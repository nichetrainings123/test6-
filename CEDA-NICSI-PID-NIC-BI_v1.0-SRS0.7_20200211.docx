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8CD2B" w14:textId="77777777" w:rsidR="00AA0280" w:rsidRPr="006F2DDC" w:rsidRDefault="006E52D9">
      <w:pPr>
        <w:pStyle w:val="TitleCover"/>
        <w:jc w:val="center"/>
      </w:pPr>
      <w:r w:rsidRPr="006F2DDC">
        <w:t>BI</w:t>
      </w:r>
      <w:r w:rsidR="00E57CE1" w:rsidRPr="006F2DDC">
        <w:t xml:space="preserve"> </w:t>
      </w:r>
      <w:r w:rsidR="00284B2F" w:rsidRPr="006F2DDC">
        <w:t>Tool</w:t>
      </w:r>
      <w:r w:rsidR="00E57CE1" w:rsidRPr="006F2DDC">
        <w:rPr>
          <w:vertAlign w:val="subscript"/>
        </w:rPr>
        <w:t>V0</w:t>
      </w:r>
      <w:r w:rsidR="00AA0280" w:rsidRPr="006F2DDC">
        <w:rPr>
          <w:vertAlign w:val="subscript"/>
        </w:rPr>
        <w:t>.1</w:t>
      </w:r>
    </w:p>
    <w:p w14:paraId="3983B2A1" w14:textId="77777777" w:rsidR="00AA0280" w:rsidRPr="006F2DDC" w:rsidRDefault="00AA0280">
      <w:pPr>
        <w:pStyle w:val="SubtitleCover"/>
        <w:jc w:val="center"/>
        <w:rPr>
          <w:b/>
          <w:bCs/>
          <w:sz w:val="36"/>
        </w:rPr>
      </w:pPr>
    </w:p>
    <w:p w14:paraId="0C689352" w14:textId="77777777" w:rsidR="00AA0280" w:rsidRPr="006F2DDC" w:rsidRDefault="00AA0280">
      <w:pPr>
        <w:pStyle w:val="SubtitleCover"/>
        <w:jc w:val="center"/>
        <w:rPr>
          <w:rFonts w:ascii="Arial Black" w:hAnsi="Arial Black"/>
          <w:sz w:val="36"/>
        </w:rPr>
      </w:pPr>
      <w:r w:rsidRPr="006F2DDC">
        <w:rPr>
          <w:rFonts w:ascii="Arial Black" w:hAnsi="Arial Black"/>
          <w:sz w:val="36"/>
        </w:rPr>
        <w:t>Software Requirements Specifications</w:t>
      </w:r>
    </w:p>
    <w:p w14:paraId="22E8798C" w14:textId="77777777" w:rsidR="00AA0280" w:rsidRPr="006F2DDC" w:rsidRDefault="00AA0280">
      <w:pPr>
        <w:pStyle w:val="SubtitleCover"/>
        <w:jc w:val="center"/>
      </w:pPr>
      <w:r w:rsidRPr="006F2DDC">
        <w:rPr>
          <w:b/>
          <w:bCs/>
          <w:sz w:val="36"/>
        </w:rPr>
        <w:t>(</w:t>
      </w:r>
      <w:r w:rsidR="00D17757" w:rsidRPr="006F2DDC">
        <w:rPr>
          <w:b/>
          <w:bCs/>
          <w:sz w:val="36"/>
        </w:rPr>
        <w:t>CEDA-NICSI-PID-NIC-BI_V1.0-SRS0.</w:t>
      </w:r>
      <w:r w:rsidR="00CA6EA1">
        <w:rPr>
          <w:b/>
          <w:bCs/>
          <w:sz w:val="36"/>
        </w:rPr>
        <w:t>7</w:t>
      </w:r>
      <w:r w:rsidRPr="006F2DDC">
        <w:rPr>
          <w:b/>
          <w:bCs/>
          <w:sz w:val="36"/>
        </w:rPr>
        <w:t>)</w:t>
      </w:r>
    </w:p>
    <w:p w14:paraId="4B8BB1A5" w14:textId="77777777" w:rsidR="00AA0280" w:rsidRPr="006F2DDC" w:rsidRDefault="00AA0280">
      <w:pPr>
        <w:pStyle w:val="SubtitleCover"/>
        <w:jc w:val="both"/>
        <w:rPr>
          <w:b/>
          <w:bCs/>
          <w:sz w:val="36"/>
        </w:rPr>
      </w:pPr>
    </w:p>
    <w:p w14:paraId="492AF336" w14:textId="77777777" w:rsidR="00AA0280" w:rsidRPr="006F2DDC" w:rsidRDefault="00AA0280">
      <w:pPr>
        <w:pStyle w:val="BodyText"/>
      </w:pPr>
    </w:p>
    <w:p w14:paraId="0FC14A84" w14:textId="77777777" w:rsidR="00AA0280" w:rsidRPr="006F2DDC" w:rsidRDefault="00AA0280" w:rsidP="004445FD">
      <w:pPr>
        <w:pStyle w:val="SubtitleCover"/>
        <w:jc w:val="center"/>
        <w:rPr>
          <w:sz w:val="28"/>
        </w:rPr>
      </w:pPr>
      <w:r w:rsidRPr="006F2DDC">
        <w:rPr>
          <w:b/>
          <w:bCs/>
          <w:sz w:val="28"/>
        </w:rPr>
        <w:t xml:space="preserve">Prepared </w:t>
      </w:r>
      <w:r w:rsidR="0094518A" w:rsidRPr="006F2DDC">
        <w:rPr>
          <w:b/>
          <w:bCs/>
          <w:sz w:val="28"/>
        </w:rPr>
        <w:t>by</w:t>
      </w:r>
      <w:r w:rsidR="0094518A" w:rsidRPr="006F2DDC">
        <w:rPr>
          <w:sz w:val="28"/>
        </w:rPr>
        <w:t>:</w:t>
      </w:r>
      <w:r w:rsidR="00F14359" w:rsidRPr="006F2DDC">
        <w:rPr>
          <w:sz w:val="28"/>
        </w:rPr>
        <w:t xml:space="preserve"> </w:t>
      </w:r>
      <w:r w:rsidRPr="006F2DDC">
        <w:rPr>
          <w:sz w:val="28"/>
        </w:rPr>
        <w:t>PROJECT TEAM</w:t>
      </w:r>
      <w:r w:rsidRPr="006F2DDC">
        <w:rPr>
          <w:sz w:val="28"/>
        </w:rPr>
        <w:br/>
      </w:r>
      <w:r w:rsidR="00F14359" w:rsidRPr="006F2DDC">
        <w:rPr>
          <w:sz w:val="28"/>
        </w:rPr>
        <w:t xml:space="preserve"> </w:t>
      </w:r>
      <w:r w:rsidRPr="006F2DDC">
        <w:rPr>
          <w:b/>
          <w:bCs/>
          <w:sz w:val="28"/>
        </w:rPr>
        <w:t>Reviewed by</w:t>
      </w:r>
      <w:r w:rsidRPr="006F2DDC">
        <w:rPr>
          <w:sz w:val="28"/>
        </w:rPr>
        <w:t>:</w:t>
      </w:r>
      <w:r w:rsidR="00F14359" w:rsidRPr="006F2DDC">
        <w:rPr>
          <w:sz w:val="28"/>
        </w:rPr>
        <w:t xml:space="preserve"> </w:t>
      </w:r>
      <w:r w:rsidRPr="006F2DDC">
        <w:rPr>
          <w:sz w:val="28"/>
        </w:rPr>
        <w:t>PROJECT LEADER</w:t>
      </w:r>
    </w:p>
    <w:p w14:paraId="05547303" w14:textId="77777777" w:rsidR="00AA0280" w:rsidRPr="006F2DDC" w:rsidRDefault="00AA0280" w:rsidP="004445FD">
      <w:pPr>
        <w:pStyle w:val="SubtitleCover"/>
        <w:jc w:val="center"/>
        <w:rPr>
          <w:sz w:val="28"/>
        </w:rPr>
      </w:pPr>
      <w:r w:rsidRPr="006F2DDC">
        <w:rPr>
          <w:b/>
          <w:bCs/>
          <w:sz w:val="28"/>
        </w:rPr>
        <w:t>Approved by</w:t>
      </w:r>
      <w:r w:rsidRPr="006F2DDC">
        <w:rPr>
          <w:sz w:val="28"/>
        </w:rPr>
        <w:t>:</w:t>
      </w:r>
      <w:r w:rsidR="00F14359" w:rsidRPr="006F2DDC">
        <w:rPr>
          <w:sz w:val="28"/>
        </w:rPr>
        <w:t xml:space="preserve"> </w:t>
      </w:r>
      <w:r w:rsidRPr="006F2DDC">
        <w:rPr>
          <w:sz w:val="28"/>
        </w:rPr>
        <w:t>PROJECT MANAGER</w:t>
      </w:r>
    </w:p>
    <w:p w14:paraId="13CCF164" w14:textId="77777777" w:rsidR="00AA0280" w:rsidRPr="006F2DDC" w:rsidRDefault="00AA0280">
      <w:pPr>
        <w:pStyle w:val="BodyText"/>
      </w:pPr>
    </w:p>
    <w:p w14:paraId="38553EC1" w14:textId="77777777" w:rsidR="00AA0280" w:rsidRPr="006F2DDC" w:rsidRDefault="00AA0280">
      <w:pPr>
        <w:ind w:left="1440" w:firstLine="360"/>
        <w:jc w:val="both"/>
        <w:rPr>
          <w:rFonts w:cs="Arial"/>
          <w:sz w:val="28"/>
        </w:rPr>
      </w:pPr>
    </w:p>
    <w:p w14:paraId="39553925" w14:textId="77777777" w:rsidR="00AA0280" w:rsidRPr="006F2DDC" w:rsidRDefault="005851F6">
      <w:pPr>
        <w:pStyle w:val="TOAHeading"/>
        <w:keepNext w:val="0"/>
        <w:spacing w:line="240" w:lineRule="auto"/>
        <w:jc w:val="both"/>
        <w:rPr>
          <w:rFonts w:ascii="Arial" w:hAnsi="Arial"/>
          <w:bCs/>
          <w:noProof/>
          <w:spacing w:val="-5"/>
          <w:kern w:val="0"/>
          <w:sz w:val="32"/>
        </w:rPr>
      </w:pPr>
      <w:r w:rsidRPr="006F2DDC">
        <w:rPr>
          <w:rFonts w:ascii="Arial" w:hAnsi="Arial"/>
          <w:bCs/>
          <w:noProof/>
          <w:spacing w:val="-5"/>
          <w:kern w:val="0"/>
          <w:lang w:val="en-US" w:bidi="hi-IN"/>
        </w:rPr>
        <mc:AlternateContent>
          <mc:Choice Requires="wps">
            <w:drawing>
              <wp:anchor distT="0" distB="0" distL="114300" distR="114300" simplePos="0" relativeHeight="251657728" behindDoc="0" locked="0" layoutInCell="1" allowOverlap="1" wp14:anchorId="1B4AEEC1" wp14:editId="24B6209B">
                <wp:simplePos x="0" y="0"/>
                <wp:positionH relativeFrom="column">
                  <wp:posOffset>1004570</wp:posOffset>
                </wp:positionH>
                <wp:positionV relativeFrom="paragraph">
                  <wp:posOffset>29210</wp:posOffset>
                </wp:positionV>
                <wp:extent cx="3672840" cy="457200"/>
                <wp:effectExtent l="0" t="0" r="0" b="0"/>
                <wp:wrapNone/>
                <wp:docPr id="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457200"/>
                        </a:xfrm>
                        <a:prstGeom prst="rect">
                          <a:avLst/>
                        </a:prstGeom>
                        <a:solidFill>
                          <a:srgbClr val="FFFFFF"/>
                        </a:solidFill>
                        <a:ln w="9525">
                          <a:solidFill>
                            <a:srgbClr val="000000"/>
                          </a:solidFill>
                          <a:miter lim="800000"/>
                          <a:headEnd/>
                          <a:tailEnd/>
                        </a:ln>
                      </wps:spPr>
                      <wps:txbx>
                        <w:txbxContent>
                          <w:p w14:paraId="132F20D1" w14:textId="77777777" w:rsidR="00DA2B27" w:rsidRDefault="00DA2B27">
                            <w:pPr>
                              <w:pStyle w:val="BodyText"/>
                              <w:ind w:left="0"/>
                            </w:pPr>
                            <w:r>
                              <w:t>No part of this document shall be reproduced without prior permission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AEEC1" id="_x0000_t202" coordsize="21600,21600" o:spt="202" path="m,l,21600r21600,l21600,xe">
                <v:stroke joinstyle="miter"/>
                <v:path gradientshapeok="t" o:connecttype="rect"/>
              </v:shapetype>
              <v:shape id="Text Box 22" o:spid="_x0000_s1026" type="#_x0000_t202" style="position:absolute;left:0;text-align:left;margin-left:79.1pt;margin-top:2.3pt;width:289.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">
                <v:textbox>
                  <w:txbxContent>
                    <w:p w14:paraId="132F20D1" w14:textId="77777777" w:rsidR="00DA2B27" w:rsidRDefault="00DA2B27">
                      <w:pPr>
                        <w:pStyle w:val="BodyText"/>
                        <w:ind w:left="0"/>
                      </w:pPr>
                      <w:r>
                        <w:t>No part of this document shall be reproduced without prior permission</w:t>
                      </w:r>
                    </w:p>
                  </w:txbxContent>
                </v:textbox>
              </v:shape>
            </w:pict>
          </mc:Fallback>
        </mc:AlternateContent>
      </w:r>
    </w:p>
    <w:p w14:paraId="157E21C7" w14:textId="77777777" w:rsidR="00AA0280" w:rsidRPr="006F2DDC" w:rsidRDefault="00AA0280">
      <w:pPr>
        <w:jc w:val="both"/>
        <w:rPr>
          <w:b/>
          <w:bCs/>
          <w:sz w:val="32"/>
        </w:rPr>
      </w:pPr>
    </w:p>
    <w:p w14:paraId="22E280E6" w14:textId="77777777" w:rsidR="00AA0280" w:rsidRPr="006F2DDC" w:rsidRDefault="00AA0280">
      <w:pPr>
        <w:jc w:val="both"/>
        <w:rPr>
          <w:b/>
          <w:bCs/>
          <w:sz w:val="40"/>
        </w:rPr>
      </w:pPr>
    </w:p>
    <w:p w14:paraId="6677B478" w14:textId="77777777" w:rsidR="00AA0280" w:rsidRPr="006F2DDC" w:rsidRDefault="00AA0280">
      <w:pPr>
        <w:pStyle w:val="BodyText2"/>
        <w:jc w:val="both"/>
      </w:pPr>
    </w:p>
    <w:p w14:paraId="19535349" w14:textId="77777777" w:rsidR="00AA0280" w:rsidRPr="006F2DDC" w:rsidRDefault="00AA0280">
      <w:pPr>
        <w:pStyle w:val="BodyText2"/>
        <w:jc w:val="both"/>
      </w:pPr>
    </w:p>
    <w:p w14:paraId="2CAEDC61" w14:textId="77777777" w:rsidR="008A162A" w:rsidRPr="006F2DDC" w:rsidRDefault="008A162A">
      <w:pPr>
        <w:pStyle w:val="BodyText2"/>
        <w:jc w:val="center"/>
      </w:pPr>
    </w:p>
    <w:p w14:paraId="4B494C4E" w14:textId="77777777" w:rsidR="008A162A" w:rsidRPr="006F2DDC" w:rsidRDefault="008A162A">
      <w:pPr>
        <w:pStyle w:val="BodyText2"/>
        <w:jc w:val="center"/>
      </w:pPr>
    </w:p>
    <w:p w14:paraId="560128B9" w14:textId="77777777" w:rsidR="008A162A" w:rsidRPr="006F2DDC" w:rsidRDefault="0057105C">
      <w:pPr>
        <w:pStyle w:val="BodyText2"/>
        <w:jc w:val="center"/>
      </w:pPr>
      <w:r w:rsidRPr="006F2DDC">
        <w:t>Centre of Excellence for Data Analytics, NICSI &amp; Panchayat Informatics Division, NIC</w:t>
      </w:r>
    </w:p>
    <w:p w14:paraId="058419A0" w14:textId="77777777" w:rsidR="00AA0280" w:rsidRPr="006F2DDC" w:rsidRDefault="00AA0280">
      <w:pPr>
        <w:pStyle w:val="BodyText2"/>
        <w:jc w:val="center"/>
      </w:pPr>
      <w:r w:rsidRPr="006F2DDC">
        <w:t>Department of Information Technology</w:t>
      </w:r>
    </w:p>
    <w:p w14:paraId="37D7CF7D" w14:textId="77777777" w:rsidR="00AA0280" w:rsidRPr="006F2DDC" w:rsidRDefault="00AA0280">
      <w:pPr>
        <w:pStyle w:val="BodyText2"/>
        <w:jc w:val="center"/>
      </w:pPr>
      <w:r w:rsidRPr="006F2DDC">
        <w:t>Ministry of Communications &amp; Information Technology</w:t>
      </w:r>
    </w:p>
    <w:p w14:paraId="6D3FC95F" w14:textId="77777777" w:rsidR="00AA0280" w:rsidRPr="006F2DDC" w:rsidRDefault="00AA0280">
      <w:pPr>
        <w:pStyle w:val="BodyText2"/>
        <w:jc w:val="center"/>
      </w:pPr>
      <w:r w:rsidRPr="006F2DDC">
        <w:t>Government of India</w:t>
      </w:r>
    </w:p>
    <w:p w14:paraId="431D2EFB" w14:textId="77777777" w:rsidR="00AA0280" w:rsidRPr="006F2DDC" w:rsidRDefault="00AA0280">
      <w:pPr>
        <w:pStyle w:val="BodyText"/>
        <w:rPr>
          <w:b/>
          <w:bCs/>
        </w:rPr>
        <w:sectPr w:rsidR="00AA0280" w:rsidRPr="006F2DDC">
          <w:headerReference w:type="default" r:id="rId8"/>
          <w:footerReference w:type="even" r:id="rId9"/>
          <w:footerReference w:type="default" r:id="rId10"/>
          <w:headerReference w:type="first" r:id="rId11"/>
          <w:footerReference w:type="first" r:id="rId12"/>
          <w:pgSz w:w="12240" w:h="15840" w:code="1"/>
          <w:pgMar w:top="1440" w:right="1800" w:bottom="1440" w:left="1800" w:header="965" w:footer="965" w:gutter="0"/>
          <w:pgNumType w:start="1"/>
          <w:cols w:space="720"/>
          <w:titlePg/>
        </w:sectPr>
      </w:pPr>
      <w:r w:rsidRPr="006F2DDC">
        <w:rPr>
          <w:b/>
          <w:bCs/>
        </w:rPr>
        <w:br/>
      </w:r>
    </w:p>
    <w:p w14:paraId="51A03B8F" w14:textId="77777777" w:rsidR="00AA0280" w:rsidRPr="006F2DDC" w:rsidRDefault="00AA0280">
      <w:pPr>
        <w:pStyle w:val="BodyText"/>
      </w:pPr>
    </w:p>
    <w:p w14:paraId="0B19B7C4" w14:textId="77777777" w:rsidR="00AA0280" w:rsidRPr="006F2DDC" w:rsidRDefault="00D129CE" w:rsidP="00D129CE">
      <w:pPr>
        <w:pStyle w:val="Heading1"/>
      </w:pPr>
      <w:bookmarkStart w:id="0" w:name="_Toc24137581"/>
      <w:r w:rsidRPr="006F2DDC">
        <w:t>Table of Contents</w:t>
      </w:r>
      <w:bookmarkEnd w:id="0"/>
    </w:p>
    <w:p w14:paraId="74AB935F" w14:textId="77777777" w:rsidR="009C11E9" w:rsidRPr="006F2DDC" w:rsidRDefault="00AA0280">
      <w:pPr>
        <w:pStyle w:val="TOC1"/>
        <w:tabs>
          <w:tab w:val="right" w:leader="dot" w:pos="8630"/>
        </w:tabs>
        <w:rPr>
          <w:rFonts w:asciiTheme="minorHAnsi" w:eastAsiaTheme="minorEastAsia" w:hAnsiTheme="minorHAnsi" w:cstheme="minorBidi"/>
          <w:b w:val="0"/>
          <w:bCs w:val="0"/>
          <w:noProof/>
          <w:spacing w:val="0"/>
          <w:sz w:val="22"/>
          <w:szCs w:val="22"/>
          <w:u w:val="none"/>
          <w:lang w:eastAsia="en-IN"/>
        </w:rPr>
      </w:pPr>
      <w:r w:rsidRPr="006F2DDC">
        <w:fldChar w:fldCharType="begin"/>
      </w:r>
      <w:r w:rsidRPr="006F2DDC">
        <w:instrText xml:space="preserve"> TOC \o "1-3" \h \z </w:instrText>
      </w:r>
      <w:r w:rsidRPr="006F2DDC">
        <w:fldChar w:fldCharType="separate"/>
      </w:r>
      <w:hyperlink w:anchor="_Toc24137581" w:history="1">
        <w:r w:rsidR="009C11E9" w:rsidRPr="006F2DDC">
          <w:rPr>
            <w:rStyle w:val="Hyperlink"/>
            <w:noProof/>
          </w:rPr>
          <w:t>Table of Contents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_Toc24137581 \h </w:instrText>
        </w:r>
        <w:r w:rsidR="009C11E9" w:rsidRPr="006F2DDC">
          <w:rPr>
            <w:noProof/>
            <w:webHidden/>
          </w:rPr>
        </w:r>
        <w:r w:rsidR="009C11E9" w:rsidRPr="006F2DDC">
          <w:rPr>
            <w:noProof/>
            <w:webHidden/>
          </w:rPr>
          <w:fldChar w:fldCharType="separate"/>
        </w:r>
        <w:r w:rsidR="009C11E9" w:rsidRPr="006F2DDC">
          <w:rPr>
            <w:noProof/>
            <w:webHidden/>
          </w:rPr>
          <w:t>2</w:t>
        </w:r>
        <w:r w:rsidR="009C11E9" w:rsidRPr="006F2DDC">
          <w:rPr>
            <w:noProof/>
            <w:webHidden/>
          </w:rPr>
          <w:fldChar w:fldCharType="end"/>
        </w:r>
      </w:hyperlink>
    </w:p>
    <w:p w14:paraId="7541940D" w14:textId="77777777" w:rsidR="009C11E9" w:rsidRPr="006F2DDC" w:rsidRDefault="00F454DB">
      <w:pPr>
        <w:pStyle w:val="TOC1"/>
        <w:tabs>
          <w:tab w:val="left" w:pos="600"/>
          <w:tab w:val="right" w:leader="dot" w:pos="8630"/>
        </w:tabs>
        <w:rPr>
          <w:rFonts w:asciiTheme="minorHAnsi" w:eastAsiaTheme="minorEastAsia" w:hAnsiTheme="minorHAnsi" w:cstheme="minorBidi"/>
          <w:b w:val="0"/>
          <w:bCs w:val="0"/>
          <w:noProof/>
          <w:spacing w:val="0"/>
          <w:sz w:val="22"/>
          <w:szCs w:val="22"/>
          <w:u w:val="none"/>
          <w:lang w:eastAsia="en-IN"/>
        </w:rPr>
      </w:pPr>
      <w:hyperlink w:anchor="_Toc24137582" w:history="1">
        <w:r w:rsidR="009C11E9" w:rsidRPr="006F2DDC">
          <w:rPr>
            <w:rStyle w:val="Hyperlink"/>
            <w:noProof/>
          </w:rPr>
          <w:t>1.0</w:t>
        </w:r>
        <w:r w:rsidR="009C11E9" w:rsidRPr="006F2DDC">
          <w:rPr>
            <w:rFonts w:asciiTheme="minorHAnsi" w:eastAsiaTheme="minorEastAsia" w:hAnsiTheme="minorHAnsi" w:cstheme="minorBidi"/>
            <w:b w:val="0"/>
            <w:bCs w:val="0"/>
            <w:noProof/>
            <w:spacing w:val="0"/>
            <w:sz w:val="22"/>
            <w:szCs w:val="22"/>
            <w:u w:val="none"/>
            <w:lang w:eastAsia="en-IN"/>
          </w:rPr>
          <w:tab/>
        </w:r>
        <w:r w:rsidR="009C11E9" w:rsidRPr="006F2DDC">
          <w:rPr>
            <w:rStyle w:val="Hyperlink"/>
            <w:noProof/>
          </w:rPr>
          <w:t>Introduction</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_Toc24137582 \h </w:instrText>
        </w:r>
        <w:r w:rsidR="009C11E9" w:rsidRPr="006F2DDC">
          <w:rPr>
            <w:noProof/>
            <w:webHidden/>
          </w:rPr>
        </w:r>
        <w:r w:rsidR="009C11E9" w:rsidRPr="006F2DDC">
          <w:rPr>
            <w:noProof/>
            <w:webHidden/>
          </w:rPr>
          <w:fldChar w:fldCharType="separate"/>
        </w:r>
        <w:r w:rsidR="009C11E9" w:rsidRPr="006F2DDC">
          <w:rPr>
            <w:noProof/>
            <w:webHidden/>
          </w:rPr>
          <w:t>4</w:t>
        </w:r>
        <w:r w:rsidR="009C11E9" w:rsidRPr="006F2DDC">
          <w:rPr>
            <w:noProof/>
            <w:webHidden/>
          </w:rPr>
          <w:fldChar w:fldCharType="end"/>
        </w:r>
      </w:hyperlink>
    </w:p>
    <w:p w14:paraId="6FD9B054"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83" w:history="1">
        <w:r w:rsidR="009C11E9" w:rsidRPr="006F2DDC">
          <w:rPr>
            <w:rStyle w:val="Hyperlink"/>
            <w:noProof/>
          </w:rPr>
          <w:t>1.1 Project Background</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_Toc24137583 \h </w:instrText>
        </w:r>
        <w:r w:rsidR="009C11E9" w:rsidRPr="006F2DDC">
          <w:rPr>
            <w:noProof/>
            <w:webHidden/>
          </w:rPr>
        </w:r>
        <w:r w:rsidR="009C11E9" w:rsidRPr="006F2DDC">
          <w:rPr>
            <w:noProof/>
            <w:webHidden/>
          </w:rPr>
          <w:fldChar w:fldCharType="separate"/>
        </w:r>
        <w:r w:rsidR="009C11E9" w:rsidRPr="006F2DDC">
          <w:rPr>
            <w:noProof/>
            <w:webHidden/>
          </w:rPr>
          <w:t>4</w:t>
        </w:r>
        <w:r w:rsidR="009C11E9" w:rsidRPr="006F2DDC">
          <w:rPr>
            <w:noProof/>
            <w:webHidden/>
          </w:rPr>
          <w:fldChar w:fldCharType="end"/>
        </w:r>
      </w:hyperlink>
    </w:p>
    <w:p w14:paraId="0D4E7F3B"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84" w:history="1">
        <w:r w:rsidR="009C11E9" w:rsidRPr="006F2DDC">
          <w:rPr>
            <w:rStyle w:val="Hyperlink"/>
            <w:noProof/>
          </w:rPr>
          <w:t>1.2 Project Scope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_Toc24137584 \h </w:instrText>
        </w:r>
        <w:r w:rsidR="009C11E9" w:rsidRPr="006F2DDC">
          <w:rPr>
            <w:noProof/>
            <w:webHidden/>
          </w:rPr>
        </w:r>
        <w:r w:rsidR="009C11E9" w:rsidRPr="006F2DDC">
          <w:rPr>
            <w:noProof/>
            <w:webHidden/>
          </w:rPr>
          <w:fldChar w:fldCharType="separate"/>
        </w:r>
        <w:r w:rsidR="009C11E9" w:rsidRPr="006F2DDC">
          <w:rPr>
            <w:noProof/>
            <w:webHidden/>
          </w:rPr>
          <w:t>4</w:t>
        </w:r>
        <w:r w:rsidR="009C11E9" w:rsidRPr="006F2DDC">
          <w:rPr>
            <w:noProof/>
            <w:webHidden/>
          </w:rPr>
          <w:fldChar w:fldCharType="end"/>
        </w:r>
      </w:hyperlink>
    </w:p>
    <w:p w14:paraId="17739F87"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85" w:history="1">
        <w:r w:rsidR="009C11E9" w:rsidRPr="006F2DDC">
          <w:rPr>
            <w:rStyle w:val="Hyperlink"/>
            <w:noProof/>
          </w:rPr>
          <w:t>1.3 Purpose of this document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_Toc24137585 \h </w:instrText>
        </w:r>
        <w:r w:rsidR="009C11E9" w:rsidRPr="006F2DDC">
          <w:rPr>
            <w:noProof/>
            <w:webHidden/>
          </w:rPr>
        </w:r>
        <w:r w:rsidR="009C11E9" w:rsidRPr="006F2DDC">
          <w:rPr>
            <w:noProof/>
            <w:webHidden/>
          </w:rPr>
          <w:fldChar w:fldCharType="separate"/>
        </w:r>
        <w:r w:rsidR="009C11E9" w:rsidRPr="006F2DDC">
          <w:rPr>
            <w:noProof/>
            <w:webHidden/>
          </w:rPr>
          <w:t>4</w:t>
        </w:r>
        <w:r w:rsidR="009C11E9" w:rsidRPr="006F2DDC">
          <w:rPr>
            <w:noProof/>
            <w:webHidden/>
          </w:rPr>
          <w:fldChar w:fldCharType="end"/>
        </w:r>
      </w:hyperlink>
    </w:p>
    <w:p w14:paraId="49BBAE26"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86" w:history="1">
        <w:r w:rsidR="009C11E9" w:rsidRPr="006F2DDC">
          <w:rPr>
            <w:rStyle w:val="Hyperlink"/>
            <w:noProof/>
          </w:rPr>
          <w:t>1.4 References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_Toc24137586 \h </w:instrText>
        </w:r>
        <w:r w:rsidR="009C11E9" w:rsidRPr="006F2DDC">
          <w:rPr>
            <w:noProof/>
            <w:webHidden/>
          </w:rPr>
        </w:r>
        <w:r w:rsidR="009C11E9" w:rsidRPr="006F2DDC">
          <w:rPr>
            <w:noProof/>
            <w:webHidden/>
          </w:rPr>
          <w:fldChar w:fldCharType="separate"/>
        </w:r>
        <w:r w:rsidR="009C11E9" w:rsidRPr="006F2DDC">
          <w:rPr>
            <w:noProof/>
            <w:webHidden/>
          </w:rPr>
          <w:t>5</w:t>
        </w:r>
        <w:r w:rsidR="009C11E9" w:rsidRPr="006F2DDC">
          <w:rPr>
            <w:noProof/>
            <w:webHidden/>
          </w:rPr>
          <w:fldChar w:fldCharType="end"/>
        </w:r>
      </w:hyperlink>
    </w:p>
    <w:p w14:paraId="4014B2CF"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87" w:history="1">
        <w:r w:rsidR="009C11E9" w:rsidRPr="006F2DDC">
          <w:rPr>
            <w:rStyle w:val="Hyperlink"/>
            <w:noProof/>
          </w:rPr>
          <w:t>1.5 Definitions/Glossary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_Toc24137587 \h </w:instrText>
        </w:r>
        <w:r w:rsidR="009C11E9" w:rsidRPr="006F2DDC">
          <w:rPr>
            <w:noProof/>
            <w:webHidden/>
          </w:rPr>
        </w:r>
        <w:r w:rsidR="009C11E9" w:rsidRPr="006F2DDC">
          <w:rPr>
            <w:noProof/>
            <w:webHidden/>
          </w:rPr>
          <w:fldChar w:fldCharType="separate"/>
        </w:r>
        <w:r w:rsidR="009C11E9" w:rsidRPr="006F2DDC">
          <w:rPr>
            <w:noProof/>
            <w:webHidden/>
          </w:rPr>
          <w:t>5</w:t>
        </w:r>
        <w:r w:rsidR="009C11E9" w:rsidRPr="006F2DDC">
          <w:rPr>
            <w:noProof/>
            <w:webHidden/>
          </w:rPr>
          <w:fldChar w:fldCharType="end"/>
        </w:r>
      </w:hyperlink>
    </w:p>
    <w:p w14:paraId="751C8238"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88" w:history="1">
        <w:r w:rsidR="009C11E9" w:rsidRPr="006F2DDC">
          <w:rPr>
            <w:rStyle w:val="Hyperlink"/>
            <w:noProof/>
          </w:rPr>
          <w:t>1.6 Structure of this document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_Toc24137588 \h </w:instrText>
        </w:r>
        <w:r w:rsidR="009C11E9" w:rsidRPr="006F2DDC">
          <w:rPr>
            <w:noProof/>
            <w:webHidden/>
          </w:rPr>
        </w:r>
        <w:r w:rsidR="009C11E9" w:rsidRPr="006F2DDC">
          <w:rPr>
            <w:noProof/>
            <w:webHidden/>
          </w:rPr>
          <w:fldChar w:fldCharType="separate"/>
        </w:r>
        <w:r w:rsidR="009C11E9" w:rsidRPr="006F2DDC">
          <w:rPr>
            <w:noProof/>
            <w:webHidden/>
          </w:rPr>
          <w:t>5</w:t>
        </w:r>
        <w:r w:rsidR="009C11E9" w:rsidRPr="006F2DDC">
          <w:rPr>
            <w:noProof/>
            <w:webHidden/>
          </w:rPr>
          <w:fldChar w:fldCharType="end"/>
        </w:r>
      </w:hyperlink>
    </w:p>
    <w:p w14:paraId="61BC8212" w14:textId="77777777" w:rsidR="009C11E9" w:rsidRPr="006F2DDC" w:rsidRDefault="00F454DB">
      <w:pPr>
        <w:pStyle w:val="TOC1"/>
        <w:tabs>
          <w:tab w:val="left" w:pos="600"/>
          <w:tab w:val="right" w:leader="dot" w:pos="8630"/>
        </w:tabs>
        <w:rPr>
          <w:rFonts w:asciiTheme="minorHAnsi" w:eastAsiaTheme="minorEastAsia" w:hAnsiTheme="minorHAnsi" w:cstheme="minorBidi"/>
          <w:b w:val="0"/>
          <w:bCs w:val="0"/>
          <w:noProof/>
          <w:spacing w:val="0"/>
          <w:sz w:val="22"/>
          <w:szCs w:val="22"/>
          <w:u w:val="none"/>
          <w:lang w:eastAsia="en-IN"/>
        </w:rPr>
      </w:pPr>
      <w:hyperlink w:anchor="_Toc24137589" w:history="1">
        <w:r w:rsidR="009C11E9" w:rsidRPr="006F2DDC">
          <w:rPr>
            <w:rStyle w:val="Hyperlink"/>
            <w:noProof/>
          </w:rPr>
          <w:t>2.0</w:t>
        </w:r>
        <w:r w:rsidR="009C11E9" w:rsidRPr="006F2DDC">
          <w:rPr>
            <w:rFonts w:asciiTheme="minorHAnsi" w:eastAsiaTheme="minorEastAsia" w:hAnsiTheme="minorHAnsi" w:cstheme="minorBidi"/>
            <w:b w:val="0"/>
            <w:bCs w:val="0"/>
            <w:noProof/>
            <w:spacing w:val="0"/>
            <w:sz w:val="22"/>
            <w:szCs w:val="22"/>
            <w:u w:val="none"/>
            <w:lang w:eastAsia="en-IN"/>
          </w:rPr>
          <w:tab/>
        </w:r>
        <w:r w:rsidR="009C11E9" w:rsidRPr="006F2DDC">
          <w:rPr>
            <w:rStyle w:val="Hyperlink"/>
            <w:noProof/>
          </w:rPr>
          <w:t>General Description</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_Toc24137589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17D6E3C1"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0" w:history="1">
        <w:r w:rsidR="009C11E9" w:rsidRPr="006F2DDC">
          <w:rPr>
            <w:rStyle w:val="Hyperlink"/>
            <w:noProof/>
          </w:rPr>
          <w:t>2.1 Context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_Toc24137590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29EC1637"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1" w:history="1">
        <w:r w:rsidR="009C11E9" w:rsidRPr="006F2DDC">
          <w:rPr>
            <w:rStyle w:val="Hyperlink"/>
            <w:noProof/>
          </w:rPr>
          <w:t>2.2 Product Functions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_Toc24137591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611D112C"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2" w:history="1">
        <w:r w:rsidR="009C11E9" w:rsidRPr="006F2DDC">
          <w:rPr>
            <w:rStyle w:val="Hyperlink"/>
            <w:noProof/>
          </w:rPr>
          <w:t>2.3 User Characteristics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_Toc24137592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3328B2FB"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3" w:history="1">
        <w:r w:rsidR="009C11E9" w:rsidRPr="006F2DDC">
          <w:rPr>
            <w:rStyle w:val="Hyperlink"/>
            <w:noProof/>
          </w:rPr>
          <w:t>2.4 General and Design Constraints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_Toc24137593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3B671389"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4" w:history="1">
        <w:r w:rsidR="009C11E9" w:rsidRPr="006F2DDC">
          <w:rPr>
            <w:rStyle w:val="Hyperlink"/>
            <w:noProof/>
          </w:rPr>
          <w:t>2.5 Assumptions and Dependencies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_Toc24137594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7C654C20"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5" w:history="1">
        <w:r w:rsidR="009C11E9" w:rsidRPr="006F2DDC">
          <w:rPr>
            <w:rStyle w:val="Hyperlink"/>
            <w:noProof/>
          </w:rPr>
          <w:t>2.6 Acceptance Criteria</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_Toc24137595 \h </w:instrText>
        </w:r>
        <w:r w:rsidR="009C11E9" w:rsidRPr="006F2DDC">
          <w:rPr>
            <w:noProof/>
            <w:webHidden/>
          </w:rPr>
        </w:r>
        <w:r w:rsidR="009C11E9" w:rsidRPr="006F2DDC">
          <w:rPr>
            <w:noProof/>
            <w:webHidden/>
          </w:rPr>
          <w:fldChar w:fldCharType="separate"/>
        </w:r>
        <w:r w:rsidR="009C11E9" w:rsidRPr="006F2DDC">
          <w:rPr>
            <w:noProof/>
            <w:webHidden/>
          </w:rPr>
          <w:t>6</w:t>
        </w:r>
        <w:r w:rsidR="009C11E9" w:rsidRPr="006F2DDC">
          <w:rPr>
            <w:noProof/>
            <w:webHidden/>
          </w:rPr>
          <w:fldChar w:fldCharType="end"/>
        </w:r>
      </w:hyperlink>
    </w:p>
    <w:p w14:paraId="55267444" w14:textId="77777777" w:rsidR="009C11E9" w:rsidRPr="006F2DDC" w:rsidRDefault="00F454DB">
      <w:pPr>
        <w:pStyle w:val="TOC1"/>
        <w:tabs>
          <w:tab w:val="left" w:pos="600"/>
          <w:tab w:val="right" w:leader="dot" w:pos="8630"/>
        </w:tabs>
        <w:rPr>
          <w:rFonts w:asciiTheme="minorHAnsi" w:eastAsiaTheme="minorEastAsia" w:hAnsiTheme="minorHAnsi" w:cstheme="minorBidi"/>
          <w:b w:val="0"/>
          <w:bCs w:val="0"/>
          <w:noProof/>
          <w:spacing w:val="0"/>
          <w:sz w:val="22"/>
          <w:szCs w:val="22"/>
          <w:u w:val="none"/>
          <w:lang w:eastAsia="en-IN"/>
        </w:rPr>
      </w:pPr>
      <w:hyperlink w:anchor="_Toc24137596" w:history="1">
        <w:r w:rsidR="009C11E9" w:rsidRPr="006F2DDC">
          <w:rPr>
            <w:rStyle w:val="Hyperlink"/>
            <w:noProof/>
          </w:rPr>
          <w:t>3.0</w:t>
        </w:r>
        <w:r w:rsidR="009C11E9" w:rsidRPr="006F2DDC">
          <w:rPr>
            <w:rFonts w:asciiTheme="minorHAnsi" w:eastAsiaTheme="minorEastAsia" w:hAnsiTheme="minorHAnsi" w:cstheme="minorBidi"/>
            <w:b w:val="0"/>
            <w:bCs w:val="0"/>
            <w:noProof/>
            <w:spacing w:val="0"/>
            <w:sz w:val="22"/>
            <w:szCs w:val="22"/>
            <w:u w:val="none"/>
            <w:lang w:eastAsia="en-IN"/>
          </w:rPr>
          <w:tab/>
        </w:r>
        <w:r w:rsidR="009C11E9" w:rsidRPr="006F2DDC">
          <w:rPr>
            <w:rStyle w:val="Hyperlink"/>
            <w:noProof/>
          </w:rPr>
          <w:t>Functional Requirements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_Toc24137596 \h </w:instrText>
        </w:r>
        <w:r w:rsidR="009C11E9" w:rsidRPr="006F2DDC">
          <w:rPr>
            <w:noProof/>
            <w:webHidden/>
          </w:rPr>
        </w:r>
        <w:r w:rsidR="009C11E9" w:rsidRPr="006F2DDC">
          <w:rPr>
            <w:noProof/>
            <w:webHidden/>
          </w:rPr>
          <w:fldChar w:fldCharType="separate"/>
        </w:r>
        <w:r w:rsidR="009C11E9" w:rsidRPr="006F2DDC">
          <w:rPr>
            <w:noProof/>
            <w:webHidden/>
          </w:rPr>
          <w:t>7</w:t>
        </w:r>
        <w:r w:rsidR="009C11E9" w:rsidRPr="006F2DDC">
          <w:rPr>
            <w:noProof/>
            <w:webHidden/>
          </w:rPr>
          <w:fldChar w:fldCharType="end"/>
        </w:r>
      </w:hyperlink>
    </w:p>
    <w:p w14:paraId="3F472C4B"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597" w:history="1">
        <w:r w:rsidR="009C11E9" w:rsidRPr="006F2DDC">
          <w:rPr>
            <w:rStyle w:val="Hyperlink"/>
            <w:noProof/>
          </w:rPr>
          <w:t>3.1 Project Admin Use Cases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_Toc24137597 \h </w:instrText>
        </w:r>
        <w:r w:rsidR="009C11E9" w:rsidRPr="006F2DDC">
          <w:rPr>
            <w:noProof/>
            <w:webHidden/>
          </w:rPr>
        </w:r>
        <w:r w:rsidR="009C11E9" w:rsidRPr="006F2DDC">
          <w:rPr>
            <w:noProof/>
            <w:webHidden/>
          </w:rPr>
          <w:fldChar w:fldCharType="separate"/>
        </w:r>
        <w:r w:rsidR="009C11E9" w:rsidRPr="006F2DDC">
          <w:rPr>
            <w:noProof/>
            <w:webHidden/>
          </w:rPr>
          <w:t>9</w:t>
        </w:r>
        <w:r w:rsidR="009C11E9" w:rsidRPr="006F2DDC">
          <w:rPr>
            <w:noProof/>
            <w:webHidden/>
          </w:rPr>
          <w:fldChar w:fldCharType="end"/>
        </w:r>
      </w:hyperlink>
    </w:p>
    <w:p w14:paraId="287B200D"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598" w:history="1">
        <w:r w:rsidR="009C11E9" w:rsidRPr="006F2DDC">
          <w:rPr>
            <w:rStyle w:val="Hyperlink"/>
            <w:noProof/>
          </w:rPr>
          <w:t>UC 3.1.1 Project Admin Home Page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_Toc24137598 \h </w:instrText>
        </w:r>
        <w:r w:rsidR="009C11E9" w:rsidRPr="006F2DDC">
          <w:rPr>
            <w:noProof/>
            <w:webHidden/>
          </w:rPr>
        </w:r>
        <w:r w:rsidR="009C11E9" w:rsidRPr="006F2DDC">
          <w:rPr>
            <w:noProof/>
            <w:webHidden/>
          </w:rPr>
          <w:fldChar w:fldCharType="separate"/>
        </w:r>
        <w:r w:rsidR="009C11E9" w:rsidRPr="006F2DDC">
          <w:rPr>
            <w:noProof/>
            <w:webHidden/>
          </w:rPr>
          <w:t>9</w:t>
        </w:r>
        <w:r w:rsidR="009C11E9" w:rsidRPr="006F2DDC">
          <w:rPr>
            <w:noProof/>
            <w:webHidden/>
          </w:rPr>
          <w:fldChar w:fldCharType="end"/>
        </w:r>
      </w:hyperlink>
    </w:p>
    <w:p w14:paraId="16894E4B"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599" w:history="1">
        <w:r w:rsidR="009C11E9" w:rsidRPr="006F2DDC">
          <w:rPr>
            <w:rStyle w:val="Hyperlink"/>
            <w:noProof/>
          </w:rPr>
          <w:t>UC 3.1.2 View Users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_Toc24137599 \h </w:instrText>
        </w:r>
        <w:r w:rsidR="009C11E9" w:rsidRPr="006F2DDC">
          <w:rPr>
            <w:noProof/>
            <w:webHidden/>
          </w:rPr>
        </w:r>
        <w:r w:rsidR="009C11E9" w:rsidRPr="006F2DDC">
          <w:rPr>
            <w:noProof/>
            <w:webHidden/>
          </w:rPr>
          <w:fldChar w:fldCharType="separate"/>
        </w:r>
        <w:r w:rsidR="009C11E9" w:rsidRPr="006F2DDC">
          <w:rPr>
            <w:noProof/>
            <w:webHidden/>
          </w:rPr>
          <w:t>11</w:t>
        </w:r>
        <w:r w:rsidR="009C11E9" w:rsidRPr="006F2DDC">
          <w:rPr>
            <w:noProof/>
            <w:webHidden/>
          </w:rPr>
          <w:fldChar w:fldCharType="end"/>
        </w:r>
      </w:hyperlink>
    </w:p>
    <w:p w14:paraId="2C8D563C"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0" w:history="1">
        <w:r w:rsidR="009C11E9" w:rsidRPr="006F2DDC">
          <w:rPr>
            <w:rStyle w:val="Hyperlink"/>
            <w:noProof/>
          </w:rPr>
          <w:t>UC 3.1.3 Add User</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_Toc24137600 \h </w:instrText>
        </w:r>
        <w:r w:rsidR="009C11E9" w:rsidRPr="006F2DDC">
          <w:rPr>
            <w:noProof/>
            <w:webHidden/>
          </w:rPr>
        </w:r>
        <w:r w:rsidR="009C11E9" w:rsidRPr="006F2DDC">
          <w:rPr>
            <w:noProof/>
            <w:webHidden/>
          </w:rPr>
          <w:fldChar w:fldCharType="separate"/>
        </w:r>
        <w:r w:rsidR="009C11E9" w:rsidRPr="006F2DDC">
          <w:rPr>
            <w:noProof/>
            <w:webHidden/>
          </w:rPr>
          <w:t>13</w:t>
        </w:r>
        <w:r w:rsidR="009C11E9" w:rsidRPr="006F2DDC">
          <w:rPr>
            <w:noProof/>
            <w:webHidden/>
          </w:rPr>
          <w:fldChar w:fldCharType="end"/>
        </w:r>
      </w:hyperlink>
    </w:p>
    <w:p w14:paraId="4531FE1C"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1" w:history="1">
        <w:r w:rsidR="009C11E9" w:rsidRPr="006F2DDC">
          <w:rPr>
            <w:rStyle w:val="Hyperlink"/>
            <w:noProof/>
          </w:rPr>
          <w:t>UC 3.1.4 Modify User Details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_Toc24137601 \h </w:instrText>
        </w:r>
        <w:r w:rsidR="009C11E9" w:rsidRPr="006F2DDC">
          <w:rPr>
            <w:noProof/>
            <w:webHidden/>
          </w:rPr>
        </w:r>
        <w:r w:rsidR="009C11E9" w:rsidRPr="006F2DDC">
          <w:rPr>
            <w:noProof/>
            <w:webHidden/>
          </w:rPr>
          <w:fldChar w:fldCharType="separate"/>
        </w:r>
        <w:r w:rsidR="009C11E9" w:rsidRPr="006F2DDC">
          <w:rPr>
            <w:noProof/>
            <w:webHidden/>
          </w:rPr>
          <w:t>15</w:t>
        </w:r>
        <w:r w:rsidR="009C11E9" w:rsidRPr="006F2DDC">
          <w:rPr>
            <w:noProof/>
            <w:webHidden/>
          </w:rPr>
          <w:fldChar w:fldCharType="end"/>
        </w:r>
      </w:hyperlink>
    </w:p>
    <w:p w14:paraId="29EE487F"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2" w:history="1">
        <w:r w:rsidR="009C11E9" w:rsidRPr="006F2DDC">
          <w:rPr>
            <w:rStyle w:val="Hyperlink"/>
            <w:noProof/>
          </w:rPr>
          <w:t>UC 3.1.5 View User Groups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_Toc24137602 \h </w:instrText>
        </w:r>
        <w:r w:rsidR="009C11E9" w:rsidRPr="006F2DDC">
          <w:rPr>
            <w:noProof/>
            <w:webHidden/>
          </w:rPr>
        </w:r>
        <w:r w:rsidR="009C11E9" w:rsidRPr="006F2DDC">
          <w:rPr>
            <w:noProof/>
            <w:webHidden/>
          </w:rPr>
          <w:fldChar w:fldCharType="separate"/>
        </w:r>
        <w:r w:rsidR="009C11E9" w:rsidRPr="006F2DDC">
          <w:rPr>
            <w:noProof/>
            <w:webHidden/>
          </w:rPr>
          <w:t>17</w:t>
        </w:r>
        <w:r w:rsidR="009C11E9" w:rsidRPr="006F2DDC">
          <w:rPr>
            <w:noProof/>
            <w:webHidden/>
          </w:rPr>
          <w:fldChar w:fldCharType="end"/>
        </w:r>
      </w:hyperlink>
    </w:p>
    <w:p w14:paraId="355FFF30"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3" w:history="1">
        <w:r w:rsidR="009C11E9" w:rsidRPr="006F2DDC">
          <w:rPr>
            <w:rStyle w:val="Hyperlink"/>
            <w:noProof/>
          </w:rPr>
          <w:t>UC 3.1.6 Create User Group</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_Toc24137603 \h </w:instrText>
        </w:r>
        <w:r w:rsidR="009C11E9" w:rsidRPr="006F2DDC">
          <w:rPr>
            <w:noProof/>
            <w:webHidden/>
          </w:rPr>
        </w:r>
        <w:r w:rsidR="009C11E9" w:rsidRPr="006F2DDC">
          <w:rPr>
            <w:noProof/>
            <w:webHidden/>
          </w:rPr>
          <w:fldChar w:fldCharType="separate"/>
        </w:r>
        <w:r w:rsidR="009C11E9" w:rsidRPr="006F2DDC">
          <w:rPr>
            <w:noProof/>
            <w:webHidden/>
          </w:rPr>
          <w:t>19</w:t>
        </w:r>
        <w:r w:rsidR="009C11E9" w:rsidRPr="006F2DDC">
          <w:rPr>
            <w:noProof/>
            <w:webHidden/>
          </w:rPr>
          <w:fldChar w:fldCharType="end"/>
        </w:r>
      </w:hyperlink>
    </w:p>
    <w:p w14:paraId="3ECDA01E"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4" w:history="1">
        <w:r w:rsidR="009C11E9" w:rsidRPr="006F2DDC">
          <w:rPr>
            <w:rStyle w:val="Hyperlink"/>
            <w:noProof/>
          </w:rPr>
          <w:t>UC 3.1.7 Edit User Group</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_Toc24137604 \h </w:instrText>
        </w:r>
        <w:r w:rsidR="009C11E9" w:rsidRPr="006F2DDC">
          <w:rPr>
            <w:noProof/>
            <w:webHidden/>
          </w:rPr>
        </w:r>
        <w:r w:rsidR="009C11E9" w:rsidRPr="006F2DDC">
          <w:rPr>
            <w:noProof/>
            <w:webHidden/>
          </w:rPr>
          <w:fldChar w:fldCharType="separate"/>
        </w:r>
        <w:r w:rsidR="009C11E9" w:rsidRPr="006F2DDC">
          <w:rPr>
            <w:noProof/>
            <w:webHidden/>
          </w:rPr>
          <w:t>20</w:t>
        </w:r>
        <w:r w:rsidR="009C11E9" w:rsidRPr="006F2DDC">
          <w:rPr>
            <w:noProof/>
            <w:webHidden/>
          </w:rPr>
          <w:fldChar w:fldCharType="end"/>
        </w:r>
      </w:hyperlink>
    </w:p>
    <w:p w14:paraId="718463E8"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5" w:history="1">
        <w:r w:rsidR="009C11E9" w:rsidRPr="006F2DDC">
          <w:rPr>
            <w:rStyle w:val="Hyperlink"/>
            <w:noProof/>
          </w:rPr>
          <w:t>UC 3.1.8 Delete User Group</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_Toc24137605 \h </w:instrText>
        </w:r>
        <w:r w:rsidR="009C11E9" w:rsidRPr="006F2DDC">
          <w:rPr>
            <w:noProof/>
            <w:webHidden/>
          </w:rPr>
        </w:r>
        <w:r w:rsidR="009C11E9" w:rsidRPr="006F2DDC">
          <w:rPr>
            <w:noProof/>
            <w:webHidden/>
          </w:rPr>
          <w:fldChar w:fldCharType="separate"/>
        </w:r>
        <w:r w:rsidR="009C11E9" w:rsidRPr="006F2DDC">
          <w:rPr>
            <w:noProof/>
            <w:webHidden/>
          </w:rPr>
          <w:t>21</w:t>
        </w:r>
        <w:r w:rsidR="009C11E9" w:rsidRPr="006F2DDC">
          <w:rPr>
            <w:noProof/>
            <w:webHidden/>
          </w:rPr>
          <w:fldChar w:fldCharType="end"/>
        </w:r>
      </w:hyperlink>
    </w:p>
    <w:p w14:paraId="7EF9A048"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6" w:history="1">
        <w:r w:rsidR="009C11E9" w:rsidRPr="006F2DDC">
          <w:rPr>
            <w:rStyle w:val="Hyperlink"/>
            <w:noProof/>
          </w:rPr>
          <w:t>UC 3.1.9 Manage Projects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_Toc24137606 \h </w:instrText>
        </w:r>
        <w:r w:rsidR="009C11E9" w:rsidRPr="006F2DDC">
          <w:rPr>
            <w:noProof/>
            <w:webHidden/>
          </w:rPr>
        </w:r>
        <w:r w:rsidR="009C11E9" w:rsidRPr="006F2DDC">
          <w:rPr>
            <w:noProof/>
            <w:webHidden/>
          </w:rPr>
          <w:fldChar w:fldCharType="separate"/>
        </w:r>
        <w:r w:rsidR="009C11E9" w:rsidRPr="006F2DDC">
          <w:rPr>
            <w:noProof/>
            <w:webHidden/>
          </w:rPr>
          <w:t>22</w:t>
        </w:r>
        <w:r w:rsidR="009C11E9" w:rsidRPr="006F2DDC">
          <w:rPr>
            <w:noProof/>
            <w:webHidden/>
          </w:rPr>
          <w:fldChar w:fldCharType="end"/>
        </w:r>
      </w:hyperlink>
    </w:p>
    <w:p w14:paraId="4986E4AA"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7" w:history="1">
        <w:r w:rsidR="009C11E9" w:rsidRPr="006F2DDC">
          <w:rPr>
            <w:rStyle w:val="Hyperlink"/>
            <w:noProof/>
          </w:rPr>
          <w:t>UC 3.1.10 Create New Project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_Toc24137607 \h </w:instrText>
        </w:r>
        <w:r w:rsidR="009C11E9" w:rsidRPr="006F2DDC">
          <w:rPr>
            <w:noProof/>
            <w:webHidden/>
          </w:rPr>
        </w:r>
        <w:r w:rsidR="009C11E9" w:rsidRPr="006F2DDC">
          <w:rPr>
            <w:noProof/>
            <w:webHidden/>
          </w:rPr>
          <w:fldChar w:fldCharType="separate"/>
        </w:r>
        <w:r w:rsidR="009C11E9" w:rsidRPr="006F2DDC">
          <w:rPr>
            <w:noProof/>
            <w:webHidden/>
          </w:rPr>
          <w:t>24</w:t>
        </w:r>
        <w:r w:rsidR="009C11E9" w:rsidRPr="006F2DDC">
          <w:rPr>
            <w:noProof/>
            <w:webHidden/>
          </w:rPr>
          <w:fldChar w:fldCharType="end"/>
        </w:r>
      </w:hyperlink>
    </w:p>
    <w:p w14:paraId="56FF26FF"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8" w:history="1">
        <w:r w:rsidR="009C11E9" w:rsidRPr="006F2DDC">
          <w:rPr>
            <w:rStyle w:val="Hyperlink"/>
            <w:noProof/>
          </w:rPr>
          <w:t>UC 3.1.11 Edit Project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_Toc24137608 \h </w:instrText>
        </w:r>
        <w:r w:rsidR="009C11E9" w:rsidRPr="006F2DDC">
          <w:rPr>
            <w:noProof/>
            <w:webHidden/>
          </w:rPr>
        </w:r>
        <w:r w:rsidR="009C11E9" w:rsidRPr="006F2DDC">
          <w:rPr>
            <w:noProof/>
            <w:webHidden/>
          </w:rPr>
          <w:fldChar w:fldCharType="separate"/>
        </w:r>
        <w:r w:rsidR="009C11E9" w:rsidRPr="006F2DDC">
          <w:rPr>
            <w:noProof/>
            <w:webHidden/>
          </w:rPr>
          <w:t>26</w:t>
        </w:r>
        <w:r w:rsidR="009C11E9" w:rsidRPr="006F2DDC">
          <w:rPr>
            <w:noProof/>
            <w:webHidden/>
          </w:rPr>
          <w:fldChar w:fldCharType="end"/>
        </w:r>
      </w:hyperlink>
    </w:p>
    <w:p w14:paraId="1587EB4B"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09" w:history="1">
        <w:r w:rsidR="009C11E9" w:rsidRPr="006F2DDC">
          <w:rPr>
            <w:rStyle w:val="Hyperlink"/>
            <w:noProof/>
          </w:rPr>
          <w:t>UC 3.1.12 Delete Project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_Toc24137609 \h </w:instrText>
        </w:r>
        <w:r w:rsidR="009C11E9" w:rsidRPr="006F2DDC">
          <w:rPr>
            <w:noProof/>
            <w:webHidden/>
          </w:rPr>
        </w:r>
        <w:r w:rsidR="009C11E9" w:rsidRPr="006F2DDC">
          <w:rPr>
            <w:noProof/>
            <w:webHidden/>
          </w:rPr>
          <w:fldChar w:fldCharType="separate"/>
        </w:r>
        <w:r w:rsidR="009C11E9" w:rsidRPr="006F2DDC">
          <w:rPr>
            <w:noProof/>
            <w:webHidden/>
          </w:rPr>
          <w:t>28</w:t>
        </w:r>
        <w:r w:rsidR="009C11E9" w:rsidRPr="006F2DDC">
          <w:rPr>
            <w:noProof/>
            <w:webHidden/>
          </w:rPr>
          <w:fldChar w:fldCharType="end"/>
        </w:r>
      </w:hyperlink>
    </w:p>
    <w:p w14:paraId="1A5A49E1"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0" w:history="1">
        <w:r w:rsidR="009C11E9" w:rsidRPr="006F2DDC">
          <w:rPr>
            <w:rStyle w:val="Hyperlink"/>
            <w:noProof/>
          </w:rPr>
          <w:t>UC 3.1.13 Assign Users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_Toc24137610 \h </w:instrText>
        </w:r>
        <w:r w:rsidR="009C11E9" w:rsidRPr="006F2DDC">
          <w:rPr>
            <w:noProof/>
            <w:webHidden/>
          </w:rPr>
        </w:r>
        <w:r w:rsidR="009C11E9" w:rsidRPr="006F2DDC">
          <w:rPr>
            <w:noProof/>
            <w:webHidden/>
          </w:rPr>
          <w:fldChar w:fldCharType="separate"/>
        </w:r>
        <w:r w:rsidR="009C11E9" w:rsidRPr="006F2DDC">
          <w:rPr>
            <w:noProof/>
            <w:webHidden/>
          </w:rPr>
          <w:t>30</w:t>
        </w:r>
        <w:r w:rsidR="009C11E9" w:rsidRPr="006F2DDC">
          <w:rPr>
            <w:noProof/>
            <w:webHidden/>
          </w:rPr>
          <w:fldChar w:fldCharType="end"/>
        </w:r>
      </w:hyperlink>
    </w:p>
    <w:p w14:paraId="14D107F8"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1" w:history="1">
        <w:r w:rsidR="009C11E9" w:rsidRPr="006F2DDC">
          <w:rPr>
            <w:rStyle w:val="Hyperlink"/>
            <w:noProof/>
          </w:rPr>
          <w:t>UC 3.1.14 Change Page Order</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_Toc24137611 \h </w:instrText>
        </w:r>
        <w:r w:rsidR="009C11E9" w:rsidRPr="006F2DDC">
          <w:rPr>
            <w:noProof/>
            <w:webHidden/>
          </w:rPr>
        </w:r>
        <w:r w:rsidR="009C11E9" w:rsidRPr="006F2DDC">
          <w:rPr>
            <w:noProof/>
            <w:webHidden/>
          </w:rPr>
          <w:fldChar w:fldCharType="separate"/>
        </w:r>
        <w:r w:rsidR="009C11E9" w:rsidRPr="006F2DDC">
          <w:rPr>
            <w:noProof/>
            <w:webHidden/>
          </w:rPr>
          <w:t>32</w:t>
        </w:r>
        <w:r w:rsidR="009C11E9" w:rsidRPr="006F2DDC">
          <w:rPr>
            <w:noProof/>
            <w:webHidden/>
          </w:rPr>
          <w:fldChar w:fldCharType="end"/>
        </w:r>
      </w:hyperlink>
    </w:p>
    <w:p w14:paraId="322B76A8"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2" w:history="1">
        <w:r w:rsidR="009C11E9" w:rsidRPr="006F2DDC">
          <w:rPr>
            <w:rStyle w:val="Hyperlink"/>
            <w:noProof/>
          </w:rPr>
          <w:t>UC 3.1.15 Assign User Groups to Project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_Toc24137612 \h </w:instrText>
        </w:r>
        <w:r w:rsidR="009C11E9" w:rsidRPr="006F2DDC">
          <w:rPr>
            <w:noProof/>
            <w:webHidden/>
          </w:rPr>
        </w:r>
        <w:r w:rsidR="009C11E9" w:rsidRPr="006F2DDC">
          <w:rPr>
            <w:noProof/>
            <w:webHidden/>
          </w:rPr>
          <w:fldChar w:fldCharType="separate"/>
        </w:r>
        <w:r w:rsidR="009C11E9" w:rsidRPr="006F2DDC">
          <w:rPr>
            <w:noProof/>
            <w:webHidden/>
          </w:rPr>
          <w:t>34</w:t>
        </w:r>
        <w:r w:rsidR="009C11E9" w:rsidRPr="006F2DDC">
          <w:rPr>
            <w:noProof/>
            <w:webHidden/>
          </w:rPr>
          <w:fldChar w:fldCharType="end"/>
        </w:r>
      </w:hyperlink>
    </w:p>
    <w:p w14:paraId="4873E266"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3" w:history="1">
        <w:r w:rsidR="009C11E9" w:rsidRPr="006F2DDC">
          <w:rPr>
            <w:rStyle w:val="Hyperlink"/>
            <w:noProof/>
          </w:rPr>
          <w:t>UC 3.1.16 Change Project Status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_Toc24137613 \h </w:instrText>
        </w:r>
        <w:r w:rsidR="009C11E9" w:rsidRPr="006F2DDC">
          <w:rPr>
            <w:noProof/>
            <w:webHidden/>
          </w:rPr>
        </w:r>
        <w:r w:rsidR="009C11E9" w:rsidRPr="006F2DDC">
          <w:rPr>
            <w:noProof/>
            <w:webHidden/>
          </w:rPr>
          <w:fldChar w:fldCharType="separate"/>
        </w:r>
        <w:r w:rsidR="009C11E9" w:rsidRPr="006F2DDC">
          <w:rPr>
            <w:noProof/>
            <w:webHidden/>
          </w:rPr>
          <w:t>35</w:t>
        </w:r>
        <w:r w:rsidR="009C11E9" w:rsidRPr="006F2DDC">
          <w:rPr>
            <w:noProof/>
            <w:webHidden/>
          </w:rPr>
          <w:fldChar w:fldCharType="end"/>
        </w:r>
      </w:hyperlink>
    </w:p>
    <w:p w14:paraId="20C134F4"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614" w:history="1">
        <w:r w:rsidR="009C11E9" w:rsidRPr="006F2DDC">
          <w:rPr>
            <w:rStyle w:val="Hyperlink"/>
            <w:noProof/>
          </w:rPr>
          <w:t>3.2 Designer Use Cases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_Toc24137614 \h </w:instrText>
        </w:r>
        <w:r w:rsidR="009C11E9" w:rsidRPr="006F2DDC">
          <w:rPr>
            <w:noProof/>
            <w:webHidden/>
          </w:rPr>
        </w:r>
        <w:r w:rsidR="009C11E9" w:rsidRPr="006F2DDC">
          <w:rPr>
            <w:noProof/>
            <w:webHidden/>
          </w:rPr>
          <w:fldChar w:fldCharType="separate"/>
        </w:r>
        <w:r w:rsidR="009C11E9" w:rsidRPr="006F2DDC">
          <w:rPr>
            <w:noProof/>
            <w:webHidden/>
          </w:rPr>
          <w:t>37</w:t>
        </w:r>
        <w:r w:rsidR="009C11E9" w:rsidRPr="006F2DDC">
          <w:rPr>
            <w:noProof/>
            <w:webHidden/>
          </w:rPr>
          <w:fldChar w:fldCharType="end"/>
        </w:r>
      </w:hyperlink>
    </w:p>
    <w:p w14:paraId="2F193C93"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5" w:history="1">
        <w:r w:rsidR="009C11E9" w:rsidRPr="006F2DDC">
          <w:rPr>
            <w:rStyle w:val="Hyperlink"/>
            <w:noProof/>
          </w:rPr>
          <w:t>UC 3.2.1 Designer Home Page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_Toc24137615 \h </w:instrText>
        </w:r>
        <w:r w:rsidR="009C11E9" w:rsidRPr="006F2DDC">
          <w:rPr>
            <w:noProof/>
            <w:webHidden/>
          </w:rPr>
        </w:r>
        <w:r w:rsidR="009C11E9" w:rsidRPr="006F2DDC">
          <w:rPr>
            <w:noProof/>
            <w:webHidden/>
          </w:rPr>
          <w:fldChar w:fldCharType="separate"/>
        </w:r>
        <w:r w:rsidR="009C11E9" w:rsidRPr="006F2DDC">
          <w:rPr>
            <w:noProof/>
            <w:webHidden/>
          </w:rPr>
          <w:t>37</w:t>
        </w:r>
        <w:r w:rsidR="009C11E9" w:rsidRPr="006F2DDC">
          <w:rPr>
            <w:noProof/>
            <w:webHidden/>
          </w:rPr>
          <w:fldChar w:fldCharType="end"/>
        </w:r>
      </w:hyperlink>
    </w:p>
    <w:p w14:paraId="76359543"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6" w:history="1">
        <w:r w:rsidR="009C11E9" w:rsidRPr="006F2DDC">
          <w:rPr>
            <w:rStyle w:val="Hyperlink"/>
            <w:noProof/>
          </w:rPr>
          <w:t>UC 3.2.2 Navigate Menu</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_Toc24137616 \h </w:instrText>
        </w:r>
        <w:r w:rsidR="009C11E9" w:rsidRPr="006F2DDC">
          <w:rPr>
            <w:noProof/>
            <w:webHidden/>
          </w:rPr>
        </w:r>
        <w:r w:rsidR="009C11E9" w:rsidRPr="006F2DDC">
          <w:rPr>
            <w:noProof/>
            <w:webHidden/>
          </w:rPr>
          <w:fldChar w:fldCharType="separate"/>
        </w:r>
        <w:r w:rsidR="009C11E9" w:rsidRPr="006F2DDC">
          <w:rPr>
            <w:noProof/>
            <w:webHidden/>
          </w:rPr>
          <w:t>39</w:t>
        </w:r>
        <w:r w:rsidR="009C11E9" w:rsidRPr="006F2DDC">
          <w:rPr>
            <w:noProof/>
            <w:webHidden/>
          </w:rPr>
          <w:fldChar w:fldCharType="end"/>
        </w:r>
      </w:hyperlink>
    </w:p>
    <w:p w14:paraId="00AC1E95"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7" w:history="1">
        <w:r w:rsidR="009C11E9" w:rsidRPr="006F2DDC">
          <w:rPr>
            <w:rStyle w:val="Hyperlink"/>
            <w:noProof/>
          </w:rPr>
          <w:t>UC 3.2.3 View Data Connections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_Toc24137617 \h </w:instrText>
        </w:r>
        <w:r w:rsidR="009C11E9" w:rsidRPr="006F2DDC">
          <w:rPr>
            <w:noProof/>
            <w:webHidden/>
          </w:rPr>
        </w:r>
        <w:r w:rsidR="009C11E9" w:rsidRPr="006F2DDC">
          <w:rPr>
            <w:noProof/>
            <w:webHidden/>
          </w:rPr>
          <w:fldChar w:fldCharType="separate"/>
        </w:r>
        <w:r w:rsidR="009C11E9" w:rsidRPr="006F2DDC">
          <w:rPr>
            <w:noProof/>
            <w:webHidden/>
          </w:rPr>
          <w:t>42</w:t>
        </w:r>
        <w:r w:rsidR="009C11E9" w:rsidRPr="006F2DDC">
          <w:rPr>
            <w:noProof/>
            <w:webHidden/>
          </w:rPr>
          <w:fldChar w:fldCharType="end"/>
        </w:r>
      </w:hyperlink>
    </w:p>
    <w:p w14:paraId="661DFBB0"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8" w:history="1">
        <w:r w:rsidR="009C11E9" w:rsidRPr="006F2DDC">
          <w:rPr>
            <w:rStyle w:val="Hyperlink"/>
            <w:noProof/>
          </w:rPr>
          <w:t>UC 3.2.4 Connect to Data</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_Toc24137618 \h </w:instrText>
        </w:r>
        <w:r w:rsidR="009C11E9" w:rsidRPr="006F2DDC">
          <w:rPr>
            <w:noProof/>
            <w:webHidden/>
          </w:rPr>
        </w:r>
        <w:r w:rsidR="009C11E9" w:rsidRPr="006F2DDC">
          <w:rPr>
            <w:noProof/>
            <w:webHidden/>
          </w:rPr>
          <w:fldChar w:fldCharType="separate"/>
        </w:r>
        <w:r w:rsidR="009C11E9" w:rsidRPr="006F2DDC">
          <w:rPr>
            <w:noProof/>
            <w:webHidden/>
          </w:rPr>
          <w:t>44</w:t>
        </w:r>
        <w:r w:rsidR="009C11E9" w:rsidRPr="006F2DDC">
          <w:rPr>
            <w:noProof/>
            <w:webHidden/>
          </w:rPr>
          <w:fldChar w:fldCharType="end"/>
        </w:r>
      </w:hyperlink>
    </w:p>
    <w:p w14:paraId="274D8CAC"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19" w:history="1">
        <w:r w:rsidR="009C11E9" w:rsidRPr="006F2DDC">
          <w:rPr>
            <w:rStyle w:val="Hyperlink"/>
            <w:noProof/>
          </w:rPr>
          <w:t>UC 3.2.5 Edit Data Source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_Toc24137619 \h </w:instrText>
        </w:r>
        <w:r w:rsidR="009C11E9" w:rsidRPr="006F2DDC">
          <w:rPr>
            <w:noProof/>
            <w:webHidden/>
          </w:rPr>
        </w:r>
        <w:r w:rsidR="009C11E9" w:rsidRPr="006F2DDC">
          <w:rPr>
            <w:noProof/>
            <w:webHidden/>
          </w:rPr>
          <w:fldChar w:fldCharType="separate"/>
        </w:r>
        <w:r w:rsidR="009C11E9" w:rsidRPr="006F2DDC">
          <w:rPr>
            <w:noProof/>
            <w:webHidden/>
          </w:rPr>
          <w:t>50</w:t>
        </w:r>
        <w:r w:rsidR="009C11E9" w:rsidRPr="006F2DDC">
          <w:rPr>
            <w:noProof/>
            <w:webHidden/>
          </w:rPr>
          <w:fldChar w:fldCharType="end"/>
        </w:r>
      </w:hyperlink>
    </w:p>
    <w:p w14:paraId="651A597B"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0" w:history="1">
        <w:r w:rsidR="009C11E9" w:rsidRPr="006F2DDC">
          <w:rPr>
            <w:rStyle w:val="Hyperlink"/>
            <w:noProof/>
          </w:rPr>
          <w:t>UC 3.2.6 Delete Data Source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_Toc24137620 \h </w:instrText>
        </w:r>
        <w:r w:rsidR="009C11E9" w:rsidRPr="006F2DDC">
          <w:rPr>
            <w:noProof/>
            <w:webHidden/>
          </w:rPr>
        </w:r>
        <w:r w:rsidR="009C11E9" w:rsidRPr="006F2DDC">
          <w:rPr>
            <w:noProof/>
            <w:webHidden/>
          </w:rPr>
          <w:fldChar w:fldCharType="separate"/>
        </w:r>
        <w:r w:rsidR="009C11E9" w:rsidRPr="006F2DDC">
          <w:rPr>
            <w:noProof/>
            <w:webHidden/>
          </w:rPr>
          <w:t>56</w:t>
        </w:r>
        <w:r w:rsidR="009C11E9" w:rsidRPr="006F2DDC">
          <w:rPr>
            <w:noProof/>
            <w:webHidden/>
          </w:rPr>
          <w:fldChar w:fldCharType="end"/>
        </w:r>
      </w:hyperlink>
    </w:p>
    <w:p w14:paraId="3EE7A9F6"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1" w:history="1">
        <w:r w:rsidR="009C11E9" w:rsidRPr="006F2DDC">
          <w:rPr>
            <w:rStyle w:val="Hyperlink"/>
            <w:noProof/>
          </w:rPr>
          <w:t>UC 3.2.7 Activate / Deactivate Data Source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_Toc24137621 \h </w:instrText>
        </w:r>
        <w:r w:rsidR="009C11E9" w:rsidRPr="006F2DDC">
          <w:rPr>
            <w:noProof/>
            <w:webHidden/>
          </w:rPr>
        </w:r>
        <w:r w:rsidR="009C11E9" w:rsidRPr="006F2DDC">
          <w:rPr>
            <w:noProof/>
            <w:webHidden/>
          </w:rPr>
          <w:fldChar w:fldCharType="separate"/>
        </w:r>
        <w:r w:rsidR="009C11E9" w:rsidRPr="006F2DDC">
          <w:rPr>
            <w:noProof/>
            <w:webHidden/>
          </w:rPr>
          <w:t>58</w:t>
        </w:r>
        <w:r w:rsidR="009C11E9" w:rsidRPr="006F2DDC">
          <w:rPr>
            <w:noProof/>
            <w:webHidden/>
          </w:rPr>
          <w:fldChar w:fldCharType="end"/>
        </w:r>
      </w:hyperlink>
    </w:p>
    <w:p w14:paraId="587019E2"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2" w:history="1">
        <w:r w:rsidR="009C11E9" w:rsidRPr="006F2DDC">
          <w:rPr>
            <w:rStyle w:val="Hyperlink"/>
            <w:noProof/>
          </w:rPr>
          <w:t>UC 3.2.8 Data Joining Wizard</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_Toc24137622 \h </w:instrText>
        </w:r>
        <w:r w:rsidR="009C11E9" w:rsidRPr="006F2DDC">
          <w:rPr>
            <w:noProof/>
            <w:webHidden/>
          </w:rPr>
        </w:r>
        <w:r w:rsidR="009C11E9" w:rsidRPr="006F2DDC">
          <w:rPr>
            <w:noProof/>
            <w:webHidden/>
          </w:rPr>
          <w:fldChar w:fldCharType="separate"/>
        </w:r>
        <w:r w:rsidR="009C11E9" w:rsidRPr="006F2DDC">
          <w:rPr>
            <w:noProof/>
            <w:webHidden/>
          </w:rPr>
          <w:t>59</w:t>
        </w:r>
        <w:r w:rsidR="009C11E9" w:rsidRPr="006F2DDC">
          <w:rPr>
            <w:noProof/>
            <w:webHidden/>
          </w:rPr>
          <w:fldChar w:fldCharType="end"/>
        </w:r>
      </w:hyperlink>
    </w:p>
    <w:p w14:paraId="5F9DD2EF"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3" w:history="1">
        <w:r w:rsidR="009C11E9" w:rsidRPr="006F2DDC">
          <w:rPr>
            <w:rStyle w:val="Hyperlink"/>
            <w:noProof/>
          </w:rPr>
          <w:t>UC 3.2.9 Query Wizard</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_Toc24137623 \h </w:instrText>
        </w:r>
        <w:r w:rsidR="009C11E9" w:rsidRPr="006F2DDC">
          <w:rPr>
            <w:noProof/>
            <w:webHidden/>
          </w:rPr>
        </w:r>
        <w:r w:rsidR="009C11E9" w:rsidRPr="006F2DDC">
          <w:rPr>
            <w:noProof/>
            <w:webHidden/>
          </w:rPr>
          <w:fldChar w:fldCharType="separate"/>
        </w:r>
        <w:r w:rsidR="009C11E9" w:rsidRPr="006F2DDC">
          <w:rPr>
            <w:noProof/>
            <w:webHidden/>
          </w:rPr>
          <w:t>65</w:t>
        </w:r>
        <w:r w:rsidR="009C11E9" w:rsidRPr="006F2DDC">
          <w:rPr>
            <w:noProof/>
            <w:webHidden/>
          </w:rPr>
          <w:fldChar w:fldCharType="end"/>
        </w:r>
      </w:hyperlink>
    </w:p>
    <w:p w14:paraId="44B200E0"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4" w:history="1">
        <w:r w:rsidR="009C11E9" w:rsidRPr="006F2DDC">
          <w:rPr>
            <w:rStyle w:val="Hyperlink"/>
            <w:noProof/>
          </w:rPr>
          <w:t>UC 3.2.10 Advanced Query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_Toc24137624 \h </w:instrText>
        </w:r>
        <w:r w:rsidR="009C11E9" w:rsidRPr="006F2DDC">
          <w:rPr>
            <w:noProof/>
            <w:webHidden/>
          </w:rPr>
        </w:r>
        <w:r w:rsidR="009C11E9" w:rsidRPr="006F2DDC">
          <w:rPr>
            <w:noProof/>
            <w:webHidden/>
          </w:rPr>
          <w:fldChar w:fldCharType="separate"/>
        </w:r>
        <w:r w:rsidR="009C11E9" w:rsidRPr="006F2DDC">
          <w:rPr>
            <w:noProof/>
            <w:webHidden/>
          </w:rPr>
          <w:t>71</w:t>
        </w:r>
        <w:r w:rsidR="009C11E9" w:rsidRPr="006F2DDC">
          <w:rPr>
            <w:noProof/>
            <w:webHidden/>
          </w:rPr>
          <w:fldChar w:fldCharType="end"/>
        </w:r>
      </w:hyperlink>
    </w:p>
    <w:p w14:paraId="7BD87A59"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5" w:history="1">
        <w:r w:rsidR="009C11E9" w:rsidRPr="006F2DDC">
          <w:rPr>
            <w:rStyle w:val="Hyperlink"/>
            <w:noProof/>
          </w:rPr>
          <w:t>UC 3.2.11 Create New Visual</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_Toc24137625 \h </w:instrText>
        </w:r>
        <w:r w:rsidR="009C11E9" w:rsidRPr="006F2DDC">
          <w:rPr>
            <w:noProof/>
            <w:webHidden/>
          </w:rPr>
        </w:r>
        <w:r w:rsidR="009C11E9" w:rsidRPr="006F2DDC">
          <w:rPr>
            <w:noProof/>
            <w:webHidden/>
          </w:rPr>
          <w:fldChar w:fldCharType="separate"/>
        </w:r>
        <w:r w:rsidR="009C11E9" w:rsidRPr="006F2DDC">
          <w:rPr>
            <w:noProof/>
            <w:webHidden/>
          </w:rPr>
          <w:t>77</w:t>
        </w:r>
        <w:r w:rsidR="009C11E9" w:rsidRPr="006F2DDC">
          <w:rPr>
            <w:noProof/>
            <w:webHidden/>
          </w:rPr>
          <w:fldChar w:fldCharType="end"/>
        </w:r>
      </w:hyperlink>
    </w:p>
    <w:p w14:paraId="3ADA9487"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6" w:history="1">
        <w:r w:rsidR="009C11E9" w:rsidRPr="006F2DDC">
          <w:rPr>
            <w:rStyle w:val="Hyperlink"/>
            <w:noProof/>
          </w:rPr>
          <w:t>UC 3.2.12 Edit Visual</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_Toc24137626 \h </w:instrText>
        </w:r>
        <w:r w:rsidR="009C11E9" w:rsidRPr="006F2DDC">
          <w:rPr>
            <w:noProof/>
            <w:webHidden/>
          </w:rPr>
        </w:r>
        <w:r w:rsidR="009C11E9" w:rsidRPr="006F2DDC">
          <w:rPr>
            <w:noProof/>
            <w:webHidden/>
          </w:rPr>
          <w:fldChar w:fldCharType="separate"/>
        </w:r>
        <w:r w:rsidR="009C11E9" w:rsidRPr="006F2DDC">
          <w:rPr>
            <w:noProof/>
            <w:webHidden/>
          </w:rPr>
          <w:t>79</w:t>
        </w:r>
        <w:r w:rsidR="009C11E9" w:rsidRPr="006F2DDC">
          <w:rPr>
            <w:noProof/>
            <w:webHidden/>
          </w:rPr>
          <w:fldChar w:fldCharType="end"/>
        </w:r>
      </w:hyperlink>
    </w:p>
    <w:p w14:paraId="6E80E3F8"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7" w:history="1">
        <w:r w:rsidR="009C11E9" w:rsidRPr="006F2DDC">
          <w:rPr>
            <w:rStyle w:val="Hyperlink"/>
            <w:noProof/>
          </w:rPr>
          <w:t>UC 3.2.13 Create Hierarchy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_Toc24137627 \h </w:instrText>
        </w:r>
        <w:r w:rsidR="009C11E9" w:rsidRPr="006F2DDC">
          <w:rPr>
            <w:noProof/>
            <w:webHidden/>
          </w:rPr>
        </w:r>
        <w:r w:rsidR="009C11E9" w:rsidRPr="006F2DDC">
          <w:rPr>
            <w:noProof/>
            <w:webHidden/>
          </w:rPr>
          <w:fldChar w:fldCharType="separate"/>
        </w:r>
        <w:r w:rsidR="009C11E9" w:rsidRPr="006F2DDC">
          <w:rPr>
            <w:noProof/>
            <w:webHidden/>
          </w:rPr>
          <w:t>81</w:t>
        </w:r>
        <w:r w:rsidR="009C11E9" w:rsidRPr="006F2DDC">
          <w:rPr>
            <w:noProof/>
            <w:webHidden/>
          </w:rPr>
          <w:fldChar w:fldCharType="end"/>
        </w:r>
      </w:hyperlink>
    </w:p>
    <w:p w14:paraId="61B694A2"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8" w:history="1">
        <w:r w:rsidR="009C11E9" w:rsidRPr="006F2DDC">
          <w:rPr>
            <w:rStyle w:val="Hyperlink"/>
            <w:noProof/>
          </w:rPr>
          <w:t>UC 3.2.14 Add Field to Hierarchy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_Toc24137628 \h </w:instrText>
        </w:r>
        <w:r w:rsidR="009C11E9" w:rsidRPr="006F2DDC">
          <w:rPr>
            <w:noProof/>
            <w:webHidden/>
          </w:rPr>
        </w:r>
        <w:r w:rsidR="009C11E9" w:rsidRPr="006F2DDC">
          <w:rPr>
            <w:noProof/>
            <w:webHidden/>
          </w:rPr>
          <w:fldChar w:fldCharType="separate"/>
        </w:r>
        <w:r w:rsidR="009C11E9" w:rsidRPr="006F2DDC">
          <w:rPr>
            <w:noProof/>
            <w:webHidden/>
          </w:rPr>
          <w:t>83</w:t>
        </w:r>
        <w:r w:rsidR="009C11E9" w:rsidRPr="006F2DDC">
          <w:rPr>
            <w:noProof/>
            <w:webHidden/>
          </w:rPr>
          <w:fldChar w:fldCharType="end"/>
        </w:r>
      </w:hyperlink>
    </w:p>
    <w:p w14:paraId="3470E84A"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29" w:history="1">
        <w:r w:rsidR="009C11E9" w:rsidRPr="006F2DDC">
          <w:rPr>
            <w:rStyle w:val="Hyperlink"/>
            <w:noProof/>
          </w:rPr>
          <w:t>UC 3.2.15 Manage Hierarchy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_Toc24137629 \h </w:instrText>
        </w:r>
        <w:r w:rsidR="009C11E9" w:rsidRPr="006F2DDC">
          <w:rPr>
            <w:noProof/>
            <w:webHidden/>
          </w:rPr>
        </w:r>
        <w:r w:rsidR="009C11E9" w:rsidRPr="006F2DDC">
          <w:rPr>
            <w:noProof/>
            <w:webHidden/>
          </w:rPr>
          <w:fldChar w:fldCharType="separate"/>
        </w:r>
        <w:r w:rsidR="009C11E9" w:rsidRPr="006F2DDC">
          <w:rPr>
            <w:noProof/>
            <w:webHidden/>
          </w:rPr>
          <w:t>85</w:t>
        </w:r>
        <w:r w:rsidR="009C11E9" w:rsidRPr="006F2DDC">
          <w:rPr>
            <w:noProof/>
            <w:webHidden/>
          </w:rPr>
          <w:fldChar w:fldCharType="end"/>
        </w:r>
      </w:hyperlink>
    </w:p>
    <w:p w14:paraId="6A8C25C3"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0" w:history="1">
        <w:r w:rsidR="009C11E9" w:rsidRPr="006F2DDC">
          <w:rPr>
            <w:rStyle w:val="Hyperlink"/>
            <w:noProof/>
          </w:rPr>
          <w:t>UC 3.2.16 Delete Hierarchy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_Toc24137630 \h </w:instrText>
        </w:r>
        <w:r w:rsidR="009C11E9" w:rsidRPr="006F2DDC">
          <w:rPr>
            <w:noProof/>
            <w:webHidden/>
          </w:rPr>
        </w:r>
        <w:r w:rsidR="009C11E9" w:rsidRPr="006F2DDC">
          <w:rPr>
            <w:noProof/>
            <w:webHidden/>
          </w:rPr>
          <w:fldChar w:fldCharType="separate"/>
        </w:r>
        <w:r w:rsidR="009C11E9" w:rsidRPr="006F2DDC">
          <w:rPr>
            <w:noProof/>
            <w:webHidden/>
          </w:rPr>
          <w:t>87</w:t>
        </w:r>
        <w:r w:rsidR="009C11E9" w:rsidRPr="006F2DDC">
          <w:rPr>
            <w:noProof/>
            <w:webHidden/>
          </w:rPr>
          <w:fldChar w:fldCharType="end"/>
        </w:r>
      </w:hyperlink>
    </w:p>
    <w:p w14:paraId="1D91A39A"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1" w:history="1">
        <w:r w:rsidR="009C11E9" w:rsidRPr="006F2DDC">
          <w:rPr>
            <w:rStyle w:val="Hyperlink"/>
            <w:noProof/>
          </w:rPr>
          <w:t>UC 3.2.17 Design Visual: Pie chart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_Toc24137631 \h </w:instrText>
        </w:r>
        <w:r w:rsidR="009C11E9" w:rsidRPr="006F2DDC">
          <w:rPr>
            <w:noProof/>
            <w:webHidden/>
          </w:rPr>
        </w:r>
        <w:r w:rsidR="009C11E9" w:rsidRPr="006F2DDC">
          <w:rPr>
            <w:noProof/>
            <w:webHidden/>
          </w:rPr>
          <w:fldChar w:fldCharType="separate"/>
        </w:r>
        <w:r w:rsidR="009C11E9" w:rsidRPr="006F2DDC">
          <w:rPr>
            <w:noProof/>
            <w:webHidden/>
          </w:rPr>
          <w:t>89</w:t>
        </w:r>
        <w:r w:rsidR="009C11E9" w:rsidRPr="006F2DDC">
          <w:rPr>
            <w:noProof/>
            <w:webHidden/>
          </w:rPr>
          <w:fldChar w:fldCharType="end"/>
        </w:r>
      </w:hyperlink>
    </w:p>
    <w:p w14:paraId="773E04C9"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2" w:history="1">
        <w:r w:rsidR="009C11E9" w:rsidRPr="006F2DDC">
          <w:rPr>
            <w:rStyle w:val="Hyperlink"/>
            <w:noProof/>
          </w:rPr>
          <w:t>UC 3.2.18 Design Visual: Donut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_Toc24137632 \h </w:instrText>
        </w:r>
        <w:r w:rsidR="009C11E9" w:rsidRPr="006F2DDC">
          <w:rPr>
            <w:noProof/>
            <w:webHidden/>
          </w:rPr>
        </w:r>
        <w:r w:rsidR="009C11E9" w:rsidRPr="006F2DDC">
          <w:rPr>
            <w:noProof/>
            <w:webHidden/>
          </w:rPr>
          <w:fldChar w:fldCharType="separate"/>
        </w:r>
        <w:r w:rsidR="009C11E9" w:rsidRPr="006F2DDC">
          <w:rPr>
            <w:noProof/>
            <w:webHidden/>
          </w:rPr>
          <w:t>93</w:t>
        </w:r>
        <w:r w:rsidR="009C11E9" w:rsidRPr="006F2DDC">
          <w:rPr>
            <w:noProof/>
            <w:webHidden/>
          </w:rPr>
          <w:fldChar w:fldCharType="end"/>
        </w:r>
      </w:hyperlink>
    </w:p>
    <w:p w14:paraId="214A9BEA"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3" w:history="1">
        <w:r w:rsidR="009C11E9" w:rsidRPr="006F2DDC">
          <w:rPr>
            <w:rStyle w:val="Hyperlink"/>
            <w:noProof/>
          </w:rPr>
          <w:t>UC 3.2.19 Design Visual: Clustered Bar Chart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_Toc24137633 \h </w:instrText>
        </w:r>
        <w:r w:rsidR="009C11E9" w:rsidRPr="006F2DDC">
          <w:rPr>
            <w:noProof/>
            <w:webHidden/>
          </w:rPr>
        </w:r>
        <w:r w:rsidR="009C11E9" w:rsidRPr="006F2DDC">
          <w:rPr>
            <w:noProof/>
            <w:webHidden/>
          </w:rPr>
          <w:fldChar w:fldCharType="separate"/>
        </w:r>
        <w:r w:rsidR="009C11E9" w:rsidRPr="006F2DDC">
          <w:rPr>
            <w:noProof/>
            <w:webHidden/>
          </w:rPr>
          <w:t>95</w:t>
        </w:r>
        <w:r w:rsidR="009C11E9" w:rsidRPr="006F2DDC">
          <w:rPr>
            <w:noProof/>
            <w:webHidden/>
          </w:rPr>
          <w:fldChar w:fldCharType="end"/>
        </w:r>
      </w:hyperlink>
    </w:p>
    <w:p w14:paraId="464C3474"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4" w:history="1">
        <w:r w:rsidR="009C11E9" w:rsidRPr="006F2DDC">
          <w:rPr>
            <w:rStyle w:val="Hyperlink"/>
            <w:noProof/>
          </w:rPr>
          <w:t>UC 3.2.20 Design Visual: Stacked Bar Chart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_Toc24137634 \h </w:instrText>
        </w:r>
        <w:r w:rsidR="009C11E9" w:rsidRPr="006F2DDC">
          <w:rPr>
            <w:noProof/>
            <w:webHidden/>
          </w:rPr>
        </w:r>
        <w:r w:rsidR="009C11E9" w:rsidRPr="006F2DDC">
          <w:rPr>
            <w:noProof/>
            <w:webHidden/>
          </w:rPr>
          <w:fldChar w:fldCharType="separate"/>
        </w:r>
        <w:r w:rsidR="009C11E9" w:rsidRPr="006F2DDC">
          <w:rPr>
            <w:noProof/>
            <w:webHidden/>
          </w:rPr>
          <w:t>99</w:t>
        </w:r>
        <w:r w:rsidR="009C11E9" w:rsidRPr="006F2DDC">
          <w:rPr>
            <w:noProof/>
            <w:webHidden/>
          </w:rPr>
          <w:fldChar w:fldCharType="end"/>
        </w:r>
      </w:hyperlink>
    </w:p>
    <w:p w14:paraId="748514D0"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5" w:history="1">
        <w:r w:rsidR="009C11E9" w:rsidRPr="006F2DDC">
          <w:rPr>
            <w:rStyle w:val="Hyperlink"/>
            <w:noProof/>
          </w:rPr>
          <w:t>UC 3.2.21 Design Visual: Line Chart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_Toc24137635 \h </w:instrText>
        </w:r>
        <w:r w:rsidR="009C11E9" w:rsidRPr="006F2DDC">
          <w:rPr>
            <w:noProof/>
            <w:webHidden/>
          </w:rPr>
        </w:r>
        <w:r w:rsidR="009C11E9" w:rsidRPr="006F2DDC">
          <w:rPr>
            <w:noProof/>
            <w:webHidden/>
          </w:rPr>
          <w:fldChar w:fldCharType="separate"/>
        </w:r>
        <w:r w:rsidR="009C11E9" w:rsidRPr="006F2DDC">
          <w:rPr>
            <w:noProof/>
            <w:webHidden/>
          </w:rPr>
          <w:t>103</w:t>
        </w:r>
        <w:r w:rsidR="009C11E9" w:rsidRPr="006F2DDC">
          <w:rPr>
            <w:noProof/>
            <w:webHidden/>
          </w:rPr>
          <w:fldChar w:fldCharType="end"/>
        </w:r>
      </w:hyperlink>
    </w:p>
    <w:p w14:paraId="307C6520"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6" w:history="1">
        <w:r w:rsidR="009C11E9" w:rsidRPr="006F2DDC">
          <w:rPr>
            <w:rStyle w:val="Hyperlink"/>
            <w:noProof/>
          </w:rPr>
          <w:t>UC 3.2.22 Design Visual: Area chart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_Toc24137636 \h </w:instrText>
        </w:r>
        <w:r w:rsidR="009C11E9" w:rsidRPr="006F2DDC">
          <w:rPr>
            <w:noProof/>
            <w:webHidden/>
          </w:rPr>
        </w:r>
        <w:r w:rsidR="009C11E9" w:rsidRPr="006F2DDC">
          <w:rPr>
            <w:noProof/>
            <w:webHidden/>
          </w:rPr>
          <w:fldChar w:fldCharType="separate"/>
        </w:r>
        <w:r w:rsidR="009C11E9" w:rsidRPr="006F2DDC">
          <w:rPr>
            <w:noProof/>
            <w:webHidden/>
          </w:rPr>
          <w:t>107</w:t>
        </w:r>
        <w:r w:rsidR="009C11E9" w:rsidRPr="006F2DDC">
          <w:rPr>
            <w:noProof/>
            <w:webHidden/>
          </w:rPr>
          <w:fldChar w:fldCharType="end"/>
        </w:r>
      </w:hyperlink>
    </w:p>
    <w:p w14:paraId="2F405651"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7" w:history="1">
        <w:r w:rsidR="009C11E9" w:rsidRPr="006F2DDC">
          <w:rPr>
            <w:rStyle w:val="Hyperlink"/>
            <w:noProof/>
          </w:rPr>
          <w:t>UC 3.2.23 Design Visual: Scatter Plot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_Toc24137637 \h </w:instrText>
        </w:r>
        <w:r w:rsidR="009C11E9" w:rsidRPr="006F2DDC">
          <w:rPr>
            <w:noProof/>
            <w:webHidden/>
          </w:rPr>
        </w:r>
        <w:r w:rsidR="009C11E9" w:rsidRPr="006F2DDC">
          <w:rPr>
            <w:noProof/>
            <w:webHidden/>
          </w:rPr>
          <w:fldChar w:fldCharType="separate"/>
        </w:r>
        <w:r w:rsidR="009C11E9" w:rsidRPr="006F2DDC">
          <w:rPr>
            <w:noProof/>
            <w:webHidden/>
          </w:rPr>
          <w:t>111</w:t>
        </w:r>
        <w:r w:rsidR="009C11E9" w:rsidRPr="006F2DDC">
          <w:rPr>
            <w:noProof/>
            <w:webHidden/>
          </w:rPr>
          <w:fldChar w:fldCharType="end"/>
        </w:r>
      </w:hyperlink>
    </w:p>
    <w:p w14:paraId="523C2529"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8" w:history="1">
        <w:r w:rsidR="009C11E9" w:rsidRPr="006F2DDC">
          <w:rPr>
            <w:rStyle w:val="Hyperlink"/>
            <w:noProof/>
          </w:rPr>
          <w:t>UC 3.2.24 Design Visual: Treemap</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_Toc24137638 \h </w:instrText>
        </w:r>
        <w:r w:rsidR="009C11E9" w:rsidRPr="006F2DDC">
          <w:rPr>
            <w:noProof/>
            <w:webHidden/>
          </w:rPr>
        </w:r>
        <w:r w:rsidR="009C11E9" w:rsidRPr="006F2DDC">
          <w:rPr>
            <w:noProof/>
            <w:webHidden/>
          </w:rPr>
          <w:fldChar w:fldCharType="separate"/>
        </w:r>
        <w:r w:rsidR="009C11E9" w:rsidRPr="006F2DDC">
          <w:rPr>
            <w:noProof/>
            <w:webHidden/>
          </w:rPr>
          <w:t>115</w:t>
        </w:r>
        <w:r w:rsidR="009C11E9" w:rsidRPr="006F2DDC">
          <w:rPr>
            <w:noProof/>
            <w:webHidden/>
          </w:rPr>
          <w:fldChar w:fldCharType="end"/>
        </w:r>
      </w:hyperlink>
    </w:p>
    <w:p w14:paraId="686A7786"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39" w:history="1">
        <w:r w:rsidR="009C11E9" w:rsidRPr="006F2DDC">
          <w:rPr>
            <w:rStyle w:val="Hyperlink"/>
            <w:noProof/>
          </w:rPr>
          <w:t>UC 3.2.25 Design Visual: Candlestick</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_Toc24137639 \h </w:instrText>
        </w:r>
        <w:r w:rsidR="009C11E9" w:rsidRPr="006F2DDC">
          <w:rPr>
            <w:noProof/>
            <w:webHidden/>
          </w:rPr>
        </w:r>
        <w:r w:rsidR="009C11E9" w:rsidRPr="006F2DDC">
          <w:rPr>
            <w:noProof/>
            <w:webHidden/>
          </w:rPr>
          <w:fldChar w:fldCharType="separate"/>
        </w:r>
        <w:r w:rsidR="009C11E9" w:rsidRPr="006F2DDC">
          <w:rPr>
            <w:noProof/>
            <w:webHidden/>
          </w:rPr>
          <w:t>116</w:t>
        </w:r>
        <w:r w:rsidR="009C11E9" w:rsidRPr="006F2DDC">
          <w:rPr>
            <w:noProof/>
            <w:webHidden/>
          </w:rPr>
          <w:fldChar w:fldCharType="end"/>
        </w:r>
      </w:hyperlink>
    </w:p>
    <w:p w14:paraId="57784385"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0" w:history="1">
        <w:r w:rsidR="009C11E9" w:rsidRPr="006F2DDC">
          <w:rPr>
            <w:rStyle w:val="Hyperlink"/>
            <w:noProof/>
          </w:rPr>
          <w:t>UC 3.2.26 Design Visual: Slicer</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_Toc24137640 \h </w:instrText>
        </w:r>
        <w:r w:rsidR="009C11E9" w:rsidRPr="006F2DDC">
          <w:rPr>
            <w:noProof/>
            <w:webHidden/>
          </w:rPr>
        </w:r>
        <w:r w:rsidR="009C11E9" w:rsidRPr="006F2DDC">
          <w:rPr>
            <w:noProof/>
            <w:webHidden/>
          </w:rPr>
          <w:fldChar w:fldCharType="separate"/>
        </w:r>
        <w:r w:rsidR="009C11E9" w:rsidRPr="006F2DDC">
          <w:rPr>
            <w:noProof/>
            <w:webHidden/>
          </w:rPr>
          <w:t>117</w:t>
        </w:r>
        <w:r w:rsidR="009C11E9" w:rsidRPr="006F2DDC">
          <w:rPr>
            <w:noProof/>
            <w:webHidden/>
          </w:rPr>
          <w:fldChar w:fldCharType="end"/>
        </w:r>
      </w:hyperlink>
    </w:p>
    <w:p w14:paraId="3BC3181D"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1" w:history="1">
        <w:r w:rsidR="009C11E9" w:rsidRPr="006F2DDC">
          <w:rPr>
            <w:rStyle w:val="Hyperlink"/>
            <w:noProof/>
          </w:rPr>
          <w:t>UC 3.2.27 Design Visual: Funnel</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_Toc24137641 \h </w:instrText>
        </w:r>
        <w:r w:rsidR="009C11E9" w:rsidRPr="006F2DDC">
          <w:rPr>
            <w:noProof/>
            <w:webHidden/>
          </w:rPr>
        </w:r>
        <w:r w:rsidR="009C11E9" w:rsidRPr="006F2DDC">
          <w:rPr>
            <w:noProof/>
            <w:webHidden/>
          </w:rPr>
          <w:fldChar w:fldCharType="separate"/>
        </w:r>
        <w:r w:rsidR="009C11E9" w:rsidRPr="006F2DDC">
          <w:rPr>
            <w:noProof/>
            <w:webHidden/>
          </w:rPr>
          <w:t>120</w:t>
        </w:r>
        <w:r w:rsidR="009C11E9" w:rsidRPr="006F2DDC">
          <w:rPr>
            <w:noProof/>
            <w:webHidden/>
          </w:rPr>
          <w:fldChar w:fldCharType="end"/>
        </w:r>
      </w:hyperlink>
    </w:p>
    <w:p w14:paraId="4680DF5C"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2" w:history="1">
        <w:r w:rsidR="009C11E9" w:rsidRPr="006F2DDC">
          <w:rPr>
            <w:rStyle w:val="Hyperlink"/>
            <w:noProof/>
          </w:rPr>
          <w:t>UC 3.2.28 Design Visual: Sankey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_Toc24137642 \h </w:instrText>
        </w:r>
        <w:r w:rsidR="009C11E9" w:rsidRPr="006F2DDC">
          <w:rPr>
            <w:noProof/>
            <w:webHidden/>
          </w:rPr>
        </w:r>
        <w:r w:rsidR="009C11E9" w:rsidRPr="006F2DDC">
          <w:rPr>
            <w:noProof/>
            <w:webHidden/>
          </w:rPr>
          <w:fldChar w:fldCharType="separate"/>
        </w:r>
        <w:r w:rsidR="009C11E9" w:rsidRPr="006F2DDC">
          <w:rPr>
            <w:noProof/>
            <w:webHidden/>
          </w:rPr>
          <w:t>122</w:t>
        </w:r>
        <w:r w:rsidR="009C11E9" w:rsidRPr="006F2DDC">
          <w:rPr>
            <w:noProof/>
            <w:webHidden/>
          </w:rPr>
          <w:fldChar w:fldCharType="end"/>
        </w:r>
      </w:hyperlink>
    </w:p>
    <w:p w14:paraId="5905A98E"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3" w:history="1">
        <w:r w:rsidR="009C11E9" w:rsidRPr="006F2DDC">
          <w:rPr>
            <w:rStyle w:val="Hyperlink"/>
            <w:noProof/>
          </w:rPr>
          <w:t>UC 3.2.29 Design Visual: Table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_Toc24137643 \h </w:instrText>
        </w:r>
        <w:r w:rsidR="009C11E9" w:rsidRPr="006F2DDC">
          <w:rPr>
            <w:noProof/>
            <w:webHidden/>
          </w:rPr>
        </w:r>
        <w:r w:rsidR="009C11E9" w:rsidRPr="006F2DDC">
          <w:rPr>
            <w:noProof/>
            <w:webHidden/>
          </w:rPr>
          <w:fldChar w:fldCharType="separate"/>
        </w:r>
        <w:r w:rsidR="009C11E9" w:rsidRPr="006F2DDC">
          <w:rPr>
            <w:noProof/>
            <w:webHidden/>
          </w:rPr>
          <w:t>124</w:t>
        </w:r>
        <w:r w:rsidR="009C11E9" w:rsidRPr="006F2DDC">
          <w:rPr>
            <w:noProof/>
            <w:webHidden/>
          </w:rPr>
          <w:fldChar w:fldCharType="end"/>
        </w:r>
      </w:hyperlink>
    </w:p>
    <w:p w14:paraId="4946A452"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4" w:history="1">
        <w:r w:rsidR="009C11E9" w:rsidRPr="006F2DDC">
          <w:rPr>
            <w:rStyle w:val="Hyperlink"/>
            <w:noProof/>
          </w:rPr>
          <w:t>UC 3.2.30 Create Page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_Toc24137644 \h </w:instrText>
        </w:r>
        <w:r w:rsidR="009C11E9" w:rsidRPr="006F2DDC">
          <w:rPr>
            <w:noProof/>
            <w:webHidden/>
          </w:rPr>
        </w:r>
        <w:r w:rsidR="009C11E9" w:rsidRPr="006F2DDC">
          <w:rPr>
            <w:noProof/>
            <w:webHidden/>
          </w:rPr>
          <w:fldChar w:fldCharType="separate"/>
        </w:r>
        <w:r w:rsidR="009C11E9" w:rsidRPr="006F2DDC">
          <w:rPr>
            <w:noProof/>
            <w:webHidden/>
          </w:rPr>
          <w:t>128</w:t>
        </w:r>
        <w:r w:rsidR="009C11E9" w:rsidRPr="006F2DDC">
          <w:rPr>
            <w:noProof/>
            <w:webHidden/>
          </w:rPr>
          <w:fldChar w:fldCharType="end"/>
        </w:r>
      </w:hyperlink>
    </w:p>
    <w:p w14:paraId="361AC1AB"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5" w:history="1">
        <w:r w:rsidR="009C11E9" w:rsidRPr="006F2DDC">
          <w:rPr>
            <w:rStyle w:val="Hyperlink"/>
            <w:noProof/>
          </w:rPr>
          <w:t>UC 3.2.31 Modify Page</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_Toc24137645 \h </w:instrText>
        </w:r>
        <w:r w:rsidR="009C11E9" w:rsidRPr="006F2DDC">
          <w:rPr>
            <w:noProof/>
            <w:webHidden/>
          </w:rPr>
        </w:r>
        <w:r w:rsidR="009C11E9" w:rsidRPr="006F2DDC">
          <w:rPr>
            <w:noProof/>
            <w:webHidden/>
          </w:rPr>
          <w:fldChar w:fldCharType="separate"/>
        </w:r>
        <w:r w:rsidR="009C11E9" w:rsidRPr="006F2DDC">
          <w:rPr>
            <w:noProof/>
            <w:webHidden/>
          </w:rPr>
          <w:t>133</w:t>
        </w:r>
        <w:r w:rsidR="009C11E9" w:rsidRPr="006F2DDC">
          <w:rPr>
            <w:noProof/>
            <w:webHidden/>
          </w:rPr>
          <w:fldChar w:fldCharType="end"/>
        </w:r>
      </w:hyperlink>
    </w:p>
    <w:p w14:paraId="3B849BD5"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646" w:history="1">
        <w:r w:rsidR="009C11E9" w:rsidRPr="006F2DDC">
          <w:rPr>
            <w:rStyle w:val="Hyperlink"/>
            <w:noProof/>
          </w:rPr>
          <w:t>3.3 Viewer Use Cases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_Toc24137646 \h </w:instrText>
        </w:r>
        <w:r w:rsidR="009C11E9" w:rsidRPr="006F2DDC">
          <w:rPr>
            <w:noProof/>
            <w:webHidden/>
          </w:rPr>
        </w:r>
        <w:r w:rsidR="009C11E9" w:rsidRPr="006F2DDC">
          <w:rPr>
            <w:noProof/>
            <w:webHidden/>
          </w:rPr>
          <w:fldChar w:fldCharType="separate"/>
        </w:r>
        <w:r w:rsidR="009C11E9" w:rsidRPr="006F2DDC">
          <w:rPr>
            <w:noProof/>
            <w:webHidden/>
          </w:rPr>
          <w:t>138</w:t>
        </w:r>
        <w:r w:rsidR="009C11E9" w:rsidRPr="006F2DDC">
          <w:rPr>
            <w:noProof/>
            <w:webHidden/>
          </w:rPr>
          <w:fldChar w:fldCharType="end"/>
        </w:r>
      </w:hyperlink>
    </w:p>
    <w:p w14:paraId="695B04A1"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7" w:history="1">
        <w:r w:rsidR="009C11E9" w:rsidRPr="006F2DDC">
          <w:rPr>
            <w:rStyle w:val="Hyperlink"/>
            <w:noProof/>
          </w:rPr>
          <w:t>UC 3.3.1 Login</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_Toc24137647 \h </w:instrText>
        </w:r>
        <w:r w:rsidR="009C11E9" w:rsidRPr="006F2DDC">
          <w:rPr>
            <w:noProof/>
            <w:webHidden/>
          </w:rPr>
        </w:r>
        <w:r w:rsidR="009C11E9" w:rsidRPr="006F2DDC">
          <w:rPr>
            <w:noProof/>
            <w:webHidden/>
          </w:rPr>
          <w:fldChar w:fldCharType="separate"/>
        </w:r>
        <w:r w:rsidR="009C11E9" w:rsidRPr="006F2DDC">
          <w:rPr>
            <w:noProof/>
            <w:webHidden/>
          </w:rPr>
          <w:t>138</w:t>
        </w:r>
        <w:r w:rsidR="009C11E9" w:rsidRPr="006F2DDC">
          <w:rPr>
            <w:noProof/>
            <w:webHidden/>
          </w:rPr>
          <w:fldChar w:fldCharType="end"/>
        </w:r>
      </w:hyperlink>
    </w:p>
    <w:p w14:paraId="63CD94EA"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8" w:history="1">
        <w:r w:rsidR="009C11E9" w:rsidRPr="006F2DDC">
          <w:rPr>
            <w:rStyle w:val="Hyperlink"/>
            <w:noProof/>
          </w:rPr>
          <w:t>UC 3.3.2 View Story</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_Toc24137648 \h </w:instrText>
        </w:r>
        <w:r w:rsidR="009C11E9" w:rsidRPr="006F2DDC">
          <w:rPr>
            <w:noProof/>
            <w:webHidden/>
          </w:rPr>
        </w:r>
        <w:r w:rsidR="009C11E9" w:rsidRPr="006F2DDC">
          <w:rPr>
            <w:noProof/>
            <w:webHidden/>
          </w:rPr>
          <w:fldChar w:fldCharType="separate"/>
        </w:r>
        <w:r w:rsidR="009C11E9" w:rsidRPr="006F2DDC">
          <w:rPr>
            <w:noProof/>
            <w:webHidden/>
          </w:rPr>
          <w:t>141</w:t>
        </w:r>
        <w:r w:rsidR="009C11E9" w:rsidRPr="006F2DDC">
          <w:rPr>
            <w:noProof/>
            <w:webHidden/>
          </w:rPr>
          <w:fldChar w:fldCharType="end"/>
        </w:r>
      </w:hyperlink>
    </w:p>
    <w:p w14:paraId="60D6BB95"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49" w:history="1">
        <w:r w:rsidR="009C11E9" w:rsidRPr="006F2DDC">
          <w:rPr>
            <w:rStyle w:val="Hyperlink"/>
            <w:noProof/>
          </w:rPr>
          <w:t>UC 3.3.3 View Visual in Full View</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_Toc24137649 \h </w:instrText>
        </w:r>
        <w:r w:rsidR="009C11E9" w:rsidRPr="006F2DDC">
          <w:rPr>
            <w:noProof/>
            <w:webHidden/>
          </w:rPr>
        </w:r>
        <w:r w:rsidR="009C11E9" w:rsidRPr="006F2DDC">
          <w:rPr>
            <w:noProof/>
            <w:webHidden/>
          </w:rPr>
          <w:fldChar w:fldCharType="separate"/>
        </w:r>
        <w:r w:rsidR="009C11E9" w:rsidRPr="006F2DDC">
          <w:rPr>
            <w:noProof/>
            <w:webHidden/>
          </w:rPr>
          <w:t>144</w:t>
        </w:r>
        <w:r w:rsidR="009C11E9" w:rsidRPr="006F2DDC">
          <w:rPr>
            <w:noProof/>
            <w:webHidden/>
          </w:rPr>
          <w:fldChar w:fldCharType="end"/>
        </w:r>
      </w:hyperlink>
    </w:p>
    <w:p w14:paraId="28E73685"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0" w:history="1">
        <w:r w:rsidR="009C11E9" w:rsidRPr="006F2DDC">
          <w:rPr>
            <w:rStyle w:val="Hyperlink"/>
            <w:noProof/>
          </w:rPr>
          <w:t>UC 3.3.4 Add Notes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_Toc24137650 \h </w:instrText>
        </w:r>
        <w:r w:rsidR="009C11E9" w:rsidRPr="006F2DDC">
          <w:rPr>
            <w:noProof/>
            <w:webHidden/>
          </w:rPr>
        </w:r>
        <w:r w:rsidR="009C11E9" w:rsidRPr="006F2DDC">
          <w:rPr>
            <w:noProof/>
            <w:webHidden/>
          </w:rPr>
          <w:fldChar w:fldCharType="separate"/>
        </w:r>
        <w:r w:rsidR="009C11E9" w:rsidRPr="006F2DDC">
          <w:rPr>
            <w:noProof/>
            <w:webHidden/>
          </w:rPr>
          <w:t>147</w:t>
        </w:r>
        <w:r w:rsidR="009C11E9" w:rsidRPr="006F2DDC">
          <w:rPr>
            <w:noProof/>
            <w:webHidden/>
          </w:rPr>
          <w:fldChar w:fldCharType="end"/>
        </w:r>
      </w:hyperlink>
    </w:p>
    <w:p w14:paraId="49235BAA" w14:textId="77777777" w:rsidR="009C11E9" w:rsidRPr="006F2DDC" w:rsidRDefault="00F454DB">
      <w:pPr>
        <w:pStyle w:val="TOC1"/>
        <w:tabs>
          <w:tab w:val="left" w:pos="600"/>
          <w:tab w:val="right" w:leader="dot" w:pos="8630"/>
        </w:tabs>
        <w:rPr>
          <w:rFonts w:asciiTheme="minorHAnsi" w:eastAsiaTheme="minorEastAsia" w:hAnsiTheme="minorHAnsi" w:cstheme="minorBidi"/>
          <w:b w:val="0"/>
          <w:bCs w:val="0"/>
          <w:noProof/>
          <w:spacing w:val="0"/>
          <w:sz w:val="22"/>
          <w:szCs w:val="22"/>
          <w:u w:val="none"/>
          <w:lang w:eastAsia="en-IN"/>
        </w:rPr>
      </w:pPr>
      <w:hyperlink w:anchor="_Toc24137651" w:history="1">
        <w:r w:rsidR="009C11E9" w:rsidRPr="006F2DDC">
          <w:rPr>
            <w:rStyle w:val="Hyperlink"/>
            <w:noProof/>
          </w:rPr>
          <w:t>4.0</w:t>
        </w:r>
        <w:r w:rsidR="009C11E9" w:rsidRPr="006F2DDC">
          <w:rPr>
            <w:rFonts w:asciiTheme="minorHAnsi" w:eastAsiaTheme="minorEastAsia" w:hAnsiTheme="minorHAnsi" w:cstheme="minorBidi"/>
            <w:b w:val="0"/>
            <w:bCs w:val="0"/>
            <w:noProof/>
            <w:spacing w:val="0"/>
            <w:sz w:val="22"/>
            <w:szCs w:val="22"/>
            <w:u w:val="none"/>
            <w:lang w:eastAsia="en-IN"/>
          </w:rPr>
          <w:tab/>
        </w:r>
        <w:r w:rsidR="009C11E9" w:rsidRPr="006F2DDC">
          <w:rPr>
            <w:rStyle w:val="Hyperlink"/>
            <w:noProof/>
          </w:rPr>
          <w:t>Data Requirements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_Toc24137651 \h </w:instrText>
        </w:r>
        <w:r w:rsidR="009C11E9" w:rsidRPr="006F2DDC">
          <w:rPr>
            <w:noProof/>
            <w:webHidden/>
          </w:rPr>
        </w:r>
        <w:r w:rsidR="009C11E9" w:rsidRPr="006F2DDC">
          <w:rPr>
            <w:noProof/>
            <w:webHidden/>
          </w:rPr>
          <w:fldChar w:fldCharType="separate"/>
        </w:r>
        <w:r w:rsidR="009C11E9" w:rsidRPr="006F2DDC">
          <w:rPr>
            <w:noProof/>
            <w:webHidden/>
          </w:rPr>
          <w:t>148</w:t>
        </w:r>
        <w:r w:rsidR="009C11E9" w:rsidRPr="006F2DDC">
          <w:rPr>
            <w:noProof/>
            <w:webHidden/>
          </w:rPr>
          <w:fldChar w:fldCharType="end"/>
        </w:r>
      </w:hyperlink>
    </w:p>
    <w:p w14:paraId="6C80704E" w14:textId="77777777" w:rsidR="009C11E9" w:rsidRPr="006F2DDC" w:rsidRDefault="00F454DB">
      <w:pPr>
        <w:pStyle w:val="TOC2"/>
        <w:tabs>
          <w:tab w:val="right" w:leader="dot" w:pos="8630"/>
        </w:tabs>
        <w:rPr>
          <w:rFonts w:asciiTheme="minorHAnsi" w:eastAsiaTheme="minorEastAsia" w:hAnsiTheme="minorHAnsi" w:cstheme="minorBidi"/>
          <w:smallCaps w:val="0"/>
          <w:noProof/>
          <w:spacing w:val="0"/>
          <w:sz w:val="22"/>
          <w:szCs w:val="22"/>
          <w:lang w:eastAsia="en-IN"/>
        </w:rPr>
      </w:pPr>
      <w:hyperlink w:anchor="_Toc24137652" w:history="1">
        <w:r w:rsidR="009C11E9" w:rsidRPr="006F2DDC">
          <w:rPr>
            <w:rStyle w:val="Hyperlink"/>
            <w:noProof/>
          </w:rPr>
          <w:t>4.1 Entities in schema: bi_tool</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_Toc24137652 \h </w:instrText>
        </w:r>
        <w:r w:rsidR="009C11E9" w:rsidRPr="006F2DDC">
          <w:rPr>
            <w:noProof/>
            <w:webHidden/>
          </w:rPr>
        </w:r>
        <w:r w:rsidR="009C11E9" w:rsidRPr="006F2DDC">
          <w:rPr>
            <w:noProof/>
            <w:webHidden/>
          </w:rPr>
          <w:fldChar w:fldCharType="separate"/>
        </w:r>
        <w:r w:rsidR="009C11E9" w:rsidRPr="006F2DDC">
          <w:rPr>
            <w:noProof/>
            <w:webHidden/>
          </w:rPr>
          <w:t>148</w:t>
        </w:r>
        <w:r w:rsidR="009C11E9" w:rsidRPr="006F2DDC">
          <w:rPr>
            <w:noProof/>
            <w:webHidden/>
          </w:rPr>
          <w:fldChar w:fldCharType="end"/>
        </w:r>
      </w:hyperlink>
    </w:p>
    <w:p w14:paraId="16616197"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3" w:history="1">
        <w:r w:rsidR="009C11E9" w:rsidRPr="006F2DDC">
          <w:rPr>
            <w:rStyle w:val="Hyperlink"/>
            <w:noProof/>
          </w:rPr>
          <w:t>4.1.1 users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_Toc24137653 \h </w:instrText>
        </w:r>
        <w:r w:rsidR="009C11E9" w:rsidRPr="006F2DDC">
          <w:rPr>
            <w:noProof/>
            <w:webHidden/>
          </w:rPr>
        </w:r>
        <w:r w:rsidR="009C11E9" w:rsidRPr="006F2DDC">
          <w:rPr>
            <w:noProof/>
            <w:webHidden/>
          </w:rPr>
          <w:fldChar w:fldCharType="separate"/>
        </w:r>
        <w:r w:rsidR="009C11E9" w:rsidRPr="006F2DDC">
          <w:rPr>
            <w:noProof/>
            <w:webHidden/>
          </w:rPr>
          <w:t>148</w:t>
        </w:r>
        <w:r w:rsidR="009C11E9" w:rsidRPr="006F2DDC">
          <w:rPr>
            <w:noProof/>
            <w:webHidden/>
          </w:rPr>
          <w:fldChar w:fldCharType="end"/>
        </w:r>
      </w:hyperlink>
    </w:p>
    <w:p w14:paraId="30E99E12"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4" w:history="1">
        <w:r w:rsidR="009C11E9" w:rsidRPr="006F2DDC">
          <w:rPr>
            <w:rStyle w:val="Hyperlink"/>
            <w:noProof/>
          </w:rPr>
          <w:t>4.1.2 project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_Toc24137654 \h </w:instrText>
        </w:r>
        <w:r w:rsidR="009C11E9" w:rsidRPr="006F2DDC">
          <w:rPr>
            <w:noProof/>
            <w:webHidden/>
          </w:rPr>
        </w:r>
        <w:r w:rsidR="009C11E9" w:rsidRPr="006F2DDC">
          <w:rPr>
            <w:noProof/>
            <w:webHidden/>
          </w:rPr>
          <w:fldChar w:fldCharType="separate"/>
        </w:r>
        <w:r w:rsidR="009C11E9" w:rsidRPr="006F2DDC">
          <w:rPr>
            <w:noProof/>
            <w:webHidden/>
          </w:rPr>
          <w:t>148</w:t>
        </w:r>
        <w:r w:rsidR="009C11E9" w:rsidRPr="006F2DDC">
          <w:rPr>
            <w:noProof/>
            <w:webHidden/>
          </w:rPr>
          <w:fldChar w:fldCharType="end"/>
        </w:r>
      </w:hyperlink>
    </w:p>
    <w:p w14:paraId="0D61E592"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5" w:history="1">
        <w:r w:rsidR="009C11E9" w:rsidRPr="006F2DDC">
          <w:rPr>
            <w:rStyle w:val="Hyperlink"/>
            <w:noProof/>
          </w:rPr>
          <w:t>4.1.3 db_connection</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_Toc24137655 \h </w:instrText>
        </w:r>
        <w:r w:rsidR="009C11E9" w:rsidRPr="006F2DDC">
          <w:rPr>
            <w:noProof/>
            <w:webHidden/>
          </w:rPr>
        </w:r>
        <w:r w:rsidR="009C11E9" w:rsidRPr="006F2DDC">
          <w:rPr>
            <w:noProof/>
            <w:webHidden/>
          </w:rPr>
          <w:fldChar w:fldCharType="separate"/>
        </w:r>
        <w:r w:rsidR="009C11E9" w:rsidRPr="006F2DDC">
          <w:rPr>
            <w:noProof/>
            <w:webHidden/>
          </w:rPr>
          <w:t>149</w:t>
        </w:r>
        <w:r w:rsidR="009C11E9" w:rsidRPr="006F2DDC">
          <w:rPr>
            <w:noProof/>
            <w:webHidden/>
          </w:rPr>
          <w:fldChar w:fldCharType="end"/>
        </w:r>
      </w:hyperlink>
    </w:p>
    <w:p w14:paraId="7FB0BB05"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6" w:history="1">
        <w:r w:rsidR="009C11E9" w:rsidRPr="006F2DDC">
          <w:rPr>
            <w:rStyle w:val="Hyperlink"/>
            <w:noProof/>
          </w:rPr>
          <w:t>4.1.3 project_data_set</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_Toc24137656 \h </w:instrText>
        </w:r>
        <w:r w:rsidR="009C11E9" w:rsidRPr="006F2DDC">
          <w:rPr>
            <w:noProof/>
            <w:webHidden/>
          </w:rPr>
        </w:r>
        <w:r w:rsidR="009C11E9" w:rsidRPr="006F2DDC">
          <w:rPr>
            <w:noProof/>
            <w:webHidden/>
          </w:rPr>
          <w:fldChar w:fldCharType="separate"/>
        </w:r>
        <w:r w:rsidR="009C11E9" w:rsidRPr="006F2DDC">
          <w:rPr>
            <w:noProof/>
            <w:webHidden/>
          </w:rPr>
          <w:t>150</w:t>
        </w:r>
        <w:r w:rsidR="009C11E9" w:rsidRPr="006F2DDC">
          <w:rPr>
            <w:noProof/>
            <w:webHidden/>
          </w:rPr>
          <w:fldChar w:fldCharType="end"/>
        </w:r>
      </w:hyperlink>
    </w:p>
    <w:p w14:paraId="3A03BCBB"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7" w:history="1">
        <w:r w:rsidR="009C11E9" w:rsidRPr="006F2DDC">
          <w:rPr>
            <w:rStyle w:val="Hyperlink"/>
            <w:noProof/>
          </w:rPr>
          <w:t>4.1.4 visuals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_Toc24137657 \h </w:instrText>
        </w:r>
        <w:r w:rsidR="009C11E9" w:rsidRPr="006F2DDC">
          <w:rPr>
            <w:noProof/>
            <w:webHidden/>
          </w:rPr>
        </w:r>
        <w:r w:rsidR="009C11E9" w:rsidRPr="006F2DDC">
          <w:rPr>
            <w:noProof/>
            <w:webHidden/>
          </w:rPr>
          <w:fldChar w:fldCharType="separate"/>
        </w:r>
        <w:r w:rsidR="009C11E9" w:rsidRPr="006F2DDC">
          <w:rPr>
            <w:noProof/>
            <w:webHidden/>
          </w:rPr>
          <w:t>151</w:t>
        </w:r>
        <w:r w:rsidR="009C11E9" w:rsidRPr="006F2DDC">
          <w:rPr>
            <w:noProof/>
            <w:webHidden/>
          </w:rPr>
          <w:fldChar w:fldCharType="end"/>
        </w:r>
      </w:hyperlink>
    </w:p>
    <w:p w14:paraId="3C6C2CF9"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8" w:history="1">
        <w:r w:rsidR="009C11E9" w:rsidRPr="006F2DDC">
          <w:rPr>
            <w:rStyle w:val="Hyperlink"/>
            <w:noProof/>
          </w:rPr>
          <w:t>4.1.5 pages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_Toc24137658 \h </w:instrText>
        </w:r>
        <w:r w:rsidR="009C11E9" w:rsidRPr="006F2DDC">
          <w:rPr>
            <w:noProof/>
            <w:webHidden/>
          </w:rPr>
        </w:r>
        <w:r w:rsidR="009C11E9" w:rsidRPr="006F2DDC">
          <w:rPr>
            <w:noProof/>
            <w:webHidden/>
          </w:rPr>
          <w:fldChar w:fldCharType="separate"/>
        </w:r>
        <w:r w:rsidR="009C11E9" w:rsidRPr="006F2DDC">
          <w:rPr>
            <w:noProof/>
            <w:webHidden/>
          </w:rPr>
          <w:t>152</w:t>
        </w:r>
        <w:r w:rsidR="009C11E9" w:rsidRPr="006F2DDC">
          <w:rPr>
            <w:noProof/>
            <w:webHidden/>
          </w:rPr>
          <w:fldChar w:fldCharType="end"/>
        </w:r>
      </w:hyperlink>
    </w:p>
    <w:p w14:paraId="1D061A89"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59" w:history="1">
        <w:r w:rsidR="009C11E9" w:rsidRPr="006F2DDC">
          <w:rPr>
            <w:rStyle w:val="Hyperlink"/>
            <w:noProof/>
          </w:rPr>
          <w:t>4.1.6 page_visuals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_Toc24137659 \h </w:instrText>
        </w:r>
        <w:r w:rsidR="009C11E9" w:rsidRPr="006F2DDC">
          <w:rPr>
            <w:noProof/>
            <w:webHidden/>
          </w:rPr>
        </w:r>
        <w:r w:rsidR="009C11E9" w:rsidRPr="006F2DDC">
          <w:rPr>
            <w:noProof/>
            <w:webHidden/>
          </w:rPr>
          <w:fldChar w:fldCharType="separate"/>
        </w:r>
        <w:r w:rsidR="009C11E9" w:rsidRPr="006F2DDC">
          <w:rPr>
            <w:noProof/>
            <w:webHidden/>
          </w:rPr>
          <w:t>153</w:t>
        </w:r>
        <w:r w:rsidR="009C11E9" w:rsidRPr="006F2DDC">
          <w:rPr>
            <w:noProof/>
            <w:webHidden/>
          </w:rPr>
          <w:fldChar w:fldCharType="end"/>
        </w:r>
      </w:hyperlink>
    </w:p>
    <w:p w14:paraId="0E34B797" w14:textId="77777777" w:rsidR="009C11E9" w:rsidRPr="006F2DDC" w:rsidRDefault="00F454DB">
      <w:pPr>
        <w:pStyle w:val="TOC3"/>
        <w:tabs>
          <w:tab w:val="right" w:leader="dot" w:pos="8630"/>
        </w:tabs>
        <w:rPr>
          <w:rFonts w:asciiTheme="minorHAnsi" w:eastAsiaTheme="minorEastAsia" w:hAnsiTheme="minorHAnsi" w:cstheme="minorBidi"/>
          <w:i w:val="0"/>
          <w:iCs w:val="0"/>
          <w:noProof/>
          <w:spacing w:val="0"/>
          <w:sz w:val="22"/>
          <w:szCs w:val="22"/>
          <w:lang w:eastAsia="en-IN"/>
        </w:rPr>
      </w:pPr>
      <w:hyperlink w:anchor="_Toc24137660" w:history="1">
        <w:r w:rsidR="009C11E9" w:rsidRPr="006F2DDC">
          <w:rPr>
            <w:rStyle w:val="Hyperlink"/>
            <w:noProof/>
          </w:rPr>
          <w:t>4.1.7 menu</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_Toc24137660 \h </w:instrText>
        </w:r>
        <w:r w:rsidR="009C11E9" w:rsidRPr="006F2DDC">
          <w:rPr>
            <w:noProof/>
            <w:webHidden/>
          </w:rPr>
        </w:r>
        <w:r w:rsidR="009C11E9" w:rsidRPr="006F2DDC">
          <w:rPr>
            <w:noProof/>
            <w:webHidden/>
          </w:rPr>
          <w:fldChar w:fldCharType="separate"/>
        </w:r>
        <w:r w:rsidR="009C11E9" w:rsidRPr="006F2DDC">
          <w:rPr>
            <w:noProof/>
            <w:webHidden/>
          </w:rPr>
          <w:t>153</w:t>
        </w:r>
        <w:r w:rsidR="009C11E9" w:rsidRPr="006F2DDC">
          <w:rPr>
            <w:noProof/>
            <w:webHidden/>
          </w:rPr>
          <w:fldChar w:fldCharType="end"/>
        </w:r>
      </w:hyperlink>
    </w:p>
    <w:p w14:paraId="1773C9B7" w14:textId="77777777" w:rsidR="009C11E9" w:rsidRPr="006F2DDC" w:rsidRDefault="00F454DB">
      <w:pPr>
        <w:pStyle w:val="TOC1"/>
        <w:tabs>
          <w:tab w:val="right" w:leader="dot" w:pos="8630"/>
        </w:tabs>
        <w:rPr>
          <w:rFonts w:asciiTheme="minorHAnsi" w:eastAsiaTheme="minorEastAsia" w:hAnsiTheme="minorHAnsi" w:cstheme="minorBidi"/>
          <w:b w:val="0"/>
          <w:bCs w:val="0"/>
          <w:noProof/>
          <w:spacing w:val="0"/>
          <w:sz w:val="22"/>
          <w:szCs w:val="22"/>
          <w:u w:val="none"/>
          <w:lang w:eastAsia="en-IN"/>
        </w:rPr>
      </w:pPr>
      <w:hyperlink w:anchor="_Toc24137661" w:history="1">
        <w:r w:rsidR="009C11E9" w:rsidRPr="006F2DDC">
          <w:rPr>
            <w:rStyle w:val="Hyperlink"/>
            <w:noProof/>
          </w:rPr>
          <w:t>5.0 Non-functional Requirements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_Toc24137661 \h </w:instrText>
        </w:r>
        <w:r w:rsidR="009C11E9" w:rsidRPr="006F2DDC">
          <w:rPr>
            <w:noProof/>
            <w:webHidden/>
          </w:rPr>
        </w:r>
        <w:r w:rsidR="009C11E9" w:rsidRPr="006F2DDC">
          <w:rPr>
            <w:noProof/>
            <w:webHidden/>
          </w:rPr>
          <w:fldChar w:fldCharType="separate"/>
        </w:r>
        <w:r w:rsidR="009C11E9" w:rsidRPr="006F2DDC">
          <w:rPr>
            <w:noProof/>
            <w:webHidden/>
          </w:rPr>
          <w:t>154</w:t>
        </w:r>
        <w:r w:rsidR="009C11E9" w:rsidRPr="006F2DDC">
          <w:rPr>
            <w:noProof/>
            <w:webHidden/>
          </w:rPr>
          <w:fldChar w:fldCharType="end"/>
        </w:r>
      </w:hyperlink>
    </w:p>
    <w:p w14:paraId="500E2B40" w14:textId="77777777" w:rsidR="009C11E9" w:rsidRPr="006F2DDC" w:rsidRDefault="00F454DB">
      <w:pPr>
        <w:pStyle w:val="TOC1"/>
        <w:tabs>
          <w:tab w:val="right" w:leader="dot" w:pos="8630"/>
        </w:tabs>
        <w:rPr>
          <w:rFonts w:asciiTheme="minorHAnsi" w:eastAsiaTheme="minorEastAsia" w:hAnsiTheme="minorHAnsi" w:cstheme="minorBidi"/>
          <w:b w:val="0"/>
          <w:bCs w:val="0"/>
          <w:noProof/>
          <w:spacing w:val="0"/>
          <w:sz w:val="22"/>
          <w:szCs w:val="22"/>
          <w:u w:val="none"/>
          <w:lang w:eastAsia="en-IN"/>
        </w:rPr>
      </w:pPr>
      <w:hyperlink w:anchor="_Toc24137662" w:history="1">
        <w:r w:rsidR="009C11E9" w:rsidRPr="006F2DDC">
          <w:rPr>
            <w:rStyle w:val="Hyperlink"/>
            <w:noProof/>
          </w:rPr>
          <w:t>6.0 Annexures</w:t>
        </w:r>
        <w:r w:rsidR="009C11E9" w:rsidRPr="006F2DDC">
          <w:rPr>
            <w:noProof/>
            <w:webHidden/>
          </w:rPr>
          <w:tab/>
        </w:r>
        <w:r w:rsidR="009C11E9" w:rsidRPr="006F2DDC">
          <w:rPr>
            <w:noProof/>
            <w:webHidden/>
          </w:rPr>
          <w:fldChar w:fldCharType="begin"/>
        </w:r>
        <w:r w:rsidR="009C11E9" w:rsidRPr="006F2DDC">
          <w:rPr>
            <w:noProof/>
            <w:webHidden/>
          </w:rPr>
          <w:instrText xml:space="preserve"> PAGEREF _Toc24137662 \h </w:instrText>
        </w:r>
        <w:r w:rsidR="009C11E9" w:rsidRPr="006F2DDC">
          <w:rPr>
            <w:noProof/>
            <w:webHidden/>
          </w:rPr>
        </w:r>
        <w:r w:rsidR="009C11E9" w:rsidRPr="006F2DDC">
          <w:rPr>
            <w:noProof/>
            <w:webHidden/>
          </w:rPr>
          <w:fldChar w:fldCharType="separate"/>
        </w:r>
        <w:r w:rsidR="009C11E9" w:rsidRPr="006F2DDC">
          <w:rPr>
            <w:noProof/>
            <w:webHidden/>
          </w:rPr>
          <w:t>155</w:t>
        </w:r>
        <w:r w:rsidR="009C11E9" w:rsidRPr="006F2DDC">
          <w:rPr>
            <w:noProof/>
            <w:webHidden/>
          </w:rPr>
          <w:fldChar w:fldCharType="end"/>
        </w:r>
      </w:hyperlink>
    </w:p>
    <w:p w14:paraId="4A9E11D0" w14:textId="77777777" w:rsidR="00AA0280" w:rsidRPr="006F2DDC" w:rsidRDefault="00AA0280">
      <w:pPr>
        <w:pStyle w:val="BodyText"/>
        <w:ind w:left="0"/>
      </w:pPr>
      <w:r w:rsidRPr="006F2DDC">
        <w:fldChar w:fldCharType="end"/>
      </w:r>
      <w:r w:rsidRPr="006F2DDC">
        <w:br w:type="page"/>
      </w:r>
    </w:p>
    <w:p w14:paraId="2D1E310E" w14:textId="77777777" w:rsidR="00AA0280" w:rsidRPr="006F2DDC" w:rsidRDefault="00AA0280" w:rsidP="00A863F4">
      <w:pPr>
        <w:pStyle w:val="Heading1"/>
        <w:numPr>
          <w:ilvl w:val="0"/>
          <w:numId w:val="4"/>
        </w:numPr>
        <w:jc w:val="both"/>
      </w:pPr>
      <w:bookmarkStart w:id="1" w:name="_Toc24137582"/>
      <w:r w:rsidRPr="006F2DDC">
        <w:lastRenderedPageBreak/>
        <w:t>Introduction</w:t>
      </w:r>
      <w:bookmarkEnd w:id="1"/>
    </w:p>
    <w:p w14:paraId="7A4CAD6A" w14:textId="77777777" w:rsidR="00AA0280" w:rsidRPr="006F2DDC" w:rsidRDefault="00AA0280">
      <w:pPr>
        <w:pStyle w:val="BodyText"/>
      </w:pPr>
    </w:p>
    <w:p w14:paraId="6AA5B8B6" w14:textId="77777777" w:rsidR="00AA0280" w:rsidRPr="006F2DDC" w:rsidRDefault="00AA0280" w:rsidP="005E1655">
      <w:pPr>
        <w:pStyle w:val="Heading2"/>
      </w:pPr>
      <w:bookmarkStart w:id="2" w:name="_Toc24137583"/>
      <w:r w:rsidRPr="006F2DDC">
        <w:t>1.1 Project Background</w:t>
      </w:r>
      <w:bookmarkEnd w:id="2"/>
    </w:p>
    <w:p w14:paraId="72AC0C09" w14:textId="77777777" w:rsidR="00AA0280" w:rsidRPr="006F2DDC" w:rsidRDefault="007C2543" w:rsidP="003A5453">
      <w:pPr>
        <w:pStyle w:val="BodyText"/>
        <w:ind w:left="0"/>
      </w:pPr>
      <w:r w:rsidRPr="006F2DDC">
        <w:t>Centre of Excellence for Data Analytics (CEDA) has been established under NICSI as joint initiative of NIC and NICSI to enable government departments to quick-start and fast-track the adoption of data analytics in Government. CEDA has been offering its services to various government departments at the Centre and State level, ranging from knowledge dissemination and consultancy to full analytics solution development.</w:t>
      </w:r>
    </w:p>
    <w:p w14:paraId="4D56A104" w14:textId="77777777" w:rsidR="00C203C7" w:rsidRPr="006F2DDC" w:rsidRDefault="00C203C7" w:rsidP="00C203C7">
      <w:pPr>
        <w:pStyle w:val="BodyText"/>
        <w:ind w:left="0"/>
      </w:pPr>
      <w:r w:rsidRPr="006F2DDC">
        <w:t xml:space="preserve">In recent years, with increasing amount of data being collected, Government departments are looking forward to moving into an era of data-driven governance. In addition, the latest directive from the Office of the Hon’ble Prime Minister urging every department of the Government to establish their own performance dashboard has many departments looking for a comprehensive visualization tool which can meet their dynamic dashboarding requirements. </w:t>
      </w:r>
    </w:p>
    <w:p w14:paraId="0F6BF817" w14:textId="77777777" w:rsidR="004133FF" w:rsidRPr="006F2DDC" w:rsidRDefault="00016B25" w:rsidP="004133FF">
      <w:pPr>
        <w:pStyle w:val="BodyText"/>
        <w:ind w:left="0"/>
      </w:pPr>
      <w:r w:rsidRPr="006F2DDC">
        <w:t>To</w:t>
      </w:r>
      <w:r w:rsidR="00C203C7" w:rsidRPr="006F2DDC">
        <w:t xml:space="preserve"> meet this urgent requirement of the departments, CEDA, NICSI in collaboration with PID, NIC is coming forward to offer a business intelligence tool as a service.</w:t>
      </w:r>
    </w:p>
    <w:p w14:paraId="3C193178" w14:textId="77777777" w:rsidR="004133FF" w:rsidRPr="006F2DDC" w:rsidRDefault="004133FF" w:rsidP="004133FF">
      <w:pPr>
        <w:pStyle w:val="BodyText"/>
        <w:ind w:left="0"/>
      </w:pPr>
    </w:p>
    <w:p w14:paraId="2D8B9B64" w14:textId="77777777" w:rsidR="00AA0280" w:rsidRPr="006F2DDC" w:rsidRDefault="00AA0280" w:rsidP="005E1655">
      <w:pPr>
        <w:pStyle w:val="Heading2"/>
      </w:pPr>
      <w:bookmarkStart w:id="3" w:name="_Toc24137584"/>
      <w:r w:rsidRPr="006F2DDC">
        <w:t>1.2 Project Scope</w:t>
      </w:r>
      <w:bookmarkEnd w:id="3"/>
    </w:p>
    <w:p w14:paraId="5FD51A27" w14:textId="77777777" w:rsidR="00016B25" w:rsidRPr="006F2DDC" w:rsidRDefault="00016B25" w:rsidP="00016B25">
      <w:pPr>
        <w:pStyle w:val="BodyText"/>
        <w:ind w:left="0"/>
      </w:pPr>
      <w:r w:rsidRPr="006F2DDC">
        <w:t>The project would involve the following major activities:</w:t>
      </w:r>
    </w:p>
    <w:p w14:paraId="0D59274F" w14:textId="77777777" w:rsidR="00292D8F" w:rsidRPr="006F2DDC" w:rsidRDefault="00292D8F" w:rsidP="004133FF">
      <w:pPr>
        <w:pStyle w:val="ListBullet"/>
        <w:tabs>
          <w:tab w:val="num" w:pos="360"/>
          <w:tab w:val="num" w:pos="1440"/>
        </w:tabs>
        <w:ind w:left="360"/>
      </w:pPr>
      <w:r w:rsidRPr="006F2DDC">
        <w:t>Analyse</w:t>
      </w:r>
      <w:r w:rsidR="00016B25" w:rsidRPr="006F2DDC">
        <w:t xml:space="preserve"> the software requirements </w:t>
      </w:r>
      <w:r w:rsidRPr="006F2DDC">
        <w:t>for business intelligence and analytical dashboard preparation for Government departments.</w:t>
      </w:r>
    </w:p>
    <w:p w14:paraId="3045ACB6" w14:textId="77777777" w:rsidR="00016B25" w:rsidRPr="006F2DDC" w:rsidRDefault="00292D8F" w:rsidP="004133FF">
      <w:pPr>
        <w:pStyle w:val="ListBullet"/>
        <w:tabs>
          <w:tab w:val="num" w:pos="360"/>
          <w:tab w:val="num" w:pos="1440"/>
        </w:tabs>
        <w:ind w:left="360"/>
      </w:pPr>
      <w:r w:rsidRPr="006F2DDC">
        <w:t>P</w:t>
      </w:r>
      <w:r w:rsidR="00016B25" w:rsidRPr="006F2DDC">
        <w:t>repare the SRS</w:t>
      </w:r>
      <w:r w:rsidRPr="006F2DDC">
        <w:t xml:space="preserve"> for the above-mentioned requirements</w:t>
      </w:r>
      <w:r w:rsidR="00016B25" w:rsidRPr="006F2DDC">
        <w:t>.</w:t>
      </w:r>
    </w:p>
    <w:p w14:paraId="7BFF7FA1" w14:textId="77777777" w:rsidR="00016B25" w:rsidRPr="006F2DDC" w:rsidRDefault="00016B25" w:rsidP="004133FF">
      <w:pPr>
        <w:pStyle w:val="ListBullet"/>
        <w:tabs>
          <w:tab w:val="num" w:pos="360"/>
          <w:tab w:val="num" w:pos="1440"/>
        </w:tabs>
        <w:ind w:left="360"/>
      </w:pPr>
      <w:r w:rsidRPr="006F2DDC">
        <w:t>Design and develop the use cases.</w:t>
      </w:r>
    </w:p>
    <w:p w14:paraId="13D04890" w14:textId="77777777" w:rsidR="004133FF" w:rsidRPr="006F2DDC" w:rsidRDefault="00016B25" w:rsidP="004133FF">
      <w:pPr>
        <w:pStyle w:val="ListBullet"/>
        <w:tabs>
          <w:tab w:val="num" w:pos="360"/>
          <w:tab w:val="left" w:pos="6660"/>
        </w:tabs>
        <w:spacing w:after="0"/>
        <w:ind w:left="360"/>
      </w:pPr>
      <w:r w:rsidRPr="006F2DDC">
        <w:t>Lab testing of the software.</w:t>
      </w:r>
    </w:p>
    <w:p w14:paraId="387C8691" w14:textId="77777777" w:rsidR="004133FF" w:rsidRPr="006F2DDC" w:rsidRDefault="004133FF" w:rsidP="004133FF">
      <w:pPr>
        <w:pStyle w:val="ListBullet"/>
        <w:numPr>
          <w:ilvl w:val="0"/>
          <w:numId w:val="0"/>
        </w:numPr>
        <w:tabs>
          <w:tab w:val="left" w:pos="6660"/>
        </w:tabs>
        <w:ind w:left="360"/>
      </w:pPr>
    </w:p>
    <w:p w14:paraId="1C4342BE" w14:textId="77777777" w:rsidR="00AA0280" w:rsidRPr="006F2DDC" w:rsidRDefault="00AA0280" w:rsidP="005E1655">
      <w:pPr>
        <w:pStyle w:val="Heading2"/>
      </w:pPr>
      <w:bookmarkStart w:id="4" w:name="_Toc24137585"/>
      <w:r w:rsidRPr="006F2DDC">
        <w:t>1.3 Purpose of this document</w:t>
      </w:r>
      <w:bookmarkEnd w:id="4"/>
    </w:p>
    <w:p w14:paraId="5B64333C" w14:textId="77777777" w:rsidR="001E3FEE" w:rsidRPr="006F2DDC" w:rsidRDefault="001E3FEE" w:rsidP="001E3FEE">
      <w:pPr>
        <w:pStyle w:val="BodyText"/>
        <w:ind w:left="0"/>
      </w:pPr>
      <w:r w:rsidRPr="006F2DDC">
        <w:t xml:space="preserve">The purpose of this document is to unambiguously specify the software requirements specifications for the Project Admin, Designer and Viewer use cases of the BI tool. </w:t>
      </w:r>
    </w:p>
    <w:p w14:paraId="2E0E7830" w14:textId="77777777" w:rsidR="00AA0280" w:rsidRPr="006F2DDC" w:rsidRDefault="00AA0280">
      <w:pPr>
        <w:pStyle w:val="BodyText"/>
        <w:ind w:left="0"/>
      </w:pPr>
    </w:p>
    <w:p w14:paraId="7C2598C9" w14:textId="77777777" w:rsidR="00AA0280" w:rsidRPr="006F2DDC" w:rsidRDefault="00AA0280" w:rsidP="005E1655">
      <w:pPr>
        <w:pStyle w:val="Heading2"/>
      </w:pPr>
      <w:bookmarkStart w:id="5" w:name="_Toc24137586"/>
      <w:r w:rsidRPr="006F2DDC">
        <w:t>1.4 References</w:t>
      </w:r>
      <w:bookmarkEnd w:id="5"/>
    </w:p>
    <w:p w14:paraId="49633E92" w14:textId="77777777" w:rsidR="00AA0280" w:rsidRPr="006F2DDC" w:rsidRDefault="001E3FEE" w:rsidP="001E3FEE">
      <w:pPr>
        <w:pStyle w:val="BodyText"/>
        <w:ind w:left="0"/>
      </w:pPr>
      <w:r w:rsidRPr="006F2DDC">
        <w:t>NA</w:t>
      </w:r>
    </w:p>
    <w:p w14:paraId="7F644213" w14:textId="77777777" w:rsidR="00AA0280" w:rsidRPr="006F2DDC" w:rsidRDefault="00AA0280" w:rsidP="005E1655">
      <w:pPr>
        <w:pStyle w:val="Heading2"/>
      </w:pPr>
      <w:bookmarkStart w:id="6" w:name="_Toc24137587"/>
      <w:r w:rsidRPr="006F2DDC">
        <w:t>1.5 Definitions/Glossary</w:t>
      </w:r>
      <w:bookmarkEnd w:id="6"/>
    </w:p>
    <w:p w14:paraId="4447C757" w14:textId="77777777" w:rsidR="001E3FEE" w:rsidRPr="006F2DDC" w:rsidRDefault="001E3FEE" w:rsidP="001E3FEE">
      <w:pPr>
        <w:pStyle w:val="BodyText"/>
        <w:ind w:left="0"/>
      </w:pPr>
      <w:r w:rsidRPr="006F2DDC">
        <w:t>This section gives a glossary of terms used in the rest of the document.</w:t>
      </w:r>
    </w:p>
    <w:tbl>
      <w:tblPr>
        <w:tblW w:w="8820" w:type="dxa"/>
        <w:tblInd w:w="-108" w:type="dxa"/>
        <w:tblBorders>
          <w:insideH w:val="single" w:sz="18" w:space="0" w:color="FFFFFF"/>
          <w:insideV w:val="single" w:sz="18" w:space="0" w:color="FFFFFF"/>
        </w:tblBorders>
        <w:tblLook w:val="00A0" w:firstRow="1" w:lastRow="0" w:firstColumn="1" w:lastColumn="0" w:noHBand="0" w:noVBand="0"/>
      </w:tblPr>
      <w:tblGrid>
        <w:gridCol w:w="2970"/>
        <w:gridCol w:w="5850"/>
      </w:tblGrid>
      <w:tr w:rsidR="001E3FEE" w:rsidRPr="006F2DDC" w14:paraId="62821713" w14:textId="77777777" w:rsidTr="001E3FEE">
        <w:trPr>
          <w:tblHeader/>
        </w:trPr>
        <w:tc>
          <w:tcPr>
            <w:tcW w:w="2970" w:type="dxa"/>
            <w:tcBorders>
              <w:top w:val="nil"/>
              <w:left w:val="nil"/>
              <w:bottom w:val="single" w:sz="18" w:space="0" w:color="FFFFFF"/>
              <w:right w:val="single" w:sz="18" w:space="0" w:color="FFFFFF"/>
            </w:tcBorders>
            <w:shd w:val="pct20" w:color="000000" w:fill="FFFFFF"/>
            <w:hideMark/>
          </w:tcPr>
          <w:p w14:paraId="10B738F0" w14:textId="77777777" w:rsidR="001E3FEE" w:rsidRPr="006F2DDC" w:rsidRDefault="001E3FEE">
            <w:pPr>
              <w:pStyle w:val="TableText"/>
              <w:jc w:val="both"/>
              <w:rPr>
                <w:b/>
                <w:bCs/>
              </w:rPr>
            </w:pPr>
            <w:r w:rsidRPr="006F2DDC">
              <w:rPr>
                <w:b/>
                <w:bCs/>
              </w:rPr>
              <w:t>Term</w:t>
            </w:r>
          </w:p>
        </w:tc>
        <w:tc>
          <w:tcPr>
            <w:tcW w:w="5850" w:type="dxa"/>
            <w:tcBorders>
              <w:top w:val="nil"/>
              <w:left w:val="single" w:sz="18" w:space="0" w:color="FFFFFF"/>
              <w:bottom w:val="single" w:sz="18" w:space="0" w:color="FFFFFF"/>
              <w:right w:val="nil"/>
            </w:tcBorders>
            <w:shd w:val="pct20" w:color="000000" w:fill="FFFFFF"/>
            <w:hideMark/>
          </w:tcPr>
          <w:p w14:paraId="60100AFB" w14:textId="77777777" w:rsidR="001E3FEE" w:rsidRPr="006F2DDC" w:rsidRDefault="001E3FEE">
            <w:pPr>
              <w:pStyle w:val="TableText"/>
              <w:jc w:val="both"/>
              <w:rPr>
                <w:b/>
                <w:bCs/>
              </w:rPr>
            </w:pPr>
            <w:r w:rsidRPr="006F2DDC">
              <w:rPr>
                <w:b/>
                <w:bCs/>
              </w:rPr>
              <w:t>Description</w:t>
            </w:r>
          </w:p>
        </w:tc>
      </w:tr>
      <w:tr w:rsidR="00B04E56" w:rsidRPr="006F2DDC" w14:paraId="78764371" w14:textId="77777777" w:rsidTr="001E3FEE">
        <w:tc>
          <w:tcPr>
            <w:tcW w:w="2970" w:type="dxa"/>
            <w:tcBorders>
              <w:top w:val="single" w:sz="18" w:space="0" w:color="FFFFFF"/>
              <w:left w:val="nil"/>
              <w:bottom w:val="single" w:sz="18" w:space="0" w:color="FFFFFF"/>
              <w:right w:val="single" w:sz="18" w:space="0" w:color="FFFFFF"/>
            </w:tcBorders>
            <w:shd w:val="pct5" w:color="000000" w:fill="FFFFFF"/>
            <w:hideMark/>
          </w:tcPr>
          <w:p w14:paraId="33BC1037" w14:textId="77777777" w:rsidR="00B04E56" w:rsidRPr="006F2DDC" w:rsidRDefault="00B04E56" w:rsidP="00B04E56">
            <w:pPr>
              <w:pStyle w:val="TableText"/>
              <w:jc w:val="both"/>
              <w:rPr>
                <w:b/>
                <w:bCs/>
              </w:rPr>
            </w:pPr>
            <w:r w:rsidRPr="006F2DDC">
              <w:rPr>
                <w:b/>
                <w:bCs/>
              </w:rPr>
              <w:t xml:space="preserve">BI Tool </w:t>
            </w:r>
          </w:p>
        </w:tc>
        <w:tc>
          <w:tcPr>
            <w:tcW w:w="5850" w:type="dxa"/>
            <w:tcBorders>
              <w:top w:val="single" w:sz="18" w:space="0" w:color="FFFFFF"/>
              <w:left w:val="single" w:sz="18" w:space="0" w:color="FFFFFF"/>
              <w:bottom w:val="single" w:sz="18" w:space="0" w:color="FFFFFF"/>
              <w:right w:val="nil"/>
            </w:tcBorders>
            <w:shd w:val="pct5" w:color="000000" w:fill="FFFFFF"/>
            <w:hideMark/>
          </w:tcPr>
          <w:p w14:paraId="50C6DF6D" w14:textId="77777777" w:rsidR="00B04E56" w:rsidRPr="006F2DDC" w:rsidRDefault="00B04E56" w:rsidP="00C231CB">
            <w:pPr>
              <w:pStyle w:val="TableText"/>
            </w:pPr>
            <w:r w:rsidRPr="006F2DDC">
              <w:t>Refers to a collection of pages and content customized for managing, preparing and viewing business intelligence reports.</w:t>
            </w:r>
          </w:p>
        </w:tc>
      </w:tr>
      <w:tr w:rsidR="00E64E5F" w:rsidRPr="006F2DDC" w14:paraId="46E1B5C3" w14:textId="77777777" w:rsidTr="001E3FEE">
        <w:tc>
          <w:tcPr>
            <w:tcW w:w="2970" w:type="dxa"/>
            <w:tcBorders>
              <w:top w:val="single" w:sz="18" w:space="0" w:color="FFFFFF"/>
              <w:left w:val="nil"/>
              <w:bottom w:val="single" w:sz="18" w:space="0" w:color="FFFFFF"/>
              <w:right w:val="single" w:sz="18" w:space="0" w:color="FFFFFF"/>
            </w:tcBorders>
            <w:shd w:val="pct5" w:color="000000" w:fill="FFFFFF"/>
          </w:tcPr>
          <w:p w14:paraId="6C064700" w14:textId="77777777" w:rsidR="00E64E5F" w:rsidRPr="006F2DDC" w:rsidRDefault="00E64E5F" w:rsidP="00E64E5F">
            <w:pPr>
              <w:pStyle w:val="TableText"/>
              <w:jc w:val="both"/>
              <w:rPr>
                <w:b/>
                <w:bCs/>
              </w:rPr>
            </w:pPr>
            <w:r w:rsidRPr="006F2DDC">
              <w:rPr>
                <w:b/>
                <w:bCs/>
              </w:rPr>
              <w:t>System</w:t>
            </w:r>
          </w:p>
        </w:tc>
        <w:tc>
          <w:tcPr>
            <w:tcW w:w="5850" w:type="dxa"/>
            <w:tcBorders>
              <w:top w:val="single" w:sz="18" w:space="0" w:color="FFFFFF"/>
              <w:left w:val="single" w:sz="18" w:space="0" w:color="FFFFFF"/>
              <w:bottom w:val="single" w:sz="18" w:space="0" w:color="FFFFFF"/>
              <w:right w:val="nil"/>
            </w:tcBorders>
            <w:shd w:val="pct5" w:color="000000" w:fill="FFFFFF"/>
          </w:tcPr>
          <w:p w14:paraId="47DEBC11" w14:textId="77777777" w:rsidR="00E64E5F" w:rsidRPr="006F2DDC" w:rsidRDefault="00E64E5F" w:rsidP="00C231CB">
            <w:pPr>
              <w:pStyle w:val="TableText"/>
            </w:pPr>
            <w:r w:rsidRPr="006F2DDC">
              <w:t xml:space="preserve">Same as </w:t>
            </w:r>
            <w:r w:rsidRPr="006F2DDC">
              <w:rPr>
                <w:bCs/>
              </w:rPr>
              <w:t>BI Tool</w:t>
            </w:r>
            <w:r w:rsidRPr="006F2DDC">
              <w:rPr>
                <w:b/>
                <w:bCs/>
              </w:rPr>
              <w:t xml:space="preserve"> </w:t>
            </w:r>
            <w:r w:rsidRPr="006F2DDC">
              <w:t>(can been used interchangeably)</w:t>
            </w:r>
          </w:p>
        </w:tc>
      </w:tr>
      <w:tr w:rsidR="00B04E56" w:rsidRPr="006F2DDC" w14:paraId="19DC7FD2" w14:textId="77777777" w:rsidTr="001E3FEE">
        <w:tc>
          <w:tcPr>
            <w:tcW w:w="2970" w:type="dxa"/>
            <w:tcBorders>
              <w:top w:val="single" w:sz="18" w:space="0" w:color="FFFFFF"/>
              <w:left w:val="nil"/>
              <w:bottom w:val="single" w:sz="18" w:space="0" w:color="FFFFFF"/>
              <w:right w:val="single" w:sz="18" w:space="0" w:color="FFFFFF"/>
            </w:tcBorders>
            <w:shd w:val="pct5" w:color="000000" w:fill="FFFFFF"/>
            <w:hideMark/>
          </w:tcPr>
          <w:p w14:paraId="5C06CEA8" w14:textId="77777777" w:rsidR="00B04E56" w:rsidRPr="006F2DDC" w:rsidRDefault="00B04E56" w:rsidP="00B04E56">
            <w:pPr>
              <w:pStyle w:val="TableText"/>
              <w:jc w:val="both"/>
              <w:rPr>
                <w:b/>
                <w:bCs/>
              </w:rPr>
            </w:pPr>
            <w:r w:rsidRPr="006F2DDC">
              <w:rPr>
                <w:b/>
                <w:bCs/>
              </w:rPr>
              <w:t>Actor</w:t>
            </w:r>
          </w:p>
        </w:tc>
        <w:tc>
          <w:tcPr>
            <w:tcW w:w="5850" w:type="dxa"/>
            <w:tcBorders>
              <w:top w:val="single" w:sz="18" w:space="0" w:color="FFFFFF"/>
              <w:left w:val="single" w:sz="18" w:space="0" w:color="FFFFFF"/>
              <w:bottom w:val="single" w:sz="18" w:space="0" w:color="FFFFFF"/>
              <w:right w:val="nil"/>
            </w:tcBorders>
            <w:shd w:val="pct5" w:color="000000" w:fill="FFFFFF"/>
            <w:hideMark/>
          </w:tcPr>
          <w:p w14:paraId="0C32F48D" w14:textId="77777777" w:rsidR="00B04E56" w:rsidRPr="006F2DDC" w:rsidRDefault="00E206AA" w:rsidP="00C231CB">
            <w:pPr>
              <w:pStyle w:val="TableText"/>
            </w:pPr>
            <w:r w:rsidRPr="006F2DDC">
              <w:t>A</w:t>
            </w:r>
            <w:r w:rsidR="00B04E56" w:rsidRPr="006F2DDC">
              <w:t xml:space="preserve"> </w:t>
            </w:r>
            <w:r w:rsidR="006A031C" w:rsidRPr="006F2DDC">
              <w:t>specific role</w:t>
            </w:r>
            <w:r w:rsidR="00B04E56" w:rsidRPr="006F2DDC">
              <w:t xml:space="preserve"> assumed by a user while using the use case</w:t>
            </w:r>
            <w:r w:rsidR="00983739" w:rsidRPr="006F2DDC">
              <w:t>.</w:t>
            </w:r>
          </w:p>
        </w:tc>
      </w:tr>
      <w:tr w:rsidR="00E64E5F" w:rsidRPr="006F2DDC" w14:paraId="2EA2325C" w14:textId="77777777" w:rsidTr="00B04E56">
        <w:tc>
          <w:tcPr>
            <w:tcW w:w="2970" w:type="dxa"/>
            <w:tcBorders>
              <w:top w:val="single" w:sz="18" w:space="0" w:color="FFFFFF"/>
              <w:left w:val="nil"/>
              <w:bottom w:val="single" w:sz="18" w:space="0" w:color="FFFFFF"/>
              <w:right w:val="single" w:sz="18" w:space="0" w:color="FFFFFF"/>
            </w:tcBorders>
            <w:shd w:val="pct5" w:color="000000" w:fill="FFFFFF"/>
          </w:tcPr>
          <w:p w14:paraId="3B20506A" w14:textId="77777777" w:rsidR="00E64E5F" w:rsidRPr="006F2DDC" w:rsidRDefault="00E64E5F" w:rsidP="00E64E5F">
            <w:pPr>
              <w:pStyle w:val="TableText"/>
              <w:jc w:val="both"/>
              <w:rPr>
                <w:b/>
                <w:bCs/>
              </w:rPr>
            </w:pPr>
            <w:r w:rsidRPr="006F2DDC">
              <w:rPr>
                <w:b/>
                <w:bCs/>
              </w:rPr>
              <w:t>Role</w:t>
            </w:r>
          </w:p>
        </w:tc>
        <w:tc>
          <w:tcPr>
            <w:tcW w:w="5850" w:type="dxa"/>
            <w:tcBorders>
              <w:top w:val="single" w:sz="18" w:space="0" w:color="FFFFFF"/>
              <w:left w:val="single" w:sz="18" w:space="0" w:color="FFFFFF"/>
              <w:bottom w:val="single" w:sz="18" w:space="0" w:color="FFFFFF"/>
              <w:right w:val="nil"/>
            </w:tcBorders>
            <w:shd w:val="pct5" w:color="000000" w:fill="FFFFFF"/>
          </w:tcPr>
          <w:p w14:paraId="61B9C407" w14:textId="77777777" w:rsidR="00E64E5F" w:rsidRPr="006F2DDC" w:rsidRDefault="00E64E5F" w:rsidP="00C231CB">
            <w:pPr>
              <w:pStyle w:val="TableText"/>
            </w:pPr>
            <w:r w:rsidRPr="006F2DDC">
              <w:t xml:space="preserve">A role defines what activities the actor can perform in </w:t>
            </w:r>
            <w:r w:rsidRPr="006F2DDC">
              <w:rPr>
                <w:bCs/>
              </w:rPr>
              <w:t>the BI tool</w:t>
            </w:r>
            <w:r w:rsidRPr="006F2DDC">
              <w:t>.</w:t>
            </w:r>
          </w:p>
        </w:tc>
      </w:tr>
      <w:tr w:rsidR="00E64E5F" w:rsidRPr="006F2DDC" w14:paraId="5A1E9066" w14:textId="77777777" w:rsidTr="00B04E56">
        <w:tc>
          <w:tcPr>
            <w:tcW w:w="2970" w:type="dxa"/>
            <w:tcBorders>
              <w:top w:val="single" w:sz="18" w:space="0" w:color="FFFFFF"/>
              <w:left w:val="nil"/>
              <w:bottom w:val="single" w:sz="18" w:space="0" w:color="FFFFFF"/>
              <w:right w:val="single" w:sz="18" w:space="0" w:color="FFFFFF"/>
            </w:tcBorders>
            <w:shd w:val="pct5" w:color="000000" w:fill="FFFFFF"/>
          </w:tcPr>
          <w:p w14:paraId="1F72C9E4" w14:textId="77777777" w:rsidR="00E64E5F" w:rsidRPr="006F2DDC" w:rsidRDefault="00E64E5F" w:rsidP="00E64E5F">
            <w:pPr>
              <w:pStyle w:val="TableText"/>
              <w:jc w:val="both"/>
              <w:rPr>
                <w:b/>
                <w:bCs/>
              </w:rPr>
            </w:pPr>
            <w:r w:rsidRPr="006F2DDC">
              <w:rPr>
                <w:b/>
                <w:bCs/>
              </w:rPr>
              <w:t>Project Admin</w:t>
            </w:r>
          </w:p>
        </w:tc>
        <w:tc>
          <w:tcPr>
            <w:tcW w:w="5850" w:type="dxa"/>
            <w:tcBorders>
              <w:top w:val="single" w:sz="18" w:space="0" w:color="FFFFFF"/>
              <w:left w:val="single" w:sz="18" w:space="0" w:color="FFFFFF"/>
              <w:bottom w:val="single" w:sz="18" w:space="0" w:color="FFFFFF"/>
              <w:right w:val="nil"/>
            </w:tcBorders>
            <w:shd w:val="pct5" w:color="000000" w:fill="FFFFFF"/>
          </w:tcPr>
          <w:p w14:paraId="11B7FAD6" w14:textId="77777777" w:rsidR="00E64E5F" w:rsidRPr="006F2DDC" w:rsidRDefault="00E64E5F" w:rsidP="00C231CB">
            <w:pPr>
              <w:pStyle w:val="TableText"/>
            </w:pPr>
            <w:r w:rsidRPr="006F2DDC">
              <w:t xml:space="preserve">A role </w:t>
            </w:r>
            <w:r w:rsidR="00507342" w:rsidRPr="006F2DDC">
              <w:t>that allows an actor</w:t>
            </w:r>
            <w:r w:rsidR="00433569" w:rsidRPr="006F2DDC">
              <w:t xml:space="preserve"> </w:t>
            </w:r>
            <w:r w:rsidR="00DB6F98" w:rsidRPr="006F2DDC">
              <w:t>to perform project administration activities</w:t>
            </w:r>
            <w:r w:rsidR="00507342" w:rsidRPr="006F2DDC">
              <w:t xml:space="preserve"> </w:t>
            </w:r>
            <w:r w:rsidR="00DB6F98" w:rsidRPr="006F2DDC">
              <w:t xml:space="preserve">in </w:t>
            </w:r>
            <w:r w:rsidRPr="006F2DDC">
              <w:rPr>
                <w:bCs/>
              </w:rPr>
              <w:t>the BI tool</w:t>
            </w:r>
            <w:r w:rsidRPr="006F2DDC">
              <w:t>.</w:t>
            </w:r>
          </w:p>
        </w:tc>
      </w:tr>
      <w:tr w:rsidR="00DB6F98" w:rsidRPr="006F2DDC" w14:paraId="15F16D3F" w14:textId="77777777" w:rsidTr="00B04E56">
        <w:tc>
          <w:tcPr>
            <w:tcW w:w="2970" w:type="dxa"/>
            <w:tcBorders>
              <w:top w:val="single" w:sz="18" w:space="0" w:color="FFFFFF"/>
              <w:left w:val="nil"/>
              <w:bottom w:val="single" w:sz="18" w:space="0" w:color="FFFFFF"/>
              <w:right w:val="single" w:sz="18" w:space="0" w:color="FFFFFF"/>
            </w:tcBorders>
            <w:shd w:val="pct5" w:color="000000" w:fill="FFFFFF"/>
          </w:tcPr>
          <w:p w14:paraId="61967CC8" w14:textId="77777777" w:rsidR="00DB6F98" w:rsidRPr="006F2DDC" w:rsidRDefault="00DB6F98" w:rsidP="00DB6F98">
            <w:pPr>
              <w:pStyle w:val="TableText"/>
              <w:jc w:val="both"/>
              <w:rPr>
                <w:b/>
                <w:bCs/>
              </w:rPr>
            </w:pPr>
            <w:r w:rsidRPr="006F2DDC">
              <w:rPr>
                <w:b/>
                <w:bCs/>
              </w:rPr>
              <w:t>Designer</w:t>
            </w:r>
          </w:p>
        </w:tc>
        <w:tc>
          <w:tcPr>
            <w:tcW w:w="5850" w:type="dxa"/>
            <w:tcBorders>
              <w:top w:val="single" w:sz="18" w:space="0" w:color="FFFFFF"/>
              <w:left w:val="single" w:sz="18" w:space="0" w:color="FFFFFF"/>
              <w:bottom w:val="single" w:sz="18" w:space="0" w:color="FFFFFF"/>
              <w:right w:val="nil"/>
            </w:tcBorders>
            <w:shd w:val="pct5" w:color="000000" w:fill="FFFFFF"/>
          </w:tcPr>
          <w:p w14:paraId="653DFBCA" w14:textId="77777777" w:rsidR="00DB6F98" w:rsidRPr="006F2DDC" w:rsidRDefault="00DB6F98" w:rsidP="00C231CB">
            <w:pPr>
              <w:pStyle w:val="TableText"/>
            </w:pPr>
            <w:r w:rsidRPr="006F2DDC">
              <w:t>A role that allows a</w:t>
            </w:r>
            <w:r w:rsidR="00C231CB" w:rsidRPr="006F2DDC">
              <w:t>n</w:t>
            </w:r>
            <w:r w:rsidRPr="006F2DDC">
              <w:t xml:space="preserve"> </w:t>
            </w:r>
            <w:r w:rsidR="00C231CB" w:rsidRPr="006F2DDC">
              <w:t xml:space="preserve">actor </w:t>
            </w:r>
            <w:r w:rsidRPr="006F2DDC">
              <w:t xml:space="preserve">to </w:t>
            </w:r>
            <w:r w:rsidR="00841658" w:rsidRPr="006F2DDC">
              <w:t xml:space="preserve">design data, visuals and pages </w:t>
            </w:r>
            <w:r w:rsidRPr="006F2DDC">
              <w:t xml:space="preserve">in </w:t>
            </w:r>
            <w:r w:rsidR="00841658" w:rsidRPr="006F2DDC">
              <w:t xml:space="preserve">a project in </w:t>
            </w:r>
            <w:r w:rsidRPr="006F2DDC">
              <w:rPr>
                <w:bCs/>
              </w:rPr>
              <w:t>the BI tool</w:t>
            </w:r>
            <w:r w:rsidRPr="006F2DDC">
              <w:t>.</w:t>
            </w:r>
          </w:p>
        </w:tc>
      </w:tr>
      <w:tr w:rsidR="0086148A" w:rsidRPr="006F2DDC" w14:paraId="4364FEA9" w14:textId="77777777" w:rsidTr="00B04E56">
        <w:tc>
          <w:tcPr>
            <w:tcW w:w="2970" w:type="dxa"/>
            <w:tcBorders>
              <w:top w:val="single" w:sz="18" w:space="0" w:color="FFFFFF"/>
              <w:left w:val="nil"/>
              <w:bottom w:val="single" w:sz="18" w:space="0" w:color="FFFFFF"/>
              <w:right w:val="single" w:sz="18" w:space="0" w:color="FFFFFF"/>
            </w:tcBorders>
            <w:shd w:val="pct5" w:color="000000" w:fill="FFFFFF"/>
          </w:tcPr>
          <w:p w14:paraId="69F8BCD6" w14:textId="77777777" w:rsidR="0086148A" w:rsidRPr="006F2DDC" w:rsidRDefault="0086148A" w:rsidP="0086148A">
            <w:pPr>
              <w:pStyle w:val="TableText"/>
              <w:jc w:val="both"/>
              <w:rPr>
                <w:b/>
                <w:bCs/>
              </w:rPr>
            </w:pPr>
            <w:r w:rsidRPr="006F2DDC">
              <w:rPr>
                <w:b/>
                <w:bCs/>
              </w:rPr>
              <w:t>Viewer</w:t>
            </w:r>
          </w:p>
        </w:tc>
        <w:tc>
          <w:tcPr>
            <w:tcW w:w="5850" w:type="dxa"/>
            <w:tcBorders>
              <w:top w:val="single" w:sz="18" w:space="0" w:color="FFFFFF"/>
              <w:left w:val="single" w:sz="18" w:space="0" w:color="FFFFFF"/>
              <w:bottom w:val="single" w:sz="18" w:space="0" w:color="FFFFFF"/>
              <w:right w:val="nil"/>
            </w:tcBorders>
            <w:shd w:val="pct5" w:color="000000" w:fill="FFFFFF"/>
          </w:tcPr>
          <w:p w14:paraId="06714B5E" w14:textId="77777777" w:rsidR="0086148A" w:rsidRPr="006F2DDC" w:rsidRDefault="0086148A" w:rsidP="0086148A">
            <w:pPr>
              <w:pStyle w:val="TableText"/>
            </w:pPr>
            <w:r w:rsidRPr="006F2DDC">
              <w:t xml:space="preserve">A role that allows an actor to </w:t>
            </w:r>
            <w:r w:rsidR="00107D2D" w:rsidRPr="006F2DDC">
              <w:t xml:space="preserve">view </w:t>
            </w:r>
            <w:r w:rsidRPr="006F2DDC">
              <w:t xml:space="preserve">data, visuals and pages in a project in </w:t>
            </w:r>
            <w:r w:rsidRPr="006F2DDC">
              <w:rPr>
                <w:bCs/>
              </w:rPr>
              <w:t>the BI tool</w:t>
            </w:r>
            <w:r w:rsidRPr="006F2DDC">
              <w:t>.</w:t>
            </w:r>
          </w:p>
        </w:tc>
      </w:tr>
      <w:tr w:rsidR="00B04E56" w:rsidRPr="006F2DDC" w14:paraId="7B1DBBC1" w14:textId="77777777" w:rsidTr="00AB5408">
        <w:tc>
          <w:tcPr>
            <w:tcW w:w="2970" w:type="dxa"/>
            <w:tcBorders>
              <w:top w:val="single" w:sz="18" w:space="0" w:color="FFFFFF"/>
              <w:left w:val="nil"/>
              <w:bottom w:val="single" w:sz="18" w:space="0" w:color="FFFFFF"/>
              <w:right w:val="single" w:sz="18" w:space="0" w:color="FFFFFF"/>
            </w:tcBorders>
            <w:shd w:val="pct5" w:color="000000" w:fill="FFFFFF"/>
          </w:tcPr>
          <w:p w14:paraId="148A6500" w14:textId="77777777" w:rsidR="00B04E56" w:rsidRPr="006F2DDC" w:rsidRDefault="00B04E56" w:rsidP="00B04E56">
            <w:pPr>
              <w:pStyle w:val="TableText"/>
              <w:jc w:val="both"/>
              <w:rPr>
                <w:b/>
                <w:bCs/>
              </w:rPr>
            </w:pPr>
            <w:r w:rsidRPr="006F2DDC">
              <w:rPr>
                <w:b/>
                <w:bCs/>
              </w:rPr>
              <w:t>Meta Data</w:t>
            </w:r>
          </w:p>
        </w:tc>
        <w:tc>
          <w:tcPr>
            <w:tcW w:w="5850" w:type="dxa"/>
            <w:tcBorders>
              <w:top w:val="single" w:sz="18" w:space="0" w:color="FFFFFF"/>
              <w:left w:val="single" w:sz="18" w:space="0" w:color="FFFFFF"/>
              <w:bottom w:val="single" w:sz="18" w:space="0" w:color="FFFFFF"/>
              <w:right w:val="nil"/>
            </w:tcBorders>
            <w:shd w:val="pct5" w:color="000000" w:fill="FFFFFF"/>
          </w:tcPr>
          <w:p w14:paraId="1C516F0B" w14:textId="77777777" w:rsidR="00B04E56" w:rsidRPr="006F2DDC" w:rsidRDefault="00B04E56" w:rsidP="00C231CB">
            <w:pPr>
              <w:pStyle w:val="TableText"/>
            </w:pPr>
            <w:r w:rsidRPr="006F2DDC">
              <w:t>Meta Data is often used to describe a piece of data. For example, the meta data for a project may include project name, project description, creator, creation date etc.</w:t>
            </w:r>
          </w:p>
        </w:tc>
      </w:tr>
      <w:tr w:rsidR="00E64E5F" w:rsidRPr="006F2DDC" w14:paraId="6110CB11" w14:textId="77777777" w:rsidTr="00273AD4">
        <w:tc>
          <w:tcPr>
            <w:tcW w:w="2970" w:type="dxa"/>
            <w:tcBorders>
              <w:top w:val="single" w:sz="18" w:space="0" w:color="FFFFFF"/>
              <w:left w:val="nil"/>
              <w:bottom w:val="single" w:sz="18" w:space="0" w:color="FFFFFF"/>
              <w:right w:val="single" w:sz="18" w:space="0" w:color="FFFFFF"/>
            </w:tcBorders>
            <w:shd w:val="pct5" w:color="000000" w:fill="FFFFFF"/>
          </w:tcPr>
          <w:p w14:paraId="3EB8D53F" w14:textId="77777777" w:rsidR="00E64E5F" w:rsidRPr="006F2DDC" w:rsidRDefault="00E64E5F" w:rsidP="00E64E5F">
            <w:pPr>
              <w:pStyle w:val="TableText"/>
              <w:jc w:val="both"/>
              <w:rPr>
                <w:b/>
                <w:bCs/>
              </w:rPr>
            </w:pPr>
            <w:r w:rsidRPr="006F2DDC">
              <w:rPr>
                <w:b/>
                <w:bCs/>
              </w:rPr>
              <w:t>User Group</w:t>
            </w:r>
          </w:p>
        </w:tc>
        <w:tc>
          <w:tcPr>
            <w:tcW w:w="5850" w:type="dxa"/>
            <w:tcBorders>
              <w:top w:val="single" w:sz="18" w:space="0" w:color="FFFFFF"/>
              <w:left w:val="single" w:sz="18" w:space="0" w:color="FFFFFF"/>
              <w:bottom w:val="single" w:sz="18" w:space="0" w:color="FFFFFF"/>
              <w:right w:val="nil"/>
            </w:tcBorders>
            <w:shd w:val="pct5" w:color="000000" w:fill="FFFFFF"/>
          </w:tcPr>
          <w:p w14:paraId="53D9AEB9" w14:textId="77777777" w:rsidR="00E64E5F" w:rsidRPr="006F2DDC" w:rsidRDefault="00E64E5F" w:rsidP="00C231CB">
            <w:pPr>
              <w:pStyle w:val="TableText"/>
            </w:pPr>
            <w:r w:rsidRPr="006F2DDC">
              <w:t>Corresponds to a group of viewers who have been assigned a common set of privileges</w:t>
            </w:r>
            <w:r w:rsidR="00E206AA" w:rsidRPr="006F2DDC">
              <w:t>.</w:t>
            </w:r>
          </w:p>
        </w:tc>
      </w:tr>
    </w:tbl>
    <w:p w14:paraId="5C4B3F8A" w14:textId="77777777" w:rsidR="00AA0280" w:rsidRPr="006F2DDC" w:rsidRDefault="00AA0280">
      <w:pPr>
        <w:pStyle w:val="BodyText"/>
      </w:pPr>
    </w:p>
    <w:p w14:paraId="4DD16E58" w14:textId="77777777" w:rsidR="00AA0280" w:rsidRPr="006F2DDC" w:rsidRDefault="00AA0280" w:rsidP="005E1655">
      <w:pPr>
        <w:pStyle w:val="Heading2"/>
      </w:pPr>
      <w:bookmarkStart w:id="7" w:name="_Toc24137588"/>
      <w:r w:rsidRPr="006F2DDC">
        <w:t>1.6 Structure of this document</w:t>
      </w:r>
      <w:bookmarkEnd w:id="7"/>
    </w:p>
    <w:p w14:paraId="7682FE4E" w14:textId="77777777" w:rsidR="008770AE" w:rsidRPr="006F2DDC" w:rsidRDefault="008770AE" w:rsidP="008770AE">
      <w:pPr>
        <w:pStyle w:val="BodyText"/>
        <w:ind w:left="0"/>
      </w:pPr>
      <w:r w:rsidRPr="006F2DDC">
        <w:t>To be described</w:t>
      </w:r>
    </w:p>
    <w:p w14:paraId="1A62FC76" w14:textId="77777777" w:rsidR="00AA0280" w:rsidRPr="006F2DDC" w:rsidRDefault="00AA0280">
      <w:pPr>
        <w:pStyle w:val="BodyText"/>
        <w:ind w:left="0"/>
      </w:pPr>
    </w:p>
    <w:p w14:paraId="627BF3BC" w14:textId="77777777" w:rsidR="00AA0280" w:rsidRPr="006F2DDC" w:rsidRDefault="00AA0280">
      <w:pPr>
        <w:pStyle w:val="BodyText"/>
        <w:ind w:left="0"/>
      </w:pPr>
    </w:p>
    <w:p w14:paraId="48426E54" w14:textId="77777777" w:rsidR="00AA0280" w:rsidRPr="006F2DDC" w:rsidRDefault="00AA0280" w:rsidP="00A863F4">
      <w:pPr>
        <w:pStyle w:val="Heading1"/>
        <w:numPr>
          <w:ilvl w:val="0"/>
          <w:numId w:val="4"/>
        </w:numPr>
        <w:jc w:val="both"/>
      </w:pPr>
      <w:bookmarkStart w:id="8" w:name="_Toc24137589"/>
      <w:r w:rsidRPr="006F2DDC">
        <w:lastRenderedPageBreak/>
        <w:t>General Description</w:t>
      </w:r>
      <w:bookmarkEnd w:id="8"/>
    </w:p>
    <w:p w14:paraId="378F7019" w14:textId="77777777" w:rsidR="00AA0280" w:rsidRPr="006F2DDC" w:rsidRDefault="00AA0280" w:rsidP="005E1655">
      <w:pPr>
        <w:pStyle w:val="Heading2"/>
      </w:pPr>
      <w:bookmarkStart w:id="9" w:name="_Toc24137590"/>
      <w:r w:rsidRPr="006F2DDC">
        <w:t>2.1 Context</w:t>
      </w:r>
      <w:bookmarkEnd w:id="9"/>
    </w:p>
    <w:p w14:paraId="14CC31EC" w14:textId="77777777" w:rsidR="008D755B" w:rsidRPr="006F2DDC" w:rsidRDefault="008D755B" w:rsidP="008D755B">
      <w:pPr>
        <w:pStyle w:val="BodyText"/>
        <w:ind w:left="0"/>
      </w:pPr>
      <w:bookmarkStart w:id="10" w:name="_Toc24137591"/>
      <w:r w:rsidRPr="006F2DDC">
        <w:t>CEDA, NICSI in collaboration with PID, NIC is coming forward to offer a business intelligence tool as a service.</w:t>
      </w:r>
      <w:r>
        <w:t xml:space="preserve"> This tool is completely developed in-house and bring together the best features comparable to market leading BI tool vendors.</w:t>
      </w:r>
    </w:p>
    <w:p w14:paraId="78A3DF1B" w14:textId="77777777" w:rsidR="00AA0280" w:rsidRPr="006F2DDC" w:rsidRDefault="00AA0280" w:rsidP="005E1655">
      <w:pPr>
        <w:pStyle w:val="Heading2"/>
      </w:pPr>
      <w:r w:rsidRPr="006F2DDC">
        <w:t>2.2 Product Functions</w:t>
      </w:r>
      <w:bookmarkEnd w:id="10"/>
    </w:p>
    <w:p w14:paraId="41B30DBD" w14:textId="77777777" w:rsidR="00A910B5" w:rsidRPr="00A910B5" w:rsidRDefault="00A910B5" w:rsidP="00A910B5">
      <w:pPr>
        <w:spacing w:line="360" w:lineRule="auto"/>
        <w:ind w:left="0"/>
        <w:jc w:val="both"/>
      </w:pPr>
      <w:bookmarkStart w:id="11" w:name="_Toc24137592"/>
      <w:r w:rsidRPr="00A910B5">
        <w:rPr>
          <w:bCs/>
          <w:lang w:val="en-US"/>
        </w:rPr>
        <w:t xml:space="preserve">The tool </w:t>
      </w:r>
      <w:r w:rsidRPr="00A910B5">
        <w:t xml:space="preserve">would be a role base application and broad </w:t>
      </w:r>
      <w:r w:rsidRPr="00A910B5">
        <w:rPr>
          <w:lang w:val="en-US"/>
        </w:rPr>
        <w:t>features</w:t>
      </w:r>
      <w:r w:rsidRPr="00A910B5">
        <w:t xml:space="preserve"> associated with each role include:</w:t>
      </w:r>
    </w:p>
    <w:p w14:paraId="0D22DA1D" w14:textId="77777777" w:rsidR="00A910B5" w:rsidRPr="00A910B5" w:rsidRDefault="00A910B5" w:rsidP="00F454DB">
      <w:pPr>
        <w:pStyle w:val="ListParagraph"/>
        <w:numPr>
          <w:ilvl w:val="0"/>
          <w:numId w:val="260"/>
        </w:numPr>
        <w:suppressAutoHyphens/>
        <w:spacing w:line="360" w:lineRule="auto"/>
        <w:ind w:left="360"/>
        <w:jc w:val="both"/>
      </w:pPr>
      <w:r>
        <w:rPr>
          <w:b/>
        </w:rPr>
        <w:t>Project Admin</w:t>
      </w:r>
      <w:r w:rsidRPr="00A910B5">
        <w:rPr>
          <w:bCs/>
        </w:rPr>
        <w:t>:</w:t>
      </w:r>
      <w:r w:rsidRPr="00A910B5">
        <w:rPr>
          <w:b/>
        </w:rPr>
        <w:t xml:space="preserve"> </w:t>
      </w:r>
      <w:r w:rsidRPr="00A910B5">
        <w:t xml:space="preserve">Privilege to create </w:t>
      </w:r>
      <w:r>
        <w:t xml:space="preserve">and manage projects, </w:t>
      </w:r>
      <w:r w:rsidRPr="00A910B5">
        <w:t>users</w:t>
      </w:r>
      <w:r>
        <w:t xml:space="preserve"> for data designer and viewer, assign users to projects </w:t>
      </w:r>
      <w:r w:rsidRPr="00A910B5">
        <w:t xml:space="preserve">for </w:t>
      </w:r>
      <w:r>
        <w:t>each d</w:t>
      </w:r>
      <w:r w:rsidRPr="00A910B5">
        <w:t xml:space="preserve">epartment would be provided to these users. </w:t>
      </w:r>
    </w:p>
    <w:p w14:paraId="0D1644D5" w14:textId="77777777" w:rsidR="00A910B5" w:rsidRDefault="00A910B5" w:rsidP="00F454DB">
      <w:pPr>
        <w:pStyle w:val="ListParagraph"/>
        <w:numPr>
          <w:ilvl w:val="0"/>
          <w:numId w:val="260"/>
        </w:numPr>
        <w:suppressAutoHyphens/>
        <w:spacing w:line="360" w:lineRule="auto"/>
        <w:ind w:left="360"/>
        <w:jc w:val="both"/>
      </w:pPr>
      <w:r>
        <w:rPr>
          <w:b/>
        </w:rPr>
        <w:t>Data designer</w:t>
      </w:r>
      <w:r w:rsidRPr="00A910B5">
        <w:rPr>
          <w:bCs/>
        </w:rPr>
        <w:t>:</w:t>
      </w:r>
      <w:r w:rsidRPr="00A910B5">
        <w:t xml:space="preserve"> They would have the privilege to </w:t>
      </w:r>
      <w:r w:rsidR="00183E52">
        <w:t>connect to data sources, upload flat files, prepare and modify datasets, prepare and modify visuals and pages</w:t>
      </w:r>
      <w:r w:rsidR="003B5175" w:rsidRPr="003B5175">
        <w:t xml:space="preserve"> </w:t>
      </w:r>
      <w:r w:rsidR="003B5175">
        <w:t>under projects for which they are given view access to</w:t>
      </w:r>
      <w:r w:rsidRPr="00A910B5">
        <w:t>.</w:t>
      </w:r>
    </w:p>
    <w:p w14:paraId="2A5B5EFF" w14:textId="77777777" w:rsidR="00A910B5" w:rsidRDefault="00A910B5" w:rsidP="00F454DB">
      <w:pPr>
        <w:pStyle w:val="ListParagraph"/>
        <w:numPr>
          <w:ilvl w:val="0"/>
          <w:numId w:val="260"/>
        </w:numPr>
        <w:suppressAutoHyphens/>
        <w:spacing w:line="360" w:lineRule="auto"/>
        <w:ind w:left="360"/>
        <w:jc w:val="both"/>
      </w:pPr>
      <w:r>
        <w:rPr>
          <w:b/>
        </w:rPr>
        <w:t>Viewer</w:t>
      </w:r>
      <w:r w:rsidRPr="00A910B5">
        <w:rPr>
          <w:bCs/>
        </w:rPr>
        <w:t>:</w:t>
      </w:r>
      <w:r w:rsidR="003B5175">
        <w:rPr>
          <w:bCs/>
        </w:rPr>
        <w:t xml:space="preserve"> </w:t>
      </w:r>
      <w:r w:rsidR="003B5175" w:rsidRPr="00A910B5">
        <w:t xml:space="preserve">They would have the privilege to </w:t>
      </w:r>
      <w:r w:rsidR="003B5175">
        <w:t>view and interact with the published pages under projects for which they are given view access to</w:t>
      </w:r>
      <w:r w:rsidR="003B5175" w:rsidRPr="00A910B5">
        <w:t>.</w:t>
      </w:r>
      <w:r w:rsidR="00FC10B7">
        <w:t xml:space="preserve"> They can also download and share visuals, pages and data.</w:t>
      </w:r>
    </w:p>
    <w:p w14:paraId="0E581848" w14:textId="77777777" w:rsidR="00A910B5" w:rsidRPr="00A910B5" w:rsidRDefault="00A910B5" w:rsidP="00A910B5">
      <w:pPr>
        <w:pStyle w:val="ListParagraph"/>
        <w:suppressAutoHyphens/>
        <w:spacing w:line="360" w:lineRule="auto"/>
        <w:ind w:left="360"/>
        <w:jc w:val="both"/>
      </w:pPr>
    </w:p>
    <w:p w14:paraId="64A84C1C" w14:textId="77777777" w:rsidR="00AA0280" w:rsidRPr="006F2DDC" w:rsidRDefault="00AA0280" w:rsidP="005E1655">
      <w:pPr>
        <w:pStyle w:val="Heading2"/>
      </w:pPr>
      <w:r w:rsidRPr="006F2DDC">
        <w:t>2.3 User Characteristics</w:t>
      </w:r>
      <w:bookmarkEnd w:id="11"/>
      <w:r w:rsidR="00F14359" w:rsidRPr="006F2DDC">
        <w:t xml:space="preserve"> </w:t>
      </w:r>
    </w:p>
    <w:p w14:paraId="277CB2BA" w14:textId="77777777" w:rsidR="00587F53" w:rsidRPr="00587F53" w:rsidRDefault="00587F53" w:rsidP="00587F53">
      <w:pPr>
        <w:spacing w:line="360" w:lineRule="auto"/>
        <w:ind w:left="0"/>
        <w:jc w:val="both"/>
      </w:pPr>
      <w:r>
        <w:rPr>
          <w:lang w:val="en-US"/>
        </w:rPr>
        <w:t xml:space="preserve">The tool </w:t>
      </w:r>
      <w:r w:rsidRPr="00587F53">
        <w:t xml:space="preserve">would be primarily used by </w:t>
      </w:r>
      <w:bookmarkStart w:id="12" w:name="_Toc384803825"/>
      <w:r w:rsidRPr="00A947CC">
        <w:t>all the RLB</w:t>
      </w:r>
      <w:r>
        <w:t xml:space="preserve">s </w:t>
      </w:r>
      <w:r w:rsidRPr="00A947CC">
        <w:t>/</w:t>
      </w:r>
      <w:r>
        <w:t xml:space="preserve"> </w:t>
      </w:r>
      <w:r w:rsidRPr="00A947CC">
        <w:t>ULB</w:t>
      </w:r>
      <w:r>
        <w:t xml:space="preserve">s </w:t>
      </w:r>
      <w:r w:rsidRPr="00A947CC">
        <w:t>/</w:t>
      </w:r>
      <w:r>
        <w:t xml:space="preserve"> </w:t>
      </w:r>
      <w:r w:rsidRPr="00A947CC">
        <w:t>Line department</w:t>
      </w:r>
      <w:r>
        <w:t>s</w:t>
      </w:r>
      <w:r w:rsidRPr="00A947CC">
        <w:t>, State Admins, ULB</w:t>
      </w:r>
      <w:r>
        <w:t xml:space="preserve"> </w:t>
      </w:r>
      <w:r w:rsidRPr="00A947CC">
        <w:t>/</w:t>
      </w:r>
      <w:r>
        <w:t xml:space="preserve"> </w:t>
      </w:r>
      <w:r w:rsidRPr="00A947CC">
        <w:t>Line Department office in the centre and state</w:t>
      </w:r>
      <w:r w:rsidRPr="00587F53">
        <w:t>.</w:t>
      </w:r>
    </w:p>
    <w:p w14:paraId="75E15A44" w14:textId="77777777" w:rsidR="00587F53" w:rsidRPr="00C329F8" w:rsidRDefault="00587F53" w:rsidP="00587F53">
      <w:pPr>
        <w:spacing w:line="360" w:lineRule="auto"/>
        <w:ind w:left="0"/>
        <w:jc w:val="both"/>
        <w:rPr>
          <w:sz w:val="22"/>
          <w:szCs w:val="22"/>
        </w:rPr>
      </w:pPr>
      <w:r w:rsidRPr="00587F53">
        <w:t xml:space="preserve">The Government Employees are </w:t>
      </w:r>
      <w:r>
        <w:t xml:space="preserve">expected to have </w:t>
      </w:r>
      <w:r w:rsidRPr="00587F53">
        <w:t xml:space="preserve">basic working knowledge of </w:t>
      </w:r>
      <w:r>
        <w:t>data analysis and</w:t>
      </w:r>
      <w:r w:rsidR="00A910B5">
        <w:t xml:space="preserve"> </w:t>
      </w:r>
      <w:proofErr w:type="gramStart"/>
      <w:r>
        <w:t>reporting</w:t>
      </w:r>
      <w:r w:rsidRPr="00587F53">
        <w:t>,</w:t>
      </w:r>
      <w:proofErr w:type="gramEnd"/>
      <w:r w:rsidR="00A910B5">
        <w:t xml:space="preserve"> </w:t>
      </w:r>
      <w:r w:rsidRPr="00587F53">
        <w:t xml:space="preserve">however they are not </w:t>
      </w:r>
      <w:r>
        <w:t xml:space="preserve">expected to be </w:t>
      </w:r>
      <w:r w:rsidRPr="00587F53">
        <w:t xml:space="preserve">very familiar with </w:t>
      </w:r>
      <w:r>
        <w:t>data visualization and business intelligence tools</w:t>
      </w:r>
      <w:r w:rsidRPr="00587F53">
        <w:t xml:space="preserve">. Accordingly, </w:t>
      </w:r>
      <w:r>
        <w:rPr>
          <w:lang w:val="en-US"/>
        </w:rPr>
        <w:t>BI tool</w:t>
      </w:r>
      <w:r w:rsidRPr="00587F53">
        <w:t xml:space="preserve"> user interface would be designed in such a way that it is fairly simple, easy to use and self-explanatory.</w:t>
      </w:r>
      <w:bookmarkEnd w:id="12"/>
    </w:p>
    <w:p w14:paraId="6150D498" w14:textId="77777777" w:rsidR="008770AE" w:rsidRPr="006F2DDC" w:rsidRDefault="008770AE" w:rsidP="008770AE">
      <w:pPr>
        <w:pStyle w:val="BodyText"/>
        <w:ind w:left="0"/>
      </w:pPr>
    </w:p>
    <w:p w14:paraId="74F8A8A7" w14:textId="77777777" w:rsidR="00AA0280" w:rsidRPr="006F2DDC" w:rsidRDefault="00AA0280" w:rsidP="005E1655">
      <w:pPr>
        <w:pStyle w:val="Heading2"/>
      </w:pPr>
      <w:bookmarkStart w:id="13" w:name="_Toc24137593"/>
      <w:r w:rsidRPr="006F2DDC">
        <w:t>2.4 General and Design Constraints</w:t>
      </w:r>
      <w:bookmarkEnd w:id="13"/>
    </w:p>
    <w:p w14:paraId="026AFBEB" w14:textId="77777777" w:rsidR="00A947CC" w:rsidRPr="00A947CC" w:rsidRDefault="00A947CC" w:rsidP="00F454DB">
      <w:pPr>
        <w:pStyle w:val="ListParagraph"/>
        <w:numPr>
          <w:ilvl w:val="0"/>
          <w:numId w:val="259"/>
        </w:numPr>
        <w:suppressAutoHyphens/>
        <w:spacing w:line="360" w:lineRule="auto"/>
        <w:jc w:val="both"/>
      </w:pPr>
      <w:bookmarkStart w:id="14" w:name="_Toc384803827"/>
      <w:bookmarkStart w:id="15" w:name="_Toc24137594"/>
      <w:r>
        <w:rPr>
          <w:lang w:val="en-US"/>
        </w:rPr>
        <w:t xml:space="preserve">The tool </w:t>
      </w:r>
      <w:r w:rsidRPr="00A947CC">
        <w:t>would be an internet</w:t>
      </w:r>
      <w:r w:rsidR="00720FBF">
        <w:t>-</w:t>
      </w:r>
      <w:r w:rsidRPr="00A947CC">
        <w:t xml:space="preserve">based application which would be designed, developed and centrally hosted in </w:t>
      </w:r>
      <w:r>
        <w:t>o</w:t>
      </w:r>
      <w:r w:rsidRPr="00A947CC">
        <w:t xml:space="preserve">pen </w:t>
      </w:r>
      <w:r>
        <w:t>s</w:t>
      </w:r>
      <w:r w:rsidRPr="00A947CC">
        <w:t xml:space="preserve">ource </w:t>
      </w:r>
      <w:r>
        <w:t>e</w:t>
      </w:r>
      <w:r w:rsidRPr="00A947CC">
        <w:t xml:space="preserve">nvironment in NICSI’s </w:t>
      </w:r>
      <w:r>
        <w:t>d</w:t>
      </w:r>
      <w:r w:rsidRPr="00A947CC">
        <w:t xml:space="preserve">ata </w:t>
      </w:r>
      <w:r>
        <w:t>c</w:t>
      </w:r>
      <w:r w:rsidRPr="00A947CC">
        <w:t>entre.</w:t>
      </w:r>
      <w:bookmarkEnd w:id="14"/>
    </w:p>
    <w:p w14:paraId="5D4F138D" w14:textId="77777777" w:rsidR="00A947CC" w:rsidRPr="00A947CC" w:rsidRDefault="00A947CC" w:rsidP="00F454DB">
      <w:pPr>
        <w:pStyle w:val="ListParagraph"/>
        <w:numPr>
          <w:ilvl w:val="0"/>
          <w:numId w:val="259"/>
        </w:numPr>
        <w:suppressAutoHyphens/>
        <w:spacing w:line="360" w:lineRule="auto"/>
        <w:jc w:val="both"/>
      </w:pPr>
      <w:bookmarkStart w:id="16" w:name="_Toc384803828"/>
      <w:r w:rsidRPr="00A947CC">
        <w:t>The users would be accessing the software application using various connectivity scenarios.</w:t>
      </w:r>
      <w:bookmarkEnd w:id="16"/>
    </w:p>
    <w:p w14:paraId="3DADF65F" w14:textId="77777777" w:rsidR="00A947CC" w:rsidRPr="00A947CC" w:rsidRDefault="00A947CC" w:rsidP="00F454DB">
      <w:pPr>
        <w:pStyle w:val="ListParagraph"/>
        <w:numPr>
          <w:ilvl w:val="0"/>
          <w:numId w:val="259"/>
        </w:numPr>
        <w:suppressAutoHyphens/>
        <w:spacing w:line="360" w:lineRule="auto"/>
        <w:jc w:val="both"/>
      </w:pPr>
      <w:bookmarkStart w:id="17" w:name="_Toc384803829"/>
      <w:r w:rsidRPr="00A947CC">
        <w:t>As the application would be used by all the RLB</w:t>
      </w:r>
      <w:r w:rsidR="00720FBF">
        <w:t xml:space="preserve">s </w:t>
      </w:r>
      <w:r w:rsidRPr="00A947CC">
        <w:t>/</w:t>
      </w:r>
      <w:r w:rsidR="00720FBF">
        <w:t xml:space="preserve"> </w:t>
      </w:r>
      <w:r w:rsidRPr="00A947CC">
        <w:t>ULB</w:t>
      </w:r>
      <w:r w:rsidR="00720FBF">
        <w:t xml:space="preserve">s </w:t>
      </w:r>
      <w:r w:rsidRPr="00A947CC">
        <w:t>/</w:t>
      </w:r>
      <w:r w:rsidR="00720FBF">
        <w:t xml:space="preserve"> </w:t>
      </w:r>
      <w:r w:rsidRPr="00A947CC">
        <w:t>Line department</w:t>
      </w:r>
      <w:r w:rsidR="00720FBF">
        <w:t>s</w:t>
      </w:r>
      <w:r w:rsidRPr="00A947CC">
        <w:t>, State Admins, ULB</w:t>
      </w:r>
      <w:r w:rsidR="00720FBF">
        <w:t xml:space="preserve"> </w:t>
      </w:r>
      <w:r w:rsidRPr="00A947CC">
        <w:t>/</w:t>
      </w:r>
      <w:r w:rsidR="00720FBF">
        <w:t xml:space="preserve"> </w:t>
      </w:r>
      <w:r w:rsidRPr="00A947CC">
        <w:t xml:space="preserve">Line Department office in the centre and state, the no. of application users and concurrent users would be very high as mentioned in non-Functional Requirements. The software has to take into account all sorts of communication environments and slow communication </w:t>
      </w:r>
      <w:bookmarkEnd w:id="17"/>
      <w:r w:rsidRPr="00A947CC">
        <w:t>links.</w:t>
      </w:r>
    </w:p>
    <w:p w14:paraId="55D16570" w14:textId="77777777" w:rsidR="00A947CC" w:rsidRPr="00720FBF" w:rsidRDefault="00720FBF" w:rsidP="00F454DB">
      <w:pPr>
        <w:pStyle w:val="ListParagraph"/>
        <w:numPr>
          <w:ilvl w:val="0"/>
          <w:numId w:val="259"/>
        </w:numPr>
        <w:suppressAutoHyphens/>
        <w:spacing w:line="360" w:lineRule="auto"/>
        <w:jc w:val="both"/>
        <w:rPr>
          <w:b/>
          <w:bCs/>
        </w:rPr>
      </w:pPr>
      <w:bookmarkStart w:id="18" w:name="_Toc384803830"/>
      <w:r>
        <w:rPr>
          <w:lang w:val="en-US"/>
        </w:rPr>
        <w:t xml:space="preserve">The tool </w:t>
      </w:r>
      <w:r w:rsidR="00A947CC" w:rsidRPr="00720FBF">
        <w:rPr>
          <w:rStyle w:val="ListLabel1"/>
          <w:b w:val="0"/>
          <w:bCs/>
        </w:rPr>
        <w:t>would need to interoperate with other software applications</w:t>
      </w:r>
      <w:r>
        <w:rPr>
          <w:rStyle w:val="ListLabel1"/>
          <w:b w:val="0"/>
          <w:bCs/>
        </w:rPr>
        <w:t xml:space="preserve"> as </w:t>
      </w:r>
      <w:bookmarkStart w:id="19" w:name="_Toc384803831"/>
      <w:bookmarkEnd w:id="18"/>
      <w:r w:rsidR="00A947CC" w:rsidRPr="00720FBF">
        <w:rPr>
          <w:rStyle w:val="ListLabel1"/>
          <w:b w:val="0"/>
          <w:bCs/>
        </w:rPr>
        <w:t>required.</w:t>
      </w:r>
    </w:p>
    <w:p w14:paraId="5D2D6C1A" w14:textId="77777777" w:rsidR="00A947CC" w:rsidRPr="00A947CC" w:rsidRDefault="00720FBF" w:rsidP="00F454DB">
      <w:pPr>
        <w:pStyle w:val="ListParagraph"/>
        <w:numPr>
          <w:ilvl w:val="0"/>
          <w:numId w:val="259"/>
        </w:numPr>
        <w:suppressAutoHyphens/>
        <w:spacing w:line="360" w:lineRule="auto"/>
        <w:jc w:val="both"/>
        <w:rPr>
          <w:rStyle w:val="ListLabel1"/>
        </w:rPr>
      </w:pPr>
      <w:r>
        <w:rPr>
          <w:lang w:val="en-US"/>
        </w:rPr>
        <w:lastRenderedPageBreak/>
        <w:t xml:space="preserve">The tool </w:t>
      </w:r>
      <w:r w:rsidR="00A947CC" w:rsidRPr="00720FBF">
        <w:t>would</w:t>
      </w:r>
      <w:r w:rsidR="00A947CC" w:rsidRPr="00720FBF">
        <w:rPr>
          <w:rStyle w:val="ListLabel1"/>
          <w:b w:val="0"/>
          <w:bCs/>
        </w:rPr>
        <w:t xml:space="preserve"> be constrained by the minimum hardware specifications that are likely to be available in the production environment, the details of which are specified as part of Non-Functional </w:t>
      </w:r>
      <w:bookmarkEnd w:id="19"/>
      <w:r w:rsidR="00A947CC" w:rsidRPr="00720FBF">
        <w:rPr>
          <w:rStyle w:val="ListLabel1"/>
          <w:b w:val="0"/>
          <w:bCs/>
        </w:rPr>
        <w:t>Requirements.</w:t>
      </w:r>
    </w:p>
    <w:p w14:paraId="3299094C" w14:textId="77777777" w:rsidR="00A947CC" w:rsidRPr="00C329F8" w:rsidRDefault="00A947CC" w:rsidP="00A947CC">
      <w:pPr>
        <w:pStyle w:val="ListParagraph"/>
        <w:suppressAutoHyphens/>
        <w:spacing w:line="360" w:lineRule="auto"/>
        <w:jc w:val="both"/>
        <w:rPr>
          <w:sz w:val="22"/>
          <w:szCs w:val="22"/>
        </w:rPr>
      </w:pPr>
    </w:p>
    <w:p w14:paraId="34067902" w14:textId="77777777" w:rsidR="00AA0280" w:rsidRPr="006F2DDC" w:rsidRDefault="00AA0280" w:rsidP="005E1655">
      <w:pPr>
        <w:pStyle w:val="Heading2"/>
      </w:pPr>
      <w:r w:rsidRPr="006F2DDC">
        <w:t>2.5 Assumptions and Dependencies</w:t>
      </w:r>
      <w:bookmarkEnd w:id="15"/>
    </w:p>
    <w:p w14:paraId="775D17BE" w14:textId="77777777" w:rsidR="00DD75B2" w:rsidRPr="00DD75B2" w:rsidRDefault="00DD75B2" w:rsidP="00DD75B2">
      <w:pPr>
        <w:spacing w:line="360" w:lineRule="auto"/>
        <w:ind w:left="0"/>
        <w:jc w:val="both"/>
      </w:pPr>
      <w:r w:rsidRPr="00DD75B2">
        <w:t xml:space="preserve">Common features including Login, Logout, which would be used across all </w:t>
      </w:r>
      <w:r>
        <w:t xml:space="preserve">modules </w:t>
      </w:r>
      <w:r w:rsidRPr="00DD75B2">
        <w:t xml:space="preserve">as part of </w:t>
      </w:r>
      <w:r>
        <w:t xml:space="preserve">the BI tool </w:t>
      </w:r>
      <w:r w:rsidRPr="00DD75B2">
        <w:t>would be developed commonly and uniformly.</w:t>
      </w:r>
    </w:p>
    <w:p w14:paraId="4964C1F1" w14:textId="77777777" w:rsidR="00DD75B2" w:rsidRPr="00DD75B2" w:rsidRDefault="00DD75B2" w:rsidP="00DD75B2">
      <w:pPr>
        <w:spacing w:line="360" w:lineRule="auto"/>
        <w:ind w:left="0"/>
        <w:jc w:val="both"/>
      </w:pPr>
      <w:bookmarkStart w:id="20" w:name="_Toc384803834"/>
    </w:p>
    <w:p w14:paraId="39712660" w14:textId="77777777" w:rsidR="00DD75B2" w:rsidRPr="00DD75B2" w:rsidRDefault="00DD75B2" w:rsidP="00DD75B2">
      <w:pPr>
        <w:spacing w:line="360" w:lineRule="auto"/>
        <w:ind w:left="0"/>
        <w:jc w:val="both"/>
      </w:pPr>
      <w:r w:rsidRPr="00DD75B2">
        <w:t xml:space="preserve">The availability of software applications with which </w:t>
      </w:r>
      <w:r>
        <w:rPr>
          <w:lang w:val="en-US"/>
        </w:rPr>
        <w:t xml:space="preserve">BI tool </w:t>
      </w:r>
      <w:r w:rsidRPr="00DD75B2">
        <w:t xml:space="preserve">would be interoperating would be crucial for smooth functioning of </w:t>
      </w:r>
      <w:bookmarkEnd w:id="20"/>
      <w:r>
        <w:rPr>
          <w:lang w:val="en-US"/>
        </w:rPr>
        <w:t xml:space="preserve">BI tool </w:t>
      </w:r>
      <w:r w:rsidRPr="00DD75B2">
        <w:t>application.</w:t>
      </w:r>
    </w:p>
    <w:p w14:paraId="44D9F2F6" w14:textId="77777777" w:rsidR="00DD75B2" w:rsidRPr="00DD75B2" w:rsidRDefault="00DD75B2" w:rsidP="00DD75B2">
      <w:pPr>
        <w:spacing w:line="360" w:lineRule="auto"/>
        <w:ind w:left="0"/>
        <w:jc w:val="both"/>
      </w:pPr>
      <w:bookmarkStart w:id="21" w:name="_Toc384803835"/>
    </w:p>
    <w:p w14:paraId="784AA925" w14:textId="77777777" w:rsidR="00DD75B2" w:rsidRPr="00DD75B2" w:rsidRDefault="00DD75B2" w:rsidP="00DD75B2">
      <w:pPr>
        <w:spacing w:line="360" w:lineRule="auto"/>
        <w:ind w:left="0"/>
        <w:jc w:val="both"/>
        <w:rPr>
          <w:b/>
        </w:rPr>
      </w:pPr>
      <w:r w:rsidRPr="00DD75B2">
        <w:t xml:space="preserve">It is assumed that the </w:t>
      </w:r>
      <w:r w:rsidR="0088059E" w:rsidRPr="00DD75B2">
        <w:t>third-party</w:t>
      </w:r>
      <w:r w:rsidRPr="00DD75B2">
        <w:t xml:space="preserve"> tools and applications software wherever required to fulfil the functionality of </w:t>
      </w:r>
      <w:r>
        <w:rPr>
          <w:b/>
          <w:lang w:val="en-US"/>
        </w:rPr>
        <w:t>BI tool</w:t>
      </w:r>
      <w:r w:rsidRPr="00DD75B2">
        <w:rPr>
          <w:b/>
          <w:lang w:val="en-US"/>
        </w:rPr>
        <w:t xml:space="preserve"> </w:t>
      </w:r>
      <w:r w:rsidRPr="00DD75B2">
        <w:t xml:space="preserve">would be available on the machines where such features would be executed. These may include </w:t>
      </w:r>
      <w:r>
        <w:t xml:space="preserve">data engineering tools, data analysis tools </w:t>
      </w:r>
      <w:r w:rsidRPr="00DD75B2">
        <w:t>and chart</w:t>
      </w:r>
      <w:r>
        <w:t xml:space="preserve"> libraries</w:t>
      </w:r>
      <w:r w:rsidRPr="00DD75B2">
        <w:t xml:space="preserve"> generated by the application. Further, a use case wise description of assumptions </w:t>
      </w:r>
      <w:r>
        <w:t>has</w:t>
      </w:r>
      <w:r w:rsidRPr="00DD75B2">
        <w:t xml:space="preserve"> been described, wherever applicable, as part of </w:t>
      </w:r>
      <w:r w:rsidRPr="00DD75B2">
        <w:rPr>
          <w:b/>
        </w:rPr>
        <w:t>Functional Requirements.</w:t>
      </w:r>
      <w:bookmarkEnd w:id="21"/>
    </w:p>
    <w:p w14:paraId="6347F237" w14:textId="77777777" w:rsidR="00DD75B2" w:rsidRPr="00DD75B2" w:rsidRDefault="00DD75B2" w:rsidP="00DD75B2">
      <w:pPr>
        <w:spacing w:line="360" w:lineRule="auto"/>
        <w:ind w:left="0"/>
        <w:jc w:val="both"/>
      </w:pPr>
    </w:p>
    <w:p w14:paraId="5A2418E5" w14:textId="77777777" w:rsidR="00DD75B2" w:rsidRPr="00DD75B2" w:rsidRDefault="00DD75B2" w:rsidP="00DD75B2">
      <w:pPr>
        <w:spacing w:line="360" w:lineRule="auto"/>
        <w:ind w:left="0"/>
        <w:jc w:val="both"/>
        <w:rPr>
          <w:i/>
        </w:rPr>
      </w:pPr>
      <w:r w:rsidRPr="00DD75B2">
        <w:rPr>
          <w:i/>
        </w:rPr>
        <w:t xml:space="preserve">Note: At a minimum Internet Explorer </w:t>
      </w:r>
      <w:r w:rsidR="00BE3736">
        <w:rPr>
          <w:i/>
        </w:rPr>
        <w:t>9</w:t>
      </w:r>
      <w:r w:rsidRPr="00DD75B2">
        <w:rPr>
          <w:i/>
        </w:rPr>
        <w:t>.0 + would be required on the client machines to access the software.</w:t>
      </w:r>
    </w:p>
    <w:p w14:paraId="35DBFF21" w14:textId="77777777" w:rsidR="00AA0280" w:rsidRPr="006F2DDC" w:rsidRDefault="00AA0280">
      <w:pPr>
        <w:pStyle w:val="BodyText"/>
        <w:ind w:left="0"/>
      </w:pPr>
    </w:p>
    <w:p w14:paraId="53D76B14" w14:textId="77777777" w:rsidR="00AA0280" w:rsidRPr="006F2DDC" w:rsidRDefault="00AA0280" w:rsidP="005E1655">
      <w:pPr>
        <w:pStyle w:val="Heading2"/>
      </w:pPr>
      <w:bookmarkStart w:id="22" w:name="_Toc24137595"/>
      <w:r w:rsidRPr="006F2DDC">
        <w:t>2.6 Acceptance Criteria</w:t>
      </w:r>
      <w:bookmarkEnd w:id="22"/>
    </w:p>
    <w:p w14:paraId="0A33D328" w14:textId="77777777" w:rsidR="00AA0280" w:rsidRPr="00DD75B2" w:rsidRDefault="004226D2">
      <w:pPr>
        <w:pStyle w:val="BodyText"/>
        <w:ind w:left="0"/>
        <w:rPr>
          <w:sz w:val="18"/>
          <w:szCs w:val="18"/>
        </w:rPr>
      </w:pPr>
      <w:r w:rsidRPr="00DD75B2">
        <w:rPr>
          <w:szCs w:val="18"/>
          <w:lang w:val="en-US"/>
        </w:rPr>
        <w:t>This SRS document would stand accepted once the Centre of Excellence for Data Analytics,</w:t>
      </w:r>
      <w:r w:rsidR="005F5E4D" w:rsidRPr="00DD75B2">
        <w:rPr>
          <w:szCs w:val="18"/>
          <w:lang w:val="en-US"/>
        </w:rPr>
        <w:t xml:space="preserve"> NICSI and Panchayat Informatics Division, NIC</w:t>
      </w:r>
      <w:r w:rsidRPr="00DD75B2">
        <w:rPr>
          <w:szCs w:val="18"/>
          <w:lang w:val="en-US"/>
        </w:rPr>
        <w:t xml:space="preserve"> accords a formal approval to this document.</w:t>
      </w:r>
    </w:p>
    <w:p w14:paraId="013866CC" w14:textId="77777777" w:rsidR="00AA0280" w:rsidRPr="006F2DDC" w:rsidRDefault="00AA0280">
      <w:pPr>
        <w:pStyle w:val="BodyText"/>
        <w:ind w:left="120"/>
      </w:pPr>
    </w:p>
    <w:p w14:paraId="6BCC5B9A" w14:textId="77777777" w:rsidR="00AA0280" w:rsidRPr="006F2DDC" w:rsidRDefault="00AA0280">
      <w:pPr>
        <w:pStyle w:val="BodyText"/>
      </w:pPr>
      <w:r w:rsidRPr="006F2DDC">
        <w:br w:type="page"/>
      </w:r>
    </w:p>
    <w:p w14:paraId="19E30554" w14:textId="77777777" w:rsidR="00AA0280" w:rsidRPr="006F2DDC" w:rsidRDefault="00AA0280" w:rsidP="00A863F4">
      <w:pPr>
        <w:pStyle w:val="Heading1"/>
        <w:numPr>
          <w:ilvl w:val="0"/>
          <w:numId w:val="4"/>
        </w:numPr>
        <w:jc w:val="both"/>
      </w:pPr>
      <w:bookmarkStart w:id="23" w:name="_Toc24137596"/>
      <w:r w:rsidRPr="006F2DDC">
        <w:lastRenderedPageBreak/>
        <w:t>Functional Requirements</w:t>
      </w:r>
      <w:bookmarkEnd w:id="23"/>
    </w:p>
    <w:p w14:paraId="35503990" w14:textId="77777777" w:rsidR="00AA0280" w:rsidRPr="006F2DDC" w:rsidRDefault="00AA0280">
      <w:pPr>
        <w:pStyle w:val="BodyText"/>
        <w:ind w:left="120"/>
      </w:pPr>
      <w:r w:rsidRPr="006F2DDC">
        <w:t xml:space="preserve">The functional requirements are described below in terms of use cases. A use case may be defined as a particular activity that an actor can perform. An actor is a user with a specific role. The following table gives a brief description of each </w:t>
      </w:r>
      <w:r w:rsidR="003A5453" w:rsidRPr="006F2DDC">
        <w:t>use case field in the use cases</w:t>
      </w:r>
      <w:r w:rsidR="003E080A" w:rsidRPr="006F2DDC">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18"/>
        <w:gridCol w:w="6306"/>
      </w:tblGrid>
      <w:tr w:rsidR="00AA0280" w:rsidRPr="006F2DDC" w14:paraId="5ECE054A" w14:textId="77777777">
        <w:trPr>
          <w:tblHeader/>
        </w:trPr>
        <w:tc>
          <w:tcPr>
            <w:tcW w:w="2352" w:type="dxa"/>
            <w:shd w:val="solid" w:color="000000" w:fill="FFFFFF"/>
          </w:tcPr>
          <w:p w14:paraId="61BD1F2E" w14:textId="77777777" w:rsidR="00AA0280" w:rsidRPr="006F2DDC" w:rsidRDefault="00AA0280">
            <w:pPr>
              <w:pStyle w:val="TableText"/>
              <w:jc w:val="both"/>
              <w:rPr>
                <w:b/>
                <w:bCs/>
              </w:rPr>
            </w:pPr>
            <w:r w:rsidRPr="006F2DDC">
              <w:rPr>
                <w:b/>
                <w:bCs/>
              </w:rPr>
              <w:t>Use Case Field</w:t>
            </w:r>
          </w:p>
        </w:tc>
        <w:tc>
          <w:tcPr>
            <w:tcW w:w="6504" w:type="dxa"/>
            <w:shd w:val="solid" w:color="000000" w:fill="FFFFFF"/>
          </w:tcPr>
          <w:p w14:paraId="2F6207B2" w14:textId="77777777" w:rsidR="00AA0280" w:rsidRPr="006F2DDC" w:rsidRDefault="00AA0280">
            <w:pPr>
              <w:pStyle w:val="TableText"/>
              <w:jc w:val="both"/>
              <w:rPr>
                <w:b/>
                <w:bCs/>
              </w:rPr>
            </w:pPr>
            <w:r w:rsidRPr="006F2DDC">
              <w:rPr>
                <w:b/>
                <w:bCs/>
              </w:rPr>
              <w:t>Description</w:t>
            </w:r>
          </w:p>
        </w:tc>
      </w:tr>
      <w:tr w:rsidR="00AA0280" w:rsidRPr="006F2DDC" w14:paraId="0D9C4A12" w14:textId="77777777">
        <w:tc>
          <w:tcPr>
            <w:tcW w:w="2352" w:type="dxa"/>
          </w:tcPr>
          <w:p w14:paraId="20ADC89E" w14:textId="77777777" w:rsidR="00AA0280" w:rsidRPr="006F2DDC" w:rsidRDefault="00AA0280">
            <w:pPr>
              <w:pStyle w:val="TableText"/>
              <w:jc w:val="both"/>
              <w:rPr>
                <w:b/>
                <w:bCs/>
              </w:rPr>
            </w:pPr>
            <w:r w:rsidRPr="006F2DDC">
              <w:rPr>
                <w:b/>
                <w:bCs/>
              </w:rPr>
              <w:t>Use Case ID</w:t>
            </w:r>
          </w:p>
        </w:tc>
        <w:tc>
          <w:tcPr>
            <w:tcW w:w="6504" w:type="dxa"/>
          </w:tcPr>
          <w:p w14:paraId="45F61BFB" w14:textId="77777777" w:rsidR="00AA0280" w:rsidRPr="006F2DDC" w:rsidRDefault="00AA0280" w:rsidP="005A4726">
            <w:pPr>
              <w:pStyle w:val="TableText"/>
              <w:jc w:val="both"/>
            </w:pPr>
            <w:r w:rsidRPr="006F2DDC">
              <w:t>An ID assigned to the use case for cross reference purposes e</w:t>
            </w:r>
            <w:r w:rsidR="005A4726" w:rsidRPr="006F2DDC">
              <w:t>.g., UC</w:t>
            </w:r>
            <w:r w:rsidR="00C82D76" w:rsidRPr="006F2DDC">
              <w:t xml:space="preserve"> </w:t>
            </w:r>
            <w:r w:rsidR="005A4726" w:rsidRPr="006F2DDC">
              <w:t>3.1.1</w:t>
            </w:r>
          </w:p>
        </w:tc>
      </w:tr>
      <w:tr w:rsidR="00AA0280" w:rsidRPr="006F2DDC" w14:paraId="61FA34AA" w14:textId="77777777">
        <w:tc>
          <w:tcPr>
            <w:tcW w:w="2352" w:type="dxa"/>
          </w:tcPr>
          <w:p w14:paraId="3FD25EDE" w14:textId="77777777" w:rsidR="00AA0280" w:rsidRPr="006F2DDC" w:rsidRDefault="00AA0280">
            <w:pPr>
              <w:pStyle w:val="TableText"/>
              <w:jc w:val="both"/>
              <w:rPr>
                <w:b/>
                <w:bCs/>
              </w:rPr>
            </w:pPr>
            <w:r w:rsidRPr="006F2DDC">
              <w:rPr>
                <w:b/>
                <w:bCs/>
              </w:rPr>
              <w:t>Use Case Name</w:t>
            </w:r>
          </w:p>
        </w:tc>
        <w:tc>
          <w:tcPr>
            <w:tcW w:w="6504" w:type="dxa"/>
          </w:tcPr>
          <w:p w14:paraId="048E4BAF" w14:textId="77777777" w:rsidR="00AA0280" w:rsidRPr="006F2DDC" w:rsidRDefault="00AA0280">
            <w:pPr>
              <w:pStyle w:val="TableText"/>
              <w:jc w:val="both"/>
            </w:pPr>
            <w:r w:rsidRPr="006F2DDC">
              <w:t xml:space="preserve">A Name for the Use Case such as </w:t>
            </w:r>
            <w:r w:rsidR="002364BA" w:rsidRPr="006F2DDC">
              <w:rPr>
                <w:u w:val="single"/>
              </w:rPr>
              <w:t>Add User</w:t>
            </w:r>
          </w:p>
        </w:tc>
      </w:tr>
      <w:tr w:rsidR="00AA0280" w:rsidRPr="006F2DDC" w14:paraId="1879472D" w14:textId="77777777">
        <w:tc>
          <w:tcPr>
            <w:tcW w:w="2352" w:type="dxa"/>
          </w:tcPr>
          <w:p w14:paraId="56C35185" w14:textId="77777777" w:rsidR="00AA0280" w:rsidRPr="006F2DDC" w:rsidRDefault="00AA0280">
            <w:pPr>
              <w:pStyle w:val="TableText"/>
              <w:jc w:val="both"/>
              <w:rPr>
                <w:b/>
                <w:bCs/>
              </w:rPr>
            </w:pPr>
            <w:r w:rsidRPr="006F2DDC">
              <w:rPr>
                <w:b/>
                <w:bCs/>
              </w:rPr>
              <w:t>Actor(s)</w:t>
            </w:r>
          </w:p>
        </w:tc>
        <w:tc>
          <w:tcPr>
            <w:tcW w:w="6504" w:type="dxa"/>
          </w:tcPr>
          <w:p w14:paraId="1E1B4D82" w14:textId="77777777" w:rsidR="00AA0280" w:rsidRPr="006F2DDC" w:rsidRDefault="00AA0280" w:rsidP="00C82D76">
            <w:pPr>
              <w:pStyle w:val="TableText"/>
              <w:jc w:val="both"/>
            </w:pPr>
            <w:r w:rsidRPr="006F2DDC">
              <w:t xml:space="preserve">An actor is a role assumed by a user while using the use case. Since the use cases in </w:t>
            </w:r>
            <w:r w:rsidR="00C82D76" w:rsidRPr="006F2DDC">
              <w:t xml:space="preserve">BI </w:t>
            </w:r>
            <w:r w:rsidRPr="006F2DDC">
              <w:t>v</w:t>
            </w:r>
            <w:r w:rsidR="00C82D76" w:rsidRPr="006F2DDC">
              <w:t>1</w:t>
            </w:r>
            <w:r w:rsidRPr="006F2DDC">
              <w:t>.</w:t>
            </w:r>
            <w:r w:rsidR="00C82D76" w:rsidRPr="006F2DDC">
              <w:t>0</w:t>
            </w:r>
            <w:r w:rsidRPr="006F2DDC">
              <w:t xml:space="preserve"> relate mainly to </w:t>
            </w:r>
            <w:r w:rsidR="00C82D76" w:rsidRPr="006F2DDC">
              <w:t xml:space="preserve">project administration, </w:t>
            </w:r>
            <w:r w:rsidR="009018C6" w:rsidRPr="006F2DDC">
              <w:t xml:space="preserve">BI </w:t>
            </w:r>
            <w:r w:rsidR="00C82D76" w:rsidRPr="006F2DDC">
              <w:t xml:space="preserve">design and view </w:t>
            </w:r>
            <w:r w:rsidRPr="006F2DDC">
              <w:t xml:space="preserve">activities, the </w:t>
            </w:r>
            <w:r w:rsidR="00C82D76" w:rsidRPr="006F2DDC">
              <w:t xml:space="preserve">three </w:t>
            </w:r>
            <w:r w:rsidRPr="006F2DDC">
              <w:t xml:space="preserve">actors who will mainly participate in these use cases include </w:t>
            </w:r>
            <w:r w:rsidR="00C82D76" w:rsidRPr="006F2DDC">
              <w:rPr>
                <w:b/>
                <w:bCs/>
              </w:rPr>
              <w:t>Project Admin</w:t>
            </w:r>
            <w:r w:rsidR="00C82D76" w:rsidRPr="006F2DDC">
              <w:rPr>
                <w:bCs/>
              </w:rPr>
              <w:t>,</w:t>
            </w:r>
            <w:r w:rsidR="00C82D76" w:rsidRPr="006F2DDC">
              <w:rPr>
                <w:b/>
                <w:bCs/>
              </w:rPr>
              <w:t xml:space="preserve"> Designer </w:t>
            </w:r>
            <w:r w:rsidRPr="006F2DDC">
              <w:t xml:space="preserve">and </w:t>
            </w:r>
            <w:r w:rsidR="00C82D76" w:rsidRPr="006F2DDC">
              <w:rPr>
                <w:b/>
                <w:bCs/>
              </w:rPr>
              <w:t>Viewer</w:t>
            </w:r>
            <w:r w:rsidRPr="006F2DDC">
              <w:t xml:space="preserve">. </w:t>
            </w:r>
          </w:p>
        </w:tc>
      </w:tr>
      <w:tr w:rsidR="00AA0280" w:rsidRPr="006F2DDC" w14:paraId="0A1F375B" w14:textId="77777777">
        <w:tc>
          <w:tcPr>
            <w:tcW w:w="2352" w:type="dxa"/>
          </w:tcPr>
          <w:p w14:paraId="7FAC3FBE" w14:textId="77777777" w:rsidR="00AA0280" w:rsidRPr="006F2DDC" w:rsidRDefault="00AA0280">
            <w:pPr>
              <w:pStyle w:val="TableText"/>
              <w:jc w:val="both"/>
              <w:rPr>
                <w:b/>
                <w:bCs/>
              </w:rPr>
            </w:pPr>
            <w:r w:rsidRPr="006F2DDC">
              <w:rPr>
                <w:b/>
                <w:bCs/>
              </w:rPr>
              <w:t>Description</w:t>
            </w:r>
          </w:p>
        </w:tc>
        <w:tc>
          <w:tcPr>
            <w:tcW w:w="6504" w:type="dxa"/>
          </w:tcPr>
          <w:p w14:paraId="0E165749" w14:textId="77777777" w:rsidR="00AA0280" w:rsidRPr="006F2DDC" w:rsidRDefault="00AA0280">
            <w:pPr>
              <w:pStyle w:val="TableText"/>
              <w:jc w:val="both"/>
            </w:pPr>
            <w:r w:rsidRPr="006F2DDC">
              <w:t>This section describes the use case in a few sentences that summarizes the interaction between the actor and the system.</w:t>
            </w:r>
          </w:p>
        </w:tc>
      </w:tr>
      <w:tr w:rsidR="00AA0280" w:rsidRPr="006F2DDC" w14:paraId="01C5B9E7" w14:textId="77777777">
        <w:tc>
          <w:tcPr>
            <w:tcW w:w="2352" w:type="dxa"/>
          </w:tcPr>
          <w:p w14:paraId="6A9B5B7F" w14:textId="77777777" w:rsidR="00AA0280" w:rsidRPr="006F2DDC" w:rsidRDefault="00AA0280">
            <w:pPr>
              <w:pStyle w:val="TableText"/>
              <w:jc w:val="both"/>
              <w:rPr>
                <w:b/>
                <w:bCs/>
              </w:rPr>
            </w:pPr>
            <w:proofErr w:type="gramStart"/>
            <w:r w:rsidRPr="006F2DDC">
              <w:rPr>
                <w:b/>
                <w:bCs/>
              </w:rPr>
              <w:t>Pre Conditions</w:t>
            </w:r>
            <w:proofErr w:type="gramEnd"/>
          </w:p>
        </w:tc>
        <w:tc>
          <w:tcPr>
            <w:tcW w:w="6504" w:type="dxa"/>
          </w:tcPr>
          <w:p w14:paraId="6512153D" w14:textId="77777777" w:rsidR="00AA0280" w:rsidRPr="006F2DDC" w:rsidRDefault="00AA0280">
            <w:pPr>
              <w:pStyle w:val="TableText"/>
              <w:jc w:val="both"/>
            </w:pPr>
            <w:r w:rsidRPr="006F2DDC">
              <w:t>This section describes the state of the system which is a pre-condition to starting the use case.</w:t>
            </w:r>
          </w:p>
        </w:tc>
      </w:tr>
      <w:tr w:rsidR="00AA0280" w:rsidRPr="006F2DDC" w14:paraId="7045E665" w14:textId="77777777">
        <w:tc>
          <w:tcPr>
            <w:tcW w:w="2352" w:type="dxa"/>
          </w:tcPr>
          <w:p w14:paraId="1979863F" w14:textId="77777777" w:rsidR="00AA0280" w:rsidRPr="006F2DDC" w:rsidRDefault="00AA0280">
            <w:pPr>
              <w:pStyle w:val="TableText"/>
              <w:jc w:val="both"/>
              <w:rPr>
                <w:b/>
                <w:bCs/>
              </w:rPr>
            </w:pPr>
            <w:r w:rsidRPr="006F2DDC">
              <w:rPr>
                <w:b/>
                <w:bCs/>
              </w:rPr>
              <w:t>Triggers</w:t>
            </w:r>
          </w:p>
        </w:tc>
        <w:tc>
          <w:tcPr>
            <w:tcW w:w="6504" w:type="dxa"/>
          </w:tcPr>
          <w:p w14:paraId="661FE29F" w14:textId="77777777" w:rsidR="00AA0280" w:rsidRPr="006F2DDC" w:rsidRDefault="00AA0280">
            <w:pPr>
              <w:pStyle w:val="TableText"/>
              <w:jc w:val="both"/>
            </w:pPr>
            <w:r w:rsidRPr="006F2DDC">
              <w:t xml:space="preserve">This defines the action of the actor which starts or triggers off the Use Case. A use case may be triggered by more than one action of the actor. </w:t>
            </w:r>
          </w:p>
        </w:tc>
      </w:tr>
      <w:tr w:rsidR="00AA0280" w:rsidRPr="006F2DDC" w14:paraId="12F014D2" w14:textId="77777777">
        <w:tc>
          <w:tcPr>
            <w:tcW w:w="2352" w:type="dxa"/>
          </w:tcPr>
          <w:p w14:paraId="44A49B77" w14:textId="77777777" w:rsidR="00AA0280" w:rsidRPr="006F2DDC" w:rsidRDefault="00AA0280">
            <w:pPr>
              <w:pStyle w:val="TableText"/>
              <w:jc w:val="both"/>
              <w:rPr>
                <w:b/>
                <w:bCs/>
              </w:rPr>
            </w:pPr>
            <w:r w:rsidRPr="006F2DDC">
              <w:rPr>
                <w:b/>
                <w:bCs/>
              </w:rPr>
              <w:t>Normal Flow</w:t>
            </w:r>
          </w:p>
        </w:tc>
        <w:tc>
          <w:tcPr>
            <w:tcW w:w="6504" w:type="dxa"/>
          </w:tcPr>
          <w:p w14:paraId="79ECF7EC" w14:textId="77777777" w:rsidR="00AA0280" w:rsidRPr="006F2DDC" w:rsidRDefault="00AA0280">
            <w:pPr>
              <w:pStyle w:val="TableText"/>
              <w:jc w:val="both"/>
            </w:pPr>
            <w:r w:rsidRPr="006F2DDC">
              <w:t xml:space="preserve">This section gives a textual description of a use case’s sequence of actions that has been identified as part of the normal flow. Generally, simple deviations will be defined “inline” within the normal flow itself. </w:t>
            </w:r>
          </w:p>
        </w:tc>
      </w:tr>
      <w:tr w:rsidR="00AA0280" w:rsidRPr="006F2DDC" w14:paraId="60C3FD22" w14:textId="77777777">
        <w:tc>
          <w:tcPr>
            <w:tcW w:w="2352" w:type="dxa"/>
          </w:tcPr>
          <w:p w14:paraId="1F5B67F9" w14:textId="77777777" w:rsidR="00AA0280" w:rsidRPr="006F2DDC" w:rsidRDefault="003C395F">
            <w:pPr>
              <w:pStyle w:val="TableText"/>
              <w:jc w:val="both"/>
              <w:rPr>
                <w:b/>
                <w:bCs/>
              </w:rPr>
            </w:pPr>
            <w:r w:rsidRPr="006F2DDC">
              <w:rPr>
                <w:b/>
                <w:bCs/>
              </w:rPr>
              <w:t>Alternative Flow</w:t>
            </w:r>
          </w:p>
        </w:tc>
        <w:tc>
          <w:tcPr>
            <w:tcW w:w="6504" w:type="dxa"/>
          </w:tcPr>
          <w:p w14:paraId="10B09154" w14:textId="77777777" w:rsidR="00AA0280" w:rsidRPr="006F2DDC" w:rsidRDefault="00AA0280">
            <w:pPr>
              <w:pStyle w:val="TableText"/>
              <w:jc w:val="both"/>
            </w:pPr>
            <w:r w:rsidRPr="006F2DDC">
              <w:t xml:space="preserve">If there are major deviations from the normal flow of events, then they are described here as </w:t>
            </w:r>
            <w:r w:rsidR="003C395F" w:rsidRPr="006F2DDC">
              <w:t>Alternative Flow</w:t>
            </w:r>
            <w:r w:rsidRPr="006F2DDC">
              <w:t xml:space="preserve">. </w:t>
            </w:r>
          </w:p>
        </w:tc>
      </w:tr>
      <w:tr w:rsidR="00AA0280" w:rsidRPr="006F2DDC" w14:paraId="5CC32F30" w14:textId="77777777">
        <w:tc>
          <w:tcPr>
            <w:tcW w:w="2352" w:type="dxa"/>
          </w:tcPr>
          <w:p w14:paraId="59D2F557" w14:textId="77777777" w:rsidR="00AA0280" w:rsidRPr="006F2DDC" w:rsidRDefault="00AA0280">
            <w:pPr>
              <w:pStyle w:val="TableText"/>
              <w:jc w:val="both"/>
              <w:rPr>
                <w:b/>
                <w:bCs/>
              </w:rPr>
            </w:pPr>
            <w:r w:rsidRPr="006F2DDC">
              <w:rPr>
                <w:b/>
                <w:bCs/>
              </w:rPr>
              <w:t>Post Conditions</w:t>
            </w:r>
          </w:p>
        </w:tc>
        <w:tc>
          <w:tcPr>
            <w:tcW w:w="6504" w:type="dxa"/>
          </w:tcPr>
          <w:p w14:paraId="0D1AEB57" w14:textId="77777777" w:rsidR="00AA0280" w:rsidRPr="006F2DDC" w:rsidRDefault="00AA0280">
            <w:pPr>
              <w:pStyle w:val="TableText"/>
              <w:jc w:val="both"/>
            </w:pPr>
            <w:r w:rsidRPr="006F2DDC">
              <w:t xml:space="preserve">This is a description of the state of the system after the successful completion of the use case. </w:t>
            </w:r>
          </w:p>
        </w:tc>
      </w:tr>
      <w:tr w:rsidR="00AA0280" w:rsidRPr="006F2DDC" w14:paraId="7E4013B6" w14:textId="77777777">
        <w:tc>
          <w:tcPr>
            <w:tcW w:w="2352" w:type="dxa"/>
          </w:tcPr>
          <w:p w14:paraId="46F62253" w14:textId="77777777" w:rsidR="00AA0280" w:rsidRPr="006F2DDC" w:rsidRDefault="00AA0280">
            <w:pPr>
              <w:pStyle w:val="TableText"/>
              <w:jc w:val="both"/>
              <w:rPr>
                <w:b/>
                <w:bCs/>
              </w:rPr>
            </w:pPr>
            <w:r w:rsidRPr="006F2DDC">
              <w:rPr>
                <w:b/>
                <w:bCs/>
              </w:rPr>
              <w:t>Exceptions</w:t>
            </w:r>
          </w:p>
        </w:tc>
        <w:tc>
          <w:tcPr>
            <w:tcW w:w="6504" w:type="dxa"/>
          </w:tcPr>
          <w:p w14:paraId="6B8F947B" w14:textId="77777777" w:rsidR="00AA0280" w:rsidRPr="006F2DDC" w:rsidRDefault="00AA0280">
            <w:pPr>
              <w:pStyle w:val="TableText"/>
              <w:jc w:val="both"/>
            </w:pPr>
            <w:r w:rsidRPr="006F2DDC">
              <w:t xml:space="preserve">This section describes the interaction between the actor and the system whenever an exception/error condition is raised by the system. Only exceptions that are unique to the use case are detailed here. </w:t>
            </w:r>
          </w:p>
        </w:tc>
      </w:tr>
      <w:tr w:rsidR="00AA0280" w:rsidRPr="006F2DDC" w14:paraId="1C8F8786" w14:textId="77777777">
        <w:tc>
          <w:tcPr>
            <w:tcW w:w="2352" w:type="dxa"/>
          </w:tcPr>
          <w:p w14:paraId="7B413602" w14:textId="77777777" w:rsidR="00AA0280" w:rsidRPr="006F2DDC" w:rsidRDefault="00AA0280">
            <w:pPr>
              <w:pStyle w:val="TableText"/>
              <w:jc w:val="both"/>
              <w:rPr>
                <w:b/>
                <w:bCs/>
              </w:rPr>
            </w:pPr>
            <w:r w:rsidRPr="006F2DDC">
              <w:rPr>
                <w:b/>
                <w:bCs/>
              </w:rPr>
              <w:t>Business Rules</w:t>
            </w:r>
          </w:p>
        </w:tc>
        <w:tc>
          <w:tcPr>
            <w:tcW w:w="6504" w:type="dxa"/>
          </w:tcPr>
          <w:p w14:paraId="0FC1E58A" w14:textId="77777777" w:rsidR="00AA0280" w:rsidRPr="006F2DDC" w:rsidRDefault="00AA0280">
            <w:pPr>
              <w:pStyle w:val="TableText"/>
              <w:jc w:val="both"/>
            </w:pPr>
            <w:r w:rsidRPr="006F2DDC">
              <w:t>Any business rules that need to incorporated as part of the use case at the time of implementation.</w:t>
            </w:r>
          </w:p>
        </w:tc>
      </w:tr>
      <w:tr w:rsidR="00AA0280" w:rsidRPr="006F2DDC" w14:paraId="7004029E" w14:textId="77777777">
        <w:tc>
          <w:tcPr>
            <w:tcW w:w="2352" w:type="dxa"/>
          </w:tcPr>
          <w:p w14:paraId="494ECF7C" w14:textId="77777777" w:rsidR="00AA0280" w:rsidRPr="006F2DDC" w:rsidRDefault="00AA0280">
            <w:pPr>
              <w:pStyle w:val="TableText"/>
              <w:jc w:val="both"/>
              <w:rPr>
                <w:b/>
                <w:bCs/>
              </w:rPr>
            </w:pPr>
            <w:r w:rsidRPr="006F2DDC">
              <w:rPr>
                <w:b/>
                <w:bCs/>
              </w:rPr>
              <w:t>Relationships</w:t>
            </w:r>
          </w:p>
        </w:tc>
        <w:tc>
          <w:tcPr>
            <w:tcW w:w="6504" w:type="dxa"/>
          </w:tcPr>
          <w:p w14:paraId="6F7A9D8A" w14:textId="77777777" w:rsidR="00AA0280" w:rsidRPr="006F2DDC" w:rsidRDefault="00AA0280">
            <w:pPr>
              <w:pStyle w:val="TableText"/>
              <w:jc w:val="both"/>
            </w:pPr>
            <w:r w:rsidRPr="006F2DDC">
              <w:t>This section defines the relationships that the use case has with other use cases. The relationships have been defined in terms of three types:</w:t>
            </w:r>
          </w:p>
          <w:p w14:paraId="4DFA9AA3" w14:textId="77777777" w:rsidR="00AA0280" w:rsidRPr="006F2DDC" w:rsidRDefault="00AA0280">
            <w:pPr>
              <w:pStyle w:val="TableText"/>
              <w:jc w:val="both"/>
            </w:pPr>
            <w:r w:rsidRPr="006F2DDC">
              <w:rPr>
                <w:b/>
                <w:bCs/>
              </w:rPr>
              <w:lastRenderedPageBreak/>
              <w:t>Extends</w:t>
            </w:r>
            <w:r w:rsidRPr="006F2DDC">
              <w:t xml:space="preserve"> – This relationship means that the use case that is being described extends the functionality of the use cases that are listed under this heading. Invariably, the extended functionality is optional and the user may or may not use it.</w:t>
            </w:r>
          </w:p>
          <w:p w14:paraId="220B4173" w14:textId="77777777" w:rsidR="00AA0280" w:rsidRPr="006F2DDC" w:rsidRDefault="00AA0280">
            <w:pPr>
              <w:pStyle w:val="TableText"/>
              <w:jc w:val="both"/>
            </w:pPr>
            <w:r w:rsidRPr="006F2DDC">
              <w:rPr>
                <w:b/>
                <w:bCs/>
              </w:rPr>
              <w:t xml:space="preserve">Is Extended By – </w:t>
            </w:r>
            <w:r w:rsidRPr="006F2DDC">
              <w:t>Under this heading are listed the use cases that extend the functionality of this use case, implying that these use cases may be optionally executed while executing the current use case.</w:t>
            </w:r>
          </w:p>
          <w:p w14:paraId="24DA9146" w14:textId="77777777" w:rsidR="00AA0280" w:rsidRPr="006F2DDC" w:rsidRDefault="00AA0280">
            <w:pPr>
              <w:pStyle w:val="TableText"/>
              <w:jc w:val="both"/>
            </w:pPr>
            <w:r w:rsidRPr="006F2DDC">
              <w:rPr>
                <w:b/>
                <w:bCs/>
              </w:rPr>
              <w:t>Uses</w:t>
            </w:r>
            <w:r w:rsidRPr="006F2DDC">
              <w:t xml:space="preserve"> – This relationship means that the use case being described always uses the use case listed under this heading to complete its functionality.</w:t>
            </w:r>
          </w:p>
        </w:tc>
      </w:tr>
      <w:tr w:rsidR="00AA0280" w:rsidRPr="006F2DDC" w14:paraId="21E7547D" w14:textId="77777777">
        <w:tc>
          <w:tcPr>
            <w:tcW w:w="2352" w:type="dxa"/>
          </w:tcPr>
          <w:p w14:paraId="64E55F95" w14:textId="77777777" w:rsidR="00AA0280" w:rsidRPr="006F2DDC" w:rsidRDefault="00AA0280">
            <w:pPr>
              <w:pStyle w:val="TableText"/>
              <w:jc w:val="both"/>
              <w:rPr>
                <w:b/>
                <w:bCs/>
              </w:rPr>
            </w:pPr>
            <w:r w:rsidRPr="006F2DDC">
              <w:rPr>
                <w:b/>
                <w:bCs/>
              </w:rPr>
              <w:lastRenderedPageBreak/>
              <w:t>Special Requirements</w:t>
            </w:r>
          </w:p>
        </w:tc>
        <w:tc>
          <w:tcPr>
            <w:tcW w:w="6504" w:type="dxa"/>
          </w:tcPr>
          <w:p w14:paraId="4E90BE74" w14:textId="77777777" w:rsidR="00AA0280" w:rsidRPr="006F2DDC" w:rsidRDefault="00AA0280">
            <w:pPr>
              <w:pStyle w:val="TableText"/>
              <w:jc w:val="both"/>
            </w:pPr>
            <w:r w:rsidRPr="006F2DDC">
              <w:t>These are primarily non</w:t>
            </w:r>
            <w:r w:rsidR="00C82D76" w:rsidRPr="006F2DDC">
              <w:t>-</w:t>
            </w:r>
            <w:r w:rsidRPr="006F2DDC">
              <w:t xml:space="preserve">functional requirements that are related to the use case and that need to be handled in subsequent stages such as analysis, design or implementation. </w:t>
            </w:r>
          </w:p>
        </w:tc>
      </w:tr>
      <w:tr w:rsidR="00AA0280" w:rsidRPr="006F2DDC" w14:paraId="7FBFFF95" w14:textId="77777777">
        <w:tc>
          <w:tcPr>
            <w:tcW w:w="2352" w:type="dxa"/>
          </w:tcPr>
          <w:p w14:paraId="42A10BE9" w14:textId="77777777" w:rsidR="00AA0280" w:rsidRPr="006F2DDC" w:rsidRDefault="00AA0280">
            <w:pPr>
              <w:pStyle w:val="TableText"/>
              <w:jc w:val="both"/>
              <w:rPr>
                <w:b/>
                <w:bCs/>
              </w:rPr>
            </w:pPr>
            <w:r w:rsidRPr="006F2DDC">
              <w:rPr>
                <w:b/>
                <w:bCs/>
              </w:rPr>
              <w:t>Assumptions</w:t>
            </w:r>
          </w:p>
        </w:tc>
        <w:tc>
          <w:tcPr>
            <w:tcW w:w="6504" w:type="dxa"/>
          </w:tcPr>
          <w:p w14:paraId="3752D4F1" w14:textId="77777777" w:rsidR="00AA0280" w:rsidRPr="006F2DDC" w:rsidRDefault="00AA0280">
            <w:pPr>
              <w:pStyle w:val="TableText"/>
              <w:jc w:val="both"/>
            </w:pPr>
            <w:r w:rsidRPr="006F2DDC">
              <w:t xml:space="preserve">Any assumptions that are made about the environment such as hardware, software, network connectivity, user capabilities etc. in which the software is expected to operate and which are necessary for the successful execution of the use case. </w:t>
            </w:r>
          </w:p>
        </w:tc>
      </w:tr>
    </w:tbl>
    <w:p w14:paraId="03BCF5C3" w14:textId="77777777" w:rsidR="00AA0280" w:rsidRPr="006F2DDC" w:rsidRDefault="00AA0280">
      <w:pPr>
        <w:pStyle w:val="BodyText"/>
        <w:ind w:left="120"/>
        <w:rPr>
          <w:b/>
          <w:bCs/>
        </w:rPr>
      </w:pPr>
      <w:r w:rsidRPr="006F2DDC">
        <w:rPr>
          <w:b/>
          <w:bCs/>
        </w:rPr>
        <w:t>Table 3.0 Use Case Fields and their Descriptions</w:t>
      </w:r>
    </w:p>
    <w:p w14:paraId="032CEC6C" w14:textId="77777777" w:rsidR="00AA0280" w:rsidRPr="006F2DDC" w:rsidRDefault="00AA0280">
      <w:pPr>
        <w:pStyle w:val="BodyText"/>
        <w:ind w:left="0"/>
        <w:rPr>
          <w:rFonts w:cs="Arial"/>
          <w:u w:val="single"/>
        </w:rPr>
      </w:pPr>
    </w:p>
    <w:p w14:paraId="6D768FA6" w14:textId="77777777" w:rsidR="00224ACF" w:rsidRPr="006F2DDC" w:rsidRDefault="00D54DE6" w:rsidP="005E1655">
      <w:pPr>
        <w:pStyle w:val="Heading2"/>
      </w:pPr>
      <w:r w:rsidRPr="006F2DDC">
        <w:br w:type="page"/>
      </w:r>
      <w:bookmarkStart w:id="24" w:name="_Toc24137597"/>
      <w:r w:rsidR="00224ACF" w:rsidRPr="006F2DDC">
        <w:lastRenderedPageBreak/>
        <w:t>3.1 Project Admin Use Cases</w:t>
      </w:r>
      <w:bookmarkEnd w:id="24"/>
    </w:p>
    <w:p w14:paraId="7871B7C8" w14:textId="77777777" w:rsidR="00390041" w:rsidRPr="006F2DDC" w:rsidRDefault="00390041" w:rsidP="00390041">
      <w:pPr>
        <w:pStyle w:val="Heading3"/>
        <w:ind w:left="0"/>
      </w:pPr>
      <w:bookmarkStart w:id="25" w:name="_Toc24137598"/>
      <w:r w:rsidRPr="006F2DDC">
        <w:t>UC 3.1.1 Project Admin Home Page</w:t>
      </w:r>
      <w:bookmarkEnd w:id="2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390041" w:rsidRPr="006F2DDC" w14:paraId="03F1DE6D" w14:textId="77777777" w:rsidTr="00CE51F4">
        <w:tc>
          <w:tcPr>
            <w:tcW w:w="8856" w:type="dxa"/>
          </w:tcPr>
          <w:p w14:paraId="3DA47AC1" w14:textId="77777777" w:rsidR="00390041" w:rsidRPr="006F2DDC" w:rsidRDefault="00390041" w:rsidP="00CE51F4">
            <w:pPr>
              <w:pStyle w:val="TableText"/>
              <w:jc w:val="both"/>
              <w:rPr>
                <w:b/>
                <w:bCs/>
              </w:rPr>
            </w:pPr>
            <w:r w:rsidRPr="006F2DDC">
              <w:rPr>
                <w:b/>
                <w:bCs/>
              </w:rPr>
              <w:t>Actor(s)</w:t>
            </w:r>
          </w:p>
          <w:p w14:paraId="6A0604C5" w14:textId="77777777" w:rsidR="00390041" w:rsidRPr="006F2DDC" w:rsidRDefault="00390041" w:rsidP="00CE51F4">
            <w:pPr>
              <w:pStyle w:val="TableText"/>
              <w:jc w:val="both"/>
            </w:pPr>
            <w:r w:rsidRPr="006F2DDC">
              <w:t>Project Admin</w:t>
            </w:r>
          </w:p>
        </w:tc>
      </w:tr>
      <w:tr w:rsidR="00390041" w:rsidRPr="006F2DDC" w14:paraId="5A99AA70" w14:textId="77777777" w:rsidTr="00CE51F4">
        <w:tc>
          <w:tcPr>
            <w:tcW w:w="8856" w:type="dxa"/>
          </w:tcPr>
          <w:p w14:paraId="70EE9B71" w14:textId="77777777" w:rsidR="00390041" w:rsidRPr="006F2DDC" w:rsidRDefault="00390041" w:rsidP="00CE51F4">
            <w:pPr>
              <w:pStyle w:val="TableText"/>
              <w:jc w:val="both"/>
              <w:rPr>
                <w:b/>
                <w:bCs/>
              </w:rPr>
            </w:pPr>
            <w:r w:rsidRPr="006F2DDC">
              <w:rPr>
                <w:b/>
                <w:bCs/>
              </w:rPr>
              <w:t>Description</w:t>
            </w:r>
          </w:p>
          <w:p w14:paraId="0CCE1F76" w14:textId="77777777" w:rsidR="00390041" w:rsidRPr="006F2DDC" w:rsidRDefault="00390041" w:rsidP="00CE51F4">
            <w:pPr>
              <w:pStyle w:val="TableText"/>
              <w:jc w:val="both"/>
            </w:pPr>
            <w:r w:rsidRPr="006F2DDC">
              <w:t>This use case allows the actor to view the home page on login.</w:t>
            </w:r>
          </w:p>
        </w:tc>
      </w:tr>
      <w:tr w:rsidR="00390041" w:rsidRPr="006F2DDC" w14:paraId="6C27841B" w14:textId="77777777" w:rsidTr="00CE51F4">
        <w:tc>
          <w:tcPr>
            <w:tcW w:w="8856" w:type="dxa"/>
          </w:tcPr>
          <w:p w14:paraId="542C69D8" w14:textId="77777777" w:rsidR="00390041" w:rsidRPr="006F2DDC" w:rsidRDefault="00390041" w:rsidP="00CE51F4">
            <w:pPr>
              <w:pStyle w:val="TableText"/>
              <w:jc w:val="both"/>
              <w:rPr>
                <w:b/>
                <w:bCs/>
              </w:rPr>
            </w:pPr>
            <w:proofErr w:type="gramStart"/>
            <w:r w:rsidRPr="006F2DDC">
              <w:rPr>
                <w:b/>
                <w:bCs/>
              </w:rPr>
              <w:t>Pre Conditions</w:t>
            </w:r>
            <w:proofErr w:type="gramEnd"/>
          </w:p>
          <w:p w14:paraId="46E57788" w14:textId="77777777" w:rsidR="00390041" w:rsidRPr="006F2DDC" w:rsidRDefault="00390041" w:rsidP="00942E17">
            <w:pPr>
              <w:pStyle w:val="TableText"/>
              <w:numPr>
                <w:ilvl w:val="0"/>
                <w:numId w:val="6"/>
              </w:numPr>
              <w:jc w:val="both"/>
            </w:pPr>
            <w:r w:rsidRPr="006F2DDC">
              <w:t>The actor has a valid login.</w:t>
            </w:r>
          </w:p>
        </w:tc>
      </w:tr>
      <w:tr w:rsidR="00390041" w:rsidRPr="006F2DDC" w14:paraId="13699837" w14:textId="77777777" w:rsidTr="00CE51F4">
        <w:tc>
          <w:tcPr>
            <w:tcW w:w="8856" w:type="dxa"/>
          </w:tcPr>
          <w:p w14:paraId="4303E8A2" w14:textId="77777777" w:rsidR="00390041" w:rsidRPr="006F2DDC" w:rsidRDefault="00390041" w:rsidP="00CE51F4">
            <w:pPr>
              <w:pStyle w:val="TableText"/>
              <w:jc w:val="both"/>
              <w:rPr>
                <w:b/>
                <w:bCs/>
              </w:rPr>
            </w:pPr>
            <w:r w:rsidRPr="006F2DDC">
              <w:rPr>
                <w:b/>
                <w:bCs/>
              </w:rPr>
              <w:t>Triggers</w:t>
            </w:r>
          </w:p>
          <w:p w14:paraId="08006D31" w14:textId="77777777" w:rsidR="00390041" w:rsidRPr="006F2DDC" w:rsidRDefault="00390041" w:rsidP="00F454DB">
            <w:pPr>
              <w:pStyle w:val="TableText"/>
              <w:numPr>
                <w:ilvl w:val="0"/>
                <w:numId w:val="208"/>
              </w:numPr>
              <w:jc w:val="both"/>
            </w:pPr>
            <w:r w:rsidRPr="006F2DDC">
              <w:t>The actor has logged into the system.</w:t>
            </w:r>
          </w:p>
        </w:tc>
      </w:tr>
      <w:tr w:rsidR="00390041" w:rsidRPr="006F2DDC" w14:paraId="439405D5" w14:textId="77777777" w:rsidTr="00CE51F4">
        <w:tc>
          <w:tcPr>
            <w:tcW w:w="8856" w:type="dxa"/>
          </w:tcPr>
          <w:p w14:paraId="55013E49" w14:textId="77777777" w:rsidR="00390041" w:rsidRPr="006F2DDC" w:rsidRDefault="00390041" w:rsidP="00CE51F4">
            <w:pPr>
              <w:pStyle w:val="TableText"/>
              <w:jc w:val="both"/>
              <w:rPr>
                <w:b/>
                <w:bCs/>
              </w:rPr>
            </w:pPr>
            <w:r w:rsidRPr="006F2DDC">
              <w:rPr>
                <w:b/>
                <w:bCs/>
              </w:rPr>
              <w:t>Normal Flow</w:t>
            </w:r>
          </w:p>
          <w:p w14:paraId="2BBF5B3A" w14:textId="77777777" w:rsidR="00390041" w:rsidRPr="006F2DDC" w:rsidRDefault="00390041" w:rsidP="00F454DB">
            <w:pPr>
              <w:pStyle w:val="TableText"/>
              <w:numPr>
                <w:ilvl w:val="0"/>
                <w:numId w:val="209"/>
              </w:numPr>
              <w:jc w:val="both"/>
            </w:pPr>
            <w:r w:rsidRPr="006F2DDC">
              <w:t xml:space="preserve">System should display the </w:t>
            </w:r>
            <w:r w:rsidRPr="006F2DDC">
              <w:rPr>
                <w:u w:val="single"/>
              </w:rPr>
              <w:t>BI Tool</w:t>
            </w:r>
            <w:r w:rsidRPr="006F2DDC">
              <w:t xml:space="preserve"> name on the top left corner and 3 menu item buttons below it: </w:t>
            </w:r>
            <w:r w:rsidRPr="006F2DDC">
              <w:rPr>
                <w:u w:val="single"/>
              </w:rPr>
              <w:t>Home</w:t>
            </w:r>
            <w:r w:rsidRPr="006F2DDC">
              <w:t xml:space="preserve">, </w:t>
            </w:r>
            <w:r w:rsidRPr="006F2DDC">
              <w:rPr>
                <w:u w:val="single"/>
              </w:rPr>
              <w:t>Users</w:t>
            </w:r>
            <w:r w:rsidR="00A9534C" w:rsidRPr="006F2DDC">
              <w:rPr>
                <w:u w:val="single"/>
              </w:rPr>
              <w:t>,</w:t>
            </w:r>
            <w:r w:rsidR="00A9534C" w:rsidRPr="006F2DDC">
              <w:t xml:space="preserve"> </w:t>
            </w:r>
            <w:r w:rsidR="00A9534C" w:rsidRPr="006F2DDC">
              <w:rPr>
                <w:u w:val="single"/>
              </w:rPr>
              <w:t>User Groups</w:t>
            </w:r>
            <w:r w:rsidRPr="006F2DDC">
              <w:t xml:space="preserve"> and </w:t>
            </w:r>
            <w:r w:rsidRPr="006F2DDC">
              <w:rPr>
                <w:u w:val="single"/>
              </w:rPr>
              <w:t>Projects</w:t>
            </w:r>
            <w:r w:rsidRPr="006F2DDC">
              <w:t>.</w:t>
            </w:r>
          </w:p>
          <w:p w14:paraId="671B7857" w14:textId="77777777" w:rsidR="00390041" w:rsidRPr="006F2DDC" w:rsidRDefault="00AB49EB" w:rsidP="00F454DB">
            <w:pPr>
              <w:pStyle w:val="TableText"/>
              <w:numPr>
                <w:ilvl w:val="0"/>
                <w:numId w:val="209"/>
              </w:numPr>
              <w:jc w:val="both"/>
            </w:pPr>
            <w:r w:rsidRPr="006F2DDC">
              <w:t xml:space="preserve">On top of </w:t>
            </w:r>
            <w:r w:rsidR="00390041" w:rsidRPr="006F2DDC">
              <w:t>the main section</w:t>
            </w:r>
            <w:r w:rsidRPr="006F2DDC">
              <w:t xml:space="preserve"> (right)</w:t>
            </w:r>
            <w:r w:rsidR="00390041" w:rsidRPr="006F2DDC">
              <w:t xml:space="preserve">, system should display </w:t>
            </w:r>
            <w:r w:rsidR="00826972" w:rsidRPr="006F2DDC">
              <w:t xml:space="preserve">one icon </w:t>
            </w:r>
            <w:r w:rsidR="00C63D50" w:rsidRPr="006F2DDC">
              <w:t>on the left side</w:t>
            </w:r>
            <w:r w:rsidR="00826972" w:rsidRPr="006F2DDC">
              <w:t xml:space="preserve"> (a </w:t>
            </w:r>
            <w:proofErr w:type="gramStart"/>
            <w:r w:rsidR="00826972" w:rsidRPr="006F2DDC">
              <w:t>3 line</w:t>
            </w:r>
            <w:proofErr w:type="gramEnd"/>
            <w:r w:rsidR="00826972" w:rsidRPr="006F2DDC">
              <w:t xml:space="preserve"> menu icon)</w:t>
            </w:r>
            <w:r w:rsidR="00C63D50" w:rsidRPr="006F2DDC">
              <w:t xml:space="preserve"> and 2 icons</w:t>
            </w:r>
            <w:r w:rsidR="00826972" w:rsidRPr="006F2DDC">
              <w:t xml:space="preserve"> on the right side (</w:t>
            </w:r>
            <w:r w:rsidR="00C63D50" w:rsidRPr="006F2DDC">
              <w:t>theme and user name</w:t>
            </w:r>
            <w:r w:rsidR="00826972" w:rsidRPr="006F2DDC">
              <w:t>)</w:t>
            </w:r>
            <w:r w:rsidR="00390041" w:rsidRPr="006F2DDC">
              <w:t>.</w:t>
            </w:r>
          </w:p>
          <w:p w14:paraId="23E48B42" w14:textId="77777777" w:rsidR="00AB49EB" w:rsidRPr="006F2DDC" w:rsidRDefault="00AB49EB" w:rsidP="00F454DB">
            <w:pPr>
              <w:pStyle w:val="TableText"/>
              <w:numPr>
                <w:ilvl w:val="0"/>
                <w:numId w:val="209"/>
              </w:numPr>
              <w:jc w:val="both"/>
            </w:pPr>
            <w:r w:rsidRPr="006F2DDC">
              <w:t xml:space="preserve">At the centre of the main section (right), </w:t>
            </w:r>
            <w:r w:rsidR="00AD28A1" w:rsidRPr="006F2DDC">
              <w:t xml:space="preserve">system should </w:t>
            </w:r>
            <w:r w:rsidR="00AF0618" w:rsidRPr="006F2DDC">
              <w:t xml:space="preserve">display the </w:t>
            </w:r>
            <w:r w:rsidR="00871AFF" w:rsidRPr="006F2DDC">
              <w:t xml:space="preserve">following </w:t>
            </w:r>
            <w:r w:rsidR="00AF0618" w:rsidRPr="006F2DDC">
              <w:t>messag</w:t>
            </w:r>
            <w:r w:rsidR="00871AFF" w:rsidRPr="006F2DDC">
              <w:t>e:</w:t>
            </w:r>
          </w:p>
          <w:p w14:paraId="11BF1ACD" w14:textId="77777777" w:rsidR="004F64F4" w:rsidRPr="006F2DDC" w:rsidRDefault="004F64F4" w:rsidP="00871AFF">
            <w:pPr>
              <w:pStyle w:val="TableText"/>
              <w:ind w:left="340"/>
              <w:jc w:val="both"/>
              <w:rPr>
                <w:i/>
              </w:rPr>
            </w:pPr>
          </w:p>
          <w:p w14:paraId="6B73EA4F" w14:textId="77777777" w:rsidR="00871AFF" w:rsidRPr="006F2DDC" w:rsidRDefault="00871AFF" w:rsidP="00871AFF">
            <w:pPr>
              <w:pStyle w:val="TableText"/>
              <w:ind w:left="340"/>
              <w:jc w:val="both"/>
              <w:rPr>
                <w:i/>
              </w:rPr>
            </w:pPr>
            <w:r w:rsidRPr="006F2DDC">
              <w:rPr>
                <w:i/>
              </w:rPr>
              <w:t>Welcome</w:t>
            </w:r>
          </w:p>
          <w:p w14:paraId="58F0CF9C" w14:textId="77777777" w:rsidR="00871AFF" w:rsidRPr="006F2DDC" w:rsidRDefault="00871AFF" w:rsidP="00871AFF">
            <w:pPr>
              <w:pStyle w:val="TableText"/>
              <w:ind w:left="340"/>
              <w:jc w:val="both"/>
            </w:pPr>
            <w:r w:rsidRPr="006F2DDC">
              <w:rPr>
                <w:i/>
              </w:rPr>
              <w:t>Get going with a complete range of graphical and SQL data preparation capabilities to join, filter and aggregate data. A plethora of chart types support a wide variety of visualizations and dashboards. User group security enables seamless control of access rights over data and visuals.</w:t>
            </w:r>
          </w:p>
          <w:p w14:paraId="295977B4" w14:textId="77777777" w:rsidR="004F64F4" w:rsidRPr="006F2DDC" w:rsidRDefault="004F64F4" w:rsidP="00871AFF">
            <w:pPr>
              <w:pStyle w:val="TableText"/>
              <w:ind w:left="340"/>
              <w:jc w:val="both"/>
            </w:pPr>
          </w:p>
          <w:p w14:paraId="6851FAAC" w14:textId="77777777" w:rsidR="00390041" w:rsidRPr="006F2DDC" w:rsidRDefault="00390041" w:rsidP="00F454DB">
            <w:pPr>
              <w:pStyle w:val="TableText"/>
              <w:numPr>
                <w:ilvl w:val="0"/>
                <w:numId w:val="209"/>
              </w:numPr>
              <w:jc w:val="both"/>
            </w:pPr>
            <w:r w:rsidRPr="006F2DDC">
              <w:t xml:space="preserve">Clicking on the </w:t>
            </w:r>
            <w:proofErr w:type="gramStart"/>
            <w:r w:rsidRPr="006F2DDC">
              <w:t>3 line</w:t>
            </w:r>
            <w:proofErr w:type="gramEnd"/>
            <w:r w:rsidRPr="006F2DDC">
              <w:t xml:space="preserve"> menu item should toggle </w:t>
            </w:r>
            <w:r w:rsidR="00C63D50" w:rsidRPr="006F2DDC">
              <w:t xml:space="preserve">display of </w:t>
            </w:r>
            <w:r w:rsidRPr="006F2DDC">
              <w:t>the left side menu item</w:t>
            </w:r>
            <w:r w:rsidR="00C63D50" w:rsidRPr="006F2DDC">
              <w:t>s.</w:t>
            </w:r>
          </w:p>
          <w:p w14:paraId="2C0A80DC" w14:textId="77777777" w:rsidR="000C6182" w:rsidRPr="006F2DDC" w:rsidRDefault="000C6182" w:rsidP="00F454DB">
            <w:pPr>
              <w:pStyle w:val="TableText"/>
              <w:numPr>
                <w:ilvl w:val="0"/>
                <w:numId w:val="209"/>
              </w:numPr>
              <w:jc w:val="both"/>
            </w:pPr>
            <w:r w:rsidRPr="006F2DDC">
              <w:t>On</w:t>
            </w:r>
            <w:r w:rsidR="00390041" w:rsidRPr="006F2DDC">
              <w:t xml:space="preserve"> </w:t>
            </w:r>
            <w:r w:rsidR="009C15AE" w:rsidRPr="006F2DDC">
              <w:t>the theme icon</w:t>
            </w:r>
            <w:r w:rsidR="00390041" w:rsidRPr="006F2DDC">
              <w:t xml:space="preserve">, the system </w:t>
            </w:r>
            <w:r w:rsidRPr="006F2DDC">
              <w:t>should display the current selected theme.</w:t>
            </w:r>
          </w:p>
          <w:p w14:paraId="29FE52BD" w14:textId="77777777" w:rsidR="00390041" w:rsidRPr="006F2DDC" w:rsidRDefault="000C6182" w:rsidP="00F454DB">
            <w:pPr>
              <w:pStyle w:val="TableText"/>
              <w:numPr>
                <w:ilvl w:val="0"/>
                <w:numId w:val="209"/>
              </w:numPr>
              <w:jc w:val="both"/>
            </w:pPr>
            <w:r w:rsidRPr="006F2DDC">
              <w:t xml:space="preserve">On clicking the same, the system </w:t>
            </w:r>
            <w:r w:rsidR="00390041" w:rsidRPr="006F2DDC">
              <w:t xml:space="preserve">should </w:t>
            </w:r>
            <w:r w:rsidR="009C15AE" w:rsidRPr="006F2DDC">
              <w:t xml:space="preserve">display the </w:t>
            </w:r>
            <w:r w:rsidRPr="006F2DDC">
              <w:t>alternative options available for theme and allow actor to select any of the same</w:t>
            </w:r>
            <w:r w:rsidR="00390041" w:rsidRPr="006F2DDC">
              <w:t>.</w:t>
            </w:r>
          </w:p>
          <w:p w14:paraId="1CB8D5D5" w14:textId="77777777" w:rsidR="000C6182" w:rsidRPr="006F2DDC" w:rsidRDefault="000C6182" w:rsidP="00F454DB">
            <w:pPr>
              <w:pStyle w:val="TableText"/>
              <w:numPr>
                <w:ilvl w:val="0"/>
                <w:numId w:val="209"/>
              </w:numPr>
              <w:jc w:val="both"/>
            </w:pPr>
            <w:r w:rsidRPr="006F2DDC">
              <w:t xml:space="preserve">If actor selects any theme, </w:t>
            </w:r>
            <w:r w:rsidR="00D51D50" w:rsidRPr="006F2DDC">
              <w:t>system should update the theme of all elements</w:t>
            </w:r>
            <w:r w:rsidR="008A409B" w:rsidRPr="006F2DDC">
              <w:t xml:space="preserve"> on the screen</w:t>
            </w:r>
            <w:r w:rsidR="004E57DE" w:rsidRPr="006F2DDC">
              <w:t>.</w:t>
            </w:r>
          </w:p>
          <w:p w14:paraId="79F0168E" w14:textId="77777777" w:rsidR="00023AB4" w:rsidRPr="006F2DDC" w:rsidRDefault="00023AB4" w:rsidP="00F454DB">
            <w:pPr>
              <w:pStyle w:val="TableText"/>
              <w:numPr>
                <w:ilvl w:val="0"/>
                <w:numId w:val="209"/>
              </w:numPr>
              <w:jc w:val="both"/>
            </w:pPr>
            <w:r w:rsidRPr="006F2DDC">
              <w:t>On next and subsequent logins, system should display last updated themes.</w:t>
            </w:r>
          </w:p>
          <w:p w14:paraId="0A9E3F0C" w14:textId="77777777" w:rsidR="008A409B" w:rsidRPr="006F2DDC" w:rsidRDefault="00DE43A4" w:rsidP="00F454DB">
            <w:pPr>
              <w:pStyle w:val="TableText"/>
              <w:numPr>
                <w:ilvl w:val="0"/>
                <w:numId w:val="209"/>
              </w:numPr>
              <w:jc w:val="both"/>
            </w:pPr>
            <w:r w:rsidRPr="006F2DDC">
              <w:t xml:space="preserve">On clicking the </w:t>
            </w:r>
            <w:r w:rsidR="009607E4" w:rsidRPr="006F2DDC">
              <w:t>user name icon</w:t>
            </w:r>
            <w:r w:rsidRPr="006F2DDC">
              <w:t xml:space="preserve">, the system should display </w:t>
            </w:r>
            <w:r w:rsidR="009607E4" w:rsidRPr="006F2DDC">
              <w:t xml:space="preserve">3 options: </w:t>
            </w:r>
            <w:r w:rsidR="009607E4" w:rsidRPr="006F2DDC">
              <w:rPr>
                <w:u w:val="single"/>
              </w:rPr>
              <w:t>Profile</w:t>
            </w:r>
            <w:r w:rsidR="009607E4" w:rsidRPr="006F2DDC">
              <w:t xml:space="preserve">, </w:t>
            </w:r>
            <w:r w:rsidR="009607E4" w:rsidRPr="006F2DDC">
              <w:rPr>
                <w:u w:val="single"/>
              </w:rPr>
              <w:t>Change Password</w:t>
            </w:r>
            <w:r w:rsidR="009607E4" w:rsidRPr="006F2DDC">
              <w:t xml:space="preserve"> and </w:t>
            </w:r>
            <w:r w:rsidR="009607E4" w:rsidRPr="006F2DDC">
              <w:rPr>
                <w:u w:val="single"/>
              </w:rPr>
              <w:t>Logout</w:t>
            </w:r>
            <w:r w:rsidRPr="006F2DDC">
              <w:t>.</w:t>
            </w:r>
          </w:p>
          <w:p w14:paraId="73E573C4" w14:textId="77777777" w:rsidR="00B0085A" w:rsidRPr="006F2DDC" w:rsidRDefault="00B0085A" w:rsidP="00F454DB">
            <w:pPr>
              <w:pStyle w:val="TableText"/>
              <w:numPr>
                <w:ilvl w:val="0"/>
                <w:numId w:val="209"/>
              </w:numPr>
              <w:jc w:val="both"/>
            </w:pPr>
            <w:r w:rsidRPr="006F2DDC">
              <w:t xml:space="preserve">On clicking the </w:t>
            </w:r>
            <w:r w:rsidR="009607E4" w:rsidRPr="006F2DDC">
              <w:rPr>
                <w:u w:val="single"/>
              </w:rPr>
              <w:t>Profile</w:t>
            </w:r>
            <w:r w:rsidR="009607E4" w:rsidRPr="006F2DDC">
              <w:t xml:space="preserve"> option</w:t>
            </w:r>
            <w:r w:rsidRPr="006F2DDC">
              <w:t xml:space="preserve">, the system should display the </w:t>
            </w:r>
            <w:r w:rsidR="004639E0" w:rsidRPr="006F2DDC">
              <w:t xml:space="preserve">user </w:t>
            </w:r>
            <w:r w:rsidR="009607E4" w:rsidRPr="006F2DDC">
              <w:t>profile</w:t>
            </w:r>
            <w:r w:rsidR="004639E0" w:rsidRPr="006F2DDC">
              <w:t xml:space="preserve"> (full name, email id, mobile number) and allow user to change details other than email id</w:t>
            </w:r>
            <w:r w:rsidRPr="006F2DDC">
              <w:t>.</w:t>
            </w:r>
          </w:p>
          <w:p w14:paraId="44972030" w14:textId="77777777" w:rsidR="001F1180" w:rsidRPr="006F2DDC" w:rsidRDefault="004639E0" w:rsidP="00F454DB">
            <w:pPr>
              <w:pStyle w:val="TableText"/>
              <w:numPr>
                <w:ilvl w:val="0"/>
                <w:numId w:val="209"/>
              </w:numPr>
              <w:jc w:val="both"/>
            </w:pPr>
            <w:r w:rsidRPr="006F2DDC">
              <w:lastRenderedPageBreak/>
              <w:t xml:space="preserve">On clicking the </w:t>
            </w:r>
            <w:r w:rsidRPr="006F2DDC">
              <w:rPr>
                <w:u w:val="single"/>
              </w:rPr>
              <w:t>Change Password</w:t>
            </w:r>
            <w:r w:rsidRPr="006F2DDC">
              <w:t xml:space="preserve"> option, the system should ask user to enter the cur</w:t>
            </w:r>
            <w:r w:rsidR="001F1180" w:rsidRPr="006F2DDC">
              <w:t>rent password for confirmation followed by entering the new password two times for confirmation.</w:t>
            </w:r>
          </w:p>
          <w:p w14:paraId="74BAA02F" w14:textId="77777777" w:rsidR="004639E0" w:rsidRPr="006F2DDC" w:rsidRDefault="001F1180" w:rsidP="00F454DB">
            <w:pPr>
              <w:pStyle w:val="TableText"/>
              <w:numPr>
                <w:ilvl w:val="0"/>
                <w:numId w:val="209"/>
              </w:numPr>
              <w:jc w:val="both"/>
            </w:pPr>
            <w:r w:rsidRPr="006F2DDC">
              <w:t>Password characters should not be visible</w:t>
            </w:r>
            <w:r w:rsidR="004639E0" w:rsidRPr="006F2DDC">
              <w:t>.</w:t>
            </w:r>
          </w:p>
          <w:p w14:paraId="36A0279B" w14:textId="77777777" w:rsidR="001F1180" w:rsidRPr="006F2DDC" w:rsidRDefault="001F1180" w:rsidP="00F454DB">
            <w:pPr>
              <w:pStyle w:val="TableText"/>
              <w:numPr>
                <w:ilvl w:val="0"/>
                <w:numId w:val="209"/>
              </w:numPr>
              <w:jc w:val="both"/>
            </w:pPr>
            <w:r w:rsidRPr="006F2DDC">
              <w:t>If the password criteria are fulfilled</w:t>
            </w:r>
            <w:r w:rsidR="00B75684" w:rsidRPr="006F2DDC">
              <w:t>, system should allow password to be reset.</w:t>
            </w:r>
          </w:p>
          <w:p w14:paraId="391C3AF4" w14:textId="77777777" w:rsidR="00023AB4" w:rsidRPr="006F2DDC" w:rsidRDefault="00023AB4" w:rsidP="00F454DB">
            <w:pPr>
              <w:pStyle w:val="TableText"/>
              <w:numPr>
                <w:ilvl w:val="0"/>
                <w:numId w:val="209"/>
              </w:numPr>
              <w:jc w:val="both"/>
            </w:pPr>
            <w:r w:rsidRPr="006F2DDC">
              <w:t>On next and subsequent logins, system should allow actor to login only on entry of new password.</w:t>
            </w:r>
          </w:p>
          <w:p w14:paraId="0B0E6DB9" w14:textId="77777777" w:rsidR="006E40FB" w:rsidRPr="006F2DDC" w:rsidRDefault="006E40FB" w:rsidP="00F454DB">
            <w:pPr>
              <w:pStyle w:val="TableText"/>
              <w:numPr>
                <w:ilvl w:val="0"/>
                <w:numId w:val="209"/>
              </w:numPr>
            </w:pPr>
            <w:r w:rsidRPr="006F2DDC">
              <w:t xml:space="preserve">System should display the </w:t>
            </w:r>
            <w:r w:rsidRPr="006F2DDC">
              <w:rPr>
                <w:u w:val="single"/>
              </w:rPr>
              <w:t>Create New Project</w:t>
            </w:r>
            <w:r w:rsidRPr="006F2DDC">
              <w:t xml:space="preserve"> </w:t>
            </w:r>
            <w:r w:rsidR="000D57F5" w:rsidRPr="006F2DDC">
              <w:t xml:space="preserve">and </w:t>
            </w:r>
            <w:r w:rsidR="000D57F5" w:rsidRPr="006F2DDC">
              <w:rPr>
                <w:u w:val="single"/>
              </w:rPr>
              <w:t>Manage Projects</w:t>
            </w:r>
            <w:r w:rsidR="000D57F5" w:rsidRPr="006F2DDC">
              <w:t xml:space="preserve"> </w:t>
            </w:r>
            <w:r w:rsidRPr="006F2DDC">
              <w:t>option</w:t>
            </w:r>
            <w:r w:rsidR="000D57F5" w:rsidRPr="006F2DDC">
              <w:t>s</w:t>
            </w:r>
            <w:r w:rsidRPr="006F2DDC">
              <w:t xml:space="preserve"> if the actor right clicks on the </w:t>
            </w:r>
            <w:r w:rsidRPr="006F2DDC">
              <w:rPr>
                <w:u w:val="single"/>
              </w:rPr>
              <w:t>Projects</w:t>
            </w:r>
            <w:r w:rsidRPr="006F2DDC">
              <w:t xml:space="preserve"> menu item.</w:t>
            </w:r>
          </w:p>
        </w:tc>
      </w:tr>
      <w:tr w:rsidR="00390041" w:rsidRPr="006F2DDC" w14:paraId="3657B06D" w14:textId="77777777" w:rsidTr="00CE51F4">
        <w:tc>
          <w:tcPr>
            <w:tcW w:w="8856" w:type="dxa"/>
          </w:tcPr>
          <w:p w14:paraId="20B09BFD" w14:textId="77777777" w:rsidR="00390041" w:rsidRPr="006F2DDC" w:rsidRDefault="003C395F" w:rsidP="00CE51F4">
            <w:pPr>
              <w:pStyle w:val="TableText"/>
              <w:jc w:val="both"/>
              <w:rPr>
                <w:b/>
                <w:bCs/>
              </w:rPr>
            </w:pPr>
            <w:r w:rsidRPr="006F2DDC">
              <w:rPr>
                <w:b/>
                <w:bCs/>
              </w:rPr>
              <w:lastRenderedPageBreak/>
              <w:t>Alternative Flow</w:t>
            </w:r>
          </w:p>
          <w:p w14:paraId="325D0A0F" w14:textId="77777777" w:rsidR="00390041" w:rsidRPr="006F2DDC" w:rsidRDefault="00390041" w:rsidP="00CE51F4">
            <w:pPr>
              <w:pStyle w:val="TableText"/>
              <w:jc w:val="both"/>
            </w:pPr>
            <w:r w:rsidRPr="006F2DDC">
              <w:t xml:space="preserve">None </w:t>
            </w:r>
          </w:p>
        </w:tc>
      </w:tr>
      <w:tr w:rsidR="00390041" w:rsidRPr="006F2DDC" w14:paraId="67FA46A4" w14:textId="77777777" w:rsidTr="00CE51F4">
        <w:tc>
          <w:tcPr>
            <w:tcW w:w="8856" w:type="dxa"/>
          </w:tcPr>
          <w:p w14:paraId="5D180A4E" w14:textId="77777777" w:rsidR="00390041" w:rsidRPr="006F2DDC" w:rsidRDefault="00390041" w:rsidP="00CE51F4">
            <w:pPr>
              <w:pStyle w:val="TableText"/>
              <w:jc w:val="both"/>
              <w:rPr>
                <w:b/>
                <w:bCs/>
              </w:rPr>
            </w:pPr>
            <w:r w:rsidRPr="006F2DDC">
              <w:rPr>
                <w:b/>
                <w:bCs/>
              </w:rPr>
              <w:t>Post Conditions</w:t>
            </w:r>
          </w:p>
          <w:p w14:paraId="7E5041D3" w14:textId="77777777" w:rsidR="00390041" w:rsidRPr="006F2DDC" w:rsidRDefault="00390041" w:rsidP="00CE51F4">
            <w:pPr>
              <w:pStyle w:val="TableText"/>
              <w:jc w:val="both"/>
            </w:pPr>
            <w:r w:rsidRPr="006F2DDC">
              <w:t>None</w:t>
            </w:r>
          </w:p>
        </w:tc>
      </w:tr>
      <w:tr w:rsidR="00390041" w:rsidRPr="006F2DDC" w14:paraId="3F8805F8" w14:textId="77777777" w:rsidTr="00CE51F4">
        <w:tc>
          <w:tcPr>
            <w:tcW w:w="8856" w:type="dxa"/>
          </w:tcPr>
          <w:p w14:paraId="0774FFB0" w14:textId="77777777" w:rsidR="00390041" w:rsidRPr="006F2DDC" w:rsidRDefault="00390041" w:rsidP="00CE51F4">
            <w:pPr>
              <w:pStyle w:val="TableText"/>
              <w:jc w:val="both"/>
              <w:rPr>
                <w:b/>
                <w:bCs/>
              </w:rPr>
            </w:pPr>
            <w:r w:rsidRPr="006F2DDC">
              <w:rPr>
                <w:b/>
                <w:bCs/>
              </w:rPr>
              <w:t>Exceptions</w:t>
            </w:r>
          </w:p>
          <w:p w14:paraId="2E81AAF3" w14:textId="77777777" w:rsidR="00390041" w:rsidRPr="006F2DDC" w:rsidRDefault="00CE51F4" w:rsidP="00F454DB">
            <w:pPr>
              <w:pStyle w:val="TableText"/>
              <w:numPr>
                <w:ilvl w:val="0"/>
                <w:numId w:val="210"/>
              </w:numPr>
              <w:jc w:val="both"/>
            </w:pPr>
            <w:r w:rsidRPr="006F2DDC">
              <w:t xml:space="preserve">System should not allow password reset if actor enters incorrect current password </w:t>
            </w:r>
            <w:r w:rsidRPr="006F2DDC">
              <w:rPr>
                <w:u w:val="single"/>
              </w:rPr>
              <w:t>or</w:t>
            </w:r>
            <w:r w:rsidRPr="006F2DDC">
              <w:t xml:space="preserve"> enters new password same as current password </w:t>
            </w:r>
            <w:r w:rsidRPr="006F2DDC">
              <w:rPr>
                <w:u w:val="single"/>
              </w:rPr>
              <w:t>or</w:t>
            </w:r>
            <w:r w:rsidRPr="006F2DDC">
              <w:t xml:space="preserve"> does not provide new password of adequate strength </w:t>
            </w:r>
            <w:r w:rsidRPr="006F2DDC">
              <w:rPr>
                <w:u w:val="single"/>
              </w:rPr>
              <w:t>or</w:t>
            </w:r>
            <w:r w:rsidRPr="006F2DDC">
              <w:t xml:space="preserve"> enters mismatched values for the two new password fields.</w:t>
            </w:r>
          </w:p>
        </w:tc>
      </w:tr>
      <w:tr w:rsidR="00390041" w:rsidRPr="006F2DDC" w14:paraId="44BE29C8" w14:textId="77777777" w:rsidTr="00CE51F4">
        <w:tc>
          <w:tcPr>
            <w:tcW w:w="8856" w:type="dxa"/>
          </w:tcPr>
          <w:p w14:paraId="6059BED4" w14:textId="77777777" w:rsidR="00390041" w:rsidRPr="006F2DDC" w:rsidRDefault="00390041" w:rsidP="00CE51F4">
            <w:pPr>
              <w:pStyle w:val="TableText"/>
              <w:jc w:val="both"/>
              <w:rPr>
                <w:b/>
                <w:bCs/>
              </w:rPr>
            </w:pPr>
            <w:r w:rsidRPr="006F2DDC">
              <w:rPr>
                <w:b/>
                <w:bCs/>
              </w:rPr>
              <w:t>Business Rules</w:t>
            </w:r>
          </w:p>
          <w:p w14:paraId="6DFAACA5" w14:textId="77777777" w:rsidR="00390041" w:rsidRPr="006F2DDC" w:rsidRDefault="00390041" w:rsidP="00CE51F4">
            <w:pPr>
              <w:pStyle w:val="TableText"/>
              <w:jc w:val="both"/>
            </w:pPr>
            <w:r w:rsidRPr="006F2DDC">
              <w:t>None</w:t>
            </w:r>
          </w:p>
        </w:tc>
      </w:tr>
      <w:tr w:rsidR="00390041" w:rsidRPr="006F2DDC" w14:paraId="610D54A5" w14:textId="77777777" w:rsidTr="00CE51F4">
        <w:tc>
          <w:tcPr>
            <w:tcW w:w="8856" w:type="dxa"/>
          </w:tcPr>
          <w:p w14:paraId="4E55B09A" w14:textId="77777777" w:rsidR="00390041" w:rsidRPr="006F2DDC" w:rsidRDefault="00390041" w:rsidP="00CE51F4">
            <w:pPr>
              <w:pStyle w:val="TableText"/>
              <w:jc w:val="both"/>
              <w:rPr>
                <w:b/>
                <w:bCs/>
              </w:rPr>
            </w:pPr>
            <w:r w:rsidRPr="006F2DDC">
              <w:rPr>
                <w:b/>
                <w:bCs/>
              </w:rPr>
              <w:t>Relationships</w:t>
            </w:r>
          </w:p>
          <w:p w14:paraId="4864E0B5" w14:textId="77777777" w:rsidR="00390041" w:rsidRPr="006F2DDC" w:rsidRDefault="00390041" w:rsidP="00CE51F4">
            <w:pPr>
              <w:pStyle w:val="TableText"/>
              <w:jc w:val="both"/>
            </w:pPr>
            <w:r w:rsidRPr="006F2DDC">
              <w:t>None</w:t>
            </w:r>
          </w:p>
        </w:tc>
      </w:tr>
      <w:tr w:rsidR="00390041" w:rsidRPr="006F2DDC" w14:paraId="480A0E30" w14:textId="77777777" w:rsidTr="00CE51F4">
        <w:tc>
          <w:tcPr>
            <w:tcW w:w="8856" w:type="dxa"/>
          </w:tcPr>
          <w:p w14:paraId="5775366D" w14:textId="77777777" w:rsidR="00390041" w:rsidRPr="006F2DDC" w:rsidRDefault="00390041" w:rsidP="00CE51F4">
            <w:pPr>
              <w:pStyle w:val="TableText"/>
              <w:jc w:val="both"/>
              <w:rPr>
                <w:b/>
                <w:bCs/>
              </w:rPr>
            </w:pPr>
            <w:r w:rsidRPr="006F2DDC">
              <w:rPr>
                <w:b/>
                <w:bCs/>
              </w:rPr>
              <w:t>Special Requirements</w:t>
            </w:r>
          </w:p>
          <w:p w14:paraId="46B5D06F" w14:textId="77777777" w:rsidR="00390041" w:rsidRPr="006F2DDC" w:rsidRDefault="00390041" w:rsidP="00CE51F4">
            <w:pPr>
              <w:pStyle w:val="TableText"/>
              <w:jc w:val="both"/>
            </w:pPr>
            <w:r w:rsidRPr="006F2DDC">
              <w:t xml:space="preserve">None </w:t>
            </w:r>
          </w:p>
        </w:tc>
      </w:tr>
      <w:tr w:rsidR="00390041" w:rsidRPr="006F2DDC" w14:paraId="6F8ABDE4" w14:textId="77777777" w:rsidTr="00CE51F4">
        <w:tc>
          <w:tcPr>
            <w:tcW w:w="8856" w:type="dxa"/>
          </w:tcPr>
          <w:p w14:paraId="44CF1570" w14:textId="77777777" w:rsidR="00390041" w:rsidRPr="006F2DDC" w:rsidRDefault="00390041" w:rsidP="00CE51F4">
            <w:pPr>
              <w:pStyle w:val="TableText"/>
              <w:jc w:val="both"/>
              <w:rPr>
                <w:b/>
                <w:bCs/>
              </w:rPr>
            </w:pPr>
            <w:r w:rsidRPr="006F2DDC">
              <w:rPr>
                <w:b/>
                <w:bCs/>
              </w:rPr>
              <w:t>Assumptions</w:t>
            </w:r>
          </w:p>
          <w:p w14:paraId="577646E6" w14:textId="77777777" w:rsidR="00390041" w:rsidRPr="006F2DDC" w:rsidRDefault="00390041" w:rsidP="00CE51F4">
            <w:pPr>
              <w:pStyle w:val="TableText"/>
              <w:jc w:val="both"/>
            </w:pPr>
            <w:r w:rsidRPr="006F2DDC">
              <w:t xml:space="preserve">None </w:t>
            </w:r>
          </w:p>
        </w:tc>
      </w:tr>
    </w:tbl>
    <w:p w14:paraId="38A3D9F3" w14:textId="77777777" w:rsidR="00390041" w:rsidRPr="006F2DDC" w:rsidRDefault="00390041" w:rsidP="00390041">
      <w:pPr>
        <w:pStyle w:val="BodyText"/>
        <w:ind w:left="0"/>
      </w:pPr>
    </w:p>
    <w:p w14:paraId="00ED1E84" w14:textId="77777777" w:rsidR="00390041" w:rsidRPr="006F2DDC" w:rsidRDefault="00390041" w:rsidP="00390041">
      <w:r w:rsidRPr="006F2DDC">
        <w:br w:type="page"/>
      </w:r>
    </w:p>
    <w:p w14:paraId="23B85C43" w14:textId="77777777" w:rsidR="00C41ACF" w:rsidRPr="006F2DDC" w:rsidRDefault="00C41ACF" w:rsidP="00C41ACF">
      <w:pPr>
        <w:pStyle w:val="Heading3"/>
        <w:ind w:left="0"/>
        <w:jc w:val="both"/>
      </w:pPr>
      <w:bookmarkStart w:id="26" w:name="_Toc24137599"/>
      <w:r w:rsidRPr="006F2DDC">
        <w:lastRenderedPageBreak/>
        <w:t>UC 3.1.</w:t>
      </w:r>
      <w:r w:rsidR="003F6B2F" w:rsidRPr="006F2DDC">
        <w:t>2</w:t>
      </w:r>
      <w:r w:rsidRPr="006F2DDC">
        <w:t xml:space="preserve"> View Users</w:t>
      </w:r>
      <w:bookmarkEnd w:id="2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C41ACF" w:rsidRPr="006F2DDC" w14:paraId="28B6B0F2" w14:textId="77777777" w:rsidTr="00CE51F4">
        <w:tc>
          <w:tcPr>
            <w:tcW w:w="8856" w:type="dxa"/>
          </w:tcPr>
          <w:p w14:paraId="72B8338E" w14:textId="77777777" w:rsidR="00C41ACF" w:rsidRPr="006F2DDC" w:rsidRDefault="00C41ACF" w:rsidP="00CE51F4">
            <w:pPr>
              <w:pStyle w:val="TableText"/>
              <w:jc w:val="both"/>
              <w:rPr>
                <w:b/>
                <w:bCs/>
              </w:rPr>
            </w:pPr>
            <w:r w:rsidRPr="006F2DDC">
              <w:rPr>
                <w:b/>
                <w:bCs/>
              </w:rPr>
              <w:t>Actor(s)</w:t>
            </w:r>
          </w:p>
          <w:p w14:paraId="1F9EC34A" w14:textId="77777777" w:rsidR="00C41ACF" w:rsidRPr="006F2DDC" w:rsidRDefault="00C41ACF" w:rsidP="00CE51F4">
            <w:pPr>
              <w:pStyle w:val="TableText"/>
              <w:jc w:val="both"/>
            </w:pPr>
            <w:r w:rsidRPr="006F2DDC">
              <w:t>Project Admin</w:t>
            </w:r>
          </w:p>
        </w:tc>
      </w:tr>
      <w:tr w:rsidR="00C41ACF" w:rsidRPr="006F2DDC" w14:paraId="4CA36C92" w14:textId="77777777" w:rsidTr="00CE51F4">
        <w:tc>
          <w:tcPr>
            <w:tcW w:w="8856" w:type="dxa"/>
          </w:tcPr>
          <w:p w14:paraId="03AEFD33" w14:textId="77777777" w:rsidR="00C41ACF" w:rsidRPr="006F2DDC" w:rsidRDefault="00C41ACF" w:rsidP="00CE51F4">
            <w:pPr>
              <w:pStyle w:val="TableText"/>
              <w:jc w:val="both"/>
              <w:rPr>
                <w:b/>
                <w:bCs/>
              </w:rPr>
            </w:pPr>
            <w:r w:rsidRPr="006F2DDC">
              <w:rPr>
                <w:b/>
                <w:bCs/>
              </w:rPr>
              <w:t>Description</w:t>
            </w:r>
          </w:p>
          <w:p w14:paraId="6B34335D" w14:textId="77777777" w:rsidR="00C41ACF" w:rsidRPr="006F2DDC" w:rsidRDefault="00C41ACF" w:rsidP="00CE51F4">
            <w:pPr>
              <w:pStyle w:val="TableText"/>
              <w:jc w:val="both"/>
            </w:pPr>
            <w:r w:rsidRPr="006F2DDC">
              <w:t xml:space="preserve">This use case allows the actor to </w:t>
            </w:r>
            <w:r w:rsidR="00D37DA6" w:rsidRPr="006F2DDC">
              <w:t>view users they have added to the tool</w:t>
            </w:r>
            <w:r w:rsidRPr="006F2DDC">
              <w:t>.</w:t>
            </w:r>
          </w:p>
        </w:tc>
      </w:tr>
      <w:tr w:rsidR="00C41ACF" w:rsidRPr="006F2DDC" w14:paraId="2E6BAA5C" w14:textId="77777777" w:rsidTr="00CE51F4">
        <w:tc>
          <w:tcPr>
            <w:tcW w:w="8856" w:type="dxa"/>
          </w:tcPr>
          <w:p w14:paraId="34890B8F" w14:textId="77777777" w:rsidR="00C41ACF" w:rsidRPr="006F2DDC" w:rsidRDefault="00C41ACF" w:rsidP="00CE51F4">
            <w:pPr>
              <w:pStyle w:val="TableText"/>
              <w:jc w:val="both"/>
              <w:rPr>
                <w:b/>
                <w:bCs/>
              </w:rPr>
            </w:pPr>
            <w:proofErr w:type="gramStart"/>
            <w:r w:rsidRPr="006F2DDC">
              <w:rPr>
                <w:b/>
                <w:bCs/>
              </w:rPr>
              <w:t>Pre Conditions</w:t>
            </w:r>
            <w:proofErr w:type="gramEnd"/>
          </w:p>
          <w:p w14:paraId="088D43B8" w14:textId="77777777" w:rsidR="00C41ACF" w:rsidRPr="006F2DDC" w:rsidRDefault="00C41ACF" w:rsidP="00942E17">
            <w:pPr>
              <w:pStyle w:val="TableText"/>
              <w:numPr>
                <w:ilvl w:val="0"/>
                <w:numId w:val="8"/>
              </w:numPr>
              <w:jc w:val="both"/>
            </w:pPr>
            <w:r w:rsidRPr="006F2DDC">
              <w:t>The actor has logged into the system.</w:t>
            </w:r>
          </w:p>
        </w:tc>
      </w:tr>
      <w:tr w:rsidR="00C41ACF" w:rsidRPr="006F2DDC" w14:paraId="11A3E190" w14:textId="77777777" w:rsidTr="00CE51F4">
        <w:tc>
          <w:tcPr>
            <w:tcW w:w="8856" w:type="dxa"/>
          </w:tcPr>
          <w:p w14:paraId="73734DF5" w14:textId="77777777" w:rsidR="00C41ACF" w:rsidRPr="006F2DDC" w:rsidRDefault="00C41ACF" w:rsidP="00CE51F4">
            <w:pPr>
              <w:pStyle w:val="TableText"/>
              <w:jc w:val="both"/>
              <w:rPr>
                <w:b/>
                <w:bCs/>
              </w:rPr>
            </w:pPr>
            <w:r w:rsidRPr="006F2DDC">
              <w:rPr>
                <w:b/>
                <w:bCs/>
              </w:rPr>
              <w:t>Triggers</w:t>
            </w:r>
          </w:p>
          <w:p w14:paraId="2982953C" w14:textId="77777777" w:rsidR="00C41ACF" w:rsidRPr="006F2DDC" w:rsidRDefault="00C41ACF" w:rsidP="00F454DB">
            <w:pPr>
              <w:pStyle w:val="TableText"/>
              <w:numPr>
                <w:ilvl w:val="0"/>
                <w:numId w:val="211"/>
              </w:numPr>
              <w:jc w:val="both"/>
            </w:pPr>
            <w:r w:rsidRPr="006F2DDC">
              <w:t xml:space="preserve">Actor </w:t>
            </w:r>
            <w:r w:rsidR="00D37DA6" w:rsidRPr="006F2DDC">
              <w:t xml:space="preserve">clicks </w:t>
            </w:r>
            <w:r w:rsidRPr="006F2DDC">
              <w:t xml:space="preserve">the </w:t>
            </w:r>
            <w:r w:rsidR="00D37DA6" w:rsidRPr="006F2DDC">
              <w:rPr>
                <w:u w:val="single"/>
              </w:rPr>
              <w:t>Users</w:t>
            </w:r>
            <w:r w:rsidRPr="006F2DDC">
              <w:t xml:space="preserve"> </w:t>
            </w:r>
            <w:r w:rsidR="00CA1298" w:rsidRPr="006F2DDC">
              <w:t xml:space="preserve">menu </w:t>
            </w:r>
            <w:r w:rsidRPr="006F2DDC">
              <w:t xml:space="preserve">option displayed on </w:t>
            </w:r>
            <w:r w:rsidR="00D37DA6" w:rsidRPr="006F2DDC">
              <w:t xml:space="preserve">the left </w:t>
            </w:r>
            <w:r w:rsidR="00371239" w:rsidRPr="006F2DDC">
              <w:t xml:space="preserve">side </w:t>
            </w:r>
            <w:r w:rsidR="00D37DA6" w:rsidRPr="006F2DDC">
              <w:t>menu</w:t>
            </w:r>
            <w:r w:rsidRPr="006F2DDC">
              <w:t>.</w:t>
            </w:r>
          </w:p>
        </w:tc>
      </w:tr>
      <w:tr w:rsidR="00C41ACF" w:rsidRPr="006F2DDC" w14:paraId="1F8B5A14" w14:textId="77777777" w:rsidTr="00CE51F4">
        <w:tc>
          <w:tcPr>
            <w:tcW w:w="8856" w:type="dxa"/>
          </w:tcPr>
          <w:p w14:paraId="5710FEB8" w14:textId="77777777" w:rsidR="00C41ACF" w:rsidRPr="006F2DDC" w:rsidRDefault="00C41ACF" w:rsidP="00CE51F4">
            <w:pPr>
              <w:pStyle w:val="TableText"/>
              <w:jc w:val="both"/>
              <w:rPr>
                <w:b/>
              </w:rPr>
            </w:pPr>
            <w:r w:rsidRPr="006F2DDC">
              <w:rPr>
                <w:b/>
              </w:rPr>
              <w:t>Normal Flow</w:t>
            </w:r>
          </w:p>
          <w:p w14:paraId="4208B588" w14:textId="77777777" w:rsidR="00C41ACF" w:rsidRPr="006F2DDC" w:rsidRDefault="00C41ACF" w:rsidP="00F454DB">
            <w:pPr>
              <w:pStyle w:val="TableText"/>
              <w:numPr>
                <w:ilvl w:val="0"/>
                <w:numId w:val="212"/>
              </w:numPr>
              <w:jc w:val="both"/>
            </w:pPr>
            <w:r w:rsidRPr="006F2DDC">
              <w:t xml:space="preserve">System should display </w:t>
            </w:r>
            <w:r w:rsidR="00E50B67" w:rsidRPr="006F2DDC">
              <w:t xml:space="preserve">a screen with heading </w:t>
            </w:r>
            <w:r w:rsidR="00E50B67" w:rsidRPr="006F2DDC">
              <w:rPr>
                <w:u w:val="single"/>
              </w:rPr>
              <w:t>Users</w:t>
            </w:r>
            <w:r w:rsidR="000D6F13" w:rsidRPr="006F2DDC">
              <w:t xml:space="preserve"> and display a table with following format (sample </w:t>
            </w:r>
            <w:r w:rsidR="00303318" w:rsidRPr="006F2DDC">
              <w:t xml:space="preserve">dummy data </w:t>
            </w:r>
            <w:r w:rsidR="000D6F13" w:rsidRPr="006F2DDC">
              <w:t>displayed below):</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8"/>
              <w:gridCol w:w="1806"/>
              <w:gridCol w:w="1931"/>
              <w:gridCol w:w="1806"/>
              <w:gridCol w:w="967"/>
            </w:tblGrid>
            <w:tr w:rsidR="007571FD" w:rsidRPr="006F2DDC" w14:paraId="3DDA3135" w14:textId="77777777" w:rsidTr="007571FD">
              <w:tc>
                <w:tcPr>
                  <w:tcW w:w="1605" w:type="dxa"/>
                  <w:shd w:val="clear" w:color="auto" w:fill="D9D9D9"/>
                </w:tcPr>
                <w:p w14:paraId="6328F054" w14:textId="77777777" w:rsidR="000D6F13" w:rsidRPr="006F2DDC" w:rsidRDefault="000D6F13" w:rsidP="007571FD">
                  <w:pPr>
                    <w:pStyle w:val="TableText"/>
                    <w:jc w:val="both"/>
                  </w:pPr>
                  <w:r w:rsidRPr="006F2DDC">
                    <w:t>Name</w:t>
                  </w:r>
                </w:p>
              </w:tc>
              <w:tc>
                <w:tcPr>
                  <w:tcW w:w="1858" w:type="dxa"/>
                  <w:shd w:val="clear" w:color="auto" w:fill="D9D9D9"/>
                </w:tcPr>
                <w:p w14:paraId="3498C31F" w14:textId="77777777" w:rsidR="000D6F13" w:rsidRPr="006F2DDC" w:rsidRDefault="000D6F13" w:rsidP="007571FD">
                  <w:pPr>
                    <w:pStyle w:val="TableText"/>
                    <w:jc w:val="both"/>
                  </w:pPr>
                  <w:r w:rsidRPr="006F2DDC">
                    <w:t>Email</w:t>
                  </w:r>
                </w:p>
              </w:tc>
              <w:tc>
                <w:tcPr>
                  <w:tcW w:w="1984" w:type="dxa"/>
                  <w:shd w:val="clear" w:color="auto" w:fill="D9D9D9"/>
                </w:tcPr>
                <w:p w14:paraId="638258B9" w14:textId="77777777" w:rsidR="000D6F13" w:rsidRPr="006F2DDC" w:rsidRDefault="000D6F13" w:rsidP="007571FD">
                  <w:pPr>
                    <w:pStyle w:val="TableText"/>
                    <w:jc w:val="both"/>
                  </w:pPr>
                  <w:r w:rsidRPr="006F2DDC">
                    <w:t>Contact No.</w:t>
                  </w:r>
                </w:p>
              </w:tc>
              <w:tc>
                <w:tcPr>
                  <w:tcW w:w="1843" w:type="dxa"/>
                  <w:shd w:val="clear" w:color="auto" w:fill="D9D9D9"/>
                </w:tcPr>
                <w:p w14:paraId="1A929098" w14:textId="77777777" w:rsidR="000D6F13" w:rsidRPr="006F2DDC" w:rsidRDefault="000D6F13" w:rsidP="007571FD">
                  <w:pPr>
                    <w:pStyle w:val="TableText"/>
                    <w:jc w:val="both"/>
                  </w:pPr>
                  <w:r w:rsidRPr="006F2DDC">
                    <w:t>Created on</w:t>
                  </w:r>
                </w:p>
              </w:tc>
              <w:tc>
                <w:tcPr>
                  <w:tcW w:w="980" w:type="dxa"/>
                  <w:shd w:val="clear" w:color="auto" w:fill="D9D9D9"/>
                </w:tcPr>
                <w:p w14:paraId="03C1D377" w14:textId="77777777" w:rsidR="000D6F13" w:rsidRPr="006F2DDC" w:rsidRDefault="000D6F13" w:rsidP="007571FD">
                  <w:pPr>
                    <w:pStyle w:val="TableText"/>
                    <w:jc w:val="both"/>
                  </w:pPr>
                  <w:r w:rsidRPr="006F2DDC">
                    <w:t>Actions</w:t>
                  </w:r>
                </w:p>
              </w:tc>
            </w:tr>
            <w:tr w:rsidR="007571FD" w:rsidRPr="006F2DDC" w14:paraId="22D91437" w14:textId="77777777" w:rsidTr="007571FD">
              <w:tc>
                <w:tcPr>
                  <w:tcW w:w="1605" w:type="dxa"/>
                  <w:shd w:val="clear" w:color="auto" w:fill="auto"/>
                </w:tcPr>
                <w:p w14:paraId="769E81D6" w14:textId="77777777" w:rsidR="000D6F13" w:rsidRPr="006F2DDC" w:rsidRDefault="000D6F13" w:rsidP="007571FD">
                  <w:pPr>
                    <w:pStyle w:val="TableText"/>
                    <w:jc w:val="both"/>
                  </w:pPr>
                  <w:r w:rsidRPr="006F2DDC">
                    <w:t>A</w:t>
                  </w:r>
                </w:p>
              </w:tc>
              <w:tc>
                <w:tcPr>
                  <w:tcW w:w="1858" w:type="dxa"/>
                  <w:shd w:val="clear" w:color="auto" w:fill="auto"/>
                </w:tcPr>
                <w:p w14:paraId="39E7E8CD" w14:textId="77777777" w:rsidR="000D6F13" w:rsidRPr="006F2DDC" w:rsidRDefault="000D6F13" w:rsidP="007571FD">
                  <w:pPr>
                    <w:pStyle w:val="TableText"/>
                    <w:jc w:val="both"/>
                  </w:pPr>
                  <w:r w:rsidRPr="006F2DDC">
                    <w:t>a@mail.com</w:t>
                  </w:r>
                </w:p>
              </w:tc>
              <w:tc>
                <w:tcPr>
                  <w:tcW w:w="1984" w:type="dxa"/>
                  <w:shd w:val="clear" w:color="auto" w:fill="auto"/>
                </w:tcPr>
                <w:p w14:paraId="10DAD645" w14:textId="77777777" w:rsidR="000D6F13" w:rsidRPr="006F2DDC" w:rsidRDefault="000D6F13" w:rsidP="007571FD">
                  <w:pPr>
                    <w:pStyle w:val="TableText"/>
                    <w:jc w:val="both"/>
                  </w:pPr>
                  <w:r w:rsidRPr="006F2DDC">
                    <w:t>9XXXXX8325</w:t>
                  </w:r>
                </w:p>
              </w:tc>
              <w:tc>
                <w:tcPr>
                  <w:tcW w:w="1843" w:type="dxa"/>
                  <w:shd w:val="clear" w:color="auto" w:fill="auto"/>
                </w:tcPr>
                <w:p w14:paraId="365AC7B8" w14:textId="77777777" w:rsidR="000D6F13" w:rsidRPr="006F2DDC" w:rsidRDefault="000D6F13" w:rsidP="007571FD">
                  <w:pPr>
                    <w:pStyle w:val="TableText"/>
                    <w:jc w:val="both"/>
                  </w:pPr>
                  <w:r w:rsidRPr="006F2DDC">
                    <w:t>DD/MM/YYYY</w:t>
                  </w:r>
                </w:p>
              </w:tc>
              <w:tc>
                <w:tcPr>
                  <w:tcW w:w="980" w:type="dxa"/>
                  <w:shd w:val="clear" w:color="auto" w:fill="auto"/>
                </w:tcPr>
                <w:p w14:paraId="53ACAF97" w14:textId="77777777" w:rsidR="000D6F13" w:rsidRPr="006F2DDC" w:rsidRDefault="005851F6" w:rsidP="00303318">
                  <w:pPr>
                    <w:pStyle w:val="TableText"/>
                  </w:pPr>
                  <w:r w:rsidRPr="006F2DDC">
                    <w:rPr>
                      <w:noProof/>
                      <w:lang w:val="en-US" w:bidi="hi-IN"/>
                    </w:rPr>
                    <w:drawing>
                      <wp:inline distT="0" distB="0" distL="0" distR="0" wp14:anchorId="7A0DA083" wp14:editId="77D3C95B">
                        <wp:extent cx="171450" cy="171450"/>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F2DDC">
                    <w:rPr>
                      <w:noProof/>
                      <w:lang w:val="en-US" w:bidi="hi-IN"/>
                    </w:rPr>
                    <w:drawing>
                      <wp:inline distT="0" distB="0" distL="0" distR="0" wp14:anchorId="12E0AD5C" wp14:editId="50675B4B">
                        <wp:extent cx="171450" cy="171450"/>
                        <wp:effectExtent l="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303318" w:rsidRPr="006F2DDC">
                    <w:t xml:space="preserve"> </w:t>
                  </w:r>
                </w:p>
              </w:tc>
            </w:tr>
            <w:tr w:rsidR="007571FD" w:rsidRPr="006F2DDC" w14:paraId="37AD4C11" w14:textId="77777777" w:rsidTr="007571FD">
              <w:tc>
                <w:tcPr>
                  <w:tcW w:w="1605" w:type="dxa"/>
                  <w:shd w:val="clear" w:color="auto" w:fill="auto"/>
                </w:tcPr>
                <w:p w14:paraId="7CE94C15" w14:textId="77777777" w:rsidR="000D6F13" w:rsidRPr="006F2DDC" w:rsidRDefault="000D6F13" w:rsidP="007571FD">
                  <w:pPr>
                    <w:pStyle w:val="TableText"/>
                    <w:jc w:val="both"/>
                  </w:pPr>
                  <w:r w:rsidRPr="006F2DDC">
                    <w:t>B</w:t>
                  </w:r>
                </w:p>
              </w:tc>
              <w:tc>
                <w:tcPr>
                  <w:tcW w:w="1858" w:type="dxa"/>
                  <w:shd w:val="clear" w:color="auto" w:fill="auto"/>
                </w:tcPr>
                <w:p w14:paraId="1D18B41F" w14:textId="77777777" w:rsidR="000D6F13" w:rsidRPr="006F2DDC" w:rsidRDefault="000D6F13" w:rsidP="007571FD">
                  <w:pPr>
                    <w:pStyle w:val="TableText"/>
                    <w:jc w:val="both"/>
                  </w:pPr>
                  <w:r w:rsidRPr="006F2DDC">
                    <w:t>b@mail.com</w:t>
                  </w:r>
                </w:p>
              </w:tc>
              <w:tc>
                <w:tcPr>
                  <w:tcW w:w="1984" w:type="dxa"/>
                  <w:shd w:val="clear" w:color="auto" w:fill="auto"/>
                </w:tcPr>
                <w:p w14:paraId="57C2D1B7" w14:textId="77777777" w:rsidR="000D6F13" w:rsidRPr="006F2DDC" w:rsidRDefault="000D6F13" w:rsidP="007571FD">
                  <w:pPr>
                    <w:pStyle w:val="TableText"/>
                    <w:jc w:val="both"/>
                  </w:pPr>
                  <w:r w:rsidRPr="006F2DDC">
                    <w:t>9XXXXX3446</w:t>
                  </w:r>
                </w:p>
              </w:tc>
              <w:tc>
                <w:tcPr>
                  <w:tcW w:w="1843" w:type="dxa"/>
                  <w:shd w:val="clear" w:color="auto" w:fill="auto"/>
                </w:tcPr>
                <w:p w14:paraId="67F44C1E" w14:textId="77777777" w:rsidR="000D6F13" w:rsidRPr="006F2DDC" w:rsidRDefault="000D6F13" w:rsidP="007571FD">
                  <w:pPr>
                    <w:pStyle w:val="TableText"/>
                    <w:jc w:val="both"/>
                  </w:pPr>
                  <w:r w:rsidRPr="006F2DDC">
                    <w:t>DD/MM/YYYY</w:t>
                  </w:r>
                </w:p>
              </w:tc>
              <w:tc>
                <w:tcPr>
                  <w:tcW w:w="980" w:type="dxa"/>
                  <w:shd w:val="clear" w:color="auto" w:fill="auto"/>
                </w:tcPr>
                <w:p w14:paraId="221917A8" w14:textId="77777777" w:rsidR="000D6F13" w:rsidRPr="006F2DDC" w:rsidRDefault="005851F6" w:rsidP="007571FD">
                  <w:pPr>
                    <w:pStyle w:val="TableText"/>
                    <w:jc w:val="both"/>
                  </w:pPr>
                  <w:r w:rsidRPr="006F2DDC">
                    <w:rPr>
                      <w:noProof/>
                      <w:lang w:val="en-US" w:bidi="hi-IN"/>
                    </w:rPr>
                    <w:drawing>
                      <wp:inline distT="0" distB="0" distL="0" distR="0" wp14:anchorId="282620EB" wp14:editId="59C99496">
                        <wp:extent cx="171450" cy="171450"/>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F2DDC">
                    <w:rPr>
                      <w:noProof/>
                      <w:lang w:val="en-US" w:bidi="hi-IN"/>
                    </w:rPr>
                    <w:drawing>
                      <wp:inline distT="0" distB="0" distL="0" distR="0" wp14:anchorId="255627B2" wp14:editId="753D8C09">
                        <wp:extent cx="171450" cy="171450"/>
                        <wp:effectExtent l="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tc>
            </w:tr>
          </w:tbl>
          <w:p w14:paraId="0E4BFF52" w14:textId="77777777" w:rsidR="00303318" w:rsidRPr="006F2DDC" w:rsidRDefault="00303318" w:rsidP="00303318">
            <w:pPr>
              <w:pStyle w:val="TableText"/>
              <w:ind w:left="360"/>
              <w:jc w:val="both"/>
            </w:pPr>
          </w:p>
          <w:p w14:paraId="148EA9C9" w14:textId="77777777" w:rsidR="00862E68" w:rsidRPr="006F2DDC" w:rsidRDefault="00862E68" w:rsidP="00F454DB">
            <w:pPr>
              <w:pStyle w:val="TableText"/>
              <w:numPr>
                <w:ilvl w:val="0"/>
                <w:numId w:val="212"/>
              </w:numPr>
              <w:jc w:val="both"/>
            </w:pPr>
            <w:r w:rsidRPr="006F2DDC">
              <w:t>System should paginate the results and allow actor to select items to display per page from 5, 10, 20 or 100.</w:t>
            </w:r>
          </w:p>
          <w:p w14:paraId="401431F3" w14:textId="77777777" w:rsidR="00303318" w:rsidRPr="006F2DDC" w:rsidRDefault="00303318" w:rsidP="00F454DB">
            <w:pPr>
              <w:pStyle w:val="TableText"/>
              <w:numPr>
                <w:ilvl w:val="0"/>
                <w:numId w:val="212"/>
              </w:numPr>
              <w:jc w:val="both"/>
            </w:pPr>
            <w:r w:rsidRPr="006F2DDC">
              <w:t>System should allow actor to sort the list based on any column in ascending or descending order.</w:t>
            </w:r>
          </w:p>
          <w:p w14:paraId="61CD1E60" w14:textId="77777777" w:rsidR="00C41ACF" w:rsidRPr="006F2DDC" w:rsidRDefault="000D6F13" w:rsidP="00F454DB">
            <w:pPr>
              <w:pStyle w:val="TableText"/>
              <w:numPr>
                <w:ilvl w:val="0"/>
                <w:numId w:val="212"/>
              </w:numPr>
              <w:jc w:val="both"/>
            </w:pPr>
            <w:r w:rsidRPr="006F2DDC">
              <w:t xml:space="preserve">System should also display </w:t>
            </w:r>
            <w:r w:rsidR="00656F6F" w:rsidRPr="006F2DDC">
              <w:t xml:space="preserve">a search option to allow text search across </w:t>
            </w:r>
            <w:r w:rsidR="00303318" w:rsidRPr="006F2DDC">
              <w:t xml:space="preserve">all </w:t>
            </w:r>
            <w:r w:rsidR="00656F6F" w:rsidRPr="006F2DDC">
              <w:t>the column</w:t>
            </w:r>
            <w:r w:rsidR="00303318" w:rsidRPr="006F2DDC">
              <w:t>s</w:t>
            </w:r>
            <w:r w:rsidR="00C41ACF" w:rsidRPr="006F2DDC">
              <w:t>.</w:t>
            </w:r>
          </w:p>
          <w:p w14:paraId="151346AF" w14:textId="77777777" w:rsidR="00C41ACF" w:rsidRPr="006F2DDC" w:rsidRDefault="00303318" w:rsidP="00F454DB">
            <w:pPr>
              <w:pStyle w:val="TableText"/>
              <w:numPr>
                <w:ilvl w:val="0"/>
                <w:numId w:val="212"/>
              </w:numPr>
              <w:jc w:val="both"/>
            </w:pPr>
            <w:r w:rsidRPr="006F2DDC">
              <w:t xml:space="preserve">System should also display 2 buttons: </w:t>
            </w:r>
            <w:r w:rsidRPr="006F2DDC">
              <w:rPr>
                <w:u w:val="single"/>
              </w:rPr>
              <w:t>Add User</w:t>
            </w:r>
            <w:r w:rsidRPr="006F2DDC">
              <w:t xml:space="preserve"> and </w:t>
            </w:r>
            <w:r w:rsidRPr="006F2DDC">
              <w:rPr>
                <w:u w:val="single"/>
              </w:rPr>
              <w:t>Close</w:t>
            </w:r>
            <w:r w:rsidRPr="006F2DDC">
              <w:t>.</w:t>
            </w:r>
          </w:p>
        </w:tc>
      </w:tr>
      <w:tr w:rsidR="00C41ACF" w:rsidRPr="006F2DDC" w14:paraId="4FDF1838" w14:textId="77777777" w:rsidTr="00CE51F4">
        <w:tc>
          <w:tcPr>
            <w:tcW w:w="8856" w:type="dxa"/>
          </w:tcPr>
          <w:p w14:paraId="400B7513" w14:textId="77777777" w:rsidR="00C41ACF" w:rsidRPr="006F2DDC" w:rsidRDefault="003C395F" w:rsidP="00CE51F4">
            <w:pPr>
              <w:pStyle w:val="TableText"/>
              <w:jc w:val="both"/>
              <w:rPr>
                <w:b/>
                <w:bCs/>
              </w:rPr>
            </w:pPr>
            <w:r w:rsidRPr="006F2DDC">
              <w:rPr>
                <w:b/>
                <w:bCs/>
              </w:rPr>
              <w:t>Alternative Flow</w:t>
            </w:r>
          </w:p>
          <w:p w14:paraId="12974281" w14:textId="77777777" w:rsidR="00C41ACF" w:rsidRPr="006F2DDC" w:rsidRDefault="00C41ACF" w:rsidP="00CE51F4">
            <w:pPr>
              <w:pStyle w:val="TableText"/>
              <w:jc w:val="both"/>
            </w:pPr>
            <w:r w:rsidRPr="006F2DDC">
              <w:t xml:space="preserve">None </w:t>
            </w:r>
          </w:p>
        </w:tc>
      </w:tr>
      <w:tr w:rsidR="00C41ACF" w:rsidRPr="006F2DDC" w14:paraId="641CBA81" w14:textId="77777777" w:rsidTr="00CE51F4">
        <w:tc>
          <w:tcPr>
            <w:tcW w:w="8856" w:type="dxa"/>
          </w:tcPr>
          <w:p w14:paraId="3CB0EF84" w14:textId="77777777" w:rsidR="00C41ACF" w:rsidRPr="006F2DDC" w:rsidRDefault="00C41ACF" w:rsidP="00CE51F4">
            <w:pPr>
              <w:pStyle w:val="TableText"/>
              <w:jc w:val="both"/>
              <w:rPr>
                <w:b/>
                <w:bCs/>
              </w:rPr>
            </w:pPr>
            <w:r w:rsidRPr="006F2DDC">
              <w:rPr>
                <w:b/>
                <w:bCs/>
              </w:rPr>
              <w:t>Post Conditions</w:t>
            </w:r>
          </w:p>
          <w:p w14:paraId="6AE16641" w14:textId="77777777" w:rsidR="00C41ACF" w:rsidRPr="006F2DDC" w:rsidRDefault="001B1352" w:rsidP="001B1352">
            <w:pPr>
              <w:pStyle w:val="TableText"/>
              <w:jc w:val="both"/>
            </w:pPr>
            <w:r w:rsidRPr="006F2DDC">
              <w:t>None</w:t>
            </w:r>
          </w:p>
        </w:tc>
      </w:tr>
      <w:tr w:rsidR="00C41ACF" w:rsidRPr="006F2DDC" w14:paraId="195F1FD9" w14:textId="77777777" w:rsidTr="00CE51F4">
        <w:tc>
          <w:tcPr>
            <w:tcW w:w="8856" w:type="dxa"/>
          </w:tcPr>
          <w:p w14:paraId="3D2BE079" w14:textId="77777777" w:rsidR="00C41ACF" w:rsidRPr="006F2DDC" w:rsidRDefault="00C41ACF" w:rsidP="00CE51F4">
            <w:pPr>
              <w:pStyle w:val="TableText"/>
              <w:jc w:val="both"/>
              <w:rPr>
                <w:b/>
                <w:bCs/>
              </w:rPr>
            </w:pPr>
            <w:r w:rsidRPr="006F2DDC">
              <w:rPr>
                <w:b/>
                <w:bCs/>
              </w:rPr>
              <w:t>Exceptions</w:t>
            </w:r>
          </w:p>
          <w:p w14:paraId="574F543A" w14:textId="77777777" w:rsidR="00C41ACF" w:rsidRPr="006F2DDC" w:rsidRDefault="00C41ACF" w:rsidP="00CE51F4">
            <w:pPr>
              <w:pStyle w:val="TableText"/>
              <w:jc w:val="both"/>
            </w:pPr>
            <w:r w:rsidRPr="006F2DDC">
              <w:t xml:space="preserve">None </w:t>
            </w:r>
          </w:p>
        </w:tc>
      </w:tr>
      <w:tr w:rsidR="00C41ACF" w:rsidRPr="006F2DDC" w14:paraId="38185C0D" w14:textId="77777777" w:rsidTr="00CE51F4">
        <w:tc>
          <w:tcPr>
            <w:tcW w:w="8856" w:type="dxa"/>
          </w:tcPr>
          <w:p w14:paraId="71557516" w14:textId="77777777" w:rsidR="00C41ACF" w:rsidRPr="006F2DDC" w:rsidRDefault="00C41ACF" w:rsidP="00CE51F4">
            <w:pPr>
              <w:pStyle w:val="TableText"/>
              <w:jc w:val="both"/>
              <w:rPr>
                <w:b/>
                <w:bCs/>
              </w:rPr>
            </w:pPr>
            <w:r w:rsidRPr="006F2DDC">
              <w:rPr>
                <w:b/>
                <w:bCs/>
              </w:rPr>
              <w:t>Business Rules</w:t>
            </w:r>
          </w:p>
          <w:p w14:paraId="7679C21A" w14:textId="77777777" w:rsidR="00C41ACF" w:rsidRPr="006F2DDC" w:rsidRDefault="00C41ACF" w:rsidP="00CE51F4">
            <w:pPr>
              <w:pStyle w:val="TableText"/>
              <w:jc w:val="both"/>
            </w:pPr>
            <w:r w:rsidRPr="006F2DDC">
              <w:t>None</w:t>
            </w:r>
          </w:p>
        </w:tc>
      </w:tr>
      <w:tr w:rsidR="00C41ACF" w:rsidRPr="006F2DDC" w14:paraId="672A2A00" w14:textId="77777777" w:rsidTr="00CE51F4">
        <w:tc>
          <w:tcPr>
            <w:tcW w:w="8856" w:type="dxa"/>
          </w:tcPr>
          <w:p w14:paraId="19903B43" w14:textId="77777777" w:rsidR="00C41ACF" w:rsidRPr="006F2DDC" w:rsidRDefault="00C41ACF" w:rsidP="00CE51F4">
            <w:pPr>
              <w:pStyle w:val="TableText"/>
              <w:jc w:val="both"/>
              <w:rPr>
                <w:b/>
                <w:bCs/>
              </w:rPr>
            </w:pPr>
            <w:r w:rsidRPr="006F2DDC">
              <w:rPr>
                <w:b/>
                <w:bCs/>
              </w:rPr>
              <w:t>Relationships</w:t>
            </w:r>
          </w:p>
          <w:p w14:paraId="4D3E3954" w14:textId="77777777" w:rsidR="00C41ACF" w:rsidRPr="006F2DDC" w:rsidRDefault="00C41ACF" w:rsidP="00CE51F4">
            <w:pPr>
              <w:pStyle w:val="TableText"/>
              <w:jc w:val="both"/>
            </w:pPr>
            <w:r w:rsidRPr="006F2DDC">
              <w:t>None</w:t>
            </w:r>
          </w:p>
        </w:tc>
      </w:tr>
      <w:tr w:rsidR="00C41ACF" w:rsidRPr="006F2DDC" w14:paraId="21AB7AF4" w14:textId="77777777" w:rsidTr="00CE51F4">
        <w:tc>
          <w:tcPr>
            <w:tcW w:w="8856" w:type="dxa"/>
          </w:tcPr>
          <w:p w14:paraId="579A1DB6" w14:textId="77777777" w:rsidR="00C41ACF" w:rsidRPr="006F2DDC" w:rsidRDefault="00C41ACF" w:rsidP="00CE51F4">
            <w:pPr>
              <w:pStyle w:val="TableText"/>
              <w:jc w:val="both"/>
              <w:rPr>
                <w:b/>
                <w:bCs/>
              </w:rPr>
            </w:pPr>
            <w:r w:rsidRPr="006F2DDC">
              <w:rPr>
                <w:b/>
                <w:bCs/>
              </w:rPr>
              <w:lastRenderedPageBreak/>
              <w:t>Special Requirements</w:t>
            </w:r>
          </w:p>
          <w:p w14:paraId="4E72B58B" w14:textId="77777777" w:rsidR="00C41ACF" w:rsidRPr="006F2DDC" w:rsidRDefault="00C41ACF" w:rsidP="00CE51F4">
            <w:pPr>
              <w:pStyle w:val="TableText"/>
              <w:jc w:val="both"/>
            </w:pPr>
            <w:r w:rsidRPr="006F2DDC">
              <w:t xml:space="preserve">None </w:t>
            </w:r>
          </w:p>
        </w:tc>
      </w:tr>
      <w:tr w:rsidR="00C41ACF" w:rsidRPr="006F2DDC" w14:paraId="389827B6" w14:textId="77777777" w:rsidTr="00CE51F4">
        <w:tc>
          <w:tcPr>
            <w:tcW w:w="8856" w:type="dxa"/>
          </w:tcPr>
          <w:p w14:paraId="4A9893DE" w14:textId="77777777" w:rsidR="00C41ACF" w:rsidRPr="006F2DDC" w:rsidRDefault="00C41ACF" w:rsidP="00CE51F4">
            <w:pPr>
              <w:pStyle w:val="TableText"/>
              <w:jc w:val="both"/>
              <w:rPr>
                <w:b/>
                <w:bCs/>
              </w:rPr>
            </w:pPr>
            <w:r w:rsidRPr="006F2DDC">
              <w:rPr>
                <w:b/>
                <w:bCs/>
              </w:rPr>
              <w:t>Assumptions</w:t>
            </w:r>
          </w:p>
          <w:p w14:paraId="5A6D9273" w14:textId="77777777" w:rsidR="00C41ACF" w:rsidRPr="006F2DDC" w:rsidRDefault="00C41ACF" w:rsidP="00CE51F4">
            <w:pPr>
              <w:pStyle w:val="TableText"/>
              <w:jc w:val="both"/>
            </w:pPr>
            <w:r w:rsidRPr="006F2DDC">
              <w:t xml:space="preserve">None </w:t>
            </w:r>
          </w:p>
        </w:tc>
      </w:tr>
    </w:tbl>
    <w:p w14:paraId="4038341A" w14:textId="77777777" w:rsidR="00C41ACF" w:rsidRPr="006F2DDC" w:rsidRDefault="00C41ACF" w:rsidP="00C41ACF">
      <w:pPr>
        <w:pStyle w:val="Heading3"/>
        <w:ind w:left="0"/>
        <w:jc w:val="both"/>
      </w:pPr>
      <w:r w:rsidRPr="006F2DDC">
        <w:br w:type="page"/>
      </w:r>
      <w:bookmarkStart w:id="27" w:name="_Toc24137600"/>
      <w:r w:rsidRPr="006F2DDC">
        <w:lastRenderedPageBreak/>
        <w:t>UC 3.1.</w:t>
      </w:r>
      <w:r w:rsidR="003F6B2F" w:rsidRPr="006F2DDC">
        <w:t>3</w:t>
      </w:r>
      <w:r w:rsidRPr="006F2DDC">
        <w:t xml:space="preserve"> Add User</w:t>
      </w:r>
      <w:bookmarkEnd w:id="2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C41ACF" w:rsidRPr="006F2DDC" w14:paraId="67D98C8A" w14:textId="77777777" w:rsidTr="00CE51F4">
        <w:tc>
          <w:tcPr>
            <w:tcW w:w="8856" w:type="dxa"/>
          </w:tcPr>
          <w:p w14:paraId="4733B21F" w14:textId="77777777" w:rsidR="00C41ACF" w:rsidRPr="006F2DDC" w:rsidRDefault="00C41ACF" w:rsidP="00CE51F4">
            <w:pPr>
              <w:pStyle w:val="TableText"/>
              <w:jc w:val="both"/>
              <w:rPr>
                <w:b/>
                <w:bCs/>
              </w:rPr>
            </w:pPr>
            <w:r w:rsidRPr="006F2DDC">
              <w:rPr>
                <w:b/>
                <w:bCs/>
              </w:rPr>
              <w:t>Actor(s)</w:t>
            </w:r>
          </w:p>
          <w:p w14:paraId="25451F96" w14:textId="77777777" w:rsidR="00C41ACF" w:rsidRPr="006F2DDC" w:rsidRDefault="00C41ACF" w:rsidP="00CE51F4">
            <w:pPr>
              <w:pStyle w:val="TableText"/>
              <w:jc w:val="both"/>
            </w:pPr>
            <w:r w:rsidRPr="006F2DDC">
              <w:t>Project Admin</w:t>
            </w:r>
          </w:p>
        </w:tc>
      </w:tr>
      <w:tr w:rsidR="00C41ACF" w:rsidRPr="006F2DDC" w14:paraId="37C97B10" w14:textId="77777777" w:rsidTr="00CE51F4">
        <w:tc>
          <w:tcPr>
            <w:tcW w:w="8856" w:type="dxa"/>
          </w:tcPr>
          <w:p w14:paraId="1FF17C2D" w14:textId="77777777" w:rsidR="00C41ACF" w:rsidRPr="006F2DDC" w:rsidRDefault="00C41ACF" w:rsidP="00CE51F4">
            <w:pPr>
              <w:pStyle w:val="TableText"/>
              <w:jc w:val="both"/>
              <w:rPr>
                <w:b/>
                <w:bCs/>
              </w:rPr>
            </w:pPr>
            <w:r w:rsidRPr="006F2DDC">
              <w:rPr>
                <w:b/>
                <w:bCs/>
              </w:rPr>
              <w:t>Description</w:t>
            </w:r>
          </w:p>
          <w:p w14:paraId="0E358F5C" w14:textId="77777777" w:rsidR="00C41ACF" w:rsidRPr="006F2DDC" w:rsidRDefault="00C41ACF" w:rsidP="00CE51F4">
            <w:pPr>
              <w:pStyle w:val="TableText"/>
              <w:jc w:val="both"/>
            </w:pPr>
            <w:r w:rsidRPr="006F2DDC">
              <w:t xml:space="preserve">This use case allows the actor to </w:t>
            </w:r>
            <w:r w:rsidR="001B1352" w:rsidRPr="006F2DDC">
              <w:t>add</w:t>
            </w:r>
            <w:r w:rsidRPr="006F2DDC">
              <w:t xml:space="preserve"> a </w:t>
            </w:r>
            <w:r w:rsidR="001B1352" w:rsidRPr="006F2DDC">
              <w:t>user</w:t>
            </w:r>
            <w:r w:rsidRPr="006F2DDC">
              <w:t>.</w:t>
            </w:r>
          </w:p>
        </w:tc>
      </w:tr>
      <w:tr w:rsidR="00C41ACF" w:rsidRPr="006F2DDC" w14:paraId="3A84C94E" w14:textId="77777777" w:rsidTr="00CE51F4">
        <w:tc>
          <w:tcPr>
            <w:tcW w:w="8856" w:type="dxa"/>
          </w:tcPr>
          <w:p w14:paraId="4782E8F5" w14:textId="77777777" w:rsidR="00C41ACF" w:rsidRPr="006F2DDC" w:rsidRDefault="00C41ACF" w:rsidP="00CE51F4">
            <w:pPr>
              <w:pStyle w:val="TableText"/>
              <w:jc w:val="both"/>
              <w:rPr>
                <w:b/>
                <w:bCs/>
              </w:rPr>
            </w:pPr>
            <w:proofErr w:type="gramStart"/>
            <w:r w:rsidRPr="006F2DDC">
              <w:rPr>
                <w:b/>
                <w:bCs/>
              </w:rPr>
              <w:t>Pre Conditions</w:t>
            </w:r>
            <w:proofErr w:type="gramEnd"/>
          </w:p>
          <w:p w14:paraId="042FD82C" w14:textId="77777777" w:rsidR="00C41ACF" w:rsidRPr="006F2DDC" w:rsidRDefault="00C41ACF" w:rsidP="00F454DB">
            <w:pPr>
              <w:pStyle w:val="TableText"/>
              <w:numPr>
                <w:ilvl w:val="0"/>
                <w:numId w:val="27"/>
              </w:numPr>
              <w:jc w:val="both"/>
            </w:pPr>
            <w:r w:rsidRPr="006F2DDC">
              <w:t>The actor has logged into the system.</w:t>
            </w:r>
          </w:p>
        </w:tc>
      </w:tr>
      <w:tr w:rsidR="00C41ACF" w:rsidRPr="006F2DDC" w14:paraId="56FBACB8" w14:textId="77777777" w:rsidTr="00CE51F4">
        <w:tc>
          <w:tcPr>
            <w:tcW w:w="8856" w:type="dxa"/>
          </w:tcPr>
          <w:p w14:paraId="132B8D74" w14:textId="77777777" w:rsidR="00C41ACF" w:rsidRPr="006F2DDC" w:rsidRDefault="00C41ACF" w:rsidP="00CE51F4">
            <w:pPr>
              <w:pStyle w:val="TableText"/>
              <w:jc w:val="both"/>
              <w:rPr>
                <w:b/>
                <w:bCs/>
              </w:rPr>
            </w:pPr>
            <w:r w:rsidRPr="006F2DDC">
              <w:rPr>
                <w:b/>
                <w:bCs/>
              </w:rPr>
              <w:t>Triggers</w:t>
            </w:r>
          </w:p>
          <w:p w14:paraId="08DE65FF" w14:textId="77777777" w:rsidR="00C41ACF" w:rsidRPr="006F2DDC" w:rsidRDefault="00C41ACF" w:rsidP="00F454DB">
            <w:pPr>
              <w:pStyle w:val="TableText"/>
              <w:numPr>
                <w:ilvl w:val="0"/>
                <w:numId w:val="213"/>
              </w:numPr>
              <w:jc w:val="both"/>
            </w:pPr>
            <w:r w:rsidRPr="006F2DDC">
              <w:t xml:space="preserve">Actor selects the </w:t>
            </w:r>
            <w:r w:rsidR="001B1352" w:rsidRPr="006F2DDC">
              <w:rPr>
                <w:u w:val="single"/>
              </w:rPr>
              <w:t>Add</w:t>
            </w:r>
            <w:r w:rsidRPr="006F2DDC">
              <w:rPr>
                <w:u w:val="single"/>
              </w:rPr>
              <w:t xml:space="preserve"> </w:t>
            </w:r>
            <w:r w:rsidR="001B1352" w:rsidRPr="006F2DDC">
              <w:rPr>
                <w:u w:val="single"/>
              </w:rPr>
              <w:t>User</w:t>
            </w:r>
            <w:r w:rsidR="001B1352" w:rsidRPr="006F2DDC">
              <w:t xml:space="preserve"> </w:t>
            </w:r>
            <w:r w:rsidR="005D1603" w:rsidRPr="006F2DDC">
              <w:t>button</w:t>
            </w:r>
            <w:r w:rsidRPr="006F2DDC">
              <w:t xml:space="preserve"> displayed </w:t>
            </w:r>
            <w:r w:rsidR="005D1603" w:rsidRPr="006F2DDC">
              <w:t xml:space="preserve">in the </w:t>
            </w:r>
            <w:r w:rsidR="005D1603" w:rsidRPr="006F2DDC">
              <w:rPr>
                <w:u w:val="single"/>
              </w:rPr>
              <w:t>View Users</w:t>
            </w:r>
            <w:r w:rsidR="005D1603" w:rsidRPr="006F2DDC">
              <w:t xml:space="preserve"> screen</w:t>
            </w:r>
            <w:r w:rsidRPr="006F2DDC">
              <w:t>.</w:t>
            </w:r>
          </w:p>
        </w:tc>
      </w:tr>
      <w:tr w:rsidR="00C41ACF" w:rsidRPr="006F2DDC" w14:paraId="2C37FB1A" w14:textId="77777777" w:rsidTr="00CE51F4">
        <w:tc>
          <w:tcPr>
            <w:tcW w:w="8856" w:type="dxa"/>
          </w:tcPr>
          <w:p w14:paraId="101DFAD2" w14:textId="77777777" w:rsidR="00C41ACF" w:rsidRPr="006F2DDC" w:rsidRDefault="00C41ACF" w:rsidP="00CE51F4">
            <w:pPr>
              <w:pStyle w:val="TableText"/>
              <w:jc w:val="both"/>
              <w:rPr>
                <w:b/>
              </w:rPr>
            </w:pPr>
            <w:r w:rsidRPr="006F2DDC">
              <w:rPr>
                <w:b/>
              </w:rPr>
              <w:t>Normal Flow</w:t>
            </w:r>
          </w:p>
          <w:p w14:paraId="692BF3F2" w14:textId="77777777" w:rsidR="00C41ACF" w:rsidRPr="006F2DDC" w:rsidRDefault="00C41ACF" w:rsidP="00F454DB">
            <w:pPr>
              <w:pStyle w:val="TableText"/>
              <w:numPr>
                <w:ilvl w:val="0"/>
                <w:numId w:val="214"/>
              </w:numPr>
              <w:jc w:val="both"/>
            </w:pPr>
            <w:r w:rsidRPr="006F2DDC">
              <w:t xml:space="preserve">System should display a </w:t>
            </w:r>
            <w:r w:rsidR="008D4DCC" w:rsidRPr="006F2DDC">
              <w:t xml:space="preserve">form with heading </w:t>
            </w:r>
            <w:r w:rsidR="008D4DCC" w:rsidRPr="006F2DDC">
              <w:rPr>
                <w:u w:val="single"/>
              </w:rPr>
              <w:t>Create User</w:t>
            </w:r>
            <w:r w:rsidR="008D4DCC" w:rsidRPr="006F2DDC">
              <w:t xml:space="preserve">, running text form fields </w:t>
            </w:r>
            <w:r w:rsidR="008D4DCC" w:rsidRPr="006F2DDC">
              <w:rPr>
                <w:u w:val="single"/>
              </w:rPr>
              <w:t>Full Name</w:t>
            </w:r>
            <w:r w:rsidR="008D4DCC" w:rsidRPr="006F2DDC">
              <w:t xml:space="preserve">, </w:t>
            </w:r>
            <w:r w:rsidR="008D4DCC" w:rsidRPr="006F2DDC">
              <w:rPr>
                <w:u w:val="single"/>
              </w:rPr>
              <w:t>Email</w:t>
            </w:r>
            <w:r w:rsidR="00422030" w:rsidRPr="006F2DDC">
              <w:rPr>
                <w:u w:val="single"/>
              </w:rPr>
              <w:t xml:space="preserve"> ID</w:t>
            </w:r>
            <w:r w:rsidR="00FC552A" w:rsidRPr="006F2DDC">
              <w:t xml:space="preserve"> and</w:t>
            </w:r>
            <w:r w:rsidR="008D4DCC" w:rsidRPr="006F2DDC">
              <w:t xml:space="preserve"> </w:t>
            </w:r>
            <w:r w:rsidR="008D4DCC" w:rsidRPr="006F2DDC">
              <w:rPr>
                <w:u w:val="single"/>
              </w:rPr>
              <w:t>Mobile</w:t>
            </w:r>
            <w:r w:rsidR="007E7910" w:rsidRPr="006F2DDC">
              <w:rPr>
                <w:u w:val="single"/>
              </w:rPr>
              <w:t xml:space="preserve"> Number</w:t>
            </w:r>
            <w:r w:rsidR="009F3A47" w:rsidRPr="006F2DDC">
              <w:t xml:space="preserve">, </w:t>
            </w:r>
            <w:r w:rsidR="00DB372A" w:rsidRPr="006F2DDC">
              <w:t xml:space="preserve">a </w:t>
            </w:r>
            <w:r w:rsidR="0035341E" w:rsidRPr="006F2DDC">
              <w:t xml:space="preserve">dropdown </w:t>
            </w:r>
            <w:r w:rsidR="003B1ABD" w:rsidRPr="006F2DDC">
              <w:t>list</w:t>
            </w:r>
            <w:r w:rsidR="008D4DCC" w:rsidRPr="006F2DDC">
              <w:t xml:space="preserve"> </w:t>
            </w:r>
            <w:r w:rsidR="008D4DCC" w:rsidRPr="006F2DDC">
              <w:rPr>
                <w:u w:val="single"/>
              </w:rPr>
              <w:t>Role</w:t>
            </w:r>
            <w:r w:rsidR="009F3A47" w:rsidRPr="006F2DDC">
              <w:t xml:space="preserve"> and </w:t>
            </w:r>
            <w:r w:rsidR="00DB372A" w:rsidRPr="006F2DDC">
              <w:t xml:space="preserve">a </w:t>
            </w:r>
            <w:r w:rsidR="009F3A47" w:rsidRPr="006F2DDC">
              <w:t xml:space="preserve">button </w:t>
            </w:r>
            <w:r w:rsidR="009F3A47" w:rsidRPr="006F2DDC">
              <w:rPr>
                <w:u w:val="single"/>
              </w:rPr>
              <w:t>Close</w:t>
            </w:r>
            <w:r w:rsidRPr="006F2DDC">
              <w:t>.</w:t>
            </w:r>
          </w:p>
          <w:p w14:paraId="563A8AD1" w14:textId="77777777" w:rsidR="009A7FBE" w:rsidRPr="006F2DDC" w:rsidRDefault="009A7FBE" w:rsidP="00F454DB">
            <w:pPr>
              <w:pStyle w:val="TableText"/>
              <w:numPr>
                <w:ilvl w:val="0"/>
                <w:numId w:val="214"/>
              </w:numPr>
              <w:jc w:val="both"/>
            </w:pPr>
            <w:r w:rsidRPr="006F2DDC">
              <w:t>System should allow actor to enter up to 100 characters consisting of any combination of alphabets (upper and lower cases), hyphens</w:t>
            </w:r>
            <w:r w:rsidR="00BE43B5" w:rsidRPr="006F2DDC">
              <w:t>, apostrophes</w:t>
            </w:r>
            <w:r w:rsidRPr="006F2DDC">
              <w:t xml:space="preserve"> and spaces in the </w:t>
            </w:r>
            <w:r w:rsidR="008D68B8" w:rsidRPr="006F2DDC">
              <w:rPr>
                <w:u w:val="single"/>
              </w:rPr>
              <w:t>Full</w:t>
            </w:r>
            <w:r w:rsidRPr="006F2DDC">
              <w:rPr>
                <w:u w:val="single"/>
              </w:rPr>
              <w:t xml:space="preserve"> Name</w:t>
            </w:r>
            <w:r w:rsidRPr="006F2DDC">
              <w:rPr>
                <w:b/>
              </w:rPr>
              <w:t xml:space="preserve"> </w:t>
            </w:r>
            <w:r w:rsidRPr="006F2DDC">
              <w:t>field.</w:t>
            </w:r>
          </w:p>
          <w:p w14:paraId="1EEC5017" w14:textId="77777777" w:rsidR="009A7FBE" w:rsidRPr="006F2DDC" w:rsidRDefault="009A7FBE" w:rsidP="00F454DB">
            <w:pPr>
              <w:pStyle w:val="TableText"/>
              <w:numPr>
                <w:ilvl w:val="0"/>
                <w:numId w:val="214"/>
              </w:numPr>
              <w:jc w:val="both"/>
            </w:pPr>
            <w:r w:rsidRPr="006F2DDC">
              <w:t xml:space="preserve">System should allow actor to enter up to 100 characters consisting of any combination of </w:t>
            </w:r>
            <w:r w:rsidR="007A484A" w:rsidRPr="006F2DDC">
              <w:t>valid email identifiers</w:t>
            </w:r>
            <w:r w:rsidR="007E7910" w:rsidRPr="006F2DDC">
              <w:t xml:space="preserve"> in the </w:t>
            </w:r>
            <w:r w:rsidR="007E7910" w:rsidRPr="006F2DDC">
              <w:rPr>
                <w:u w:val="single"/>
              </w:rPr>
              <w:t>Email</w:t>
            </w:r>
            <w:r w:rsidR="00422030" w:rsidRPr="006F2DDC">
              <w:rPr>
                <w:u w:val="single"/>
              </w:rPr>
              <w:t xml:space="preserve"> ID</w:t>
            </w:r>
            <w:r w:rsidR="007E7910" w:rsidRPr="006F2DDC">
              <w:t xml:space="preserve"> field</w:t>
            </w:r>
            <w:r w:rsidRPr="006F2DDC">
              <w:t>.</w:t>
            </w:r>
          </w:p>
          <w:p w14:paraId="6AC945DD" w14:textId="77777777" w:rsidR="004A1BC1" w:rsidRPr="006F2DDC" w:rsidRDefault="004A1BC1" w:rsidP="00F454DB">
            <w:pPr>
              <w:pStyle w:val="TableText"/>
              <w:numPr>
                <w:ilvl w:val="0"/>
                <w:numId w:val="214"/>
              </w:numPr>
              <w:jc w:val="both"/>
            </w:pPr>
            <w:r w:rsidRPr="006F2DDC">
              <w:t xml:space="preserve">System should allow actor to enter </w:t>
            </w:r>
            <w:r w:rsidR="007E7910" w:rsidRPr="006F2DDC">
              <w:t>1</w:t>
            </w:r>
            <w:r w:rsidRPr="006F2DDC">
              <w:t xml:space="preserve">0 </w:t>
            </w:r>
            <w:r w:rsidR="007E7910" w:rsidRPr="006F2DDC">
              <w:t xml:space="preserve">numbers in the </w:t>
            </w:r>
            <w:r w:rsidR="007E7910" w:rsidRPr="006F2DDC">
              <w:rPr>
                <w:u w:val="single"/>
              </w:rPr>
              <w:t>Mobile Number</w:t>
            </w:r>
            <w:r w:rsidR="007E7910" w:rsidRPr="006F2DDC">
              <w:t xml:space="preserve"> field</w:t>
            </w:r>
            <w:r w:rsidRPr="006F2DDC">
              <w:t>.</w:t>
            </w:r>
          </w:p>
          <w:p w14:paraId="468A2260" w14:textId="77777777" w:rsidR="003B1ABD" w:rsidRPr="006F2DDC" w:rsidRDefault="00E4489E" w:rsidP="00F454DB">
            <w:pPr>
              <w:pStyle w:val="TableText"/>
              <w:numPr>
                <w:ilvl w:val="0"/>
                <w:numId w:val="214"/>
              </w:numPr>
              <w:jc w:val="both"/>
            </w:pPr>
            <w:r w:rsidRPr="006F2DDC">
              <w:t xml:space="preserve">System should </w:t>
            </w:r>
            <w:r w:rsidR="00400E38" w:rsidRPr="006F2DDC">
              <w:t xml:space="preserve">display two values: </w:t>
            </w:r>
            <w:r w:rsidR="00400E38" w:rsidRPr="006F2DDC">
              <w:rPr>
                <w:i/>
              </w:rPr>
              <w:t>Viewer</w:t>
            </w:r>
            <w:r w:rsidR="00400E38" w:rsidRPr="006F2DDC">
              <w:t xml:space="preserve"> and </w:t>
            </w:r>
            <w:r w:rsidR="00400E38" w:rsidRPr="006F2DDC">
              <w:rPr>
                <w:i/>
              </w:rPr>
              <w:t>Designer</w:t>
            </w:r>
            <w:r w:rsidR="00400E38" w:rsidRPr="006F2DDC">
              <w:t xml:space="preserve"> in </w:t>
            </w:r>
            <w:r w:rsidR="003B1ABD" w:rsidRPr="006F2DDC">
              <w:t xml:space="preserve">the </w:t>
            </w:r>
            <w:r w:rsidR="003B1ABD" w:rsidRPr="006F2DDC">
              <w:rPr>
                <w:u w:val="single"/>
              </w:rPr>
              <w:t>Role</w:t>
            </w:r>
            <w:r w:rsidR="003B1ABD" w:rsidRPr="006F2DDC">
              <w:t xml:space="preserve"> </w:t>
            </w:r>
            <w:r w:rsidR="00400E38" w:rsidRPr="006F2DDC">
              <w:t>dropdown list</w:t>
            </w:r>
            <w:r w:rsidR="003B1ABD" w:rsidRPr="006F2DDC">
              <w:t>.</w:t>
            </w:r>
          </w:p>
          <w:p w14:paraId="3C5596B7" w14:textId="77777777" w:rsidR="00E4489E" w:rsidRPr="006F2DDC" w:rsidRDefault="00570FA1" w:rsidP="00F454DB">
            <w:pPr>
              <w:pStyle w:val="TableText"/>
              <w:numPr>
                <w:ilvl w:val="0"/>
                <w:numId w:val="214"/>
              </w:numPr>
              <w:jc w:val="both"/>
            </w:pPr>
            <w:r w:rsidRPr="006F2DDC">
              <w:t xml:space="preserve">System should </w:t>
            </w:r>
            <w:r w:rsidR="00E4489E" w:rsidRPr="006F2DDC">
              <w:t xml:space="preserve">allow actor to select </w:t>
            </w:r>
            <w:r w:rsidR="00400E38" w:rsidRPr="006F2DDC">
              <w:t xml:space="preserve">one or both values </w:t>
            </w:r>
            <w:r w:rsidR="00257E56" w:rsidRPr="006F2DDC">
              <w:t xml:space="preserve">in the </w:t>
            </w:r>
            <w:r w:rsidR="00257E56" w:rsidRPr="006F2DDC">
              <w:rPr>
                <w:u w:val="single"/>
              </w:rPr>
              <w:t>Role</w:t>
            </w:r>
            <w:r w:rsidR="00257E56" w:rsidRPr="006F2DDC">
              <w:t xml:space="preserve"> dropdown list</w:t>
            </w:r>
            <w:r w:rsidR="00E4489E" w:rsidRPr="006F2DDC">
              <w:t>.</w:t>
            </w:r>
          </w:p>
          <w:p w14:paraId="3A83BC27" w14:textId="77777777" w:rsidR="00282B46" w:rsidRPr="006F2DDC" w:rsidRDefault="00282B46" w:rsidP="00F454DB">
            <w:pPr>
              <w:pStyle w:val="TableText"/>
              <w:numPr>
                <w:ilvl w:val="0"/>
                <w:numId w:val="214"/>
              </w:numPr>
              <w:jc w:val="both"/>
            </w:pPr>
            <w:r w:rsidRPr="006F2DDC">
              <w:t xml:space="preserve">System should make it mandatory to enter the </w:t>
            </w:r>
            <w:r w:rsidRPr="006F2DDC">
              <w:rPr>
                <w:u w:val="single"/>
              </w:rPr>
              <w:t>Full Name</w:t>
            </w:r>
            <w:r w:rsidRPr="006F2DDC">
              <w:t xml:space="preserve">, </w:t>
            </w:r>
            <w:r w:rsidRPr="006F2DDC">
              <w:rPr>
                <w:u w:val="single"/>
              </w:rPr>
              <w:t>Email</w:t>
            </w:r>
            <w:r w:rsidR="00422030" w:rsidRPr="006F2DDC">
              <w:rPr>
                <w:u w:val="single"/>
              </w:rPr>
              <w:t xml:space="preserve"> ID</w:t>
            </w:r>
            <w:r w:rsidRPr="006F2DDC">
              <w:t xml:space="preserve"> and </w:t>
            </w:r>
            <w:r w:rsidRPr="006F2DDC">
              <w:rPr>
                <w:u w:val="single"/>
              </w:rPr>
              <w:t>Role</w:t>
            </w:r>
            <w:r w:rsidRPr="006F2DDC">
              <w:t>.</w:t>
            </w:r>
          </w:p>
          <w:p w14:paraId="6AD5FD8E" w14:textId="77777777" w:rsidR="00422030" w:rsidRPr="006F2DDC" w:rsidRDefault="00422030" w:rsidP="00F454DB">
            <w:pPr>
              <w:pStyle w:val="TableText"/>
              <w:numPr>
                <w:ilvl w:val="0"/>
                <w:numId w:val="214"/>
              </w:numPr>
              <w:jc w:val="both"/>
            </w:pPr>
            <w:r w:rsidRPr="006F2DDC">
              <w:t xml:space="preserve">Mobile number is not mandatory, but if provided should be </w:t>
            </w:r>
            <w:r w:rsidR="00444CB6" w:rsidRPr="006F2DDC">
              <w:t xml:space="preserve">exactly </w:t>
            </w:r>
            <w:r w:rsidRPr="006F2DDC">
              <w:t>10 numbers</w:t>
            </w:r>
            <w:r w:rsidR="00444CB6" w:rsidRPr="006F2DDC">
              <w:t xml:space="preserve"> for submission</w:t>
            </w:r>
            <w:r w:rsidRPr="006F2DDC">
              <w:t>.</w:t>
            </w:r>
          </w:p>
          <w:p w14:paraId="2E6D252D" w14:textId="77777777" w:rsidR="00C41ACF" w:rsidRPr="006F2DDC" w:rsidRDefault="00282B46" w:rsidP="00F454DB">
            <w:pPr>
              <w:pStyle w:val="TableText"/>
              <w:numPr>
                <w:ilvl w:val="0"/>
                <w:numId w:val="214"/>
              </w:numPr>
              <w:jc w:val="both"/>
            </w:pPr>
            <w:r w:rsidRPr="006F2DDC">
              <w:t xml:space="preserve">If actor enters valid values in </w:t>
            </w:r>
            <w:r w:rsidRPr="006F2DDC">
              <w:rPr>
                <w:u w:val="single"/>
              </w:rPr>
              <w:t>Full Name</w:t>
            </w:r>
            <w:r w:rsidRPr="006F2DDC">
              <w:t xml:space="preserve">, </w:t>
            </w:r>
            <w:r w:rsidRPr="006F2DDC">
              <w:rPr>
                <w:u w:val="single"/>
              </w:rPr>
              <w:t>Email</w:t>
            </w:r>
            <w:r w:rsidR="00422030" w:rsidRPr="006F2DDC">
              <w:rPr>
                <w:u w:val="single"/>
              </w:rPr>
              <w:t xml:space="preserve"> ID</w:t>
            </w:r>
            <w:r w:rsidR="00444CB6" w:rsidRPr="006F2DDC">
              <w:t xml:space="preserve">, </w:t>
            </w:r>
            <w:r w:rsidR="00444CB6" w:rsidRPr="006F2DDC">
              <w:rPr>
                <w:u w:val="single"/>
              </w:rPr>
              <w:t>Mobile Number</w:t>
            </w:r>
            <w:r w:rsidRPr="006F2DDC">
              <w:t xml:space="preserve"> and </w:t>
            </w:r>
            <w:r w:rsidR="005C0015" w:rsidRPr="006F2DDC">
              <w:t xml:space="preserve">at least one value in </w:t>
            </w:r>
            <w:r w:rsidRPr="006F2DDC">
              <w:rPr>
                <w:u w:val="single"/>
              </w:rPr>
              <w:t>Role</w:t>
            </w:r>
            <w:r w:rsidRPr="006F2DDC">
              <w:t>, system should allow actor to save the form</w:t>
            </w:r>
            <w:r w:rsidR="00C41ACF" w:rsidRPr="006F2DDC">
              <w:t>.</w:t>
            </w:r>
          </w:p>
        </w:tc>
      </w:tr>
      <w:tr w:rsidR="00C41ACF" w:rsidRPr="006F2DDC" w14:paraId="60F8037E" w14:textId="77777777" w:rsidTr="00CE51F4">
        <w:tc>
          <w:tcPr>
            <w:tcW w:w="8856" w:type="dxa"/>
          </w:tcPr>
          <w:p w14:paraId="7AA8E06B" w14:textId="77777777" w:rsidR="00C41ACF" w:rsidRPr="006F2DDC" w:rsidRDefault="003C395F" w:rsidP="00CE51F4">
            <w:pPr>
              <w:pStyle w:val="TableText"/>
              <w:jc w:val="both"/>
              <w:rPr>
                <w:b/>
                <w:bCs/>
              </w:rPr>
            </w:pPr>
            <w:r w:rsidRPr="006F2DDC">
              <w:rPr>
                <w:b/>
                <w:bCs/>
              </w:rPr>
              <w:t>Alternative Flow</w:t>
            </w:r>
          </w:p>
          <w:p w14:paraId="3BB6701E" w14:textId="77777777" w:rsidR="00C41ACF" w:rsidRPr="006F2DDC" w:rsidRDefault="00C41ACF" w:rsidP="00CE51F4">
            <w:pPr>
              <w:pStyle w:val="TableText"/>
              <w:jc w:val="both"/>
            </w:pPr>
            <w:r w:rsidRPr="006F2DDC">
              <w:t xml:space="preserve">None </w:t>
            </w:r>
          </w:p>
        </w:tc>
      </w:tr>
      <w:tr w:rsidR="00C41ACF" w:rsidRPr="006F2DDC" w14:paraId="29A9E7E4" w14:textId="77777777" w:rsidTr="00CE51F4">
        <w:tc>
          <w:tcPr>
            <w:tcW w:w="8856" w:type="dxa"/>
          </w:tcPr>
          <w:p w14:paraId="25AAD563" w14:textId="77777777" w:rsidR="00C41ACF" w:rsidRPr="006F2DDC" w:rsidRDefault="00C41ACF" w:rsidP="00CE51F4">
            <w:pPr>
              <w:pStyle w:val="TableText"/>
              <w:jc w:val="both"/>
              <w:rPr>
                <w:b/>
                <w:bCs/>
              </w:rPr>
            </w:pPr>
            <w:r w:rsidRPr="006F2DDC">
              <w:rPr>
                <w:b/>
                <w:bCs/>
              </w:rPr>
              <w:t>Post Conditions</w:t>
            </w:r>
          </w:p>
          <w:p w14:paraId="25C8FDED" w14:textId="77777777" w:rsidR="00C41ACF" w:rsidRPr="006F2DDC" w:rsidRDefault="000E05DF" w:rsidP="00F454DB">
            <w:pPr>
              <w:pStyle w:val="TableText"/>
              <w:numPr>
                <w:ilvl w:val="0"/>
                <w:numId w:val="215"/>
              </w:numPr>
              <w:jc w:val="both"/>
            </w:pPr>
            <w:r w:rsidRPr="006F2DDC">
              <w:t>S</w:t>
            </w:r>
            <w:r w:rsidR="00C41ACF" w:rsidRPr="006F2DDC">
              <w:t xml:space="preserve">ystem should not take any action if actor selects the </w:t>
            </w:r>
            <w:r w:rsidR="00C41ACF" w:rsidRPr="006F2DDC">
              <w:rPr>
                <w:u w:val="single"/>
              </w:rPr>
              <w:t>Close</w:t>
            </w:r>
            <w:r w:rsidR="00C41ACF" w:rsidRPr="006F2DDC">
              <w:t xml:space="preserve"> button.</w:t>
            </w:r>
          </w:p>
          <w:p w14:paraId="2AC22119" w14:textId="77777777" w:rsidR="00C41ACF" w:rsidRPr="006F2DDC" w:rsidRDefault="000E05DF" w:rsidP="00F454DB">
            <w:pPr>
              <w:pStyle w:val="TableText"/>
              <w:numPr>
                <w:ilvl w:val="0"/>
                <w:numId w:val="215"/>
              </w:numPr>
              <w:jc w:val="both"/>
            </w:pPr>
            <w:r w:rsidRPr="006F2DDC">
              <w:t>S</w:t>
            </w:r>
            <w:r w:rsidR="00C41ACF" w:rsidRPr="006F2DDC">
              <w:t xml:space="preserve">ystem should </w:t>
            </w:r>
            <w:r w:rsidRPr="006F2DDC">
              <w:t>add details of a new user if actor provides valid details</w:t>
            </w:r>
            <w:r w:rsidR="00C41ACF" w:rsidRPr="006F2DDC">
              <w:t>.</w:t>
            </w:r>
          </w:p>
          <w:p w14:paraId="747C982B" w14:textId="77777777" w:rsidR="004E18B8" w:rsidRPr="006F2DDC" w:rsidRDefault="000A368F" w:rsidP="00F454DB">
            <w:pPr>
              <w:pStyle w:val="TableText"/>
              <w:numPr>
                <w:ilvl w:val="0"/>
                <w:numId w:val="215"/>
              </w:numPr>
              <w:jc w:val="both"/>
            </w:pPr>
            <w:r w:rsidRPr="006F2DDC">
              <w:t xml:space="preserve">If user has been assigned </w:t>
            </w:r>
            <w:r w:rsidRPr="006F2DDC">
              <w:rPr>
                <w:i/>
              </w:rPr>
              <w:t>Designer</w:t>
            </w:r>
            <w:r w:rsidRPr="006F2DDC">
              <w:t xml:space="preserve"> role, </w:t>
            </w:r>
            <w:r w:rsidR="004E18B8" w:rsidRPr="006F2DDC">
              <w:t xml:space="preserve">System should display the user’s </w:t>
            </w:r>
            <w:r w:rsidR="004E18B8" w:rsidRPr="006F2DDC">
              <w:rPr>
                <w:u w:val="single"/>
              </w:rPr>
              <w:t>Full Name</w:t>
            </w:r>
            <w:r w:rsidR="004E18B8" w:rsidRPr="006F2DDC">
              <w:t xml:space="preserve"> in the </w:t>
            </w:r>
            <w:r w:rsidR="004E18B8" w:rsidRPr="006F2DDC">
              <w:rPr>
                <w:u w:val="single"/>
              </w:rPr>
              <w:t>Assign Users</w:t>
            </w:r>
            <w:r w:rsidR="004E18B8" w:rsidRPr="006F2DDC">
              <w:t xml:space="preserve"> pop-up in </w:t>
            </w:r>
            <w:r w:rsidR="004E18B8" w:rsidRPr="006F2DDC">
              <w:rPr>
                <w:u w:val="single"/>
              </w:rPr>
              <w:t>Manage Projects</w:t>
            </w:r>
            <w:r w:rsidR="004E18B8" w:rsidRPr="006F2DDC">
              <w:t xml:space="preserve"> screen for all projects created by actor.</w:t>
            </w:r>
          </w:p>
          <w:p w14:paraId="6AE68C86" w14:textId="77777777" w:rsidR="000E05DF" w:rsidRPr="006F2DDC" w:rsidRDefault="000E05DF" w:rsidP="00F454DB">
            <w:pPr>
              <w:pStyle w:val="TableText"/>
              <w:numPr>
                <w:ilvl w:val="0"/>
                <w:numId w:val="215"/>
              </w:numPr>
              <w:jc w:val="both"/>
            </w:pPr>
            <w:r w:rsidRPr="006F2DDC">
              <w:t xml:space="preserve">System should allow new user to login with the provided </w:t>
            </w:r>
            <w:r w:rsidRPr="006F2DDC">
              <w:rPr>
                <w:u w:val="single"/>
              </w:rPr>
              <w:t>Email</w:t>
            </w:r>
            <w:r w:rsidR="00422030" w:rsidRPr="006F2DDC">
              <w:rPr>
                <w:u w:val="single"/>
              </w:rPr>
              <w:t xml:space="preserve"> ID</w:t>
            </w:r>
            <w:r w:rsidRPr="006F2DDC">
              <w:t xml:space="preserve"> and default password.</w:t>
            </w:r>
          </w:p>
        </w:tc>
      </w:tr>
      <w:tr w:rsidR="00C41ACF" w:rsidRPr="006F2DDC" w14:paraId="4B731C8E" w14:textId="77777777" w:rsidTr="00CE51F4">
        <w:tc>
          <w:tcPr>
            <w:tcW w:w="8856" w:type="dxa"/>
          </w:tcPr>
          <w:p w14:paraId="7631EF5D" w14:textId="77777777" w:rsidR="00C41ACF" w:rsidRPr="006F2DDC" w:rsidRDefault="00C41ACF" w:rsidP="00CE51F4">
            <w:pPr>
              <w:pStyle w:val="TableText"/>
              <w:jc w:val="both"/>
              <w:rPr>
                <w:b/>
                <w:bCs/>
              </w:rPr>
            </w:pPr>
            <w:r w:rsidRPr="006F2DDC">
              <w:rPr>
                <w:b/>
                <w:bCs/>
              </w:rPr>
              <w:t>Exceptions</w:t>
            </w:r>
          </w:p>
          <w:p w14:paraId="74B8C54F" w14:textId="77777777" w:rsidR="00444CB6" w:rsidRPr="006F2DDC" w:rsidRDefault="000E05DF" w:rsidP="00F454DB">
            <w:pPr>
              <w:pStyle w:val="TableText"/>
              <w:numPr>
                <w:ilvl w:val="0"/>
                <w:numId w:val="216"/>
              </w:numPr>
              <w:jc w:val="both"/>
            </w:pPr>
            <w:r w:rsidRPr="006F2DDC">
              <w:lastRenderedPageBreak/>
              <w:t xml:space="preserve">System should not allow form submission if actor does not provide valid </w:t>
            </w:r>
            <w:r w:rsidRPr="006F2DDC">
              <w:rPr>
                <w:u w:val="single"/>
              </w:rPr>
              <w:t>Full Name</w:t>
            </w:r>
            <w:r w:rsidR="00444CB6" w:rsidRPr="006F2DDC">
              <w:t xml:space="preserve">, </w:t>
            </w:r>
            <w:r w:rsidRPr="006F2DDC">
              <w:rPr>
                <w:u w:val="single"/>
              </w:rPr>
              <w:t>Email</w:t>
            </w:r>
            <w:r w:rsidR="00422030" w:rsidRPr="006F2DDC">
              <w:rPr>
                <w:u w:val="single"/>
              </w:rPr>
              <w:t xml:space="preserve"> ID</w:t>
            </w:r>
            <w:r w:rsidR="00444CB6" w:rsidRPr="006F2DDC">
              <w:t xml:space="preserve"> or </w:t>
            </w:r>
            <w:r w:rsidR="00444CB6" w:rsidRPr="006F2DDC">
              <w:rPr>
                <w:u w:val="single"/>
              </w:rPr>
              <w:t>Role</w:t>
            </w:r>
            <w:r w:rsidR="00444CB6" w:rsidRPr="006F2DDC">
              <w:t>.</w:t>
            </w:r>
          </w:p>
          <w:p w14:paraId="6F7651B8" w14:textId="77777777" w:rsidR="000E05DF" w:rsidRPr="006F2DDC" w:rsidRDefault="00444CB6" w:rsidP="00F454DB">
            <w:pPr>
              <w:pStyle w:val="TableText"/>
              <w:numPr>
                <w:ilvl w:val="0"/>
                <w:numId w:val="216"/>
              </w:numPr>
              <w:jc w:val="both"/>
            </w:pPr>
            <w:r w:rsidRPr="006F2DDC">
              <w:t xml:space="preserve">System should not allow form submission if actor enters between 1 and 9 numbers in the </w:t>
            </w:r>
            <w:r w:rsidRPr="006F2DDC">
              <w:rPr>
                <w:u w:val="single"/>
              </w:rPr>
              <w:t>Mobile Number</w:t>
            </w:r>
            <w:r w:rsidRPr="006F2DDC">
              <w:t xml:space="preserve"> field</w:t>
            </w:r>
            <w:r w:rsidR="000E05DF" w:rsidRPr="006F2DDC">
              <w:t>.</w:t>
            </w:r>
          </w:p>
          <w:p w14:paraId="292A00F2" w14:textId="77777777" w:rsidR="00C41ACF" w:rsidRPr="006F2DDC" w:rsidRDefault="000E05DF" w:rsidP="00F454DB">
            <w:pPr>
              <w:pStyle w:val="TableText"/>
              <w:numPr>
                <w:ilvl w:val="0"/>
                <w:numId w:val="216"/>
              </w:numPr>
              <w:jc w:val="both"/>
            </w:pPr>
            <w:r w:rsidRPr="006F2DDC">
              <w:t xml:space="preserve">System should not allow form submission if </w:t>
            </w:r>
            <w:r w:rsidR="00422030" w:rsidRPr="006F2DDC">
              <w:t xml:space="preserve">entered </w:t>
            </w:r>
            <w:r w:rsidR="00422030" w:rsidRPr="006F2DDC">
              <w:rPr>
                <w:u w:val="single"/>
              </w:rPr>
              <w:t>Email ID</w:t>
            </w:r>
            <w:r w:rsidR="00422030" w:rsidRPr="006F2DDC">
              <w:t xml:space="preserve"> is found duplicate of an existing user’s </w:t>
            </w:r>
            <w:r w:rsidR="00422030" w:rsidRPr="006F2DDC">
              <w:rPr>
                <w:u w:val="single"/>
              </w:rPr>
              <w:t>Email ID</w:t>
            </w:r>
            <w:r w:rsidRPr="006F2DDC">
              <w:t>.</w:t>
            </w:r>
          </w:p>
        </w:tc>
      </w:tr>
      <w:tr w:rsidR="00C41ACF" w:rsidRPr="006F2DDC" w14:paraId="1BF99521" w14:textId="77777777" w:rsidTr="00CE51F4">
        <w:tc>
          <w:tcPr>
            <w:tcW w:w="8856" w:type="dxa"/>
          </w:tcPr>
          <w:p w14:paraId="1A1B48DB" w14:textId="77777777" w:rsidR="00C41ACF" w:rsidRPr="006F2DDC" w:rsidRDefault="00C41ACF" w:rsidP="00CE51F4">
            <w:pPr>
              <w:pStyle w:val="TableText"/>
              <w:jc w:val="both"/>
              <w:rPr>
                <w:b/>
                <w:bCs/>
              </w:rPr>
            </w:pPr>
            <w:r w:rsidRPr="006F2DDC">
              <w:rPr>
                <w:b/>
                <w:bCs/>
              </w:rPr>
              <w:lastRenderedPageBreak/>
              <w:t>Business Rules</w:t>
            </w:r>
          </w:p>
          <w:p w14:paraId="23C6C829" w14:textId="77777777" w:rsidR="00C41ACF" w:rsidRPr="006F2DDC" w:rsidRDefault="00C41ACF" w:rsidP="00CE51F4">
            <w:pPr>
              <w:pStyle w:val="TableText"/>
              <w:jc w:val="both"/>
            </w:pPr>
            <w:r w:rsidRPr="006F2DDC">
              <w:t>None</w:t>
            </w:r>
          </w:p>
        </w:tc>
      </w:tr>
      <w:tr w:rsidR="00C41ACF" w:rsidRPr="006F2DDC" w14:paraId="2236BDA0" w14:textId="77777777" w:rsidTr="00CE51F4">
        <w:tc>
          <w:tcPr>
            <w:tcW w:w="8856" w:type="dxa"/>
          </w:tcPr>
          <w:p w14:paraId="50DACA5C" w14:textId="77777777" w:rsidR="00C41ACF" w:rsidRPr="006F2DDC" w:rsidRDefault="00C41ACF" w:rsidP="00CE51F4">
            <w:pPr>
              <w:pStyle w:val="TableText"/>
              <w:jc w:val="both"/>
              <w:rPr>
                <w:b/>
                <w:bCs/>
              </w:rPr>
            </w:pPr>
            <w:r w:rsidRPr="006F2DDC">
              <w:rPr>
                <w:b/>
                <w:bCs/>
              </w:rPr>
              <w:t>Relationships</w:t>
            </w:r>
          </w:p>
          <w:p w14:paraId="74920E2D" w14:textId="77777777" w:rsidR="00C41ACF" w:rsidRPr="006F2DDC" w:rsidRDefault="00C41ACF" w:rsidP="00CE51F4">
            <w:pPr>
              <w:pStyle w:val="TableText"/>
              <w:jc w:val="both"/>
            </w:pPr>
            <w:r w:rsidRPr="006F2DDC">
              <w:t>None</w:t>
            </w:r>
          </w:p>
        </w:tc>
      </w:tr>
      <w:tr w:rsidR="00C41ACF" w:rsidRPr="006F2DDC" w14:paraId="20931633" w14:textId="77777777" w:rsidTr="00CE51F4">
        <w:tc>
          <w:tcPr>
            <w:tcW w:w="8856" w:type="dxa"/>
          </w:tcPr>
          <w:p w14:paraId="29155E8B" w14:textId="77777777" w:rsidR="00C41ACF" w:rsidRPr="006F2DDC" w:rsidRDefault="00C41ACF" w:rsidP="00CE51F4">
            <w:pPr>
              <w:pStyle w:val="TableText"/>
              <w:jc w:val="both"/>
              <w:rPr>
                <w:b/>
                <w:bCs/>
              </w:rPr>
            </w:pPr>
            <w:r w:rsidRPr="006F2DDC">
              <w:rPr>
                <w:b/>
                <w:bCs/>
              </w:rPr>
              <w:t>Special Requirements</w:t>
            </w:r>
          </w:p>
          <w:p w14:paraId="33D8D5E9" w14:textId="77777777" w:rsidR="00C41ACF" w:rsidRPr="006F2DDC" w:rsidRDefault="00C41ACF" w:rsidP="00CE51F4">
            <w:pPr>
              <w:pStyle w:val="TableText"/>
              <w:jc w:val="both"/>
            </w:pPr>
            <w:r w:rsidRPr="006F2DDC">
              <w:t xml:space="preserve">None </w:t>
            </w:r>
          </w:p>
        </w:tc>
      </w:tr>
      <w:tr w:rsidR="00C41ACF" w:rsidRPr="006F2DDC" w14:paraId="02B9EDA9" w14:textId="77777777" w:rsidTr="00CE51F4">
        <w:tc>
          <w:tcPr>
            <w:tcW w:w="8856" w:type="dxa"/>
          </w:tcPr>
          <w:p w14:paraId="45C7721A" w14:textId="77777777" w:rsidR="00C41ACF" w:rsidRPr="006F2DDC" w:rsidRDefault="00C41ACF" w:rsidP="00CE51F4">
            <w:pPr>
              <w:pStyle w:val="TableText"/>
              <w:jc w:val="both"/>
              <w:rPr>
                <w:b/>
                <w:bCs/>
              </w:rPr>
            </w:pPr>
            <w:r w:rsidRPr="006F2DDC">
              <w:rPr>
                <w:b/>
                <w:bCs/>
              </w:rPr>
              <w:t>Assumptions</w:t>
            </w:r>
          </w:p>
          <w:p w14:paraId="0F71258B" w14:textId="77777777" w:rsidR="00C41ACF" w:rsidRPr="006F2DDC" w:rsidRDefault="00C41ACF" w:rsidP="00CE51F4">
            <w:pPr>
              <w:pStyle w:val="TableText"/>
              <w:jc w:val="both"/>
            </w:pPr>
            <w:r w:rsidRPr="006F2DDC">
              <w:t xml:space="preserve">None </w:t>
            </w:r>
          </w:p>
        </w:tc>
      </w:tr>
    </w:tbl>
    <w:p w14:paraId="31DF2DA9" w14:textId="77777777" w:rsidR="00C41ACF" w:rsidRPr="006F2DDC" w:rsidRDefault="00C41ACF" w:rsidP="00C41ACF">
      <w:pPr>
        <w:pStyle w:val="Heading3"/>
        <w:ind w:left="0"/>
        <w:jc w:val="both"/>
      </w:pPr>
      <w:r w:rsidRPr="006F2DDC">
        <w:br w:type="page"/>
      </w:r>
      <w:bookmarkStart w:id="28" w:name="_Toc24137601"/>
      <w:r w:rsidRPr="006F2DDC">
        <w:lastRenderedPageBreak/>
        <w:t>UC 3.1.</w:t>
      </w:r>
      <w:r w:rsidR="003F6B2F" w:rsidRPr="006F2DDC">
        <w:t>4</w:t>
      </w:r>
      <w:r w:rsidRPr="006F2DDC">
        <w:t xml:space="preserve"> </w:t>
      </w:r>
      <w:r w:rsidR="008016F3" w:rsidRPr="006F2DDC">
        <w:t>Modify</w:t>
      </w:r>
      <w:r w:rsidRPr="006F2DDC">
        <w:t xml:space="preserve"> User Details</w:t>
      </w:r>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C41ACF" w:rsidRPr="006F2DDC" w14:paraId="3B883090" w14:textId="77777777" w:rsidTr="00CE51F4">
        <w:tc>
          <w:tcPr>
            <w:tcW w:w="8856" w:type="dxa"/>
          </w:tcPr>
          <w:p w14:paraId="59E767E4" w14:textId="77777777" w:rsidR="00C41ACF" w:rsidRPr="006F2DDC" w:rsidRDefault="00C41ACF" w:rsidP="00CE51F4">
            <w:pPr>
              <w:pStyle w:val="TableText"/>
              <w:jc w:val="both"/>
              <w:rPr>
                <w:b/>
                <w:bCs/>
              </w:rPr>
            </w:pPr>
            <w:r w:rsidRPr="006F2DDC">
              <w:rPr>
                <w:b/>
                <w:bCs/>
              </w:rPr>
              <w:t>Actor(s)</w:t>
            </w:r>
          </w:p>
          <w:p w14:paraId="1D8968DA" w14:textId="77777777" w:rsidR="00C41ACF" w:rsidRPr="006F2DDC" w:rsidRDefault="00C41ACF" w:rsidP="00CE51F4">
            <w:pPr>
              <w:pStyle w:val="TableText"/>
              <w:jc w:val="both"/>
            </w:pPr>
            <w:r w:rsidRPr="006F2DDC">
              <w:t>Project Admin</w:t>
            </w:r>
          </w:p>
        </w:tc>
      </w:tr>
      <w:tr w:rsidR="008016F3" w:rsidRPr="006F2DDC" w14:paraId="0129B7CE" w14:textId="77777777" w:rsidTr="00CE51F4">
        <w:tc>
          <w:tcPr>
            <w:tcW w:w="8856" w:type="dxa"/>
          </w:tcPr>
          <w:p w14:paraId="72BBD515" w14:textId="77777777" w:rsidR="008016F3" w:rsidRPr="006F2DDC" w:rsidRDefault="008016F3" w:rsidP="008016F3">
            <w:pPr>
              <w:pStyle w:val="TableText"/>
              <w:jc w:val="both"/>
              <w:rPr>
                <w:b/>
                <w:bCs/>
              </w:rPr>
            </w:pPr>
            <w:r w:rsidRPr="006F2DDC">
              <w:rPr>
                <w:b/>
                <w:bCs/>
              </w:rPr>
              <w:t>Description</w:t>
            </w:r>
          </w:p>
          <w:p w14:paraId="2AEA7F7D" w14:textId="77777777" w:rsidR="008016F3" w:rsidRPr="006F2DDC" w:rsidRDefault="008016F3" w:rsidP="008016F3">
            <w:pPr>
              <w:pStyle w:val="TableText"/>
              <w:jc w:val="both"/>
            </w:pPr>
            <w:r w:rsidRPr="006F2DDC">
              <w:t>This use case allows the actor to modify an existing user’s details.</w:t>
            </w:r>
          </w:p>
        </w:tc>
      </w:tr>
      <w:tr w:rsidR="008016F3" w:rsidRPr="006F2DDC" w14:paraId="3CE5FF19" w14:textId="77777777" w:rsidTr="00CE51F4">
        <w:tc>
          <w:tcPr>
            <w:tcW w:w="8856" w:type="dxa"/>
          </w:tcPr>
          <w:p w14:paraId="387D01B3" w14:textId="77777777" w:rsidR="008016F3" w:rsidRPr="006F2DDC" w:rsidRDefault="008016F3" w:rsidP="008016F3">
            <w:pPr>
              <w:pStyle w:val="TableText"/>
              <w:jc w:val="both"/>
              <w:rPr>
                <w:b/>
                <w:bCs/>
              </w:rPr>
            </w:pPr>
            <w:proofErr w:type="gramStart"/>
            <w:r w:rsidRPr="006F2DDC">
              <w:rPr>
                <w:b/>
                <w:bCs/>
              </w:rPr>
              <w:t>Pre Conditions</w:t>
            </w:r>
            <w:proofErr w:type="gramEnd"/>
          </w:p>
          <w:p w14:paraId="2EB6FBC8" w14:textId="77777777" w:rsidR="008016F3" w:rsidRPr="006F2DDC" w:rsidRDefault="008016F3" w:rsidP="00F454DB">
            <w:pPr>
              <w:pStyle w:val="TableText"/>
              <w:numPr>
                <w:ilvl w:val="0"/>
                <w:numId w:val="28"/>
              </w:numPr>
              <w:jc w:val="both"/>
            </w:pPr>
            <w:r w:rsidRPr="006F2DDC">
              <w:t>The actor has created at least one user.</w:t>
            </w:r>
          </w:p>
        </w:tc>
      </w:tr>
      <w:tr w:rsidR="008016F3" w:rsidRPr="006F2DDC" w14:paraId="7DF97497" w14:textId="77777777" w:rsidTr="00CE51F4">
        <w:tc>
          <w:tcPr>
            <w:tcW w:w="8856" w:type="dxa"/>
          </w:tcPr>
          <w:p w14:paraId="5E783AF2" w14:textId="77777777" w:rsidR="008016F3" w:rsidRPr="006F2DDC" w:rsidRDefault="008016F3" w:rsidP="008016F3">
            <w:pPr>
              <w:pStyle w:val="TableText"/>
              <w:jc w:val="both"/>
              <w:rPr>
                <w:b/>
                <w:bCs/>
              </w:rPr>
            </w:pPr>
            <w:r w:rsidRPr="006F2DDC">
              <w:rPr>
                <w:b/>
                <w:bCs/>
              </w:rPr>
              <w:t>Triggers</w:t>
            </w:r>
          </w:p>
          <w:p w14:paraId="457A4016" w14:textId="77777777" w:rsidR="008016F3" w:rsidRPr="006F2DDC" w:rsidRDefault="008016F3" w:rsidP="00F454DB">
            <w:pPr>
              <w:pStyle w:val="TableText"/>
              <w:numPr>
                <w:ilvl w:val="0"/>
                <w:numId w:val="217"/>
              </w:numPr>
              <w:jc w:val="both"/>
            </w:pPr>
            <w:r w:rsidRPr="006F2DDC">
              <w:t xml:space="preserve">Actor selects the </w:t>
            </w:r>
            <w:r w:rsidRPr="006F2DDC">
              <w:rPr>
                <w:u w:val="single"/>
              </w:rPr>
              <w:t>Edit</w:t>
            </w:r>
            <w:r w:rsidRPr="006F2DDC">
              <w:t xml:space="preserve"> icon displayed against a user record in the </w:t>
            </w:r>
            <w:r w:rsidRPr="006F2DDC">
              <w:rPr>
                <w:u w:val="single"/>
              </w:rPr>
              <w:t>View Users</w:t>
            </w:r>
            <w:r w:rsidRPr="006F2DDC">
              <w:t xml:space="preserve"> screen.</w:t>
            </w:r>
          </w:p>
        </w:tc>
      </w:tr>
      <w:tr w:rsidR="008016F3" w:rsidRPr="006F2DDC" w14:paraId="327C90ED" w14:textId="77777777" w:rsidTr="00CE51F4">
        <w:tc>
          <w:tcPr>
            <w:tcW w:w="8856" w:type="dxa"/>
          </w:tcPr>
          <w:p w14:paraId="65FAB492" w14:textId="77777777" w:rsidR="008016F3" w:rsidRPr="006F2DDC" w:rsidRDefault="008016F3" w:rsidP="008016F3">
            <w:pPr>
              <w:pStyle w:val="TableText"/>
              <w:jc w:val="both"/>
              <w:rPr>
                <w:b/>
              </w:rPr>
            </w:pPr>
            <w:r w:rsidRPr="006F2DDC">
              <w:rPr>
                <w:b/>
              </w:rPr>
              <w:t>Normal Flow</w:t>
            </w:r>
          </w:p>
          <w:p w14:paraId="5DEE3EA5" w14:textId="77777777" w:rsidR="008016F3" w:rsidRPr="006F2DDC" w:rsidRDefault="008016F3" w:rsidP="00F454DB">
            <w:pPr>
              <w:pStyle w:val="TableText"/>
              <w:numPr>
                <w:ilvl w:val="0"/>
                <w:numId w:val="218"/>
              </w:numPr>
              <w:jc w:val="both"/>
            </w:pPr>
            <w:r w:rsidRPr="006F2DDC">
              <w:t xml:space="preserve">System should display a form with heading </w:t>
            </w:r>
            <w:r w:rsidRPr="006F2DDC">
              <w:rPr>
                <w:u w:val="single"/>
              </w:rPr>
              <w:t>Modify User Details</w:t>
            </w:r>
            <w:r w:rsidRPr="006F2DDC">
              <w:t xml:space="preserve">, running text form fields </w:t>
            </w:r>
            <w:r w:rsidRPr="006F2DDC">
              <w:rPr>
                <w:u w:val="single"/>
              </w:rPr>
              <w:t>Full Name</w:t>
            </w:r>
            <w:r w:rsidRPr="006F2DDC">
              <w:t xml:space="preserve">, </w:t>
            </w:r>
            <w:r w:rsidRPr="006F2DDC">
              <w:rPr>
                <w:u w:val="single"/>
              </w:rPr>
              <w:t>Email ID</w:t>
            </w:r>
            <w:r w:rsidRPr="006F2DDC">
              <w:t xml:space="preserve"> and </w:t>
            </w:r>
            <w:r w:rsidRPr="006F2DDC">
              <w:rPr>
                <w:u w:val="single"/>
              </w:rPr>
              <w:t>Mobile Number</w:t>
            </w:r>
            <w:r w:rsidRPr="006F2DDC">
              <w:t xml:space="preserve">, a dropdown list </w:t>
            </w:r>
            <w:r w:rsidRPr="006F2DDC">
              <w:rPr>
                <w:u w:val="single"/>
              </w:rPr>
              <w:t>Role</w:t>
            </w:r>
            <w:r w:rsidRPr="006F2DDC">
              <w:t xml:space="preserve"> and a button </w:t>
            </w:r>
            <w:r w:rsidRPr="006F2DDC">
              <w:rPr>
                <w:u w:val="single"/>
              </w:rPr>
              <w:t>Close</w:t>
            </w:r>
            <w:r w:rsidRPr="006F2DDC">
              <w:t>.</w:t>
            </w:r>
          </w:p>
          <w:p w14:paraId="17E63894" w14:textId="77777777" w:rsidR="008016F3" w:rsidRPr="006F2DDC" w:rsidRDefault="008016F3" w:rsidP="00F454DB">
            <w:pPr>
              <w:pStyle w:val="TableText"/>
              <w:numPr>
                <w:ilvl w:val="0"/>
                <w:numId w:val="218"/>
              </w:numPr>
              <w:jc w:val="both"/>
            </w:pPr>
            <w:r w:rsidRPr="006F2DDC">
              <w:t xml:space="preserve">System should display the </w:t>
            </w:r>
            <w:r w:rsidRPr="006F2DDC">
              <w:rPr>
                <w:u w:val="single"/>
              </w:rPr>
              <w:t>Full Name</w:t>
            </w:r>
            <w:r w:rsidRPr="006F2DDC">
              <w:t xml:space="preserve">, </w:t>
            </w:r>
            <w:r w:rsidRPr="006F2DDC">
              <w:rPr>
                <w:u w:val="single"/>
              </w:rPr>
              <w:t>Email ID</w:t>
            </w:r>
            <w:r w:rsidRPr="006F2DDC">
              <w:t xml:space="preserve"> and </w:t>
            </w:r>
            <w:r w:rsidRPr="006F2DDC">
              <w:rPr>
                <w:u w:val="single"/>
              </w:rPr>
              <w:t>Role</w:t>
            </w:r>
            <w:r w:rsidRPr="006F2DDC">
              <w:t xml:space="preserve"> values provided at the time of last form submission.</w:t>
            </w:r>
          </w:p>
          <w:p w14:paraId="76154A2C" w14:textId="77777777" w:rsidR="008016F3" w:rsidRPr="006F2DDC" w:rsidRDefault="008016F3" w:rsidP="00F454DB">
            <w:pPr>
              <w:pStyle w:val="TableText"/>
              <w:numPr>
                <w:ilvl w:val="0"/>
                <w:numId w:val="218"/>
              </w:numPr>
              <w:jc w:val="both"/>
            </w:pPr>
            <w:r w:rsidRPr="006F2DDC">
              <w:t xml:space="preserve">If actor had provided </w:t>
            </w:r>
            <w:r w:rsidRPr="006F2DDC">
              <w:rPr>
                <w:u w:val="single"/>
              </w:rPr>
              <w:t>Mobile Number</w:t>
            </w:r>
            <w:r w:rsidRPr="006F2DDC">
              <w:t xml:space="preserve"> at the time of last submission, system should display it as well.</w:t>
            </w:r>
          </w:p>
          <w:p w14:paraId="29CB73F8" w14:textId="77777777" w:rsidR="008016F3" w:rsidRPr="006F2DDC" w:rsidRDefault="008016F3" w:rsidP="00F454DB">
            <w:pPr>
              <w:pStyle w:val="TableText"/>
              <w:numPr>
                <w:ilvl w:val="0"/>
                <w:numId w:val="218"/>
              </w:numPr>
              <w:jc w:val="both"/>
            </w:pPr>
            <w:r w:rsidRPr="006F2DDC">
              <w:t xml:space="preserve">System should allow actor to </w:t>
            </w:r>
            <w:r w:rsidR="00444CB6" w:rsidRPr="006F2DDC">
              <w:t xml:space="preserve">change the </w:t>
            </w:r>
            <w:r w:rsidR="00444CB6" w:rsidRPr="006F2DDC">
              <w:rPr>
                <w:u w:val="single"/>
              </w:rPr>
              <w:t>Full Name</w:t>
            </w:r>
            <w:r w:rsidR="00444CB6" w:rsidRPr="006F2DDC">
              <w:t xml:space="preserve"> and enter</w:t>
            </w:r>
            <w:r w:rsidRPr="006F2DDC">
              <w:t xml:space="preserve"> up to 100 characters consisting of any combination of alphabets (upper and lower cases), hyphens, apostrophes and spaces.</w:t>
            </w:r>
          </w:p>
          <w:p w14:paraId="7D2CBFD7" w14:textId="77777777" w:rsidR="008016F3" w:rsidRPr="006F2DDC" w:rsidRDefault="008016F3" w:rsidP="00F454DB">
            <w:pPr>
              <w:pStyle w:val="TableText"/>
              <w:numPr>
                <w:ilvl w:val="0"/>
                <w:numId w:val="218"/>
              </w:numPr>
              <w:jc w:val="both"/>
            </w:pPr>
            <w:r w:rsidRPr="006F2DDC">
              <w:t xml:space="preserve">System should </w:t>
            </w:r>
            <w:r w:rsidR="00444CB6" w:rsidRPr="006F2DDC">
              <w:t xml:space="preserve">not </w:t>
            </w:r>
            <w:r w:rsidRPr="006F2DDC">
              <w:t xml:space="preserve">allow actor to </w:t>
            </w:r>
            <w:r w:rsidR="00444CB6" w:rsidRPr="006F2DDC">
              <w:t xml:space="preserve">change </w:t>
            </w:r>
            <w:r w:rsidRPr="006F2DDC">
              <w:t xml:space="preserve">the </w:t>
            </w:r>
            <w:r w:rsidRPr="006F2DDC">
              <w:rPr>
                <w:u w:val="single"/>
              </w:rPr>
              <w:t>Email ID</w:t>
            </w:r>
            <w:r w:rsidRPr="006F2DDC">
              <w:t xml:space="preserve"> field.</w:t>
            </w:r>
          </w:p>
          <w:p w14:paraId="38C897A3" w14:textId="77777777" w:rsidR="008016F3" w:rsidRPr="006F2DDC" w:rsidRDefault="008016F3" w:rsidP="00F454DB">
            <w:pPr>
              <w:pStyle w:val="TableText"/>
              <w:numPr>
                <w:ilvl w:val="0"/>
                <w:numId w:val="218"/>
              </w:numPr>
              <w:jc w:val="both"/>
            </w:pPr>
            <w:r w:rsidRPr="006F2DDC">
              <w:t xml:space="preserve">System should allow actor to </w:t>
            </w:r>
            <w:r w:rsidR="00444CB6" w:rsidRPr="006F2DDC">
              <w:t xml:space="preserve">change the </w:t>
            </w:r>
            <w:r w:rsidR="00444CB6" w:rsidRPr="006F2DDC">
              <w:rPr>
                <w:u w:val="single"/>
              </w:rPr>
              <w:t>Mobile Number</w:t>
            </w:r>
            <w:r w:rsidR="00444CB6" w:rsidRPr="006F2DDC">
              <w:t xml:space="preserve"> and </w:t>
            </w:r>
            <w:r w:rsidRPr="006F2DDC">
              <w:t>enter 10 numbers.</w:t>
            </w:r>
          </w:p>
          <w:p w14:paraId="026E1DDD" w14:textId="77777777" w:rsidR="00240A74" w:rsidRPr="006F2DDC" w:rsidRDefault="00240A74" w:rsidP="00F454DB">
            <w:pPr>
              <w:pStyle w:val="TableText"/>
              <w:numPr>
                <w:ilvl w:val="0"/>
                <w:numId w:val="218"/>
              </w:numPr>
              <w:jc w:val="both"/>
            </w:pPr>
            <w:r w:rsidRPr="006F2DDC">
              <w:t xml:space="preserve">If actor had only selected one </w:t>
            </w:r>
            <w:r w:rsidRPr="006F2DDC">
              <w:rPr>
                <w:u w:val="single"/>
              </w:rPr>
              <w:t>Role</w:t>
            </w:r>
            <w:r w:rsidRPr="006F2DDC">
              <w:t xml:space="preserve"> value at the time of last submission, system should allow actor to add the other </w:t>
            </w:r>
            <w:r w:rsidRPr="006F2DDC">
              <w:rPr>
                <w:u w:val="single"/>
              </w:rPr>
              <w:t>Role</w:t>
            </w:r>
            <w:r w:rsidRPr="006F2DDC">
              <w:t xml:space="preserve"> value as well.</w:t>
            </w:r>
          </w:p>
          <w:p w14:paraId="557C4C00" w14:textId="77777777" w:rsidR="003840D7" w:rsidRPr="006F2DDC" w:rsidRDefault="003840D7" w:rsidP="00F454DB">
            <w:pPr>
              <w:pStyle w:val="TableText"/>
              <w:numPr>
                <w:ilvl w:val="0"/>
                <w:numId w:val="218"/>
              </w:numPr>
              <w:jc w:val="both"/>
            </w:pPr>
            <w:r w:rsidRPr="006F2DDC">
              <w:t xml:space="preserve">If actor had only selected one </w:t>
            </w:r>
            <w:r w:rsidRPr="006F2DDC">
              <w:rPr>
                <w:u w:val="single"/>
              </w:rPr>
              <w:t>Role</w:t>
            </w:r>
            <w:r w:rsidRPr="006F2DDC">
              <w:t xml:space="preserve"> value at the time of last submission and if no project is assigned to the user for that </w:t>
            </w:r>
            <w:r w:rsidRPr="006F2DDC">
              <w:rPr>
                <w:u w:val="single"/>
              </w:rPr>
              <w:t>Role</w:t>
            </w:r>
            <w:r w:rsidRPr="006F2DDC">
              <w:t xml:space="preserve"> value, system should allow actor to change to the other </w:t>
            </w:r>
            <w:r w:rsidRPr="006F2DDC">
              <w:rPr>
                <w:u w:val="single"/>
              </w:rPr>
              <w:t>Role</w:t>
            </w:r>
            <w:r w:rsidRPr="006F2DDC">
              <w:t xml:space="preserve"> value (i.e., System should allow actor to remove the first role and add the second one in the same step before form submission).</w:t>
            </w:r>
          </w:p>
          <w:p w14:paraId="1C7C75FE" w14:textId="77777777" w:rsidR="00240A74" w:rsidRPr="006F2DDC" w:rsidRDefault="00240A74" w:rsidP="00F454DB">
            <w:pPr>
              <w:pStyle w:val="TableText"/>
              <w:numPr>
                <w:ilvl w:val="0"/>
                <w:numId w:val="218"/>
              </w:numPr>
              <w:jc w:val="both"/>
            </w:pPr>
            <w:r w:rsidRPr="006F2DDC">
              <w:t xml:space="preserve">If actor had selected both </w:t>
            </w:r>
            <w:r w:rsidRPr="006F2DDC">
              <w:rPr>
                <w:u w:val="single"/>
              </w:rPr>
              <w:t>Role</w:t>
            </w:r>
            <w:r w:rsidRPr="006F2DDC">
              <w:t xml:space="preserve"> values at the time of last submission and no project is assigned to the user for either </w:t>
            </w:r>
            <w:r w:rsidRPr="006F2DDC">
              <w:rPr>
                <w:u w:val="single"/>
              </w:rPr>
              <w:t>Role</w:t>
            </w:r>
            <w:r w:rsidRPr="006F2DDC">
              <w:t xml:space="preserve"> value, system should allow actor to remove one (either of the two) of the values and submit the form.</w:t>
            </w:r>
          </w:p>
          <w:p w14:paraId="6DC76185" w14:textId="77777777" w:rsidR="003840D7" w:rsidRPr="006F2DDC" w:rsidRDefault="003840D7" w:rsidP="00F454DB">
            <w:pPr>
              <w:pStyle w:val="TableText"/>
              <w:numPr>
                <w:ilvl w:val="0"/>
                <w:numId w:val="218"/>
              </w:numPr>
              <w:jc w:val="both"/>
            </w:pPr>
            <w:r w:rsidRPr="006F2DDC">
              <w:t xml:space="preserve">If actor had selected both </w:t>
            </w:r>
            <w:r w:rsidRPr="006F2DDC">
              <w:rPr>
                <w:u w:val="single"/>
              </w:rPr>
              <w:t>Role</w:t>
            </w:r>
            <w:r w:rsidRPr="006F2DDC">
              <w:t xml:space="preserve"> values at the time of last submission and a project is assigned to the user for one of the </w:t>
            </w:r>
            <w:r w:rsidRPr="006F2DDC">
              <w:rPr>
                <w:u w:val="single"/>
              </w:rPr>
              <w:t>Role</w:t>
            </w:r>
            <w:r w:rsidRPr="006F2DDC">
              <w:t xml:space="preserve"> values but not the other, system should allow actor to remove the value for which no project is assigned and submit the form.</w:t>
            </w:r>
          </w:p>
          <w:p w14:paraId="14F519C4" w14:textId="77777777" w:rsidR="008016F3" w:rsidRPr="006F2DDC" w:rsidRDefault="008016F3" w:rsidP="00F454DB">
            <w:pPr>
              <w:pStyle w:val="TableText"/>
              <w:numPr>
                <w:ilvl w:val="0"/>
                <w:numId w:val="218"/>
              </w:numPr>
              <w:jc w:val="both"/>
            </w:pPr>
            <w:r w:rsidRPr="006F2DDC">
              <w:t xml:space="preserve">System should make it mandatory to enter the </w:t>
            </w:r>
            <w:r w:rsidRPr="006F2DDC">
              <w:rPr>
                <w:u w:val="single"/>
              </w:rPr>
              <w:t>Full Name</w:t>
            </w:r>
            <w:r w:rsidR="003840D7" w:rsidRPr="006F2DDC">
              <w:t xml:space="preserve"> </w:t>
            </w:r>
            <w:r w:rsidRPr="006F2DDC">
              <w:t xml:space="preserve">and </w:t>
            </w:r>
            <w:r w:rsidRPr="006F2DDC">
              <w:rPr>
                <w:u w:val="single"/>
              </w:rPr>
              <w:t>Role</w:t>
            </w:r>
            <w:r w:rsidRPr="006F2DDC">
              <w:t>.</w:t>
            </w:r>
          </w:p>
          <w:p w14:paraId="19EA1DCA" w14:textId="77777777" w:rsidR="003840D7" w:rsidRPr="006F2DDC" w:rsidRDefault="003840D7" w:rsidP="00F454DB">
            <w:pPr>
              <w:pStyle w:val="TableText"/>
              <w:numPr>
                <w:ilvl w:val="0"/>
                <w:numId w:val="218"/>
              </w:numPr>
              <w:jc w:val="both"/>
            </w:pPr>
            <w:r w:rsidRPr="006F2DDC">
              <w:lastRenderedPageBreak/>
              <w:t>Mobile number is not mandatory, but if provided should be exactly 10 numbers for submission.</w:t>
            </w:r>
          </w:p>
          <w:p w14:paraId="4585A0F4" w14:textId="77777777" w:rsidR="008016F3" w:rsidRPr="006F2DDC" w:rsidRDefault="003840D7" w:rsidP="00F454DB">
            <w:pPr>
              <w:pStyle w:val="TableText"/>
              <w:numPr>
                <w:ilvl w:val="0"/>
                <w:numId w:val="218"/>
              </w:numPr>
              <w:jc w:val="both"/>
            </w:pPr>
            <w:r w:rsidRPr="006F2DDC">
              <w:t xml:space="preserve">If actor enters valid values in </w:t>
            </w:r>
            <w:r w:rsidRPr="006F2DDC">
              <w:rPr>
                <w:u w:val="single"/>
              </w:rPr>
              <w:t>Full Name</w:t>
            </w:r>
            <w:r w:rsidRPr="006F2DDC">
              <w:t xml:space="preserve">, </w:t>
            </w:r>
            <w:r w:rsidRPr="006F2DDC">
              <w:rPr>
                <w:u w:val="single"/>
              </w:rPr>
              <w:t>Mobile Number</w:t>
            </w:r>
            <w:r w:rsidRPr="006F2DDC">
              <w:t xml:space="preserve"> and at least one value in </w:t>
            </w:r>
            <w:r w:rsidRPr="006F2DDC">
              <w:rPr>
                <w:u w:val="single"/>
              </w:rPr>
              <w:t>Role</w:t>
            </w:r>
            <w:r w:rsidRPr="006F2DDC">
              <w:t>, system should allow actor to save the form</w:t>
            </w:r>
          </w:p>
        </w:tc>
      </w:tr>
      <w:tr w:rsidR="008016F3" w:rsidRPr="006F2DDC" w14:paraId="21CFF984" w14:textId="77777777" w:rsidTr="00CE51F4">
        <w:tc>
          <w:tcPr>
            <w:tcW w:w="8856" w:type="dxa"/>
          </w:tcPr>
          <w:p w14:paraId="6FD0973B" w14:textId="77777777" w:rsidR="008016F3" w:rsidRPr="006F2DDC" w:rsidRDefault="003C395F" w:rsidP="008016F3">
            <w:pPr>
              <w:pStyle w:val="TableText"/>
              <w:jc w:val="both"/>
              <w:rPr>
                <w:b/>
                <w:bCs/>
              </w:rPr>
            </w:pPr>
            <w:r w:rsidRPr="006F2DDC">
              <w:rPr>
                <w:b/>
                <w:bCs/>
              </w:rPr>
              <w:lastRenderedPageBreak/>
              <w:t>Alternative Flow</w:t>
            </w:r>
          </w:p>
          <w:p w14:paraId="3046A90C" w14:textId="77777777" w:rsidR="008016F3" w:rsidRPr="006F2DDC" w:rsidRDefault="008016F3" w:rsidP="008016F3">
            <w:pPr>
              <w:pStyle w:val="TableText"/>
              <w:jc w:val="both"/>
            </w:pPr>
            <w:r w:rsidRPr="006F2DDC">
              <w:t xml:space="preserve">None </w:t>
            </w:r>
          </w:p>
        </w:tc>
      </w:tr>
      <w:tr w:rsidR="008016F3" w:rsidRPr="006F2DDC" w14:paraId="009B6BC7" w14:textId="77777777" w:rsidTr="00CE51F4">
        <w:tc>
          <w:tcPr>
            <w:tcW w:w="8856" w:type="dxa"/>
          </w:tcPr>
          <w:p w14:paraId="42A413B8" w14:textId="77777777" w:rsidR="008016F3" w:rsidRPr="006F2DDC" w:rsidRDefault="008016F3" w:rsidP="008016F3">
            <w:pPr>
              <w:pStyle w:val="TableText"/>
              <w:jc w:val="both"/>
              <w:rPr>
                <w:b/>
                <w:bCs/>
              </w:rPr>
            </w:pPr>
            <w:r w:rsidRPr="006F2DDC">
              <w:rPr>
                <w:b/>
                <w:bCs/>
              </w:rPr>
              <w:t>Post Conditions</w:t>
            </w:r>
          </w:p>
          <w:p w14:paraId="2B9560B9" w14:textId="77777777" w:rsidR="008016F3" w:rsidRPr="006F2DDC" w:rsidRDefault="008016F3" w:rsidP="00F454DB">
            <w:pPr>
              <w:pStyle w:val="TableText"/>
              <w:numPr>
                <w:ilvl w:val="0"/>
                <w:numId w:val="219"/>
              </w:numPr>
              <w:jc w:val="both"/>
            </w:pPr>
            <w:r w:rsidRPr="006F2DDC">
              <w:t xml:space="preserve">System should not take any action </w:t>
            </w:r>
            <w:r w:rsidR="00D50DAA" w:rsidRPr="006F2DDC">
              <w:t xml:space="preserve">(user details </w:t>
            </w:r>
            <w:r w:rsidR="004E18B8" w:rsidRPr="006F2DDC">
              <w:t xml:space="preserve">should </w:t>
            </w:r>
            <w:r w:rsidR="00D50DAA" w:rsidRPr="006F2DDC">
              <w:t xml:space="preserve">remain unchanged) </w:t>
            </w:r>
            <w:r w:rsidRPr="006F2DDC">
              <w:t xml:space="preserve">if actor selects the </w:t>
            </w:r>
            <w:r w:rsidRPr="006F2DDC">
              <w:rPr>
                <w:u w:val="single"/>
              </w:rPr>
              <w:t>Close</w:t>
            </w:r>
            <w:r w:rsidRPr="006F2DDC">
              <w:t xml:space="preserve"> button.</w:t>
            </w:r>
          </w:p>
          <w:p w14:paraId="1CAC5BBF" w14:textId="77777777" w:rsidR="008016F3" w:rsidRPr="006F2DDC" w:rsidRDefault="008016F3" w:rsidP="00F454DB">
            <w:pPr>
              <w:pStyle w:val="TableText"/>
              <w:numPr>
                <w:ilvl w:val="0"/>
                <w:numId w:val="219"/>
              </w:numPr>
              <w:jc w:val="both"/>
            </w:pPr>
            <w:r w:rsidRPr="006F2DDC">
              <w:t xml:space="preserve">System should </w:t>
            </w:r>
            <w:r w:rsidR="00D50DAA" w:rsidRPr="006F2DDC">
              <w:t>update</w:t>
            </w:r>
            <w:r w:rsidRPr="006F2DDC">
              <w:t xml:space="preserve"> details of </w:t>
            </w:r>
            <w:r w:rsidR="00D50DAA" w:rsidRPr="006F2DDC">
              <w:t xml:space="preserve">the </w:t>
            </w:r>
            <w:r w:rsidRPr="006F2DDC">
              <w:t>user if actor provides valid details</w:t>
            </w:r>
            <w:r w:rsidR="00D50DAA" w:rsidRPr="006F2DDC">
              <w:t xml:space="preserve"> and submits the form</w:t>
            </w:r>
            <w:r w:rsidRPr="006F2DDC">
              <w:t>.</w:t>
            </w:r>
          </w:p>
          <w:p w14:paraId="1B486D41" w14:textId="77777777" w:rsidR="004E18B8" w:rsidRPr="006F2DDC" w:rsidRDefault="00D3445E" w:rsidP="00F454DB">
            <w:pPr>
              <w:pStyle w:val="TableText"/>
              <w:numPr>
                <w:ilvl w:val="0"/>
                <w:numId w:val="219"/>
              </w:numPr>
              <w:jc w:val="both"/>
            </w:pPr>
            <w:r w:rsidRPr="006F2DDC">
              <w:t xml:space="preserve">If user has been assigned </w:t>
            </w:r>
            <w:r w:rsidRPr="006F2DDC">
              <w:rPr>
                <w:i/>
              </w:rPr>
              <w:t>Designer</w:t>
            </w:r>
            <w:r w:rsidRPr="006F2DDC">
              <w:t xml:space="preserve"> role, s</w:t>
            </w:r>
            <w:r w:rsidR="004E18B8" w:rsidRPr="006F2DDC">
              <w:t xml:space="preserve">ystem should display the user’s updated </w:t>
            </w:r>
            <w:r w:rsidR="004E18B8" w:rsidRPr="006F2DDC">
              <w:rPr>
                <w:u w:val="single"/>
              </w:rPr>
              <w:t>Full Name</w:t>
            </w:r>
            <w:r w:rsidR="004E18B8" w:rsidRPr="006F2DDC">
              <w:t xml:space="preserve"> in the </w:t>
            </w:r>
            <w:r w:rsidR="004E18B8" w:rsidRPr="006F2DDC">
              <w:rPr>
                <w:u w:val="single"/>
              </w:rPr>
              <w:t>Assign Users</w:t>
            </w:r>
            <w:r w:rsidR="004E18B8" w:rsidRPr="006F2DDC">
              <w:t xml:space="preserve"> pop-up in </w:t>
            </w:r>
            <w:r w:rsidR="004E18B8" w:rsidRPr="006F2DDC">
              <w:rPr>
                <w:u w:val="single"/>
              </w:rPr>
              <w:t>Manage Projects</w:t>
            </w:r>
            <w:r w:rsidR="004E18B8" w:rsidRPr="006F2DDC">
              <w:t xml:space="preserve"> screen for all projects created by actor.</w:t>
            </w:r>
          </w:p>
          <w:p w14:paraId="4494194D" w14:textId="77777777" w:rsidR="008016F3" w:rsidRPr="006F2DDC" w:rsidRDefault="007417FC" w:rsidP="00F454DB">
            <w:pPr>
              <w:pStyle w:val="TableText"/>
              <w:numPr>
                <w:ilvl w:val="0"/>
                <w:numId w:val="219"/>
              </w:numPr>
              <w:jc w:val="both"/>
            </w:pPr>
            <w:r w:rsidRPr="006F2DDC">
              <w:t>No change should happen</w:t>
            </w:r>
            <w:r w:rsidR="008016F3" w:rsidRPr="006F2DDC">
              <w:t xml:space="preserve"> </w:t>
            </w:r>
            <w:r w:rsidRPr="006F2DDC">
              <w:t>to user credentials (</w:t>
            </w:r>
            <w:r w:rsidR="008016F3" w:rsidRPr="006F2DDC">
              <w:t xml:space="preserve">provided </w:t>
            </w:r>
            <w:r w:rsidR="008016F3" w:rsidRPr="006F2DDC">
              <w:rPr>
                <w:u w:val="single"/>
              </w:rPr>
              <w:t>Email ID</w:t>
            </w:r>
            <w:r w:rsidR="008016F3" w:rsidRPr="006F2DDC">
              <w:t xml:space="preserve"> and password</w:t>
            </w:r>
            <w:r w:rsidRPr="006F2DDC">
              <w:t>)</w:t>
            </w:r>
            <w:r w:rsidR="008016F3" w:rsidRPr="006F2DDC">
              <w:t>.</w:t>
            </w:r>
          </w:p>
        </w:tc>
      </w:tr>
      <w:tr w:rsidR="008016F3" w:rsidRPr="006F2DDC" w14:paraId="2F430A85" w14:textId="77777777" w:rsidTr="00CE51F4">
        <w:tc>
          <w:tcPr>
            <w:tcW w:w="8856" w:type="dxa"/>
          </w:tcPr>
          <w:p w14:paraId="65826BBC" w14:textId="77777777" w:rsidR="008016F3" w:rsidRPr="006F2DDC" w:rsidRDefault="008016F3" w:rsidP="008016F3">
            <w:pPr>
              <w:pStyle w:val="TableText"/>
              <w:jc w:val="both"/>
              <w:rPr>
                <w:b/>
                <w:bCs/>
              </w:rPr>
            </w:pPr>
            <w:r w:rsidRPr="006F2DDC">
              <w:rPr>
                <w:b/>
                <w:bCs/>
              </w:rPr>
              <w:t>Exceptions</w:t>
            </w:r>
          </w:p>
          <w:p w14:paraId="576BFF36" w14:textId="77777777" w:rsidR="008016F3" w:rsidRPr="006F2DDC" w:rsidRDefault="008016F3" w:rsidP="00F454DB">
            <w:pPr>
              <w:pStyle w:val="TableText"/>
              <w:numPr>
                <w:ilvl w:val="0"/>
                <w:numId w:val="220"/>
              </w:numPr>
              <w:jc w:val="both"/>
            </w:pPr>
            <w:r w:rsidRPr="006F2DDC">
              <w:t xml:space="preserve">System should not allow form submission if actor does not provide valid </w:t>
            </w:r>
            <w:r w:rsidRPr="006F2DDC">
              <w:rPr>
                <w:u w:val="single"/>
              </w:rPr>
              <w:t>Full Name</w:t>
            </w:r>
            <w:r w:rsidRPr="006F2DDC">
              <w:t xml:space="preserve"> or </w:t>
            </w:r>
            <w:r w:rsidRPr="006F2DDC">
              <w:rPr>
                <w:u w:val="single"/>
              </w:rPr>
              <w:t>Email ID</w:t>
            </w:r>
            <w:r w:rsidRPr="006F2DDC">
              <w:t>.</w:t>
            </w:r>
          </w:p>
          <w:p w14:paraId="652A9FD8" w14:textId="77777777" w:rsidR="008016F3" w:rsidRPr="006F2DDC" w:rsidRDefault="003840D7" w:rsidP="00F454DB">
            <w:pPr>
              <w:pStyle w:val="TableText"/>
              <w:numPr>
                <w:ilvl w:val="0"/>
                <w:numId w:val="220"/>
              </w:numPr>
              <w:jc w:val="both"/>
            </w:pPr>
            <w:r w:rsidRPr="006F2DDC">
              <w:t xml:space="preserve">System should not allow form submission if actor tries to remove one or both </w:t>
            </w:r>
            <w:r w:rsidRPr="006F2DDC">
              <w:rPr>
                <w:u w:val="single"/>
              </w:rPr>
              <w:t>Role</w:t>
            </w:r>
            <w:r w:rsidRPr="006F2DDC">
              <w:t xml:space="preserve"> values from a user which had one </w:t>
            </w:r>
            <w:r w:rsidRPr="006F2DDC">
              <w:rPr>
                <w:u w:val="single"/>
              </w:rPr>
              <w:t>Role</w:t>
            </w:r>
            <w:r w:rsidRPr="006F2DDC">
              <w:t xml:space="preserve"> value at the time of last submission and a project is already assigned for the </w:t>
            </w:r>
            <w:r w:rsidRPr="006F2DDC">
              <w:rPr>
                <w:u w:val="single"/>
              </w:rPr>
              <w:t>Role</w:t>
            </w:r>
            <w:r w:rsidRPr="006F2DDC">
              <w:t xml:space="preserve"> value(s).</w:t>
            </w:r>
          </w:p>
        </w:tc>
      </w:tr>
      <w:tr w:rsidR="00C41ACF" w:rsidRPr="006F2DDC" w14:paraId="0A72754F" w14:textId="77777777" w:rsidTr="00CE51F4">
        <w:tc>
          <w:tcPr>
            <w:tcW w:w="8856" w:type="dxa"/>
          </w:tcPr>
          <w:p w14:paraId="39F75D1E" w14:textId="77777777" w:rsidR="00C41ACF" w:rsidRPr="006F2DDC" w:rsidRDefault="00C41ACF" w:rsidP="00CE51F4">
            <w:pPr>
              <w:pStyle w:val="TableText"/>
              <w:jc w:val="both"/>
              <w:rPr>
                <w:b/>
                <w:bCs/>
              </w:rPr>
            </w:pPr>
            <w:r w:rsidRPr="006F2DDC">
              <w:rPr>
                <w:b/>
                <w:bCs/>
              </w:rPr>
              <w:t>Business Rules</w:t>
            </w:r>
          </w:p>
          <w:p w14:paraId="61BC28B4" w14:textId="77777777" w:rsidR="00C41ACF" w:rsidRPr="006F2DDC" w:rsidRDefault="00C41ACF" w:rsidP="00CE51F4">
            <w:pPr>
              <w:pStyle w:val="TableText"/>
              <w:jc w:val="both"/>
            </w:pPr>
            <w:r w:rsidRPr="006F2DDC">
              <w:t>None</w:t>
            </w:r>
          </w:p>
        </w:tc>
      </w:tr>
      <w:tr w:rsidR="00C41ACF" w:rsidRPr="006F2DDC" w14:paraId="530D2250" w14:textId="77777777" w:rsidTr="00CE51F4">
        <w:tc>
          <w:tcPr>
            <w:tcW w:w="8856" w:type="dxa"/>
          </w:tcPr>
          <w:p w14:paraId="640B0B19" w14:textId="77777777" w:rsidR="00C41ACF" w:rsidRPr="006F2DDC" w:rsidRDefault="00C41ACF" w:rsidP="00CE51F4">
            <w:pPr>
              <w:pStyle w:val="TableText"/>
              <w:jc w:val="both"/>
              <w:rPr>
                <w:b/>
                <w:bCs/>
              </w:rPr>
            </w:pPr>
            <w:r w:rsidRPr="006F2DDC">
              <w:rPr>
                <w:b/>
                <w:bCs/>
              </w:rPr>
              <w:t>Relationships</w:t>
            </w:r>
          </w:p>
          <w:p w14:paraId="16B5AF27" w14:textId="77777777" w:rsidR="00C41ACF" w:rsidRPr="006F2DDC" w:rsidRDefault="00C41ACF" w:rsidP="00CE51F4">
            <w:pPr>
              <w:pStyle w:val="TableText"/>
              <w:jc w:val="both"/>
            </w:pPr>
            <w:r w:rsidRPr="006F2DDC">
              <w:t>None</w:t>
            </w:r>
          </w:p>
        </w:tc>
      </w:tr>
      <w:tr w:rsidR="00C41ACF" w:rsidRPr="006F2DDC" w14:paraId="54FA16C2" w14:textId="77777777" w:rsidTr="00CE51F4">
        <w:tc>
          <w:tcPr>
            <w:tcW w:w="8856" w:type="dxa"/>
          </w:tcPr>
          <w:p w14:paraId="39EA4B47" w14:textId="77777777" w:rsidR="00C41ACF" w:rsidRPr="006F2DDC" w:rsidRDefault="00C41ACF" w:rsidP="00CE51F4">
            <w:pPr>
              <w:pStyle w:val="TableText"/>
              <w:jc w:val="both"/>
              <w:rPr>
                <w:b/>
                <w:bCs/>
              </w:rPr>
            </w:pPr>
            <w:r w:rsidRPr="006F2DDC">
              <w:rPr>
                <w:b/>
                <w:bCs/>
              </w:rPr>
              <w:t>Special Requirements</w:t>
            </w:r>
          </w:p>
          <w:p w14:paraId="6C56B211" w14:textId="77777777" w:rsidR="00C41ACF" w:rsidRPr="006F2DDC" w:rsidRDefault="00C41ACF" w:rsidP="00CE51F4">
            <w:pPr>
              <w:pStyle w:val="TableText"/>
              <w:jc w:val="both"/>
            </w:pPr>
            <w:r w:rsidRPr="006F2DDC">
              <w:t xml:space="preserve">None </w:t>
            </w:r>
          </w:p>
        </w:tc>
      </w:tr>
      <w:tr w:rsidR="00C41ACF" w:rsidRPr="006F2DDC" w14:paraId="55F947D1" w14:textId="77777777" w:rsidTr="00CE51F4">
        <w:tc>
          <w:tcPr>
            <w:tcW w:w="8856" w:type="dxa"/>
          </w:tcPr>
          <w:p w14:paraId="1947EF90" w14:textId="77777777" w:rsidR="00C41ACF" w:rsidRPr="006F2DDC" w:rsidRDefault="00C41ACF" w:rsidP="00CE51F4">
            <w:pPr>
              <w:pStyle w:val="TableText"/>
              <w:jc w:val="both"/>
              <w:rPr>
                <w:b/>
                <w:bCs/>
              </w:rPr>
            </w:pPr>
            <w:r w:rsidRPr="006F2DDC">
              <w:rPr>
                <w:b/>
                <w:bCs/>
              </w:rPr>
              <w:t>Assumptions</w:t>
            </w:r>
          </w:p>
          <w:p w14:paraId="77BE2E0B" w14:textId="77777777" w:rsidR="00C41ACF" w:rsidRPr="006F2DDC" w:rsidRDefault="00C41ACF" w:rsidP="00CE51F4">
            <w:pPr>
              <w:pStyle w:val="TableText"/>
              <w:jc w:val="both"/>
            </w:pPr>
            <w:r w:rsidRPr="006F2DDC">
              <w:t xml:space="preserve">None </w:t>
            </w:r>
          </w:p>
        </w:tc>
      </w:tr>
    </w:tbl>
    <w:p w14:paraId="57450573" w14:textId="77777777" w:rsidR="00C41ACF" w:rsidRPr="006F2DDC" w:rsidRDefault="00C41ACF" w:rsidP="00C41ACF"/>
    <w:p w14:paraId="0DEEF588" w14:textId="77777777" w:rsidR="00C41ACF" w:rsidRPr="006F2DDC" w:rsidRDefault="00C41ACF" w:rsidP="00C41ACF">
      <w:pPr>
        <w:pStyle w:val="BodyText"/>
      </w:pPr>
    </w:p>
    <w:p w14:paraId="234E1356" w14:textId="77777777" w:rsidR="00C41ACF" w:rsidRPr="006F2DDC" w:rsidRDefault="00C41ACF" w:rsidP="00C41ACF">
      <w:r w:rsidRPr="006F2DDC">
        <w:br w:type="page"/>
      </w:r>
    </w:p>
    <w:p w14:paraId="0548952D" w14:textId="77777777" w:rsidR="00804944" w:rsidRPr="006F2DDC" w:rsidRDefault="00804944" w:rsidP="00804944">
      <w:pPr>
        <w:pStyle w:val="Heading3"/>
        <w:ind w:left="0"/>
        <w:jc w:val="both"/>
      </w:pPr>
      <w:bookmarkStart w:id="29" w:name="_Toc24137602"/>
      <w:r w:rsidRPr="006F2DDC">
        <w:lastRenderedPageBreak/>
        <w:t>UC 3.1.5 View User Groups</w:t>
      </w:r>
      <w:bookmarkEnd w:id="2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59C57FA9" w14:textId="77777777" w:rsidTr="000D4135">
        <w:tc>
          <w:tcPr>
            <w:tcW w:w="8856" w:type="dxa"/>
          </w:tcPr>
          <w:p w14:paraId="4C8F8509" w14:textId="77777777" w:rsidR="00804944" w:rsidRPr="006F2DDC" w:rsidRDefault="00804944" w:rsidP="000D4135">
            <w:pPr>
              <w:pStyle w:val="TableText"/>
              <w:jc w:val="both"/>
              <w:rPr>
                <w:b/>
                <w:bCs/>
              </w:rPr>
            </w:pPr>
            <w:r w:rsidRPr="006F2DDC">
              <w:rPr>
                <w:b/>
                <w:bCs/>
              </w:rPr>
              <w:t>Actor(s)</w:t>
            </w:r>
          </w:p>
          <w:p w14:paraId="38EF921F" w14:textId="77777777" w:rsidR="00804944" w:rsidRPr="006F2DDC" w:rsidRDefault="00804944" w:rsidP="000D4135">
            <w:pPr>
              <w:pStyle w:val="TableText"/>
              <w:jc w:val="both"/>
            </w:pPr>
            <w:r w:rsidRPr="006F2DDC">
              <w:t>Project Admin</w:t>
            </w:r>
          </w:p>
        </w:tc>
      </w:tr>
      <w:tr w:rsidR="00804944" w:rsidRPr="006F2DDC" w14:paraId="0303BF90" w14:textId="77777777" w:rsidTr="000D4135">
        <w:tc>
          <w:tcPr>
            <w:tcW w:w="8856" w:type="dxa"/>
          </w:tcPr>
          <w:p w14:paraId="08BF4C6A" w14:textId="77777777" w:rsidR="00804944" w:rsidRPr="006F2DDC" w:rsidRDefault="00804944" w:rsidP="000D4135">
            <w:pPr>
              <w:pStyle w:val="TableText"/>
              <w:jc w:val="both"/>
              <w:rPr>
                <w:b/>
                <w:bCs/>
              </w:rPr>
            </w:pPr>
            <w:r w:rsidRPr="006F2DDC">
              <w:rPr>
                <w:b/>
                <w:bCs/>
              </w:rPr>
              <w:t>Description</w:t>
            </w:r>
          </w:p>
          <w:p w14:paraId="2DE34611" w14:textId="77777777" w:rsidR="00804944" w:rsidRPr="006F2DDC" w:rsidRDefault="00804944" w:rsidP="000D4135">
            <w:pPr>
              <w:pStyle w:val="TableText"/>
              <w:jc w:val="both"/>
            </w:pPr>
            <w:r w:rsidRPr="006F2DDC">
              <w:t>This use case allows the actor to manage user groups.</w:t>
            </w:r>
          </w:p>
        </w:tc>
      </w:tr>
      <w:tr w:rsidR="00804944" w:rsidRPr="006F2DDC" w14:paraId="4DCE0F53" w14:textId="77777777" w:rsidTr="000D4135">
        <w:tc>
          <w:tcPr>
            <w:tcW w:w="8856" w:type="dxa"/>
          </w:tcPr>
          <w:p w14:paraId="41D8B26E" w14:textId="77777777" w:rsidR="00804944" w:rsidRPr="006F2DDC" w:rsidRDefault="00804944" w:rsidP="000D4135">
            <w:pPr>
              <w:pStyle w:val="TableText"/>
              <w:jc w:val="both"/>
              <w:rPr>
                <w:b/>
                <w:bCs/>
              </w:rPr>
            </w:pPr>
            <w:proofErr w:type="gramStart"/>
            <w:r w:rsidRPr="006F2DDC">
              <w:rPr>
                <w:b/>
                <w:bCs/>
              </w:rPr>
              <w:t>Pre Conditions</w:t>
            </w:r>
            <w:proofErr w:type="gramEnd"/>
          </w:p>
          <w:p w14:paraId="31420BDE" w14:textId="77777777" w:rsidR="00804944" w:rsidRPr="006F2DDC" w:rsidRDefault="00804944" w:rsidP="00F454DB">
            <w:pPr>
              <w:pStyle w:val="TableText"/>
              <w:numPr>
                <w:ilvl w:val="0"/>
                <w:numId w:val="45"/>
              </w:numPr>
              <w:jc w:val="both"/>
            </w:pPr>
            <w:r w:rsidRPr="006F2DDC">
              <w:t>The actor has logged into the system.</w:t>
            </w:r>
          </w:p>
        </w:tc>
      </w:tr>
      <w:tr w:rsidR="00804944" w:rsidRPr="006F2DDC" w14:paraId="1CED40B9" w14:textId="77777777" w:rsidTr="000D4135">
        <w:tc>
          <w:tcPr>
            <w:tcW w:w="8856" w:type="dxa"/>
          </w:tcPr>
          <w:p w14:paraId="752ECE86" w14:textId="77777777" w:rsidR="00804944" w:rsidRPr="006F2DDC" w:rsidRDefault="00804944" w:rsidP="000D4135">
            <w:pPr>
              <w:pStyle w:val="TableText"/>
              <w:jc w:val="both"/>
              <w:rPr>
                <w:b/>
                <w:bCs/>
              </w:rPr>
            </w:pPr>
            <w:r w:rsidRPr="006F2DDC">
              <w:rPr>
                <w:b/>
                <w:bCs/>
              </w:rPr>
              <w:t>Triggers</w:t>
            </w:r>
          </w:p>
          <w:p w14:paraId="1FB5CFAF" w14:textId="77777777" w:rsidR="00804944" w:rsidRPr="006F2DDC" w:rsidRDefault="00804944" w:rsidP="00F454DB">
            <w:pPr>
              <w:pStyle w:val="TableText"/>
              <w:numPr>
                <w:ilvl w:val="0"/>
                <w:numId w:val="221"/>
              </w:numPr>
              <w:jc w:val="both"/>
            </w:pPr>
            <w:r w:rsidRPr="006F2DDC">
              <w:t xml:space="preserve">Actor clicks the </w:t>
            </w:r>
            <w:r w:rsidRPr="006F2DDC">
              <w:rPr>
                <w:u w:val="single"/>
              </w:rPr>
              <w:t>User Groups</w:t>
            </w:r>
            <w:r w:rsidRPr="006F2DDC">
              <w:t xml:space="preserve"> menu option displayed on the left side menu.</w:t>
            </w:r>
          </w:p>
        </w:tc>
      </w:tr>
      <w:tr w:rsidR="00804944" w:rsidRPr="006F2DDC" w14:paraId="657D5DD8" w14:textId="77777777" w:rsidTr="000D4135">
        <w:tc>
          <w:tcPr>
            <w:tcW w:w="8856" w:type="dxa"/>
          </w:tcPr>
          <w:p w14:paraId="54D8AC02" w14:textId="77777777" w:rsidR="00804944" w:rsidRPr="006F2DDC" w:rsidRDefault="00804944" w:rsidP="000D4135">
            <w:pPr>
              <w:pStyle w:val="TableText"/>
              <w:jc w:val="both"/>
              <w:rPr>
                <w:b/>
                <w:bCs/>
              </w:rPr>
            </w:pPr>
            <w:r w:rsidRPr="006F2DDC">
              <w:rPr>
                <w:b/>
                <w:bCs/>
              </w:rPr>
              <w:t>Normal Flow</w:t>
            </w:r>
          </w:p>
          <w:p w14:paraId="174BA86A" w14:textId="77777777" w:rsidR="00804944" w:rsidRPr="006F2DDC" w:rsidRDefault="00804944" w:rsidP="00F454DB">
            <w:pPr>
              <w:pStyle w:val="TableText"/>
              <w:numPr>
                <w:ilvl w:val="0"/>
                <w:numId w:val="222"/>
              </w:numPr>
              <w:jc w:val="both"/>
            </w:pPr>
            <w:r w:rsidRPr="006F2DDC">
              <w:t xml:space="preserve">System should display a form with the heading </w:t>
            </w:r>
            <w:r w:rsidRPr="006F2DDC">
              <w:rPr>
                <w:u w:val="single"/>
              </w:rPr>
              <w:t>View User Groups</w:t>
            </w:r>
            <w:r w:rsidRPr="006F2DDC">
              <w:t xml:space="preserve"> and list each user group created by the actor as a large folder icon on the screen.</w:t>
            </w:r>
          </w:p>
          <w:p w14:paraId="4C889C42" w14:textId="77777777" w:rsidR="00804944" w:rsidRPr="006F2DDC" w:rsidRDefault="00804944" w:rsidP="00F454DB">
            <w:pPr>
              <w:pStyle w:val="TableText"/>
              <w:numPr>
                <w:ilvl w:val="0"/>
                <w:numId w:val="222"/>
              </w:numPr>
              <w:jc w:val="both"/>
            </w:pPr>
            <w:r w:rsidRPr="006F2DDC">
              <w:t xml:space="preserve">System should display two buttons </w:t>
            </w:r>
            <w:r w:rsidRPr="006F2DDC">
              <w:rPr>
                <w:u w:val="single"/>
              </w:rPr>
              <w:t>Add User Group</w:t>
            </w:r>
            <w:r w:rsidRPr="006F2DDC">
              <w:t xml:space="preserve"> and </w:t>
            </w:r>
            <w:r w:rsidRPr="006F2DDC">
              <w:rPr>
                <w:u w:val="single"/>
              </w:rPr>
              <w:t>Close</w:t>
            </w:r>
            <w:r w:rsidRPr="006F2DDC">
              <w:t xml:space="preserve"> on the right side top and bottom of the screen respectively.</w:t>
            </w:r>
          </w:p>
          <w:p w14:paraId="2FDF8132" w14:textId="77777777" w:rsidR="00804944" w:rsidRPr="006F2DDC" w:rsidRDefault="00804944" w:rsidP="00F454DB">
            <w:pPr>
              <w:pStyle w:val="TableText"/>
              <w:numPr>
                <w:ilvl w:val="0"/>
                <w:numId w:val="222"/>
              </w:numPr>
              <w:jc w:val="both"/>
            </w:pPr>
            <w:r w:rsidRPr="006F2DDC">
              <w:t>System should display the user groups in alphabetical order.</w:t>
            </w:r>
          </w:p>
          <w:p w14:paraId="2C6C2040" w14:textId="77777777" w:rsidR="00804944" w:rsidRPr="006F2DDC" w:rsidRDefault="00804944" w:rsidP="00F454DB">
            <w:pPr>
              <w:pStyle w:val="TableText"/>
              <w:numPr>
                <w:ilvl w:val="0"/>
                <w:numId w:val="222"/>
              </w:numPr>
              <w:jc w:val="both"/>
            </w:pPr>
            <w:r w:rsidRPr="006F2DDC">
              <w:t xml:space="preserve">Each user group folder icon should display the user group </w:t>
            </w:r>
            <w:r w:rsidRPr="006F2DDC">
              <w:rPr>
                <w:u w:val="single"/>
              </w:rPr>
              <w:t>Name</w:t>
            </w:r>
            <w:r w:rsidRPr="006F2DDC">
              <w:t xml:space="preserve"> below the icon.</w:t>
            </w:r>
          </w:p>
          <w:p w14:paraId="4B1DFCDC" w14:textId="77777777" w:rsidR="00804944" w:rsidRPr="006F2DDC" w:rsidRDefault="00804944" w:rsidP="00F454DB">
            <w:pPr>
              <w:pStyle w:val="TableText"/>
              <w:numPr>
                <w:ilvl w:val="0"/>
                <w:numId w:val="222"/>
              </w:numPr>
              <w:jc w:val="both"/>
            </w:pPr>
            <w:r w:rsidRPr="006F2DDC">
              <w:t xml:space="preserve">System should also display action options as ellipsis (3 dots) next to the user group </w:t>
            </w:r>
            <w:r w:rsidRPr="006F2DDC">
              <w:rPr>
                <w:u w:val="single"/>
              </w:rPr>
              <w:t>Name</w:t>
            </w:r>
            <w:r w:rsidRPr="006F2DDC">
              <w:t>.</w:t>
            </w:r>
          </w:p>
          <w:p w14:paraId="587A53F2" w14:textId="77777777" w:rsidR="00804944" w:rsidRPr="006F2DDC" w:rsidRDefault="00804944" w:rsidP="00F454DB">
            <w:pPr>
              <w:pStyle w:val="TableText"/>
              <w:numPr>
                <w:ilvl w:val="0"/>
                <w:numId w:val="222"/>
              </w:numPr>
              <w:jc w:val="both"/>
            </w:pPr>
            <w:r w:rsidRPr="006F2DDC">
              <w:t xml:space="preserve">If the actor clicks on the ellipsis, the system should display the options: </w:t>
            </w:r>
            <w:r w:rsidRPr="006F2DDC">
              <w:rPr>
                <w:u w:val="single"/>
              </w:rPr>
              <w:t>Manage Users</w:t>
            </w:r>
            <w:r w:rsidRPr="006F2DDC">
              <w:t>.</w:t>
            </w:r>
          </w:p>
          <w:p w14:paraId="67F34474" w14:textId="77777777" w:rsidR="00804944" w:rsidRPr="006F2DDC" w:rsidRDefault="00804944" w:rsidP="00F454DB">
            <w:pPr>
              <w:pStyle w:val="TableText"/>
              <w:numPr>
                <w:ilvl w:val="0"/>
                <w:numId w:val="222"/>
              </w:numPr>
              <w:jc w:val="both"/>
            </w:pPr>
            <w:r w:rsidRPr="006F2DDC">
              <w:t xml:space="preserve">Actor should be able to select the </w:t>
            </w:r>
            <w:r w:rsidRPr="006F2DDC">
              <w:rPr>
                <w:u w:val="single"/>
              </w:rPr>
              <w:t>Manage Users</w:t>
            </w:r>
            <w:r w:rsidRPr="006F2DDC">
              <w:t xml:space="preserve"> option.</w:t>
            </w:r>
          </w:p>
          <w:p w14:paraId="7A95F24D" w14:textId="77777777" w:rsidR="00804944" w:rsidRPr="006F2DDC" w:rsidRDefault="00804944" w:rsidP="00F454DB">
            <w:pPr>
              <w:pStyle w:val="TableText"/>
              <w:numPr>
                <w:ilvl w:val="0"/>
                <w:numId w:val="222"/>
              </w:numPr>
              <w:jc w:val="both"/>
            </w:pPr>
            <w:r w:rsidRPr="006F2DDC">
              <w:t xml:space="preserve">If the actor selects </w:t>
            </w:r>
            <w:r w:rsidRPr="006F2DDC">
              <w:rPr>
                <w:u w:val="single"/>
              </w:rPr>
              <w:t>Close</w:t>
            </w:r>
            <w:r w:rsidRPr="006F2DDC">
              <w:t>, the system should close the form and redirect to the actor’s home page.</w:t>
            </w:r>
          </w:p>
        </w:tc>
      </w:tr>
      <w:tr w:rsidR="00804944" w:rsidRPr="006F2DDC" w14:paraId="48EBB5F2" w14:textId="77777777" w:rsidTr="000D4135">
        <w:tc>
          <w:tcPr>
            <w:tcW w:w="8856" w:type="dxa"/>
          </w:tcPr>
          <w:p w14:paraId="15861AA3" w14:textId="77777777" w:rsidR="00804944" w:rsidRPr="006F2DDC" w:rsidRDefault="00804944" w:rsidP="000D4135">
            <w:pPr>
              <w:pStyle w:val="TableText"/>
              <w:jc w:val="both"/>
              <w:rPr>
                <w:b/>
                <w:bCs/>
              </w:rPr>
            </w:pPr>
            <w:r w:rsidRPr="006F2DDC">
              <w:rPr>
                <w:b/>
                <w:bCs/>
              </w:rPr>
              <w:t>Alternative Flow</w:t>
            </w:r>
          </w:p>
          <w:p w14:paraId="54B899A8" w14:textId="77777777" w:rsidR="00804944" w:rsidRPr="006F2DDC" w:rsidRDefault="00804944" w:rsidP="000D4135">
            <w:pPr>
              <w:pStyle w:val="TableText"/>
              <w:jc w:val="both"/>
            </w:pPr>
            <w:r w:rsidRPr="006F2DDC">
              <w:t xml:space="preserve">None </w:t>
            </w:r>
          </w:p>
        </w:tc>
      </w:tr>
      <w:tr w:rsidR="00804944" w:rsidRPr="006F2DDC" w14:paraId="3D178585" w14:textId="77777777" w:rsidTr="000D4135">
        <w:tc>
          <w:tcPr>
            <w:tcW w:w="8856" w:type="dxa"/>
          </w:tcPr>
          <w:p w14:paraId="15AFDEAE" w14:textId="77777777" w:rsidR="00804944" w:rsidRPr="006F2DDC" w:rsidRDefault="00804944" w:rsidP="000D4135">
            <w:pPr>
              <w:pStyle w:val="TableText"/>
              <w:jc w:val="both"/>
              <w:rPr>
                <w:b/>
                <w:bCs/>
              </w:rPr>
            </w:pPr>
            <w:r w:rsidRPr="006F2DDC">
              <w:rPr>
                <w:b/>
                <w:bCs/>
              </w:rPr>
              <w:t>Post Conditions</w:t>
            </w:r>
          </w:p>
          <w:p w14:paraId="16FE83EB" w14:textId="77777777" w:rsidR="00804944" w:rsidRPr="006F2DDC" w:rsidRDefault="00804944" w:rsidP="000D4135">
            <w:pPr>
              <w:pStyle w:val="TableText"/>
              <w:jc w:val="both"/>
            </w:pPr>
            <w:r w:rsidRPr="006F2DDC">
              <w:t>None</w:t>
            </w:r>
          </w:p>
        </w:tc>
      </w:tr>
      <w:tr w:rsidR="00804944" w:rsidRPr="006F2DDC" w14:paraId="388AA6C6" w14:textId="77777777" w:rsidTr="000D4135">
        <w:tc>
          <w:tcPr>
            <w:tcW w:w="8856" w:type="dxa"/>
          </w:tcPr>
          <w:p w14:paraId="4A6A0D2B" w14:textId="77777777" w:rsidR="00804944" w:rsidRPr="006F2DDC" w:rsidRDefault="00804944" w:rsidP="000D4135">
            <w:pPr>
              <w:pStyle w:val="TableText"/>
              <w:jc w:val="both"/>
              <w:rPr>
                <w:b/>
                <w:bCs/>
              </w:rPr>
            </w:pPr>
            <w:r w:rsidRPr="006F2DDC">
              <w:rPr>
                <w:b/>
                <w:bCs/>
              </w:rPr>
              <w:t>Exceptions</w:t>
            </w:r>
          </w:p>
          <w:p w14:paraId="6187F9E5" w14:textId="77777777" w:rsidR="00804944" w:rsidRPr="006F2DDC" w:rsidRDefault="00804944" w:rsidP="000D4135">
            <w:pPr>
              <w:pStyle w:val="TableText"/>
              <w:jc w:val="both"/>
            </w:pPr>
            <w:r w:rsidRPr="006F2DDC">
              <w:t xml:space="preserve">None </w:t>
            </w:r>
          </w:p>
        </w:tc>
      </w:tr>
      <w:tr w:rsidR="00804944" w:rsidRPr="006F2DDC" w14:paraId="2D54CE02" w14:textId="77777777" w:rsidTr="000D4135">
        <w:tc>
          <w:tcPr>
            <w:tcW w:w="8856" w:type="dxa"/>
          </w:tcPr>
          <w:p w14:paraId="3A2CD8F0" w14:textId="77777777" w:rsidR="00804944" w:rsidRPr="006F2DDC" w:rsidRDefault="00804944" w:rsidP="000D4135">
            <w:pPr>
              <w:pStyle w:val="TableText"/>
              <w:jc w:val="both"/>
              <w:rPr>
                <w:b/>
                <w:bCs/>
              </w:rPr>
            </w:pPr>
            <w:r w:rsidRPr="006F2DDC">
              <w:rPr>
                <w:b/>
                <w:bCs/>
              </w:rPr>
              <w:t>Business Rules</w:t>
            </w:r>
          </w:p>
          <w:p w14:paraId="658B5550" w14:textId="77777777" w:rsidR="00804944" w:rsidRPr="006F2DDC" w:rsidRDefault="00804944" w:rsidP="000D4135">
            <w:pPr>
              <w:pStyle w:val="TableText"/>
              <w:jc w:val="both"/>
            </w:pPr>
            <w:r w:rsidRPr="006F2DDC">
              <w:t>None</w:t>
            </w:r>
          </w:p>
        </w:tc>
      </w:tr>
      <w:tr w:rsidR="00804944" w:rsidRPr="006F2DDC" w14:paraId="1CD6B6EE" w14:textId="77777777" w:rsidTr="000D4135">
        <w:tc>
          <w:tcPr>
            <w:tcW w:w="8856" w:type="dxa"/>
          </w:tcPr>
          <w:p w14:paraId="296FE471" w14:textId="77777777" w:rsidR="00804944" w:rsidRPr="006F2DDC" w:rsidRDefault="00804944" w:rsidP="000D4135">
            <w:pPr>
              <w:pStyle w:val="TableText"/>
              <w:jc w:val="both"/>
              <w:rPr>
                <w:b/>
                <w:bCs/>
              </w:rPr>
            </w:pPr>
            <w:r w:rsidRPr="006F2DDC">
              <w:rPr>
                <w:b/>
                <w:bCs/>
              </w:rPr>
              <w:t>Relationships</w:t>
            </w:r>
          </w:p>
          <w:p w14:paraId="449B81FE" w14:textId="77777777" w:rsidR="00804944" w:rsidRPr="006F2DDC" w:rsidRDefault="00804944" w:rsidP="000D4135">
            <w:pPr>
              <w:pStyle w:val="TableText"/>
              <w:jc w:val="both"/>
            </w:pPr>
            <w:r w:rsidRPr="006F2DDC">
              <w:t>None</w:t>
            </w:r>
          </w:p>
        </w:tc>
      </w:tr>
      <w:tr w:rsidR="00804944" w:rsidRPr="006F2DDC" w14:paraId="62711B71" w14:textId="77777777" w:rsidTr="000D4135">
        <w:tc>
          <w:tcPr>
            <w:tcW w:w="8856" w:type="dxa"/>
          </w:tcPr>
          <w:p w14:paraId="74349123" w14:textId="77777777" w:rsidR="00804944" w:rsidRPr="006F2DDC" w:rsidRDefault="00804944" w:rsidP="000D4135">
            <w:pPr>
              <w:pStyle w:val="TableText"/>
              <w:jc w:val="both"/>
              <w:rPr>
                <w:b/>
                <w:bCs/>
              </w:rPr>
            </w:pPr>
            <w:r w:rsidRPr="006F2DDC">
              <w:rPr>
                <w:b/>
                <w:bCs/>
              </w:rPr>
              <w:t>Special Requirements</w:t>
            </w:r>
          </w:p>
          <w:p w14:paraId="1FB0F343" w14:textId="77777777" w:rsidR="00804944" w:rsidRPr="006F2DDC" w:rsidRDefault="00804944" w:rsidP="000D4135">
            <w:pPr>
              <w:pStyle w:val="TableText"/>
              <w:jc w:val="both"/>
            </w:pPr>
            <w:r w:rsidRPr="006F2DDC">
              <w:lastRenderedPageBreak/>
              <w:t xml:space="preserve">None </w:t>
            </w:r>
          </w:p>
        </w:tc>
      </w:tr>
      <w:tr w:rsidR="00804944" w:rsidRPr="006F2DDC" w14:paraId="366F38EB" w14:textId="77777777" w:rsidTr="000D4135">
        <w:tc>
          <w:tcPr>
            <w:tcW w:w="8856" w:type="dxa"/>
          </w:tcPr>
          <w:p w14:paraId="2836B08B" w14:textId="77777777" w:rsidR="00804944" w:rsidRPr="006F2DDC" w:rsidRDefault="00804944" w:rsidP="000D4135">
            <w:pPr>
              <w:pStyle w:val="TableText"/>
              <w:jc w:val="both"/>
              <w:rPr>
                <w:b/>
                <w:bCs/>
              </w:rPr>
            </w:pPr>
            <w:r w:rsidRPr="006F2DDC">
              <w:rPr>
                <w:b/>
                <w:bCs/>
              </w:rPr>
              <w:lastRenderedPageBreak/>
              <w:t>Assumptions</w:t>
            </w:r>
          </w:p>
          <w:p w14:paraId="551F8CF3" w14:textId="77777777" w:rsidR="00804944" w:rsidRPr="006F2DDC" w:rsidRDefault="00804944" w:rsidP="000D4135">
            <w:pPr>
              <w:pStyle w:val="TableText"/>
              <w:jc w:val="both"/>
            </w:pPr>
            <w:r w:rsidRPr="006F2DDC">
              <w:t xml:space="preserve">None </w:t>
            </w:r>
          </w:p>
        </w:tc>
      </w:tr>
    </w:tbl>
    <w:p w14:paraId="63E765C3" w14:textId="77777777" w:rsidR="00804944" w:rsidRPr="006F2DDC" w:rsidRDefault="00804944" w:rsidP="00804944">
      <w:pPr>
        <w:ind w:left="0"/>
      </w:pPr>
    </w:p>
    <w:p w14:paraId="3F37D43D" w14:textId="77777777" w:rsidR="00804944" w:rsidRPr="006F2DDC" w:rsidRDefault="00804944" w:rsidP="00804944">
      <w:pPr>
        <w:pStyle w:val="BodyText"/>
        <w:ind w:left="0"/>
      </w:pPr>
    </w:p>
    <w:p w14:paraId="5BD5FF4D" w14:textId="77777777" w:rsidR="00804944" w:rsidRPr="006F2DDC" w:rsidRDefault="00804944" w:rsidP="00804944">
      <w:pPr>
        <w:pStyle w:val="Heading3"/>
        <w:ind w:left="0"/>
        <w:jc w:val="both"/>
      </w:pPr>
      <w:r w:rsidRPr="006F2DDC">
        <w:br w:type="page"/>
      </w:r>
      <w:bookmarkStart w:id="30" w:name="_Toc24137603"/>
      <w:r w:rsidRPr="006F2DDC">
        <w:lastRenderedPageBreak/>
        <w:t>UC 3.1.6 Create User Group</w:t>
      </w:r>
      <w:bookmarkEnd w:id="3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022FFE4E" w14:textId="77777777" w:rsidTr="000D4135">
        <w:tc>
          <w:tcPr>
            <w:tcW w:w="8856" w:type="dxa"/>
          </w:tcPr>
          <w:p w14:paraId="3BB01054" w14:textId="77777777" w:rsidR="00804944" w:rsidRPr="006F2DDC" w:rsidRDefault="00804944" w:rsidP="000D4135">
            <w:pPr>
              <w:pStyle w:val="TableText"/>
              <w:jc w:val="both"/>
              <w:rPr>
                <w:b/>
                <w:bCs/>
              </w:rPr>
            </w:pPr>
            <w:r w:rsidRPr="006F2DDC">
              <w:rPr>
                <w:b/>
                <w:bCs/>
              </w:rPr>
              <w:t>Actor(s)</w:t>
            </w:r>
          </w:p>
          <w:p w14:paraId="6C6F3ACF" w14:textId="77777777" w:rsidR="00804944" w:rsidRPr="006F2DDC" w:rsidRDefault="00804944" w:rsidP="000D4135">
            <w:pPr>
              <w:pStyle w:val="TableText"/>
              <w:jc w:val="both"/>
            </w:pPr>
            <w:r w:rsidRPr="006F2DDC">
              <w:t>Project Admin</w:t>
            </w:r>
          </w:p>
        </w:tc>
      </w:tr>
      <w:tr w:rsidR="00804944" w:rsidRPr="006F2DDC" w14:paraId="406E4BAE" w14:textId="77777777" w:rsidTr="000D4135">
        <w:tc>
          <w:tcPr>
            <w:tcW w:w="8856" w:type="dxa"/>
          </w:tcPr>
          <w:p w14:paraId="063BA76B" w14:textId="77777777" w:rsidR="00804944" w:rsidRPr="006F2DDC" w:rsidRDefault="00804944" w:rsidP="000D4135">
            <w:pPr>
              <w:pStyle w:val="TableText"/>
              <w:jc w:val="both"/>
              <w:rPr>
                <w:b/>
                <w:bCs/>
              </w:rPr>
            </w:pPr>
            <w:r w:rsidRPr="006F2DDC">
              <w:rPr>
                <w:b/>
                <w:bCs/>
              </w:rPr>
              <w:t>Description</w:t>
            </w:r>
          </w:p>
          <w:p w14:paraId="39926660" w14:textId="77777777" w:rsidR="00804944" w:rsidRPr="006F2DDC" w:rsidRDefault="00804944" w:rsidP="000D4135">
            <w:pPr>
              <w:pStyle w:val="TableText"/>
              <w:jc w:val="both"/>
            </w:pPr>
            <w:r w:rsidRPr="006F2DDC">
              <w:t>This use case allows the actor to create a new user group.</w:t>
            </w:r>
          </w:p>
        </w:tc>
      </w:tr>
      <w:tr w:rsidR="00804944" w:rsidRPr="006F2DDC" w14:paraId="1CA4CA14" w14:textId="77777777" w:rsidTr="000D4135">
        <w:tc>
          <w:tcPr>
            <w:tcW w:w="8856" w:type="dxa"/>
          </w:tcPr>
          <w:p w14:paraId="625A2275" w14:textId="77777777" w:rsidR="00804944" w:rsidRPr="006F2DDC" w:rsidRDefault="00804944" w:rsidP="000D4135">
            <w:pPr>
              <w:pStyle w:val="TableText"/>
              <w:jc w:val="both"/>
              <w:rPr>
                <w:b/>
                <w:bCs/>
              </w:rPr>
            </w:pPr>
            <w:proofErr w:type="gramStart"/>
            <w:r w:rsidRPr="006F2DDC">
              <w:rPr>
                <w:b/>
                <w:bCs/>
              </w:rPr>
              <w:t>Pre Conditions</w:t>
            </w:r>
            <w:proofErr w:type="gramEnd"/>
          </w:p>
          <w:p w14:paraId="36E8D0F3" w14:textId="77777777" w:rsidR="00804944" w:rsidRPr="006F2DDC" w:rsidRDefault="00804944" w:rsidP="00F454DB">
            <w:pPr>
              <w:pStyle w:val="TableText"/>
              <w:numPr>
                <w:ilvl w:val="0"/>
                <w:numId w:val="46"/>
              </w:numPr>
              <w:jc w:val="both"/>
            </w:pPr>
          </w:p>
        </w:tc>
      </w:tr>
      <w:tr w:rsidR="00804944" w:rsidRPr="006F2DDC" w14:paraId="2DE4D517" w14:textId="77777777" w:rsidTr="000D4135">
        <w:tc>
          <w:tcPr>
            <w:tcW w:w="8856" w:type="dxa"/>
          </w:tcPr>
          <w:p w14:paraId="78E925E6" w14:textId="77777777" w:rsidR="00804944" w:rsidRPr="006F2DDC" w:rsidRDefault="00804944" w:rsidP="000D4135">
            <w:pPr>
              <w:pStyle w:val="TableText"/>
              <w:jc w:val="both"/>
              <w:rPr>
                <w:b/>
                <w:bCs/>
              </w:rPr>
            </w:pPr>
            <w:r w:rsidRPr="006F2DDC">
              <w:rPr>
                <w:b/>
                <w:bCs/>
              </w:rPr>
              <w:t>Triggers</w:t>
            </w:r>
          </w:p>
          <w:p w14:paraId="235FD115" w14:textId="77777777" w:rsidR="00804944" w:rsidRPr="006F2DDC" w:rsidRDefault="00804944" w:rsidP="00F454DB">
            <w:pPr>
              <w:pStyle w:val="TableText"/>
              <w:numPr>
                <w:ilvl w:val="0"/>
                <w:numId w:val="47"/>
              </w:numPr>
              <w:jc w:val="both"/>
            </w:pPr>
          </w:p>
        </w:tc>
      </w:tr>
      <w:tr w:rsidR="00804944" w:rsidRPr="006F2DDC" w14:paraId="1649DAAF" w14:textId="77777777" w:rsidTr="000D4135">
        <w:tc>
          <w:tcPr>
            <w:tcW w:w="8856" w:type="dxa"/>
          </w:tcPr>
          <w:p w14:paraId="3ECFB19E" w14:textId="77777777" w:rsidR="00804944" w:rsidRPr="006F2DDC" w:rsidRDefault="00804944" w:rsidP="000D4135">
            <w:pPr>
              <w:pStyle w:val="TableText"/>
              <w:jc w:val="both"/>
              <w:rPr>
                <w:b/>
                <w:bCs/>
              </w:rPr>
            </w:pPr>
            <w:r w:rsidRPr="006F2DDC">
              <w:rPr>
                <w:b/>
                <w:bCs/>
              </w:rPr>
              <w:t>Normal Flow</w:t>
            </w:r>
          </w:p>
          <w:p w14:paraId="40DDC135" w14:textId="77777777" w:rsidR="00804944" w:rsidRPr="006F2DDC" w:rsidRDefault="00804944" w:rsidP="00F454DB">
            <w:pPr>
              <w:pStyle w:val="TableText"/>
              <w:numPr>
                <w:ilvl w:val="0"/>
                <w:numId w:val="48"/>
              </w:numPr>
              <w:jc w:val="both"/>
            </w:pPr>
          </w:p>
        </w:tc>
      </w:tr>
      <w:tr w:rsidR="00804944" w:rsidRPr="006F2DDC" w14:paraId="205D6FC7" w14:textId="77777777" w:rsidTr="000D4135">
        <w:tc>
          <w:tcPr>
            <w:tcW w:w="8856" w:type="dxa"/>
          </w:tcPr>
          <w:p w14:paraId="2A57298B" w14:textId="77777777" w:rsidR="00804944" w:rsidRPr="006F2DDC" w:rsidRDefault="00804944" w:rsidP="000D4135">
            <w:pPr>
              <w:pStyle w:val="TableText"/>
              <w:jc w:val="both"/>
              <w:rPr>
                <w:b/>
                <w:bCs/>
              </w:rPr>
            </w:pPr>
            <w:r w:rsidRPr="006F2DDC">
              <w:rPr>
                <w:b/>
                <w:bCs/>
              </w:rPr>
              <w:t>Alternative Flow</w:t>
            </w:r>
          </w:p>
          <w:p w14:paraId="6CE17549" w14:textId="77777777" w:rsidR="00804944" w:rsidRPr="006F2DDC" w:rsidRDefault="00804944" w:rsidP="000D4135">
            <w:pPr>
              <w:pStyle w:val="TableText"/>
              <w:jc w:val="both"/>
            </w:pPr>
            <w:r w:rsidRPr="006F2DDC">
              <w:t xml:space="preserve">None </w:t>
            </w:r>
          </w:p>
        </w:tc>
      </w:tr>
      <w:tr w:rsidR="00804944" w:rsidRPr="006F2DDC" w14:paraId="78DA40D4" w14:textId="77777777" w:rsidTr="000D4135">
        <w:tc>
          <w:tcPr>
            <w:tcW w:w="8856" w:type="dxa"/>
          </w:tcPr>
          <w:p w14:paraId="3B95DB51" w14:textId="77777777" w:rsidR="00804944" w:rsidRPr="006F2DDC" w:rsidRDefault="00804944" w:rsidP="000D4135">
            <w:pPr>
              <w:pStyle w:val="TableText"/>
              <w:jc w:val="both"/>
              <w:rPr>
                <w:b/>
                <w:bCs/>
              </w:rPr>
            </w:pPr>
            <w:r w:rsidRPr="006F2DDC">
              <w:rPr>
                <w:b/>
                <w:bCs/>
              </w:rPr>
              <w:t>Post Conditions</w:t>
            </w:r>
          </w:p>
          <w:p w14:paraId="7F0B8AD6" w14:textId="77777777" w:rsidR="00804944" w:rsidRPr="006F2DDC" w:rsidRDefault="00804944" w:rsidP="000D4135">
            <w:pPr>
              <w:pStyle w:val="TableText"/>
              <w:jc w:val="both"/>
            </w:pPr>
            <w:r w:rsidRPr="006F2DDC">
              <w:t>None</w:t>
            </w:r>
          </w:p>
        </w:tc>
      </w:tr>
      <w:tr w:rsidR="00804944" w:rsidRPr="006F2DDC" w14:paraId="790A7BF6" w14:textId="77777777" w:rsidTr="000D4135">
        <w:tc>
          <w:tcPr>
            <w:tcW w:w="8856" w:type="dxa"/>
          </w:tcPr>
          <w:p w14:paraId="67F6066A" w14:textId="77777777" w:rsidR="00804944" w:rsidRPr="006F2DDC" w:rsidRDefault="00804944" w:rsidP="000D4135">
            <w:pPr>
              <w:pStyle w:val="TableText"/>
              <w:jc w:val="both"/>
              <w:rPr>
                <w:b/>
                <w:bCs/>
              </w:rPr>
            </w:pPr>
            <w:r w:rsidRPr="006F2DDC">
              <w:rPr>
                <w:b/>
                <w:bCs/>
              </w:rPr>
              <w:t>Exceptions</w:t>
            </w:r>
          </w:p>
          <w:p w14:paraId="64610505" w14:textId="77777777" w:rsidR="00804944" w:rsidRPr="006F2DDC" w:rsidRDefault="00804944" w:rsidP="000D4135">
            <w:pPr>
              <w:pStyle w:val="TableText"/>
              <w:jc w:val="both"/>
            </w:pPr>
            <w:r w:rsidRPr="006F2DDC">
              <w:t xml:space="preserve">None </w:t>
            </w:r>
          </w:p>
        </w:tc>
      </w:tr>
      <w:tr w:rsidR="00804944" w:rsidRPr="006F2DDC" w14:paraId="190BCF98" w14:textId="77777777" w:rsidTr="000D4135">
        <w:tc>
          <w:tcPr>
            <w:tcW w:w="8856" w:type="dxa"/>
          </w:tcPr>
          <w:p w14:paraId="224282D5" w14:textId="77777777" w:rsidR="00804944" w:rsidRPr="006F2DDC" w:rsidRDefault="00804944" w:rsidP="000D4135">
            <w:pPr>
              <w:pStyle w:val="TableText"/>
              <w:jc w:val="both"/>
              <w:rPr>
                <w:b/>
                <w:bCs/>
              </w:rPr>
            </w:pPr>
            <w:r w:rsidRPr="006F2DDC">
              <w:rPr>
                <w:b/>
                <w:bCs/>
              </w:rPr>
              <w:t>Business Rules</w:t>
            </w:r>
          </w:p>
          <w:p w14:paraId="6CA1DF99" w14:textId="77777777" w:rsidR="00804944" w:rsidRPr="006F2DDC" w:rsidRDefault="00804944" w:rsidP="000D4135">
            <w:pPr>
              <w:pStyle w:val="TableText"/>
              <w:jc w:val="both"/>
            </w:pPr>
            <w:r w:rsidRPr="006F2DDC">
              <w:t>None</w:t>
            </w:r>
          </w:p>
        </w:tc>
      </w:tr>
      <w:tr w:rsidR="00804944" w:rsidRPr="006F2DDC" w14:paraId="54222DD9" w14:textId="77777777" w:rsidTr="000D4135">
        <w:tc>
          <w:tcPr>
            <w:tcW w:w="8856" w:type="dxa"/>
          </w:tcPr>
          <w:p w14:paraId="7527B9FB" w14:textId="77777777" w:rsidR="00804944" w:rsidRPr="006F2DDC" w:rsidRDefault="00804944" w:rsidP="000D4135">
            <w:pPr>
              <w:pStyle w:val="TableText"/>
              <w:jc w:val="both"/>
              <w:rPr>
                <w:b/>
                <w:bCs/>
              </w:rPr>
            </w:pPr>
            <w:r w:rsidRPr="006F2DDC">
              <w:rPr>
                <w:b/>
                <w:bCs/>
              </w:rPr>
              <w:t>Relationships</w:t>
            </w:r>
          </w:p>
          <w:p w14:paraId="1016C221" w14:textId="77777777" w:rsidR="00804944" w:rsidRPr="006F2DDC" w:rsidRDefault="00804944" w:rsidP="000D4135">
            <w:pPr>
              <w:pStyle w:val="TableText"/>
              <w:jc w:val="both"/>
            </w:pPr>
            <w:r w:rsidRPr="006F2DDC">
              <w:t>None</w:t>
            </w:r>
          </w:p>
        </w:tc>
      </w:tr>
      <w:tr w:rsidR="00804944" w:rsidRPr="006F2DDC" w14:paraId="1FBDF7DC" w14:textId="77777777" w:rsidTr="000D4135">
        <w:tc>
          <w:tcPr>
            <w:tcW w:w="8856" w:type="dxa"/>
          </w:tcPr>
          <w:p w14:paraId="3E45D112" w14:textId="77777777" w:rsidR="00804944" w:rsidRPr="006F2DDC" w:rsidRDefault="00804944" w:rsidP="000D4135">
            <w:pPr>
              <w:pStyle w:val="TableText"/>
              <w:jc w:val="both"/>
              <w:rPr>
                <w:b/>
                <w:bCs/>
              </w:rPr>
            </w:pPr>
            <w:r w:rsidRPr="006F2DDC">
              <w:rPr>
                <w:b/>
                <w:bCs/>
              </w:rPr>
              <w:t>Special Requirements</w:t>
            </w:r>
          </w:p>
          <w:p w14:paraId="17728751" w14:textId="77777777" w:rsidR="00804944" w:rsidRPr="006F2DDC" w:rsidRDefault="00804944" w:rsidP="000D4135">
            <w:pPr>
              <w:pStyle w:val="TableText"/>
              <w:jc w:val="both"/>
            </w:pPr>
            <w:r w:rsidRPr="006F2DDC">
              <w:t xml:space="preserve">None </w:t>
            </w:r>
          </w:p>
        </w:tc>
      </w:tr>
      <w:tr w:rsidR="00804944" w:rsidRPr="006F2DDC" w14:paraId="191BE886" w14:textId="77777777" w:rsidTr="000D4135">
        <w:tc>
          <w:tcPr>
            <w:tcW w:w="8856" w:type="dxa"/>
          </w:tcPr>
          <w:p w14:paraId="55DA66B2" w14:textId="77777777" w:rsidR="00804944" w:rsidRPr="006F2DDC" w:rsidRDefault="00804944" w:rsidP="000D4135">
            <w:pPr>
              <w:pStyle w:val="TableText"/>
              <w:jc w:val="both"/>
              <w:rPr>
                <w:b/>
                <w:bCs/>
              </w:rPr>
            </w:pPr>
            <w:r w:rsidRPr="006F2DDC">
              <w:rPr>
                <w:b/>
                <w:bCs/>
              </w:rPr>
              <w:t>Assumptions</w:t>
            </w:r>
          </w:p>
          <w:p w14:paraId="36A2A836" w14:textId="77777777" w:rsidR="00804944" w:rsidRPr="006F2DDC" w:rsidRDefault="00804944" w:rsidP="000D4135">
            <w:pPr>
              <w:pStyle w:val="TableText"/>
              <w:jc w:val="both"/>
            </w:pPr>
            <w:r w:rsidRPr="006F2DDC">
              <w:t xml:space="preserve">None </w:t>
            </w:r>
          </w:p>
        </w:tc>
      </w:tr>
    </w:tbl>
    <w:p w14:paraId="5EB42C67" w14:textId="77777777" w:rsidR="00804944" w:rsidRPr="006F2DDC" w:rsidRDefault="00804944" w:rsidP="00804944">
      <w:pPr>
        <w:ind w:left="0"/>
      </w:pPr>
    </w:p>
    <w:p w14:paraId="41184F73" w14:textId="77777777" w:rsidR="00804944" w:rsidRPr="006F2DDC" w:rsidRDefault="00804944" w:rsidP="00804944">
      <w:pPr>
        <w:pStyle w:val="BodyText"/>
        <w:ind w:left="0"/>
      </w:pPr>
    </w:p>
    <w:p w14:paraId="5CACB50F" w14:textId="77777777" w:rsidR="00804944" w:rsidRPr="006F2DDC" w:rsidRDefault="00804944" w:rsidP="00804944">
      <w:pPr>
        <w:pStyle w:val="Heading3"/>
        <w:ind w:left="0"/>
        <w:jc w:val="both"/>
      </w:pPr>
      <w:r w:rsidRPr="006F2DDC">
        <w:br w:type="page"/>
      </w:r>
      <w:bookmarkStart w:id="31" w:name="_Toc24137604"/>
      <w:r w:rsidRPr="006F2DDC">
        <w:lastRenderedPageBreak/>
        <w:t>UC 3.1.7 Edit User Group</w:t>
      </w:r>
      <w:bookmarkEnd w:id="3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07B4D1C5" w14:textId="77777777" w:rsidTr="000D4135">
        <w:tc>
          <w:tcPr>
            <w:tcW w:w="8856" w:type="dxa"/>
          </w:tcPr>
          <w:p w14:paraId="68AAE8D2" w14:textId="77777777" w:rsidR="00804944" w:rsidRPr="006F2DDC" w:rsidRDefault="00804944" w:rsidP="000D4135">
            <w:pPr>
              <w:pStyle w:val="TableText"/>
              <w:jc w:val="both"/>
              <w:rPr>
                <w:b/>
                <w:bCs/>
              </w:rPr>
            </w:pPr>
            <w:r w:rsidRPr="006F2DDC">
              <w:rPr>
                <w:b/>
                <w:bCs/>
              </w:rPr>
              <w:t>Actor(s)</w:t>
            </w:r>
          </w:p>
          <w:p w14:paraId="7FB2C176" w14:textId="77777777" w:rsidR="00804944" w:rsidRPr="006F2DDC" w:rsidRDefault="00804944" w:rsidP="000D4135">
            <w:pPr>
              <w:pStyle w:val="TableText"/>
              <w:jc w:val="both"/>
            </w:pPr>
            <w:r w:rsidRPr="006F2DDC">
              <w:t>Project Admin</w:t>
            </w:r>
          </w:p>
        </w:tc>
      </w:tr>
      <w:tr w:rsidR="00804944" w:rsidRPr="006F2DDC" w14:paraId="2FE78141" w14:textId="77777777" w:rsidTr="000D4135">
        <w:tc>
          <w:tcPr>
            <w:tcW w:w="8856" w:type="dxa"/>
          </w:tcPr>
          <w:p w14:paraId="3EE01675" w14:textId="77777777" w:rsidR="00804944" w:rsidRPr="006F2DDC" w:rsidRDefault="00804944" w:rsidP="000D4135">
            <w:pPr>
              <w:pStyle w:val="TableText"/>
              <w:jc w:val="both"/>
              <w:rPr>
                <w:b/>
                <w:bCs/>
              </w:rPr>
            </w:pPr>
            <w:r w:rsidRPr="006F2DDC">
              <w:rPr>
                <w:b/>
                <w:bCs/>
              </w:rPr>
              <w:t>Description</w:t>
            </w:r>
          </w:p>
          <w:p w14:paraId="35CA6092" w14:textId="77777777" w:rsidR="00804944" w:rsidRPr="006F2DDC" w:rsidRDefault="00804944" w:rsidP="000D4135">
            <w:pPr>
              <w:pStyle w:val="TableText"/>
              <w:jc w:val="both"/>
            </w:pPr>
            <w:r w:rsidRPr="006F2DDC">
              <w:t>This use case allows the actor to edit an existing user group.</w:t>
            </w:r>
          </w:p>
        </w:tc>
      </w:tr>
      <w:tr w:rsidR="00804944" w:rsidRPr="006F2DDC" w14:paraId="0232E4A7" w14:textId="77777777" w:rsidTr="000D4135">
        <w:tc>
          <w:tcPr>
            <w:tcW w:w="8856" w:type="dxa"/>
          </w:tcPr>
          <w:p w14:paraId="5F5667A3" w14:textId="77777777" w:rsidR="00804944" w:rsidRPr="006F2DDC" w:rsidRDefault="00804944" w:rsidP="000D4135">
            <w:pPr>
              <w:pStyle w:val="TableText"/>
              <w:jc w:val="both"/>
              <w:rPr>
                <w:b/>
                <w:bCs/>
              </w:rPr>
            </w:pPr>
            <w:proofErr w:type="gramStart"/>
            <w:r w:rsidRPr="006F2DDC">
              <w:rPr>
                <w:b/>
                <w:bCs/>
              </w:rPr>
              <w:t>Pre Conditions</w:t>
            </w:r>
            <w:proofErr w:type="gramEnd"/>
          </w:p>
          <w:p w14:paraId="10D2CDEE" w14:textId="77777777" w:rsidR="00804944" w:rsidRPr="006F2DDC" w:rsidRDefault="00804944" w:rsidP="00F454DB">
            <w:pPr>
              <w:pStyle w:val="TableText"/>
              <w:numPr>
                <w:ilvl w:val="0"/>
                <w:numId w:val="49"/>
              </w:numPr>
              <w:jc w:val="both"/>
            </w:pPr>
          </w:p>
        </w:tc>
      </w:tr>
      <w:tr w:rsidR="00804944" w:rsidRPr="006F2DDC" w14:paraId="5C745A78" w14:textId="77777777" w:rsidTr="000D4135">
        <w:tc>
          <w:tcPr>
            <w:tcW w:w="8856" w:type="dxa"/>
          </w:tcPr>
          <w:p w14:paraId="757A8F31" w14:textId="77777777" w:rsidR="00804944" w:rsidRPr="006F2DDC" w:rsidRDefault="00804944" w:rsidP="000D4135">
            <w:pPr>
              <w:pStyle w:val="TableText"/>
              <w:jc w:val="both"/>
              <w:rPr>
                <w:b/>
                <w:bCs/>
              </w:rPr>
            </w:pPr>
            <w:r w:rsidRPr="006F2DDC">
              <w:rPr>
                <w:b/>
                <w:bCs/>
              </w:rPr>
              <w:t>Triggers</w:t>
            </w:r>
          </w:p>
          <w:p w14:paraId="79D4314D" w14:textId="77777777" w:rsidR="00804944" w:rsidRPr="006F2DDC" w:rsidRDefault="00804944" w:rsidP="00F454DB">
            <w:pPr>
              <w:pStyle w:val="TableText"/>
              <w:numPr>
                <w:ilvl w:val="0"/>
                <w:numId w:val="50"/>
              </w:numPr>
              <w:jc w:val="both"/>
            </w:pPr>
          </w:p>
        </w:tc>
      </w:tr>
      <w:tr w:rsidR="00804944" w:rsidRPr="006F2DDC" w14:paraId="7E094A70" w14:textId="77777777" w:rsidTr="000D4135">
        <w:tc>
          <w:tcPr>
            <w:tcW w:w="8856" w:type="dxa"/>
          </w:tcPr>
          <w:p w14:paraId="76BFA567" w14:textId="77777777" w:rsidR="00804944" w:rsidRPr="006F2DDC" w:rsidRDefault="00804944" w:rsidP="000D4135">
            <w:pPr>
              <w:pStyle w:val="TableText"/>
              <w:jc w:val="both"/>
              <w:rPr>
                <w:b/>
                <w:bCs/>
              </w:rPr>
            </w:pPr>
            <w:r w:rsidRPr="006F2DDC">
              <w:rPr>
                <w:b/>
                <w:bCs/>
              </w:rPr>
              <w:t>Normal Flow</w:t>
            </w:r>
          </w:p>
          <w:p w14:paraId="31394B44" w14:textId="77777777" w:rsidR="00804944" w:rsidRPr="006F2DDC" w:rsidRDefault="00804944" w:rsidP="00F454DB">
            <w:pPr>
              <w:pStyle w:val="TableText"/>
              <w:numPr>
                <w:ilvl w:val="0"/>
                <w:numId w:val="51"/>
              </w:numPr>
              <w:jc w:val="both"/>
            </w:pPr>
          </w:p>
        </w:tc>
      </w:tr>
      <w:tr w:rsidR="00804944" w:rsidRPr="006F2DDC" w14:paraId="56FAC57D" w14:textId="77777777" w:rsidTr="000D4135">
        <w:tc>
          <w:tcPr>
            <w:tcW w:w="8856" w:type="dxa"/>
          </w:tcPr>
          <w:p w14:paraId="4579A99E" w14:textId="77777777" w:rsidR="00804944" w:rsidRPr="006F2DDC" w:rsidRDefault="00804944" w:rsidP="000D4135">
            <w:pPr>
              <w:pStyle w:val="TableText"/>
              <w:jc w:val="both"/>
              <w:rPr>
                <w:b/>
                <w:bCs/>
              </w:rPr>
            </w:pPr>
            <w:r w:rsidRPr="006F2DDC">
              <w:rPr>
                <w:b/>
                <w:bCs/>
              </w:rPr>
              <w:t>Alternative Flow</w:t>
            </w:r>
          </w:p>
          <w:p w14:paraId="676CE0D9" w14:textId="77777777" w:rsidR="00804944" w:rsidRPr="006F2DDC" w:rsidRDefault="00804944" w:rsidP="000D4135">
            <w:pPr>
              <w:pStyle w:val="TableText"/>
              <w:jc w:val="both"/>
            </w:pPr>
            <w:r w:rsidRPr="006F2DDC">
              <w:t xml:space="preserve">None </w:t>
            </w:r>
          </w:p>
        </w:tc>
      </w:tr>
      <w:tr w:rsidR="00804944" w:rsidRPr="006F2DDC" w14:paraId="51EDD769" w14:textId="77777777" w:rsidTr="000D4135">
        <w:tc>
          <w:tcPr>
            <w:tcW w:w="8856" w:type="dxa"/>
          </w:tcPr>
          <w:p w14:paraId="6D773263" w14:textId="77777777" w:rsidR="00804944" w:rsidRPr="006F2DDC" w:rsidRDefault="00804944" w:rsidP="000D4135">
            <w:pPr>
              <w:pStyle w:val="TableText"/>
              <w:jc w:val="both"/>
              <w:rPr>
                <w:b/>
                <w:bCs/>
              </w:rPr>
            </w:pPr>
            <w:r w:rsidRPr="006F2DDC">
              <w:rPr>
                <w:b/>
                <w:bCs/>
              </w:rPr>
              <w:t>Post Conditions</w:t>
            </w:r>
          </w:p>
          <w:p w14:paraId="10D4E1F9" w14:textId="77777777" w:rsidR="00804944" w:rsidRPr="006F2DDC" w:rsidRDefault="00804944" w:rsidP="000D4135">
            <w:pPr>
              <w:pStyle w:val="TableText"/>
              <w:jc w:val="both"/>
            </w:pPr>
            <w:r w:rsidRPr="006F2DDC">
              <w:t>None</w:t>
            </w:r>
          </w:p>
        </w:tc>
      </w:tr>
      <w:tr w:rsidR="00804944" w:rsidRPr="006F2DDC" w14:paraId="44F7B519" w14:textId="77777777" w:rsidTr="000D4135">
        <w:tc>
          <w:tcPr>
            <w:tcW w:w="8856" w:type="dxa"/>
          </w:tcPr>
          <w:p w14:paraId="2C6DBBB3" w14:textId="77777777" w:rsidR="00804944" w:rsidRPr="006F2DDC" w:rsidRDefault="00804944" w:rsidP="000D4135">
            <w:pPr>
              <w:pStyle w:val="TableText"/>
              <w:jc w:val="both"/>
              <w:rPr>
                <w:b/>
                <w:bCs/>
              </w:rPr>
            </w:pPr>
            <w:r w:rsidRPr="006F2DDC">
              <w:rPr>
                <w:b/>
                <w:bCs/>
              </w:rPr>
              <w:t>Exceptions</w:t>
            </w:r>
          </w:p>
          <w:p w14:paraId="08C692BB" w14:textId="77777777" w:rsidR="00804944" w:rsidRPr="006F2DDC" w:rsidRDefault="00804944" w:rsidP="000D4135">
            <w:pPr>
              <w:pStyle w:val="TableText"/>
              <w:jc w:val="both"/>
            </w:pPr>
            <w:r w:rsidRPr="006F2DDC">
              <w:t xml:space="preserve">None </w:t>
            </w:r>
          </w:p>
        </w:tc>
      </w:tr>
      <w:tr w:rsidR="00804944" w:rsidRPr="006F2DDC" w14:paraId="45493E13" w14:textId="77777777" w:rsidTr="000D4135">
        <w:tc>
          <w:tcPr>
            <w:tcW w:w="8856" w:type="dxa"/>
          </w:tcPr>
          <w:p w14:paraId="6DEB5D84" w14:textId="77777777" w:rsidR="00804944" w:rsidRPr="006F2DDC" w:rsidRDefault="00804944" w:rsidP="000D4135">
            <w:pPr>
              <w:pStyle w:val="TableText"/>
              <w:jc w:val="both"/>
              <w:rPr>
                <w:b/>
                <w:bCs/>
              </w:rPr>
            </w:pPr>
            <w:r w:rsidRPr="006F2DDC">
              <w:rPr>
                <w:b/>
                <w:bCs/>
              </w:rPr>
              <w:t>Business Rules</w:t>
            </w:r>
          </w:p>
          <w:p w14:paraId="796F7E32" w14:textId="77777777" w:rsidR="00804944" w:rsidRPr="006F2DDC" w:rsidRDefault="00804944" w:rsidP="000D4135">
            <w:pPr>
              <w:pStyle w:val="TableText"/>
              <w:jc w:val="both"/>
            </w:pPr>
            <w:r w:rsidRPr="006F2DDC">
              <w:t>None</w:t>
            </w:r>
          </w:p>
        </w:tc>
      </w:tr>
      <w:tr w:rsidR="00804944" w:rsidRPr="006F2DDC" w14:paraId="08BB1A4C" w14:textId="77777777" w:rsidTr="000D4135">
        <w:tc>
          <w:tcPr>
            <w:tcW w:w="8856" w:type="dxa"/>
          </w:tcPr>
          <w:p w14:paraId="25DF26C3" w14:textId="77777777" w:rsidR="00804944" w:rsidRPr="006F2DDC" w:rsidRDefault="00804944" w:rsidP="000D4135">
            <w:pPr>
              <w:pStyle w:val="TableText"/>
              <w:jc w:val="both"/>
              <w:rPr>
                <w:b/>
                <w:bCs/>
              </w:rPr>
            </w:pPr>
            <w:r w:rsidRPr="006F2DDC">
              <w:rPr>
                <w:b/>
                <w:bCs/>
              </w:rPr>
              <w:t>Relationships</w:t>
            </w:r>
          </w:p>
          <w:p w14:paraId="7CDEC1BB" w14:textId="77777777" w:rsidR="00804944" w:rsidRPr="006F2DDC" w:rsidRDefault="00804944" w:rsidP="000D4135">
            <w:pPr>
              <w:pStyle w:val="TableText"/>
              <w:jc w:val="both"/>
            </w:pPr>
            <w:r w:rsidRPr="006F2DDC">
              <w:t>None</w:t>
            </w:r>
          </w:p>
        </w:tc>
      </w:tr>
      <w:tr w:rsidR="00804944" w:rsidRPr="006F2DDC" w14:paraId="383AB540" w14:textId="77777777" w:rsidTr="000D4135">
        <w:tc>
          <w:tcPr>
            <w:tcW w:w="8856" w:type="dxa"/>
          </w:tcPr>
          <w:p w14:paraId="0CEC96BA" w14:textId="77777777" w:rsidR="00804944" w:rsidRPr="006F2DDC" w:rsidRDefault="00804944" w:rsidP="000D4135">
            <w:pPr>
              <w:pStyle w:val="TableText"/>
              <w:jc w:val="both"/>
              <w:rPr>
                <w:b/>
                <w:bCs/>
              </w:rPr>
            </w:pPr>
            <w:r w:rsidRPr="006F2DDC">
              <w:rPr>
                <w:b/>
                <w:bCs/>
              </w:rPr>
              <w:t>Special Requirements</w:t>
            </w:r>
          </w:p>
          <w:p w14:paraId="6B5F0B20" w14:textId="77777777" w:rsidR="00804944" w:rsidRPr="006F2DDC" w:rsidRDefault="00804944" w:rsidP="000D4135">
            <w:pPr>
              <w:pStyle w:val="TableText"/>
              <w:jc w:val="both"/>
            </w:pPr>
            <w:r w:rsidRPr="006F2DDC">
              <w:t xml:space="preserve">None </w:t>
            </w:r>
          </w:p>
        </w:tc>
      </w:tr>
      <w:tr w:rsidR="00804944" w:rsidRPr="006F2DDC" w14:paraId="32F1013C" w14:textId="77777777" w:rsidTr="000D4135">
        <w:tc>
          <w:tcPr>
            <w:tcW w:w="8856" w:type="dxa"/>
          </w:tcPr>
          <w:p w14:paraId="3F481E02" w14:textId="77777777" w:rsidR="00804944" w:rsidRPr="006F2DDC" w:rsidRDefault="00804944" w:rsidP="000D4135">
            <w:pPr>
              <w:pStyle w:val="TableText"/>
              <w:jc w:val="both"/>
              <w:rPr>
                <w:b/>
                <w:bCs/>
              </w:rPr>
            </w:pPr>
            <w:r w:rsidRPr="006F2DDC">
              <w:rPr>
                <w:b/>
                <w:bCs/>
              </w:rPr>
              <w:t>Assumptions</w:t>
            </w:r>
          </w:p>
          <w:p w14:paraId="4CB410B0" w14:textId="77777777" w:rsidR="00804944" w:rsidRPr="006F2DDC" w:rsidRDefault="00804944" w:rsidP="000D4135">
            <w:pPr>
              <w:pStyle w:val="TableText"/>
              <w:jc w:val="both"/>
            </w:pPr>
            <w:r w:rsidRPr="006F2DDC">
              <w:t xml:space="preserve">None </w:t>
            </w:r>
          </w:p>
        </w:tc>
      </w:tr>
    </w:tbl>
    <w:p w14:paraId="62C937B5" w14:textId="77777777" w:rsidR="00804944" w:rsidRPr="006F2DDC" w:rsidRDefault="00804944" w:rsidP="00804944">
      <w:pPr>
        <w:ind w:left="0"/>
      </w:pPr>
    </w:p>
    <w:p w14:paraId="5C6AFD95" w14:textId="77777777" w:rsidR="00804944" w:rsidRPr="006F2DDC" w:rsidRDefault="00804944" w:rsidP="00804944">
      <w:pPr>
        <w:pStyle w:val="BodyText"/>
        <w:ind w:left="0"/>
      </w:pPr>
    </w:p>
    <w:p w14:paraId="0F8F2D60" w14:textId="77777777" w:rsidR="00B73A2D" w:rsidRPr="006F2DDC" w:rsidRDefault="00804944" w:rsidP="00804944">
      <w:pPr>
        <w:pStyle w:val="Heading3"/>
        <w:ind w:left="0"/>
        <w:jc w:val="both"/>
      </w:pPr>
      <w:r w:rsidRPr="006F2DDC">
        <w:br w:type="page"/>
      </w:r>
      <w:bookmarkStart w:id="32" w:name="_Toc24137605"/>
    </w:p>
    <w:p w14:paraId="02CC731A" w14:textId="77777777" w:rsidR="00B73A2D" w:rsidRPr="006F2DDC" w:rsidRDefault="00B73A2D" w:rsidP="00B73A2D">
      <w:pPr>
        <w:pStyle w:val="Heading3"/>
        <w:ind w:left="0"/>
        <w:jc w:val="both"/>
      </w:pPr>
      <w:r w:rsidRPr="006F2DDC">
        <w:lastRenderedPageBreak/>
        <w:t>UC 3.1.8 Delete User Group</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B73A2D" w:rsidRPr="006F2DDC" w14:paraId="3F3F7980" w14:textId="77777777" w:rsidTr="00B73A2D">
        <w:tc>
          <w:tcPr>
            <w:tcW w:w="8856" w:type="dxa"/>
          </w:tcPr>
          <w:p w14:paraId="78685AE6" w14:textId="77777777" w:rsidR="00B73A2D" w:rsidRPr="006F2DDC" w:rsidRDefault="00B73A2D" w:rsidP="00B73A2D">
            <w:pPr>
              <w:pStyle w:val="TableText"/>
              <w:jc w:val="both"/>
              <w:rPr>
                <w:b/>
                <w:bCs/>
              </w:rPr>
            </w:pPr>
            <w:r w:rsidRPr="006F2DDC">
              <w:rPr>
                <w:b/>
                <w:bCs/>
              </w:rPr>
              <w:t>Actor(s)</w:t>
            </w:r>
          </w:p>
          <w:p w14:paraId="56741B13" w14:textId="77777777" w:rsidR="00B73A2D" w:rsidRPr="006F2DDC" w:rsidRDefault="00B73A2D" w:rsidP="00B73A2D">
            <w:pPr>
              <w:pStyle w:val="TableText"/>
              <w:jc w:val="both"/>
            </w:pPr>
            <w:r w:rsidRPr="006F2DDC">
              <w:t>Project Admin</w:t>
            </w:r>
          </w:p>
        </w:tc>
      </w:tr>
      <w:tr w:rsidR="00B73A2D" w:rsidRPr="006F2DDC" w14:paraId="1C96BE03" w14:textId="77777777" w:rsidTr="00B73A2D">
        <w:tc>
          <w:tcPr>
            <w:tcW w:w="8856" w:type="dxa"/>
          </w:tcPr>
          <w:p w14:paraId="0124F5ED" w14:textId="77777777" w:rsidR="00B73A2D" w:rsidRPr="006F2DDC" w:rsidRDefault="00B73A2D" w:rsidP="00B73A2D">
            <w:pPr>
              <w:pStyle w:val="TableText"/>
              <w:jc w:val="both"/>
              <w:rPr>
                <w:b/>
                <w:bCs/>
              </w:rPr>
            </w:pPr>
            <w:r w:rsidRPr="006F2DDC">
              <w:rPr>
                <w:b/>
                <w:bCs/>
              </w:rPr>
              <w:t>Description</w:t>
            </w:r>
          </w:p>
          <w:p w14:paraId="01FB3116" w14:textId="77777777" w:rsidR="00B73A2D" w:rsidRPr="006F2DDC" w:rsidRDefault="00B73A2D" w:rsidP="00B73A2D">
            <w:pPr>
              <w:pStyle w:val="TableText"/>
              <w:jc w:val="both"/>
            </w:pPr>
            <w:r w:rsidRPr="006F2DDC">
              <w:t>This use case allows the actor to delete a user group.</w:t>
            </w:r>
          </w:p>
        </w:tc>
      </w:tr>
      <w:tr w:rsidR="00B73A2D" w:rsidRPr="006F2DDC" w14:paraId="7B0288C4" w14:textId="77777777" w:rsidTr="00B73A2D">
        <w:tc>
          <w:tcPr>
            <w:tcW w:w="8856" w:type="dxa"/>
          </w:tcPr>
          <w:p w14:paraId="5E042DB9" w14:textId="77777777" w:rsidR="00B73A2D" w:rsidRPr="006F2DDC" w:rsidRDefault="00B73A2D" w:rsidP="00B73A2D">
            <w:pPr>
              <w:pStyle w:val="TableText"/>
              <w:jc w:val="both"/>
              <w:rPr>
                <w:b/>
                <w:bCs/>
              </w:rPr>
            </w:pPr>
            <w:proofErr w:type="gramStart"/>
            <w:r w:rsidRPr="006F2DDC">
              <w:rPr>
                <w:b/>
                <w:bCs/>
              </w:rPr>
              <w:t>Pre Conditions</w:t>
            </w:r>
            <w:proofErr w:type="gramEnd"/>
          </w:p>
          <w:p w14:paraId="615AFF57" w14:textId="77777777" w:rsidR="00B73A2D" w:rsidRPr="006F2DDC" w:rsidRDefault="00B73A2D" w:rsidP="00F454DB">
            <w:pPr>
              <w:pStyle w:val="TableText"/>
              <w:numPr>
                <w:ilvl w:val="0"/>
                <w:numId w:val="52"/>
              </w:numPr>
              <w:jc w:val="both"/>
            </w:pPr>
          </w:p>
        </w:tc>
      </w:tr>
      <w:tr w:rsidR="00B73A2D" w:rsidRPr="006F2DDC" w14:paraId="447981FC" w14:textId="77777777" w:rsidTr="00B73A2D">
        <w:tc>
          <w:tcPr>
            <w:tcW w:w="8856" w:type="dxa"/>
          </w:tcPr>
          <w:p w14:paraId="2B45B114" w14:textId="77777777" w:rsidR="00B73A2D" w:rsidRPr="006F2DDC" w:rsidRDefault="00B73A2D" w:rsidP="00B73A2D">
            <w:pPr>
              <w:pStyle w:val="TableText"/>
              <w:jc w:val="both"/>
              <w:rPr>
                <w:b/>
                <w:bCs/>
              </w:rPr>
            </w:pPr>
            <w:r w:rsidRPr="006F2DDC">
              <w:rPr>
                <w:b/>
                <w:bCs/>
              </w:rPr>
              <w:t>Triggers</w:t>
            </w:r>
          </w:p>
          <w:p w14:paraId="2BA71912" w14:textId="77777777" w:rsidR="00B73A2D" w:rsidRPr="006F2DDC" w:rsidRDefault="00B73A2D" w:rsidP="00F454DB">
            <w:pPr>
              <w:pStyle w:val="TableText"/>
              <w:numPr>
                <w:ilvl w:val="0"/>
                <w:numId w:val="53"/>
              </w:numPr>
              <w:jc w:val="both"/>
            </w:pPr>
          </w:p>
        </w:tc>
      </w:tr>
      <w:tr w:rsidR="00B73A2D" w:rsidRPr="006F2DDC" w14:paraId="5BACE589" w14:textId="77777777" w:rsidTr="00B73A2D">
        <w:tc>
          <w:tcPr>
            <w:tcW w:w="8856" w:type="dxa"/>
          </w:tcPr>
          <w:p w14:paraId="047C6E1A" w14:textId="77777777" w:rsidR="00B73A2D" w:rsidRPr="006F2DDC" w:rsidRDefault="00B73A2D" w:rsidP="00B73A2D">
            <w:pPr>
              <w:pStyle w:val="TableText"/>
              <w:jc w:val="both"/>
              <w:rPr>
                <w:b/>
                <w:bCs/>
              </w:rPr>
            </w:pPr>
            <w:r w:rsidRPr="006F2DDC">
              <w:rPr>
                <w:b/>
                <w:bCs/>
              </w:rPr>
              <w:t>Normal Flow</w:t>
            </w:r>
          </w:p>
          <w:p w14:paraId="34988ED9" w14:textId="77777777" w:rsidR="00B73A2D" w:rsidRPr="006F2DDC" w:rsidRDefault="00B73A2D" w:rsidP="00F454DB">
            <w:pPr>
              <w:pStyle w:val="TableText"/>
              <w:numPr>
                <w:ilvl w:val="0"/>
                <w:numId w:val="54"/>
              </w:numPr>
              <w:jc w:val="both"/>
            </w:pPr>
          </w:p>
        </w:tc>
      </w:tr>
      <w:tr w:rsidR="00B73A2D" w:rsidRPr="006F2DDC" w14:paraId="5F411A00" w14:textId="77777777" w:rsidTr="00B73A2D">
        <w:tc>
          <w:tcPr>
            <w:tcW w:w="8856" w:type="dxa"/>
          </w:tcPr>
          <w:p w14:paraId="12EE9648" w14:textId="77777777" w:rsidR="00B73A2D" w:rsidRPr="006F2DDC" w:rsidRDefault="00B73A2D" w:rsidP="00B73A2D">
            <w:pPr>
              <w:pStyle w:val="TableText"/>
              <w:jc w:val="both"/>
              <w:rPr>
                <w:b/>
                <w:bCs/>
              </w:rPr>
            </w:pPr>
            <w:r w:rsidRPr="006F2DDC">
              <w:rPr>
                <w:b/>
                <w:bCs/>
              </w:rPr>
              <w:t>Alternative Flow</w:t>
            </w:r>
          </w:p>
          <w:p w14:paraId="66081601" w14:textId="77777777" w:rsidR="00B73A2D" w:rsidRPr="006F2DDC" w:rsidRDefault="00B73A2D" w:rsidP="00B73A2D">
            <w:pPr>
              <w:pStyle w:val="TableText"/>
              <w:jc w:val="both"/>
            </w:pPr>
            <w:r w:rsidRPr="006F2DDC">
              <w:t xml:space="preserve">None </w:t>
            </w:r>
          </w:p>
        </w:tc>
      </w:tr>
      <w:tr w:rsidR="00B73A2D" w:rsidRPr="006F2DDC" w14:paraId="357F0DD8" w14:textId="77777777" w:rsidTr="00B73A2D">
        <w:tc>
          <w:tcPr>
            <w:tcW w:w="8856" w:type="dxa"/>
          </w:tcPr>
          <w:p w14:paraId="5F8F5295" w14:textId="77777777" w:rsidR="00B73A2D" w:rsidRPr="006F2DDC" w:rsidRDefault="00B73A2D" w:rsidP="00B73A2D">
            <w:pPr>
              <w:pStyle w:val="TableText"/>
              <w:jc w:val="both"/>
              <w:rPr>
                <w:b/>
                <w:bCs/>
              </w:rPr>
            </w:pPr>
            <w:r w:rsidRPr="006F2DDC">
              <w:rPr>
                <w:b/>
                <w:bCs/>
              </w:rPr>
              <w:t>Post Conditions</w:t>
            </w:r>
          </w:p>
          <w:p w14:paraId="185FFD24" w14:textId="77777777" w:rsidR="00B73A2D" w:rsidRPr="006F2DDC" w:rsidRDefault="00B73A2D" w:rsidP="00B73A2D">
            <w:pPr>
              <w:pStyle w:val="TableText"/>
              <w:jc w:val="both"/>
            </w:pPr>
            <w:r w:rsidRPr="006F2DDC">
              <w:t>None</w:t>
            </w:r>
          </w:p>
        </w:tc>
      </w:tr>
      <w:tr w:rsidR="00B73A2D" w:rsidRPr="006F2DDC" w14:paraId="27CC94A1" w14:textId="77777777" w:rsidTr="00B73A2D">
        <w:tc>
          <w:tcPr>
            <w:tcW w:w="8856" w:type="dxa"/>
          </w:tcPr>
          <w:p w14:paraId="6642E10C" w14:textId="77777777" w:rsidR="00B73A2D" w:rsidRPr="006F2DDC" w:rsidRDefault="00B73A2D" w:rsidP="00B73A2D">
            <w:pPr>
              <w:pStyle w:val="TableText"/>
              <w:jc w:val="both"/>
              <w:rPr>
                <w:b/>
                <w:bCs/>
              </w:rPr>
            </w:pPr>
            <w:r w:rsidRPr="006F2DDC">
              <w:rPr>
                <w:b/>
                <w:bCs/>
              </w:rPr>
              <w:t>Exceptions</w:t>
            </w:r>
          </w:p>
          <w:p w14:paraId="2EC07170" w14:textId="77777777" w:rsidR="00B73A2D" w:rsidRPr="006F2DDC" w:rsidRDefault="00B73A2D" w:rsidP="00B73A2D">
            <w:pPr>
              <w:pStyle w:val="TableText"/>
              <w:jc w:val="both"/>
            </w:pPr>
            <w:r w:rsidRPr="006F2DDC">
              <w:t xml:space="preserve">None </w:t>
            </w:r>
          </w:p>
        </w:tc>
      </w:tr>
      <w:tr w:rsidR="00B73A2D" w:rsidRPr="006F2DDC" w14:paraId="668EA897" w14:textId="77777777" w:rsidTr="00B73A2D">
        <w:tc>
          <w:tcPr>
            <w:tcW w:w="8856" w:type="dxa"/>
          </w:tcPr>
          <w:p w14:paraId="6E6EAE24" w14:textId="77777777" w:rsidR="00B73A2D" w:rsidRPr="006F2DDC" w:rsidRDefault="00B73A2D" w:rsidP="00B73A2D">
            <w:pPr>
              <w:pStyle w:val="TableText"/>
              <w:jc w:val="both"/>
              <w:rPr>
                <w:b/>
                <w:bCs/>
              </w:rPr>
            </w:pPr>
            <w:r w:rsidRPr="006F2DDC">
              <w:rPr>
                <w:b/>
                <w:bCs/>
              </w:rPr>
              <w:t>Business Rules</w:t>
            </w:r>
          </w:p>
          <w:p w14:paraId="271B8A20" w14:textId="77777777" w:rsidR="00B73A2D" w:rsidRPr="006F2DDC" w:rsidRDefault="00B73A2D" w:rsidP="00B73A2D">
            <w:pPr>
              <w:pStyle w:val="TableText"/>
              <w:jc w:val="both"/>
            </w:pPr>
            <w:r w:rsidRPr="006F2DDC">
              <w:t>None</w:t>
            </w:r>
          </w:p>
        </w:tc>
      </w:tr>
      <w:tr w:rsidR="00B73A2D" w:rsidRPr="006F2DDC" w14:paraId="0F100563" w14:textId="77777777" w:rsidTr="00B73A2D">
        <w:tc>
          <w:tcPr>
            <w:tcW w:w="8856" w:type="dxa"/>
          </w:tcPr>
          <w:p w14:paraId="09E6A730" w14:textId="77777777" w:rsidR="00B73A2D" w:rsidRPr="006F2DDC" w:rsidRDefault="00B73A2D" w:rsidP="00B73A2D">
            <w:pPr>
              <w:pStyle w:val="TableText"/>
              <w:jc w:val="both"/>
              <w:rPr>
                <w:b/>
                <w:bCs/>
              </w:rPr>
            </w:pPr>
            <w:r w:rsidRPr="006F2DDC">
              <w:rPr>
                <w:b/>
                <w:bCs/>
              </w:rPr>
              <w:t>Relationships</w:t>
            </w:r>
          </w:p>
          <w:p w14:paraId="70A8995A" w14:textId="77777777" w:rsidR="00B73A2D" w:rsidRPr="006F2DDC" w:rsidRDefault="00B73A2D" w:rsidP="00B73A2D">
            <w:pPr>
              <w:pStyle w:val="TableText"/>
              <w:jc w:val="both"/>
            </w:pPr>
            <w:r w:rsidRPr="006F2DDC">
              <w:t>None</w:t>
            </w:r>
          </w:p>
        </w:tc>
      </w:tr>
      <w:tr w:rsidR="00B73A2D" w:rsidRPr="006F2DDC" w14:paraId="1142F362" w14:textId="77777777" w:rsidTr="00B73A2D">
        <w:tc>
          <w:tcPr>
            <w:tcW w:w="8856" w:type="dxa"/>
          </w:tcPr>
          <w:p w14:paraId="74AB6BD2" w14:textId="77777777" w:rsidR="00B73A2D" w:rsidRPr="006F2DDC" w:rsidRDefault="00B73A2D" w:rsidP="00B73A2D">
            <w:pPr>
              <w:pStyle w:val="TableText"/>
              <w:jc w:val="both"/>
              <w:rPr>
                <w:b/>
                <w:bCs/>
              </w:rPr>
            </w:pPr>
            <w:r w:rsidRPr="006F2DDC">
              <w:rPr>
                <w:b/>
                <w:bCs/>
              </w:rPr>
              <w:t>Special Requirements</w:t>
            </w:r>
          </w:p>
          <w:p w14:paraId="6F5454B7" w14:textId="77777777" w:rsidR="00B73A2D" w:rsidRPr="006F2DDC" w:rsidRDefault="00B73A2D" w:rsidP="00B73A2D">
            <w:pPr>
              <w:pStyle w:val="TableText"/>
              <w:jc w:val="both"/>
            </w:pPr>
            <w:r w:rsidRPr="006F2DDC">
              <w:t xml:space="preserve">None </w:t>
            </w:r>
          </w:p>
        </w:tc>
      </w:tr>
      <w:tr w:rsidR="00B73A2D" w:rsidRPr="006F2DDC" w14:paraId="71C35835" w14:textId="77777777" w:rsidTr="00B73A2D">
        <w:tc>
          <w:tcPr>
            <w:tcW w:w="8856" w:type="dxa"/>
          </w:tcPr>
          <w:p w14:paraId="507FB6AA" w14:textId="77777777" w:rsidR="00B73A2D" w:rsidRPr="006F2DDC" w:rsidRDefault="00B73A2D" w:rsidP="00B73A2D">
            <w:pPr>
              <w:pStyle w:val="TableText"/>
              <w:jc w:val="both"/>
              <w:rPr>
                <w:b/>
                <w:bCs/>
              </w:rPr>
            </w:pPr>
            <w:r w:rsidRPr="006F2DDC">
              <w:rPr>
                <w:b/>
                <w:bCs/>
              </w:rPr>
              <w:t>Assumptions</w:t>
            </w:r>
          </w:p>
          <w:p w14:paraId="4E8F7D36" w14:textId="77777777" w:rsidR="00B73A2D" w:rsidRPr="006F2DDC" w:rsidRDefault="00B73A2D" w:rsidP="00B73A2D">
            <w:pPr>
              <w:pStyle w:val="TableText"/>
              <w:jc w:val="both"/>
            </w:pPr>
            <w:r w:rsidRPr="006F2DDC">
              <w:t xml:space="preserve">None </w:t>
            </w:r>
          </w:p>
        </w:tc>
      </w:tr>
    </w:tbl>
    <w:p w14:paraId="6E1BD00E" w14:textId="77777777" w:rsidR="00B73A2D" w:rsidRPr="006F2DDC" w:rsidRDefault="00B73A2D" w:rsidP="00B73A2D">
      <w:pPr>
        <w:ind w:left="0"/>
      </w:pPr>
    </w:p>
    <w:p w14:paraId="3C098B05" w14:textId="77777777" w:rsidR="00B73A2D" w:rsidRPr="006F2DDC" w:rsidRDefault="00B73A2D" w:rsidP="00B73A2D">
      <w:pPr>
        <w:pStyle w:val="BodyText"/>
        <w:ind w:left="0"/>
      </w:pPr>
    </w:p>
    <w:p w14:paraId="552701E0" w14:textId="77777777" w:rsidR="00B73A2D" w:rsidRPr="006F2DDC" w:rsidRDefault="00B73A2D" w:rsidP="00B73A2D">
      <w:pPr>
        <w:pStyle w:val="Heading3"/>
        <w:ind w:left="0"/>
        <w:jc w:val="both"/>
      </w:pPr>
      <w:r w:rsidRPr="006F2DDC">
        <w:br w:type="page"/>
      </w:r>
    </w:p>
    <w:p w14:paraId="547FDE04" w14:textId="77777777" w:rsidR="00804944" w:rsidRPr="006F2DDC" w:rsidRDefault="00804944" w:rsidP="00804944">
      <w:pPr>
        <w:pStyle w:val="Heading3"/>
        <w:ind w:left="0"/>
      </w:pPr>
      <w:bookmarkStart w:id="33" w:name="_Toc24137606"/>
      <w:bookmarkEnd w:id="32"/>
      <w:r w:rsidRPr="006F2DDC">
        <w:lastRenderedPageBreak/>
        <w:t>UC 3.1.9 Manage Projects</w:t>
      </w:r>
      <w:bookmarkEnd w:id="3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2A2B47AE" w14:textId="77777777" w:rsidTr="000D4135">
        <w:tc>
          <w:tcPr>
            <w:tcW w:w="8856" w:type="dxa"/>
          </w:tcPr>
          <w:p w14:paraId="48753205" w14:textId="77777777" w:rsidR="00804944" w:rsidRPr="006F2DDC" w:rsidRDefault="00804944" w:rsidP="000D4135">
            <w:pPr>
              <w:pStyle w:val="TableText"/>
              <w:jc w:val="both"/>
              <w:rPr>
                <w:b/>
                <w:bCs/>
              </w:rPr>
            </w:pPr>
            <w:r w:rsidRPr="006F2DDC">
              <w:rPr>
                <w:b/>
                <w:bCs/>
              </w:rPr>
              <w:t>Actor(s)</w:t>
            </w:r>
          </w:p>
          <w:p w14:paraId="530CB93D" w14:textId="77777777" w:rsidR="00804944" w:rsidRPr="006F2DDC" w:rsidRDefault="00804944" w:rsidP="000D4135">
            <w:pPr>
              <w:pStyle w:val="TableText"/>
              <w:jc w:val="both"/>
            </w:pPr>
            <w:r w:rsidRPr="006F2DDC">
              <w:t>Project Admin</w:t>
            </w:r>
          </w:p>
        </w:tc>
      </w:tr>
      <w:tr w:rsidR="00804944" w:rsidRPr="006F2DDC" w14:paraId="0023B291" w14:textId="77777777" w:rsidTr="000D4135">
        <w:tc>
          <w:tcPr>
            <w:tcW w:w="8856" w:type="dxa"/>
          </w:tcPr>
          <w:p w14:paraId="5969B4FA" w14:textId="77777777" w:rsidR="00804944" w:rsidRPr="006F2DDC" w:rsidRDefault="00804944" w:rsidP="000D4135">
            <w:pPr>
              <w:pStyle w:val="TableText"/>
              <w:jc w:val="both"/>
              <w:rPr>
                <w:b/>
                <w:bCs/>
              </w:rPr>
            </w:pPr>
            <w:r w:rsidRPr="006F2DDC">
              <w:rPr>
                <w:b/>
                <w:bCs/>
              </w:rPr>
              <w:t>Description</w:t>
            </w:r>
          </w:p>
          <w:p w14:paraId="4750C1B2" w14:textId="77777777" w:rsidR="00804944" w:rsidRPr="006F2DDC" w:rsidRDefault="00804944" w:rsidP="000D4135">
            <w:pPr>
              <w:pStyle w:val="TableText"/>
              <w:jc w:val="both"/>
            </w:pPr>
            <w:r w:rsidRPr="006F2DDC">
              <w:t>This use case allows the actor to manage projects.</w:t>
            </w:r>
          </w:p>
        </w:tc>
      </w:tr>
      <w:tr w:rsidR="00804944" w:rsidRPr="006F2DDC" w14:paraId="14DA3C44" w14:textId="77777777" w:rsidTr="000D4135">
        <w:tc>
          <w:tcPr>
            <w:tcW w:w="8856" w:type="dxa"/>
          </w:tcPr>
          <w:p w14:paraId="7486238A" w14:textId="77777777" w:rsidR="00804944" w:rsidRPr="006F2DDC" w:rsidRDefault="00804944" w:rsidP="000D4135">
            <w:pPr>
              <w:pStyle w:val="TableText"/>
              <w:jc w:val="both"/>
              <w:rPr>
                <w:b/>
                <w:bCs/>
              </w:rPr>
            </w:pPr>
            <w:proofErr w:type="gramStart"/>
            <w:r w:rsidRPr="006F2DDC">
              <w:rPr>
                <w:b/>
                <w:bCs/>
              </w:rPr>
              <w:t>Pre Conditions</w:t>
            </w:r>
            <w:proofErr w:type="gramEnd"/>
          </w:p>
          <w:p w14:paraId="590E4E2F" w14:textId="77777777" w:rsidR="00804944" w:rsidRPr="006F2DDC" w:rsidRDefault="00804944" w:rsidP="00F454DB">
            <w:pPr>
              <w:pStyle w:val="TableText"/>
              <w:numPr>
                <w:ilvl w:val="0"/>
                <w:numId w:val="31"/>
              </w:numPr>
              <w:jc w:val="both"/>
            </w:pPr>
            <w:r w:rsidRPr="006F2DDC">
              <w:t>The actor has logged into the system.</w:t>
            </w:r>
          </w:p>
        </w:tc>
      </w:tr>
      <w:tr w:rsidR="00804944" w:rsidRPr="006F2DDC" w14:paraId="7EB2D5D1" w14:textId="77777777" w:rsidTr="000D4135">
        <w:tc>
          <w:tcPr>
            <w:tcW w:w="8856" w:type="dxa"/>
          </w:tcPr>
          <w:p w14:paraId="1346B25B" w14:textId="77777777" w:rsidR="00804944" w:rsidRPr="006F2DDC" w:rsidRDefault="00804944" w:rsidP="000D4135">
            <w:pPr>
              <w:pStyle w:val="TableText"/>
              <w:jc w:val="both"/>
              <w:rPr>
                <w:b/>
                <w:bCs/>
              </w:rPr>
            </w:pPr>
            <w:r w:rsidRPr="006F2DDC">
              <w:rPr>
                <w:b/>
                <w:bCs/>
              </w:rPr>
              <w:t>Triggers</w:t>
            </w:r>
          </w:p>
          <w:p w14:paraId="1A3502A3" w14:textId="77777777" w:rsidR="00804944" w:rsidRPr="006F2DDC" w:rsidRDefault="00804944" w:rsidP="00F454DB">
            <w:pPr>
              <w:pStyle w:val="TableText"/>
              <w:numPr>
                <w:ilvl w:val="0"/>
                <w:numId w:val="31"/>
              </w:numPr>
              <w:jc w:val="both"/>
            </w:pPr>
            <w:r w:rsidRPr="006F2DDC">
              <w:t xml:space="preserve">Actor selects the </w:t>
            </w:r>
            <w:r w:rsidRPr="006F2DDC">
              <w:rPr>
                <w:u w:val="single"/>
              </w:rPr>
              <w:t>Manage Projects</w:t>
            </w:r>
            <w:r w:rsidRPr="006F2DDC">
              <w:t xml:space="preserve"> option displayed by right clicking on the </w:t>
            </w:r>
            <w:r w:rsidRPr="006F2DDC">
              <w:rPr>
                <w:u w:val="single"/>
              </w:rPr>
              <w:t>Projects</w:t>
            </w:r>
            <w:r w:rsidRPr="006F2DDC">
              <w:t xml:space="preserve"> menu item.</w:t>
            </w:r>
          </w:p>
        </w:tc>
      </w:tr>
      <w:tr w:rsidR="00804944" w:rsidRPr="006F2DDC" w14:paraId="1E004CD6" w14:textId="77777777" w:rsidTr="000D4135">
        <w:tc>
          <w:tcPr>
            <w:tcW w:w="8856" w:type="dxa"/>
          </w:tcPr>
          <w:p w14:paraId="2DC1B261" w14:textId="77777777" w:rsidR="00804944" w:rsidRPr="006F2DDC" w:rsidRDefault="00804944" w:rsidP="000D4135">
            <w:pPr>
              <w:pStyle w:val="TableText"/>
              <w:jc w:val="both"/>
              <w:rPr>
                <w:b/>
                <w:bCs/>
              </w:rPr>
            </w:pPr>
            <w:r w:rsidRPr="006F2DDC">
              <w:rPr>
                <w:b/>
                <w:bCs/>
              </w:rPr>
              <w:t>Normal Flow</w:t>
            </w:r>
          </w:p>
          <w:p w14:paraId="7AE50C06" w14:textId="77777777" w:rsidR="00804944" w:rsidRPr="006F2DDC" w:rsidRDefault="00804944" w:rsidP="00F454DB">
            <w:pPr>
              <w:pStyle w:val="TableText"/>
              <w:numPr>
                <w:ilvl w:val="0"/>
                <w:numId w:val="31"/>
              </w:numPr>
              <w:jc w:val="both"/>
            </w:pPr>
            <w:r w:rsidRPr="006F2DDC">
              <w:t xml:space="preserve">System should display a form with the heading </w:t>
            </w:r>
            <w:r w:rsidRPr="006F2DDC">
              <w:rPr>
                <w:u w:val="single"/>
              </w:rPr>
              <w:t>Manage Projects</w:t>
            </w:r>
            <w:r w:rsidRPr="006F2DDC">
              <w:t xml:space="preserve"> and list each project created by the actor as a large folder icon on the screen.</w:t>
            </w:r>
          </w:p>
          <w:p w14:paraId="400B4BC0" w14:textId="77777777" w:rsidR="00804944" w:rsidRPr="006F2DDC" w:rsidRDefault="00804944" w:rsidP="00F454DB">
            <w:pPr>
              <w:pStyle w:val="TableText"/>
              <w:numPr>
                <w:ilvl w:val="0"/>
                <w:numId w:val="31"/>
              </w:numPr>
              <w:jc w:val="both"/>
            </w:pPr>
            <w:r w:rsidRPr="006F2DDC">
              <w:t xml:space="preserve">System should display a </w:t>
            </w:r>
            <w:r w:rsidRPr="006F2DDC">
              <w:rPr>
                <w:u w:val="single"/>
              </w:rPr>
              <w:t>Close</w:t>
            </w:r>
            <w:r w:rsidRPr="006F2DDC">
              <w:t xml:space="preserve"> button on the right side of the screen.</w:t>
            </w:r>
          </w:p>
          <w:p w14:paraId="0C65CB1C" w14:textId="77777777" w:rsidR="00804944" w:rsidRPr="006F2DDC" w:rsidRDefault="00804944" w:rsidP="00F454DB">
            <w:pPr>
              <w:pStyle w:val="TableText"/>
              <w:numPr>
                <w:ilvl w:val="0"/>
                <w:numId w:val="31"/>
              </w:numPr>
              <w:jc w:val="both"/>
            </w:pPr>
            <w:r w:rsidRPr="006F2DDC">
              <w:t>System should display the projects in alphabetical order.</w:t>
            </w:r>
          </w:p>
          <w:p w14:paraId="382DBA27" w14:textId="77777777" w:rsidR="00804944" w:rsidRPr="006F2DDC" w:rsidRDefault="00804944" w:rsidP="00F454DB">
            <w:pPr>
              <w:pStyle w:val="TableText"/>
              <w:numPr>
                <w:ilvl w:val="0"/>
                <w:numId w:val="31"/>
              </w:numPr>
              <w:jc w:val="both"/>
            </w:pPr>
            <w:r w:rsidRPr="006F2DDC">
              <w:t xml:space="preserve">Each project folder icon should display the </w:t>
            </w:r>
            <w:r w:rsidRPr="006F2DDC">
              <w:rPr>
                <w:u w:val="single"/>
              </w:rPr>
              <w:t>Project Name</w:t>
            </w:r>
            <w:r w:rsidRPr="006F2DDC">
              <w:t xml:space="preserve"> below the icon.</w:t>
            </w:r>
          </w:p>
          <w:p w14:paraId="4D4B40DC" w14:textId="77777777" w:rsidR="00804944" w:rsidRPr="006F2DDC" w:rsidRDefault="00804944" w:rsidP="00F454DB">
            <w:pPr>
              <w:pStyle w:val="TableText"/>
              <w:numPr>
                <w:ilvl w:val="0"/>
                <w:numId w:val="31"/>
              </w:numPr>
              <w:jc w:val="both"/>
            </w:pPr>
            <w:r w:rsidRPr="006F2DDC">
              <w:t xml:space="preserve">System should also display project options as ellipsis (3 dots) next to the </w:t>
            </w:r>
            <w:r w:rsidRPr="006F2DDC">
              <w:rPr>
                <w:u w:val="single"/>
              </w:rPr>
              <w:t>Project Name</w:t>
            </w:r>
            <w:r w:rsidRPr="006F2DDC">
              <w:t>.</w:t>
            </w:r>
          </w:p>
          <w:p w14:paraId="5B0417D4" w14:textId="77777777" w:rsidR="00804944" w:rsidRPr="006F2DDC" w:rsidRDefault="00804944" w:rsidP="00F454DB">
            <w:pPr>
              <w:pStyle w:val="TableText"/>
              <w:numPr>
                <w:ilvl w:val="0"/>
                <w:numId w:val="31"/>
              </w:numPr>
              <w:jc w:val="both"/>
            </w:pPr>
            <w:r w:rsidRPr="006F2DDC">
              <w:t xml:space="preserve">If the actor clicks on the ellipsis, the system should display the options: </w:t>
            </w:r>
            <w:r w:rsidRPr="006F2DDC">
              <w:rPr>
                <w:u w:val="single"/>
              </w:rPr>
              <w:t>Status</w:t>
            </w:r>
            <w:r w:rsidRPr="006F2DDC">
              <w:t xml:space="preserve">, </w:t>
            </w:r>
            <w:r w:rsidRPr="006F2DDC">
              <w:rPr>
                <w:u w:val="single"/>
              </w:rPr>
              <w:t>Assign Users</w:t>
            </w:r>
            <w:r w:rsidRPr="006F2DDC">
              <w:t xml:space="preserve">, </w:t>
            </w:r>
            <w:r w:rsidRPr="006F2DDC">
              <w:rPr>
                <w:u w:val="single"/>
              </w:rPr>
              <w:t>Assign User Groups</w:t>
            </w:r>
            <w:r w:rsidRPr="006F2DDC">
              <w:t xml:space="preserve"> and </w:t>
            </w:r>
            <w:r w:rsidRPr="006F2DDC">
              <w:rPr>
                <w:u w:val="single"/>
              </w:rPr>
              <w:t>Page Order</w:t>
            </w:r>
            <w:r w:rsidRPr="006F2DDC">
              <w:t xml:space="preserve"> and </w:t>
            </w:r>
            <w:r w:rsidRPr="006F2DDC">
              <w:rPr>
                <w:u w:val="single"/>
              </w:rPr>
              <w:t>Status</w:t>
            </w:r>
            <w:r w:rsidRPr="006F2DDC">
              <w:t>.</w:t>
            </w:r>
          </w:p>
          <w:p w14:paraId="47130D09" w14:textId="77777777" w:rsidR="00804944" w:rsidRPr="006F2DDC" w:rsidRDefault="00804944" w:rsidP="00F454DB">
            <w:pPr>
              <w:pStyle w:val="TableText"/>
              <w:numPr>
                <w:ilvl w:val="0"/>
                <w:numId w:val="31"/>
              </w:numPr>
              <w:jc w:val="both"/>
            </w:pPr>
            <w:r w:rsidRPr="006F2DDC">
              <w:t xml:space="preserve">Actor should be able to select any of the options </w:t>
            </w:r>
          </w:p>
          <w:p w14:paraId="40E7F720" w14:textId="77777777" w:rsidR="00804944" w:rsidRPr="006F2DDC" w:rsidRDefault="00804944" w:rsidP="00F454DB">
            <w:pPr>
              <w:pStyle w:val="TableText"/>
              <w:numPr>
                <w:ilvl w:val="0"/>
                <w:numId w:val="31"/>
              </w:numPr>
              <w:jc w:val="both"/>
            </w:pPr>
            <w:r w:rsidRPr="006F2DDC">
              <w:t xml:space="preserve">If the actor </w:t>
            </w:r>
            <w:proofErr w:type="gramStart"/>
            <w:r w:rsidRPr="006F2DDC">
              <w:t xml:space="preserve">selects  </w:t>
            </w:r>
            <w:r w:rsidRPr="006F2DDC">
              <w:rPr>
                <w:u w:val="single"/>
              </w:rPr>
              <w:t>Close</w:t>
            </w:r>
            <w:proofErr w:type="gramEnd"/>
            <w:r w:rsidRPr="006F2DDC">
              <w:t>, the system should close the form and redirect to the actor’s home page.</w:t>
            </w:r>
          </w:p>
        </w:tc>
      </w:tr>
      <w:tr w:rsidR="00804944" w:rsidRPr="006F2DDC" w14:paraId="6D8700CC" w14:textId="77777777" w:rsidTr="000D4135">
        <w:tc>
          <w:tcPr>
            <w:tcW w:w="8856" w:type="dxa"/>
          </w:tcPr>
          <w:p w14:paraId="0C9068CA" w14:textId="77777777" w:rsidR="00804944" w:rsidRPr="006F2DDC" w:rsidRDefault="00804944" w:rsidP="000D4135">
            <w:pPr>
              <w:pStyle w:val="TableText"/>
              <w:jc w:val="both"/>
              <w:rPr>
                <w:b/>
                <w:bCs/>
              </w:rPr>
            </w:pPr>
            <w:r w:rsidRPr="006F2DDC">
              <w:rPr>
                <w:b/>
                <w:bCs/>
              </w:rPr>
              <w:t>Alternative Flow</w:t>
            </w:r>
          </w:p>
          <w:p w14:paraId="1B10C5F5" w14:textId="77777777" w:rsidR="00804944" w:rsidRPr="006F2DDC" w:rsidRDefault="00804944" w:rsidP="000D4135">
            <w:pPr>
              <w:pStyle w:val="TableText"/>
              <w:jc w:val="both"/>
            </w:pPr>
            <w:r w:rsidRPr="006F2DDC">
              <w:t xml:space="preserve">None </w:t>
            </w:r>
          </w:p>
        </w:tc>
      </w:tr>
      <w:tr w:rsidR="00804944" w:rsidRPr="006F2DDC" w14:paraId="62D65B58" w14:textId="77777777" w:rsidTr="000D4135">
        <w:tc>
          <w:tcPr>
            <w:tcW w:w="8856" w:type="dxa"/>
          </w:tcPr>
          <w:p w14:paraId="6F36862C" w14:textId="77777777" w:rsidR="00804944" w:rsidRPr="006F2DDC" w:rsidRDefault="00804944" w:rsidP="000D4135">
            <w:pPr>
              <w:pStyle w:val="TableText"/>
              <w:jc w:val="both"/>
              <w:rPr>
                <w:b/>
                <w:bCs/>
              </w:rPr>
            </w:pPr>
            <w:r w:rsidRPr="006F2DDC">
              <w:rPr>
                <w:b/>
                <w:bCs/>
              </w:rPr>
              <w:t>Post Conditions</w:t>
            </w:r>
          </w:p>
          <w:p w14:paraId="19C62DC3" w14:textId="77777777" w:rsidR="00804944" w:rsidRPr="006F2DDC" w:rsidRDefault="00804944" w:rsidP="000D4135">
            <w:pPr>
              <w:pStyle w:val="TableText"/>
              <w:jc w:val="both"/>
            </w:pPr>
            <w:r w:rsidRPr="006F2DDC">
              <w:t>None</w:t>
            </w:r>
          </w:p>
        </w:tc>
      </w:tr>
      <w:tr w:rsidR="00804944" w:rsidRPr="006F2DDC" w14:paraId="61EAF9CB" w14:textId="77777777" w:rsidTr="000D4135">
        <w:tc>
          <w:tcPr>
            <w:tcW w:w="8856" w:type="dxa"/>
          </w:tcPr>
          <w:p w14:paraId="547B2013" w14:textId="77777777" w:rsidR="00804944" w:rsidRPr="006F2DDC" w:rsidRDefault="00804944" w:rsidP="000D4135">
            <w:pPr>
              <w:pStyle w:val="TableText"/>
              <w:jc w:val="both"/>
              <w:rPr>
                <w:b/>
                <w:bCs/>
              </w:rPr>
            </w:pPr>
            <w:r w:rsidRPr="006F2DDC">
              <w:rPr>
                <w:b/>
                <w:bCs/>
              </w:rPr>
              <w:t>Exceptions</w:t>
            </w:r>
          </w:p>
          <w:p w14:paraId="128A6254" w14:textId="77777777" w:rsidR="00804944" w:rsidRPr="006F2DDC" w:rsidRDefault="00804944" w:rsidP="000D4135">
            <w:pPr>
              <w:pStyle w:val="TableText"/>
              <w:jc w:val="both"/>
            </w:pPr>
            <w:r w:rsidRPr="006F2DDC">
              <w:t>None</w:t>
            </w:r>
          </w:p>
        </w:tc>
      </w:tr>
      <w:tr w:rsidR="00804944" w:rsidRPr="006F2DDC" w14:paraId="53FB4A91" w14:textId="77777777" w:rsidTr="000D4135">
        <w:tc>
          <w:tcPr>
            <w:tcW w:w="8856" w:type="dxa"/>
          </w:tcPr>
          <w:p w14:paraId="0E7DD351" w14:textId="77777777" w:rsidR="00804944" w:rsidRPr="006F2DDC" w:rsidRDefault="00804944" w:rsidP="000D4135">
            <w:pPr>
              <w:pStyle w:val="TableText"/>
              <w:jc w:val="both"/>
              <w:rPr>
                <w:b/>
                <w:bCs/>
              </w:rPr>
            </w:pPr>
            <w:r w:rsidRPr="006F2DDC">
              <w:rPr>
                <w:b/>
                <w:bCs/>
              </w:rPr>
              <w:t>Business Rules</w:t>
            </w:r>
          </w:p>
          <w:p w14:paraId="0C20737D" w14:textId="77777777" w:rsidR="00804944" w:rsidRPr="006F2DDC" w:rsidRDefault="00804944" w:rsidP="000D4135">
            <w:pPr>
              <w:pStyle w:val="TableText"/>
              <w:jc w:val="both"/>
            </w:pPr>
            <w:r w:rsidRPr="006F2DDC">
              <w:t>None</w:t>
            </w:r>
          </w:p>
        </w:tc>
      </w:tr>
      <w:tr w:rsidR="00804944" w:rsidRPr="006F2DDC" w14:paraId="588E18FF" w14:textId="77777777" w:rsidTr="000D4135">
        <w:tc>
          <w:tcPr>
            <w:tcW w:w="8856" w:type="dxa"/>
          </w:tcPr>
          <w:p w14:paraId="6A687371" w14:textId="77777777" w:rsidR="00804944" w:rsidRPr="006F2DDC" w:rsidRDefault="00804944" w:rsidP="000D4135">
            <w:pPr>
              <w:pStyle w:val="TableText"/>
              <w:jc w:val="both"/>
              <w:rPr>
                <w:b/>
                <w:bCs/>
              </w:rPr>
            </w:pPr>
            <w:r w:rsidRPr="006F2DDC">
              <w:rPr>
                <w:b/>
                <w:bCs/>
              </w:rPr>
              <w:t>Relationships</w:t>
            </w:r>
          </w:p>
          <w:p w14:paraId="44219CED" w14:textId="77777777" w:rsidR="00804944" w:rsidRPr="006F2DDC" w:rsidRDefault="00804944" w:rsidP="000D4135">
            <w:pPr>
              <w:pStyle w:val="TableText"/>
              <w:jc w:val="both"/>
            </w:pPr>
            <w:r w:rsidRPr="006F2DDC">
              <w:t>None</w:t>
            </w:r>
          </w:p>
        </w:tc>
      </w:tr>
      <w:tr w:rsidR="00804944" w:rsidRPr="006F2DDC" w14:paraId="1071E60C" w14:textId="77777777" w:rsidTr="000D4135">
        <w:tc>
          <w:tcPr>
            <w:tcW w:w="8856" w:type="dxa"/>
          </w:tcPr>
          <w:p w14:paraId="5E61D3DD" w14:textId="77777777" w:rsidR="00804944" w:rsidRPr="006F2DDC" w:rsidRDefault="00804944" w:rsidP="000D4135">
            <w:pPr>
              <w:pStyle w:val="TableText"/>
              <w:jc w:val="both"/>
              <w:rPr>
                <w:b/>
                <w:bCs/>
              </w:rPr>
            </w:pPr>
            <w:r w:rsidRPr="006F2DDC">
              <w:rPr>
                <w:b/>
                <w:bCs/>
              </w:rPr>
              <w:t>Special Requirements</w:t>
            </w:r>
          </w:p>
          <w:p w14:paraId="6A09AE55" w14:textId="77777777" w:rsidR="00804944" w:rsidRPr="006F2DDC" w:rsidRDefault="00804944" w:rsidP="000D4135">
            <w:pPr>
              <w:pStyle w:val="TableText"/>
              <w:jc w:val="both"/>
            </w:pPr>
            <w:r w:rsidRPr="006F2DDC">
              <w:lastRenderedPageBreak/>
              <w:t xml:space="preserve">None </w:t>
            </w:r>
          </w:p>
        </w:tc>
      </w:tr>
      <w:tr w:rsidR="00804944" w:rsidRPr="006F2DDC" w14:paraId="46BFDFCE" w14:textId="77777777" w:rsidTr="000D4135">
        <w:tc>
          <w:tcPr>
            <w:tcW w:w="8856" w:type="dxa"/>
          </w:tcPr>
          <w:p w14:paraId="7C9314CD" w14:textId="77777777" w:rsidR="00804944" w:rsidRPr="006F2DDC" w:rsidRDefault="00804944" w:rsidP="000D4135">
            <w:pPr>
              <w:pStyle w:val="TableText"/>
              <w:jc w:val="both"/>
              <w:rPr>
                <w:b/>
                <w:bCs/>
              </w:rPr>
            </w:pPr>
            <w:r w:rsidRPr="006F2DDC">
              <w:rPr>
                <w:b/>
                <w:bCs/>
              </w:rPr>
              <w:lastRenderedPageBreak/>
              <w:t>Assumptions</w:t>
            </w:r>
          </w:p>
          <w:p w14:paraId="3191F063" w14:textId="77777777" w:rsidR="00804944" w:rsidRPr="006F2DDC" w:rsidRDefault="00804944" w:rsidP="000D4135">
            <w:pPr>
              <w:pStyle w:val="TableText"/>
              <w:jc w:val="both"/>
            </w:pPr>
            <w:r w:rsidRPr="006F2DDC">
              <w:t xml:space="preserve">None </w:t>
            </w:r>
          </w:p>
        </w:tc>
      </w:tr>
    </w:tbl>
    <w:p w14:paraId="49F9B382" w14:textId="77777777" w:rsidR="00804944" w:rsidRPr="006F2DDC" w:rsidRDefault="00804944" w:rsidP="00804944">
      <w:pPr>
        <w:pStyle w:val="BodyText"/>
        <w:ind w:left="0"/>
      </w:pPr>
    </w:p>
    <w:p w14:paraId="0B685B9F" w14:textId="77777777" w:rsidR="00804944" w:rsidRPr="006F2DDC" w:rsidRDefault="00804944" w:rsidP="00804944">
      <w:r w:rsidRPr="006F2DDC">
        <w:br w:type="page"/>
      </w:r>
    </w:p>
    <w:p w14:paraId="3D8F8AA0" w14:textId="77777777" w:rsidR="00804944" w:rsidRPr="006F2DDC" w:rsidRDefault="00804944" w:rsidP="00804944">
      <w:pPr>
        <w:pStyle w:val="Heading3"/>
        <w:ind w:left="0"/>
      </w:pPr>
      <w:bookmarkStart w:id="34" w:name="_Toc24137607"/>
      <w:r w:rsidRPr="006F2DDC">
        <w:lastRenderedPageBreak/>
        <w:t>UC 3.1.1</w:t>
      </w:r>
      <w:r w:rsidR="00941FEE" w:rsidRPr="006F2DDC">
        <w:t>0</w:t>
      </w:r>
      <w:r w:rsidRPr="006F2DDC">
        <w:t xml:space="preserve"> Create New Project</w:t>
      </w:r>
      <w:bookmarkEnd w:id="3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686D435C" w14:textId="77777777" w:rsidTr="000D4135">
        <w:tc>
          <w:tcPr>
            <w:tcW w:w="8856" w:type="dxa"/>
          </w:tcPr>
          <w:p w14:paraId="46C5E7E1" w14:textId="77777777" w:rsidR="00804944" w:rsidRPr="006F2DDC" w:rsidRDefault="00804944" w:rsidP="000D4135">
            <w:pPr>
              <w:pStyle w:val="TableText"/>
              <w:jc w:val="both"/>
              <w:rPr>
                <w:b/>
                <w:bCs/>
              </w:rPr>
            </w:pPr>
            <w:r w:rsidRPr="006F2DDC">
              <w:rPr>
                <w:b/>
                <w:bCs/>
              </w:rPr>
              <w:t>Actor(s)</w:t>
            </w:r>
          </w:p>
          <w:p w14:paraId="315D6EB7" w14:textId="77777777" w:rsidR="00804944" w:rsidRPr="006F2DDC" w:rsidRDefault="00804944" w:rsidP="000D4135">
            <w:pPr>
              <w:pStyle w:val="TableText"/>
              <w:jc w:val="both"/>
            </w:pPr>
            <w:r w:rsidRPr="006F2DDC">
              <w:t>Project Admin</w:t>
            </w:r>
          </w:p>
        </w:tc>
      </w:tr>
      <w:tr w:rsidR="00804944" w:rsidRPr="006F2DDC" w14:paraId="7D0AEC42" w14:textId="77777777" w:rsidTr="000D4135">
        <w:tc>
          <w:tcPr>
            <w:tcW w:w="8856" w:type="dxa"/>
          </w:tcPr>
          <w:p w14:paraId="42BE1B4E" w14:textId="77777777" w:rsidR="00804944" w:rsidRPr="006F2DDC" w:rsidRDefault="00804944" w:rsidP="000D4135">
            <w:pPr>
              <w:pStyle w:val="TableText"/>
              <w:jc w:val="both"/>
              <w:rPr>
                <w:b/>
                <w:bCs/>
              </w:rPr>
            </w:pPr>
            <w:r w:rsidRPr="006F2DDC">
              <w:rPr>
                <w:b/>
                <w:bCs/>
              </w:rPr>
              <w:t>Description</w:t>
            </w:r>
          </w:p>
          <w:p w14:paraId="122A54FB" w14:textId="77777777" w:rsidR="00804944" w:rsidRPr="006F2DDC" w:rsidRDefault="00804944" w:rsidP="000D4135">
            <w:pPr>
              <w:pStyle w:val="TableText"/>
              <w:jc w:val="both"/>
            </w:pPr>
            <w:r w:rsidRPr="006F2DDC">
              <w:t>This use case allows the actor to create a new project.</w:t>
            </w:r>
          </w:p>
        </w:tc>
      </w:tr>
      <w:tr w:rsidR="00804944" w:rsidRPr="006F2DDC" w14:paraId="7FBBFAA4" w14:textId="77777777" w:rsidTr="000D4135">
        <w:tc>
          <w:tcPr>
            <w:tcW w:w="8856" w:type="dxa"/>
          </w:tcPr>
          <w:p w14:paraId="2716A055" w14:textId="77777777" w:rsidR="00804944" w:rsidRPr="006F2DDC" w:rsidRDefault="00804944" w:rsidP="000D4135">
            <w:pPr>
              <w:pStyle w:val="TableText"/>
              <w:jc w:val="both"/>
              <w:rPr>
                <w:b/>
                <w:bCs/>
              </w:rPr>
            </w:pPr>
            <w:proofErr w:type="gramStart"/>
            <w:r w:rsidRPr="006F2DDC">
              <w:rPr>
                <w:b/>
                <w:bCs/>
              </w:rPr>
              <w:t>Pre Conditions</w:t>
            </w:r>
            <w:proofErr w:type="gramEnd"/>
          </w:p>
          <w:p w14:paraId="2A119633" w14:textId="77777777" w:rsidR="00804944" w:rsidRPr="006F2DDC" w:rsidRDefault="00804944" w:rsidP="00F454DB">
            <w:pPr>
              <w:pStyle w:val="TableText"/>
              <w:numPr>
                <w:ilvl w:val="0"/>
                <w:numId w:val="26"/>
              </w:numPr>
              <w:jc w:val="both"/>
            </w:pPr>
            <w:r w:rsidRPr="006F2DDC">
              <w:t>The actor has logged into the system.</w:t>
            </w:r>
          </w:p>
        </w:tc>
      </w:tr>
      <w:tr w:rsidR="00804944" w:rsidRPr="006F2DDC" w14:paraId="4FA444A4" w14:textId="77777777" w:rsidTr="000D4135">
        <w:tc>
          <w:tcPr>
            <w:tcW w:w="8856" w:type="dxa"/>
          </w:tcPr>
          <w:p w14:paraId="698B56CB" w14:textId="77777777" w:rsidR="00804944" w:rsidRPr="006F2DDC" w:rsidRDefault="00804944" w:rsidP="000D4135">
            <w:pPr>
              <w:pStyle w:val="TableText"/>
              <w:jc w:val="both"/>
              <w:rPr>
                <w:b/>
                <w:bCs/>
              </w:rPr>
            </w:pPr>
            <w:r w:rsidRPr="006F2DDC">
              <w:rPr>
                <w:b/>
                <w:bCs/>
              </w:rPr>
              <w:t>Triggers</w:t>
            </w:r>
          </w:p>
          <w:p w14:paraId="218D9545" w14:textId="77777777" w:rsidR="00804944" w:rsidRPr="006F2DDC" w:rsidRDefault="00804944" w:rsidP="00F454DB">
            <w:pPr>
              <w:pStyle w:val="TableText"/>
              <w:numPr>
                <w:ilvl w:val="0"/>
                <w:numId w:val="243"/>
              </w:numPr>
              <w:jc w:val="both"/>
            </w:pPr>
            <w:r w:rsidRPr="006F2DDC">
              <w:t xml:space="preserve">Actor selects the </w:t>
            </w:r>
            <w:r w:rsidRPr="006F2DDC">
              <w:rPr>
                <w:u w:val="single"/>
              </w:rPr>
              <w:t>Create New Project</w:t>
            </w:r>
            <w:r w:rsidRPr="006F2DDC">
              <w:t xml:space="preserve"> option displayed by right clicking on the </w:t>
            </w:r>
            <w:r w:rsidRPr="006F2DDC">
              <w:rPr>
                <w:u w:val="single"/>
              </w:rPr>
              <w:t>Projects</w:t>
            </w:r>
            <w:r w:rsidRPr="006F2DDC">
              <w:t xml:space="preserve"> menu item.</w:t>
            </w:r>
          </w:p>
        </w:tc>
      </w:tr>
      <w:tr w:rsidR="00804944" w:rsidRPr="006F2DDC" w14:paraId="7742F63E" w14:textId="77777777" w:rsidTr="000D4135">
        <w:tc>
          <w:tcPr>
            <w:tcW w:w="8856" w:type="dxa"/>
          </w:tcPr>
          <w:p w14:paraId="6BEA39D7" w14:textId="77777777" w:rsidR="00804944" w:rsidRPr="006F2DDC" w:rsidRDefault="00804944" w:rsidP="000D4135">
            <w:pPr>
              <w:pStyle w:val="TableText"/>
              <w:jc w:val="both"/>
              <w:rPr>
                <w:b/>
                <w:bCs/>
              </w:rPr>
            </w:pPr>
            <w:r w:rsidRPr="006F2DDC">
              <w:rPr>
                <w:b/>
                <w:bCs/>
              </w:rPr>
              <w:t>Normal Flow</w:t>
            </w:r>
          </w:p>
          <w:p w14:paraId="13B9ED63" w14:textId="77777777" w:rsidR="00804944" w:rsidRPr="006F2DDC" w:rsidRDefault="00804944" w:rsidP="00F454DB">
            <w:pPr>
              <w:pStyle w:val="TableText"/>
              <w:numPr>
                <w:ilvl w:val="0"/>
                <w:numId w:val="244"/>
              </w:numPr>
              <w:jc w:val="both"/>
            </w:pPr>
            <w:r w:rsidRPr="006F2DDC">
              <w:t xml:space="preserve">System should display a form with the heading </w:t>
            </w:r>
            <w:r w:rsidRPr="006F2DDC">
              <w:rPr>
                <w:u w:val="single"/>
              </w:rPr>
              <w:t>Create Project</w:t>
            </w:r>
            <w:r w:rsidRPr="006F2DDC">
              <w:t xml:space="preserve">, 2 running text fields </w:t>
            </w:r>
            <w:r w:rsidRPr="006F2DDC">
              <w:rPr>
                <w:u w:val="single"/>
              </w:rPr>
              <w:t>Project Name</w:t>
            </w:r>
            <w:r w:rsidRPr="006F2DDC">
              <w:rPr>
                <w:b/>
              </w:rPr>
              <w:t xml:space="preserve"> </w:t>
            </w:r>
            <w:r w:rsidRPr="006F2DDC">
              <w:t xml:space="preserve">and </w:t>
            </w:r>
            <w:r w:rsidRPr="006F2DDC">
              <w:rPr>
                <w:u w:val="single"/>
              </w:rPr>
              <w:t>Project Description</w:t>
            </w:r>
            <w:r w:rsidRPr="006F2DDC">
              <w:t xml:space="preserve"> and 3 buttons </w:t>
            </w:r>
            <w:r w:rsidRPr="006F2DDC">
              <w:rPr>
                <w:u w:val="single"/>
              </w:rPr>
              <w:t>Create</w:t>
            </w:r>
            <w:r w:rsidRPr="006F2DDC">
              <w:t xml:space="preserve">, </w:t>
            </w:r>
            <w:r w:rsidRPr="006F2DDC">
              <w:rPr>
                <w:u w:val="single"/>
              </w:rPr>
              <w:t>Reset</w:t>
            </w:r>
            <w:r w:rsidRPr="006F2DDC">
              <w:t xml:space="preserve"> and </w:t>
            </w:r>
            <w:r w:rsidRPr="006F2DDC">
              <w:rPr>
                <w:u w:val="single"/>
              </w:rPr>
              <w:t>Cancel</w:t>
            </w:r>
            <w:r w:rsidRPr="006F2DDC">
              <w:t>.</w:t>
            </w:r>
          </w:p>
          <w:p w14:paraId="5ED4A13D" w14:textId="77777777" w:rsidR="00804944" w:rsidRPr="006F2DDC" w:rsidRDefault="00804944" w:rsidP="00F454DB">
            <w:pPr>
              <w:pStyle w:val="TableText"/>
              <w:numPr>
                <w:ilvl w:val="0"/>
                <w:numId w:val="244"/>
              </w:numPr>
              <w:jc w:val="both"/>
            </w:pPr>
            <w:r w:rsidRPr="006F2DDC">
              <w:t xml:space="preserve">System should allow actor to enter up to 100 characters consisting of any combination of alphabets (upper and lower cases), numbers, underscores, hyphens and spaces in the </w:t>
            </w:r>
            <w:r w:rsidRPr="006F2DDC">
              <w:rPr>
                <w:u w:val="single"/>
              </w:rPr>
              <w:t>Project Name</w:t>
            </w:r>
            <w:r w:rsidRPr="006F2DDC">
              <w:rPr>
                <w:b/>
              </w:rPr>
              <w:t xml:space="preserve"> </w:t>
            </w:r>
            <w:r w:rsidRPr="006F2DDC">
              <w:t>field.</w:t>
            </w:r>
          </w:p>
          <w:p w14:paraId="1E3A9CCB" w14:textId="77777777" w:rsidR="00804944" w:rsidRPr="006F2DDC" w:rsidRDefault="00804944" w:rsidP="00F454DB">
            <w:pPr>
              <w:pStyle w:val="TableText"/>
              <w:numPr>
                <w:ilvl w:val="0"/>
                <w:numId w:val="244"/>
              </w:numPr>
              <w:jc w:val="both"/>
            </w:pPr>
            <w:r w:rsidRPr="006F2DDC">
              <w:t xml:space="preserve">System should allow actor to enter up to 1000 characters consisting of any combination of alphabets (upper and lower cases), numbers, underscores, hyphens, single quotes, double quotes, round brackets, dots, commas and spaces in the </w:t>
            </w:r>
            <w:r w:rsidRPr="006F2DDC">
              <w:rPr>
                <w:u w:val="single"/>
              </w:rPr>
              <w:t>Project Description</w:t>
            </w:r>
            <w:r w:rsidRPr="006F2DDC">
              <w:t xml:space="preserve"> field.</w:t>
            </w:r>
          </w:p>
          <w:p w14:paraId="499DE658" w14:textId="77777777" w:rsidR="00804944" w:rsidRPr="006F2DDC" w:rsidRDefault="00804944" w:rsidP="00F454DB">
            <w:pPr>
              <w:pStyle w:val="TableText"/>
              <w:numPr>
                <w:ilvl w:val="0"/>
                <w:numId w:val="244"/>
              </w:numPr>
              <w:jc w:val="both"/>
            </w:pPr>
            <w:r w:rsidRPr="006F2DDC">
              <w:t xml:space="preserve">If the actor selects the </w:t>
            </w:r>
            <w:r w:rsidRPr="006F2DDC">
              <w:rPr>
                <w:u w:val="single"/>
              </w:rPr>
              <w:t>Create</w:t>
            </w:r>
            <w:r w:rsidRPr="006F2DDC">
              <w:t xml:space="preserve"> button after entering a value in the </w:t>
            </w:r>
            <w:r w:rsidRPr="006F2DDC">
              <w:rPr>
                <w:u w:val="single"/>
              </w:rPr>
              <w:t>Project Name</w:t>
            </w:r>
            <w:r w:rsidRPr="006F2DDC">
              <w:rPr>
                <w:b/>
              </w:rPr>
              <w:t xml:space="preserve"> </w:t>
            </w:r>
            <w:r w:rsidRPr="006F2DDC">
              <w:t xml:space="preserve">field which does not conflict with points 5 and 6 above, the system should save the project, close the form, and display the created project in the appropriate alphabetical position under the </w:t>
            </w:r>
            <w:r w:rsidRPr="006F2DDC">
              <w:rPr>
                <w:u w:val="single"/>
              </w:rPr>
              <w:t>Projects</w:t>
            </w:r>
            <w:r w:rsidRPr="006F2DDC">
              <w:t xml:space="preserve"> menu item.</w:t>
            </w:r>
          </w:p>
          <w:p w14:paraId="499AAC90" w14:textId="77777777" w:rsidR="00804944" w:rsidRPr="006F2DDC" w:rsidRDefault="00804944" w:rsidP="00F454DB">
            <w:pPr>
              <w:pStyle w:val="TableText"/>
              <w:numPr>
                <w:ilvl w:val="0"/>
                <w:numId w:val="244"/>
              </w:numPr>
              <w:jc w:val="both"/>
            </w:pPr>
            <w:r w:rsidRPr="006F2DDC">
              <w:t xml:space="preserve">If the actor clicks the </w:t>
            </w:r>
            <w:r w:rsidRPr="006F2DDC">
              <w:rPr>
                <w:u w:val="single"/>
              </w:rPr>
              <w:t>Reset</w:t>
            </w:r>
            <w:r w:rsidRPr="006F2DDC">
              <w:t xml:space="preserve"> button, system should display a pop-up message “Are you sure you want to reset the form?” with buttons </w:t>
            </w:r>
            <w:r w:rsidRPr="006F2DDC">
              <w:rPr>
                <w:u w:val="single"/>
              </w:rPr>
              <w:t>Yes</w:t>
            </w:r>
            <w:r w:rsidRPr="006F2DDC">
              <w:t xml:space="preserve"> and </w:t>
            </w:r>
            <w:r w:rsidRPr="006F2DDC">
              <w:rPr>
                <w:u w:val="single"/>
              </w:rPr>
              <w:t>No</w:t>
            </w:r>
            <w:r w:rsidRPr="006F2DDC">
              <w:t>.</w:t>
            </w:r>
          </w:p>
          <w:p w14:paraId="4DDAEE0C" w14:textId="77777777" w:rsidR="00804944" w:rsidRPr="006F2DDC" w:rsidRDefault="00804944" w:rsidP="00F454DB">
            <w:pPr>
              <w:pStyle w:val="TableText"/>
              <w:numPr>
                <w:ilvl w:val="0"/>
                <w:numId w:val="244"/>
              </w:numPr>
              <w:jc w:val="both"/>
            </w:pPr>
            <w:r w:rsidRPr="006F2DDC">
              <w:t xml:space="preserve">If the actor selects </w:t>
            </w:r>
            <w:r w:rsidRPr="006F2DDC">
              <w:rPr>
                <w:u w:val="single"/>
              </w:rPr>
              <w:t>No</w:t>
            </w:r>
            <w:r w:rsidRPr="006F2DDC">
              <w:t>, the system should retain the form with entered details.</w:t>
            </w:r>
          </w:p>
          <w:p w14:paraId="62EB251D" w14:textId="77777777" w:rsidR="00804944" w:rsidRPr="006F2DDC" w:rsidRDefault="00804944" w:rsidP="00F454DB">
            <w:pPr>
              <w:pStyle w:val="TableText"/>
              <w:numPr>
                <w:ilvl w:val="0"/>
                <w:numId w:val="244"/>
              </w:numPr>
              <w:jc w:val="both"/>
            </w:pPr>
            <w:r w:rsidRPr="006F2DDC">
              <w:t xml:space="preserve">If the actor selects </w:t>
            </w:r>
            <w:r w:rsidRPr="006F2DDC">
              <w:rPr>
                <w:u w:val="single"/>
              </w:rPr>
              <w:t>Yes</w:t>
            </w:r>
            <w:r w:rsidRPr="006F2DDC">
              <w:t>, the system should clear the form.</w:t>
            </w:r>
          </w:p>
          <w:p w14:paraId="71FBB2CF" w14:textId="77777777" w:rsidR="00804944" w:rsidRPr="006F2DDC" w:rsidRDefault="00804944" w:rsidP="00F454DB">
            <w:pPr>
              <w:pStyle w:val="TableText"/>
              <w:numPr>
                <w:ilvl w:val="0"/>
                <w:numId w:val="244"/>
              </w:numPr>
              <w:jc w:val="both"/>
            </w:pPr>
            <w:r w:rsidRPr="006F2DDC">
              <w:t xml:space="preserve">If the actor clicks the </w:t>
            </w:r>
            <w:r w:rsidRPr="006F2DDC">
              <w:rPr>
                <w:u w:val="single"/>
              </w:rPr>
              <w:t>Cancel</w:t>
            </w:r>
            <w:r w:rsidRPr="006F2DDC">
              <w:t xml:space="preserve"> button, system should display a pop-up message “Are you sure you want to cancel the project creation?” with buttons </w:t>
            </w:r>
            <w:r w:rsidRPr="006F2DDC">
              <w:rPr>
                <w:u w:val="single"/>
              </w:rPr>
              <w:t>Yes</w:t>
            </w:r>
            <w:r w:rsidRPr="006F2DDC">
              <w:t xml:space="preserve"> and </w:t>
            </w:r>
            <w:r w:rsidRPr="006F2DDC">
              <w:rPr>
                <w:u w:val="single"/>
              </w:rPr>
              <w:t>No</w:t>
            </w:r>
            <w:r w:rsidRPr="006F2DDC">
              <w:t>.</w:t>
            </w:r>
          </w:p>
          <w:p w14:paraId="600790E7" w14:textId="77777777" w:rsidR="00804944" w:rsidRPr="006F2DDC" w:rsidRDefault="00804944" w:rsidP="00F454DB">
            <w:pPr>
              <w:pStyle w:val="TableText"/>
              <w:numPr>
                <w:ilvl w:val="0"/>
                <w:numId w:val="244"/>
              </w:numPr>
              <w:jc w:val="both"/>
            </w:pPr>
            <w:r w:rsidRPr="006F2DDC">
              <w:t xml:space="preserve">If the actor selects </w:t>
            </w:r>
            <w:r w:rsidRPr="006F2DDC">
              <w:rPr>
                <w:u w:val="single"/>
              </w:rPr>
              <w:t>No</w:t>
            </w:r>
            <w:r w:rsidRPr="006F2DDC">
              <w:t>, the system should retain the form with entered details.</w:t>
            </w:r>
          </w:p>
          <w:p w14:paraId="1D4EE8BA" w14:textId="77777777" w:rsidR="00804944" w:rsidRPr="006F2DDC" w:rsidRDefault="00804944" w:rsidP="00F454DB">
            <w:pPr>
              <w:pStyle w:val="TableText"/>
              <w:numPr>
                <w:ilvl w:val="0"/>
                <w:numId w:val="244"/>
              </w:numPr>
              <w:jc w:val="both"/>
            </w:pPr>
            <w:r w:rsidRPr="006F2DDC">
              <w:t xml:space="preserve">If the actor selects </w:t>
            </w:r>
            <w:r w:rsidRPr="006F2DDC">
              <w:rPr>
                <w:u w:val="single"/>
              </w:rPr>
              <w:t>Yes</w:t>
            </w:r>
            <w:r w:rsidRPr="006F2DDC">
              <w:t>, the system should close the form and not create a new project.</w:t>
            </w:r>
          </w:p>
        </w:tc>
      </w:tr>
      <w:tr w:rsidR="00804944" w:rsidRPr="006F2DDC" w14:paraId="2DB97C50" w14:textId="77777777" w:rsidTr="000D4135">
        <w:tc>
          <w:tcPr>
            <w:tcW w:w="8856" w:type="dxa"/>
          </w:tcPr>
          <w:p w14:paraId="5EED9E16" w14:textId="77777777" w:rsidR="00804944" w:rsidRPr="006F2DDC" w:rsidRDefault="00804944" w:rsidP="000D4135">
            <w:pPr>
              <w:pStyle w:val="TableText"/>
              <w:jc w:val="both"/>
              <w:rPr>
                <w:b/>
                <w:bCs/>
              </w:rPr>
            </w:pPr>
            <w:r w:rsidRPr="006F2DDC">
              <w:rPr>
                <w:b/>
                <w:bCs/>
              </w:rPr>
              <w:t>Alternative Flow</w:t>
            </w:r>
          </w:p>
          <w:p w14:paraId="5CD68BAE" w14:textId="77777777" w:rsidR="00804944" w:rsidRPr="006F2DDC" w:rsidRDefault="00804944" w:rsidP="000D4135">
            <w:pPr>
              <w:pStyle w:val="TableText"/>
              <w:jc w:val="both"/>
            </w:pPr>
            <w:r w:rsidRPr="006F2DDC">
              <w:t xml:space="preserve">None </w:t>
            </w:r>
          </w:p>
        </w:tc>
      </w:tr>
      <w:tr w:rsidR="00804944" w:rsidRPr="006F2DDC" w14:paraId="6DA54F75" w14:textId="77777777" w:rsidTr="000D4135">
        <w:tc>
          <w:tcPr>
            <w:tcW w:w="8856" w:type="dxa"/>
          </w:tcPr>
          <w:p w14:paraId="3FE2C455" w14:textId="77777777" w:rsidR="00804944" w:rsidRPr="006F2DDC" w:rsidRDefault="00804944" w:rsidP="000D4135">
            <w:pPr>
              <w:pStyle w:val="TableText"/>
              <w:jc w:val="both"/>
              <w:rPr>
                <w:b/>
                <w:bCs/>
              </w:rPr>
            </w:pPr>
            <w:r w:rsidRPr="006F2DDC">
              <w:rPr>
                <w:b/>
                <w:bCs/>
              </w:rPr>
              <w:t>Post Conditions</w:t>
            </w:r>
          </w:p>
          <w:p w14:paraId="7992BE5A" w14:textId="77777777" w:rsidR="00804944" w:rsidRPr="006F2DDC" w:rsidRDefault="00804944" w:rsidP="00F454DB">
            <w:pPr>
              <w:pStyle w:val="TableText"/>
              <w:numPr>
                <w:ilvl w:val="0"/>
                <w:numId w:val="245"/>
              </w:numPr>
              <w:jc w:val="both"/>
            </w:pPr>
            <w:r w:rsidRPr="006F2DDC">
              <w:lastRenderedPageBreak/>
              <w:t xml:space="preserve">The entered project details should be saved in the database if actor selects the </w:t>
            </w:r>
            <w:r w:rsidRPr="006F2DDC">
              <w:rPr>
                <w:u w:val="single"/>
              </w:rPr>
              <w:t>Create</w:t>
            </w:r>
            <w:r w:rsidRPr="006F2DDC">
              <w:t xml:space="preserve"> button with valid details.</w:t>
            </w:r>
          </w:p>
          <w:p w14:paraId="0D9D7BDC" w14:textId="77777777" w:rsidR="00804944" w:rsidRPr="006F2DDC" w:rsidRDefault="00804944" w:rsidP="00F454DB">
            <w:pPr>
              <w:pStyle w:val="TableText"/>
              <w:numPr>
                <w:ilvl w:val="0"/>
                <w:numId w:val="245"/>
              </w:numPr>
              <w:jc w:val="both"/>
            </w:pPr>
            <w:r w:rsidRPr="006F2DDC">
              <w:t xml:space="preserve">Project details should not be saved in the database if actor selects the </w:t>
            </w:r>
            <w:r w:rsidRPr="006F2DDC">
              <w:rPr>
                <w:u w:val="single"/>
              </w:rPr>
              <w:t>Close</w:t>
            </w:r>
            <w:r w:rsidRPr="006F2DDC">
              <w:t xml:space="preserve"> button followed by </w:t>
            </w:r>
            <w:r w:rsidRPr="006F2DDC">
              <w:rPr>
                <w:u w:val="single"/>
              </w:rPr>
              <w:t>Yes</w:t>
            </w:r>
            <w:r w:rsidRPr="006F2DDC">
              <w:t>.</w:t>
            </w:r>
          </w:p>
        </w:tc>
      </w:tr>
      <w:tr w:rsidR="00804944" w:rsidRPr="006F2DDC" w14:paraId="73BA31F7" w14:textId="77777777" w:rsidTr="000D4135">
        <w:tc>
          <w:tcPr>
            <w:tcW w:w="8856" w:type="dxa"/>
          </w:tcPr>
          <w:p w14:paraId="79E61F9B" w14:textId="77777777" w:rsidR="00804944" w:rsidRPr="006F2DDC" w:rsidRDefault="00804944" w:rsidP="000D4135">
            <w:pPr>
              <w:pStyle w:val="TableText"/>
              <w:jc w:val="both"/>
              <w:rPr>
                <w:b/>
                <w:bCs/>
              </w:rPr>
            </w:pPr>
            <w:r w:rsidRPr="006F2DDC">
              <w:rPr>
                <w:b/>
                <w:bCs/>
              </w:rPr>
              <w:lastRenderedPageBreak/>
              <w:t>Exceptions</w:t>
            </w:r>
          </w:p>
          <w:p w14:paraId="0C5770ED" w14:textId="77777777" w:rsidR="00804944" w:rsidRPr="006F2DDC" w:rsidRDefault="00804944" w:rsidP="00F454DB">
            <w:pPr>
              <w:pStyle w:val="TableText"/>
              <w:numPr>
                <w:ilvl w:val="0"/>
                <w:numId w:val="246"/>
              </w:numPr>
              <w:jc w:val="both"/>
            </w:pPr>
            <w:r w:rsidRPr="006F2DDC">
              <w:t xml:space="preserve">System should not allow form submission if the actor clicks the </w:t>
            </w:r>
            <w:r w:rsidRPr="006F2DDC">
              <w:rPr>
                <w:u w:val="single"/>
              </w:rPr>
              <w:t>Create</w:t>
            </w:r>
            <w:r w:rsidRPr="006F2DDC">
              <w:t xml:space="preserve"> button without entering anything other than space characters in the </w:t>
            </w:r>
            <w:r w:rsidRPr="006F2DDC">
              <w:rPr>
                <w:u w:val="single"/>
              </w:rPr>
              <w:t>Project Name</w:t>
            </w:r>
            <w:r w:rsidRPr="006F2DDC">
              <w:rPr>
                <w:b/>
              </w:rPr>
              <w:t xml:space="preserve"> </w:t>
            </w:r>
            <w:r w:rsidRPr="006F2DDC">
              <w:t>field.</w:t>
            </w:r>
          </w:p>
          <w:p w14:paraId="1193F211" w14:textId="77777777" w:rsidR="00804944" w:rsidRPr="006F2DDC" w:rsidRDefault="00804944" w:rsidP="00F454DB">
            <w:pPr>
              <w:pStyle w:val="TableText"/>
              <w:numPr>
                <w:ilvl w:val="0"/>
                <w:numId w:val="246"/>
              </w:numPr>
              <w:jc w:val="both"/>
            </w:pPr>
            <w:r w:rsidRPr="006F2DDC">
              <w:t xml:space="preserve">If the actor selects the </w:t>
            </w:r>
            <w:r w:rsidRPr="006F2DDC">
              <w:rPr>
                <w:u w:val="single"/>
              </w:rPr>
              <w:t>Create</w:t>
            </w:r>
            <w:r w:rsidRPr="006F2DDC">
              <w:t xml:space="preserve"> button after entering the same value in the </w:t>
            </w:r>
            <w:r w:rsidRPr="006F2DDC">
              <w:rPr>
                <w:u w:val="single"/>
              </w:rPr>
              <w:t>Project Name</w:t>
            </w:r>
            <w:r w:rsidRPr="006F2DDC">
              <w:rPr>
                <w:b/>
              </w:rPr>
              <w:t xml:space="preserve"> </w:t>
            </w:r>
            <w:r w:rsidRPr="006F2DDC">
              <w:t>field as another project (excluding any lagging and leading space characters for matching) created by the same actor, the system should display an error message, “A project with the same name already exists” next to the field.</w:t>
            </w:r>
          </w:p>
        </w:tc>
      </w:tr>
      <w:tr w:rsidR="00804944" w:rsidRPr="006F2DDC" w14:paraId="20192A3E" w14:textId="77777777" w:rsidTr="000D4135">
        <w:tc>
          <w:tcPr>
            <w:tcW w:w="8856" w:type="dxa"/>
          </w:tcPr>
          <w:p w14:paraId="491BCEFC" w14:textId="77777777" w:rsidR="00804944" w:rsidRPr="006F2DDC" w:rsidRDefault="00804944" w:rsidP="000D4135">
            <w:pPr>
              <w:pStyle w:val="TableText"/>
              <w:jc w:val="both"/>
              <w:rPr>
                <w:b/>
                <w:bCs/>
              </w:rPr>
            </w:pPr>
            <w:r w:rsidRPr="006F2DDC">
              <w:rPr>
                <w:b/>
                <w:bCs/>
              </w:rPr>
              <w:t>Business Rules</w:t>
            </w:r>
          </w:p>
          <w:p w14:paraId="4AE075EF" w14:textId="77777777" w:rsidR="00804944" w:rsidRPr="006F2DDC" w:rsidRDefault="00804944" w:rsidP="000D4135">
            <w:pPr>
              <w:pStyle w:val="TableText"/>
              <w:jc w:val="both"/>
            </w:pPr>
            <w:r w:rsidRPr="006F2DDC">
              <w:t>None</w:t>
            </w:r>
          </w:p>
        </w:tc>
      </w:tr>
      <w:tr w:rsidR="00804944" w:rsidRPr="006F2DDC" w14:paraId="573BF211" w14:textId="77777777" w:rsidTr="000D4135">
        <w:tc>
          <w:tcPr>
            <w:tcW w:w="8856" w:type="dxa"/>
          </w:tcPr>
          <w:p w14:paraId="00764CE4" w14:textId="77777777" w:rsidR="00804944" w:rsidRPr="006F2DDC" w:rsidRDefault="00804944" w:rsidP="000D4135">
            <w:pPr>
              <w:pStyle w:val="TableText"/>
              <w:jc w:val="both"/>
              <w:rPr>
                <w:b/>
                <w:bCs/>
              </w:rPr>
            </w:pPr>
            <w:r w:rsidRPr="006F2DDC">
              <w:rPr>
                <w:b/>
                <w:bCs/>
              </w:rPr>
              <w:t>Relationships</w:t>
            </w:r>
          </w:p>
          <w:p w14:paraId="55707B6D" w14:textId="77777777" w:rsidR="00804944" w:rsidRPr="006F2DDC" w:rsidRDefault="00804944" w:rsidP="000D4135">
            <w:pPr>
              <w:pStyle w:val="TableText"/>
              <w:jc w:val="both"/>
            </w:pPr>
            <w:r w:rsidRPr="006F2DDC">
              <w:t>None</w:t>
            </w:r>
          </w:p>
        </w:tc>
      </w:tr>
      <w:tr w:rsidR="00804944" w:rsidRPr="006F2DDC" w14:paraId="2E9F722F" w14:textId="77777777" w:rsidTr="000D4135">
        <w:tc>
          <w:tcPr>
            <w:tcW w:w="8856" w:type="dxa"/>
          </w:tcPr>
          <w:p w14:paraId="31C269F1" w14:textId="77777777" w:rsidR="00804944" w:rsidRPr="006F2DDC" w:rsidRDefault="00804944" w:rsidP="000D4135">
            <w:pPr>
              <w:pStyle w:val="TableText"/>
              <w:jc w:val="both"/>
              <w:rPr>
                <w:b/>
                <w:bCs/>
              </w:rPr>
            </w:pPr>
            <w:r w:rsidRPr="006F2DDC">
              <w:rPr>
                <w:b/>
                <w:bCs/>
              </w:rPr>
              <w:t>Special Requirements</w:t>
            </w:r>
          </w:p>
          <w:p w14:paraId="0A670E62" w14:textId="77777777" w:rsidR="00804944" w:rsidRPr="006F2DDC" w:rsidRDefault="00804944" w:rsidP="000D4135">
            <w:pPr>
              <w:pStyle w:val="TableText"/>
              <w:jc w:val="both"/>
            </w:pPr>
            <w:r w:rsidRPr="006F2DDC">
              <w:t xml:space="preserve">None </w:t>
            </w:r>
          </w:p>
        </w:tc>
      </w:tr>
      <w:tr w:rsidR="00804944" w:rsidRPr="006F2DDC" w14:paraId="61F16656" w14:textId="77777777" w:rsidTr="000D4135">
        <w:tc>
          <w:tcPr>
            <w:tcW w:w="8856" w:type="dxa"/>
          </w:tcPr>
          <w:p w14:paraId="35EC51D6" w14:textId="77777777" w:rsidR="00804944" w:rsidRPr="006F2DDC" w:rsidRDefault="00804944" w:rsidP="000D4135">
            <w:pPr>
              <w:pStyle w:val="TableText"/>
              <w:jc w:val="both"/>
              <w:rPr>
                <w:b/>
                <w:bCs/>
              </w:rPr>
            </w:pPr>
            <w:r w:rsidRPr="006F2DDC">
              <w:rPr>
                <w:b/>
                <w:bCs/>
              </w:rPr>
              <w:t>Assumptions</w:t>
            </w:r>
          </w:p>
          <w:p w14:paraId="460C53A3" w14:textId="77777777" w:rsidR="00804944" w:rsidRPr="006F2DDC" w:rsidRDefault="00804944" w:rsidP="000D4135">
            <w:pPr>
              <w:pStyle w:val="TableText"/>
              <w:jc w:val="both"/>
            </w:pPr>
            <w:r w:rsidRPr="006F2DDC">
              <w:t xml:space="preserve">None </w:t>
            </w:r>
          </w:p>
        </w:tc>
      </w:tr>
    </w:tbl>
    <w:p w14:paraId="04EFCE15" w14:textId="77777777" w:rsidR="00804944" w:rsidRPr="006F2DDC" w:rsidRDefault="00804944" w:rsidP="00804944">
      <w:pPr>
        <w:pStyle w:val="BodyText"/>
        <w:ind w:left="0"/>
      </w:pPr>
    </w:p>
    <w:p w14:paraId="7EC1B120" w14:textId="77777777" w:rsidR="00804944" w:rsidRPr="006F2DDC" w:rsidRDefault="00804944" w:rsidP="00804944">
      <w:pPr>
        <w:ind w:left="0"/>
      </w:pPr>
      <w:r w:rsidRPr="006F2DDC">
        <w:br w:type="page"/>
      </w:r>
    </w:p>
    <w:p w14:paraId="67B50CFD" w14:textId="77777777" w:rsidR="00804944" w:rsidRPr="006F2DDC" w:rsidRDefault="00804944" w:rsidP="00804944">
      <w:pPr>
        <w:pStyle w:val="Heading3"/>
        <w:ind w:left="0"/>
        <w:jc w:val="both"/>
      </w:pPr>
      <w:bookmarkStart w:id="35" w:name="_Toc24137608"/>
      <w:r w:rsidRPr="006F2DDC">
        <w:lastRenderedPageBreak/>
        <w:t>UC 3.1.1</w:t>
      </w:r>
      <w:r w:rsidR="00941FEE" w:rsidRPr="006F2DDC">
        <w:t>1</w:t>
      </w:r>
      <w:r w:rsidRPr="006F2DDC">
        <w:t xml:space="preserve"> Edit Project</w:t>
      </w:r>
      <w:bookmarkEnd w:id="3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24054199" w14:textId="77777777" w:rsidTr="000D4135">
        <w:tc>
          <w:tcPr>
            <w:tcW w:w="8856" w:type="dxa"/>
          </w:tcPr>
          <w:p w14:paraId="27C02333" w14:textId="77777777" w:rsidR="00804944" w:rsidRPr="006F2DDC" w:rsidRDefault="00804944" w:rsidP="000D4135">
            <w:pPr>
              <w:pStyle w:val="TableText"/>
              <w:jc w:val="both"/>
              <w:rPr>
                <w:b/>
                <w:bCs/>
              </w:rPr>
            </w:pPr>
            <w:r w:rsidRPr="006F2DDC">
              <w:rPr>
                <w:b/>
                <w:bCs/>
              </w:rPr>
              <w:t>Actor(s)</w:t>
            </w:r>
          </w:p>
          <w:p w14:paraId="1113147A" w14:textId="77777777" w:rsidR="00804944" w:rsidRPr="006F2DDC" w:rsidRDefault="00804944" w:rsidP="000D4135">
            <w:pPr>
              <w:pStyle w:val="TableText"/>
              <w:jc w:val="both"/>
            </w:pPr>
            <w:r w:rsidRPr="006F2DDC">
              <w:t>Project Admin</w:t>
            </w:r>
          </w:p>
        </w:tc>
      </w:tr>
      <w:tr w:rsidR="00804944" w:rsidRPr="006F2DDC" w14:paraId="186A5F87" w14:textId="77777777" w:rsidTr="000D4135">
        <w:tc>
          <w:tcPr>
            <w:tcW w:w="8856" w:type="dxa"/>
          </w:tcPr>
          <w:p w14:paraId="78B243AD" w14:textId="77777777" w:rsidR="00804944" w:rsidRPr="006F2DDC" w:rsidRDefault="00804944" w:rsidP="000D4135">
            <w:pPr>
              <w:pStyle w:val="TableText"/>
              <w:jc w:val="both"/>
              <w:rPr>
                <w:b/>
                <w:bCs/>
              </w:rPr>
            </w:pPr>
            <w:r w:rsidRPr="006F2DDC">
              <w:rPr>
                <w:b/>
                <w:bCs/>
              </w:rPr>
              <w:t>Description</w:t>
            </w:r>
          </w:p>
          <w:p w14:paraId="69DB2D6B" w14:textId="77777777" w:rsidR="00804944" w:rsidRPr="006F2DDC" w:rsidRDefault="00804944" w:rsidP="000D4135">
            <w:pPr>
              <w:pStyle w:val="TableText"/>
              <w:jc w:val="both"/>
            </w:pPr>
            <w:r w:rsidRPr="006F2DDC">
              <w:t>This use case allows the actor to edit a project.</w:t>
            </w:r>
          </w:p>
        </w:tc>
      </w:tr>
      <w:tr w:rsidR="00804944" w:rsidRPr="006F2DDC" w14:paraId="36665714" w14:textId="77777777" w:rsidTr="000D4135">
        <w:tc>
          <w:tcPr>
            <w:tcW w:w="8856" w:type="dxa"/>
          </w:tcPr>
          <w:p w14:paraId="43DF88F9" w14:textId="77777777" w:rsidR="00804944" w:rsidRPr="006F2DDC" w:rsidRDefault="00804944" w:rsidP="000D4135">
            <w:pPr>
              <w:pStyle w:val="TableText"/>
              <w:jc w:val="both"/>
              <w:rPr>
                <w:b/>
                <w:bCs/>
              </w:rPr>
            </w:pPr>
            <w:proofErr w:type="gramStart"/>
            <w:r w:rsidRPr="006F2DDC">
              <w:rPr>
                <w:b/>
                <w:bCs/>
              </w:rPr>
              <w:t>Pre Conditions</w:t>
            </w:r>
            <w:proofErr w:type="gramEnd"/>
          </w:p>
          <w:p w14:paraId="71968482" w14:textId="77777777" w:rsidR="00804944" w:rsidRPr="006F2DDC" w:rsidRDefault="00804944" w:rsidP="000D4135">
            <w:pPr>
              <w:pStyle w:val="TableText"/>
              <w:numPr>
                <w:ilvl w:val="0"/>
                <w:numId w:val="7"/>
              </w:numPr>
              <w:jc w:val="both"/>
            </w:pPr>
            <w:r w:rsidRPr="006F2DDC">
              <w:t>The actor has logged into the system and created at least one project.</w:t>
            </w:r>
          </w:p>
        </w:tc>
      </w:tr>
      <w:tr w:rsidR="00804944" w:rsidRPr="006F2DDC" w14:paraId="19905AA2" w14:textId="77777777" w:rsidTr="000D4135">
        <w:tc>
          <w:tcPr>
            <w:tcW w:w="8856" w:type="dxa"/>
          </w:tcPr>
          <w:p w14:paraId="0F276AD1" w14:textId="77777777" w:rsidR="00804944" w:rsidRPr="006F2DDC" w:rsidRDefault="00804944" w:rsidP="000D4135">
            <w:pPr>
              <w:pStyle w:val="TableText"/>
              <w:jc w:val="both"/>
              <w:rPr>
                <w:b/>
                <w:bCs/>
              </w:rPr>
            </w:pPr>
            <w:r w:rsidRPr="006F2DDC">
              <w:rPr>
                <w:b/>
                <w:bCs/>
              </w:rPr>
              <w:t>Triggers</w:t>
            </w:r>
          </w:p>
          <w:p w14:paraId="76399184" w14:textId="77777777" w:rsidR="00804944" w:rsidRPr="006F2DDC" w:rsidRDefault="00804944" w:rsidP="00F454DB">
            <w:pPr>
              <w:pStyle w:val="TableText"/>
              <w:numPr>
                <w:ilvl w:val="0"/>
                <w:numId w:val="239"/>
              </w:numPr>
              <w:jc w:val="both"/>
            </w:pPr>
            <w:r w:rsidRPr="006F2DDC">
              <w:t xml:space="preserve">Actor selects the </w:t>
            </w:r>
            <w:r w:rsidRPr="006F2DDC">
              <w:rPr>
                <w:u w:val="single"/>
              </w:rPr>
              <w:t>Edit Project</w:t>
            </w:r>
            <w:r w:rsidRPr="006F2DDC">
              <w:t xml:space="preserve"> option displayed by right clicking on a project.</w:t>
            </w:r>
          </w:p>
        </w:tc>
      </w:tr>
      <w:tr w:rsidR="00804944" w:rsidRPr="006F2DDC" w14:paraId="66385B3F" w14:textId="77777777" w:rsidTr="000D4135">
        <w:tc>
          <w:tcPr>
            <w:tcW w:w="8856" w:type="dxa"/>
          </w:tcPr>
          <w:p w14:paraId="51F1BF0F" w14:textId="77777777" w:rsidR="00804944" w:rsidRPr="006F2DDC" w:rsidRDefault="00804944" w:rsidP="000D4135">
            <w:pPr>
              <w:pStyle w:val="TableText"/>
              <w:jc w:val="both"/>
              <w:rPr>
                <w:b/>
                <w:bCs/>
              </w:rPr>
            </w:pPr>
            <w:r w:rsidRPr="006F2DDC">
              <w:rPr>
                <w:b/>
                <w:bCs/>
              </w:rPr>
              <w:t>Normal Flow</w:t>
            </w:r>
          </w:p>
          <w:p w14:paraId="423B83DB" w14:textId="77777777" w:rsidR="00804944" w:rsidRPr="006F2DDC" w:rsidRDefault="00804944" w:rsidP="00F454DB">
            <w:pPr>
              <w:pStyle w:val="TableText"/>
              <w:numPr>
                <w:ilvl w:val="0"/>
                <w:numId w:val="240"/>
              </w:numPr>
              <w:jc w:val="both"/>
            </w:pPr>
            <w:r w:rsidRPr="006F2DDC">
              <w:t xml:space="preserve">System should display a form with the heading </w:t>
            </w:r>
            <w:r w:rsidRPr="006F2DDC">
              <w:rPr>
                <w:u w:val="single"/>
              </w:rPr>
              <w:t>Edit Project</w:t>
            </w:r>
            <w:r w:rsidRPr="006F2DDC">
              <w:t xml:space="preserve">, 2 running text fields </w:t>
            </w:r>
            <w:r w:rsidRPr="006F2DDC">
              <w:rPr>
                <w:u w:val="single"/>
              </w:rPr>
              <w:t>Project Name</w:t>
            </w:r>
            <w:r w:rsidRPr="006F2DDC">
              <w:rPr>
                <w:b/>
              </w:rPr>
              <w:t xml:space="preserve"> </w:t>
            </w:r>
            <w:r w:rsidRPr="006F2DDC">
              <w:t xml:space="preserve">and </w:t>
            </w:r>
            <w:r w:rsidRPr="006F2DDC">
              <w:rPr>
                <w:u w:val="single"/>
              </w:rPr>
              <w:t>Project Description</w:t>
            </w:r>
            <w:r w:rsidRPr="006F2DDC">
              <w:t xml:space="preserve"> and 3 buttons </w:t>
            </w:r>
            <w:r w:rsidRPr="006F2DDC">
              <w:rPr>
                <w:u w:val="single"/>
              </w:rPr>
              <w:t>Create</w:t>
            </w:r>
            <w:r w:rsidRPr="006F2DDC">
              <w:t xml:space="preserve">, </w:t>
            </w:r>
            <w:r w:rsidRPr="006F2DDC">
              <w:rPr>
                <w:u w:val="single"/>
              </w:rPr>
              <w:t>Reset</w:t>
            </w:r>
            <w:r w:rsidRPr="006F2DDC">
              <w:t xml:space="preserve"> and </w:t>
            </w:r>
            <w:r w:rsidRPr="006F2DDC">
              <w:rPr>
                <w:u w:val="single"/>
              </w:rPr>
              <w:t>Cancel</w:t>
            </w:r>
            <w:r w:rsidRPr="006F2DDC">
              <w:t>.</w:t>
            </w:r>
          </w:p>
          <w:p w14:paraId="003E477F" w14:textId="77777777" w:rsidR="00804944" w:rsidRPr="006F2DDC" w:rsidRDefault="00804944" w:rsidP="00F454DB">
            <w:pPr>
              <w:pStyle w:val="TableText"/>
              <w:numPr>
                <w:ilvl w:val="0"/>
                <w:numId w:val="240"/>
              </w:numPr>
              <w:jc w:val="both"/>
            </w:pPr>
            <w:r w:rsidRPr="006F2DDC">
              <w:t xml:space="preserve">System should display the values in the </w:t>
            </w:r>
            <w:r w:rsidRPr="006F2DDC">
              <w:rPr>
                <w:u w:val="single"/>
              </w:rPr>
              <w:t>Project Name</w:t>
            </w:r>
            <w:r w:rsidRPr="006F2DDC">
              <w:t xml:space="preserve"> and </w:t>
            </w:r>
            <w:r w:rsidRPr="006F2DDC">
              <w:rPr>
                <w:u w:val="single"/>
              </w:rPr>
              <w:t>Project Description</w:t>
            </w:r>
            <w:r w:rsidRPr="006F2DDC">
              <w:t xml:space="preserve"> fields as entered by the actor at the time of last save. The </w:t>
            </w:r>
            <w:r w:rsidRPr="006F2DDC">
              <w:rPr>
                <w:u w:val="single"/>
              </w:rPr>
              <w:t>Project Description</w:t>
            </w:r>
            <w:r w:rsidRPr="006F2DDC">
              <w:t xml:space="preserve"> field can be blank if no value was entered by the actor at the time of the last save.</w:t>
            </w:r>
          </w:p>
          <w:p w14:paraId="70498BEE" w14:textId="77777777" w:rsidR="00804944" w:rsidRPr="006F2DDC" w:rsidRDefault="00804944" w:rsidP="00F454DB">
            <w:pPr>
              <w:pStyle w:val="TableText"/>
              <w:numPr>
                <w:ilvl w:val="0"/>
                <w:numId w:val="240"/>
              </w:numPr>
              <w:jc w:val="both"/>
            </w:pPr>
            <w:r w:rsidRPr="006F2DDC">
              <w:t xml:space="preserve">System should allow actor to change the </w:t>
            </w:r>
            <w:r w:rsidRPr="006F2DDC">
              <w:rPr>
                <w:u w:val="single"/>
              </w:rPr>
              <w:t>Project Name</w:t>
            </w:r>
            <w:r w:rsidRPr="006F2DDC">
              <w:t xml:space="preserve"> field and enter up to 100 characters consisting of any combination of alphabets (upper and lower cases), numbers, underscores, hyphens and spaces.</w:t>
            </w:r>
          </w:p>
          <w:p w14:paraId="508A1D87" w14:textId="77777777" w:rsidR="00804944" w:rsidRPr="006F2DDC" w:rsidRDefault="00804944" w:rsidP="00F454DB">
            <w:pPr>
              <w:pStyle w:val="TableText"/>
              <w:numPr>
                <w:ilvl w:val="0"/>
                <w:numId w:val="240"/>
              </w:numPr>
              <w:jc w:val="both"/>
            </w:pPr>
            <w:r w:rsidRPr="006F2DDC">
              <w:t xml:space="preserve">System should allow actor to change the </w:t>
            </w:r>
            <w:r w:rsidRPr="006F2DDC">
              <w:rPr>
                <w:u w:val="single"/>
              </w:rPr>
              <w:t>Project Description</w:t>
            </w:r>
            <w:r w:rsidRPr="006F2DDC">
              <w:t xml:space="preserve"> field and enter up to 1000 characters consisting of any combination of alphabets (upper and lower cases), numbers, underscores, hyphens, single quotes, double quotes, round brackets, dots, commas and spaces.</w:t>
            </w:r>
          </w:p>
          <w:p w14:paraId="5D9B93D7" w14:textId="77777777" w:rsidR="00804944" w:rsidRPr="006F2DDC" w:rsidRDefault="00804944" w:rsidP="00F454DB">
            <w:pPr>
              <w:pStyle w:val="TableText"/>
              <w:numPr>
                <w:ilvl w:val="0"/>
                <w:numId w:val="240"/>
              </w:numPr>
              <w:jc w:val="both"/>
            </w:pPr>
            <w:r w:rsidRPr="006F2DDC">
              <w:t xml:space="preserve">If the actor clicks the </w:t>
            </w:r>
            <w:r w:rsidRPr="006F2DDC">
              <w:rPr>
                <w:u w:val="single"/>
              </w:rPr>
              <w:t>Save</w:t>
            </w:r>
            <w:r w:rsidRPr="006F2DDC">
              <w:t xml:space="preserve"> button after entering a value in the </w:t>
            </w:r>
            <w:r w:rsidRPr="006F2DDC">
              <w:rPr>
                <w:u w:val="single"/>
              </w:rPr>
              <w:t>Project Name</w:t>
            </w:r>
            <w:r w:rsidRPr="006F2DDC">
              <w:t xml:space="preserve"> field which does not conflict with points 5 and 6 above, the system should save the project, close the form, and display the edited project in the appropriate alphabetical position under the </w:t>
            </w:r>
            <w:r w:rsidRPr="006F2DDC">
              <w:rPr>
                <w:u w:val="single"/>
              </w:rPr>
              <w:t>Projects</w:t>
            </w:r>
            <w:r w:rsidRPr="006F2DDC">
              <w:t xml:space="preserve"> menu item.</w:t>
            </w:r>
          </w:p>
          <w:p w14:paraId="34838A1B" w14:textId="77777777" w:rsidR="00804944" w:rsidRPr="006F2DDC" w:rsidRDefault="00804944" w:rsidP="00F454DB">
            <w:pPr>
              <w:pStyle w:val="TableText"/>
              <w:numPr>
                <w:ilvl w:val="0"/>
                <w:numId w:val="240"/>
              </w:numPr>
              <w:jc w:val="both"/>
            </w:pPr>
            <w:r w:rsidRPr="006F2DDC">
              <w:t xml:space="preserve">If the actor clicks the </w:t>
            </w:r>
            <w:r w:rsidRPr="006F2DDC">
              <w:rPr>
                <w:u w:val="single"/>
              </w:rPr>
              <w:t>Reset</w:t>
            </w:r>
            <w:r w:rsidRPr="006F2DDC">
              <w:t xml:space="preserve"> button, system should display a pop-up message “Are you sure you want to reset the form?” with buttons </w:t>
            </w:r>
            <w:r w:rsidRPr="006F2DDC">
              <w:rPr>
                <w:u w:val="single"/>
              </w:rPr>
              <w:t>Yes</w:t>
            </w:r>
            <w:r w:rsidRPr="006F2DDC">
              <w:t xml:space="preserve"> and </w:t>
            </w:r>
            <w:r w:rsidRPr="006F2DDC">
              <w:rPr>
                <w:u w:val="single"/>
              </w:rPr>
              <w:t>No</w:t>
            </w:r>
            <w:r w:rsidRPr="006F2DDC">
              <w:t>.</w:t>
            </w:r>
          </w:p>
          <w:p w14:paraId="3555EFF9" w14:textId="77777777" w:rsidR="00804944" w:rsidRPr="006F2DDC" w:rsidRDefault="00804944" w:rsidP="00F454DB">
            <w:pPr>
              <w:pStyle w:val="TableText"/>
              <w:numPr>
                <w:ilvl w:val="0"/>
                <w:numId w:val="240"/>
              </w:numPr>
              <w:jc w:val="both"/>
            </w:pPr>
            <w:r w:rsidRPr="006F2DDC">
              <w:t xml:space="preserve">If the actor selects </w:t>
            </w:r>
            <w:r w:rsidRPr="006F2DDC">
              <w:rPr>
                <w:u w:val="single"/>
              </w:rPr>
              <w:t>No</w:t>
            </w:r>
            <w:r w:rsidRPr="006F2DDC">
              <w:t xml:space="preserve">, the system should reset the form and display the values in the </w:t>
            </w:r>
            <w:r w:rsidRPr="006F2DDC">
              <w:rPr>
                <w:u w:val="single"/>
              </w:rPr>
              <w:t>Project Name</w:t>
            </w:r>
            <w:r w:rsidRPr="006F2DDC">
              <w:t xml:space="preserve"> and </w:t>
            </w:r>
            <w:r w:rsidRPr="006F2DDC">
              <w:rPr>
                <w:u w:val="single"/>
              </w:rPr>
              <w:t>Project Description</w:t>
            </w:r>
            <w:r w:rsidRPr="006F2DDC">
              <w:t xml:space="preserve"> fields as entered by the actor at the time of last save.</w:t>
            </w:r>
          </w:p>
          <w:p w14:paraId="3CE3E5D8" w14:textId="77777777" w:rsidR="00804944" w:rsidRPr="006F2DDC" w:rsidRDefault="00804944" w:rsidP="00F454DB">
            <w:pPr>
              <w:pStyle w:val="TableText"/>
              <w:numPr>
                <w:ilvl w:val="0"/>
                <w:numId w:val="240"/>
              </w:numPr>
              <w:jc w:val="both"/>
            </w:pPr>
            <w:r w:rsidRPr="006F2DDC">
              <w:t xml:space="preserve">If the actor selects </w:t>
            </w:r>
            <w:r w:rsidRPr="006F2DDC">
              <w:rPr>
                <w:u w:val="single"/>
              </w:rPr>
              <w:t>Yes</w:t>
            </w:r>
            <w:r w:rsidRPr="006F2DDC">
              <w:t>, the system should clear the form.</w:t>
            </w:r>
          </w:p>
          <w:p w14:paraId="0DF566C3" w14:textId="77777777" w:rsidR="00804944" w:rsidRPr="006F2DDC" w:rsidRDefault="00804944" w:rsidP="00F454DB">
            <w:pPr>
              <w:pStyle w:val="TableText"/>
              <w:numPr>
                <w:ilvl w:val="0"/>
                <w:numId w:val="240"/>
              </w:numPr>
              <w:jc w:val="both"/>
            </w:pPr>
            <w:r w:rsidRPr="006F2DDC">
              <w:t xml:space="preserve">If the actor clicks the </w:t>
            </w:r>
            <w:r w:rsidRPr="006F2DDC">
              <w:rPr>
                <w:u w:val="single"/>
              </w:rPr>
              <w:t>Cancel</w:t>
            </w:r>
            <w:r w:rsidRPr="006F2DDC">
              <w:t xml:space="preserve"> button, system should display a pop-up message “Are you sure you want to cancel the changes?” with buttons </w:t>
            </w:r>
            <w:r w:rsidRPr="006F2DDC">
              <w:rPr>
                <w:u w:val="single"/>
              </w:rPr>
              <w:t>Yes</w:t>
            </w:r>
            <w:r w:rsidRPr="006F2DDC">
              <w:t xml:space="preserve"> and </w:t>
            </w:r>
            <w:r w:rsidRPr="006F2DDC">
              <w:rPr>
                <w:u w:val="single"/>
              </w:rPr>
              <w:t>No</w:t>
            </w:r>
            <w:r w:rsidRPr="006F2DDC">
              <w:t>.</w:t>
            </w:r>
          </w:p>
          <w:p w14:paraId="1A7411C5" w14:textId="77777777" w:rsidR="00804944" w:rsidRPr="006F2DDC" w:rsidRDefault="00804944" w:rsidP="00F454DB">
            <w:pPr>
              <w:pStyle w:val="TableText"/>
              <w:numPr>
                <w:ilvl w:val="0"/>
                <w:numId w:val="240"/>
              </w:numPr>
              <w:jc w:val="both"/>
            </w:pPr>
            <w:r w:rsidRPr="006F2DDC">
              <w:t xml:space="preserve">If the actor selects </w:t>
            </w:r>
            <w:r w:rsidRPr="006F2DDC">
              <w:rPr>
                <w:u w:val="single"/>
              </w:rPr>
              <w:t>No</w:t>
            </w:r>
            <w:r w:rsidRPr="006F2DDC">
              <w:t>, the system should retain the form with entered details.</w:t>
            </w:r>
          </w:p>
          <w:p w14:paraId="71DA7E9E" w14:textId="77777777" w:rsidR="00804944" w:rsidRPr="006F2DDC" w:rsidRDefault="00804944" w:rsidP="00F454DB">
            <w:pPr>
              <w:pStyle w:val="TableText"/>
              <w:numPr>
                <w:ilvl w:val="0"/>
                <w:numId w:val="240"/>
              </w:numPr>
              <w:jc w:val="both"/>
            </w:pPr>
            <w:r w:rsidRPr="006F2DDC">
              <w:t xml:space="preserve">If the actor selects </w:t>
            </w:r>
            <w:r w:rsidRPr="006F2DDC">
              <w:rPr>
                <w:u w:val="single"/>
              </w:rPr>
              <w:t>Yes</w:t>
            </w:r>
            <w:r w:rsidRPr="006F2DDC">
              <w:t>, the system should close the form and leave the project as it is.</w:t>
            </w:r>
          </w:p>
        </w:tc>
      </w:tr>
      <w:tr w:rsidR="00804944" w:rsidRPr="006F2DDC" w14:paraId="1C30CF7E" w14:textId="77777777" w:rsidTr="000D4135">
        <w:tc>
          <w:tcPr>
            <w:tcW w:w="8856" w:type="dxa"/>
          </w:tcPr>
          <w:p w14:paraId="1B1176CD" w14:textId="77777777" w:rsidR="00804944" w:rsidRPr="006F2DDC" w:rsidRDefault="00804944" w:rsidP="000D4135">
            <w:pPr>
              <w:pStyle w:val="TableText"/>
              <w:jc w:val="both"/>
              <w:rPr>
                <w:b/>
                <w:bCs/>
              </w:rPr>
            </w:pPr>
            <w:r w:rsidRPr="006F2DDC">
              <w:rPr>
                <w:b/>
                <w:bCs/>
              </w:rPr>
              <w:lastRenderedPageBreak/>
              <w:t>Alternative Flow</w:t>
            </w:r>
          </w:p>
          <w:p w14:paraId="08075411" w14:textId="77777777" w:rsidR="00804944" w:rsidRPr="006F2DDC" w:rsidRDefault="00804944" w:rsidP="000D4135">
            <w:pPr>
              <w:pStyle w:val="TableText"/>
              <w:jc w:val="both"/>
            </w:pPr>
            <w:r w:rsidRPr="006F2DDC">
              <w:t xml:space="preserve">None </w:t>
            </w:r>
          </w:p>
        </w:tc>
      </w:tr>
      <w:tr w:rsidR="00804944" w:rsidRPr="006F2DDC" w14:paraId="4A812757" w14:textId="77777777" w:rsidTr="000D4135">
        <w:tc>
          <w:tcPr>
            <w:tcW w:w="8856" w:type="dxa"/>
          </w:tcPr>
          <w:p w14:paraId="1794DAE9" w14:textId="77777777" w:rsidR="00804944" w:rsidRPr="006F2DDC" w:rsidRDefault="00804944" w:rsidP="000D4135">
            <w:pPr>
              <w:pStyle w:val="TableText"/>
              <w:jc w:val="both"/>
              <w:rPr>
                <w:b/>
                <w:bCs/>
              </w:rPr>
            </w:pPr>
            <w:r w:rsidRPr="006F2DDC">
              <w:rPr>
                <w:b/>
                <w:bCs/>
              </w:rPr>
              <w:t>Post Conditions</w:t>
            </w:r>
          </w:p>
          <w:p w14:paraId="449ED0B8" w14:textId="77777777" w:rsidR="00804944" w:rsidRPr="006F2DDC" w:rsidRDefault="00804944" w:rsidP="00F454DB">
            <w:pPr>
              <w:pStyle w:val="TableText"/>
              <w:numPr>
                <w:ilvl w:val="0"/>
                <w:numId w:val="241"/>
              </w:numPr>
              <w:jc w:val="both"/>
            </w:pPr>
            <w:r w:rsidRPr="006F2DDC">
              <w:t>The modified project details should be saved in the database if actor selects the Save button with valid details.</w:t>
            </w:r>
          </w:p>
          <w:p w14:paraId="1BBA05E7" w14:textId="77777777" w:rsidR="00804944" w:rsidRPr="006F2DDC" w:rsidRDefault="00804944" w:rsidP="00F454DB">
            <w:pPr>
              <w:pStyle w:val="TableText"/>
              <w:numPr>
                <w:ilvl w:val="0"/>
                <w:numId w:val="241"/>
              </w:numPr>
              <w:jc w:val="both"/>
            </w:pPr>
            <w:r w:rsidRPr="006F2DDC">
              <w:t>Project details should not be modified in the database if actor selects the Close button followed by Yes.</w:t>
            </w:r>
          </w:p>
        </w:tc>
      </w:tr>
      <w:tr w:rsidR="00804944" w:rsidRPr="006F2DDC" w14:paraId="152F8C83" w14:textId="77777777" w:rsidTr="000D4135">
        <w:tc>
          <w:tcPr>
            <w:tcW w:w="8856" w:type="dxa"/>
          </w:tcPr>
          <w:p w14:paraId="57CF05D4" w14:textId="77777777" w:rsidR="00804944" w:rsidRPr="006F2DDC" w:rsidRDefault="00804944" w:rsidP="000D4135">
            <w:pPr>
              <w:pStyle w:val="TableText"/>
              <w:jc w:val="both"/>
              <w:rPr>
                <w:b/>
                <w:bCs/>
              </w:rPr>
            </w:pPr>
            <w:r w:rsidRPr="006F2DDC">
              <w:rPr>
                <w:b/>
                <w:bCs/>
              </w:rPr>
              <w:t>Exceptions</w:t>
            </w:r>
          </w:p>
          <w:p w14:paraId="3C1F6BF5" w14:textId="77777777" w:rsidR="00804944" w:rsidRPr="006F2DDC" w:rsidRDefault="00804944" w:rsidP="00F454DB">
            <w:pPr>
              <w:pStyle w:val="TableText"/>
              <w:numPr>
                <w:ilvl w:val="0"/>
                <w:numId w:val="242"/>
              </w:numPr>
              <w:jc w:val="both"/>
            </w:pPr>
            <w:r w:rsidRPr="006F2DDC">
              <w:t xml:space="preserve">If the actor clicks the </w:t>
            </w:r>
            <w:r w:rsidRPr="006F2DDC">
              <w:rPr>
                <w:u w:val="single"/>
              </w:rPr>
              <w:t>Save</w:t>
            </w:r>
            <w:r w:rsidRPr="006F2DDC">
              <w:t xml:space="preserve"> button without entering anything other than space characters in the </w:t>
            </w:r>
            <w:r w:rsidRPr="006F2DDC">
              <w:rPr>
                <w:u w:val="single"/>
              </w:rPr>
              <w:t>Project Name</w:t>
            </w:r>
            <w:r w:rsidRPr="006F2DDC">
              <w:t xml:space="preserve"> field, the system should display an error message, “Please enter a name for the project” next to the field.</w:t>
            </w:r>
          </w:p>
          <w:p w14:paraId="1C7D7CF5" w14:textId="77777777" w:rsidR="00804944" w:rsidRPr="006F2DDC" w:rsidRDefault="00804944" w:rsidP="00F454DB">
            <w:pPr>
              <w:pStyle w:val="TableText"/>
              <w:numPr>
                <w:ilvl w:val="0"/>
                <w:numId w:val="242"/>
              </w:numPr>
              <w:jc w:val="both"/>
            </w:pPr>
            <w:r w:rsidRPr="006F2DDC">
              <w:t xml:space="preserve">If the actor clicks the </w:t>
            </w:r>
            <w:r w:rsidRPr="006F2DDC">
              <w:rPr>
                <w:u w:val="single"/>
              </w:rPr>
              <w:t>Save</w:t>
            </w:r>
            <w:r w:rsidRPr="006F2DDC">
              <w:t xml:space="preserve"> button after entering the same value in the </w:t>
            </w:r>
            <w:r w:rsidRPr="006F2DDC">
              <w:rPr>
                <w:u w:val="single"/>
              </w:rPr>
              <w:t>Project Name</w:t>
            </w:r>
            <w:r w:rsidRPr="006F2DDC">
              <w:t xml:space="preserve"> field as another project (excluding any lagging and leading space characters for matching) created by the same actor, the system should display an error message, “A project with the same name already exists” next to the field.</w:t>
            </w:r>
          </w:p>
        </w:tc>
      </w:tr>
      <w:tr w:rsidR="00804944" w:rsidRPr="006F2DDC" w14:paraId="09AFBF9F" w14:textId="77777777" w:rsidTr="000D4135">
        <w:tc>
          <w:tcPr>
            <w:tcW w:w="8856" w:type="dxa"/>
          </w:tcPr>
          <w:p w14:paraId="5C2E3855" w14:textId="77777777" w:rsidR="00804944" w:rsidRPr="006F2DDC" w:rsidRDefault="00804944" w:rsidP="000D4135">
            <w:pPr>
              <w:pStyle w:val="TableText"/>
              <w:jc w:val="both"/>
              <w:rPr>
                <w:b/>
                <w:bCs/>
              </w:rPr>
            </w:pPr>
            <w:r w:rsidRPr="006F2DDC">
              <w:rPr>
                <w:b/>
                <w:bCs/>
              </w:rPr>
              <w:t>Business Rules</w:t>
            </w:r>
          </w:p>
          <w:p w14:paraId="7433FE4D" w14:textId="77777777" w:rsidR="00804944" w:rsidRPr="006F2DDC" w:rsidRDefault="00804944" w:rsidP="000D4135">
            <w:pPr>
              <w:pStyle w:val="TableText"/>
              <w:jc w:val="both"/>
            </w:pPr>
            <w:r w:rsidRPr="006F2DDC">
              <w:t>None</w:t>
            </w:r>
          </w:p>
        </w:tc>
      </w:tr>
      <w:tr w:rsidR="00804944" w:rsidRPr="006F2DDC" w14:paraId="16020B74" w14:textId="77777777" w:rsidTr="000D4135">
        <w:tc>
          <w:tcPr>
            <w:tcW w:w="8856" w:type="dxa"/>
          </w:tcPr>
          <w:p w14:paraId="3656DCC0" w14:textId="77777777" w:rsidR="00804944" w:rsidRPr="006F2DDC" w:rsidRDefault="00804944" w:rsidP="000D4135">
            <w:pPr>
              <w:pStyle w:val="TableText"/>
              <w:jc w:val="both"/>
              <w:rPr>
                <w:b/>
                <w:bCs/>
              </w:rPr>
            </w:pPr>
            <w:r w:rsidRPr="006F2DDC">
              <w:rPr>
                <w:b/>
                <w:bCs/>
              </w:rPr>
              <w:t>Relationships</w:t>
            </w:r>
          </w:p>
          <w:p w14:paraId="3D5F8F1C" w14:textId="77777777" w:rsidR="00804944" w:rsidRPr="006F2DDC" w:rsidRDefault="00804944" w:rsidP="000D4135">
            <w:pPr>
              <w:pStyle w:val="TableText"/>
              <w:jc w:val="both"/>
            </w:pPr>
            <w:r w:rsidRPr="006F2DDC">
              <w:t>None</w:t>
            </w:r>
          </w:p>
        </w:tc>
      </w:tr>
      <w:tr w:rsidR="00804944" w:rsidRPr="006F2DDC" w14:paraId="4A669051" w14:textId="77777777" w:rsidTr="000D4135">
        <w:tc>
          <w:tcPr>
            <w:tcW w:w="8856" w:type="dxa"/>
          </w:tcPr>
          <w:p w14:paraId="677E124B" w14:textId="77777777" w:rsidR="00804944" w:rsidRPr="006F2DDC" w:rsidRDefault="00804944" w:rsidP="000D4135">
            <w:pPr>
              <w:pStyle w:val="TableText"/>
              <w:jc w:val="both"/>
              <w:rPr>
                <w:b/>
                <w:bCs/>
              </w:rPr>
            </w:pPr>
            <w:r w:rsidRPr="006F2DDC">
              <w:rPr>
                <w:b/>
                <w:bCs/>
              </w:rPr>
              <w:t>Special Requirements</w:t>
            </w:r>
          </w:p>
          <w:p w14:paraId="6A90A714" w14:textId="77777777" w:rsidR="00804944" w:rsidRPr="006F2DDC" w:rsidRDefault="00804944" w:rsidP="000D4135">
            <w:pPr>
              <w:pStyle w:val="TableText"/>
              <w:jc w:val="both"/>
            </w:pPr>
            <w:r w:rsidRPr="006F2DDC">
              <w:t xml:space="preserve">None </w:t>
            </w:r>
          </w:p>
        </w:tc>
      </w:tr>
      <w:tr w:rsidR="00804944" w:rsidRPr="006F2DDC" w14:paraId="213AF92E" w14:textId="77777777" w:rsidTr="000D4135">
        <w:tc>
          <w:tcPr>
            <w:tcW w:w="8856" w:type="dxa"/>
          </w:tcPr>
          <w:p w14:paraId="5BBB5C66" w14:textId="77777777" w:rsidR="00804944" w:rsidRPr="006F2DDC" w:rsidRDefault="00804944" w:rsidP="000D4135">
            <w:pPr>
              <w:pStyle w:val="TableText"/>
              <w:jc w:val="both"/>
              <w:rPr>
                <w:b/>
                <w:bCs/>
              </w:rPr>
            </w:pPr>
            <w:r w:rsidRPr="006F2DDC">
              <w:rPr>
                <w:b/>
                <w:bCs/>
              </w:rPr>
              <w:t>Assumptions</w:t>
            </w:r>
          </w:p>
          <w:p w14:paraId="3DD4A140" w14:textId="77777777" w:rsidR="00804944" w:rsidRPr="006F2DDC" w:rsidRDefault="00804944" w:rsidP="000D4135">
            <w:pPr>
              <w:pStyle w:val="TableText"/>
              <w:jc w:val="both"/>
            </w:pPr>
            <w:r w:rsidRPr="006F2DDC">
              <w:t xml:space="preserve">None </w:t>
            </w:r>
          </w:p>
        </w:tc>
      </w:tr>
    </w:tbl>
    <w:p w14:paraId="6E7626E2" w14:textId="77777777" w:rsidR="00804944" w:rsidRPr="006F2DDC" w:rsidRDefault="00804944" w:rsidP="00804944">
      <w:pPr>
        <w:ind w:left="0"/>
      </w:pPr>
    </w:p>
    <w:p w14:paraId="45BEAFC0" w14:textId="77777777" w:rsidR="00804944" w:rsidRPr="006F2DDC" w:rsidRDefault="00804944" w:rsidP="00804944">
      <w:pPr>
        <w:ind w:left="0"/>
      </w:pPr>
    </w:p>
    <w:p w14:paraId="3F693822" w14:textId="77777777" w:rsidR="00804944" w:rsidRPr="006F2DDC" w:rsidRDefault="00804944" w:rsidP="00804944">
      <w:pPr>
        <w:pStyle w:val="Heading3"/>
        <w:ind w:left="0"/>
        <w:jc w:val="both"/>
      </w:pPr>
      <w:r w:rsidRPr="006F2DDC">
        <w:br w:type="page"/>
      </w:r>
      <w:bookmarkStart w:id="36" w:name="_Toc24137609"/>
      <w:r w:rsidRPr="006F2DDC">
        <w:lastRenderedPageBreak/>
        <w:t>UC 3.1.1</w:t>
      </w:r>
      <w:r w:rsidR="00941FEE" w:rsidRPr="006F2DDC">
        <w:t>2</w:t>
      </w:r>
      <w:r w:rsidRPr="006F2DDC">
        <w:t xml:space="preserve"> Delete Project</w:t>
      </w:r>
      <w:bookmarkEnd w:id="3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7D455F8D" w14:textId="77777777" w:rsidTr="000D4135">
        <w:tc>
          <w:tcPr>
            <w:tcW w:w="8856" w:type="dxa"/>
          </w:tcPr>
          <w:p w14:paraId="429B52F5" w14:textId="77777777" w:rsidR="00804944" w:rsidRPr="006F2DDC" w:rsidRDefault="00804944" w:rsidP="000D4135">
            <w:pPr>
              <w:pStyle w:val="TableText"/>
              <w:jc w:val="both"/>
              <w:rPr>
                <w:b/>
                <w:bCs/>
              </w:rPr>
            </w:pPr>
            <w:r w:rsidRPr="006F2DDC">
              <w:rPr>
                <w:b/>
                <w:bCs/>
              </w:rPr>
              <w:t>Actor(s)</w:t>
            </w:r>
          </w:p>
          <w:p w14:paraId="5BCA5C57" w14:textId="77777777" w:rsidR="00804944" w:rsidRPr="006F2DDC" w:rsidRDefault="00804944" w:rsidP="000D4135">
            <w:pPr>
              <w:pStyle w:val="TableText"/>
              <w:jc w:val="both"/>
            </w:pPr>
            <w:r w:rsidRPr="006F2DDC">
              <w:t>Project Admin</w:t>
            </w:r>
          </w:p>
        </w:tc>
      </w:tr>
      <w:tr w:rsidR="00804944" w:rsidRPr="006F2DDC" w14:paraId="06A9144C" w14:textId="77777777" w:rsidTr="000D4135">
        <w:tc>
          <w:tcPr>
            <w:tcW w:w="8856" w:type="dxa"/>
          </w:tcPr>
          <w:p w14:paraId="696F9E47" w14:textId="77777777" w:rsidR="00804944" w:rsidRPr="006F2DDC" w:rsidRDefault="00804944" w:rsidP="000D4135">
            <w:pPr>
              <w:pStyle w:val="TableText"/>
              <w:jc w:val="both"/>
              <w:rPr>
                <w:b/>
                <w:bCs/>
              </w:rPr>
            </w:pPr>
            <w:r w:rsidRPr="006F2DDC">
              <w:rPr>
                <w:b/>
                <w:bCs/>
              </w:rPr>
              <w:t>Description</w:t>
            </w:r>
          </w:p>
          <w:p w14:paraId="7A1805F2" w14:textId="77777777" w:rsidR="00804944" w:rsidRPr="006F2DDC" w:rsidRDefault="00804944" w:rsidP="000D4135">
            <w:pPr>
              <w:pStyle w:val="TableText"/>
              <w:jc w:val="both"/>
            </w:pPr>
            <w:r w:rsidRPr="006F2DDC">
              <w:t>This use case allows the actor to delete a project.</w:t>
            </w:r>
          </w:p>
        </w:tc>
      </w:tr>
      <w:tr w:rsidR="00804944" w:rsidRPr="006F2DDC" w14:paraId="3B6CA2F5" w14:textId="77777777" w:rsidTr="000D4135">
        <w:tc>
          <w:tcPr>
            <w:tcW w:w="8856" w:type="dxa"/>
          </w:tcPr>
          <w:p w14:paraId="1F7C52FF" w14:textId="77777777" w:rsidR="00804944" w:rsidRPr="006F2DDC" w:rsidRDefault="00804944" w:rsidP="000D4135">
            <w:pPr>
              <w:pStyle w:val="TableText"/>
              <w:jc w:val="both"/>
              <w:rPr>
                <w:b/>
                <w:bCs/>
              </w:rPr>
            </w:pPr>
            <w:proofErr w:type="gramStart"/>
            <w:r w:rsidRPr="006F2DDC">
              <w:rPr>
                <w:b/>
                <w:bCs/>
              </w:rPr>
              <w:t>Pre Conditions</w:t>
            </w:r>
            <w:proofErr w:type="gramEnd"/>
          </w:p>
          <w:p w14:paraId="7F88BAA1" w14:textId="77777777" w:rsidR="00804944" w:rsidRPr="006F2DDC" w:rsidRDefault="00804944" w:rsidP="00F454DB">
            <w:pPr>
              <w:pStyle w:val="TableText"/>
              <w:numPr>
                <w:ilvl w:val="0"/>
                <w:numId w:val="30"/>
              </w:numPr>
              <w:jc w:val="both"/>
            </w:pPr>
            <w:r w:rsidRPr="006F2DDC">
              <w:t>The actor has logged into the system and created at least one project.</w:t>
            </w:r>
          </w:p>
        </w:tc>
      </w:tr>
      <w:tr w:rsidR="00804944" w:rsidRPr="006F2DDC" w14:paraId="3876A05E" w14:textId="77777777" w:rsidTr="000D4135">
        <w:tc>
          <w:tcPr>
            <w:tcW w:w="8856" w:type="dxa"/>
          </w:tcPr>
          <w:p w14:paraId="51B45D35" w14:textId="77777777" w:rsidR="00804944" w:rsidRPr="006F2DDC" w:rsidRDefault="00804944" w:rsidP="000D4135">
            <w:pPr>
              <w:pStyle w:val="TableText"/>
              <w:jc w:val="both"/>
              <w:rPr>
                <w:b/>
                <w:bCs/>
              </w:rPr>
            </w:pPr>
            <w:r w:rsidRPr="006F2DDC">
              <w:rPr>
                <w:b/>
                <w:bCs/>
              </w:rPr>
              <w:t>Triggers</w:t>
            </w:r>
          </w:p>
          <w:p w14:paraId="0F6889AE" w14:textId="77777777" w:rsidR="00804944" w:rsidRPr="006F2DDC" w:rsidRDefault="00804944" w:rsidP="00F454DB">
            <w:pPr>
              <w:pStyle w:val="TableText"/>
              <w:numPr>
                <w:ilvl w:val="0"/>
                <w:numId w:val="223"/>
              </w:numPr>
              <w:jc w:val="both"/>
            </w:pPr>
            <w:r w:rsidRPr="006F2DDC">
              <w:t xml:space="preserve">Actor selects the </w:t>
            </w:r>
            <w:r w:rsidRPr="006F2DDC">
              <w:rPr>
                <w:u w:val="single"/>
              </w:rPr>
              <w:t>Delete Project</w:t>
            </w:r>
            <w:r w:rsidRPr="006F2DDC">
              <w:t xml:space="preserve"> option displayed by right clicking on a project.</w:t>
            </w:r>
          </w:p>
        </w:tc>
      </w:tr>
      <w:tr w:rsidR="00804944" w:rsidRPr="006F2DDC" w14:paraId="6190A931" w14:textId="77777777" w:rsidTr="000D4135">
        <w:tc>
          <w:tcPr>
            <w:tcW w:w="8856" w:type="dxa"/>
          </w:tcPr>
          <w:p w14:paraId="39F30CEB" w14:textId="77777777" w:rsidR="00804944" w:rsidRPr="006F2DDC" w:rsidRDefault="00804944" w:rsidP="000D4135">
            <w:pPr>
              <w:pStyle w:val="TableText"/>
              <w:jc w:val="both"/>
              <w:rPr>
                <w:b/>
              </w:rPr>
            </w:pPr>
            <w:r w:rsidRPr="006F2DDC">
              <w:rPr>
                <w:b/>
              </w:rPr>
              <w:t>Normal Flow</w:t>
            </w:r>
          </w:p>
          <w:p w14:paraId="3C4353E3" w14:textId="77777777" w:rsidR="00804944" w:rsidRPr="006F2DDC" w:rsidRDefault="00804944" w:rsidP="00F454DB">
            <w:pPr>
              <w:pStyle w:val="TableText"/>
              <w:numPr>
                <w:ilvl w:val="0"/>
                <w:numId w:val="224"/>
              </w:numPr>
              <w:jc w:val="both"/>
            </w:pPr>
            <w:r w:rsidRPr="006F2DDC">
              <w:t xml:space="preserve">System should display a pop-up message “Warning! Deleting the project will also delete associated visuals, pages and connections to underlying data sources / data sets. Are you sure you wanted to proceed?” with buttons </w:t>
            </w:r>
            <w:r w:rsidRPr="006F2DDC">
              <w:rPr>
                <w:u w:val="single"/>
              </w:rPr>
              <w:t>Yes</w:t>
            </w:r>
            <w:r w:rsidRPr="006F2DDC">
              <w:t xml:space="preserve"> and </w:t>
            </w:r>
            <w:r w:rsidRPr="006F2DDC">
              <w:rPr>
                <w:u w:val="single"/>
              </w:rPr>
              <w:t>No</w:t>
            </w:r>
            <w:r w:rsidRPr="006F2DDC">
              <w:t xml:space="preserve">. The system should also display a </w:t>
            </w:r>
            <w:r w:rsidRPr="006F2DDC">
              <w:rPr>
                <w:u w:val="single"/>
              </w:rPr>
              <w:t>Close</w:t>
            </w:r>
            <w:r w:rsidRPr="006F2DDC">
              <w:t xml:space="preserve"> button on the pop-up.</w:t>
            </w:r>
          </w:p>
          <w:p w14:paraId="7DF5EDFF" w14:textId="77777777" w:rsidR="00804944" w:rsidRPr="006F2DDC" w:rsidRDefault="00804944" w:rsidP="00F454DB">
            <w:pPr>
              <w:pStyle w:val="TableText"/>
              <w:numPr>
                <w:ilvl w:val="0"/>
                <w:numId w:val="224"/>
              </w:numPr>
              <w:jc w:val="both"/>
            </w:pPr>
            <w:r w:rsidRPr="006F2DDC">
              <w:t xml:space="preserve">If the actor clicks on the </w:t>
            </w:r>
            <w:r w:rsidRPr="006F2DDC">
              <w:rPr>
                <w:u w:val="single"/>
              </w:rPr>
              <w:t>No</w:t>
            </w:r>
            <w:r w:rsidRPr="006F2DDC">
              <w:t xml:space="preserve"> or </w:t>
            </w:r>
            <w:r w:rsidRPr="006F2DDC">
              <w:rPr>
                <w:u w:val="single"/>
              </w:rPr>
              <w:t>Close</w:t>
            </w:r>
            <w:r w:rsidRPr="006F2DDC">
              <w:t xml:space="preserve"> buttons, the system should not take any action.</w:t>
            </w:r>
          </w:p>
          <w:p w14:paraId="5EB85B3A" w14:textId="77777777" w:rsidR="00804944" w:rsidRPr="006F2DDC" w:rsidRDefault="00804944" w:rsidP="00F454DB">
            <w:pPr>
              <w:pStyle w:val="TableText"/>
              <w:numPr>
                <w:ilvl w:val="0"/>
                <w:numId w:val="224"/>
              </w:numPr>
              <w:jc w:val="both"/>
            </w:pPr>
            <w:r w:rsidRPr="006F2DDC">
              <w:t xml:space="preserve">If the actor selects </w:t>
            </w:r>
            <w:r w:rsidRPr="006F2DDC">
              <w:rPr>
                <w:u w:val="single"/>
              </w:rPr>
              <w:t>Yes</w:t>
            </w:r>
            <w:r w:rsidRPr="006F2DDC">
              <w:t>, the system should delete the project along with associated visuals, pages and connections to associated data sources / data sets.</w:t>
            </w:r>
          </w:p>
        </w:tc>
      </w:tr>
      <w:tr w:rsidR="00804944" w:rsidRPr="006F2DDC" w14:paraId="1E192E85" w14:textId="77777777" w:rsidTr="000D4135">
        <w:tc>
          <w:tcPr>
            <w:tcW w:w="8856" w:type="dxa"/>
          </w:tcPr>
          <w:p w14:paraId="05B7B6F0" w14:textId="77777777" w:rsidR="00804944" w:rsidRPr="006F2DDC" w:rsidRDefault="00804944" w:rsidP="000D4135">
            <w:pPr>
              <w:pStyle w:val="TableText"/>
              <w:jc w:val="both"/>
              <w:rPr>
                <w:b/>
                <w:bCs/>
              </w:rPr>
            </w:pPr>
            <w:r w:rsidRPr="006F2DDC">
              <w:rPr>
                <w:b/>
                <w:bCs/>
              </w:rPr>
              <w:t>Alternative Flow</w:t>
            </w:r>
          </w:p>
          <w:p w14:paraId="73F1CB82" w14:textId="77777777" w:rsidR="00804944" w:rsidRPr="006F2DDC" w:rsidRDefault="00804944" w:rsidP="000D4135">
            <w:pPr>
              <w:pStyle w:val="TableText"/>
              <w:jc w:val="both"/>
            </w:pPr>
            <w:r w:rsidRPr="006F2DDC">
              <w:t xml:space="preserve">None </w:t>
            </w:r>
          </w:p>
        </w:tc>
      </w:tr>
      <w:tr w:rsidR="00804944" w:rsidRPr="006F2DDC" w14:paraId="104980D6" w14:textId="77777777" w:rsidTr="000D4135">
        <w:tc>
          <w:tcPr>
            <w:tcW w:w="8856" w:type="dxa"/>
          </w:tcPr>
          <w:p w14:paraId="471A5432" w14:textId="77777777" w:rsidR="00804944" w:rsidRPr="006F2DDC" w:rsidRDefault="00804944" w:rsidP="000D4135">
            <w:pPr>
              <w:pStyle w:val="TableText"/>
              <w:jc w:val="both"/>
              <w:rPr>
                <w:b/>
                <w:bCs/>
              </w:rPr>
            </w:pPr>
            <w:r w:rsidRPr="006F2DDC">
              <w:rPr>
                <w:b/>
                <w:bCs/>
              </w:rPr>
              <w:t>Post Conditions</w:t>
            </w:r>
          </w:p>
          <w:p w14:paraId="581CDEA0" w14:textId="77777777" w:rsidR="00804944" w:rsidRPr="006F2DDC" w:rsidRDefault="00804944" w:rsidP="00F454DB">
            <w:pPr>
              <w:pStyle w:val="TableText"/>
              <w:numPr>
                <w:ilvl w:val="0"/>
                <w:numId w:val="225"/>
              </w:numPr>
              <w:jc w:val="both"/>
            </w:pPr>
            <w:r w:rsidRPr="006F2DDC">
              <w:t>The system should not take any action if actor selects the No or Close buttons.</w:t>
            </w:r>
          </w:p>
          <w:p w14:paraId="66957F82" w14:textId="77777777" w:rsidR="00804944" w:rsidRPr="006F2DDC" w:rsidRDefault="00804944" w:rsidP="00F454DB">
            <w:pPr>
              <w:pStyle w:val="TableText"/>
              <w:numPr>
                <w:ilvl w:val="0"/>
                <w:numId w:val="225"/>
              </w:numPr>
              <w:jc w:val="both"/>
            </w:pPr>
            <w:r w:rsidRPr="006F2DDC">
              <w:t xml:space="preserve">The system should delete the project along with associated visuals, pages and associated data sources / data sets from the database if actor selects the </w:t>
            </w:r>
            <w:r w:rsidRPr="006F2DDC">
              <w:rPr>
                <w:u w:val="single"/>
              </w:rPr>
              <w:t>Yes</w:t>
            </w:r>
            <w:r w:rsidRPr="006F2DDC">
              <w:t xml:space="preserve"> button.</w:t>
            </w:r>
          </w:p>
        </w:tc>
      </w:tr>
      <w:tr w:rsidR="00804944" w:rsidRPr="006F2DDC" w14:paraId="514D83CE" w14:textId="77777777" w:rsidTr="000D4135">
        <w:tc>
          <w:tcPr>
            <w:tcW w:w="8856" w:type="dxa"/>
          </w:tcPr>
          <w:p w14:paraId="6EE046B7" w14:textId="77777777" w:rsidR="00804944" w:rsidRPr="006F2DDC" w:rsidRDefault="00804944" w:rsidP="000D4135">
            <w:pPr>
              <w:pStyle w:val="TableText"/>
              <w:jc w:val="both"/>
              <w:rPr>
                <w:b/>
                <w:bCs/>
              </w:rPr>
            </w:pPr>
            <w:r w:rsidRPr="006F2DDC">
              <w:rPr>
                <w:b/>
                <w:bCs/>
              </w:rPr>
              <w:t>Exceptions</w:t>
            </w:r>
          </w:p>
          <w:p w14:paraId="2D05C46E" w14:textId="77777777" w:rsidR="00804944" w:rsidRPr="006F2DDC" w:rsidRDefault="00804944" w:rsidP="000D4135">
            <w:pPr>
              <w:pStyle w:val="TableText"/>
              <w:jc w:val="both"/>
            </w:pPr>
            <w:r w:rsidRPr="006F2DDC">
              <w:t xml:space="preserve">None </w:t>
            </w:r>
          </w:p>
        </w:tc>
      </w:tr>
      <w:tr w:rsidR="00804944" w:rsidRPr="006F2DDC" w14:paraId="28770462" w14:textId="77777777" w:rsidTr="000D4135">
        <w:tc>
          <w:tcPr>
            <w:tcW w:w="8856" w:type="dxa"/>
          </w:tcPr>
          <w:p w14:paraId="25C6597E" w14:textId="77777777" w:rsidR="00804944" w:rsidRPr="006F2DDC" w:rsidRDefault="00804944" w:rsidP="000D4135">
            <w:pPr>
              <w:pStyle w:val="TableText"/>
              <w:jc w:val="both"/>
              <w:rPr>
                <w:b/>
                <w:bCs/>
              </w:rPr>
            </w:pPr>
            <w:r w:rsidRPr="006F2DDC">
              <w:rPr>
                <w:b/>
                <w:bCs/>
              </w:rPr>
              <w:t>Business Rules</w:t>
            </w:r>
          </w:p>
          <w:p w14:paraId="45640094" w14:textId="77777777" w:rsidR="00804944" w:rsidRPr="006F2DDC" w:rsidRDefault="00804944" w:rsidP="000D4135">
            <w:pPr>
              <w:pStyle w:val="TableText"/>
              <w:jc w:val="both"/>
            </w:pPr>
            <w:r w:rsidRPr="006F2DDC">
              <w:t>None</w:t>
            </w:r>
          </w:p>
        </w:tc>
      </w:tr>
      <w:tr w:rsidR="00804944" w:rsidRPr="006F2DDC" w14:paraId="19610110" w14:textId="77777777" w:rsidTr="000D4135">
        <w:tc>
          <w:tcPr>
            <w:tcW w:w="8856" w:type="dxa"/>
          </w:tcPr>
          <w:p w14:paraId="78EFFC8A" w14:textId="77777777" w:rsidR="00804944" w:rsidRPr="006F2DDC" w:rsidRDefault="00804944" w:rsidP="000D4135">
            <w:pPr>
              <w:pStyle w:val="TableText"/>
              <w:jc w:val="both"/>
              <w:rPr>
                <w:b/>
                <w:bCs/>
              </w:rPr>
            </w:pPr>
            <w:r w:rsidRPr="006F2DDC">
              <w:rPr>
                <w:b/>
                <w:bCs/>
              </w:rPr>
              <w:t>Relationships</w:t>
            </w:r>
          </w:p>
          <w:p w14:paraId="29B82B47" w14:textId="77777777" w:rsidR="00804944" w:rsidRPr="006F2DDC" w:rsidRDefault="00804944" w:rsidP="000D4135">
            <w:pPr>
              <w:pStyle w:val="TableText"/>
              <w:jc w:val="both"/>
            </w:pPr>
            <w:r w:rsidRPr="006F2DDC">
              <w:t>None</w:t>
            </w:r>
          </w:p>
        </w:tc>
      </w:tr>
      <w:tr w:rsidR="00804944" w:rsidRPr="006F2DDC" w14:paraId="27441026" w14:textId="77777777" w:rsidTr="000D4135">
        <w:tc>
          <w:tcPr>
            <w:tcW w:w="8856" w:type="dxa"/>
          </w:tcPr>
          <w:p w14:paraId="3972741E" w14:textId="77777777" w:rsidR="00804944" w:rsidRPr="006F2DDC" w:rsidRDefault="00804944" w:rsidP="000D4135">
            <w:pPr>
              <w:pStyle w:val="TableText"/>
              <w:jc w:val="both"/>
              <w:rPr>
                <w:b/>
                <w:bCs/>
              </w:rPr>
            </w:pPr>
            <w:r w:rsidRPr="006F2DDC">
              <w:rPr>
                <w:b/>
                <w:bCs/>
              </w:rPr>
              <w:t>Special Requirements</w:t>
            </w:r>
          </w:p>
          <w:p w14:paraId="76DD6A4D" w14:textId="77777777" w:rsidR="00804944" w:rsidRPr="006F2DDC" w:rsidRDefault="00804944" w:rsidP="000D4135">
            <w:pPr>
              <w:pStyle w:val="TableText"/>
              <w:jc w:val="both"/>
            </w:pPr>
            <w:r w:rsidRPr="006F2DDC">
              <w:t xml:space="preserve">None </w:t>
            </w:r>
          </w:p>
        </w:tc>
      </w:tr>
      <w:tr w:rsidR="00804944" w:rsidRPr="006F2DDC" w14:paraId="17E83B61" w14:textId="77777777" w:rsidTr="000D4135">
        <w:tc>
          <w:tcPr>
            <w:tcW w:w="8856" w:type="dxa"/>
          </w:tcPr>
          <w:p w14:paraId="792C4529" w14:textId="77777777" w:rsidR="00804944" w:rsidRPr="006F2DDC" w:rsidRDefault="00804944" w:rsidP="000D4135">
            <w:pPr>
              <w:pStyle w:val="TableText"/>
              <w:jc w:val="both"/>
              <w:rPr>
                <w:b/>
                <w:bCs/>
              </w:rPr>
            </w:pPr>
            <w:r w:rsidRPr="006F2DDC">
              <w:rPr>
                <w:b/>
                <w:bCs/>
              </w:rPr>
              <w:lastRenderedPageBreak/>
              <w:t>Assumptions</w:t>
            </w:r>
          </w:p>
          <w:p w14:paraId="3266416A" w14:textId="77777777" w:rsidR="00804944" w:rsidRPr="006F2DDC" w:rsidRDefault="00804944" w:rsidP="000D4135">
            <w:pPr>
              <w:pStyle w:val="TableText"/>
              <w:jc w:val="both"/>
            </w:pPr>
            <w:r w:rsidRPr="006F2DDC">
              <w:t xml:space="preserve">None </w:t>
            </w:r>
          </w:p>
        </w:tc>
      </w:tr>
    </w:tbl>
    <w:p w14:paraId="433AB0BC" w14:textId="77777777" w:rsidR="00804944" w:rsidRPr="006F2DDC" w:rsidRDefault="00804944" w:rsidP="00804944"/>
    <w:p w14:paraId="3D9AF47D" w14:textId="77777777" w:rsidR="00804944" w:rsidRPr="006F2DDC" w:rsidRDefault="00804944" w:rsidP="00804944">
      <w:pPr>
        <w:pStyle w:val="Heading3"/>
        <w:ind w:left="0"/>
        <w:jc w:val="both"/>
      </w:pPr>
      <w:r w:rsidRPr="006F2DDC">
        <w:br w:type="page"/>
      </w:r>
    </w:p>
    <w:p w14:paraId="7CA2313A" w14:textId="77777777" w:rsidR="00804944" w:rsidRPr="006F2DDC" w:rsidRDefault="00804944" w:rsidP="00804944">
      <w:pPr>
        <w:pStyle w:val="Heading3"/>
        <w:ind w:left="0"/>
        <w:jc w:val="both"/>
      </w:pPr>
      <w:bookmarkStart w:id="37" w:name="_Toc24137610"/>
      <w:r w:rsidRPr="006F2DDC">
        <w:lastRenderedPageBreak/>
        <w:t>UC 3.1.1</w:t>
      </w:r>
      <w:r w:rsidR="00941FEE" w:rsidRPr="006F2DDC">
        <w:t>3</w:t>
      </w:r>
      <w:r w:rsidRPr="006F2DDC">
        <w:t xml:space="preserve"> Assign Users</w:t>
      </w:r>
      <w:bookmarkEnd w:id="3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50EFB419" w14:textId="77777777" w:rsidTr="000D4135">
        <w:tc>
          <w:tcPr>
            <w:tcW w:w="8856" w:type="dxa"/>
          </w:tcPr>
          <w:p w14:paraId="75478BC2" w14:textId="77777777" w:rsidR="00804944" w:rsidRPr="006F2DDC" w:rsidRDefault="00804944" w:rsidP="000D4135">
            <w:pPr>
              <w:pStyle w:val="TableText"/>
              <w:jc w:val="both"/>
              <w:rPr>
                <w:b/>
                <w:bCs/>
              </w:rPr>
            </w:pPr>
            <w:r w:rsidRPr="006F2DDC">
              <w:rPr>
                <w:b/>
                <w:bCs/>
              </w:rPr>
              <w:t>Actor(s)</w:t>
            </w:r>
          </w:p>
          <w:p w14:paraId="54C97DE6" w14:textId="77777777" w:rsidR="00804944" w:rsidRPr="006F2DDC" w:rsidRDefault="00804944" w:rsidP="000D4135">
            <w:pPr>
              <w:pStyle w:val="TableText"/>
              <w:jc w:val="both"/>
            </w:pPr>
            <w:r w:rsidRPr="006F2DDC">
              <w:t>Project Admin</w:t>
            </w:r>
          </w:p>
        </w:tc>
      </w:tr>
      <w:tr w:rsidR="00804944" w:rsidRPr="006F2DDC" w14:paraId="7CAF7689" w14:textId="77777777" w:rsidTr="000D4135">
        <w:tc>
          <w:tcPr>
            <w:tcW w:w="8856" w:type="dxa"/>
          </w:tcPr>
          <w:p w14:paraId="16DD113B" w14:textId="77777777" w:rsidR="00804944" w:rsidRPr="006F2DDC" w:rsidRDefault="00804944" w:rsidP="000D4135">
            <w:pPr>
              <w:pStyle w:val="TableText"/>
              <w:jc w:val="both"/>
              <w:rPr>
                <w:b/>
                <w:bCs/>
              </w:rPr>
            </w:pPr>
            <w:r w:rsidRPr="006F2DDC">
              <w:rPr>
                <w:b/>
                <w:bCs/>
              </w:rPr>
              <w:t>Description</w:t>
            </w:r>
          </w:p>
          <w:p w14:paraId="39EAB85C" w14:textId="77777777" w:rsidR="00804944" w:rsidRPr="006F2DDC" w:rsidRDefault="00804944" w:rsidP="000D4135">
            <w:pPr>
              <w:pStyle w:val="TableText"/>
              <w:jc w:val="both"/>
            </w:pPr>
            <w:r w:rsidRPr="006F2DDC">
              <w:t xml:space="preserve">This use case allows the actor to assign users with </w:t>
            </w:r>
            <w:r w:rsidRPr="006F2DDC">
              <w:rPr>
                <w:i/>
              </w:rPr>
              <w:t>Designer</w:t>
            </w:r>
            <w:r w:rsidRPr="006F2DDC">
              <w:t xml:space="preserve"> </w:t>
            </w:r>
            <w:r w:rsidRPr="006F2DDC">
              <w:rPr>
                <w:u w:val="single"/>
              </w:rPr>
              <w:t>Role</w:t>
            </w:r>
            <w:r w:rsidRPr="006F2DDC">
              <w:t xml:space="preserve"> to a project.</w:t>
            </w:r>
          </w:p>
        </w:tc>
      </w:tr>
      <w:tr w:rsidR="00804944" w:rsidRPr="006F2DDC" w14:paraId="4A5B1F14" w14:textId="77777777" w:rsidTr="000D4135">
        <w:tc>
          <w:tcPr>
            <w:tcW w:w="8856" w:type="dxa"/>
          </w:tcPr>
          <w:p w14:paraId="72637328" w14:textId="77777777" w:rsidR="00804944" w:rsidRPr="006F2DDC" w:rsidRDefault="00804944" w:rsidP="000D4135">
            <w:pPr>
              <w:pStyle w:val="TableText"/>
              <w:jc w:val="both"/>
              <w:rPr>
                <w:b/>
                <w:bCs/>
              </w:rPr>
            </w:pPr>
            <w:proofErr w:type="gramStart"/>
            <w:r w:rsidRPr="006F2DDC">
              <w:rPr>
                <w:b/>
                <w:bCs/>
              </w:rPr>
              <w:t>Pre Conditions</w:t>
            </w:r>
            <w:proofErr w:type="gramEnd"/>
          </w:p>
          <w:p w14:paraId="6C45BC71" w14:textId="77777777" w:rsidR="00804944" w:rsidRPr="006F2DDC" w:rsidRDefault="00804944" w:rsidP="00F454DB">
            <w:pPr>
              <w:pStyle w:val="TableText"/>
              <w:numPr>
                <w:ilvl w:val="0"/>
                <w:numId w:val="29"/>
              </w:numPr>
              <w:jc w:val="both"/>
            </w:pPr>
            <w:r w:rsidRPr="006F2DDC">
              <w:t>The actor has logged into the system and created at least one project.</w:t>
            </w:r>
          </w:p>
        </w:tc>
      </w:tr>
      <w:tr w:rsidR="00804944" w:rsidRPr="006F2DDC" w14:paraId="0903C986" w14:textId="77777777" w:rsidTr="000D4135">
        <w:tc>
          <w:tcPr>
            <w:tcW w:w="8856" w:type="dxa"/>
          </w:tcPr>
          <w:p w14:paraId="24C42EFD" w14:textId="77777777" w:rsidR="00804944" w:rsidRPr="006F2DDC" w:rsidRDefault="00804944" w:rsidP="000D4135">
            <w:pPr>
              <w:pStyle w:val="TableText"/>
              <w:jc w:val="both"/>
              <w:rPr>
                <w:b/>
                <w:bCs/>
              </w:rPr>
            </w:pPr>
            <w:r w:rsidRPr="006F2DDC">
              <w:rPr>
                <w:b/>
                <w:bCs/>
              </w:rPr>
              <w:t>Triggers</w:t>
            </w:r>
          </w:p>
          <w:p w14:paraId="154B68E5" w14:textId="77777777" w:rsidR="00804944" w:rsidRPr="006F2DDC" w:rsidRDefault="00804944" w:rsidP="00F454DB">
            <w:pPr>
              <w:pStyle w:val="TableText"/>
              <w:numPr>
                <w:ilvl w:val="0"/>
                <w:numId w:val="226"/>
              </w:numPr>
              <w:jc w:val="both"/>
            </w:pPr>
            <w:r w:rsidRPr="006F2DDC">
              <w:t xml:space="preserve">Actor selects the </w:t>
            </w:r>
            <w:r w:rsidRPr="006F2DDC">
              <w:rPr>
                <w:u w:val="single"/>
              </w:rPr>
              <w:t>Assign Users</w:t>
            </w:r>
            <w:r w:rsidRPr="006F2DDC">
              <w:t xml:space="preserve"> option displayed on the ellipsis on a project in the </w:t>
            </w:r>
            <w:r w:rsidRPr="006F2DDC">
              <w:rPr>
                <w:u w:val="single"/>
              </w:rPr>
              <w:t>Manage Projects</w:t>
            </w:r>
            <w:r w:rsidRPr="006F2DDC">
              <w:t xml:space="preserve"> screen.</w:t>
            </w:r>
          </w:p>
        </w:tc>
      </w:tr>
      <w:tr w:rsidR="00804944" w:rsidRPr="006F2DDC" w14:paraId="62021D03" w14:textId="77777777" w:rsidTr="000D4135">
        <w:tc>
          <w:tcPr>
            <w:tcW w:w="8856" w:type="dxa"/>
          </w:tcPr>
          <w:p w14:paraId="7156D339" w14:textId="77777777" w:rsidR="00804944" w:rsidRPr="006F2DDC" w:rsidRDefault="00804944" w:rsidP="000D4135">
            <w:pPr>
              <w:pStyle w:val="TableText"/>
              <w:jc w:val="both"/>
              <w:rPr>
                <w:b/>
              </w:rPr>
            </w:pPr>
            <w:r w:rsidRPr="006F2DDC">
              <w:rPr>
                <w:b/>
              </w:rPr>
              <w:t>Normal Flow</w:t>
            </w:r>
          </w:p>
          <w:p w14:paraId="2AF21EBB" w14:textId="77777777" w:rsidR="00804944" w:rsidRPr="006F2DDC" w:rsidRDefault="00804944" w:rsidP="00F454DB">
            <w:pPr>
              <w:pStyle w:val="TableText"/>
              <w:numPr>
                <w:ilvl w:val="0"/>
                <w:numId w:val="227"/>
              </w:numPr>
              <w:jc w:val="both"/>
            </w:pPr>
            <w:r w:rsidRPr="006F2DDC">
              <w:t xml:space="preserve">System should display a pop-up with the list of users (Displaying their </w:t>
            </w:r>
            <w:r w:rsidRPr="006F2DDC">
              <w:rPr>
                <w:u w:val="single"/>
              </w:rPr>
              <w:t>Full Name</w:t>
            </w:r>
            <w:r w:rsidRPr="006F2DDC">
              <w:t xml:space="preserve"> as in the </w:t>
            </w:r>
            <w:r w:rsidRPr="006F2DDC">
              <w:rPr>
                <w:u w:val="single"/>
              </w:rPr>
              <w:t>View Users</w:t>
            </w:r>
            <w:r w:rsidRPr="006F2DDC">
              <w:t xml:space="preserve"> screen) with the </w:t>
            </w:r>
            <w:r w:rsidRPr="006F2DDC">
              <w:rPr>
                <w:i/>
              </w:rPr>
              <w:t>Designer</w:t>
            </w:r>
            <w:r w:rsidRPr="006F2DDC">
              <w:t xml:space="preserve"> </w:t>
            </w:r>
            <w:r w:rsidRPr="006F2DDC">
              <w:rPr>
                <w:u w:val="single"/>
              </w:rPr>
              <w:t>Role</w:t>
            </w:r>
            <w:r w:rsidRPr="006F2DDC">
              <w:t>.</w:t>
            </w:r>
          </w:p>
          <w:p w14:paraId="2591AA80" w14:textId="77777777" w:rsidR="00804944" w:rsidRPr="006F2DDC" w:rsidRDefault="00804944" w:rsidP="00F454DB">
            <w:pPr>
              <w:pStyle w:val="TableText"/>
              <w:numPr>
                <w:ilvl w:val="0"/>
                <w:numId w:val="227"/>
              </w:numPr>
              <w:jc w:val="both"/>
            </w:pPr>
            <w:r w:rsidRPr="006F2DDC">
              <w:t xml:space="preserve">System should also display a </w:t>
            </w:r>
            <w:r w:rsidRPr="006F2DDC">
              <w:rPr>
                <w:u w:val="single"/>
              </w:rPr>
              <w:t>Save</w:t>
            </w:r>
            <w:r w:rsidRPr="006F2DDC">
              <w:t xml:space="preserve"> and </w:t>
            </w:r>
            <w:r w:rsidRPr="006F2DDC">
              <w:rPr>
                <w:u w:val="single"/>
              </w:rPr>
              <w:t>Close</w:t>
            </w:r>
            <w:r w:rsidRPr="006F2DDC">
              <w:t xml:space="preserve"> button on the pop-up.</w:t>
            </w:r>
          </w:p>
          <w:p w14:paraId="6046BDAD" w14:textId="77777777" w:rsidR="00804944" w:rsidRPr="006F2DDC" w:rsidRDefault="00804944" w:rsidP="00F454DB">
            <w:pPr>
              <w:pStyle w:val="TableText"/>
              <w:numPr>
                <w:ilvl w:val="0"/>
                <w:numId w:val="227"/>
              </w:numPr>
              <w:jc w:val="both"/>
            </w:pPr>
            <w:r w:rsidRPr="006F2DDC">
              <w:t>System should display an option to select / deselect against each user entry.</w:t>
            </w:r>
          </w:p>
          <w:p w14:paraId="14E77323" w14:textId="77777777" w:rsidR="00804944" w:rsidRPr="006F2DDC" w:rsidRDefault="00804944" w:rsidP="00F454DB">
            <w:pPr>
              <w:pStyle w:val="TableText"/>
              <w:numPr>
                <w:ilvl w:val="0"/>
                <w:numId w:val="227"/>
              </w:numPr>
              <w:jc w:val="both"/>
            </w:pPr>
            <w:r w:rsidRPr="006F2DDC">
              <w:t>System should display the list in alphabetical order.</w:t>
            </w:r>
          </w:p>
          <w:p w14:paraId="0E38BEAA" w14:textId="77777777" w:rsidR="00804944" w:rsidRPr="006F2DDC" w:rsidRDefault="00804944" w:rsidP="00F454DB">
            <w:pPr>
              <w:pStyle w:val="TableText"/>
              <w:numPr>
                <w:ilvl w:val="0"/>
                <w:numId w:val="227"/>
              </w:numPr>
              <w:jc w:val="both"/>
            </w:pPr>
            <w:r w:rsidRPr="006F2DDC">
              <w:t xml:space="preserve">System should not display any user as selected if the actor has not assigned any </w:t>
            </w:r>
            <w:r w:rsidRPr="006F2DDC">
              <w:rPr>
                <w:i/>
              </w:rPr>
              <w:t>Designer</w:t>
            </w:r>
            <w:r w:rsidRPr="006F2DDC">
              <w:t xml:space="preserve"> users to the project earlier.</w:t>
            </w:r>
          </w:p>
          <w:p w14:paraId="31F73508" w14:textId="77777777" w:rsidR="00804944" w:rsidRPr="006F2DDC" w:rsidRDefault="00804944" w:rsidP="00F454DB">
            <w:pPr>
              <w:pStyle w:val="TableText"/>
              <w:numPr>
                <w:ilvl w:val="0"/>
                <w:numId w:val="227"/>
              </w:numPr>
              <w:jc w:val="both"/>
            </w:pPr>
            <w:r w:rsidRPr="006F2DDC">
              <w:t xml:space="preserve">System should display the assigned user(s) as selected if the actor has assigned at least one </w:t>
            </w:r>
            <w:r w:rsidRPr="006F2DDC">
              <w:rPr>
                <w:i/>
              </w:rPr>
              <w:t>Designer</w:t>
            </w:r>
            <w:r w:rsidRPr="006F2DDC">
              <w:t xml:space="preserve"> user to the project in the previous submission.</w:t>
            </w:r>
          </w:p>
          <w:p w14:paraId="73BA535D" w14:textId="77777777" w:rsidR="00804944" w:rsidRPr="006F2DDC" w:rsidRDefault="00804944" w:rsidP="00F454DB">
            <w:pPr>
              <w:pStyle w:val="TableText"/>
              <w:numPr>
                <w:ilvl w:val="0"/>
                <w:numId w:val="227"/>
              </w:numPr>
              <w:jc w:val="both"/>
            </w:pPr>
            <w:r w:rsidRPr="006F2DDC">
              <w:t>System should allow actor to select / deselect any of the users.</w:t>
            </w:r>
          </w:p>
          <w:p w14:paraId="4E1D005C" w14:textId="77777777" w:rsidR="00804944" w:rsidRPr="006F2DDC" w:rsidRDefault="00804944" w:rsidP="00F454DB">
            <w:pPr>
              <w:pStyle w:val="TableText"/>
              <w:numPr>
                <w:ilvl w:val="0"/>
                <w:numId w:val="227"/>
              </w:numPr>
              <w:jc w:val="both"/>
            </w:pPr>
            <w:r w:rsidRPr="006F2DDC">
              <w:t xml:space="preserve">System should allow actor to close the form without selecting any user if the actor has not assigned any </w:t>
            </w:r>
            <w:r w:rsidRPr="006F2DDC">
              <w:rPr>
                <w:i/>
              </w:rPr>
              <w:t>Designer</w:t>
            </w:r>
            <w:r w:rsidRPr="006F2DDC">
              <w:t xml:space="preserve"> users to the project earlier.</w:t>
            </w:r>
          </w:p>
          <w:p w14:paraId="49A3A0B7" w14:textId="77777777" w:rsidR="00804944" w:rsidRPr="006F2DDC" w:rsidRDefault="00804944" w:rsidP="00F454DB">
            <w:pPr>
              <w:pStyle w:val="TableText"/>
              <w:numPr>
                <w:ilvl w:val="0"/>
                <w:numId w:val="227"/>
              </w:numPr>
              <w:jc w:val="both"/>
            </w:pPr>
            <w:r w:rsidRPr="006F2DDC">
              <w:t xml:space="preserve">System should allow actor to </w:t>
            </w:r>
            <w:r w:rsidRPr="006F2DDC">
              <w:rPr>
                <w:u w:val="single"/>
              </w:rPr>
              <w:t>Save</w:t>
            </w:r>
            <w:r w:rsidRPr="006F2DDC">
              <w:t xml:space="preserve"> the form after selecting at least one user if the actor has assigned at least one </w:t>
            </w:r>
            <w:r w:rsidRPr="006F2DDC">
              <w:rPr>
                <w:i/>
              </w:rPr>
              <w:t>Designer</w:t>
            </w:r>
            <w:r w:rsidRPr="006F2DDC">
              <w:t xml:space="preserve"> user to the project already in the previous submission.</w:t>
            </w:r>
          </w:p>
          <w:p w14:paraId="25595769" w14:textId="77777777" w:rsidR="00804944" w:rsidRPr="006F2DDC" w:rsidRDefault="00804944" w:rsidP="00F454DB">
            <w:pPr>
              <w:pStyle w:val="TableText"/>
              <w:numPr>
                <w:ilvl w:val="0"/>
                <w:numId w:val="227"/>
              </w:numPr>
              <w:jc w:val="both"/>
            </w:pPr>
            <w:r w:rsidRPr="006F2DDC">
              <w:t xml:space="preserve">If the actor clicks on the </w:t>
            </w:r>
            <w:r w:rsidRPr="006F2DDC">
              <w:rPr>
                <w:u w:val="single"/>
              </w:rPr>
              <w:t>Save</w:t>
            </w:r>
            <w:r w:rsidRPr="006F2DDC">
              <w:t xml:space="preserve"> button after making allowed changes, the system should save any changes made by the actor.</w:t>
            </w:r>
          </w:p>
          <w:p w14:paraId="6F7B2332" w14:textId="77777777" w:rsidR="00804944" w:rsidRPr="006F2DDC" w:rsidRDefault="00804944" w:rsidP="00F454DB">
            <w:pPr>
              <w:pStyle w:val="TableText"/>
              <w:numPr>
                <w:ilvl w:val="0"/>
                <w:numId w:val="227"/>
              </w:numPr>
              <w:jc w:val="both"/>
            </w:pPr>
            <w:r w:rsidRPr="006F2DDC">
              <w:t xml:space="preserve">System should not make any change if actor selects the </w:t>
            </w:r>
            <w:r w:rsidRPr="006F2DDC">
              <w:rPr>
                <w:u w:val="single"/>
              </w:rPr>
              <w:t>Close</w:t>
            </w:r>
            <w:r w:rsidRPr="006F2DDC">
              <w:t xml:space="preserve"> buttons.</w:t>
            </w:r>
          </w:p>
        </w:tc>
      </w:tr>
      <w:tr w:rsidR="00804944" w:rsidRPr="006F2DDC" w14:paraId="0B0EB852" w14:textId="77777777" w:rsidTr="000D4135">
        <w:tc>
          <w:tcPr>
            <w:tcW w:w="8856" w:type="dxa"/>
          </w:tcPr>
          <w:p w14:paraId="061FF301" w14:textId="77777777" w:rsidR="00804944" w:rsidRPr="006F2DDC" w:rsidRDefault="00804944" w:rsidP="000D4135">
            <w:pPr>
              <w:pStyle w:val="TableText"/>
              <w:jc w:val="both"/>
              <w:rPr>
                <w:b/>
                <w:bCs/>
              </w:rPr>
            </w:pPr>
            <w:r w:rsidRPr="006F2DDC">
              <w:rPr>
                <w:b/>
                <w:bCs/>
              </w:rPr>
              <w:t>Alternative Flow</w:t>
            </w:r>
          </w:p>
          <w:p w14:paraId="12BA2AF5" w14:textId="77777777" w:rsidR="00804944" w:rsidRPr="006F2DDC" w:rsidRDefault="00804944" w:rsidP="000D4135">
            <w:pPr>
              <w:pStyle w:val="TableText"/>
              <w:jc w:val="both"/>
            </w:pPr>
            <w:r w:rsidRPr="006F2DDC">
              <w:t xml:space="preserve">None </w:t>
            </w:r>
          </w:p>
        </w:tc>
      </w:tr>
      <w:tr w:rsidR="00804944" w:rsidRPr="006F2DDC" w14:paraId="7AB13209" w14:textId="77777777" w:rsidTr="000D4135">
        <w:tc>
          <w:tcPr>
            <w:tcW w:w="8856" w:type="dxa"/>
          </w:tcPr>
          <w:p w14:paraId="4EC1E7EC" w14:textId="77777777" w:rsidR="00804944" w:rsidRPr="006F2DDC" w:rsidRDefault="00804944" w:rsidP="000D4135">
            <w:pPr>
              <w:pStyle w:val="TableText"/>
              <w:jc w:val="both"/>
              <w:rPr>
                <w:b/>
                <w:bCs/>
              </w:rPr>
            </w:pPr>
            <w:r w:rsidRPr="006F2DDC">
              <w:rPr>
                <w:b/>
                <w:bCs/>
              </w:rPr>
              <w:t>Post Conditions</w:t>
            </w:r>
          </w:p>
          <w:p w14:paraId="7FEB232B" w14:textId="77777777" w:rsidR="00804944" w:rsidRPr="006F2DDC" w:rsidRDefault="00804944" w:rsidP="00F454DB">
            <w:pPr>
              <w:pStyle w:val="TableText"/>
              <w:numPr>
                <w:ilvl w:val="0"/>
                <w:numId w:val="228"/>
              </w:numPr>
              <w:jc w:val="both"/>
            </w:pPr>
            <w:r w:rsidRPr="006F2DDC">
              <w:t>For the assigned users, system should display the assigned project in the menu tree hierarchy.</w:t>
            </w:r>
          </w:p>
        </w:tc>
      </w:tr>
      <w:tr w:rsidR="00804944" w:rsidRPr="006F2DDC" w14:paraId="1FAB1C64" w14:textId="77777777" w:rsidTr="000D4135">
        <w:tc>
          <w:tcPr>
            <w:tcW w:w="8856" w:type="dxa"/>
          </w:tcPr>
          <w:p w14:paraId="7AD98890" w14:textId="77777777" w:rsidR="00804944" w:rsidRPr="006F2DDC" w:rsidRDefault="00804944" w:rsidP="000D4135">
            <w:pPr>
              <w:pStyle w:val="TableText"/>
              <w:jc w:val="both"/>
              <w:rPr>
                <w:b/>
                <w:bCs/>
              </w:rPr>
            </w:pPr>
            <w:r w:rsidRPr="006F2DDC">
              <w:rPr>
                <w:b/>
                <w:bCs/>
              </w:rPr>
              <w:lastRenderedPageBreak/>
              <w:t>Exceptions</w:t>
            </w:r>
          </w:p>
          <w:p w14:paraId="065901EA" w14:textId="77777777" w:rsidR="00804944" w:rsidRPr="006F2DDC" w:rsidRDefault="00804944" w:rsidP="00F454DB">
            <w:pPr>
              <w:pStyle w:val="TableText"/>
              <w:numPr>
                <w:ilvl w:val="0"/>
                <w:numId w:val="229"/>
              </w:numPr>
              <w:jc w:val="both"/>
            </w:pPr>
            <w:r w:rsidRPr="006F2DDC">
              <w:t xml:space="preserve">System should not allow actor to close the form without selecting at least one user if the actor has assigned at least one </w:t>
            </w:r>
            <w:r w:rsidRPr="006F2DDC">
              <w:rPr>
                <w:i/>
              </w:rPr>
              <w:t>Designer</w:t>
            </w:r>
            <w:r w:rsidRPr="006F2DDC">
              <w:t xml:space="preserve"> user to the project already in the previous submission.</w:t>
            </w:r>
          </w:p>
        </w:tc>
      </w:tr>
      <w:tr w:rsidR="00804944" w:rsidRPr="006F2DDC" w14:paraId="2F9C753D" w14:textId="77777777" w:rsidTr="000D4135">
        <w:tc>
          <w:tcPr>
            <w:tcW w:w="8856" w:type="dxa"/>
          </w:tcPr>
          <w:p w14:paraId="026CEC84" w14:textId="77777777" w:rsidR="00804944" w:rsidRPr="006F2DDC" w:rsidRDefault="00804944" w:rsidP="000D4135">
            <w:pPr>
              <w:pStyle w:val="TableText"/>
              <w:jc w:val="both"/>
              <w:rPr>
                <w:b/>
                <w:bCs/>
              </w:rPr>
            </w:pPr>
            <w:r w:rsidRPr="006F2DDC">
              <w:rPr>
                <w:b/>
                <w:bCs/>
              </w:rPr>
              <w:t>Business Rules</w:t>
            </w:r>
          </w:p>
          <w:p w14:paraId="27BA42AB" w14:textId="77777777" w:rsidR="00804944" w:rsidRPr="006F2DDC" w:rsidRDefault="00804944" w:rsidP="000D4135">
            <w:pPr>
              <w:pStyle w:val="TableText"/>
              <w:jc w:val="both"/>
            </w:pPr>
            <w:r w:rsidRPr="006F2DDC">
              <w:t>None</w:t>
            </w:r>
          </w:p>
        </w:tc>
      </w:tr>
      <w:tr w:rsidR="00804944" w:rsidRPr="006F2DDC" w14:paraId="1117FF4A" w14:textId="77777777" w:rsidTr="000D4135">
        <w:tc>
          <w:tcPr>
            <w:tcW w:w="8856" w:type="dxa"/>
          </w:tcPr>
          <w:p w14:paraId="204A6AD9" w14:textId="77777777" w:rsidR="00804944" w:rsidRPr="006F2DDC" w:rsidRDefault="00804944" w:rsidP="000D4135">
            <w:pPr>
              <w:pStyle w:val="TableText"/>
              <w:jc w:val="both"/>
              <w:rPr>
                <w:b/>
                <w:bCs/>
              </w:rPr>
            </w:pPr>
            <w:r w:rsidRPr="006F2DDC">
              <w:rPr>
                <w:b/>
                <w:bCs/>
              </w:rPr>
              <w:t>Relationships</w:t>
            </w:r>
          </w:p>
          <w:p w14:paraId="61F1B775" w14:textId="77777777" w:rsidR="00804944" w:rsidRPr="006F2DDC" w:rsidRDefault="00804944" w:rsidP="000D4135">
            <w:pPr>
              <w:pStyle w:val="TableText"/>
              <w:jc w:val="both"/>
            </w:pPr>
            <w:r w:rsidRPr="006F2DDC">
              <w:t>None</w:t>
            </w:r>
          </w:p>
        </w:tc>
      </w:tr>
      <w:tr w:rsidR="00804944" w:rsidRPr="006F2DDC" w14:paraId="36233A2C" w14:textId="77777777" w:rsidTr="000D4135">
        <w:tc>
          <w:tcPr>
            <w:tcW w:w="8856" w:type="dxa"/>
          </w:tcPr>
          <w:p w14:paraId="60A9700E" w14:textId="77777777" w:rsidR="00804944" w:rsidRPr="006F2DDC" w:rsidRDefault="00804944" w:rsidP="000D4135">
            <w:pPr>
              <w:pStyle w:val="TableText"/>
              <w:jc w:val="both"/>
              <w:rPr>
                <w:b/>
                <w:bCs/>
              </w:rPr>
            </w:pPr>
            <w:r w:rsidRPr="006F2DDC">
              <w:rPr>
                <w:b/>
                <w:bCs/>
              </w:rPr>
              <w:t>Special Requirements</w:t>
            </w:r>
          </w:p>
          <w:p w14:paraId="5F3CAF70" w14:textId="77777777" w:rsidR="00804944" w:rsidRPr="006F2DDC" w:rsidRDefault="00804944" w:rsidP="000D4135">
            <w:pPr>
              <w:pStyle w:val="TableText"/>
              <w:jc w:val="both"/>
            </w:pPr>
            <w:r w:rsidRPr="006F2DDC">
              <w:t xml:space="preserve">None </w:t>
            </w:r>
          </w:p>
        </w:tc>
      </w:tr>
      <w:tr w:rsidR="00804944" w:rsidRPr="006F2DDC" w14:paraId="256F2BD0" w14:textId="77777777" w:rsidTr="000D4135">
        <w:tc>
          <w:tcPr>
            <w:tcW w:w="8856" w:type="dxa"/>
          </w:tcPr>
          <w:p w14:paraId="007B85B3" w14:textId="77777777" w:rsidR="00804944" w:rsidRPr="006F2DDC" w:rsidRDefault="00804944" w:rsidP="000D4135">
            <w:pPr>
              <w:pStyle w:val="TableText"/>
              <w:jc w:val="both"/>
              <w:rPr>
                <w:b/>
                <w:bCs/>
              </w:rPr>
            </w:pPr>
            <w:r w:rsidRPr="006F2DDC">
              <w:rPr>
                <w:b/>
                <w:bCs/>
              </w:rPr>
              <w:t>Assumptions</w:t>
            </w:r>
          </w:p>
          <w:p w14:paraId="1DC4E418" w14:textId="77777777" w:rsidR="00804944" w:rsidRPr="006F2DDC" w:rsidRDefault="00804944" w:rsidP="000D4135">
            <w:pPr>
              <w:pStyle w:val="TableText"/>
              <w:jc w:val="both"/>
            </w:pPr>
            <w:r w:rsidRPr="006F2DDC">
              <w:t xml:space="preserve">None </w:t>
            </w:r>
          </w:p>
        </w:tc>
      </w:tr>
    </w:tbl>
    <w:p w14:paraId="34F0874B" w14:textId="77777777" w:rsidR="00B31A6B" w:rsidRPr="006F2DDC" w:rsidRDefault="00804944" w:rsidP="00804944">
      <w:pPr>
        <w:pStyle w:val="Heading3"/>
        <w:ind w:left="0"/>
        <w:jc w:val="both"/>
      </w:pPr>
      <w:r w:rsidRPr="006F2DDC">
        <w:br w:type="page"/>
      </w:r>
      <w:bookmarkStart w:id="38" w:name="_Toc24137611"/>
      <w:r w:rsidR="00B31A6B" w:rsidRPr="006F2DDC">
        <w:lastRenderedPageBreak/>
        <w:t>UC 3.1.</w:t>
      </w:r>
      <w:r w:rsidRPr="006F2DDC">
        <w:t>1</w:t>
      </w:r>
      <w:r w:rsidR="00941FEE" w:rsidRPr="006F2DDC">
        <w:t>4</w:t>
      </w:r>
      <w:r w:rsidR="00B31A6B" w:rsidRPr="006F2DDC">
        <w:t xml:space="preserve"> </w:t>
      </w:r>
      <w:r w:rsidR="0043660C" w:rsidRPr="006F2DDC">
        <w:t>Change</w:t>
      </w:r>
      <w:r w:rsidR="00B31A6B" w:rsidRPr="006F2DDC">
        <w:t xml:space="preserve"> Page</w:t>
      </w:r>
      <w:r w:rsidR="0043660C" w:rsidRPr="006F2DDC">
        <w:t xml:space="preserve"> Order</w:t>
      </w:r>
      <w:bookmarkEnd w:id="3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B31A6B" w:rsidRPr="006F2DDC" w14:paraId="72E632D6" w14:textId="77777777" w:rsidTr="0049787F">
        <w:tc>
          <w:tcPr>
            <w:tcW w:w="8856" w:type="dxa"/>
          </w:tcPr>
          <w:p w14:paraId="0A831756" w14:textId="77777777" w:rsidR="00B31A6B" w:rsidRPr="006F2DDC" w:rsidRDefault="00B31A6B" w:rsidP="0049787F">
            <w:pPr>
              <w:pStyle w:val="TableText"/>
              <w:jc w:val="both"/>
              <w:rPr>
                <w:b/>
                <w:bCs/>
              </w:rPr>
            </w:pPr>
            <w:r w:rsidRPr="006F2DDC">
              <w:rPr>
                <w:b/>
                <w:bCs/>
              </w:rPr>
              <w:t>Actor(s)</w:t>
            </w:r>
          </w:p>
          <w:p w14:paraId="6222FA38" w14:textId="77777777" w:rsidR="00B31A6B" w:rsidRPr="006F2DDC" w:rsidRDefault="00B31A6B" w:rsidP="0049787F">
            <w:pPr>
              <w:pStyle w:val="TableText"/>
              <w:jc w:val="both"/>
            </w:pPr>
            <w:r w:rsidRPr="006F2DDC">
              <w:t>Project Admin</w:t>
            </w:r>
          </w:p>
        </w:tc>
      </w:tr>
      <w:tr w:rsidR="00523F6D" w:rsidRPr="006F2DDC" w14:paraId="5A4EB518" w14:textId="77777777" w:rsidTr="0049787F">
        <w:tc>
          <w:tcPr>
            <w:tcW w:w="8856" w:type="dxa"/>
          </w:tcPr>
          <w:p w14:paraId="043920E6" w14:textId="77777777" w:rsidR="00523F6D" w:rsidRPr="006F2DDC" w:rsidRDefault="00523F6D" w:rsidP="00523F6D">
            <w:pPr>
              <w:pStyle w:val="TableText"/>
              <w:jc w:val="both"/>
              <w:rPr>
                <w:b/>
                <w:bCs/>
              </w:rPr>
            </w:pPr>
            <w:r w:rsidRPr="006F2DDC">
              <w:rPr>
                <w:b/>
                <w:bCs/>
              </w:rPr>
              <w:t>Description</w:t>
            </w:r>
          </w:p>
          <w:p w14:paraId="1EAFD36D" w14:textId="77777777" w:rsidR="00523F6D" w:rsidRPr="006F2DDC" w:rsidRDefault="00523F6D" w:rsidP="00523F6D">
            <w:pPr>
              <w:pStyle w:val="TableText"/>
              <w:jc w:val="both"/>
            </w:pPr>
            <w:r w:rsidRPr="006F2DDC">
              <w:t xml:space="preserve">This use case allows the actor to change </w:t>
            </w:r>
            <w:r w:rsidR="0038280C" w:rsidRPr="006F2DDC">
              <w:t xml:space="preserve">displayed </w:t>
            </w:r>
            <w:r w:rsidRPr="006F2DDC">
              <w:t xml:space="preserve">order of </w:t>
            </w:r>
            <w:r w:rsidR="0038280C" w:rsidRPr="006F2DDC">
              <w:t xml:space="preserve">pages in </w:t>
            </w:r>
            <w:r w:rsidRPr="006F2DDC">
              <w:t>a project.</w:t>
            </w:r>
          </w:p>
        </w:tc>
      </w:tr>
      <w:tr w:rsidR="00523F6D" w:rsidRPr="006F2DDC" w14:paraId="73E7818E" w14:textId="77777777" w:rsidTr="0049787F">
        <w:tc>
          <w:tcPr>
            <w:tcW w:w="8856" w:type="dxa"/>
          </w:tcPr>
          <w:p w14:paraId="188631E9" w14:textId="77777777" w:rsidR="00523F6D" w:rsidRPr="006F2DDC" w:rsidRDefault="00523F6D" w:rsidP="00523F6D">
            <w:pPr>
              <w:pStyle w:val="TableText"/>
              <w:jc w:val="both"/>
              <w:rPr>
                <w:b/>
                <w:bCs/>
              </w:rPr>
            </w:pPr>
            <w:proofErr w:type="gramStart"/>
            <w:r w:rsidRPr="006F2DDC">
              <w:rPr>
                <w:b/>
                <w:bCs/>
              </w:rPr>
              <w:t>Pre Conditions</w:t>
            </w:r>
            <w:proofErr w:type="gramEnd"/>
          </w:p>
          <w:p w14:paraId="6F358977" w14:textId="77777777" w:rsidR="00523F6D" w:rsidRPr="006F2DDC" w:rsidRDefault="00523F6D" w:rsidP="00F454DB">
            <w:pPr>
              <w:pStyle w:val="TableText"/>
              <w:numPr>
                <w:ilvl w:val="0"/>
                <w:numId w:val="32"/>
              </w:numPr>
              <w:jc w:val="both"/>
            </w:pPr>
            <w:r w:rsidRPr="006F2DDC">
              <w:t>The actor has logged into the system and created at least one project.</w:t>
            </w:r>
          </w:p>
        </w:tc>
      </w:tr>
      <w:tr w:rsidR="00523F6D" w:rsidRPr="006F2DDC" w14:paraId="2F283E36" w14:textId="77777777" w:rsidTr="0049787F">
        <w:tc>
          <w:tcPr>
            <w:tcW w:w="8856" w:type="dxa"/>
          </w:tcPr>
          <w:p w14:paraId="13621103" w14:textId="77777777" w:rsidR="00523F6D" w:rsidRPr="006F2DDC" w:rsidRDefault="00523F6D" w:rsidP="00523F6D">
            <w:pPr>
              <w:pStyle w:val="TableText"/>
              <w:jc w:val="both"/>
              <w:rPr>
                <w:b/>
                <w:bCs/>
              </w:rPr>
            </w:pPr>
            <w:r w:rsidRPr="006F2DDC">
              <w:rPr>
                <w:b/>
                <w:bCs/>
              </w:rPr>
              <w:t>Triggers</w:t>
            </w:r>
          </w:p>
          <w:p w14:paraId="34334D46" w14:textId="77777777" w:rsidR="00523F6D" w:rsidRPr="006F2DDC" w:rsidRDefault="00523F6D" w:rsidP="00F454DB">
            <w:pPr>
              <w:pStyle w:val="TableText"/>
              <w:numPr>
                <w:ilvl w:val="0"/>
                <w:numId w:val="230"/>
              </w:numPr>
              <w:jc w:val="both"/>
            </w:pPr>
            <w:r w:rsidRPr="006F2DDC">
              <w:t xml:space="preserve">Actor selects the </w:t>
            </w:r>
            <w:r w:rsidR="00D11323" w:rsidRPr="006F2DDC">
              <w:rPr>
                <w:u w:val="single"/>
              </w:rPr>
              <w:t>Page Order</w:t>
            </w:r>
            <w:r w:rsidRPr="006F2DDC">
              <w:t xml:space="preserve"> option displayed on the ellipsis on a project in the </w:t>
            </w:r>
            <w:r w:rsidRPr="006F2DDC">
              <w:rPr>
                <w:u w:val="single"/>
              </w:rPr>
              <w:t>Manage Projects</w:t>
            </w:r>
            <w:r w:rsidRPr="006F2DDC">
              <w:t xml:space="preserve"> screen.</w:t>
            </w:r>
          </w:p>
        </w:tc>
      </w:tr>
      <w:tr w:rsidR="00B31A6B" w:rsidRPr="006F2DDC" w14:paraId="2AA64EBC" w14:textId="77777777" w:rsidTr="0049787F">
        <w:tc>
          <w:tcPr>
            <w:tcW w:w="8856" w:type="dxa"/>
          </w:tcPr>
          <w:p w14:paraId="35E777E8" w14:textId="77777777" w:rsidR="00B31A6B" w:rsidRPr="006F2DDC" w:rsidRDefault="00B31A6B" w:rsidP="0049787F">
            <w:pPr>
              <w:pStyle w:val="TableText"/>
              <w:jc w:val="both"/>
              <w:rPr>
                <w:b/>
              </w:rPr>
            </w:pPr>
            <w:r w:rsidRPr="006F2DDC">
              <w:rPr>
                <w:b/>
              </w:rPr>
              <w:t>Normal Flow</w:t>
            </w:r>
          </w:p>
          <w:p w14:paraId="0BEFD467" w14:textId="77777777" w:rsidR="00130D98" w:rsidRPr="006F2DDC" w:rsidRDefault="00130D98" w:rsidP="00F454DB">
            <w:pPr>
              <w:pStyle w:val="TableText"/>
              <w:numPr>
                <w:ilvl w:val="0"/>
                <w:numId w:val="231"/>
              </w:numPr>
              <w:jc w:val="both"/>
            </w:pPr>
            <w:r w:rsidRPr="006F2DDC">
              <w:t>System should display a pop-up with the list of pages in the project.</w:t>
            </w:r>
          </w:p>
          <w:p w14:paraId="0AB43416" w14:textId="77777777" w:rsidR="00130D98" w:rsidRPr="006F2DDC" w:rsidRDefault="00130D98" w:rsidP="00F454DB">
            <w:pPr>
              <w:pStyle w:val="TableText"/>
              <w:numPr>
                <w:ilvl w:val="0"/>
                <w:numId w:val="231"/>
              </w:numPr>
              <w:jc w:val="both"/>
            </w:pPr>
            <w:r w:rsidRPr="006F2DDC">
              <w:t xml:space="preserve">System should also display a </w:t>
            </w:r>
            <w:r w:rsidRPr="006F2DDC">
              <w:rPr>
                <w:u w:val="single"/>
              </w:rPr>
              <w:t>Close</w:t>
            </w:r>
            <w:r w:rsidRPr="006F2DDC">
              <w:t xml:space="preserve"> button on the pop-up.</w:t>
            </w:r>
          </w:p>
          <w:p w14:paraId="3E3EDA1A" w14:textId="77777777" w:rsidR="00130D98" w:rsidRPr="006F2DDC" w:rsidRDefault="00130D98" w:rsidP="00F454DB">
            <w:pPr>
              <w:pStyle w:val="TableText"/>
              <w:numPr>
                <w:ilvl w:val="0"/>
                <w:numId w:val="231"/>
              </w:numPr>
              <w:jc w:val="both"/>
            </w:pPr>
            <w:r w:rsidRPr="006F2DDC">
              <w:t>System should display a message ‘No Pag</w:t>
            </w:r>
            <w:r w:rsidR="00BA2E84" w:rsidRPr="006F2DDC">
              <w:t xml:space="preserve">es” </w:t>
            </w:r>
            <w:r w:rsidRPr="006F2DDC">
              <w:t>if no page exists</w:t>
            </w:r>
            <w:r w:rsidR="00BA2E84" w:rsidRPr="006F2DDC">
              <w:t xml:space="preserve"> for the project.</w:t>
            </w:r>
          </w:p>
          <w:p w14:paraId="0C41F46F" w14:textId="77777777" w:rsidR="0031383B" w:rsidRPr="006F2DDC" w:rsidRDefault="0031383B" w:rsidP="00F454DB">
            <w:pPr>
              <w:pStyle w:val="TableText"/>
              <w:numPr>
                <w:ilvl w:val="0"/>
                <w:numId w:val="231"/>
              </w:numPr>
              <w:jc w:val="both"/>
            </w:pPr>
            <w:r w:rsidRPr="006F2DDC">
              <w:t xml:space="preserve">If actor has not opened the </w:t>
            </w:r>
            <w:r w:rsidRPr="006F2DDC">
              <w:rPr>
                <w:u w:val="single"/>
              </w:rPr>
              <w:t>Page Order</w:t>
            </w:r>
            <w:r w:rsidRPr="006F2DDC">
              <w:t xml:space="preserve"> option at all before </w:t>
            </w:r>
            <w:r w:rsidR="008E2092" w:rsidRPr="006F2DDC">
              <w:t>this time</w:t>
            </w:r>
            <w:r w:rsidRPr="006F2DDC">
              <w:t xml:space="preserve">, system should display the list in </w:t>
            </w:r>
            <w:r w:rsidR="008E2092" w:rsidRPr="006F2DDC">
              <w:t xml:space="preserve">alphabetical </w:t>
            </w:r>
            <w:r w:rsidRPr="006F2DDC">
              <w:t>order.</w:t>
            </w:r>
          </w:p>
          <w:p w14:paraId="594B09C2" w14:textId="77777777" w:rsidR="0031383B" w:rsidRPr="006F2DDC" w:rsidRDefault="0031383B" w:rsidP="00F454DB">
            <w:pPr>
              <w:pStyle w:val="TableText"/>
              <w:numPr>
                <w:ilvl w:val="0"/>
                <w:numId w:val="231"/>
              </w:numPr>
              <w:jc w:val="both"/>
            </w:pPr>
            <w:r w:rsidRPr="006F2DDC">
              <w:t xml:space="preserve">If more than one page </w:t>
            </w:r>
            <w:r w:rsidR="008E2092" w:rsidRPr="006F2DDC">
              <w:t>exists</w:t>
            </w:r>
            <w:r w:rsidRPr="006F2DDC">
              <w:t xml:space="preserve"> for the project and actor has opened the </w:t>
            </w:r>
            <w:r w:rsidRPr="006F2DDC">
              <w:rPr>
                <w:u w:val="single"/>
              </w:rPr>
              <w:t>Page Order</w:t>
            </w:r>
            <w:r w:rsidRPr="006F2DDC">
              <w:t xml:space="preserve"> option at least once earlier, system should display the list in order set by actor at the time of last close.</w:t>
            </w:r>
          </w:p>
          <w:p w14:paraId="2EC24399" w14:textId="77777777" w:rsidR="008E2092" w:rsidRPr="006F2DDC" w:rsidRDefault="008E2092" w:rsidP="00F454DB">
            <w:pPr>
              <w:pStyle w:val="TableText"/>
              <w:numPr>
                <w:ilvl w:val="0"/>
                <w:numId w:val="231"/>
              </w:numPr>
              <w:jc w:val="both"/>
            </w:pPr>
            <w:r w:rsidRPr="006F2DDC">
              <w:t xml:space="preserve">If more than one page exists for the project and actor has opened the </w:t>
            </w:r>
            <w:r w:rsidRPr="006F2DDC">
              <w:rPr>
                <w:u w:val="single"/>
              </w:rPr>
              <w:t>Page Order</w:t>
            </w:r>
            <w:r w:rsidRPr="006F2DDC">
              <w:t xml:space="preserve"> option at least once earlier but added new pages since the last time, system should display the list in order set by actor at the time of last close for the pages that were already existed at that time and list any new pages </w:t>
            </w:r>
            <w:r w:rsidR="0069290F" w:rsidRPr="006F2DDC">
              <w:t xml:space="preserve">in alphabetical order </w:t>
            </w:r>
            <w:r w:rsidRPr="006F2DDC">
              <w:t>below the already existing pages.</w:t>
            </w:r>
          </w:p>
          <w:p w14:paraId="6DA8228A" w14:textId="77777777" w:rsidR="00B31A6B" w:rsidRPr="006F2DDC" w:rsidRDefault="00E35403" w:rsidP="00F454DB">
            <w:pPr>
              <w:pStyle w:val="TableText"/>
              <w:numPr>
                <w:ilvl w:val="0"/>
                <w:numId w:val="231"/>
              </w:numPr>
              <w:jc w:val="both"/>
            </w:pPr>
            <w:r w:rsidRPr="006F2DDC">
              <w:t xml:space="preserve">If more than one page </w:t>
            </w:r>
            <w:r w:rsidR="000172CC" w:rsidRPr="006F2DDC">
              <w:t>exists</w:t>
            </w:r>
            <w:r w:rsidRPr="006F2DDC">
              <w:t xml:space="preserve"> for the project, a</w:t>
            </w:r>
            <w:r w:rsidR="00130D98" w:rsidRPr="006F2DDC">
              <w:t xml:space="preserve">ctor should be able to </w:t>
            </w:r>
            <w:r w:rsidRPr="006F2DDC">
              <w:t>drag and move any of the pages up or down as desired.</w:t>
            </w:r>
          </w:p>
          <w:p w14:paraId="6641FFCB" w14:textId="77777777" w:rsidR="00263863" w:rsidRPr="006F2DDC" w:rsidRDefault="00263863" w:rsidP="00F454DB">
            <w:pPr>
              <w:pStyle w:val="TableText"/>
              <w:numPr>
                <w:ilvl w:val="0"/>
                <w:numId w:val="231"/>
              </w:numPr>
              <w:jc w:val="both"/>
            </w:pPr>
            <w:r w:rsidRPr="006F2DDC">
              <w:t xml:space="preserve">If the actor clicks on the </w:t>
            </w:r>
            <w:r w:rsidRPr="006F2DDC">
              <w:rPr>
                <w:u w:val="single"/>
              </w:rPr>
              <w:t>Close</w:t>
            </w:r>
            <w:r w:rsidRPr="006F2DDC">
              <w:t xml:space="preserve"> button after making allowed changes, the system should save any changes made by the actor.</w:t>
            </w:r>
          </w:p>
          <w:p w14:paraId="0CFEEBBC" w14:textId="77777777" w:rsidR="00263863" w:rsidRPr="006F2DDC" w:rsidRDefault="00263863" w:rsidP="00F454DB">
            <w:pPr>
              <w:pStyle w:val="TableText"/>
              <w:numPr>
                <w:ilvl w:val="0"/>
                <w:numId w:val="231"/>
              </w:numPr>
              <w:jc w:val="both"/>
            </w:pPr>
            <w:r w:rsidRPr="006F2DDC">
              <w:t xml:space="preserve">System should not take any action if actor selects the </w:t>
            </w:r>
            <w:r w:rsidRPr="006F2DDC">
              <w:rPr>
                <w:u w:val="single"/>
              </w:rPr>
              <w:t>Close</w:t>
            </w:r>
            <w:r w:rsidRPr="006F2DDC">
              <w:t xml:space="preserve"> buttons without making any change.</w:t>
            </w:r>
          </w:p>
        </w:tc>
      </w:tr>
      <w:tr w:rsidR="00B31A6B" w:rsidRPr="006F2DDC" w14:paraId="5027E0A8" w14:textId="77777777" w:rsidTr="0049787F">
        <w:tc>
          <w:tcPr>
            <w:tcW w:w="8856" w:type="dxa"/>
          </w:tcPr>
          <w:p w14:paraId="4927480E" w14:textId="77777777" w:rsidR="00B31A6B" w:rsidRPr="006F2DDC" w:rsidRDefault="003C395F" w:rsidP="0049787F">
            <w:pPr>
              <w:pStyle w:val="TableText"/>
              <w:jc w:val="both"/>
              <w:rPr>
                <w:b/>
                <w:bCs/>
              </w:rPr>
            </w:pPr>
            <w:r w:rsidRPr="006F2DDC">
              <w:rPr>
                <w:b/>
                <w:bCs/>
              </w:rPr>
              <w:t>Alternative Flow</w:t>
            </w:r>
          </w:p>
          <w:p w14:paraId="03041F0D" w14:textId="77777777" w:rsidR="00B31A6B" w:rsidRPr="006F2DDC" w:rsidRDefault="00B31A6B" w:rsidP="0049787F">
            <w:pPr>
              <w:pStyle w:val="TableText"/>
              <w:jc w:val="both"/>
            </w:pPr>
            <w:r w:rsidRPr="006F2DDC">
              <w:t xml:space="preserve">None </w:t>
            </w:r>
          </w:p>
        </w:tc>
      </w:tr>
      <w:tr w:rsidR="00B31A6B" w:rsidRPr="006F2DDC" w14:paraId="726E4AB3" w14:textId="77777777" w:rsidTr="0049787F">
        <w:tc>
          <w:tcPr>
            <w:tcW w:w="8856" w:type="dxa"/>
          </w:tcPr>
          <w:p w14:paraId="24E269F2" w14:textId="77777777" w:rsidR="00B31A6B" w:rsidRPr="006F2DDC" w:rsidRDefault="00B31A6B" w:rsidP="0049787F">
            <w:pPr>
              <w:pStyle w:val="TableText"/>
              <w:jc w:val="both"/>
              <w:rPr>
                <w:b/>
                <w:bCs/>
              </w:rPr>
            </w:pPr>
            <w:r w:rsidRPr="006F2DDC">
              <w:rPr>
                <w:b/>
                <w:bCs/>
              </w:rPr>
              <w:t>Post Conditions</w:t>
            </w:r>
          </w:p>
          <w:p w14:paraId="1D073C63" w14:textId="77777777" w:rsidR="00576526" w:rsidRPr="006F2DDC" w:rsidRDefault="00B31A6B" w:rsidP="00F454DB">
            <w:pPr>
              <w:pStyle w:val="TableText"/>
              <w:numPr>
                <w:ilvl w:val="0"/>
                <w:numId w:val="232"/>
              </w:numPr>
              <w:jc w:val="both"/>
            </w:pPr>
            <w:r w:rsidRPr="006F2DDC">
              <w:t>The system should not take any action if actor selects the Close button</w:t>
            </w:r>
            <w:r w:rsidR="00046696" w:rsidRPr="006F2DDC">
              <w:t xml:space="preserve"> without making any change</w:t>
            </w:r>
            <w:r w:rsidRPr="006F2DDC">
              <w:t>.</w:t>
            </w:r>
          </w:p>
          <w:p w14:paraId="39A462C7" w14:textId="77777777" w:rsidR="00B31A6B" w:rsidRPr="006F2DDC" w:rsidRDefault="00DC27CB" w:rsidP="00F454DB">
            <w:pPr>
              <w:pStyle w:val="TableText"/>
              <w:numPr>
                <w:ilvl w:val="0"/>
                <w:numId w:val="232"/>
              </w:numPr>
              <w:jc w:val="both"/>
            </w:pPr>
            <w:r w:rsidRPr="006F2DDC">
              <w:lastRenderedPageBreak/>
              <w:t xml:space="preserve">In project preview, </w:t>
            </w:r>
            <w:r w:rsidR="008C59D8" w:rsidRPr="006F2DDC">
              <w:t xml:space="preserve">system should display the </w:t>
            </w:r>
            <w:r w:rsidR="00C801DD" w:rsidRPr="006F2DDC">
              <w:t>project pages in order set by actor</w:t>
            </w:r>
            <w:r w:rsidR="00B31A6B" w:rsidRPr="006F2DDC">
              <w:t>.</w:t>
            </w:r>
          </w:p>
        </w:tc>
      </w:tr>
      <w:tr w:rsidR="00B31A6B" w:rsidRPr="006F2DDC" w14:paraId="68572680" w14:textId="77777777" w:rsidTr="0049787F">
        <w:tc>
          <w:tcPr>
            <w:tcW w:w="8856" w:type="dxa"/>
          </w:tcPr>
          <w:p w14:paraId="0C34B023" w14:textId="77777777" w:rsidR="00B31A6B" w:rsidRPr="006F2DDC" w:rsidRDefault="00B31A6B" w:rsidP="0049787F">
            <w:pPr>
              <w:pStyle w:val="TableText"/>
              <w:jc w:val="both"/>
              <w:rPr>
                <w:b/>
                <w:bCs/>
              </w:rPr>
            </w:pPr>
            <w:r w:rsidRPr="006F2DDC">
              <w:rPr>
                <w:b/>
                <w:bCs/>
              </w:rPr>
              <w:lastRenderedPageBreak/>
              <w:t>Exceptions</w:t>
            </w:r>
          </w:p>
          <w:p w14:paraId="5C55F2F9" w14:textId="77777777" w:rsidR="00B31A6B" w:rsidRPr="006F2DDC" w:rsidRDefault="00B31A6B" w:rsidP="0049787F">
            <w:pPr>
              <w:pStyle w:val="TableText"/>
              <w:jc w:val="both"/>
            </w:pPr>
            <w:r w:rsidRPr="006F2DDC">
              <w:t xml:space="preserve">None </w:t>
            </w:r>
          </w:p>
        </w:tc>
      </w:tr>
      <w:tr w:rsidR="00B31A6B" w:rsidRPr="006F2DDC" w14:paraId="53D0225B" w14:textId="77777777" w:rsidTr="0049787F">
        <w:tc>
          <w:tcPr>
            <w:tcW w:w="8856" w:type="dxa"/>
          </w:tcPr>
          <w:p w14:paraId="726CF9DA" w14:textId="77777777" w:rsidR="00B31A6B" w:rsidRPr="006F2DDC" w:rsidRDefault="00B31A6B" w:rsidP="0049787F">
            <w:pPr>
              <w:pStyle w:val="TableText"/>
              <w:jc w:val="both"/>
              <w:rPr>
                <w:b/>
                <w:bCs/>
              </w:rPr>
            </w:pPr>
            <w:r w:rsidRPr="006F2DDC">
              <w:rPr>
                <w:b/>
                <w:bCs/>
              </w:rPr>
              <w:t>Business Rules</w:t>
            </w:r>
          </w:p>
          <w:p w14:paraId="59BA1BFA" w14:textId="77777777" w:rsidR="00B31A6B" w:rsidRPr="006F2DDC" w:rsidRDefault="00B31A6B" w:rsidP="0049787F">
            <w:pPr>
              <w:pStyle w:val="TableText"/>
              <w:jc w:val="both"/>
            </w:pPr>
            <w:r w:rsidRPr="006F2DDC">
              <w:t>None</w:t>
            </w:r>
          </w:p>
        </w:tc>
      </w:tr>
      <w:tr w:rsidR="00B31A6B" w:rsidRPr="006F2DDC" w14:paraId="0D002947" w14:textId="77777777" w:rsidTr="0049787F">
        <w:tc>
          <w:tcPr>
            <w:tcW w:w="8856" w:type="dxa"/>
          </w:tcPr>
          <w:p w14:paraId="72C2E368" w14:textId="77777777" w:rsidR="00B31A6B" w:rsidRPr="006F2DDC" w:rsidRDefault="00B31A6B" w:rsidP="0049787F">
            <w:pPr>
              <w:pStyle w:val="TableText"/>
              <w:jc w:val="both"/>
              <w:rPr>
                <w:b/>
                <w:bCs/>
              </w:rPr>
            </w:pPr>
            <w:r w:rsidRPr="006F2DDC">
              <w:rPr>
                <w:b/>
                <w:bCs/>
              </w:rPr>
              <w:t>Relationships</w:t>
            </w:r>
          </w:p>
          <w:p w14:paraId="399B11A1" w14:textId="77777777" w:rsidR="00B31A6B" w:rsidRPr="006F2DDC" w:rsidRDefault="00B31A6B" w:rsidP="0049787F">
            <w:pPr>
              <w:pStyle w:val="TableText"/>
              <w:jc w:val="both"/>
            </w:pPr>
            <w:r w:rsidRPr="006F2DDC">
              <w:t>None</w:t>
            </w:r>
          </w:p>
        </w:tc>
      </w:tr>
      <w:tr w:rsidR="00B31A6B" w:rsidRPr="006F2DDC" w14:paraId="65E3C583" w14:textId="77777777" w:rsidTr="0049787F">
        <w:tc>
          <w:tcPr>
            <w:tcW w:w="8856" w:type="dxa"/>
          </w:tcPr>
          <w:p w14:paraId="5A3C4FD3" w14:textId="77777777" w:rsidR="00B31A6B" w:rsidRPr="006F2DDC" w:rsidRDefault="00B31A6B" w:rsidP="0049787F">
            <w:pPr>
              <w:pStyle w:val="TableText"/>
              <w:jc w:val="both"/>
              <w:rPr>
                <w:b/>
                <w:bCs/>
              </w:rPr>
            </w:pPr>
            <w:r w:rsidRPr="006F2DDC">
              <w:rPr>
                <w:b/>
                <w:bCs/>
              </w:rPr>
              <w:t>Special Requirements</w:t>
            </w:r>
          </w:p>
          <w:p w14:paraId="56CF32FC" w14:textId="77777777" w:rsidR="00B31A6B" w:rsidRPr="006F2DDC" w:rsidRDefault="00B31A6B" w:rsidP="0049787F">
            <w:pPr>
              <w:pStyle w:val="TableText"/>
              <w:jc w:val="both"/>
            </w:pPr>
            <w:r w:rsidRPr="006F2DDC">
              <w:t xml:space="preserve">None </w:t>
            </w:r>
          </w:p>
        </w:tc>
      </w:tr>
      <w:tr w:rsidR="00B31A6B" w:rsidRPr="006F2DDC" w14:paraId="6F8AA376" w14:textId="77777777" w:rsidTr="0049787F">
        <w:tc>
          <w:tcPr>
            <w:tcW w:w="8856" w:type="dxa"/>
          </w:tcPr>
          <w:p w14:paraId="6E1D15DE" w14:textId="77777777" w:rsidR="00B31A6B" w:rsidRPr="006F2DDC" w:rsidRDefault="00B31A6B" w:rsidP="0049787F">
            <w:pPr>
              <w:pStyle w:val="TableText"/>
              <w:jc w:val="both"/>
              <w:rPr>
                <w:b/>
                <w:bCs/>
              </w:rPr>
            </w:pPr>
            <w:r w:rsidRPr="006F2DDC">
              <w:rPr>
                <w:b/>
                <w:bCs/>
              </w:rPr>
              <w:t>Assumptions</w:t>
            </w:r>
          </w:p>
          <w:p w14:paraId="6CDCD956" w14:textId="77777777" w:rsidR="00B31A6B" w:rsidRPr="006F2DDC" w:rsidRDefault="00B31A6B" w:rsidP="0049787F">
            <w:pPr>
              <w:pStyle w:val="TableText"/>
              <w:jc w:val="both"/>
            </w:pPr>
            <w:r w:rsidRPr="006F2DDC">
              <w:t xml:space="preserve">None </w:t>
            </w:r>
          </w:p>
        </w:tc>
      </w:tr>
    </w:tbl>
    <w:p w14:paraId="34ADE360" w14:textId="77777777" w:rsidR="00804944" w:rsidRPr="006F2DDC" w:rsidRDefault="00B31A6B" w:rsidP="00804944">
      <w:pPr>
        <w:pStyle w:val="Heading3"/>
        <w:ind w:left="0"/>
        <w:jc w:val="both"/>
      </w:pPr>
      <w:r w:rsidRPr="006F2DDC">
        <w:br w:type="page"/>
      </w:r>
      <w:bookmarkStart w:id="39" w:name="_Toc24137612"/>
      <w:r w:rsidR="00804944" w:rsidRPr="006F2DDC">
        <w:lastRenderedPageBreak/>
        <w:t>UC 3.1.1</w:t>
      </w:r>
      <w:r w:rsidR="00941FEE" w:rsidRPr="006F2DDC">
        <w:t>5</w:t>
      </w:r>
      <w:r w:rsidR="00804944" w:rsidRPr="006F2DDC">
        <w:t xml:space="preserve"> Assign User Groups to Project</w:t>
      </w:r>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04944" w:rsidRPr="006F2DDC" w14:paraId="29B1EC8B" w14:textId="77777777" w:rsidTr="000D4135">
        <w:tc>
          <w:tcPr>
            <w:tcW w:w="8856" w:type="dxa"/>
          </w:tcPr>
          <w:p w14:paraId="0DF896F2" w14:textId="77777777" w:rsidR="00804944" w:rsidRPr="006F2DDC" w:rsidRDefault="00804944" w:rsidP="000D4135">
            <w:pPr>
              <w:pStyle w:val="TableText"/>
              <w:jc w:val="both"/>
              <w:rPr>
                <w:b/>
                <w:bCs/>
              </w:rPr>
            </w:pPr>
            <w:r w:rsidRPr="006F2DDC">
              <w:rPr>
                <w:b/>
                <w:bCs/>
              </w:rPr>
              <w:t>Actor(s)</w:t>
            </w:r>
          </w:p>
          <w:p w14:paraId="14C376D1" w14:textId="77777777" w:rsidR="00804944" w:rsidRPr="006F2DDC" w:rsidRDefault="00804944" w:rsidP="000D4135">
            <w:pPr>
              <w:pStyle w:val="TableText"/>
              <w:jc w:val="both"/>
            </w:pPr>
            <w:r w:rsidRPr="006F2DDC">
              <w:t>Project Admin</w:t>
            </w:r>
          </w:p>
        </w:tc>
      </w:tr>
      <w:tr w:rsidR="00804944" w:rsidRPr="006F2DDC" w14:paraId="74925D59" w14:textId="77777777" w:rsidTr="000D4135">
        <w:tc>
          <w:tcPr>
            <w:tcW w:w="8856" w:type="dxa"/>
          </w:tcPr>
          <w:p w14:paraId="29CC6850" w14:textId="77777777" w:rsidR="00804944" w:rsidRPr="006F2DDC" w:rsidRDefault="00804944" w:rsidP="000D4135">
            <w:pPr>
              <w:pStyle w:val="TableText"/>
              <w:jc w:val="both"/>
              <w:rPr>
                <w:b/>
                <w:bCs/>
              </w:rPr>
            </w:pPr>
            <w:r w:rsidRPr="006F2DDC">
              <w:rPr>
                <w:b/>
                <w:bCs/>
              </w:rPr>
              <w:t>Description</w:t>
            </w:r>
          </w:p>
          <w:p w14:paraId="21CA9A68" w14:textId="77777777" w:rsidR="00804944" w:rsidRPr="006F2DDC" w:rsidRDefault="00804944" w:rsidP="000D4135">
            <w:pPr>
              <w:pStyle w:val="TableText"/>
              <w:jc w:val="both"/>
            </w:pPr>
            <w:r w:rsidRPr="006F2DDC">
              <w:t>This use case allows the actor to assign user groups to a project.</w:t>
            </w:r>
          </w:p>
        </w:tc>
      </w:tr>
      <w:tr w:rsidR="00804944" w:rsidRPr="006F2DDC" w14:paraId="275F6005" w14:textId="77777777" w:rsidTr="000D4135">
        <w:tc>
          <w:tcPr>
            <w:tcW w:w="8856" w:type="dxa"/>
          </w:tcPr>
          <w:p w14:paraId="2E1409CE" w14:textId="77777777" w:rsidR="00804944" w:rsidRPr="006F2DDC" w:rsidRDefault="00804944" w:rsidP="000D4135">
            <w:pPr>
              <w:pStyle w:val="TableText"/>
              <w:jc w:val="both"/>
              <w:rPr>
                <w:b/>
                <w:bCs/>
              </w:rPr>
            </w:pPr>
            <w:proofErr w:type="gramStart"/>
            <w:r w:rsidRPr="006F2DDC">
              <w:rPr>
                <w:b/>
                <w:bCs/>
              </w:rPr>
              <w:t>Pre Conditions</w:t>
            </w:r>
            <w:proofErr w:type="gramEnd"/>
          </w:p>
          <w:p w14:paraId="51C90205" w14:textId="77777777" w:rsidR="00804944" w:rsidRPr="006F2DDC" w:rsidRDefault="00804944" w:rsidP="00F454DB">
            <w:pPr>
              <w:pStyle w:val="TableText"/>
              <w:numPr>
                <w:ilvl w:val="0"/>
                <w:numId w:val="233"/>
              </w:numPr>
              <w:jc w:val="both"/>
            </w:pPr>
          </w:p>
        </w:tc>
      </w:tr>
      <w:tr w:rsidR="00804944" w:rsidRPr="006F2DDC" w14:paraId="080CCF57" w14:textId="77777777" w:rsidTr="000D4135">
        <w:tc>
          <w:tcPr>
            <w:tcW w:w="8856" w:type="dxa"/>
          </w:tcPr>
          <w:p w14:paraId="10F3705E" w14:textId="77777777" w:rsidR="00804944" w:rsidRPr="006F2DDC" w:rsidRDefault="00804944" w:rsidP="000D4135">
            <w:pPr>
              <w:pStyle w:val="TableText"/>
              <w:jc w:val="both"/>
              <w:rPr>
                <w:b/>
                <w:bCs/>
              </w:rPr>
            </w:pPr>
            <w:r w:rsidRPr="006F2DDC">
              <w:rPr>
                <w:b/>
                <w:bCs/>
              </w:rPr>
              <w:t>Triggers</w:t>
            </w:r>
          </w:p>
          <w:p w14:paraId="662A83BD" w14:textId="77777777" w:rsidR="00804944" w:rsidRPr="006F2DDC" w:rsidRDefault="00804944" w:rsidP="00F454DB">
            <w:pPr>
              <w:pStyle w:val="TableText"/>
              <w:numPr>
                <w:ilvl w:val="0"/>
                <w:numId w:val="234"/>
              </w:numPr>
              <w:jc w:val="both"/>
            </w:pPr>
          </w:p>
        </w:tc>
      </w:tr>
      <w:tr w:rsidR="00804944" w:rsidRPr="006F2DDC" w14:paraId="22C28D37" w14:textId="77777777" w:rsidTr="000D4135">
        <w:tc>
          <w:tcPr>
            <w:tcW w:w="8856" w:type="dxa"/>
          </w:tcPr>
          <w:p w14:paraId="6E7B02BC" w14:textId="77777777" w:rsidR="00804944" w:rsidRPr="006F2DDC" w:rsidRDefault="00804944" w:rsidP="000D4135">
            <w:pPr>
              <w:pStyle w:val="TableText"/>
              <w:jc w:val="both"/>
              <w:rPr>
                <w:b/>
                <w:bCs/>
              </w:rPr>
            </w:pPr>
            <w:r w:rsidRPr="006F2DDC">
              <w:rPr>
                <w:b/>
                <w:bCs/>
              </w:rPr>
              <w:t>Normal Flow</w:t>
            </w:r>
          </w:p>
          <w:p w14:paraId="0024E71A" w14:textId="77777777" w:rsidR="00804944" w:rsidRPr="006F2DDC" w:rsidRDefault="00804944" w:rsidP="00F454DB">
            <w:pPr>
              <w:pStyle w:val="TableText"/>
              <w:numPr>
                <w:ilvl w:val="0"/>
                <w:numId w:val="235"/>
              </w:numPr>
              <w:jc w:val="both"/>
            </w:pPr>
          </w:p>
        </w:tc>
      </w:tr>
      <w:tr w:rsidR="00804944" w:rsidRPr="006F2DDC" w14:paraId="61ACEF85" w14:textId="77777777" w:rsidTr="000D4135">
        <w:tc>
          <w:tcPr>
            <w:tcW w:w="8856" w:type="dxa"/>
          </w:tcPr>
          <w:p w14:paraId="1CB03660" w14:textId="77777777" w:rsidR="00804944" w:rsidRPr="006F2DDC" w:rsidRDefault="00804944" w:rsidP="000D4135">
            <w:pPr>
              <w:pStyle w:val="TableText"/>
              <w:jc w:val="both"/>
              <w:rPr>
                <w:b/>
                <w:bCs/>
              </w:rPr>
            </w:pPr>
            <w:r w:rsidRPr="006F2DDC">
              <w:rPr>
                <w:b/>
                <w:bCs/>
              </w:rPr>
              <w:t>Alternative Flow</w:t>
            </w:r>
          </w:p>
          <w:p w14:paraId="2F22B600" w14:textId="77777777" w:rsidR="00804944" w:rsidRPr="006F2DDC" w:rsidRDefault="00804944" w:rsidP="000D4135">
            <w:pPr>
              <w:pStyle w:val="TableText"/>
              <w:jc w:val="both"/>
            </w:pPr>
            <w:r w:rsidRPr="006F2DDC">
              <w:t xml:space="preserve">None </w:t>
            </w:r>
          </w:p>
        </w:tc>
      </w:tr>
      <w:tr w:rsidR="00804944" w:rsidRPr="006F2DDC" w14:paraId="4C4C444B" w14:textId="77777777" w:rsidTr="000D4135">
        <w:tc>
          <w:tcPr>
            <w:tcW w:w="8856" w:type="dxa"/>
          </w:tcPr>
          <w:p w14:paraId="426DB322" w14:textId="77777777" w:rsidR="00804944" w:rsidRPr="006F2DDC" w:rsidRDefault="00804944" w:rsidP="000D4135">
            <w:pPr>
              <w:pStyle w:val="TableText"/>
              <w:jc w:val="both"/>
              <w:rPr>
                <w:b/>
                <w:bCs/>
              </w:rPr>
            </w:pPr>
            <w:r w:rsidRPr="006F2DDC">
              <w:rPr>
                <w:b/>
                <w:bCs/>
              </w:rPr>
              <w:t>Post Conditions</w:t>
            </w:r>
          </w:p>
          <w:p w14:paraId="057DF5D3" w14:textId="77777777" w:rsidR="00804944" w:rsidRPr="006F2DDC" w:rsidRDefault="00804944" w:rsidP="000D4135">
            <w:pPr>
              <w:pStyle w:val="TableText"/>
              <w:jc w:val="both"/>
            </w:pPr>
            <w:r w:rsidRPr="006F2DDC">
              <w:t>None</w:t>
            </w:r>
          </w:p>
        </w:tc>
      </w:tr>
      <w:tr w:rsidR="00804944" w:rsidRPr="006F2DDC" w14:paraId="77C99B18" w14:textId="77777777" w:rsidTr="000D4135">
        <w:tc>
          <w:tcPr>
            <w:tcW w:w="8856" w:type="dxa"/>
          </w:tcPr>
          <w:p w14:paraId="24E4C445" w14:textId="77777777" w:rsidR="00804944" w:rsidRPr="006F2DDC" w:rsidRDefault="00804944" w:rsidP="000D4135">
            <w:pPr>
              <w:pStyle w:val="TableText"/>
              <w:jc w:val="both"/>
              <w:rPr>
                <w:b/>
                <w:bCs/>
              </w:rPr>
            </w:pPr>
            <w:r w:rsidRPr="006F2DDC">
              <w:rPr>
                <w:b/>
                <w:bCs/>
              </w:rPr>
              <w:t>Exceptions</w:t>
            </w:r>
          </w:p>
          <w:p w14:paraId="774A486E" w14:textId="77777777" w:rsidR="00804944" w:rsidRPr="006F2DDC" w:rsidRDefault="00804944" w:rsidP="000D4135">
            <w:pPr>
              <w:pStyle w:val="TableText"/>
              <w:jc w:val="both"/>
            </w:pPr>
            <w:r w:rsidRPr="006F2DDC">
              <w:t xml:space="preserve">None </w:t>
            </w:r>
          </w:p>
        </w:tc>
      </w:tr>
      <w:tr w:rsidR="00804944" w:rsidRPr="006F2DDC" w14:paraId="497A0B8A" w14:textId="77777777" w:rsidTr="000D4135">
        <w:tc>
          <w:tcPr>
            <w:tcW w:w="8856" w:type="dxa"/>
          </w:tcPr>
          <w:p w14:paraId="0C4FE0BB" w14:textId="77777777" w:rsidR="00804944" w:rsidRPr="006F2DDC" w:rsidRDefault="00804944" w:rsidP="000D4135">
            <w:pPr>
              <w:pStyle w:val="TableText"/>
              <w:jc w:val="both"/>
              <w:rPr>
                <w:b/>
                <w:bCs/>
              </w:rPr>
            </w:pPr>
            <w:r w:rsidRPr="006F2DDC">
              <w:rPr>
                <w:b/>
                <w:bCs/>
              </w:rPr>
              <w:t>Business Rules</w:t>
            </w:r>
          </w:p>
          <w:p w14:paraId="6F6D26E5" w14:textId="77777777" w:rsidR="00804944" w:rsidRPr="006F2DDC" w:rsidRDefault="00804944" w:rsidP="000D4135">
            <w:pPr>
              <w:pStyle w:val="TableText"/>
              <w:jc w:val="both"/>
            </w:pPr>
            <w:r w:rsidRPr="006F2DDC">
              <w:t>None</w:t>
            </w:r>
          </w:p>
        </w:tc>
      </w:tr>
      <w:tr w:rsidR="00804944" w:rsidRPr="006F2DDC" w14:paraId="3CE38E9F" w14:textId="77777777" w:rsidTr="000D4135">
        <w:tc>
          <w:tcPr>
            <w:tcW w:w="8856" w:type="dxa"/>
          </w:tcPr>
          <w:p w14:paraId="6A1979C8" w14:textId="77777777" w:rsidR="00804944" w:rsidRPr="006F2DDC" w:rsidRDefault="00804944" w:rsidP="000D4135">
            <w:pPr>
              <w:pStyle w:val="TableText"/>
              <w:jc w:val="both"/>
              <w:rPr>
                <w:b/>
                <w:bCs/>
              </w:rPr>
            </w:pPr>
            <w:r w:rsidRPr="006F2DDC">
              <w:rPr>
                <w:b/>
                <w:bCs/>
              </w:rPr>
              <w:t>Relationships</w:t>
            </w:r>
          </w:p>
          <w:p w14:paraId="6E61E6E3" w14:textId="77777777" w:rsidR="00804944" w:rsidRPr="006F2DDC" w:rsidRDefault="00804944" w:rsidP="000D4135">
            <w:pPr>
              <w:pStyle w:val="TableText"/>
              <w:jc w:val="both"/>
            </w:pPr>
            <w:r w:rsidRPr="006F2DDC">
              <w:t>None</w:t>
            </w:r>
          </w:p>
        </w:tc>
      </w:tr>
      <w:tr w:rsidR="00804944" w:rsidRPr="006F2DDC" w14:paraId="74532FE1" w14:textId="77777777" w:rsidTr="000D4135">
        <w:tc>
          <w:tcPr>
            <w:tcW w:w="8856" w:type="dxa"/>
          </w:tcPr>
          <w:p w14:paraId="00E342DB" w14:textId="77777777" w:rsidR="00804944" w:rsidRPr="006F2DDC" w:rsidRDefault="00804944" w:rsidP="000D4135">
            <w:pPr>
              <w:pStyle w:val="TableText"/>
              <w:jc w:val="both"/>
              <w:rPr>
                <w:b/>
                <w:bCs/>
              </w:rPr>
            </w:pPr>
            <w:r w:rsidRPr="006F2DDC">
              <w:rPr>
                <w:b/>
                <w:bCs/>
              </w:rPr>
              <w:t>Special Requirements</w:t>
            </w:r>
          </w:p>
          <w:p w14:paraId="29887DE9" w14:textId="77777777" w:rsidR="00804944" w:rsidRPr="006F2DDC" w:rsidRDefault="00804944" w:rsidP="000D4135">
            <w:pPr>
              <w:pStyle w:val="TableText"/>
              <w:jc w:val="both"/>
            </w:pPr>
            <w:r w:rsidRPr="006F2DDC">
              <w:t xml:space="preserve">None </w:t>
            </w:r>
          </w:p>
        </w:tc>
      </w:tr>
      <w:tr w:rsidR="00804944" w:rsidRPr="006F2DDC" w14:paraId="6D4DF3A9" w14:textId="77777777" w:rsidTr="000D4135">
        <w:tc>
          <w:tcPr>
            <w:tcW w:w="8856" w:type="dxa"/>
          </w:tcPr>
          <w:p w14:paraId="3660C715" w14:textId="77777777" w:rsidR="00804944" w:rsidRPr="006F2DDC" w:rsidRDefault="00804944" w:rsidP="000D4135">
            <w:pPr>
              <w:pStyle w:val="TableText"/>
              <w:jc w:val="both"/>
              <w:rPr>
                <w:b/>
                <w:bCs/>
              </w:rPr>
            </w:pPr>
            <w:r w:rsidRPr="006F2DDC">
              <w:rPr>
                <w:b/>
                <w:bCs/>
              </w:rPr>
              <w:t>Assumptions</w:t>
            </w:r>
          </w:p>
          <w:p w14:paraId="39C247EC" w14:textId="77777777" w:rsidR="00804944" w:rsidRPr="006F2DDC" w:rsidRDefault="00804944" w:rsidP="000D4135">
            <w:pPr>
              <w:pStyle w:val="TableText"/>
              <w:jc w:val="both"/>
            </w:pPr>
            <w:r w:rsidRPr="006F2DDC">
              <w:t xml:space="preserve">None </w:t>
            </w:r>
          </w:p>
        </w:tc>
      </w:tr>
    </w:tbl>
    <w:p w14:paraId="62898CCF" w14:textId="77777777" w:rsidR="00804944" w:rsidRPr="006F2DDC" w:rsidRDefault="00804944" w:rsidP="00804944">
      <w:pPr>
        <w:ind w:left="0"/>
      </w:pPr>
    </w:p>
    <w:p w14:paraId="51EBC920" w14:textId="77777777" w:rsidR="00804944" w:rsidRPr="006F2DDC" w:rsidRDefault="00804944" w:rsidP="00804944">
      <w:pPr>
        <w:pStyle w:val="BodyText"/>
        <w:ind w:left="0"/>
      </w:pPr>
    </w:p>
    <w:p w14:paraId="5D8FA7FD" w14:textId="77777777" w:rsidR="008A2361" w:rsidRPr="006F2DDC" w:rsidRDefault="00804944" w:rsidP="00804944">
      <w:pPr>
        <w:pStyle w:val="Heading3"/>
        <w:ind w:left="0"/>
        <w:jc w:val="both"/>
      </w:pPr>
      <w:r w:rsidRPr="006F2DDC">
        <w:br w:type="page"/>
      </w:r>
      <w:bookmarkStart w:id="40" w:name="_Toc24137613"/>
    </w:p>
    <w:p w14:paraId="6B2C8D2B" w14:textId="77777777" w:rsidR="008A2361" w:rsidRPr="006F2DDC" w:rsidRDefault="008A2361" w:rsidP="008A2361">
      <w:pPr>
        <w:pStyle w:val="Heading3"/>
        <w:ind w:left="0"/>
        <w:jc w:val="both"/>
      </w:pPr>
      <w:r w:rsidRPr="006F2DDC">
        <w:lastRenderedPageBreak/>
        <w:t>UC 3.1.16 Change Project Status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A2361" w:rsidRPr="006F2DDC" w14:paraId="27D897AD" w14:textId="77777777" w:rsidTr="00650C14">
        <w:tc>
          <w:tcPr>
            <w:tcW w:w="8856" w:type="dxa"/>
          </w:tcPr>
          <w:p w14:paraId="273098EB" w14:textId="77777777" w:rsidR="008A2361" w:rsidRPr="006F2DDC" w:rsidRDefault="008A2361" w:rsidP="00650C14">
            <w:pPr>
              <w:pStyle w:val="TableText"/>
              <w:jc w:val="both"/>
              <w:rPr>
                <w:b/>
                <w:bCs/>
              </w:rPr>
            </w:pPr>
            <w:r w:rsidRPr="006F2DDC">
              <w:rPr>
                <w:b/>
                <w:bCs/>
              </w:rPr>
              <w:t>Actor(s)</w:t>
            </w:r>
          </w:p>
          <w:p w14:paraId="0E67313D" w14:textId="77777777" w:rsidR="008A2361" w:rsidRPr="006F2DDC" w:rsidRDefault="008A2361" w:rsidP="00650C14">
            <w:pPr>
              <w:pStyle w:val="TableText"/>
              <w:jc w:val="both"/>
            </w:pPr>
            <w:r w:rsidRPr="006F2DDC">
              <w:t>Project Admin</w:t>
            </w:r>
          </w:p>
        </w:tc>
      </w:tr>
      <w:tr w:rsidR="008A2361" w:rsidRPr="006F2DDC" w14:paraId="79CE97B4" w14:textId="77777777" w:rsidTr="00650C14">
        <w:tc>
          <w:tcPr>
            <w:tcW w:w="8856" w:type="dxa"/>
          </w:tcPr>
          <w:p w14:paraId="3B3F8943" w14:textId="77777777" w:rsidR="008A2361" w:rsidRPr="006F2DDC" w:rsidRDefault="008A2361" w:rsidP="00650C14">
            <w:pPr>
              <w:pStyle w:val="TableText"/>
              <w:jc w:val="both"/>
              <w:rPr>
                <w:b/>
                <w:bCs/>
              </w:rPr>
            </w:pPr>
            <w:r w:rsidRPr="006F2DDC">
              <w:rPr>
                <w:b/>
                <w:bCs/>
              </w:rPr>
              <w:t>Description</w:t>
            </w:r>
          </w:p>
          <w:p w14:paraId="0F8198C6" w14:textId="77777777" w:rsidR="008A2361" w:rsidRPr="006F2DDC" w:rsidRDefault="008A2361" w:rsidP="00650C14">
            <w:pPr>
              <w:pStyle w:val="TableText"/>
              <w:jc w:val="both"/>
            </w:pPr>
            <w:r w:rsidRPr="006F2DDC">
              <w:t>This use case allows the actor to change the status of a project.</w:t>
            </w:r>
          </w:p>
        </w:tc>
      </w:tr>
      <w:tr w:rsidR="008A2361" w:rsidRPr="006F2DDC" w14:paraId="556E712F" w14:textId="77777777" w:rsidTr="00650C14">
        <w:tc>
          <w:tcPr>
            <w:tcW w:w="8856" w:type="dxa"/>
          </w:tcPr>
          <w:p w14:paraId="059EC1F1" w14:textId="77777777" w:rsidR="008A2361" w:rsidRPr="006F2DDC" w:rsidRDefault="008A2361" w:rsidP="00650C14">
            <w:pPr>
              <w:pStyle w:val="TableText"/>
              <w:jc w:val="both"/>
              <w:rPr>
                <w:b/>
                <w:bCs/>
              </w:rPr>
            </w:pPr>
            <w:proofErr w:type="gramStart"/>
            <w:r w:rsidRPr="006F2DDC">
              <w:rPr>
                <w:b/>
                <w:bCs/>
              </w:rPr>
              <w:t>Pre Conditions</w:t>
            </w:r>
            <w:proofErr w:type="gramEnd"/>
          </w:p>
          <w:p w14:paraId="3682DD3E" w14:textId="77777777" w:rsidR="008A2361" w:rsidRPr="006F2DDC" w:rsidRDefault="008A2361" w:rsidP="00F454DB">
            <w:pPr>
              <w:pStyle w:val="TableText"/>
              <w:numPr>
                <w:ilvl w:val="0"/>
                <w:numId w:val="33"/>
              </w:numPr>
              <w:jc w:val="both"/>
            </w:pPr>
            <w:r w:rsidRPr="006F2DDC">
              <w:t>The actor has logged into the system and created at least one project.</w:t>
            </w:r>
          </w:p>
        </w:tc>
      </w:tr>
      <w:tr w:rsidR="008A2361" w:rsidRPr="006F2DDC" w14:paraId="6EA100C1" w14:textId="77777777" w:rsidTr="00650C14">
        <w:tc>
          <w:tcPr>
            <w:tcW w:w="8856" w:type="dxa"/>
          </w:tcPr>
          <w:p w14:paraId="08F8F3DD" w14:textId="77777777" w:rsidR="008A2361" w:rsidRPr="006F2DDC" w:rsidRDefault="008A2361" w:rsidP="00650C14">
            <w:pPr>
              <w:pStyle w:val="TableText"/>
              <w:jc w:val="both"/>
              <w:rPr>
                <w:b/>
                <w:bCs/>
              </w:rPr>
            </w:pPr>
            <w:r w:rsidRPr="006F2DDC">
              <w:rPr>
                <w:b/>
                <w:bCs/>
              </w:rPr>
              <w:t>Triggers</w:t>
            </w:r>
          </w:p>
          <w:p w14:paraId="51B02C51" w14:textId="77777777" w:rsidR="008A2361" w:rsidRPr="006F2DDC" w:rsidRDefault="008A2361" w:rsidP="00F454DB">
            <w:pPr>
              <w:pStyle w:val="TableText"/>
              <w:numPr>
                <w:ilvl w:val="0"/>
                <w:numId w:val="236"/>
              </w:numPr>
              <w:jc w:val="both"/>
            </w:pPr>
            <w:r w:rsidRPr="006F2DDC">
              <w:t xml:space="preserve">Actor selects the </w:t>
            </w:r>
            <w:r w:rsidRPr="006F2DDC">
              <w:rPr>
                <w:u w:val="single"/>
              </w:rPr>
              <w:t>Assign Users</w:t>
            </w:r>
            <w:r w:rsidRPr="006F2DDC">
              <w:t xml:space="preserve"> option displayed on the ellipsis on a project in the </w:t>
            </w:r>
            <w:r w:rsidRPr="006F2DDC">
              <w:rPr>
                <w:u w:val="single"/>
              </w:rPr>
              <w:t>Manage Projects</w:t>
            </w:r>
            <w:r w:rsidRPr="006F2DDC">
              <w:t xml:space="preserve"> screen.</w:t>
            </w:r>
          </w:p>
        </w:tc>
      </w:tr>
      <w:tr w:rsidR="008A2361" w:rsidRPr="006F2DDC" w14:paraId="725031D9" w14:textId="77777777" w:rsidTr="00650C14">
        <w:tc>
          <w:tcPr>
            <w:tcW w:w="8856" w:type="dxa"/>
          </w:tcPr>
          <w:p w14:paraId="31A6EA72" w14:textId="77777777" w:rsidR="008A2361" w:rsidRPr="006F2DDC" w:rsidRDefault="008A2361" w:rsidP="00650C14">
            <w:pPr>
              <w:pStyle w:val="TableText"/>
              <w:jc w:val="both"/>
              <w:rPr>
                <w:b/>
              </w:rPr>
            </w:pPr>
            <w:r w:rsidRPr="006F2DDC">
              <w:rPr>
                <w:b/>
              </w:rPr>
              <w:t>Normal Flow</w:t>
            </w:r>
          </w:p>
          <w:p w14:paraId="6B7CD47A" w14:textId="77777777" w:rsidR="008A2361" w:rsidRPr="006F2DDC" w:rsidRDefault="008A2361" w:rsidP="00F454DB">
            <w:pPr>
              <w:pStyle w:val="TableText"/>
              <w:numPr>
                <w:ilvl w:val="0"/>
                <w:numId w:val="237"/>
              </w:numPr>
              <w:jc w:val="both"/>
            </w:pPr>
            <w:r w:rsidRPr="006F2DDC">
              <w:t xml:space="preserve">System should display a pop-up with the options </w:t>
            </w:r>
            <w:r w:rsidRPr="006F2DDC">
              <w:rPr>
                <w:i/>
              </w:rPr>
              <w:t>Activate, Deactivate, Publish, Unpublish</w:t>
            </w:r>
            <w:r w:rsidRPr="006F2DDC">
              <w:t>.</w:t>
            </w:r>
          </w:p>
          <w:p w14:paraId="2EF04DF3" w14:textId="77777777" w:rsidR="008A2361" w:rsidRPr="006F2DDC" w:rsidRDefault="008A2361" w:rsidP="00F454DB">
            <w:pPr>
              <w:pStyle w:val="TableText"/>
              <w:numPr>
                <w:ilvl w:val="0"/>
                <w:numId w:val="237"/>
              </w:numPr>
              <w:jc w:val="both"/>
            </w:pPr>
            <w:r w:rsidRPr="006F2DDC">
              <w:t xml:space="preserve">System should also display a </w:t>
            </w:r>
            <w:r w:rsidRPr="006F2DDC">
              <w:rPr>
                <w:u w:val="single"/>
              </w:rPr>
              <w:t>Close</w:t>
            </w:r>
            <w:r w:rsidRPr="006F2DDC">
              <w:t xml:space="preserve"> button on the pop-up.</w:t>
            </w:r>
          </w:p>
          <w:p w14:paraId="53EB200B" w14:textId="77777777" w:rsidR="008A2361" w:rsidRPr="006F2DDC" w:rsidRDefault="008A2361" w:rsidP="00F454DB">
            <w:pPr>
              <w:pStyle w:val="TableText"/>
              <w:numPr>
                <w:ilvl w:val="0"/>
                <w:numId w:val="237"/>
              </w:numPr>
              <w:jc w:val="both"/>
            </w:pPr>
            <w:r w:rsidRPr="006F2DDC">
              <w:t>System should display the option that was selected by actor at the time of last close.</w:t>
            </w:r>
          </w:p>
          <w:p w14:paraId="7E392BBF" w14:textId="77777777" w:rsidR="008A2361" w:rsidRPr="006F2DDC" w:rsidRDefault="008A2361" w:rsidP="00F454DB">
            <w:pPr>
              <w:pStyle w:val="TableText"/>
              <w:numPr>
                <w:ilvl w:val="0"/>
                <w:numId w:val="237"/>
              </w:numPr>
              <w:jc w:val="both"/>
            </w:pPr>
            <w:r w:rsidRPr="006F2DDC">
              <w:t>System should allow actor to select any single value from the listed options.</w:t>
            </w:r>
          </w:p>
        </w:tc>
      </w:tr>
      <w:tr w:rsidR="008A2361" w:rsidRPr="006F2DDC" w14:paraId="2AB573D8" w14:textId="77777777" w:rsidTr="00650C14">
        <w:tc>
          <w:tcPr>
            <w:tcW w:w="8856" w:type="dxa"/>
          </w:tcPr>
          <w:p w14:paraId="09954E97" w14:textId="77777777" w:rsidR="008A2361" w:rsidRPr="006F2DDC" w:rsidRDefault="008A2361" w:rsidP="00650C14">
            <w:pPr>
              <w:pStyle w:val="TableText"/>
              <w:jc w:val="both"/>
              <w:rPr>
                <w:b/>
                <w:bCs/>
              </w:rPr>
            </w:pPr>
            <w:r w:rsidRPr="006F2DDC">
              <w:rPr>
                <w:b/>
                <w:bCs/>
              </w:rPr>
              <w:t>Alternative Flow</w:t>
            </w:r>
          </w:p>
          <w:p w14:paraId="3FF4BAF7" w14:textId="77777777" w:rsidR="008A2361" w:rsidRPr="006F2DDC" w:rsidRDefault="008A2361" w:rsidP="00650C14">
            <w:pPr>
              <w:pStyle w:val="TableText"/>
              <w:jc w:val="both"/>
            </w:pPr>
            <w:r w:rsidRPr="006F2DDC">
              <w:t xml:space="preserve">None </w:t>
            </w:r>
          </w:p>
        </w:tc>
      </w:tr>
      <w:tr w:rsidR="008A2361" w:rsidRPr="006F2DDC" w14:paraId="74365502" w14:textId="77777777" w:rsidTr="00650C14">
        <w:tc>
          <w:tcPr>
            <w:tcW w:w="8856" w:type="dxa"/>
          </w:tcPr>
          <w:p w14:paraId="0E29DE58" w14:textId="77777777" w:rsidR="008A2361" w:rsidRPr="006F2DDC" w:rsidRDefault="008A2361" w:rsidP="00650C14">
            <w:pPr>
              <w:pStyle w:val="TableText"/>
              <w:jc w:val="both"/>
              <w:rPr>
                <w:b/>
                <w:bCs/>
              </w:rPr>
            </w:pPr>
            <w:r w:rsidRPr="006F2DDC">
              <w:rPr>
                <w:b/>
                <w:bCs/>
              </w:rPr>
              <w:t>Post Conditions</w:t>
            </w:r>
          </w:p>
          <w:p w14:paraId="77438445" w14:textId="77777777" w:rsidR="008A2361" w:rsidRPr="006F2DDC" w:rsidRDefault="008A2361" w:rsidP="00F454DB">
            <w:pPr>
              <w:pStyle w:val="TableText"/>
              <w:numPr>
                <w:ilvl w:val="0"/>
                <w:numId w:val="238"/>
              </w:numPr>
              <w:jc w:val="both"/>
            </w:pPr>
            <w:r w:rsidRPr="006F2DDC">
              <w:t>The system should set the project status as per actor’s selection.</w:t>
            </w:r>
          </w:p>
        </w:tc>
      </w:tr>
      <w:tr w:rsidR="008A2361" w:rsidRPr="006F2DDC" w14:paraId="66F3A011" w14:textId="77777777" w:rsidTr="00650C14">
        <w:tc>
          <w:tcPr>
            <w:tcW w:w="8856" w:type="dxa"/>
          </w:tcPr>
          <w:p w14:paraId="63681700" w14:textId="77777777" w:rsidR="008A2361" w:rsidRPr="006F2DDC" w:rsidRDefault="008A2361" w:rsidP="00650C14">
            <w:pPr>
              <w:pStyle w:val="TableText"/>
              <w:jc w:val="both"/>
              <w:rPr>
                <w:b/>
                <w:bCs/>
              </w:rPr>
            </w:pPr>
            <w:r w:rsidRPr="006F2DDC">
              <w:rPr>
                <w:b/>
                <w:bCs/>
              </w:rPr>
              <w:t>Exceptions</w:t>
            </w:r>
          </w:p>
          <w:p w14:paraId="2B473CC8" w14:textId="77777777" w:rsidR="008A2361" w:rsidRPr="006F2DDC" w:rsidRDefault="008A2361" w:rsidP="00650C14">
            <w:pPr>
              <w:pStyle w:val="TableText"/>
              <w:jc w:val="both"/>
            </w:pPr>
            <w:r w:rsidRPr="006F2DDC">
              <w:t xml:space="preserve">None </w:t>
            </w:r>
          </w:p>
        </w:tc>
      </w:tr>
      <w:tr w:rsidR="008A2361" w:rsidRPr="006F2DDC" w14:paraId="08B22058" w14:textId="77777777" w:rsidTr="00650C14">
        <w:tc>
          <w:tcPr>
            <w:tcW w:w="8856" w:type="dxa"/>
          </w:tcPr>
          <w:p w14:paraId="2B509D18" w14:textId="77777777" w:rsidR="008A2361" w:rsidRPr="006F2DDC" w:rsidRDefault="008A2361" w:rsidP="00650C14">
            <w:pPr>
              <w:pStyle w:val="TableText"/>
              <w:jc w:val="both"/>
              <w:rPr>
                <w:b/>
                <w:bCs/>
              </w:rPr>
            </w:pPr>
            <w:r w:rsidRPr="006F2DDC">
              <w:rPr>
                <w:b/>
                <w:bCs/>
              </w:rPr>
              <w:t>Business Rules</w:t>
            </w:r>
          </w:p>
          <w:p w14:paraId="4EA7714B" w14:textId="77777777" w:rsidR="008A2361" w:rsidRPr="006F2DDC" w:rsidRDefault="008A2361" w:rsidP="00650C14">
            <w:pPr>
              <w:pStyle w:val="TableText"/>
              <w:jc w:val="both"/>
            </w:pPr>
            <w:r w:rsidRPr="006F2DDC">
              <w:t>None</w:t>
            </w:r>
          </w:p>
        </w:tc>
      </w:tr>
      <w:tr w:rsidR="008A2361" w:rsidRPr="006F2DDC" w14:paraId="4F1375E4" w14:textId="77777777" w:rsidTr="00650C14">
        <w:tc>
          <w:tcPr>
            <w:tcW w:w="8856" w:type="dxa"/>
          </w:tcPr>
          <w:p w14:paraId="348F7822" w14:textId="77777777" w:rsidR="008A2361" w:rsidRPr="006F2DDC" w:rsidRDefault="008A2361" w:rsidP="00650C14">
            <w:pPr>
              <w:pStyle w:val="TableText"/>
              <w:jc w:val="both"/>
              <w:rPr>
                <w:b/>
                <w:bCs/>
              </w:rPr>
            </w:pPr>
            <w:r w:rsidRPr="006F2DDC">
              <w:rPr>
                <w:b/>
                <w:bCs/>
              </w:rPr>
              <w:t>Relationships</w:t>
            </w:r>
          </w:p>
          <w:p w14:paraId="7F00719C" w14:textId="77777777" w:rsidR="008A2361" w:rsidRPr="006F2DDC" w:rsidRDefault="008A2361" w:rsidP="00650C14">
            <w:pPr>
              <w:pStyle w:val="TableText"/>
              <w:jc w:val="both"/>
            </w:pPr>
            <w:r w:rsidRPr="006F2DDC">
              <w:t>None</w:t>
            </w:r>
          </w:p>
        </w:tc>
      </w:tr>
      <w:tr w:rsidR="008A2361" w:rsidRPr="006F2DDC" w14:paraId="5C77BA73" w14:textId="77777777" w:rsidTr="00650C14">
        <w:tc>
          <w:tcPr>
            <w:tcW w:w="8856" w:type="dxa"/>
          </w:tcPr>
          <w:p w14:paraId="389E8E5C" w14:textId="77777777" w:rsidR="008A2361" w:rsidRPr="006F2DDC" w:rsidRDefault="008A2361" w:rsidP="00650C14">
            <w:pPr>
              <w:pStyle w:val="TableText"/>
              <w:jc w:val="both"/>
              <w:rPr>
                <w:b/>
                <w:bCs/>
              </w:rPr>
            </w:pPr>
            <w:r w:rsidRPr="006F2DDC">
              <w:rPr>
                <w:b/>
                <w:bCs/>
              </w:rPr>
              <w:t>Special Requirements</w:t>
            </w:r>
          </w:p>
          <w:p w14:paraId="35C833CB" w14:textId="77777777" w:rsidR="008A2361" w:rsidRPr="006F2DDC" w:rsidRDefault="008A2361" w:rsidP="00650C14">
            <w:pPr>
              <w:pStyle w:val="TableText"/>
              <w:jc w:val="both"/>
            </w:pPr>
            <w:r w:rsidRPr="006F2DDC">
              <w:t xml:space="preserve">None </w:t>
            </w:r>
          </w:p>
        </w:tc>
      </w:tr>
      <w:tr w:rsidR="008A2361" w:rsidRPr="006F2DDC" w14:paraId="45D79989" w14:textId="77777777" w:rsidTr="00650C14">
        <w:tc>
          <w:tcPr>
            <w:tcW w:w="8856" w:type="dxa"/>
          </w:tcPr>
          <w:p w14:paraId="7838C775" w14:textId="77777777" w:rsidR="008A2361" w:rsidRPr="006F2DDC" w:rsidRDefault="008A2361" w:rsidP="00650C14">
            <w:pPr>
              <w:pStyle w:val="TableText"/>
              <w:jc w:val="both"/>
              <w:rPr>
                <w:b/>
                <w:bCs/>
              </w:rPr>
            </w:pPr>
            <w:r w:rsidRPr="006F2DDC">
              <w:rPr>
                <w:b/>
                <w:bCs/>
              </w:rPr>
              <w:t>Assumptions</w:t>
            </w:r>
          </w:p>
          <w:p w14:paraId="3548D31C" w14:textId="77777777" w:rsidR="008A2361" w:rsidRPr="006F2DDC" w:rsidRDefault="008A2361" w:rsidP="00650C14">
            <w:pPr>
              <w:pStyle w:val="TableText"/>
              <w:jc w:val="both"/>
            </w:pPr>
            <w:r w:rsidRPr="006F2DDC">
              <w:t xml:space="preserve">None </w:t>
            </w:r>
          </w:p>
        </w:tc>
      </w:tr>
    </w:tbl>
    <w:p w14:paraId="7B29F7BB" w14:textId="77777777" w:rsidR="008A2361" w:rsidRPr="006F2DDC" w:rsidRDefault="008A2361" w:rsidP="008A2361">
      <w:pPr>
        <w:ind w:left="0"/>
      </w:pPr>
    </w:p>
    <w:p w14:paraId="1411AE68" w14:textId="77777777" w:rsidR="008A2361" w:rsidRPr="006F2DDC" w:rsidRDefault="008A2361" w:rsidP="008A2361">
      <w:pPr>
        <w:pStyle w:val="BodyText"/>
        <w:ind w:left="0"/>
      </w:pPr>
    </w:p>
    <w:p w14:paraId="055C8DCC" w14:textId="77777777" w:rsidR="008A2361" w:rsidRPr="006F2DDC" w:rsidRDefault="008A2361" w:rsidP="008A2361">
      <w:pPr>
        <w:pStyle w:val="Heading3"/>
        <w:ind w:left="0"/>
        <w:jc w:val="both"/>
      </w:pPr>
      <w:r w:rsidRPr="006F2DDC">
        <w:lastRenderedPageBreak/>
        <w:br w:type="page"/>
      </w:r>
    </w:p>
    <w:p w14:paraId="4AB87F8F" w14:textId="77777777" w:rsidR="00253B7F" w:rsidRPr="006F2DDC" w:rsidRDefault="00253B7F" w:rsidP="00804944">
      <w:pPr>
        <w:pStyle w:val="Heading3"/>
        <w:ind w:left="0"/>
        <w:jc w:val="both"/>
      </w:pPr>
      <w:r w:rsidRPr="006F2DDC">
        <w:lastRenderedPageBreak/>
        <w:t>UC 3.1.1</w:t>
      </w:r>
      <w:r w:rsidR="008A2361" w:rsidRPr="006F2DDC">
        <w:t>7</w:t>
      </w:r>
      <w:r w:rsidRPr="006F2DDC">
        <w:t xml:space="preserve"> </w:t>
      </w:r>
      <w:bookmarkEnd w:id="40"/>
      <w:r w:rsidR="008A2361" w:rsidRPr="006F2DDC">
        <w:t>Set Group Permissions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253B7F" w:rsidRPr="006F2DDC" w14:paraId="772EF72A" w14:textId="77777777" w:rsidTr="008A6807">
        <w:tc>
          <w:tcPr>
            <w:tcW w:w="8856" w:type="dxa"/>
          </w:tcPr>
          <w:p w14:paraId="2302707C" w14:textId="77777777" w:rsidR="00253B7F" w:rsidRPr="006F2DDC" w:rsidRDefault="00253B7F" w:rsidP="008A6807">
            <w:pPr>
              <w:pStyle w:val="TableText"/>
              <w:jc w:val="both"/>
              <w:rPr>
                <w:b/>
                <w:bCs/>
              </w:rPr>
            </w:pPr>
            <w:r w:rsidRPr="006F2DDC">
              <w:rPr>
                <w:b/>
                <w:bCs/>
              </w:rPr>
              <w:t>Actor(s)</w:t>
            </w:r>
          </w:p>
          <w:p w14:paraId="2FA20F3A" w14:textId="77777777" w:rsidR="00253B7F" w:rsidRPr="006F2DDC" w:rsidRDefault="00253B7F" w:rsidP="008A6807">
            <w:pPr>
              <w:pStyle w:val="TableText"/>
              <w:jc w:val="both"/>
            </w:pPr>
            <w:r w:rsidRPr="006F2DDC">
              <w:t>Project Admin</w:t>
            </w:r>
          </w:p>
        </w:tc>
      </w:tr>
      <w:tr w:rsidR="00253B7F" w:rsidRPr="006F2DDC" w14:paraId="6AAD06E6" w14:textId="77777777" w:rsidTr="008A6807">
        <w:tc>
          <w:tcPr>
            <w:tcW w:w="8856" w:type="dxa"/>
          </w:tcPr>
          <w:p w14:paraId="5FCCF0F4" w14:textId="77777777" w:rsidR="00253B7F" w:rsidRPr="006F2DDC" w:rsidRDefault="00253B7F" w:rsidP="008A6807">
            <w:pPr>
              <w:pStyle w:val="TableText"/>
              <w:jc w:val="both"/>
              <w:rPr>
                <w:b/>
                <w:bCs/>
              </w:rPr>
            </w:pPr>
            <w:r w:rsidRPr="006F2DDC">
              <w:rPr>
                <w:b/>
                <w:bCs/>
              </w:rPr>
              <w:t>Description</w:t>
            </w:r>
          </w:p>
          <w:p w14:paraId="5444B3A8" w14:textId="77777777" w:rsidR="00253B7F" w:rsidRPr="006F2DDC" w:rsidRDefault="00253B7F" w:rsidP="008A6807">
            <w:pPr>
              <w:pStyle w:val="TableText"/>
              <w:jc w:val="both"/>
            </w:pPr>
            <w:r w:rsidRPr="006F2DDC">
              <w:t>This use case allows the actor to change the status of a project.</w:t>
            </w:r>
          </w:p>
        </w:tc>
      </w:tr>
      <w:tr w:rsidR="00253B7F" w:rsidRPr="006F2DDC" w14:paraId="4E789619" w14:textId="77777777" w:rsidTr="008A6807">
        <w:tc>
          <w:tcPr>
            <w:tcW w:w="8856" w:type="dxa"/>
          </w:tcPr>
          <w:p w14:paraId="0AEEA1B7" w14:textId="77777777" w:rsidR="00253B7F" w:rsidRPr="006F2DDC" w:rsidRDefault="00253B7F" w:rsidP="008A6807">
            <w:pPr>
              <w:pStyle w:val="TableText"/>
              <w:jc w:val="both"/>
              <w:rPr>
                <w:b/>
                <w:bCs/>
              </w:rPr>
            </w:pPr>
            <w:proofErr w:type="gramStart"/>
            <w:r w:rsidRPr="006F2DDC">
              <w:rPr>
                <w:b/>
                <w:bCs/>
              </w:rPr>
              <w:t>Pre Conditions</w:t>
            </w:r>
            <w:proofErr w:type="gramEnd"/>
          </w:p>
          <w:p w14:paraId="7FBE9C21" w14:textId="77777777" w:rsidR="00253B7F" w:rsidRPr="006F2DDC" w:rsidRDefault="00253B7F" w:rsidP="00F454DB">
            <w:pPr>
              <w:pStyle w:val="TableText"/>
              <w:numPr>
                <w:ilvl w:val="0"/>
                <w:numId w:val="33"/>
              </w:numPr>
              <w:jc w:val="both"/>
            </w:pPr>
            <w:r w:rsidRPr="006F2DDC">
              <w:t>The actor has logged into the system and created at least one project.</w:t>
            </w:r>
          </w:p>
        </w:tc>
      </w:tr>
      <w:tr w:rsidR="00253B7F" w:rsidRPr="006F2DDC" w14:paraId="52962E8D" w14:textId="77777777" w:rsidTr="008A6807">
        <w:tc>
          <w:tcPr>
            <w:tcW w:w="8856" w:type="dxa"/>
          </w:tcPr>
          <w:p w14:paraId="03231D85" w14:textId="77777777" w:rsidR="00253B7F" w:rsidRPr="006F2DDC" w:rsidRDefault="00253B7F" w:rsidP="008A6807">
            <w:pPr>
              <w:pStyle w:val="TableText"/>
              <w:jc w:val="both"/>
              <w:rPr>
                <w:b/>
                <w:bCs/>
              </w:rPr>
            </w:pPr>
            <w:r w:rsidRPr="006F2DDC">
              <w:rPr>
                <w:b/>
                <w:bCs/>
              </w:rPr>
              <w:t>Triggers</w:t>
            </w:r>
          </w:p>
          <w:p w14:paraId="75302206" w14:textId="77777777" w:rsidR="00253B7F" w:rsidRPr="006F2DDC" w:rsidRDefault="00253B7F" w:rsidP="00F454DB">
            <w:pPr>
              <w:pStyle w:val="TableText"/>
              <w:numPr>
                <w:ilvl w:val="0"/>
                <w:numId w:val="236"/>
              </w:numPr>
              <w:jc w:val="both"/>
            </w:pPr>
            <w:r w:rsidRPr="006F2DDC">
              <w:t xml:space="preserve">Actor selects the </w:t>
            </w:r>
            <w:r w:rsidRPr="006F2DDC">
              <w:rPr>
                <w:u w:val="single"/>
              </w:rPr>
              <w:t>Assign Users</w:t>
            </w:r>
            <w:r w:rsidRPr="006F2DDC">
              <w:t xml:space="preserve"> option displayed on the ellipsis on a project in the </w:t>
            </w:r>
            <w:r w:rsidRPr="006F2DDC">
              <w:rPr>
                <w:u w:val="single"/>
              </w:rPr>
              <w:t>Manage Projects</w:t>
            </w:r>
            <w:r w:rsidRPr="006F2DDC">
              <w:t xml:space="preserve"> screen.</w:t>
            </w:r>
          </w:p>
        </w:tc>
      </w:tr>
      <w:tr w:rsidR="00253B7F" w:rsidRPr="006F2DDC" w14:paraId="41108955" w14:textId="77777777" w:rsidTr="008A6807">
        <w:tc>
          <w:tcPr>
            <w:tcW w:w="8856" w:type="dxa"/>
          </w:tcPr>
          <w:p w14:paraId="6684B70E" w14:textId="77777777" w:rsidR="00253B7F" w:rsidRPr="006F2DDC" w:rsidRDefault="00253B7F" w:rsidP="008A6807">
            <w:pPr>
              <w:pStyle w:val="TableText"/>
              <w:jc w:val="both"/>
              <w:rPr>
                <w:b/>
              </w:rPr>
            </w:pPr>
            <w:r w:rsidRPr="006F2DDC">
              <w:rPr>
                <w:b/>
              </w:rPr>
              <w:t>Normal Flow</w:t>
            </w:r>
          </w:p>
          <w:p w14:paraId="0C6F7A24" w14:textId="77777777" w:rsidR="00253B7F" w:rsidRPr="006F2DDC" w:rsidRDefault="00253B7F" w:rsidP="00F454DB">
            <w:pPr>
              <w:pStyle w:val="TableText"/>
              <w:numPr>
                <w:ilvl w:val="0"/>
                <w:numId w:val="237"/>
              </w:numPr>
              <w:jc w:val="both"/>
            </w:pPr>
            <w:r w:rsidRPr="006F2DDC">
              <w:t xml:space="preserve">System should display a pop-up with the options </w:t>
            </w:r>
            <w:r w:rsidRPr="006F2DDC">
              <w:rPr>
                <w:i/>
              </w:rPr>
              <w:t>Activate, Deactivate, Publish, Unpublish</w:t>
            </w:r>
            <w:r w:rsidRPr="006F2DDC">
              <w:t>.</w:t>
            </w:r>
          </w:p>
          <w:p w14:paraId="2BAD79B1" w14:textId="77777777" w:rsidR="00253B7F" w:rsidRPr="006F2DDC" w:rsidRDefault="00253B7F" w:rsidP="00F454DB">
            <w:pPr>
              <w:pStyle w:val="TableText"/>
              <w:numPr>
                <w:ilvl w:val="0"/>
                <w:numId w:val="237"/>
              </w:numPr>
              <w:jc w:val="both"/>
            </w:pPr>
            <w:r w:rsidRPr="006F2DDC">
              <w:t xml:space="preserve">System should also display a </w:t>
            </w:r>
            <w:r w:rsidRPr="006F2DDC">
              <w:rPr>
                <w:u w:val="single"/>
              </w:rPr>
              <w:t>Close</w:t>
            </w:r>
            <w:r w:rsidRPr="006F2DDC">
              <w:t xml:space="preserve"> button on the pop-up.</w:t>
            </w:r>
          </w:p>
          <w:p w14:paraId="39224122" w14:textId="77777777" w:rsidR="00253B7F" w:rsidRPr="006F2DDC" w:rsidRDefault="00253B7F" w:rsidP="00F454DB">
            <w:pPr>
              <w:pStyle w:val="TableText"/>
              <w:numPr>
                <w:ilvl w:val="0"/>
                <w:numId w:val="237"/>
              </w:numPr>
              <w:jc w:val="both"/>
            </w:pPr>
            <w:r w:rsidRPr="006F2DDC">
              <w:t>System should display the option that was selected by actor at the time of last close.</w:t>
            </w:r>
          </w:p>
          <w:p w14:paraId="72299A47" w14:textId="77777777" w:rsidR="00253B7F" w:rsidRPr="006F2DDC" w:rsidRDefault="00253B7F" w:rsidP="00F454DB">
            <w:pPr>
              <w:pStyle w:val="TableText"/>
              <w:numPr>
                <w:ilvl w:val="0"/>
                <w:numId w:val="237"/>
              </w:numPr>
              <w:jc w:val="both"/>
            </w:pPr>
            <w:r w:rsidRPr="006F2DDC">
              <w:t>System should allow actor to select any single value from the listed options.</w:t>
            </w:r>
          </w:p>
        </w:tc>
      </w:tr>
      <w:tr w:rsidR="00253B7F" w:rsidRPr="006F2DDC" w14:paraId="55084318" w14:textId="77777777" w:rsidTr="008A6807">
        <w:tc>
          <w:tcPr>
            <w:tcW w:w="8856" w:type="dxa"/>
          </w:tcPr>
          <w:p w14:paraId="32715F51" w14:textId="77777777" w:rsidR="00253B7F" w:rsidRPr="006F2DDC" w:rsidRDefault="00253B7F" w:rsidP="008A6807">
            <w:pPr>
              <w:pStyle w:val="TableText"/>
              <w:jc w:val="both"/>
              <w:rPr>
                <w:b/>
                <w:bCs/>
              </w:rPr>
            </w:pPr>
            <w:r w:rsidRPr="006F2DDC">
              <w:rPr>
                <w:b/>
                <w:bCs/>
              </w:rPr>
              <w:t>Alternative Flow</w:t>
            </w:r>
          </w:p>
          <w:p w14:paraId="42626D4F" w14:textId="77777777" w:rsidR="00253B7F" w:rsidRPr="006F2DDC" w:rsidRDefault="00253B7F" w:rsidP="008A6807">
            <w:pPr>
              <w:pStyle w:val="TableText"/>
              <w:jc w:val="both"/>
            </w:pPr>
            <w:r w:rsidRPr="006F2DDC">
              <w:t xml:space="preserve">None </w:t>
            </w:r>
          </w:p>
        </w:tc>
      </w:tr>
      <w:tr w:rsidR="00253B7F" w:rsidRPr="006F2DDC" w14:paraId="71E589DB" w14:textId="77777777" w:rsidTr="008A6807">
        <w:tc>
          <w:tcPr>
            <w:tcW w:w="8856" w:type="dxa"/>
          </w:tcPr>
          <w:p w14:paraId="3902CFED" w14:textId="77777777" w:rsidR="00253B7F" w:rsidRPr="006F2DDC" w:rsidRDefault="00253B7F" w:rsidP="008A6807">
            <w:pPr>
              <w:pStyle w:val="TableText"/>
              <w:jc w:val="both"/>
              <w:rPr>
                <w:b/>
                <w:bCs/>
              </w:rPr>
            </w:pPr>
            <w:r w:rsidRPr="006F2DDC">
              <w:rPr>
                <w:b/>
                <w:bCs/>
              </w:rPr>
              <w:t>Post Conditions</w:t>
            </w:r>
          </w:p>
          <w:p w14:paraId="3BEF99A1" w14:textId="77777777" w:rsidR="00253B7F" w:rsidRPr="006F2DDC" w:rsidRDefault="00253B7F" w:rsidP="00F454DB">
            <w:pPr>
              <w:pStyle w:val="TableText"/>
              <w:numPr>
                <w:ilvl w:val="0"/>
                <w:numId w:val="238"/>
              </w:numPr>
              <w:jc w:val="both"/>
            </w:pPr>
            <w:r w:rsidRPr="006F2DDC">
              <w:t>The system should set the project status as per actor’s selection.</w:t>
            </w:r>
          </w:p>
        </w:tc>
      </w:tr>
      <w:tr w:rsidR="00253B7F" w:rsidRPr="006F2DDC" w14:paraId="091EA950" w14:textId="77777777" w:rsidTr="008A6807">
        <w:tc>
          <w:tcPr>
            <w:tcW w:w="8856" w:type="dxa"/>
          </w:tcPr>
          <w:p w14:paraId="0DE684A2" w14:textId="77777777" w:rsidR="00253B7F" w:rsidRPr="006F2DDC" w:rsidRDefault="00253B7F" w:rsidP="008A6807">
            <w:pPr>
              <w:pStyle w:val="TableText"/>
              <w:jc w:val="both"/>
              <w:rPr>
                <w:b/>
                <w:bCs/>
              </w:rPr>
            </w:pPr>
            <w:r w:rsidRPr="006F2DDC">
              <w:rPr>
                <w:b/>
                <w:bCs/>
              </w:rPr>
              <w:t>Exceptions</w:t>
            </w:r>
          </w:p>
          <w:p w14:paraId="5F7AE7E2" w14:textId="77777777" w:rsidR="00253B7F" w:rsidRPr="006F2DDC" w:rsidRDefault="00253B7F" w:rsidP="008A6807">
            <w:pPr>
              <w:pStyle w:val="TableText"/>
              <w:jc w:val="both"/>
            </w:pPr>
            <w:r w:rsidRPr="006F2DDC">
              <w:t xml:space="preserve">None </w:t>
            </w:r>
          </w:p>
        </w:tc>
      </w:tr>
      <w:tr w:rsidR="00253B7F" w:rsidRPr="006F2DDC" w14:paraId="240C53B2" w14:textId="77777777" w:rsidTr="008A6807">
        <w:tc>
          <w:tcPr>
            <w:tcW w:w="8856" w:type="dxa"/>
          </w:tcPr>
          <w:p w14:paraId="78521E3A" w14:textId="77777777" w:rsidR="00253B7F" w:rsidRPr="006F2DDC" w:rsidRDefault="00253B7F" w:rsidP="008A6807">
            <w:pPr>
              <w:pStyle w:val="TableText"/>
              <w:jc w:val="both"/>
              <w:rPr>
                <w:b/>
                <w:bCs/>
              </w:rPr>
            </w:pPr>
            <w:r w:rsidRPr="006F2DDC">
              <w:rPr>
                <w:b/>
                <w:bCs/>
              </w:rPr>
              <w:t>Business Rules</w:t>
            </w:r>
          </w:p>
          <w:p w14:paraId="015E91CF" w14:textId="77777777" w:rsidR="00253B7F" w:rsidRPr="006F2DDC" w:rsidRDefault="00253B7F" w:rsidP="008A6807">
            <w:pPr>
              <w:pStyle w:val="TableText"/>
              <w:jc w:val="both"/>
            </w:pPr>
            <w:r w:rsidRPr="006F2DDC">
              <w:t>None</w:t>
            </w:r>
          </w:p>
        </w:tc>
      </w:tr>
      <w:tr w:rsidR="00253B7F" w:rsidRPr="006F2DDC" w14:paraId="0D9F6B78" w14:textId="77777777" w:rsidTr="008A6807">
        <w:tc>
          <w:tcPr>
            <w:tcW w:w="8856" w:type="dxa"/>
          </w:tcPr>
          <w:p w14:paraId="07F38E90" w14:textId="77777777" w:rsidR="00253B7F" w:rsidRPr="006F2DDC" w:rsidRDefault="00253B7F" w:rsidP="008A6807">
            <w:pPr>
              <w:pStyle w:val="TableText"/>
              <w:jc w:val="both"/>
              <w:rPr>
                <w:b/>
                <w:bCs/>
              </w:rPr>
            </w:pPr>
            <w:r w:rsidRPr="006F2DDC">
              <w:rPr>
                <w:b/>
                <w:bCs/>
              </w:rPr>
              <w:t>Relationships</w:t>
            </w:r>
          </w:p>
          <w:p w14:paraId="25B0E073" w14:textId="77777777" w:rsidR="00253B7F" w:rsidRPr="006F2DDC" w:rsidRDefault="00253B7F" w:rsidP="008A6807">
            <w:pPr>
              <w:pStyle w:val="TableText"/>
              <w:jc w:val="both"/>
            </w:pPr>
            <w:r w:rsidRPr="006F2DDC">
              <w:t>None</w:t>
            </w:r>
          </w:p>
        </w:tc>
      </w:tr>
      <w:tr w:rsidR="00253B7F" w:rsidRPr="006F2DDC" w14:paraId="0883842D" w14:textId="77777777" w:rsidTr="008A6807">
        <w:tc>
          <w:tcPr>
            <w:tcW w:w="8856" w:type="dxa"/>
          </w:tcPr>
          <w:p w14:paraId="37EA8198" w14:textId="77777777" w:rsidR="00253B7F" w:rsidRPr="006F2DDC" w:rsidRDefault="00253B7F" w:rsidP="008A6807">
            <w:pPr>
              <w:pStyle w:val="TableText"/>
              <w:jc w:val="both"/>
              <w:rPr>
                <w:b/>
                <w:bCs/>
              </w:rPr>
            </w:pPr>
            <w:r w:rsidRPr="006F2DDC">
              <w:rPr>
                <w:b/>
                <w:bCs/>
              </w:rPr>
              <w:t>Special Requirements</w:t>
            </w:r>
          </w:p>
          <w:p w14:paraId="3A7A7FBF" w14:textId="77777777" w:rsidR="00253B7F" w:rsidRPr="006F2DDC" w:rsidRDefault="00253B7F" w:rsidP="008A6807">
            <w:pPr>
              <w:pStyle w:val="TableText"/>
              <w:jc w:val="both"/>
            </w:pPr>
            <w:r w:rsidRPr="006F2DDC">
              <w:t xml:space="preserve">None </w:t>
            </w:r>
          </w:p>
        </w:tc>
      </w:tr>
      <w:tr w:rsidR="00253B7F" w:rsidRPr="006F2DDC" w14:paraId="2BEA07A5" w14:textId="77777777" w:rsidTr="008A6807">
        <w:tc>
          <w:tcPr>
            <w:tcW w:w="8856" w:type="dxa"/>
          </w:tcPr>
          <w:p w14:paraId="38727842" w14:textId="77777777" w:rsidR="00253B7F" w:rsidRPr="006F2DDC" w:rsidRDefault="00253B7F" w:rsidP="008A6807">
            <w:pPr>
              <w:pStyle w:val="TableText"/>
              <w:jc w:val="both"/>
              <w:rPr>
                <w:b/>
                <w:bCs/>
              </w:rPr>
            </w:pPr>
            <w:r w:rsidRPr="006F2DDC">
              <w:rPr>
                <w:b/>
                <w:bCs/>
              </w:rPr>
              <w:t>Assumptions</w:t>
            </w:r>
          </w:p>
          <w:p w14:paraId="1A7C4183" w14:textId="77777777" w:rsidR="00253B7F" w:rsidRPr="006F2DDC" w:rsidRDefault="00253B7F" w:rsidP="008A6807">
            <w:pPr>
              <w:pStyle w:val="TableText"/>
              <w:jc w:val="both"/>
            </w:pPr>
            <w:r w:rsidRPr="006F2DDC">
              <w:t xml:space="preserve">None </w:t>
            </w:r>
          </w:p>
        </w:tc>
      </w:tr>
    </w:tbl>
    <w:p w14:paraId="4C34229A" w14:textId="77777777" w:rsidR="00253B7F" w:rsidRPr="006F2DDC" w:rsidRDefault="00253B7F" w:rsidP="00253B7F">
      <w:pPr>
        <w:ind w:left="0"/>
      </w:pPr>
    </w:p>
    <w:p w14:paraId="072049BC" w14:textId="77777777" w:rsidR="00253B7F" w:rsidRPr="006F2DDC" w:rsidRDefault="00253B7F" w:rsidP="00253B7F">
      <w:pPr>
        <w:pStyle w:val="BodyText"/>
        <w:ind w:left="0"/>
      </w:pPr>
    </w:p>
    <w:p w14:paraId="7CB97853" w14:textId="77777777" w:rsidR="00804944" w:rsidRPr="006F2DDC" w:rsidRDefault="00253B7F" w:rsidP="00804944">
      <w:pPr>
        <w:pStyle w:val="Heading3"/>
        <w:ind w:left="0"/>
        <w:jc w:val="both"/>
      </w:pPr>
      <w:r w:rsidRPr="006F2DDC">
        <w:lastRenderedPageBreak/>
        <w:br w:type="page"/>
      </w:r>
    </w:p>
    <w:p w14:paraId="724A0FD8" w14:textId="77777777" w:rsidR="00AA0280" w:rsidRPr="006F2DDC" w:rsidRDefault="00AA0280" w:rsidP="005E1655">
      <w:pPr>
        <w:pStyle w:val="Heading2"/>
      </w:pPr>
      <w:bookmarkStart w:id="41" w:name="_Toc24137614"/>
      <w:r w:rsidRPr="006F2DDC">
        <w:lastRenderedPageBreak/>
        <w:t>3.</w:t>
      </w:r>
      <w:r w:rsidR="00224ACF" w:rsidRPr="006F2DDC">
        <w:t>2</w:t>
      </w:r>
      <w:r w:rsidRPr="006F2DDC">
        <w:t xml:space="preserve"> </w:t>
      </w:r>
      <w:r w:rsidR="00131B58" w:rsidRPr="006F2DDC">
        <w:t>Designer</w:t>
      </w:r>
      <w:r w:rsidRPr="006F2DDC">
        <w:t xml:space="preserve"> Use Cases</w:t>
      </w:r>
      <w:bookmarkEnd w:id="41"/>
    </w:p>
    <w:p w14:paraId="1E4ECFE0" w14:textId="77777777" w:rsidR="00FF66E0" w:rsidRPr="006F2DDC" w:rsidRDefault="00FF66E0" w:rsidP="00FF66E0">
      <w:pPr>
        <w:pStyle w:val="Heading3"/>
        <w:ind w:left="0"/>
      </w:pPr>
      <w:bookmarkStart w:id="42" w:name="_Toc24137615"/>
      <w:r w:rsidRPr="006F2DDC">
        <w:t>UC 3.2.1 Designer Home Page</w:t>
      </w:r>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F66E0" w:rsidRPr="006F2DDC" w14:paraId="016898FD" w14:textId="77777777" w:rsidTr="007B141A">
        <w:tc>
          <w:tcPr>
            <w:tcW w:w="8856" w:type="dxa"/>
          </w:tcPr>
          <w:p w14:paraId="50898856" w14:textId="77777777" w:rsidR="00FF66E0" w:rsidRPr="006F2DDC" w:rsidRDefault="00FF66E0" w:rsidP="007B141A">
            <w:pPr>
              <w:pStyle w:val="TableText"/>
              <w:jc w:val="both"/>
              <w:rPr>
                <w:b/>
                <w:bCs/>
              </w:rPr>
            </w:pPr>
            <w:r w:rsidRPr="006F2DDC">
              <w:rPr>
                <w:b/>
                <w:bCs/>
              </w:rPr>
              <w:t>Actor(s)</w:t>
            </w:r>
          </w:p>
          <w:p w14:paraId="47401B6A" w14:textId="77777777" w:rsidR="00FF66E0" w:rsidRPr="006F2DDC" w:rsidRDefault="008B57ED" w:rsidP="007B141A">
            <w:pPr>
              <w:pStyle w:val="TableText"/>
              <w:jc w:val="both"/>
            </w:pPr>
            <w:r w:rsidRPr="006F2DDC">
              <w:t>Designer</w:t>
            </w:r>
          </w:p>
        </w:tc>
      </w:tr>
      <w:tr w:rsidR="00FF66E0" w:rsidRPr="006F2DDC" w14:paraId="68B18CBE" w14:textId="77777777" w:rsidTr="007B141A">
        <w:tc>
          <w:tcPr>
            <w:tcW w:w="8856" w:type="dxa"/>
          </w:tcPr>
          <w:p w14:paraId="24C1CF78" w14:textId="77777777" w:rsidR="00FF66E0" w:rsidRPr="006F2DDC" w:rsidRDefault="00FF66E0" w:rsidP="007B141A">
            <w:pPr>
              <w:pStyle w:val="TableText"/>
              <w:jc w:val="both"/>
              <w:rPr>
                <w:b/>
                <w:bCs/>
              </w:rPr>
            </w:pPr>
            <w:r w:rsidRPr="006F2DDC">
              <w:rPr>
                <w:b/>
                <w:bCs/>
              </w:rPr>
              <w:t>Description</w:t>
            </w:r>
          </w:p>
          <w:p w14:paraId="3A40F2DB" w14:textId="77777777" w:rsidR="00FF66E0" w:rsidRPr="006F2DDC" w:rsidRDefault="00FF66E0" w:rsidP="00B47198">
            <w:pPr>
              <w:pStyle w:val="TableText"/>
              <w:jc w:val="both"/>
            </w:pPr>
            <w:r w:rsidRPr="006F2DDC">
              <w:t>This use case allows the actor to view the home page on login.</w:t>
            </w:r>
          </w:p>
        </w:tc>
      </w:tr>
      <w:tr w:rsidR="00FF66E0" w:rsidRPr="006F2DDC" w14:paraId="155D724E" w14:textId="77777777" w:rsidTr="007B141A">
        <w:tc>
          <w:tcPr>
            <w:tcW w:w="8856" w:type="dxa"/>
          </w:tcPr>
          <w:p w14:paraId="7E713A9F" w14:textId="77777777" w:rsidR="00FF66E0" w:rsidRPr="006F2DDC" w:rsidRDefault="00FF66E0" w:rsidP="007B141A">
            <w:pPr>
              <w:pStyle w:val="TableText"/>
              <w:jc w:val="both"/>
              <w:rPr>
                <w:b/>
                <w:bCs/>
              </w:rPr>
            </w:pPr>
            <w:proofErr w:type="gramStart"/>
            <w:r w:rsidRPr="006F2DDC">
              <w:rPr>
                <w:b/>
                <w:bCs/>
              </w:rPr>
              <w:t>Pre Conditions</w:t>
            </w:r>
            <w:proofErr w:type="gramEnd"/>
          </w:p>
          <w:p w14:paraId="58E2F1A7" w14:textId="77777777" w:rsidR="00FF66E0" w:rsidRPr="006F2DDC" w:rsidRDefault="00FF66E0" w:rsidP="00F454DB">
            <w:pPr>
              <w:pStyle w:val="TableText"/>
              <w:numPr>
                <w:ilvl w:val="0"/>
                <w:numId w:val="35"/>
              </w:numPr>
              <w:jc w:val="both"/>
            </w:pPr>
            <w:r w:rsidRPr="006F2DDC">
              <w:t>The actor has a valid login.</w:t>
            </w:r>
          </w:p>
        </w:tc>
      </w:tr>
      <w:tr w:rsidR="00FF66E0" w:rsidRPr="006F2DDC" w14:paraId="6BC7FC1D" w14:textId="77777777" w:rsidTr="007B141A">
        <w:tc>
          <w:tcPr>
            <w:tcW w:w="8856" w:type="dxa"/>
          </w:tcPr>
          <w:p w14:paraId="3CF6DD9F" w14:textId="77777777" w:rsidR="00FF66E0" w:rsidRPr="006F2DDC" w:rsidRDefault="00FF66E0" w:rsidP="007B141A">
            <w:pPr>
              <w:pStyle w:val="TableText"/>
              <w:jc w:val="both"/>
              <w:rPr>
                <w:b/>
                <w:bCs/>
              </w:rPr>
            </w:pPr>
            <w:r w:rsidRPr="006F2DDC">
              <w:rPr>
                <w:b/>
                <w:bCs/>
              </w:rPr>
              <w:t>Triggers</w:t>
            </w:r>
          </w:p>
          <w:p w14:paraId="65A0FAF2" w14:textId="77777777" w:rsidR="00FF66E0" w:rsidRPr="006F2DDC" w:rsidRDefault="00FF66E0" w:rsidP="00F454DB">
            <w:pPr>
              <w:pStyle w:val="TableText"/>
              <w:numPr>
                <w:ilvl w:val="0"/>
                <w:numId w:val="85"/>
              </w:numPr>
              <w:jc w:val="both"/>
            </w:pPr>
            <w:r w:rsidRPr="006F2DDC">
              <w:t>The actor has logged into the system.</w:t>
            </w:r>
          </w:p>
        </w:tc>
      </w:tr>
      <w:tr w:rsidR="00FF66E0" w:rsidRPr="006F2DDC" w14:paraId="689BEAFA" w14:textId="77777777" w:rsidTr="007B141A">
        <w:tc>
          <w:tcPr>
            <w:tcW w:w="8856" w:type="dxa"/>
          </w:tcPr>
          <w:p w14:paraId="721FDB72" w14:textId="77777777" w:rsidR="00FF66E0" w:rsidRPr="006F2DDC" w:rsidRDefault="00FF66E0" w:rsidP="007B141A">
            <w:pPr>
              <w:pStyle w:val="TableText"/>
              <w:jc w:val="both"/>
              <w:rPr>
                <w:b/>
                <w:bCs/>
              </w:rPr>
            </w:pPr>
            <w:r w:rsidRPr="006F2DDC">
              <w:rPr>
                <w:b/>
                <w:bCs/>
              </w:rPr>
              <w:t>Normal Flow</w:t>
            </w:r>
          </w:p>
          <w:p w14:paraId="4B328871" w14:textId="77777777" w:rsidR="00FF66E0" w:rsidRPr="006F2DDC" w:rsidRDefault="00FF66E0" w:rsidP="00F454DB">
            <w:pPr>
              <w:pStyle w:val="TableText"/>
              <w:numPr>
                <w:ilvl w:val="0"/>
                <w:numId w:val="86"/>
              </w:numPr>
              <w:jc w:val="both"/>
            </w:pPr>
            <w:r w:rsidRPr="006F2DDC">
              <w:t xml:space="preserve">System should display the </w:t>
            </w:r>
            <w:r w:rsidRPr="006F2DDC">
              <w:rPr>
                <w:u w:val="single"/>
              </w:rPr>
              <w:t>BI Tool</w:t>
            </w:r>
            <w:r w:rsidRPr="006F2DDC">
              <w:t xml:space="preserve"> name on the top left corner and </w:t>
            </w:r>
            <w:r w:rsidR="00B90A7F" w:rsidRPr="006F2DDC">
              <w:t>2</w:t>
            </w:r>
            <w:r w:rsidRPr="006F2DDC">
              <w:t xml:space="preserve"> menu item buttons below it: </w:t>
            </w:r>
            <w:r w:rsidRPr="006F2DDC">
              <w:rPr>
                <w:u w:val="single"/>
              </w:rPr>
              <w:t>Home</w:t>
            </w:r>
            <w:r w:rsidR="00B90A7F" w:rsidRPr="006F2DDC">
              <w:t xml:space="preserve"> </w:t>
            </w:r>
            <w:r w:rsidRPr="006F2DDC">
              <w:t xml:space="preserve">and </w:t>
            </w:r>
            <w:r w:rsidRPr="006F2DDC">
              <w:rPr>
                <w:u w:val="single"/>
              </w:rPr>
              <w:t>Projects</w:t>
            </w:r>
            <w:r w:rsidRPr="006F2DDC">
              <w:t>.</w:t>
            </w:r>
          </w:p>
          <w:p w14:paraId="6CA943C5" w14:textId="77777777" w:rsidR="00FF66E0" w:rsidRPr="006F2DDC" w:rsidRDefault="00FF66E0" w:rsidP="00F454DB">
            <w:pPr>
              <w:pStyle w:val="TableText"/>
              <w:numPr>
                <w:ilvl w:val="0"/>
                <w:numId w:val="86"/>
              </w:numPr>
              <w:jc w:val="both"/>
            </w:pPr>
            <w:r w:rsidRPr="006F2DDC">
              <w:t xml:space="preserve">On top of the main section (right), system should display one icon on the left side (a </w:t>
            </w:r>
            <w:proofErr w:type="gramStart"/>
            <w:r w:rsidRPr="006F2DDC">
              <w:t>3 line</w:t>
            </w:r>
            <w:proofErr w:type="gramEnd"/>
            <w:r w:rsidRPr="006F2DDC">
              <w:t xml:space="preserve"> menu icon) and 2 icons on the right side (theme and user name).</w:t>
            </w:r>
          </w:p>
          <w:p w14:paraId="3499CBE9" w14:textId="77777777" w:rsidR="00FF66E0" w:rsidRPr="006F2DDC" w:rsidRDefault="00FF66E0" w:rsidP="00F454DB">
            <w:pPr>
              <w:pStyle w:val="TableText"/>
              <w:numPr>
                <w:ilvl w:val="0"/>
                <w:numId w:val="86"/>
              </w:numPr>
              <w:jc w:val="both"/>
            </w:pPr>
            <w:r w:rsidRPr="006F2DDC">
              <w:t>At the centre of the main section (right), system should display the following message:</w:t>
            </w:r>
          </w:p>
          <w:p w14:paraId="0B30807D" w14:textId="77777777" w:rsidR="00FF66E0" w:rsidRPr="006F2DDC" w:rsidRDefault="00FF66E0" w:rsidP="007B141A">
            <w:pPr>
              <w:pStyle w:val="TableText"/>
              <w:ind w:left="340"/>
              <w:jc w:val="both"/>
              <w:rPr>
                <w:i/>
              </w:rPr>
            </w:pPr>
          </w:p>
          <w:p w14:paraId="5EBE02E4" w14:textId="77777777" w:rsidR="00FF66E0" w:rsidRPr="006F2DDC" w:rsidRDefault="00FF66E0" w:rsidP="007B141A">
            <w:pPr>
              <w:pStyle w:val="TableText"/>
              <w:ind w:left="340"/>
              <w:jc w:val="both"/>
              <w:rPr>
                <w:i/>
              </w:rPr>
            </w:pPr>
            <w:r w:rsidRPr="006F2DDC">
              <w:rPr>
                <w:i/>
              </w:rPr>
              <w:t>Welcome</w:t>
            </w:r>
          </w:p>
          <w:p w14:paraId="3A81C99B" w14:textId="77777777" w:rsidR="00FF66E0" w:rsidRPr="006F2DDC" w:rsidRDefault="00FF66E0" w:rsidP="007B141A">
            <w:pPr>
              <w:pStyle w:val="TableText"/>
              <w:ind w:left="340"/>
              <w:jc w:val="both"/>
            </w:pPr>
            <w:r w:rsidRPr="006F2DDC">
              <w:rPr>
                <w:i/>
              </w:rPr>
              <w:t>Get going with a complete range of graphical and SQL data preparation capabilities to join, filter and aggregate data. A plethora of chart types support a wide variety of visualizations and dashboards. User group security enables seamless control of access rights over data and visuals.</w:t>
            </w:r>
          </w:p>
          <w:p w14:paraId="202024EA" w14:textId="77777777" w:rsidR="00FF66E0" w:rsidRPr="006F2DDC" w:rsidRDefault="00FF66E0" w:rsidP="007B141A">
            <w:pPr>
              <w:pStyle w:val="TableText"/>
              <w:ind w:left="340"/>
              <w:jc w:val="both"/>
            </w:pPr>
          </w:p>
          <w:p w14:paraId="0C34E42D" w14:textId="77777777" w:rsidR="00FF66E0" w:rsidRPr="006F2DDC" w:rsidRDefault="00FF66E0" w:rsidP="00F454DB">
            <w:pPr>
              <w:pStyle w:val="TableText"/>
              <w:numPr>
                <w:ilvl w:val="0"/>
                <w:numId w:val="86"/>
              </w:numPr>
              <w:jc w:val="both"/>
            </w:pPr>
            <w:r w:rsidRPr="006F2DDC">
              <w:t xml:space="preserve">Clicking on the </w:t>
            </w:r>
            <w:proofErr w:type="gramStart"/>
            <w:r w:rsidRPr="006F2DDC">
              <w:t>3 line</w:t>
            </w:r>
            <w:proofErr w:type="gramEnd"/>
            <w:r w:rsidRPr="006F2DDC">
              <w:t xml:space="preserve"> menu item should toggle display of the left side menu items.</w:t>
            </w:r>
          </w:p>
          <w:p w14:paraId="64224A8B" w14:textId="77777777" w:rsidR="00FF66E0" w:rsidRPr="006F2DDC" w:rsidRDefault="00FF66E0" w:rsidP="00F454DB">
            <w:pPr>
              <w:pStyle w:val="TableText"/>
              <w:numPr>
                <w:ilvl w:val="0"/>
                <w:numId w:val="86"/>
              </w:numPr>
              <w:jc w:val="both"/>
            </w:pPr>
            <w:r w:rsidRPr="006F2DDC">
              <w:t>On the theme icon, the system should display the current selected theme.</w:t>
            </w:r>
          </w:p>
          <w:p w14:paraId="1292992E" w14:textId="77777777" w:rsidR="00FF66E0" w:rsidRPr="006F2DDC" w:rsidRDefault="00FF66E0" w:rsidP="00F454DB">
            <w:pPr>
              <w:pStyle w:val="TableText"/>
              <w:numPr>
                <w:ilvl w:val="0"/>
                <w:numId w:val="86"/>
              </w:numPr>
              <w:jc w:val="both"/>
            </w:pPr>
            <w:r w:rsidRPr="006F2DDC">
              <w:t>On clicking the same, the system should display the alternative options available for theme and allow actor to select any of the same.</w:t>
            </w:r>
          </w:p>
          <w:p w14:paraId="1D0B35A8" w14:textId="77777777" w:rsidR="00FF66E0" w:rsidRPr="006F2DDC" w:rsidRDefault="00FF66E0" w:rsidP="00F454DB">
            <w:pPr>
              <w:pStyle w:val="TableText"/>
              <w:numPr>
                <w:ilvl w:val="0"/>
                <w:numId w:val="86"/>
              </w:numPr>
              <w:jc w:val="both"/>
            </w:pPr>
            <w:r w:rsidRPr="006F2DDC">
              <w:t>If actor selects any theme, system should update the theme of all elements on the screen.</w:t>
            </w:r>
          </w:p>
          <w:p w14:paraId="52162D7F" w14:textId="77777777" w:rsidR="00FF66E0" w:rsidRPr="006F2DDC" w:rsidRDefault="00FF66E0" w:rsidP="00F454DB">
            <w:pPr>
              <w:pStyle w:val="TableText"/>
              <w:numPr>
                <w:ilvl w:val="0"/>
                <w:numId w:val="86"/>
              </w:numPr>
              <w:jc w:val="both"/>
            </w:pPr>
            <w:r w:rsidRPr="006F2DDC">
              <w:t>On next and subsequent logins, system should display last updated themes.</w:t>
            </w:r>
          </w:p>
          <w:p w14:paraId="37DC3535" w14:textId="77777777" w:rsidR="00FF66E0" w:rsidRPr="006F2DDC" w:rsidRDefault="00FF66E0" w:rsidP="00F454DB">
            <w:pPr>
              <w:pStyle w:val="TableText"/>
              <w:numPr>
                <w:ilvl w:val="0"/>
                <w:numId w:val="86"/>
              </w:numPr>
              <w:jc w:val="both"/>
            </w:pPr>
            <w:r w:rsidRPr="006F2DDC">
              <w:t xml:space="preserve">On clicking the user name icon, the system should display 3 options: </w:t>
            </w:r>
            <w:r w:rsidRPr="006F2DDC">
              <w:rPr>
                <w:u w:val="single"/>
              </w:rPr>
              <w:t>Profile</w:t>
            </w:r>
            <w:r w:rsidRPr="006F2DDC">
              <w:t xml:space="preserve">, </w:t>
            </w:r>
            <w:r w:rsidRPr="006F2DDC">
              <w:rPr>
                <w:u w:val="single"/>
              </w:rPr>
              <w:t>Change Password</w:t>
            </w:r>
            <w:r w:rsidRPr="006F2DDC">
              <w:t xml:space="preserve"> and </w:t>
            </w:r>
            <w:r w:rsidRPr="006F2DDC">
              <w:rPr>
                <w:u w:val="single"/>
              </w:rPr>
              <w:t>Logout</w:t>
            </w:r>
            <w:r w:rsidRPr="006F2DDC">
              <w:t>.</w:t>
            </w:r>
          </w:p>
          <w:p w14:paraId="15F20474" w14:textId="77777777" w:rsidR="00FF66E0" w:rsidRPr="006F2DDC" w:rsidRDefault="00FF66E0" w:rsidP="00F454DB">
            <w:pPr>
              <w:pStyle w:val="TableText"/>
              <w:numPr>
                <w:ilvl w:val="0"/>
                <w:numId w:val="86"/>
              </w:numPr>
              <w:jc w:val="both"/>
            </w:pPr>
            <w:r w:rsidRPr="006F2DDC">
              <w:t xml:space="preserve">On clicking the </w:t>
            </w:r>
            <w:r w:rsidRPr="006F2DDC">
              <w:rPr>
                <w:u w:val="single"/>
              </w:rPr>
              <w:t>Profile</w:t>
            </w:r>
            <w:r w:rsidRPr="006F2DDC">
              <w:t xml:space="preserve"> option, the system should display the user profile (full name, email id, mobile number) and allow user to change details other than email id.</w:t>
            </w:r>
          </w:p>
          <w:p w14:paraId="00A19396" w14:textId="77777777" w:rsidR="00FF66E0" w:rsidRPr="006F2DDC" w:rsidRDefault="00FF66E0" w:rsidP="00F454DB">
            <w:pPr>
              <w:pStyle w:val="TableText"/>
              <w:numPr>
                <w:ilvl w:val="0"/>
                <w:numId w:val="86"/>
              </w:numPr>
              <w:jc w:val="both"/>
            </w:pPr>
            <w:r w:rsidRPr="006F2DDC">
              <w:lastRenderedPageBreak/>
              <w:t xml:space="preserve">On clicking the </w:t>
            </w:r>
            <w:r w:rsidRPr="006F2DDC">
              <w:rPr>
                <w:u w:val="single"/>
              </w:rPr>
              <w:t>Change Password</w:t>
            </w:r>
            <w:r w:rsidRPr="006F2DDC">
              <w:t xml:space="preserve"> option, the system should ask user to enter the current password for confirmation followed by entering the new password two times for confirmation.</w:t>
            </w:r>
          </w:p>
          <w:p w14:paraId="51A792DF" w14:textId="77777777" w:rsidR="00FF66E0" w:rsidRPr="006F2DDC" w:rsidRDefault="00FF66E0" w:rsidP="00F454DB">
            <w:pPr>
              <w:pStyle w:val="TableText"/>
              <w:numPr>
                <w:ilvl w:val="0"/>
                <w:numId w:val="86"/>
              </w:numPr>
              <w:jc w:val="both"/>
            </w:pPr>
            <w:r w:rsidRPr="006F2DDC">
              <w:t>Password characters should not be visible.</w:t>
            </w:r>
          </w:p>
          <w:p w14:paraId="24BA4364" w14:textId="77777777" w:rsidR="00FF66E0" w:rsidRPr="006F2DDC" w:rsidRDefault="00FF66E0" w:rsidP="00F454DB">
            <w:pPr>
              <w:pStyle w:val="TableText"/>
              <w:numPr>
                <w:ilvl w:val="0"/>
                <w:numId w:val="86"/>
              </w:numPr>
              <w:jc w:val="both"/>
            </w:pPr>
            <w:r w:rsidRPr="006F2DDC">
              <w:t>If the password criteria are fulfilled, system should allow password to be reset.</w:t>
            </w:r>
          </w:p>
          <w:p w14:paraId="18B8121F" w14:textId="77777777" w:rsidR="00FF66E0" w:rsidRPr="006F2DDC" w:rsidRDefault="00FF66E0" w:rsidP="00F454DB">
            <w:pPr>
              <w:pStyle w:val="TableText"/>
              <w:numPr>
                <w:ilvl w:val="0"/>
                <w:numId w:val="86"/>
              </w:numPr>
              <w:jc w:val="both"/>
            </w:pPr>
            <w:r w:rsidRPr="006F2DDC">
              <w:t>On next and subsequent logins, system should allow actor to login only on entry of new password.</w:t>
            </w:r>
          </w:p>
        </w:tc>
      </w:tr>
      <w:tr w:rsidR="00FF66E0" w:rsidRPr="006F2DDC" w14:paraId="52EDC798" w14:textId="77777777" w:rsidTr="007B141A">
        <w:tc>
          <w:tcPr>
            <w:tcW w:w="8856" w:type="dxa"/>
          </w:tcPr>
          <w:p w14:paraId="4092701B" w14:textId="77777777" w:rsidR="00FF66E0" w:rsidRPr="006F2DDC" w:rsidRDefault="003C395F" w:rsidP="007B141A">
            <w:pPr>
              <w:pStyle w:val="TableText"/>
              <w:jc w:val="both"/>
              <w:rPr>
                <w:b/>
                <w:bCs/>
              </w:rPr>
            </w:pPr>
            <w:r w:rsidRPr="006F2DDC">
              <w:rPr>
                <w:b/>
                <w:bCs/>
              </w:rPr>
              <w:lastRenderedPageBreak/>
              <w:t>Alternative Flow</w:t>
            </w:r>
          </w:p>
          <w:p w14:paraId="4CE39C3E" w14:textId="77777777" w:rsidR="00FF66E0" w:rsidRPr="006F2DDC" w:rsidRDefault="00FF66E0" w:rsidP="007B141A">
            <w:pPr>
              <w:pStyle w:val="TableText"/>
              <w:jc w:val="both"/>
            </w:pPr>
            <w:r w:rsidRPr="006F2DDC">
              <w:t xml:space="preserve">None </w:t>
            </w:r>
          </w:p>
        </w:tc>
      </w:tr>
      <w:tr w:rsidR="00FF66E0" w:rsidRPr="006F2DDC" w14:paraId="56614DB1" w14:textId="77777777" w:rsidTr="007B141A">
        <w:tc>
          <w:tcPr>
            <w:tcW w:w="8856" w:type="dxa"/>
          </w:tcPr>
          <w:p w14:paraId="070F0098" w14:textId="77777777" w:rsidR="00FF66E0" w:rsidRPr="006F2DDC" w:rsidRDefault="00FF66E0" w:rsidP="007B141A">
            <w:pPr>
              <w:pStyle w:val="TableText"/>
              <w:jc w:val="both"/>
              <w:rPr>
                <w:b/>
                <w:bCs/>
              </w:rPr>
            </w:pPr>
            <w:r w:rsidRPr="006F2DDC">
              <w:rPr>
                <w:b/>
                <w:bCs/>
              </w:rPr>
              <w:t>Post Conditions</w:t>
            </w:r>
          </w:p>
          <w:p w14:paraId="659669AF" w14:textId="77777777" w:rsidR="00FF66E0" w:rsidRPr="006F2DDC" w:rsidRDefault="00FF66E0" w:rsidP="007B141A">
            <w:pPr>
              <w:pStyle w:val="TableText"/>
              <w:jc w:val="both"/>
            </w:pPr>
            <w:r w:rsidRPr="006F2DDC">
              <w:t>None</w:t>
            </w:r>
          </w:p>
        </w:tc>
      </w:tr>
      <w:tr w:rsidR="00FF66E0" w:rsidRPr="006F2DDC" w14:paraId="1A2D1F55" w14:textId="77777777" w:rsidTr="007B141A">
        <w:tc>
          <w:tcPr>
            <w:tcW w:w="8856" w:type="dxa"/>
          </w:tcPr>
          <w:p w14:paraId="6DEE6773" w14:textId="77777777" w:rsidR="00FF66E0" w:rsidRPr="006F2DDC" w:rsidRDefault="00FF66E0" w:rsidP="007B141A">
            <w:pPr>
              <w:pStyle w:val="TableText"/>
              <w:jc w:val="both"/>
              <w:rPr>
                <w:b/>
                <w:bCs/>
              </w:rPr>
            </w:pPr>
            <w:r w:rsidRPr="006F2DDC">
              <w:rPr>
                <w:b/>
                <w:bCs/>
              </w:rPr>
              <w:t>Exceptions</w:t>
            </w:r>
          </w:p>
          <w:p w14:paraId="6E03930C" w14:textId="77777777" w:rsidR="00FF66E0" w:rsidRPr="006F2DDC" w:rsidRDefault="00FF66E0" w:rsidP="00F454DB">
            <w:pPr>
              <w:pStyle w:val="TableText"/>
              <w:numPr>
                <w:ilvl w:val="0"/>
                <w:numId w:val="87"/>
              </w:numPr>
              <w:jc w:val="both"/>
            </w:pPr>
            <w:r w:rsidRPr="006F2DDC">
              <w:t xml:space="preserve">System should not allow password reset if actor enters incorrect current password </w:t>
            </w:r>
            <w:r w:rsidRPr="006F2DDC">
              <w:rPr>
                <w:u w:val="single"/>
              </w:rPr>
              <w:t>or</w:t>
            </w:r>
            <w:r w:rsidRPr="006F2DDC">
              <w:t xml:space="preserve"> enters new password same as current password </w:t>
            </w:r>
            <w:r w:rsidRPr="006F2DDC">
              <w:rPr>
                <w:u w:val="single"/>
              </w:rPr>
              <w:t>or</w:t>
            </w:r>
            <w:r w:rsidRPr="006F2DDC">
              <w:t xml:space="preserve"> does not provide new password of adequate strength </w:t>
            </w:r>
            <w:r w:rsidRPr="006F2DDC">
              <w:rPr>
                <w:u w:val="single"/>
              </w:rPr>
              <w:t>or</w:t>
            </w:r>
            <w:r w:rsidRPr="006F2DDC">
              <w:t xml:space="preserve"> enters mismatched values for the two new password fields.</w:t>
            </w:r>
          </w:p>
        </w:tc>
      </w:tr>
      <w:tr w:rsidR="00FF66E0" w:rsidRPr="006F2DDC" w14:paraId="5CD1908E" w14:textId="77777777" w:rsidTr="007B141A">
        <w:tc>
          <w:tcPr>
            <w:tcW w:w="8856" w:type="dxa"/>
          </w:tcPr>
          <w:p w14:paraId="5017CFFA" w14:textId="77777777" w:rsidR="00FF66E0" w:rsidRPr="006F2DDC" w:rsidRDefault="00FF66E0" w:rsidP="007B141A">
            <w:pPr>
              <w:pStyle w:val="TableText"/>
              <w:jc w:val="both"/>
              <w:rPr>
                <w:b/>
                <w:bCs/>
              </w:rPr>
            </w:pPr>
            <w:r w:rsidRPr="006F2DDC">
              <w:rPr>
                <w:b/>
                <w:bCs/>
              </w:rPr>
              <w:t>Business Rules</w:t>
            </w:r>
          </w:p>
          <w:p w14:paraId="3C928A54" w14:textId="77777777" w:rsidR="00FF66E0" w:rsidRPr="006F2DDC" w:rsidRDefault="00FF66E0" w:rsidP="007B141A">
            <w:pPr>
              <w:pStyle w:val="TableText"/>
              <w:jc w:val="both"/>
            </w:pPr>
            <w:r w:rsidRPr="006F2DDC">
              <w:t>None</w:t>
            </w:r>
          </w:p>
        </w:tc>
      </w:tr>
      <w:tr w:rsidR="00FF66E0" w:rsidRPr="006F2DDC" w14:paraId="7675AA95" w14:textId="77777777" w:rsidTr="007B141A">
        <w:tc>
          <w:tcPr>
            <w:tcW w:w="8856" w:type="dxa"/>
          </w:tcPr>
          <w:p w14:paraId="6EA381D5" w14:textId="77777777" w:rsidR="00FF66E0" w:rsidRPr="006F2DDC" w:rsidRDefault="00FF66E0" w:rsidP="007B141A">
            <w:pPr>
              <w:pStyle w:val="TableText"/>
              <w:jc w:val="both"/>
              <w:rPr>
                <w:b/>
                <w:bCs/>
              </w:rPr>
            </w:pPr>
            <w:r w:rsidRPr="006F2DDC">
              <w:rPr>
                <w:b/>
                <w:bCs/>
              </w:rPr>
              <w:t>Relationships</w:t>
            </w:r>
          </w:p>
          <w:p w14:paraId="11B8B7F3" w14:textId="77777777" w:rsidR="00FF66E0" w:rsidRPr="006F2DDC" w:rsidRDefault="00FF66E0" w:rsidP="007B141A">
            <w:pPr>
              <w:pStyle w:val="TableText"/>
              <w:jc w:val="both"/>
            </w:pPr>
            <w:r w:rsidRPr="006F2DDC">
              <w:t>None</w:t>
            </w:r>
          </w:p>
        </w:tc>
      </w:tr>
      <w:tr w:rsidR="00FF66E0" w:rsidRPr="006F2DDC" w14:paraId="09D58FA2" w14:textId="77777777" w:rsidTr="007B141A">
        <w:tc>
          <w:tcPr>
            <w:tcW w:w="8856" w:type="dxa"/>
          </w:tcPr>
          <w:p w14:paraId="1B1E1702" w14:textId="77777777" w:rsidR="00FF66E0" w:rsidRPr="006F2DDC" w:rsidRDefault="00FF66E0" w:rsidP="007B141A">
            <w:pPr>
              <w:pStyle w:val="TableText"/>
              <w:jc w:val="both"/>
              <w:rPr>
                <w:b/>
                <w:bCs/>
              </w:rPr>
            </w:pPr>
            <w:r w:rsidRPr="006F2DDC">
              <w:rPr>
                <w:b/>
                <w:bCs/>
              </w:rPr>
              <w:t>Special Requirements</w:t>
            </w:r>
          </w:p>
          <w:p w14:paraId="6C656B62" w14:textId="77777777" w:rsidR="00FF66E0" w:rsidRPr="006F2DDC" w:rsidRDefault="00FF66E0" w:rsidP="007B141A">
            <w:pPr>
              <w:pStyle w:val="TableText"/>
              <w:jc w:val="both"/>
            </w:pPr>
            <w:r w:rsidRPr="006F2DDC">
              <w:t xml:space="preserve">None </w:t>
            </w:r>
          </w:p>
        </w:tc>
      </w:tr>
      <w:tr w:rsidR="00FF66E0" w:rsidRPr="006F2DDC" w14:paraId="3B883BA3" w14:textId="77777777" w:rsidTr="007B141A">
        <w:tc>
          <w:tcPr>
            <w:tcW w:w="8856" w:type="dxa"/>
          </w:tcPr>
          <w:p w14:paraId="60F3E53C" w14:textId="77777777" w:rsidR="00FF66E0" w:rsidRPr="006F2DDC" w:rsidRDefault="00FF66E0" w:rsidP="007B141A">
            <w:pPr>
              <w:pStyle w:val="TableText"/>
              <w:jc w:val="both"/>
              <w:rPr>
                <w:b/>
                <w:bCs/>
              </w:rPr>
            </w:pPr>
            <w:r w:rsidRPr="006F2DDC">
              <w:rPr>
                <w:b/>
                <w:bCs/>
              </w:rPr>
              <w:t>Assumptions</w:t>
            </w:r>
          </w:p>
          <w:p w14:paraId="07AE0F29" w14:textId="77777777" w:rsidR="00FF66E0" w:rsidRPr="006F2DDC" w:rsidRDefault="00FF66E0" w:rsidP="007B141A">
            <w:pPr>
              <w:pStyle w:val="TableText"/>
              <w:jc w:val="both"/>
            </w:pPr>
            <w:r w:rsidRPr="006F2DDC">
              <w:t xml:space="preserve">None </w:t>
            </w:r>
          </w:p>
        </w:tc>
      </w:tr>
    </w:tbl>
    <w:p w14:paraId="7464A857" w14:textId="77777777" w:rsidR="00FF66E0" w:rsidRPr="006F2DDC" w:rsidRDefault="00FF66E0" w:rsidP="00FF66E0">
      <w:pPr>
        <w:pStyle w:val="BodyText"/>
        <w:ind w:left="0"/>
      </w:pPr>
    </w:p>
    <w:p w14:paraId="549B006C" w14:textId="77777777" w:rsidR="00FF66E0" w:rsidRPr="006F2DDC" w:rsidRDefault="00FF66E0" w:rsidP="00FF66E0">
      <w:r w:rsidRPr="006F2DDC">
        <w:br w:type="page"/>
      </w:r>
    </w:p>
    <w:p w14:paraId="596C21F3" w14:textId="77777777" w:rsidR="00AA0280" w:rsidRPr="006F2DDC" w:rsidRDefault="008E3307">
      <w:pPr>
        <w:pStyle w:val="Heading3"/>
        <w:ind w:left="0"/>
        <w:jc w:val="both"/>
      </w:pPr>
      <w:bookmarkStart w:id="43" w:name="_Toc24137616"/>
      <w:r w:rsidRPr="006F2DDC">
        <w:lastRenderedPageBreak/>
        <w:t xml:space="preserve">UC </w:t>
      </w:r>
      <w:r w:rsidR="00AA0280" w:rsidRPr="006F2DDC">
        <w:t>3.</w:t>
      </w:r>
      <w:r w:rsidR="00E55725" w:rsidRPr="006F2DDC">
        <w:t>2.</w:t>
      </w:r>
      <w:r w:rsidR="00E72911" w:rsidRPr="006F2DDC">
        <w:t>2</w:t>
      </w:r>
      <w:r w:rsidR="00AA0280" w:rsidRPr="006F2DDC">
        <w:t xml:space="preserve"> </w:t>
      </w:r>
      <w:r w:rsidR="00FA7388" w:rsidRPr="006F2DDC">
        <w:t>Navigate Menu</w:t>
      </w:r>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DB2E4D" w:rsidRPr="006F2DDC" w14:paraId="2201444B" w14:textId="77777777" w:rsidTr="00972E59">
        <w:tc>
          <w:tcPr>
            <w:tcW w:w="8856" w:type="dxa"/>
          </w:tcPr>
          <w:p w14:paraId="245F44A4" w14:textId="77777777" w:rsidR="00DB2E4D" w:rsidRPr="006F2DDC" w:rsidRDefault="00DB2E4D" w:rsidP="00370985">
            <w:pPr>
              <w:pStyle w:val="TableText"/>
              <w:jc w:val="both"/>
              <w:rPr>
                <w:b/>
                <w:bCs/>
              </w:rPr>
            </w:pPr>
            <w:r w:rsidRPr="006F2DDC">
              <w:rPr>
                <w:b/>
                <w:bCs/>
              </w:rPr>
              <w:t>Actor(s)</w:t>
            </w:r>
          </w:p>
          <w:p w14:paraId="75D9077D" w14:textId="77777777" w:rsidR="00DB2E4D" w:rsidRPr="006F2DDC" w:rsidRDefault="00082EEE" w:rsidP="00AE57A3">
            <w:pPr>
              <w:pStyle w:val="TableText"/>
              <w:jc w:val="both"/>
            </w:pPr>
            <w:r w:rsidRPr="006F2DDC">
              <w:t>Designer</w:t>
            </w:r>
          </w:p>
        </w:tc>
      </w:tr>
      <w:tr w:rsidR="00DB2E4D" w:rsidRPr="006F2DDC" w14:paraId="6B6038DD" w14:textId="77777777" w:rsidTr="00972E59">
        <w:tc>
          <w:tcPr>
            <w:tcW w:w="8856" w:type="dxa"/>
          </w:tcPr>
          <w:p w14:paraId="25A5AAB8" w14:textId="77777777" w:rsidR="00DB2E4D" w:rsidRPr="006F2DDC" w:rsidRDefault="00DB2E4D" w:rsidP="00370985">
            <w:pPr>
              <w:pStyle w:val="TableText"/>
              <w:jc w:val="both"/>
              <w:rPr>
                <w:b/>
                <w:bCs/>
              </w:rPr>
            </w:pPr>
            <w:r w:rsidRPr="006F2DDC">
              <w:rPr>
                <w:b/>
                <w:bCs/>
              </w:rPr>
              <w:t>Description</w:t>
            </w:r>
          </w:p>
          <w:p w14:paraId="5F931488" w14:textId="77777777" w:rsidR="00DB2E4D" w:rsidRPr="006F2DDC" w:rsidRDefault="006878DC" w:rsidP="00B47198">
            <w:pPr>
              <w:pStyle w:val="TableText"/>
            </w:pPr>
            <w:r w:rsidRPr="006F2DDC">
              <w:t>Th</w:t>
            </w:r>
            <w:r w:rsidR="00E7760F" w:rsidRPr="006F2DDC">
              <w:t xml:space="preserve">is use case allows the </w:t>
            </w:r>
            <w:r w:rsidR="00FE4BEC" w:rsidRPr="006F2DDC">
              <w:t>actor</w:t>
            </w:r>
            <w:r w:rsidRPr="006F2DDC">
              <w:t xml:space="preserve"> </w:t>
            </w:r>
            <w:r w:rsidR="00E7760F" w:rsidRPr="006F2DDC">
              <w:t xml:space="preserve">to </w:t>
            </w:r>
            <w:r w:rsidR="00727CB9" w:rsidRPr="006F2DDC">
              <w:t xml:space="preserve">navigate through the </w:t>
            </w:r>
            <w:proofErr w:type="gramStart"/>
            <w:r w:rsidR="00E7760F" w:rsidRPr="006F2DDC">
              <w:t>projects</w:t>
            </w:r>
            <w:proofErr w:type="gramEnd"/>
            <w:r w:rsidR="00E7760F" w:rsidRPr="006F2DDC">
              <w:t xml:space="preserve"> </w:t>
            </w:r>
            <w:r w:rsidR="00517917" w:rsidRPr="006F2DDC">
              <w:t>hierarchy.</w:t>
            </w:r>
          </w:p>
          <w:p w14:paraId="28878E62" w14:textId="77777777" w:rsidR="00E7760F" w:rsidRPr="006F2DDC" w:rsidRDefault="00A70D8A" w:rsidP="00B47198">
            <w:pPr>
              <w:pStyle w:val="TableText"/>
            </w:pPr>
            <w:r w:rsidRPr="006F2DDC">
              <w:t xml:space="preserve">System should display all </w:t>
            </w:r>
            <w:r w:rsidR="00E7760F" w:rsidRPr="006F2DDC">
              <w:t>existing projects, their hierarchical data sources</w:t>
            </w:r>
            <w:r w:rsidR="003475CF" w:rsidRPr="006F2DDC">
              <w:t>, visuals and pages</w:t>
            </w:r>
            <w:r w:rsidR="00E7760F" w:rsidRPr="006F2DDC">
              <w:t>.</w:t>
            </w:r>
          </w:p>
          <w:p w14:paraId="736E0B6F" w14:textId="77777777" w:rsidR="00E139BA" w:rsidRPr="006F2DDC" w:rsidRDefault="00E7760F" w:rsidP="00B47198">
            <w:pPr>
              <w:pStyle w:val="TableText"/>
            </w:pPr>
            <w:r w:rsidRPr="006F2DDC">
              <w:t>Actor should get option</w:t>
            </w:r>
            <w:r w:rsidR="00AB0F6E" w:rsidRPr="006F2DDC">
              <w:t>s</w:t>
            </w:r>
            <w:r w:rsidRPr="006F2DDC">
              <w:t xml:space="preserve"> to add new data sources</w:t>
            </w:r>
            <w:r w:rsidR="00EA4A11" w:rsidRPr="006F2DDC">
              <w:t>, visuals and pages</w:t>
            </w:r>
            <w:r w:rsidR="00E139BA" w:rsidRPr="006F2DDC">
              <w:t>.</w:t>
            </w:r>
          </w:p>
          <w:p w14:paraId="5FB98640" w14:textId="77777777" w:rsidR="00E7760F" w:rsidRPr="006F2DDC" w:rsidRDefault="00E139BA" w:rsidP="00B47198">
            <w:pPr>
              <w:pStyle w:val="TableText"/>
            </w:pPr>
            <w:r w:rsidRPr="006F2DDC">
              <w:t xml:space="preserve">Actor should also get options to </w:t>
            </w:r>
            <w:r w:rsidR="00D82132" w:rsidRPr="006F2DDC">
              <w:t>edit</w:t>
            </w:r>
            <w:r w:rsidR="00E7760F" w:rsidRPr="006F2DDC">
              <w:t xml:space="preserve"> data sources</w:t>
            </w:r>
            <w:r w:rsidR="00EA4A11" w:rsidRPr="006F2DDC">
              <w:t>, visuals and pages</w:t>
            </w:r>
            <w:r w:rsidR="00E7760F" w:rsidRPr="006F2DDC">
              <w:t>.</w:t>
            </w:r>
          </w:p>
        </w:tc>
      </w:tr>
      <w:tr w:rsidR="00DB2E4D" w:rsidRPr="006F2DDC" w14:paraId="29DE548B" w14:textId="77777777" w:rsidTr="00972E59">
        <w:tc>
          <w:tcPr>
            <w:tcW w:w="8856" w:type="dxa"/>
          </w:tcPr>
          <w:p w14:paraId="65725A8A" w14:textId="77777777" w:rsidR="00DB2E4D" w:rsidRPr="006F2DDC" w:rsidRDefault="00DB2E4D" w:rsidP="00370985">
            <w:pPr>
              <w:pStyle w:val="TableText"/>
              <w:jc w:val="both"/>
              <w:rPr>
                <w:b/>
                <w:bCs/>
              </w:rPr>
            </w:pPr>
            <w:proofErr w:type="gramStart"/>
            <w:r w:rsidRPr="006F2DDC">
              <w:rPr>
                <w:b/>
                <w:bCs/>
              </w:rPr>
              <w:t>Pre Conditions</w:t>
            </w:r>
            <w:proofErr w:type="gramEnd"/>
          </w:p>
          <w:p w14:paraId="6F083B78" w14:textId="77777777" w:rsidR="00DB2E4D" w:rsidRPr="006F2DDC" w:rsidRDefault="00914DB0" w:rsidP="00942E17">
            <w:pPr>
              <w:pStyle w:val="TableText"/>
              <w:numPr>
                <w:ilvl w:val="0"/>
                <w:numId w:val="5"/>
              </w:numPr>
            </w:pPr>
            <w:r w:rsidRPr="006F2DDC">
              <w:t>The actor has a valid login</w:t>
            </w:r>
            <w:r w:rsidR="00DB2E4D" w:rsidRPr="006F2DDC">
              <w:t>.</w:t>
            </w:r>
          </w:p>
        </w:tc>
      </w:tr>
      <w:tr w:rsidR="00DB2E4D" w:rsidRPr="006F2DDC" w14:paraId="0A1C7926" w14:textId="77777777" w:rsidTr="00972E59">
        <w:tc>
          <w:tcPr>
            <w:tcW w:w="8856" w:type="dxa"/>
          </w:tcPr>
          <w:p w14:paraId="515E2C57" w14:textId="77777777" w:rsidR="00DB2E4D" w:rsidRPr="006F2DDC" w:rsidRDefault="00DB2E4D" w:rsidP="00370985">
            <w:pPr>
              <w:pStyle w:val="TableText"/>
              <w:jc w:val="both"/>
              <w:rPr>
                <w:b/>
                <w:bCs/>
              </w:rPr>
            </w:pPr>
            <w:r w:rsidRPr="006F2DDC">
              <w:rPr>
                <w:b/>
                <w:bCs/>
              </w:rPr>
              <w:t>Triggers</w:t>
            </w:r>
          </w:p>
          <w:p w14:paraId="24D7E943" w14:textId="77777777" w:rsidR="00DB2E4D" w:rsidRPr="006F2DDC" w:rsidRDefault="00914DB0" w:rsidP="00F454DB">
            <w:pPr>
              <w:pStyle w:val="TableText"/>
              <w:numPr>
                <w:ilvl w:val="0"/>
                <w:numId w:val="88"/>
              </w:numPr>
            </w:pPr>
            <w:r w:rsidRPr="006F2DDC">
              <w:t>Actor logs in to the system.</w:t>
            </w:r>
          </w:p>
        </w:tc>
      </w:tr>
      <w:tr w:rsidR="00DB2E4D" w:rsidRPr="006F2DDC" w14:paraId="1C064AAD" w14:textId="77777777" w:rsidTr="00972E59">
        <w:tc>
          <w:tcPr>
            <w:tcW w:w="8856" w:type="dxa"/>
          </w:tcPr>
          <w:p w14:paraId="01605710" w14:textId="77777777" w:rsidR="00DB2E4D" w:rsidRPr="006F2DDC" w:rsidRDefault="00DB2E4D" w:rsidP="00972E59">
            <w:pPr>
              <w:pStyle w:val="TableText"/>
              <w:rPr>
                <w:b/>
                <w:bCs/>
              </w:rPr>
            </w:pPr>
            <w:r w:rsidRPr="006F2DDC">
              <w:rPr>
                <w:b/>
                <w:bCs/>
              </w:rPr>
              <w:t>Normal Flow</w:t>
            </w:r>
          </w:p>
          <w:p w14:paraId="67F8B363" w14:textId="77777777" w:rsidR="00CC112D" w:rsidRPr="006F2DDC" w:rsidRDefault="00A70D8A" w:rsidP="00F454DB">
            <w:pPr>
              <w:pStyle w:val="TableText"/>
              <w:numPr>
                <w:ilvl w:val="0"/>
                <w:numId w:val="89"/>
              </w:numPr>
            </w:pPr>
            <w:r w:rsidRPr="006F2DDC">
              <w:t>System should display</w:t>
            </w:r>
            <w:r w:rsidR="00AB0F6E" w:rsidRPr="006F2DDC">
              <w:t xml:space="preserve"> </w:t>
            </w:r>
            <w:r w:rsidR="00F840F4" w:rsidRPr="006F2DDC">
              <w:t xml:space="preserve">the </w:t>
            </w:r>
            <w:r w:rsidR="00366B2F" w:rsidRPr="006F2DDC">
              <w:rPr>
                <w:u w:val="single"/>
              </w:rPr>
              <w:t>Projects</w:t>
            </w:r>
            <w:r w:rsidR="00366B2F" w:rsidRPr="006F2DDC">
              <w:rPr>
                <w:b/>
              </w:rPr>
              <w:t xml:space="preserve"> </w:t>
            </w:r>
            <w:r w:rsidR="00D00411" w:rsidRPr="006F2DDC">
              <w:t xml:space="preserve">menu </w:t>
            </w:r>
            <w:r w:rsidR="00BC5845" w:rsidRPr="006F2DDC">
              <w:t xml:space="preserve">tree hierarchy </w:t>
            </w:r>
            <w:r w:rsidR="00D00411" w:rsidRPr="006F2DDC">
              <w:t>item</w:t>
            </w:r>
            <w:r w:rsidR="00F840F4" w:rsidRPr="006F2DDC">
              <w:t xml:space="preserve"> on the </w:t>
            </w:r>
            <w:proofErr w:type="gramStart"/>
            <w:r w:rsidR="00F840F4" w:rsidRPr="006F2DDC">
              <w:t>left hand</w:t>
            </w:r>
            <w:proofErr w:type="gramEnd"/>
            <w:r w:rsidR="00F840F4" w:rsidRPr="006F2DDC">
              <w:t xml:space="preserve"> side of the </w:t>
            </w:r>
            <w:r w:rsidR="006954E5" w:rsidRPr="006F2DDC">
              <w:t>screen</w:t>
            </w:r>
            <w:r w:rsidR="00CE3A4D" w:rsidRPr="006F2DDC">
              <w:t>.</w:t>
            </w:r>
          </w:p>
          <w:p w14:paraId="4B06CE1B" w14:textId="77777777" w:rsidR="00B36651" w:rsidRPr="006F2DDC" w:rsidRDefault="00B36651" w:rsidP="00972E59">
            <w:pPr>
              <w:pStyle w:val="TableText"/>
              <w:ind w:left="340"/>
            </w:pPr>
          </w:p>
          <w:p w14:paraId="5F1DD1C0" w14:textId="77777777" w:rsidR="00335506" w:rsidRPr="006F2DDC" w:rsidRDefault="00335506" w:rsidP="00972E59">
            <w:pPr>
              <w:pStyle w:val="TableText"/>
              <w:ind w:left="340"/>
            </w:pPr>
            <w:r w:rsidRPr="006F2DDC">
              <w:rPr>
                <w:u w:val="single"/>
              </w:rPr>
              <w:t>Projects</w:t>
            </w:r>
          </w:p>
          <w:p w14:paraId="16049AD4" w14:textId="77777777" w:rsidR="00CC112D" w:rsidRPr="006F2DDC" w:rsidRDefault="001F67F8" w:rsidP="00F454DB">
            <w:pPr>
              <w:pStyle w:val="TableText"/>
              <w:numPr>
                <w:ilvl w:val="0"/>
                <w:numId w:val="89"/>
              </w:numPr>
            </w:pPr>
            <w:r w:rsidRPr="006F2DDC">
              <w:t>T</w:t>
            </w:r>
            <w:r w:rsidR="00CC112D" w:rsidRPr="006F2DDC">
              <w:t xml:space="preserve">he </w:t>
            </w:r>
            <w:r w:rsidR="00CC112D" w:rsidRPr="006F2DDC">
              <w:rPr>
                <w:u w:val="single"/>
              </w:rPr>
              <w:t>Projects</w:t>
            </w:r>
            <w:r w:rsidR="00CC112D" w:rsidRPr="006F2DDC">
              <w:t xml:space="preserve"> </w:t>
            </w:r>
            <w:r w:rsidR="00D00411" w:rsidRPr="006F2DDC">
              <w:t>menu item</w:t>
            </w:r>
            <w:r w:rsidR="00CC112D" w:rsidRPr="006F2DDC">
              <w:t xml:space="preserve"> should be </w:t>
            </w:r>
            <w:r w:rsidR="00DC3223" w:rsidRPr="006F2DDC">
              <w:t>contracted</w:t>
            </w:r>
            <w:r w:rsidR="00CC112D" w:rsidRPr="006F2DDC">
              <w:t xml:space="preserve"> by default.</w:t>
            </w:r>
          </w:p>
          <w:p w14:paraId="49B475F5" w14:textId="77777777" w:rsidR="00CC112D" w:rsidRPr="006F2DDC" w:rsidRDefault="00CC112D" w:rsidP="00F454DB">
            <w:pPr>
              <w:pStyle w:val="TableText"/>
              <w:numPr>
                <w:ilvl w:val="0"/>
                <w:numId w:val="89"/>
              </w:numPr>
            </w:pPr>
            <w:r w:rsidRPr="006F2DDC">
              <w:t xml:space="preserve">Actor should be able to contract and expand the </w:t>
            </w:r>
            <w:r w:rsidRPr="006F2DDC">
              <w:rPr>
                <w:u w:val="single"/>
              </w:rPr>
              <w:t>Projects</w:t>
            </w:r>
            <w:r w:rsidRPr="006F2DDC">
              <w:t xml:space="preserve"> </w:t>
            </w:r>
            <w:r w:rsidR="00D00411" w:rsidRPr="006F2DDC">
              <w:t>menu item</w:t>
            </w:r>
            <w:r w:rsidRPr="006F2DDC">
              <w:t>.</w:t>
            </w:r>
          </w:p>
          <w:p w14:paraId="2B1E01A9" w14:textId="77777777" w:rsidR="00841A98" w:rsidRPr="006F2DDC" w:rsidRDefault="00841A98" w:rsidP="00F454DB">
            <w:pPr>
              <w:pStyle w:val="TableText"/>
              <w:numPr>
                <w:ilvl w:val="0"/>
                <w:numId w:val="89"/>
              </w:numPr>
            </w:pPr>
            <w:r w:rsidRPr="006F2DDC">
              <w:t xml:space="preserve">On expanding the </w:t>
            </w:r>
            <w:r w:rsidR="00366B2F" w:rsidRPr="006F2DDC">
              <w:rPr>
                <w:u w:val="single"/>
              </w:rPr>
              <w:t>Projects</w:t>
            </w:r>
            <w:r w:rsidR="00366B2F" w:rsidRPr="006F2DDC">
              <w:t xml:space="preserve"> </w:t>
            </w:r>
            <w:r w:rsidR="00D00411" w:rsidRPr="006F2DDC">
              <w:t>menu item</w:t>
            </w:r>
            <w:r w:rsidR="00AB0F6E" w:rsidRPr="006F2DDC">
              <w:t xml:space="preserve">, the </w:t>
            </w:r>
            <w:r w:rsidR="00A70D8A" w:rsidRPr="006F2DDC">
              <w:t>system</w:t>
            </w:r>
            <w:r w:rsidR="00AB0F6E" w:rsidRPr="006F2DDC">
              <w:t xml:space="preserve"> should </w:t>
            </w:r>
            <w:r w:rsidR="00A70D8A" w:rsidRPr="006F2DDC">
              <w:t>display</w:t>
            </w:r>
            <w:r w:rsidR="00DC3223" w:rsidRPr="006F2DDC">
              <w:t xml:space="preserve"> in alphabetical order</w:t>
            </w:r>
            <w:r w:rsidR="00A70D8A" w:rsidRPr="006F2DDC">
              <w:t xml:space="preserve"> </w:t>
            </w:r>
            <w:r w:rsidR="00DE7C8E" w:rsidRPr="006F2DDC">
              <w:t xml:space="preserve">all projects </w:t>
            </w:r>
            <w:r w:rsidR="00DC3223" w:rsidRPr="006F2DDC">
              <w:t xml:space="preserve">for which the actor is assigned as a </w:t>
            </w:r>
            <w:r w:rsidR="00DC3223" w:rsidRPr="006F2DDC">
              <w:rPr>
                <w:i/>
              </w:rPr>
              <w:t>Designer</w:t>
            </w:r>
            <w:r w:rsidR="00172501" w:rsidRPr="006F2DDC">
              <w:t>.</w:t>
            </w:r>
          </w:p>
          <w:p w14:paraId="39327913" w14:textId="77777777" w:rsidR="00D43D75" w:rsidRPr="006F2DDC" w:rsidRDefault="00D43D75" w:rsidP="00F454DB">
            <w:pPr>
              <w:pStyle w:val="TableText"/>
              <w:numPr>
                <w:ilvl w:val="0"/>
                <w:numId w:val="89"/>
              </w:numPr>
            </w:pPr>
            <w:r w:rsidRPr="006F2DDC">
              <w:t xml:space="preserve">On expanding any project, the system should display the </w:t>
            </w:r>
            <w:r w:rsidRPr="006F2DDC">
              <w:rPr>
                <w:u w:val="single"/>
              </w:rPr>
              <w:t xml:space="preserve">Data </w:t>
            </w:r>
            <w:r w:rsidR="008F7C43" w:rsidRPr="006F2DDC">
              <w:rPr>
                <w:u w:val="single"/>
              </w:rPr>
              <w:t>Preparation</w:t>
            </w:r>
            <w:r w:rsidR="0049592C" w:rsidRPr="006F2DDC">
              <w:t xml:space="preserve">, </w:t>
            </w:r>
            <w:r w:rsidR="0049592C" w:rsidRPr="006F2DDC">
              <w:rPr>
                <w:u w:val="single"/>
              </w:rPr>
              <w:t>Visuals</w:t>
            </w:r>
            <w:r w:rsidR="0049592C" w:rsidRPr="006F2DDC">
              <w:t xml:space="preserve"> and </w:t>
            </w:r>
            <w:r w:rsidR="0049592C" w:rsidRPr="006F2DDC">
              <w:rPr>
                <w:u w:val="single"/>
              </w:rPr>
              <w:t>Pages</w:t>
            </w:r>
            <w:r w:rsidRPr="006F2DDC">
              <w:t xml:space="preserve"> </w:t>
            </w:r>
            <w:r w:rsidR="00D00411" w:rsidRPr="006F2DDC">
              <w:t>menu item</w:t>
            </w:r>
            <w:r w:rsidR="006B077E" w:rsidRPr="006F2DDC">
              <w:t>s</w:t>
            </w:r>
            <w:r w:rsidRPr="006F2DDC">
              <w:t>.</w:t>
            </w:r>
          </w:p>
          <w:p w14:paraId="605BAF15" w14:textId="77777777" w:rsidR="00B36651" w:rsidRPr="006F2DDC" w:rsidRDefault="00B36651" w:rsidP="00972E59">
            <w:pPr>
              <w:pStyle w:val="TableText"/>
              <w:ind w:left="340"/>
            </w:pPr>
          </w:p>
          <w:p w14:paraId="3858A906" w14:textId="77777777" w:rsidR="00335506" w:rsidRPr="006F2DDC" w:rsidRDefault="008F7C43" w:rsidP="00972E59">
            <w:pPr>
              <w:pStyle w:val="TableText"/>
              <w:ind w:left="340"/>
              <w:rPr>
                <w:u w:val="single"/>
              </w:rPr>
            </w:pPr>
            <w:r w:rsidRPr="006F2DDC">
              <w:rPr>
                <w:u w:val="single"/>
              </w:rPr>
              <w:t>Data Preparation</w:t>
            </w:r>
          </w:p>
          <w:p w14:paraId="3C591057" w14:textId="77777777" w:rsidR="00CC112D" w:rsidRPr="006F2DDC" w:rsidRDefault="001F67F8" w:rsidP="00F454DB">
            <w:pPr>
              <w:pStyle w:val="TableText"/>
              <w:numPr>
                <w:ilvl w:val="0"/>
                <w:numId w:val="89"/>
              </w:numPr>
            </w:pPr>
            <w:r w:rsidRPr="006F2DDC">
              <w:t>T</w:t>
            </w:r>
            <w:r w:rsidR="00D54DE6" w:rsidRPr="006F2DDC">
              <w:t xml:space="preserve">he </w:t>
            </w:r>
            <w:r w:rsidR="008F7C43" w:rsidRPr="006F2DDC">
              <w:rPr>
                <w:u w:val="single"/>
              </w:rPr>
              <w:t>Data Preparation</w:t>
            </w:r>
            <w:r w:rsidR="00CC112D" w:rsidRPr="006F2DDC">
              <w:t xml:space="preserve"> </w:t>
            </w:r>
            <w:r w:rsidR="00D00411" w:rsidRPr="006F2DDC">
              <w:t xml:space="preserve">menu item </w:t>
            </w:r>
            <w:r w:rsidR="00CC112D" w:rsidRPr="006F2DDC">
              <w:t xml:space="preserve">should be </w:t>
            </w:r>
            <w:r w:rsidR="001801B8" w:rsidRPr="006F2DDC">
              <w:t>contracted</w:t>
            </w:r>
            <w:r w:rsidR="00CC112D" w:rsidRPr="006F2DDC">
              <w:t xml:space="preserve"> by default.</w:t>
            </w:r>
          </w:p>
          <w:p w14:paraId="3FD4A62F" w14:textId="77777777" w:rsidR="00CC112D" w:rsidRPr="006F2DDC" w:rsidRDefault="00CC112D" w:rsidP="00F454DB">
            <w:pPr>
              <w:pStyle w:val="TableText"/>
              <w:numPr>
                <w:ilvl w:val="0"/>
                <w:numId w:val="89"/>
              </w:numPr>
            </w:pPr>
            <w:r w:rsidRPr="006F2DDC">
              <w:t xml:space="preserve">Actor should be able to expand </w:t>
            </w:r>
            <w:r w:rsidR="00D31D5C" w:rsidRPr="006F2DDC">
              <w:t xml:space="preserve">and contract </w:t>
            </w:r>
            <w:r w:rsidRPr="006F2DDC">
              <w:t xml:space="preserve">the </w:t>
            </w:r>
            <w:r w:rsidRPr="006F2DDC">
              <w:rPr>
                <w:u w:val="single"/>
              </w:rPr>
              <w:t>Data Sources</w:t>
            </w:r>
            <w:r w:rsidRPr="006F2DDC">
              <w:t xml:space="preserve"> </w:t>
            </w:r>
            <w:r w:rsidR="00D00411" w:rsidRPr="006F2DDC">
              <w:t>menu item</w:t>
            </w:r>
            <w:r w:rsidRPr="006F2DDC">
              <w:t>.</w:t>
            </w:r>
          </w:p>
          <w:p w14:paraId="5BF824FA" w14:textId="77777777" w:rsidR="001A0755" w:rsidRPr="006F2DDC" w:rsidRDefault="001A0755" w:rsidP="00F454DB">
            <w:pPr>
              <w:pStyle w:val="TableText"/>
              <w:numPr>
                <w:ilvl w:val="0"/>
                <w:numId w:val="89"/>
              </w:numPr>
            </w:pPr>
            <w:r w:rsidRPr="006F2DDC">
              <w:t xml:space="preserve">System should display the </w:t>
            </w:r>
            <w:r w:rsidRPr="006F2DDC">
              <w:rPr>
                <w:u w:val="single"/>
              </w:rPr>
              <w:t>Connection</w:t>
            </w:r>
            <w:r w:rsidRPr="006F2DDC">
              <w:t xml:space="preserve">, </w:t>
            </w:r>
            <w:r w:rsidRPr="006F2DDC">
              <w:rPr>
                <w:u w:val="single"/>
              </w:rPr>
              <w:t>Data Joining Wizard</w:t>
            </w:r>
            <w:r w:rsidRPr="006F2DDC">
              <w:t xml:space="preserve">, </w:t>
            </w:r>
            <w:r w:rsidRPr="006F2DDC">
              <w:rPr>
                <w:u w:val="single"/>
              </w:rPr>
              <w:t>Query Wizard</w:t>
            </w:r>
            <w:r w:rsidRPr="006F2DDC">
              <w:t xml:space="preserve">, </w:t>
            </w:r>
            <w:r w:rsidRPr="006F2DDC">
              <w:rPr>
                <w:u w:val="single"/>
              </w:rPr>
              <w:t>Advanced Query</w:t>
            </w:r>
            <w:r w:rsidRPr="006F2DDC">
              <w:t xml:space="preserve"> and </w:t>
            </w:r>
            <w:r w:rsidRPr="006F2DDC">
              <w:rPr>
                <w:u w:val="single"/>
              </w:rPr>
              <w:t>Data Sets</w:t>
            </w:r>
            <w:r w:rsidRPr="006F2DDC">
              <w:t xml:space="preserve"> options if the actor </w:t>
            </w:r>
            <w:r w:rsidR="00845AFF" w:rsidRPr="006F2DDC">
              <w:t xml:space="preserve">expands </w:t>
            </w:r>
            <w:r w:rsidRPr="006F2DDC">
              <w:t xml:space="preserve">the </w:t>
            </w:r>
            <w:r w:rsidRPr="006F2DDC">
              <w:rPr>
                <w:u w:val="single"/>
              </w:rPr>
              <w:t>Data Sources</w:t>
            </w:r>
            <w:r w:rsidRPr="006F2DDC">
              <w:t xml:space="preserve"> menu item.</w:t>
            </w:r>
          </w:p>
          <w:p w14:paraId="59AF64BC" w14:textId="77777777" w:rsidR="009747A4" w:rsidRPr="006F2DDC" w:rsidRDefault="009747A4" w:rsidP="00972E59">
            <w:pPr>
              <w:pStyle w:val="TableText"/>
              <w:ind w:left="340"/>
              <w:rPr>
                <w:u w:val="single"/>
              </w:rPr>
            </w:pPr>
          </w:p>
          <w:p w14:paraId="38B858F0" w14:textId="77777777" w:rsidR="00B3445C" w:rsidRPr="006F2DDC" w:rsidRDefault="00B3445C" w:rsidP="00972E59">
            <w:pPr>
              <w:pStyle w:val="TableText"/>
              <w:ind w:left="340"/>
              <w:rPr>
                <w:u w:val="single"/>
              </w:rPr>
            </w:pPr>
            <w:r w:rsidRPr="006F2DDC">
              <w:rPr>
                <w:u w:val="single"/>
              </w:rPr>
              <w:t>Visuals</w:t>
            </w:r>
          </w:p>
          <w:p w14:paraId="1338C475" w14:textId="77777777" w:rsidR="00B3445C" w:rsidRPr="006F2DDC" w:rsidRDefault="00B3445C" w:rsidP="00F454DB">
            <w:pPr>
              <w:pStyle w:val="TableText"/>
              <w:numPr>
                <w:ilvl w:val="0"/>
                <w:numId w:val="89"/>
              </w:numPr>
            </w:pPr>
            <w:r w:rsidRPr="006F2DDC">
              <w:t xml:space="preserve">The </w:t>
            </w:r>
            <w:r w:rsidRPr="006F2DDC">
              <w:rPr>
                <w:u w:val="single"/>
              </w:rPr>
              <w:t>Visuals</w:t>
            </w:r>
            <w:r w:rsidRPr="006F2DDC">
              <w:t xml:space="preserve"> menu item should be contracted by default.</w:t>
            </w:r>
          </w:p>
          <w:p w14:paraId="03D58B1C" w14:textId="77777777" w:rsidR="00B3445C" w:rsidRPr="006F2DDC" w:rsidRDefault="00B3445C" w:rsidP="00F454DB">
            <w:pPr>
              <w:pStyle w:val="TableText"/>
              <w:numPr>
                <w:ilvl w:val="0"/>
                <w:numId w:val="89"/>
              </w:numPr>
            </w:pPr>
            <w:r w:rsidRPr="006F2DDC">
              <w:lastRenderedPageBreak/>
              <w:t xml:space="preserve">System should display the </w:t>
            </w:r>
            <w:r w:rsidRPr="006F2DDC">
              <w:rPr>
                <w:u w:val="single"/>
              </w:rPr>
              <w:t>Create New Visual</w:t>
            </w:r>
            <w:r w:rsidRPr="006F2DDC">
              <w:t xml:space="preserve"> and </w:t>
            </w:r>
            <w:r w:rsidRPr="006F2DDC">
              <w:rPr>
                <w:u w:val="single"/>
              </w:rPr>
              <w:t>Paste Copied Visual</w:t>
            </w:r>
            <w:r w:rsidRPr="006F2DDC">
              <w:t xml:space="preserve"> options if the actor right clicks on the </w:t>
            </w:r>
            <w:r w:rsidRPr="006F2DDC">
              <w:rPr>
                <w:u w:val="single"/>
              </w:rPr>
              <w:t>Visuals</w:t>
            </w:r>
            <w:r w:rsidRPr="006F2DDC">
              <w:t xml:space="preserve"> menu item.</w:t>
            </w:r>
          </w:p>
          <w:p w14:paraId="3246530A" w14:textId="77777777" w:rsidR="007259B3" w:rsidRPr="006F2DDC" w:rsidRDefault="007259B3" w:rsidP="00F454DB">
            <w:pPr>
              <w:pStyle w:val="TableText"/>
              <w:numPr>
                <w:ilvl w:val="0"/>
                <w:numId w:val="89"/>
              </w:numPr>
            </w:pPr>
            <w:r w:rsidRPr="006F2DDC">
              <w:t xml:space="preserve">The </w:t>
            </w:r>
            <w:r w:rsidRPr="006F2DDC">
              <w:rPr>
                <w:u w:val="single"/>
              </w:rPr>
              <w:t>Paste Copied Visual</w:t>
            </w:r>
            <w:r w:rsidRPr="006F2DDC">
              <w:t xml:space="preserve"> option should be disabled if no </w:t>
            </w:r>
            <w:r w:rsidR="0095117C" w:rsidRPr="006F2DDC">
              <w:t>vi</w:t>
            </w:r>
            <w:r w:rsidRPr="006F2DDC">
              <w:t>sual has been copied to the clipboard from within the project.</w:t>
            </w:r>
          </w:p>
          <w:p w14:paraId="4EEC845E" w14:textId="77777777" w:rsidR="00B3445C" w:rsidRPr="006F2DDC" w:rsidRDefault="00B3445C" w:rsidP="00F454DB">
            <w:pPr>
              <w:pStyle w:val="TableText"/>
              <w:numPr>
                <w:ilvl w:val="0"/>
                <w:numId w:val="89"/>
              </w:numPr>
            </w:pPr>
            <w:r w:rsidRPr="006F2DDC">
              <w:t xml:space="preserve">Actor should be able to expand and contract the </w:t>
            </w:r>
            <w:r w:rsidRPr="006F2DDC">
              <w:rPr>
                <w:u w:val="single"/>
              </w:rPr>
              <w:t>Visuals</w:t>
            </w:r>
            <w:r w:rsidRPr="006F2DDC">
              <w:t xml:space="preserve"> menu item.</w:t>
            </w:r>
          </w:p>
          <w:p w14:paraId="629EECE7" w14:textId="77777777" w:rsidR="00B3445C" w:rsidRPr="006F2DDC" w:rsidRDefault="00B3445C" w:rsidP="00F454DB">
            <w:pPr>
              <w:pStyle w:val="TableText"/>
              <w:numPr>
                <w:ilvl w:val="0"/>
                <w:numId w:val="89"/>
              </w:numPr>
            </w:pPr>
            <w:r w:rsidRPr="006F2DDC">
              <w:t xml:space="preserve">On expanding the </w:t>
            </w:r>
            <w:r w:rsidRPr="006F2DDC">
              <w:rPr>
                <w:u w:val="single"/>
              </w:rPr>
              <w:t>Visuals</w:t>
            </w:r>
            <w:r w:rsidRPr="006F2DDC">
              <w:t xml:space="preserve"> menu item, the system should display all visuals created under the project in alphabetical order.</w:t>
            </w:r>
          </w:p>
          <w:p w14:paraId="05F34332" w14:textId="77777777" w:rsidR="00B3445C" w:rsidRPr="006F2DDC" w:rsidRDefault="00B3445C" w:rsidP="00F454DB">
            <w:pPr>
              <w:pStyle w:val="TableText"/>
              <w:numPr>
                <w:ilvl w:val="0"/>
                <w:numId w:val="89"/>
              </w:numPr>
            </w:pPr>
            <w:r w:rsidRPr="006F2DDC">
              <w:t xml:space="preserve">System should display the </w:t>
            </w:r>
            <w:r w:rsidRPr="006F2DDC">
              <w:rPr>
                <w:u w:val="single"/>
              </w:rPr>
              <w:t xml:space="preserve">Edit </w:t>
            </w:r>
            <w:r w:rsidR="00F04C75" w:rsidRPr="006F2DDC">
              <w:rPr>
                <w:u w:val="single"/>
              </w:rPr>
              <w:t>Visual</w:t>
            </w:r>
            <w:r w:rsidR="00F04C75" w:rsidRPr="006F2DDC">
              <w:t xml:space="preserve">, </w:t>
            </w:r>
            <w:r w:rsidR="00F04C75" w:rsidRPr="006F2DDC">
              <w:rPr>
                <w:u w:val="single"/>
              </w:rPr>
              <w:t>Copy Visual</w:t>
            </w:r>
            <w:r w:rsidR="00F04C75" w:rsidRPr="006F2DDC">
              <w:t xml:space="preserve"> </w:t>
            </w:r>
            <w:r w:rsidRPr="006F2DDC">
              <w:t xml:space="preserve">and </w:t>
            </w:r>
            <w:r w:rsidRPr="006F2DDC">
              <w:rPr>
                <w:u w:val="single"/>
              </w:rPr>
              <w:t xml:space="preserve">Delete </w:t>
            </w:r>
            <w:r w:rsidR="00F04C75" w:rsidRPr="006F2DDC">
              <w:rPr>
                <w:u w:val="single"/>
              </w:rPr>
              <w:t>Visual</w:t>
            </w:r>
            <w:r w:rsidRPr="006F2DDC">
              <w:t xml:space="preserve"> options if the actor right clicks on any </w:t>
            </w:r>
            <w:r w:rsidR="00F04C75" w:rsidRPr="006F2DDC">
              <w:t>visual</w:t>
            </w:r>
            <w:r w:rsidRPr="006F2DDC">
              <w:t>.</w:t>
            </w:r>
          </w:p>
          <w:p w14:paraId="60659081" w14:textId="77777777" w:rsidR="00B3445C" w:rsidRPr="006F2DDC" w:rsidRDefault="00B3445C" w:rsidP="00972E59">
            <w:pPr>
              <w:pStyle w:val="TableText"/>
            </w:pPr>
          </w:p>
          <w:p w14:paraId="33659FAC" w14:textId="77777777" w:rsidR="007259B3" w:rsidRPr="006F2DDC" w:rsidRDefault="007259B3" w:rsidP="00972E59">
            <w:pPr>
              <w:pStyle w:val="TableText"/>
              <w:ind w:left="340"/>
              <w:rPr>
                <w:u w:val="single"/>
              </w:rPr>
            </w:pPr>
            <w:r w:rsidRPr="006F2DDC">
              <w:rPr>
                <w:u w:val="single"/>
              </w:rPr>
              <w:t>Pages</w:t>
            </w:r>
          </w:p>
          <w:p w14:paraId="5CAB5828" w14:textId="77777777" w:rsidR="007259B3" w:rsidRPr="006F2DDC" w:rsidRDefault="007259B3" w:rsidP="00F454DB">
            <w:pPr>
              <w:pStyle w:val="TableText"/>
              <w:numPr>
                <w:ilvl w:val="0"/>
                <w:numId w:val="89"/>
              </w:numPr>
            </w:pPr>
            <w:r w:rsidRPr="006F2DDC">
              <w:t xml:space="preserve">The </w:t>
            </w:r>
            <w:r w:rsidRPr="006F2DDC">
              <w:rPr>
                <w:u w:val="single"/>
              </w:rPr>
              <w:t>Pages</w:t>
            </w:r>
            <w:r w:rsidRPr="006F2DDC">
              <w:t xml:space="preserve"> menu item should be contracted by default.</w:t>
            </w:r>
          </w:p>
          <w:p w14:paraId="3461EC18" w14:textId="77777777" w:rsidR="007259B3" w:rsidRPr="006F2DDC" w:rsidRDefault="007259B3" w:rsidP="00F454DB">
            <w:pPr>
              <w:pStyle w:val="TableText"/>
              <w:numPr>
                <w:ilvl w:val="0"/>
                <w:numId w:val="89"/>
              </w:numPr>
            </w:pPr>
            <w:r w:rsidRPr="006F2DDC">
              <w:t xml:space="preserve">System should display the </w:t>
            </w:r>
            <w:r w:rsidRPr="006F2DDC">
              <w:rPr>
                <w:u w:val="single"/>
              </w:rPr>
              <w:t>Create New Page</w:t>
            </w:r>
            <w:r w:rsidRPr="006F2DDC">
              <w:t xml:space="preserve"> and </w:t>
            </w:r>
            <w:r w:rsidRPr="006F2DDC">
              <w:rPr>
                <w:u w:val="single"/>
              </w:rPr>
              <w:t>Paste Copied Page</w:t>
            </w:r>
            <w:r w:rsidRPr="006F2DDC">
              <w:t xml:space="preserve"> options if the actor right clicks on the </w:t>
            </w:r>
            <w:r w:rsidR="009D189C" w:rsidRPr="006F2DDC">
              <w:rPr>
                <w:u w:val="single"/>
              </w:rPr>
              <w:t>Pages</w:t>
            </w:r>
            <w:r w:rsidRPr="006F2DDC">
              <w:t xml:space="preserve"> menu item.</w:t>
            </w:r>
          </w:p>
          <w:p w14:paraId="2BAB2E56" w14:textId="77777777" w:rsidR="009D189C" w:rsidRPr="006F2DDC" w:rsidRDefault="009D189C" w:rsidP="00F454DB">
            <w:pPr>
              <w:pStyle w:val="TableText"/>
              <w:numPr>
                <w:ilvl w:val="0"/>
                <w:numId w:val="89"/>
              </w:numPr>
            </w:pPr>
            <w:r w:rsidRPr="006F2DDC">
              <w:t xml:space="preserve">The </w:t>
            </w:r>
            <w:r w:rsidRPr="006F2DDC">
              <w:rPr>
                <w:u w:val="single"/>
              </w:rPr>
              <w:t>Paste Copied Page</w:t>
            </w:r>
            <w:r w:rsidRPr="006F2DDC">
              <w:t xml:space="preserve"> option should be disabled if no </w:t>
            </w:r>
            <w:r w:rsidR="0095117C" w:rsidRPr="006F2DDC">
              <w:t>p</w:t>
            </w:r>
            <w:r w:rsidRPr="006F2DDC">
              <w:t>age has been copied to the clipboard from within the project.</w:t>
            </w:r>
          </w:p>
          <w:p w14:paraId="611D5602" w14:textId="77777777" w:rsidR="007259B3" w:rsidRPr="006F2DDC" w:rsidRDefault="007259B3" w:rsidP="00F454DB">
            <w:pPr>
              <w:pStyle w:val="TableText"/>
              <w:numPr>
                <w:ilvl w:val="0"/>
                <w:numId w:val="89"/>
              </w:numPr>
            </w:pPr>
            <w:r w:rsidRPr="006F2DDC">
              <w:t xml:space="preserve">Actor should be able to expand and contract the </w:t>
            </w:r>
            <w:r w:rsidR="0095117C" w:rsidRPr="006F2DDC">
              <w:rPr>
                <w:u w:val="single"/>
              </w:rPr>
              <w:t>Page</w:t>
            </w:r>
            <w:r w:rsidRPr="006F2DDC">
              <w:rPr>
                <w:u w:val="single"/>
              </w:rPr>
              <w:t>s</w:t>
            </w:r>
            <w:r w:rsidRPr="006F2DDC">
              <w:t xml:space="preserve"> menu item.</w:t>
            </w:r>
          </w:p>
          <w:p w14:paraId="3D79707B" w14:textId="77777777" w:rsidR="007259B3" w:rsidRPr="006F2DDC" w:rsidRDefault="007259B3" w:rsidP="00F454DB">
            <w:pPr>
              <w:pStyle w:val="TableText"/>
              <w:numPr>
                <w:ilvl w:val="0"/>
                <w:numId w:val="89"/>
              </w:numPr>
            </w:pPr>
            <w:r w:rsidRPr="006F2DDC">
              <w:t xml:space="preserve">On expanding the </w:t>
            </w:r>
            <w:r w:rsidR="0095117C" w:rsidRPr="006F2DDC">
              <w:rPr>
                <w:u w:val="single"/>
              </w:rPr>
              <w:t>Page</w:t>
            </w:r>
            <w:r w:rsidRPr="006F2DDC">
              <w:rPr>
                <w:u w:val="single"/>
              </w:rPr>
              <w:t>s</w:t>
            </w:r>
            <w:r w:rsidRPr="006F2DDC">
              <w:t xml:space="preserve"> menu item, the system should display all </w:t>
            </w:r>
            <w:r w:rsidR="0095117C" w:rsidRPr="006F2DDC">
              <w:t>pages</w:t>
            </w:r>
            <w:r w:rsidRPr="006F2DDC">
              <w:t xml:space="preserve"> created under the project in alphabetical order.</w:t>
            </w:r>
          </w:p>
          <w:p w14:paraId="76DCEBC8" w14:textId="77777777" w:rsidR="007259B3" w:rsidRPr="006F2DDC" w:rsidRDefault="007259B3" w:rsidP="00F454DB">
            <w:pPr>
              <w:pStyle w:val="TableText"/>
              <w:numPr>
                <w:ilvl w:val="0"/>
                <w:numId w:val="89"/>
              </w:numPr>
            </w:pPr>
            <w:r w:rsidRPr="006F2DDC">
              <w:t xml:space="preserve">System should display the </w:t>
            </w:r>
            <w:r w:rsidRPr="006F2DDC">
              <w:rPr>
                <w:u w:val="single"/>
              </w:rPr>
              <w:t xml:space="preserve">Edit </w:t>
            </w:r>
            <w:r w:rsidR="0095117C" w:rsidRPr="006F2DDC">
              <w:rPr>
                <w:u w:val="single"/>
              </w:rPr>
              <w:t>Page</w:t>
            </w:r>
            <w:r w:rsidRPr="006F2DDC">
              <w:t xml:space="preserve">, </w:t>
            </w:r>
            <w:r w:rsidRPr="006F2DDC">
              <w:rPr>
                <w:u w:val="single"/>
              </w:rPr>
              <w:t xml:space="preserve">Copy </w:t>
            </w:r>
            <w:r w:rsidR="0095117C" w:rsidRPr="006F2DDC">
              <w:rPr>
                <w:u w:val="single"/>
              </w:rPr>
              <w:t>Page</w:t>
            </w:r>
            <w:r w:rsidRPr="006F2DDC">
              <w:t xml:space="preserve"> and </w:t>
            </w:r>
            <w:r w:rsidRPr="006F2DDC">
              <w:rPr>
                <w:u w:val="single"/>
              </w:rPr>
              <w:t xml:space="preserve">Delete </w:t>
            </w:r>
            <w:r w:rsidR="0095117C" w:rsidRPr="006F2DDC">
              <w:rPr>
                <w:u w:val="single"/>
              </w:rPr>
              <w:t>Page</w:t>
            </w:r>
            <w:r w:rsidRPr="006F2DDC">
              <w:t xml:space="preserve"> options if the actor right clicks on any </w:t>
            </w:r>
            <w:r w:rsidR="003267EE" w:rsidRPr="006F2DDC">
              <w:t>page</w:t>
            </w:r>
            <w:r w:rsidRPr="006F2DDC">
              <w:t>.</w:t>
            </w:r>
          </w:p>
          <w:p w14:paraId="144E5457" w14:textId="77777777" w:rsidR="007259B3" w:rsidRPr="006F2DDC" w:rsidRDefault="007259B3" w:rsidP="00B3445C">
            <w:pPr>
              <w:pStyle w:val="TableText"/>
              <w:jc w:val="both"/>
            </w:pPr>
          </w:p>
        </w:tc>
      </w:tr>
      <w:tr w:rsidR="00DB2E4D" w:rsidRPr="006F2DDC" w14:paraId="0B9C02F8" w14:textId="77777777" w:rsidTr="00972E59">
        <w:tc>
          <w:tcPr>
            <w:tcW w:w="8856" w:type="dxa"/>
          </w:tcPr>
          <w:p w14:paraId="386B83BF" w14:textId="77777777" w:rsidR="00DB2E4D" w:rsidRPr="006F2DDC" w:rsidRDefault="003C395F" w:rsidP="00370985">
            <w:pPr>
              <w:pStyle w:val="TableText"/>
              <w:jc w:val="both"/>
              <w:rPr>
                <w:b/>
                <w:bCs/>
              </w:rPr>
            </w:pPr>
            <w:r w:rsidRPr="006F2DDC">
              <w:rPr>
                <w:b/>
                <w:bCs/>
              </w:rPr>
              <w:lastRenderedPageBreak/>
              <w:t>Alternative Flow</w:t>
            </w:r>
          </w:p>
          <w:p w14:paraId="0FAA195F" w14:textId="77777777" w:rsidR="00DB2E4D" w:rsidRPr="006F2DDC" w:rsidRDefault="0013698A" w:rsidP="00370985">
            <w:pPr>
              <w:pStyle w:val="TableText"/>
              <w:jc w:val="both"/>
            </w:pPr>
            <w:r w:rsidRPr="006F2DDC">
              <w:t>None</w:t>
            </w:r>
          </w:p>
        </w:tc>
      </w:tr>
      <w:tr w:rsidR="00DB2E4D" w:rsidRPr="006F2DDC" w14:paraId="13998738" w14:textId="77777777" w:rsidTr="00972E59">
        <w:tc>
          <w:tcPr>
            <w:tcW w:w="8856" w:type="dxa"/>
          </w:tcPr>
          <w:p w14:paraId="7B2A9312" w14:textId="77777777" w:rsidR="00DB2E4D" w:rsidRPr="006F2DDC" w:rsidRDefault="00DB2E4D" w:rsidP="00370985">
            <w:pPr>
              <w:pStyle w:val="TableText"/>
              <w:jc w:val="both"/>
              <w:rPr>
                <w:b/>
                <w:bCs/>
              </w:rPr>
            </w:pPr>
            <w:r w:rsidRPr="006F2DDC">
              <w:rPr>
                <w:b/>
                <w:bCs/>
              </w:rPr>
              <w:t>Post Conditions</w:t>
            </w:r>
          </w:p>
          <w:p w14:paraId="2B591579" w14:textId="77777777" w:rsidR="00DB2E4D" w:rsidRPr="006F2DDC" w:rsidRDefault="00F45017" w:rsidP="00370985">
            <w:pPr>
              <w:pStyle w:val="TableText"/>
              <w:jc w:val="both"/>
            </w:pPr>
            <w:r w:rsidRPr="006F2DDC">
              <w:t>None</w:t>
            </w:r>
          </w:p>
        </w:tc>
      </w:tr>
      <w:tr w:rsidR="00DB2E4D" w:rsidRPr="006F2DDC" w14:paraId="50F67130" w14:textId="77777777" w:rsidTr="00972E59">
        <w:tc>
          <w:tcPr>
            <w:tcW w:w="8856" w:type="dxa"/>
          </w:tcPr>
          <w:p w14:paraId="03E53508" w14:textId="77777777" w:rsidR="00DB2E4D" w:rsidRPr="006F2DDC" w:rsidRDefault="00DB2E4D" w:rsidP="00370985">
            <w:pPr>
              <w:pStyle w:val="TableText"/>
              <w:jc w:val="both"/>
              <w:rPr>
                <w:b/>
                <w:bCs/>
              </w:rPr>
            </w:pPr>
            <w:r w:rsidRPr="006F2DDC">
              <w:rPr>
                <w:b/>
                <w:bCs/>
              </w:rPr>
              <w:t>Exceptions</w:t>
            </w:r>
          </w:p>
          <w:p w14:paraId="0B30248A" w14:textId="77777777" w:rsidR="00DB2E4D" w:rsidRPr="006F2DDC" w:rsidRDefault="00A90A86" w:rsidP="00EE3840">
            <w:pPr>
              <w:pStyle w:val="TableText"/>
              <w:jc w:val="both"/>
            </w:pPr>
            <w:r w:rsidRPr="006F2DDC">
              <w:t>None</w:t>
            </w:r>
          </w:p>
        </w:tc>
      </w:tr>
      <w:tr w:rsidR="00DB2E4D" w:rsidRPr="006F2DDC" w14:paraId="73DCEBAE" w14:textId="77777777" w:rsidTr="00972E59">
        <w:tc>
          <w:tcPr>
            <w:tcW w:w="8856" w:type="dxa"/>
          </w:tcPr>
          <w:p w14:paraId="19611AFA" w14:textId="77777777" w:rsidR="00DB2E4D" w:rsidRPr="006F2DDC" w:rsidRDefault="00DB2E4D" w:rsidP="00370985">
            <w:pPr>
              <w:pStyle w:val="TableText"/>
              <w:jc w:val="both"/>
              <w:rPr>
                <w:b/>
                <w:bCs/>
              </w:rPr>
            </w:pPr>
            <w:r w:rsidRPr="006F2DDC">
              <w:rPr>
                <w:b/>
                <w:bCs/>
              </w:rPr>
              <w:t>Business Rules</w:t>
            </w:r>
          </w:p>
          <w:p w14:paraId="3D54A8CF" w14:textId="77777777" w:rsidR="00DB2E4D" w:rsidRPr="006F2DDC" w:rsidRDefault="0030235C" w:rsidP="0030235C">
            <w:pPr>
              <w:pStyle w:val="TableText"/>
              <w:jc w:val="both"/>
            </w:pPr>
            <w:r w:rsidRPr="006F2DDC">
              <w:t>None</w:t>
            </w:r>
          </w:p>
        </w:tc>
      </w:tr>
      <w:tr w:rsidR="00DB2E4D" w:rsidRPr="006F2DDC" w14:paraId="5FB6FB71" w14:textId="77777777" w:rsidTr="00972E59">
        <w:tc>
          <w:tcPr>
            <w:tcW w:w="8856" w:type="dxa"/>
          </w:tcPr>
          <w:p w14:paraId="7D4A7448" w14:textId="77777777" w:rsidR="00DB2E4D" w:rsidRPr="006F2DDC" w:rsidRDefault="00DB2E4D" w:rsidP="00370985">
            <w:pPr>
              <w:pStyle w:val="TableText"/>
              <w:jc w:val="both"/>
              <w:rPr>
                <w:b/>
                <w:bCs/>
              </w:rPr>
            </w:pPr>
            <w:r w:rsidRPr="006F2DDC">
              <w:rPr>
                <w:b/>
                <w:bCs/>
              </w:rPr>
              <w:t>Relationships</w:t>
            </w:r>
          </w:p>
          <w:p w14:paraId="2C5BFAF3" w14:textId="77777777" w:rsidR="00DB2E4D" w:rsidRPr="006F2DDC" w:rsidRDefault="00445698" w:rsidP="00370985">
            <w:pPr>
              <w:pStyle w:val="TableText"/>
              <w:jc w:val="both"/>
            </w:pPr>
            <w:r w:rsidRPr="006F2DDC">
              <w:t>None</w:t>
            </w:r>
          </w:p>
        </w:tc>
      </w:tr>
      <w:tr w:rsidR="00DB2E4D" w:rsidRPr="006F2DDC" w14:paraId="4AA29200" w14:textId="77777777" w:rsidTr="00972E59">
        <w:tc>
          <w:tcPr>
            <w:tcW w:w="8856" w:type="dxa"/>
          </w:tcPr>
          <w:p w14:paraId="09D8FC9D" w14:textId="77777777" w:rsidR="00DB2E4D" w:rsidRPr="006F2DDC" w:rsidRDefault="00DB2E4D" w:rsidP="00370985">
            <w:pPr>
              <w:pStyle w:val="TableText"/>
              <w:jc w:val="both"/>
              <w:rPr>
                <w:b/>
                <w:bCs/>
              </w:rPr>
            </w:pPr>
            <w:r w:rsidRPr="006F2DDC">
              <w:rPr>
                <w:b/>
                <w:bCs/>
              </w:rPr>
              <w:lastRenderedPageBreak/>
              <w:t>Special Requirements</w:t>
            </w:r>
          </w:p>
          <w:p w14:paraId="645FCF5A" w14:textId="77777777" w:rsidR="00DB2E4D" w:rsidRPr="006F2DDC" w:rsidRDefault="007A10A4" w:rsidP="00370985">
            <w:pPr>
              <w:pStyle w:val="TableText"/>
              <w:jc w:val="both"/>
            </w:pPr>
            <w:r w:rsidRPr="006F2DDC">
              <w:t>None</w:t>
            </w:r>
            <w:r w:rsidR="00DB2E4D" w:rsidRPr="006F2DDC">
              <w:t xml:space="preserve"> </w:t>
            </w:r>
          </w:p>
        </w:tc>
      </w:tr>
      <w:tr w:rsidR="00DB2E4D" w:rsidRPr="006F2DDC" w14:paraId="03675A31" w14:textId="77777777" w:rsidTr="00972E59">
        <w:tc>
          <w:tcPr>
            <w:tcW w:w="8856" w:type="dxa"/>
          </w:tcPr>
          <w:p w14:paraId="59C7EFD4" w14:textId="77777777" w:rsidR="00DB2E4D" w:rsidRPr="006F2DDC" w:rsidRDefault="00DB2E4D" w:rsidP="00370985">
            <w:pPr>
              <w:pStyle w:val="TableText"/>
              <w:jc w:val="both"/>
              <w:rPr>
                <w:b/>
                <w:bCs/>
              </w:rPr>
            </w:pPr>
            <w:r w:rsidRPr="006F2DDC">
              <w:rPr>
                <w:b/>
                <w:bCs/>
              </w:rPr>
              <w:t>Assumptions</w:t>
            </w:r>
          </w:p>
          <w:p w14:paraId="66486C15" w14:textId="77777777" w:rsidR="00DB2E4D" w:rsidRPr="006F2DDC" w:rsidRDefault="00BC08F1" w:rsidP="00370985">
            <w:pPr>
              <w:pStyle w:val="TableText"/>
              <w:jc w:val="both"/>
            </w:pPr>
            <w:r w:rsidRPr="006F2DDC">
              <w:t>None</w:t>
            </w:r>
            <w:r w:rsidR="00DB2E4D" w:rsidRPr="006F2DDC">
              <w:t xml:space="preserve"> </w:t>
            </w:r>
          </w:p>
        </w:tc>
      </w:tr>
    </w:tbl>
    <w:p w14:paraId="2EFBC73E" w14:textId="77777777" w:rsidR="008012E6" w:rsidRPr="006F2DDC" w:rsidRDefault="008012E6" w:rsidP="00F817F4">
      <w:pPr>
        <w:pStyle w:val="BodyText"/>
      </w:pPr>
    </w:p>
    <w:p w14:paraId="0C176D45" w14:textId="77777777" w:rsidR="00C26F7A" w:rsidRPr="006F2DDC" w:rsidRDefault="008012E6" w:rsidP="00C26F7A">
      <w:pPr>
        <w:pStyle w:val="Heading3"/>
        <w:ind w:left="0"/>
      </w:pPr>
      <w:r w:rsidRPr="006F2DDC">
        <w:br w:type="page"/>
      </w:r>
      <w:bookmarkStart w:id="44" w:name="_Toc24137617"/>
      <w:bookmarkStart w:id="45" w:name="_Hlk19521459"/>
      <w:r w:rsidR="00C26F7A" w:rsidRPr="006F2DDC">
        <w:lastRenderedPageBreak/>
        <w:t>UC 3.2.</w:t>
      </w:r>
      <w:r w:rsidR="00997BD0" w:rsidRPr="006F2DDC">
        <w:t>3</w:t>
      </w:r>
      <w:r w:rsidR="00C26F7A" w:rsidRPr="006F2DDC">
        <w:t xml:space="preserve"> View Data Connections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C26F7A" w:rsidRPr="006F2DDC" w14:paraId="2AF14AD1" w14:textId="77777777" w:rsidTr="0049787F">
        <w:tc>
          <w:tcPr>
            <w:tcW w:w="8856" w:type="dxa"/>
          </w:tcPr>
          <w:p w14:paraId="79C79813" w14:textId="77777777" w:rsidR="00C26F7A" w:rsidRPr="006F2DDC" w:rsidRDefault="00C26F7A" w:rsidP="0049787F">
            <w:pPr>
              <w:pStyle w:val="TableText"/>
              <w:jc w:val="both"/>
              <w:rPr>
                <w:rFonts w:cs="Arial"/>
                <w:b/>
                <w:bCs/>
              </w:rPr>
            </w:pPr>
            <w:r w:rsidRPr="006F2DDC">
              <w:rPr>
                <w:rFonts w:cs="Arial"/>
                <w:b/>
                <w:bCs/>
              </w:rPr>
              <w:t>Actor(s)</w:t>
            </w:r>
          </w:p>
          <w:p w14:paraId="792210F4" w14:textId="77777777" w:rsidR="00C26F7A" w:rsidRPr="006F2DDC" w:rsidRDefault="00C26F7A" w:rsidP="0049787F">
            <w:pPr>
              <w:pStyle w:val="TableText"/>
              <w:jc w:val="both"/>
              <w:rPr>
                <w:rFonts w:cs="Arial"/>
              </w:rPr>
            </w:pPr>
            <w:r w:rsidRPr="006F2DDC">
              <w:rPr>
                <w:rFonts w:cs="Arial"/>
              </w:rPr>
              <w:t>Designer</w:t>
            </w:r>
          </w:p>
        </w:tc>
      </w:tr>
      <w:tr w:rsidR="00C26F7A" w:rsidRPr="006F2DDC" w14:paraId="57372E18" w14:textId="77777777" w:rsidTr="0049787F">
        <w:tc>
          <w:tcPr>
            <w:tcW w:w="8856" w:type="dxa"/>
          </w:tcPr>
          <w:p w14:paraId="05CFF63E" w14:textId="77777777" w:rsidR="00C26F7A" w:rsidRPr="006F2DDC" w:rsidRDefault="00C26F7A" w:rsidP="0049787F">
            <w:pPr>
              <w:pStyle w:val="TableText"/>
              <w:jc w:val="both"/>
              <w:rPr>
                <w:rFonts w:cs="Arial"/>
                <w:b/>
                <w:bCs/>
              </w:rPr>
            </w:pPr>
            <w:r w:rsidRPr="006F2DDC">
              <w:rPr>
                <w:rFonts w:cs="Arial"/>
                <w:b/>
                <w:bCs/>
              </w:rPr>
              <w:t>Description</w:t>
            </w:r>
          </w:p>
          <w:p w14:paraId="1626527C" w14:textId="77777777" w:rsidR="00C26F7A" w:rsidRPr="006F2DDC" w:rsidRDefault="00C26F7A" w:rsidP="0049787F">
            <w:pPr>
              <w:pStyle w:val="TableText"/>
              <w:jc w:val="both"/>
              <w:rPr>
                <w:rFonts w:cs="Arial"/>
              </w:rPr>
            </w:pPr>
            <w:r w:rsidRPr="006F2DDC">
              <w:rPr>
                <w:rFonts w:cs="Arial"/>
              </w:rPr>
              <w:t>This use case would allow the actor to connect to data.</w:t>
            </w:r>
          </w:p>
        </w:tc>
      </w:tr>
      <w:tr w:rsidR="00C26F7A" w:rsidRPr="006F2DDC" w14:paraId="5ADE92E9" w14:textId="77777777" w:rsidTr="0049787F">
        <w:tc>
          <w:tcPr>
            <w:tcW w:w="8856" w:type="dxa"/>
          </w:tcPr>
          <w:p w14:paraId="7AF040C2" w14:textId="77777777" w:rsidR="00C26F7A" w:rsidRPr="006F2DDC" w:rsidRDefault="00C26F7A" w:rsidP="0049787F">
            <w:pPr>
              <w:pStyle w:val="TableText"/>
              <w:jc w:val="both"/>
              <w:rPr>
                <w:rFonts w:cs="Arial"/>
                <w:b/>
                <w:bCs/>
              </w:rPr>
            </w:pPr>
            <w:r w:rsidRPr="006F2DDC">
              <w:rPr>
                <w:rFonts w:cs="Arial"/>
                <w:b/>
                <w:bCs/>
              </w:rPr>
              <w:t>Pre-Conditions</w:t>
            </w:r>
          </w:p>
          <w:p w14:paraId="6DF13DD9" w14:textId="77777777" w:rsidR="00C26F7A" w:rsidRPr="006F2DDC" w:rsidRDefault="00C26F7A" w:rsidP="00183E0F">
            <w:pPr>
              <w:numPr>
                <w:ilvl w:val="0"/>
                <w:numId w:val="12"/>
              </w:numPr>
              <w:spacing w:line="360" w:lineRule="auto"/>
              <w:jc w:val="both"/>
              <w:rPr>
                <w:rFonts w:cs="Arial"/>
              </w:rPr>
            </w:pPr>
            <w:r w:rsidRPr="006F2DDC">
              <w:rPr>
                <w:rFonts w:cs="Arial"/>
              </w:rPr>
              <w:t xml:space="preserve">Actor must log into the system with the valid Login ID and password and the actor should have access to at least 1 project into </w:t>
            </w:r>
            <w:r w:rsidR="00B47198" w:rsidRPr="006F2DDC">
              <w:rPr>
                <w:rFonts w:cs="Arial"/>
              </w:rPr>
              <w:t>the tool</w:t>
            </w:r>
            <w:r w:rsidRPr="006F2DDC">
              <w:rPr>
                <w:rFonts w:cs="Arial"/>
              </w:rPr>
              <w:t>.</w:t>
            </w:r>
          </w:p>
        </w:tc>
      </w:tr>
      <w:tr w:rsidR="00C26F7A" w:rsidRPr="006F2DDC" w14:paraId="3645AA44" w14:textId="77777777" w:rsidTr="0049787F">
        <w:tc>
          <w:tcPr>
            <w:tcW w:w="8856" w:type="dxa"/>
          </w:tcPr>
          <w:p w14:paraId="27B6CFD6" w14:textId="77777777" w:rsidR="00C26F7A" w:rsidRPr="006F2DDC" w:rsidRDefault="00C26F7A" w:rsidP="0049787F">
            <w:pPr>
              <w:pStyle w:val="TableText"/>
              <w:jc w:val="both"/>
              <w:rPr>
                <w:rFonts w:cs="Arial"/>
                <w:b/>
                <w:bCs/>
              </w:rPr>
            </w:pPr>
            <w:r w:rsidRPr="006F2DDC">
              <w:rPr>
                <w:rFonts w:cs="Arial"/>
                <w:b/>
                <w:bCs/>
              </w:rPr>
              <w:t>Triggers</w:t>
            </w:r>
          </w:p>
          <w:p w14:paraId="2B4FFA64" w14:textId="77777777" w:rsidR="00C26F7A" w:rsidRPr="006F2DDC" w:rsidRDefault="00C26F7A" w:rsidP="00F454DB">
            <w:pPr>
              <w:numPr>
                <w:ilvl w:val="0"/>
                <w:numId w:val="90"/>
              </w:numPr>
              <w:spacing w:line="360" w:lineRule="auto"/>
              <w:jc w:val="both"/>
              <w:rPr>
                <w:rFonts w:cs="Arial"/>
              </w:rPr>
            </w:pPr>
            <w:r w:rsidRPr="006F2DDC">
              <w:rPr>
                <w:rFonts w:cs="Arial"/>
              </w:rPr>
              <w:t xml:space="preserve">Actor selects the </w:t>
            </w:r>
            <w:r w:rsidRPr="006F2DDC">
              <w:rPr>
                <w:rFonts w:cs="Arial"/>
                <w:i/>
                <w:iCs/>
              </w:rPr>
              <w:t>Connect to Data</w:t>
            </w:r>
            <w:r w:rsidRPr="006F2DDC">
              <w:rPr>
                <w:rFonts w:cs="Arial"/>
              </w:rPr>
              <w:t xml:space="preserve"> option under the </w:t>
            </w:r>
            <w:r w:rsidRPr="006F2DDC">
              <w:rPr>
                <w:rFonts w:cs="Arial"/>
                <w:i/>
                <w:iCs/>
              </w:rPr>
              <w:t>Data Preparation</w:t>
            </w:r>
            <w:r w:rsidRPr="006F2DDC">
              <w:rPr>
                <w:rFonts w:cs="Arial"/>
              </w:rPr>
              <w:t xml:space="preserve"> in a respective PROJECT from the left</w:t>
            </w:r>
            <w:r w:rsidR="00D65776" w:rsidRPr="006F2DDC">
              <w:rPr>
                <w:rFonts w:cs="Arial"/>
              </w:rPr>
              <w:t>-</w:t>
            </w:r>
            <w:r w:rsidRPr="006F2DDC">
              <w:rPr>
                <w:rFonts w:cs="Arial"/>
              </w:rPr>
              <w:t>hand side menu.</w:t>
            </w:r>
          </w:p>
        </w:tc>
      </w:tr>
      <w:tr w:rsidR="00C26F7A" w:rsidRPr="006F2DDC" w14:paraId="625B52EB" w14:textId="77777777" w:rsidTr="0049787F">
        <w:tc>
          <w:tcPr>
            <w:tcW w:w="8856" w:type="dxa"/>
          </w:tcPr>
          <w:p w14:paraId="29A1C7AC" w14:textId="77777777" w:rsidR="00C26F7A" w:rsidRPr="006F2DDC" w:rsidRDefault="00C26F7A" w:rsidP="0049787F">
            <w:pPr>
              <w:pStyle w:val="TableText"/>
              <w:jc w:val="both"/>
              <w:rPr>
                <w:rFonts w:cs="Arial"/>
                <w:b/>
              </w:rPr>
            </w:pPr>
            <w:r w:rsidRPr="006F2DDC">
              <w:rPr>
                <w:rFonts w:cs="Arial"/>
                <w:b/>
              </w:rPr>
              <w:t>Normal Flow</w:t>
            </w:r>
          </w:p>
          <w:p w14:paraId="3E75EA93" w14:textId="77777777" w:rsidR="00C26F7A" w:rsidRPr="006F2DDC" w:rsidRDefault="00C26F7A" w:rsidP="00D65776">
            <w:pPr>
              <w:spacing w:line="360" w:lineRule="auto"/>
              <w:ind w:left="0"/>
              <w:jc w:val="both"/>
              <w:rPr>
                <w:rFonts w:cs="Arial"/>
              </w:rPr>
            </w:pPr>
            <w:r w:rsidRPr="006F2DDC">
              <w:rPr>
                <w:rFonts w:cs="Arial"/>
              </w:rPr>
              <w:t>The system would prompt the actor to do the following tasks.</w:t>
            </w:r>
          </w:p>
          <w:p w14:paraId="4CB4E21E" w14:textId="77777777" w:rsidR="00C26F7A" w:rsidRPr="006F2DDC" w:rsidRDefault="00C26F7A" w:rsidP="00F454DB">
            <w:pPr>
              <w:numPr>
                <w:ilvl w:val="0"/>
                <w:numId w:val="91"/>
              </w:numPr>
              <w:spacing w:line="360" w:lineRule="auto"/>
              <w:jc w:val="both"/>
              <w:rPr>
                <w:rFonts w:cs="Arial"/>
              </w:rPr>
            </w:pPr>
            <w:r w:rsidRPr="006F2DDC">
              <w:rPr>
                <w:rFonts w:cs="Arial"/>
              </w:rPr>
              <w:t xml:space="preserve">The Actor chooses the desired project from Left Menu in which user wants to upload the DATA PREPARATION </w:t>
            </w:r>
            <w:r w:rsidRPr="006F2DDC">
              <w:rPr>
                <w:rFonts w:cs="Arial"/>
              </w:rPr>
              <w:sym w:font="Wingdings" w:char="F0E0"/>
            </w:r>
            <w:r w:rsidRPr="006F2DDC">
              <w:rPr>
                <w:rFonts w:cs="Arial"/>
              </w:rPr>
              <w:t xml:space="preserve"> UPLOAD DATA </w:t>
            </w:r>
            <w:r w:rsidRPr="006F2DDC">
              <w:rPr>
                <w:rFonts w:cs="Arial"/>
              </w:rPr>
              <w:sym w:font="Wingdings" w:char="F0E0"/>
            </w:r>
            <w:r w:rsidRPr="006F2DDC">
              <w:rPr>
                <w:rFonts w:cs="Arial"/>
              </w:rPr>
              <w:t xml:space="preserve"> RIGHT CLICK</w:t>
            </w:r>
            <w:r w:rsidRPr="006F2DDC">
              <w:rPr>
                <w:rFonts w:cs="Arial"/>
              </w:rPr>
              <w:sym w:font="Wingdings" w:char="F0E0"/>
            </w:r>
            <w:r w:rsidRPr="006F2DDC">
              <w:rPr>
                <w:rFonts w:cs="Arial"/>
              </w:rPr>
              <w:t xml:space="preserve"> CONNECT</w:t>
            </w:r>
          </w:p>
          <w:p w14:paraId="52537522" w14:textId="77777777" w:rsidR="00C26F7A" w:rsidRPr="006F2DDC" w:rsidRDefault="00C26F7A" w:rsidP="00F454DB">
            <w:pPr>
              <w:numPr>
                <w:ilvl w:val="0"/>
                <w:numId w:val="91"/>
              </w:numPr>
              <w:spacing w:line="360" w:lineRule="auto"/>
              <w:jc w:val="both"/>
              <w:rPr>
                <w:rFonts w:cs="Arial"/>
              </w:rPr>
            </w:pPr>
            <w:r w:rsidRPr="006F2DDC">
              <w:rPr>
                <w:rFonts w:cs="Arial"/>
              </w:rPr>
              <w:t>As the actor clicks on the CONNECT, the actor would be able to see the various connection types fields on the Data Upload screen.</w:t>
            </w:r>
          </w:p>
          <w:p w14:paraId="66C18A31" w14:textId="77777777" w:rsidR="00C26F7A" w:rsidRPr="006F2DDC" w:rsidRDefault="00C26F7A" w:rsidP="00F454DB">
            <w:pPr>
              <w:numPr>
                <w:ilvl w:val="0"/>
                <w:numId w:val="91"/>
              </w:numPr>
              <w:spacing w:line="360" w:lineRule="auto"/>
              <w:jc w:val="both"/>
              <w:rPr>
                <w:rFonts w:cs="Arial"/>
              </w:rPr>
            </w:pPr>
            <w:r w:rsidRPr="006F2DDC">
              <w:rPr>
                <w:rFonts w:cs="Arial"/>
              </w:rPr>
              <w:t>Three different tabs to distinguish the upload data type. i.e. SQL Connection, Flat File connection and HDFS</w:t>
            </w:r>
            <w:r w:rsidR="00D65776" w:rsidRPr="006F2DDC">
              <w:rPr>
                <w:rFonts w:cs="Arial"/>
              </w:rPr>
              <w:t>.</w:t>
            </w:r>
          </w:p>
          <w:p w14:paraId="29DF68C5" w14:textId="77777777" w:rsidR="00C26F7A" w:rsidRPr="006F2DDC" w:rsidRDefault="00C26F7A" w:rsidP="00F454DB">
            <w:pPr>
              <w:numPr>
                <w:ilvl w:val="0"/>
                <w:numId w:val="91"/>
              </w:numPr>
              <w:spacing w:line="360" w:lineRule="auto"/>
              <w:jc w:val="both"/>
              <w:rPr>
                <w:rFonts w:cs="Arial"/>
              </w:rPr>
            </w:pPr>
            <w:r w:rsidRPr="006F2DDC">
              <w:rPr>
                <w:rFonts w:cs="Arial"/>
              </w:rPr>
              <w:t xml:space="preserve">As the actor selects the </w:t>
            </w:r>
            <w:r w:rsidRPr="006F2DDC">
              <w:rPr>
                <w:rFonts w:cs="Arial"/>
                <w:b/>
                <w:bCs/>
              </w:rPr>
              <w:t>SQL Connection</w:t>
            </w:r>
            <w:r w:rsidRPr="006F2DDC">
              <w:rPr>
                <w:rFonts w:cs="Arial"/>
              </w:rPr>
              <w:t xml:space="preserve"> tab, the actor must be able to see and perform various operations. These are</w:t>
            </w:r>
          </w:p>
          <w:p w14:paraId="7AC327C7" w14:textId="77777777" w:rsidR="00C26F7A" w:rsidRPr="006F2DDC" w:rsidRDefault="00C26F7A" w:rsidP="00183E0F">
            <w:pPr>
              <w:numPr>
                <w:ilvl w:val="0"/>
                <w:numId w:val="16"/>
              </w:numPr>
              <w:spacing w:line="360" w:lineRule="auto"/>
              <w:ind w:left="720"/>
              <w:jc w:val="both"/>
              <w:rPr>
                <w:rFonts w:cs="Arial"/>
              </w:rPr>
            </w:pPr>
            <w:r w:rsidRPr="006F2DDC">
              <w:rPr>
                <w:rFonts w:cs="Arial"/>
              </w:rPr>
              <w:t>A Search box to search any existing connection from already created connections.</w:t>
            </w:r>
          </w:p>
          <w:p w14:paraId="2BD9F1CF" w14:textId="77777777" w:rsidR="00C26F7A" w:rsidRPr="006F2DDC" w:rsidRDefault="00C26F7A" w:rsidP="00183E0F">
            <w:pPr>
              <w:numPr>
                <w:ilvl w:val="0"/>
                <w:numId w:val="16"/>
              </w:numPr>
              <w:spacing w:line="360" w:lineRule="auto"/>
              <w:ind w:left="720"/>
              <w:jc w:val="both"/>
              <w:rPr>
                <w:rFonts w:cs="Arial"/>
              </w:rPr>
            </w:pPr>
            <w:r w:rsidRPr="006F2DDC">
              <w:rPr>
                <w:rFonts w:cs="Arial"/>
              </w:rPr>
              <w:t xml:space="preserve">The actor would be able to see the details of already connected data source in a tabular format such as: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1312"/>
              <w:gridCol w:w="1312"/>
              <w:gridCol w:w="1654"/>
              <w:gridCol w:w="1349"/>
            </w:tblGrid>
            <w:tr w:rsidR="000F44D6" w:rsidRPr="006F2DDC" w14:paraId="0C1669EC" w14:textId="77777777" w:rsidTr="00D65776">
              <w:tc>
                <w:tcPr>
                  <w:tcW w:w="1331" w:type="dxa"/>
                  <w:shd w:val="clear" w:color="auto" w:fill="auto"/>
                </w:tcPr>
                <w:p w14:paraId="631E570E" w14:textId="77777777" w:rsidR="00C26F7A" w:rsidRPr="006F2DDC" w:rsidRDefault="00C26F7A" w:rsidP="000F44D6">
                  <w:pPr>
                    <w:spacing w:line="360" w:lineRule="auto"/>
                    <w:ind w:left="0"/>
                    <w:jc w:val="both"/>
                    <w:rPr>
                      <w:rFonts w:cs="Arial"/>
                    </w:rPr>
                  </w:pPr>
                  <w:r w:rsidRPr="006F2DDC">
                    <w:rPr>
                      <w:rFonts w:cs="Arial"/>
                    </w:rPr>
                    <w:t>Server Name</w:t>
                  </w:r>
                </w:p>
              </w:tc>
              <w:tc>
                <w:tcPr>
                  <w:tcW w:w="1312" w:type="dxa"/>
                  <w:shd w:val="clear" w:color="auto" w:fill="auto"/>
                </w:tcPr>
                <w:p w14:paraId="1DFEB185" w14:textId="77777777" w:rsidR="00C26F7A" w:rsidRPr="006F2DDC" w:rsidRDefault="00C26F7A" w:rsidP="000F44D6">
                  <w:pPr>
                    <w:spacing w:line="360" w:lineRule="auto"/>
                    <w:ind w:left="0"/>
                    <w:jc w:val="both"/>
                    <w:rPr>
                      <w:rFonts w:cs="Arial"/>
                    </w:rPr>
                  </w:pPr>
                  <w:r w:rsidRPr="006F2DDC">
                    <w:rPr>
                      <w:rFonts w:cs="Arial"/>
                    </w:rPr>
                    <w:t>Data Base Name</w:t>
                  </w:r>
                </w:p>
              </w:tc>
              <w:tc>
                <w:tcPr>
                  <w:tcW w:w="1312" w:type="dxa"/>
                  <w:shd w:val="clear" w:color="auto" w:fill="auto"/>
                </w:tcPr>
                <w:p w14:paraId="4EECF157" w14:textId="77777777" w:rsidR="00C26F7A" w:rsidRPr="006F2DDC" w:rsidRDefault="00C26F7A" w:rsidP="000F44D6">
                  <w:pPr>
                    <w:spacing w:line="360" w:lineRule="auto"/>
                    <w:ind w:left="0"/>
                    <w:jc w:val="both"/>
                    <w:rPr>
                      <w:rFonts w:cs="Arial"/>
                    </w:rPr>
                  </w:pPr>
                  <w:r w:rsidRPr="006F2DDC">
                    <w:rPr>
                      <w:rFonts w:cs="Arial"/>
                    </w:rPr>
                    <w:t>User Name</w:t>
                  </w:r>
                </w:p>
              </w:tc>
              <w:tc>
                <w:tcPr>
                  <w:tcW w:w="1654" w:type="dxa"/>
                  <w:shd w:val="clear" w:color="auto" w:fill="auto"/>
                </w:tcPr>
                <w:p w14:paraId="72F36F05" w14:textId="77777777" w:rsidR="00C26F7A" w:rsidRPr="006F2DDC" w:rsidRDefault="00C26F7A" w:rsidP="000F44D6">
                  <w:pPr>
                    <w:spacing w:line="360" w:lineRule="auto"/>
                    <w:ind w:left="0"/>
                    <w:jc w:val="both"/>
                    <w:rPr>
                      <w:rFonts w:cs="Arial"/>
                    </w:rPr>
                  </w:pPr>
                  <w:r w:rsidRPr="006F2DDC">
                    <w:rPr>
                      <w:rFonts w:cs="Arial"/>
                    </w:rPr>
                    <w:t>Status</w:t>
                  </w:r>
                </w:p>
                <w:p w14:paraId="7FF6F98A" w14:textId="77777777" w:rsidR="00C26F7A" w:rsidRPr="006F2DDC" w:rsidRDefault="00C26F7A" w:rsidP="000F44D6">
                  <w:pPr>
                    <w:spacing w:line="360" w:lineRule="auto"/>
                    <w:ind w:left="0"/>
                    <w:jc w:val="both"/>
                    <w:rPr>
                      <w:rFonts w:cs="Arial"/>
                    </w:rPr>
                  </w:pPr>
                  <w:r w:rsidRPr="006F2DDC">
                    <w:rPr>
                      <w:rFonts w:cs="Arial"/>
                    </w:rPr>
                    <w:t>(Active/Inactive)</w:t>
                  </w:r>
                </w:p>
              </w:tc>
              <w:tc>
                <w:tcPr>
                  <w:tcW w:w="1349" w:type="dxa"/>
                  <w:shd w:val="clear" w:color="auto" w:fill="auto"/>
                </w:tcPr>
                <w:p w14:paraId="40D02489" w14:textId="77777777" w:rsidR="00C26F7A" w:rsidRPr="006F2DDC" w:rsidRDefault="00C26F7A" w:rsidP="000F44D6">
                  <w:pPr>
                    <w:spacing w:line="360" w:lineRule="auto"/>
                    <w:ind w:left="0"/>
                    <w:jc w:val="both"/>
                    <w:rPr>
                      <w:rFonts w:cs="Arial"/>
                    </w:rPr>
                  </w:pPr>
                  <w:r w:rsidRPr="006F2DDC">
                    <w:rPr>
                      <w:rFonts w:cs="Arial"/>
                    </w:rPr>
                    <w:t>Edit Data Source</w:t>
                  </w:r>
                </w:p>
              </w:tc>
            </w:tr>
            <w:tr w:rsidR="000F44D6" w:rsidRPr="006F2DDC" w14:paraId="04B1F89A" w14:textId="77777777" w:rsidTr="00D65776">
              <w:tc>
                <w:tcPr>
                  <w:tcW w:w="1331" w:type="dxa"/>
                  <w:shd w:val="clear" w:color="auto" w:fill="auto"/>
                </w:tcPr>
                <w:p w14:paraId="52EA4785" w14:textId="77777777" w:rsidR="00C26F7A" w:rsidRPr="006F2DDC" w:rsidRDefault="00C26F7A" w:rsidP="000F44D6">
                  <w:pPr>
                    <w:spacing w:line="360" w:lineRule="auto"/>
                    <w:ind w:left="0"/>
                    <w:jc w:val="both"/>
                    <w:rPr>
                      <w:rFonts w:cs="Arial"/>
                    </w:rPr>
                  </w:pPr>
                </w:p>
              </w:tc>
              <w:tc>
                <w:tcPr>
                  <w:tcW w:w="1312" w:type="dxa"/>
                  <w:shd w:val="clear" w:color="auto" w:fill="auto"/>
                </w:tcPr>
                <w:p w14:paraId="00C6896B" w14:textId="77777777" w:rsidR="00C26F7A" w:rsidRPr="006F2DDC" w:rsidRDefault="00C26F7A" w:rsidP="000F44D6">
                  <w:pPr>
                    <w:spacing w:line="360" w:lineRule="auto"/>
                    <w:ind w:left="0"/>
                    <w:jc w:val="both"/>
                    <w:rPr>
                      <w:rFonts w:cs="Arial"/>
                    </w:rPr>
                  </w:pPr>
                </w:p>
              </w:tc>
              <w:tc>
                <w:tcPr>
                  <w:tcW w:w="1312" w:type="dxa"/>
                  <w:shd w:val="clear" w:color="auto" w:fill="auto"/>
                </w:tcPr>
                <w:p w14:paraId="5B928804" w14:textId="77777777" w:rsidR="00C26F7A" w:rsidRPr="006F2DDC" w:rsidRDefault="00C26F7A" w:rsidP="000F44D6">
                  <w:pPr>
                    <w:spacing w:line="360" w:lineRule="auto"/>
                    <w:ind w:left="0"/>
                    <w:jc w:val="both"/>
                    <w:rPr>
                      <w:rFonts w:cs="Arial"/>
                    </w:rPr>
                  </w:pPr>
                </w:p>
              </w:tc>
              <w:tc>
                <w:tcPr>
                  <w:tcW w:w="1654" w:type="dxa"/>
                  <w:shd w:val="clear" w:color="auto" w:fill="auto"/>
                </w:tcPr>
                <w:p w14:paraId="1F78D97F" w14:textId="77777777" w:rsidR="00C26F7A" w:rsidRPr="006F2DDC" w:rsidRDefault="00C26F7A" w:rsidP="000F44D6">
                  <w:pPr>
                    <w:spacing w:line="360" w:lineRule="auto"/>
                    <w:ind w:left="0"/>
                    <w:jc w:val="both"/>
                    <w:rPr>
                      <w:rFonts w:cs="Arial"/>
                    </w:rPr>
                  </w:pPr>
                </w:p>
              </w:tc>
              <w:tc>
                <w:tcPr>
                  <w:tcW w:w="1349" w:type="dxa"/>
                  <w:shd w:val="clear" w:color="auto" w:fill="auto"/>
                </w:tcPr>
                <w:p w14:paraId="7A3CAC7C" w14:textId="77777777" w:rsidR="00C26F7A" w:rsidRPr="006F2DDC" w:rsidRDefault="00C26F7A" w:rsidP="000F44D6">
                  <w:pPr>
                    <w:spacing w:line="360" w:lineRule="auto"/>
                    <w:ind w:left="0"/>
                    <w:jc w:val="both"/>
                    <w:rPr>
                      <w:rFonts w:cs="Arial"/>
                    </w:rPr>
                  </w:pPr>
                </w:p>
              </w:tc>
            </w:tr>
          </w:tbl>
          <w:p w14:paraId="3A9AE09F" w14:textId="77777777" w:rsidR="00C26F7A" w:rsidRPr="006F2DDC" w:rsidRDefault="00C26F7A" w:rsidP="00183E0F">
            <w:pPr>
              <w:numPr>
                <w:ilvl w:val="0"/>
                <w:numId w:val="16"/>
              </w:numPr>
              <w:spacing w:line="360" w:lineRule="auto"/>
              <w:ind w:left="720"/>
              <w:jc w:val="both"/>
              <w:rPr>
                <w:rFonts w:cs="Arial"/>
              </w:rPr>
            </w:pPr>
            <w:r w:rsidRPr="006F2DDC">
              <w:rPr>
                <w:rFonts w:cs="Arial"/>
              </w:rPr>
              <w:t>The actor should be able to see a button on the screen for ADDING A NEW DATA SOURCE</w:t>
            </w:r>
            <w:r w:rsidR="00D65776" w:rsidRPr="006F2DDC">
              <w:rPr>
                <w:rFonts w:cs="Arial"/>
              </w:rPr>
              <w:t>.</w:t>
            </w:r>
          </w:p>
          <w:p w14:paraId="62A801D6" w14:textId="77777777" w:rsidR="00C26F7A" w:rsidRPr="006F2DDC" w:rsidRDefault="00C26F7A" w:rsidP="0049787F">
            <w:pPr>
              <w:pStyle w:val="ListParagraph"/>
              <w:suppressAutoHyphens/>
              <w:spacing w:line="360" w:lineRule="auto"/>
              <w:ind w:left="0"/>
              <w:jc w:val="both"/>
              <w:rPr>
                <w:rFonts w:cs="Arial"/>
              </w:rPr>
            </w:pPr>
            <w:r w:rsidRPr="006F2DDC">
              <w:rPr>
                <w:rFonts w:cs="Arial"/>
              </w:rPr>
              <w:t xml:space="preserve"> </w:t>
            </w:r>
          </w:p>
        </w:tc>
      </w:tr>
      <w:tr w:rsidR="00C26F7A" w:rsidRPr="006F2DDC" w14:paraId="289C4A7E" w14:textId="77777777" w:rsidTr="0049787F">
        <w:tc>
          <w:tcPr>
            <w:tcW w:w="8856" w:type="dxa"/>
          </w:tcPr>
          <w:p w14:paraId="6488FBF4" w14:textId="77777777" w:rsidR="00C26F7A" w:rsidRPr="006F2DDC" w:rsidRDefault="003C395F" w:rsidP="0049787F">
            <w:pPr>
              <w:pStyle w:val="TableText"/>
              <w:jc w:val="both"/>
              <w:rPr>
                <w:rFonts w:cs="Arial"/>
                <w:b/>
                <w:bCs/>
              </w:rPr>
            </w:pPr>
            <w:r w:rsidRPr="006F2DDC">
              <w:rPr>
                <w:rFonts w:cs="Arial"/>
                <w:b/>
                <w:bCs/>
              </w:rPr>
              <w:t>Alternative Flow</w:t>
            </w:r>
          </w:p>
          <w:p w14:paraId="76369FC5" w14:textId="77777777" w:rsidR="00C26F7A" w:rsidRPr="006F2DDC" w:rsidRDefault="00C26F7A" w:rsidP="0049787F">
            <w:pPr>
              <w:pStyle w:val="TableText"/>
              <w:jc w:val="both"/>
              <w:rPr>
                <w:rFonts w:cs="Arial"/>
              </w:rPr>
            </w:pPr>
            <w:r w:rsidRPr="006F2DDC">
              <w:rPr>
                <w:rFonts w:cs="Arial"/>
              </w:rPr>
              <w:t xml:space="preserve">None </w:t>
            </w:r>
          </w:p>
        </w:tc>
      </w:tr>
      <w:tr w:rsidR="00C26F7A" w:rsidRPr="006F2DDC" w14:paraId="269763C7" w14:textId="77777777" w:rsidTr="0049787F">
        <w:tc>
          <w:tcPr>
            <w:tcW w:w="8856" w:type="dxa"/>
          </w:tcPr>
          <w:p w14:paraId="0EE29C6B" w14:textId="77777777" w:rsidR="00C26F7A" w:rsidRPr="006F2DDC" w:rsidRDefault="00C26F7A" w:rsidP="0049787F">
            <w:pPr>
              <w:pStyle w:val="TableText"/>
              <w:jc w:val="both"/>
              <w:rPr>
                <w:rFonts w:cs="Arial"/>
                <w:b/>
                <w:bCs/>
              </w:rPr>
            </w:pPr>
            <w:r w:rsidRPr="006F2DDC">
              <w:rPr>
                <w:rFonts w:cs="Arial"/>
                <w:b/>
                <w:bCs/>
              </w:rPr>
              <w:t>Post Conditions</w:t>
            </w:r>
          </w:p>
        </w:tc>
      </w:tr>
      <w:tr w:rsidR="00C26F7A" w:rsidRPr="006F2DDC" w14:paraId="3B5EF46C" w14:textId="77777777" w:rsidTr="0049787F">
        <w:tc>
          <w:tcPr>
            <w:tcW w:w="8856" w:type="dxa"/>
          </w:tcPr>
          <w:p w14:paraId="18DB97E5" w14:textId="77777777" w:rsidR="00C26F7A" w:rsidRPr="006F2DDC" w:rsidRDefault="00C26F7A" w:rsidP="0049787F">
            <w:pPr>
              <w:spacing w:line="360" w:lineRule="auto"/>
              <w:ind w:left="0"/>
              <w:jc w:val="both"/>
              <w:rPr>
                <w:rFonts w:cs="Arial"/>
                <w:b/>
                <w:bCs/>
                <w:noProof/>
                <w:u w:val="single"/>
              </w:rPr>
            </w:pPr>
            <w:r w:rsidRPr="006F2DDC">
              <w:rPr>
                <w:rFonts w:cs="Arial"/>
                <w:b/>
                <w:bCs/>
                <w:noProof/>
              </w:rPr>
              <w:t>Exceptions</w:t>
            </w:r>
            <w:r w:rsidRPr="006F2DDC">
              <w:rPr>
                <w:rFonts w:cs="Arial"/>
                <w:noProof/>
              </w:rPr>
              <w:t xml:space="preserve"> </w:t>
            </w:r>
          </w:p>
        </w:tc>
      </w:tr>
      <w:tr w:rsidR="00C26F7A" w:rsidRPr="006F2DDC" w14:paraId="0838FCDA" w14:textId="77777777" w:rsidTr="0049787F">
        <w:tc>
          <w:tcPr>
            <w:tcW w:w="8856" w:type="dxa"/>
          </w:tcPr>
          <w:p w14:paraId="44D3B0F8" w14:textId="77777777" w:rsidR="00C26F7A" w:rsidRPr="006F2DDC" w:rsidRDefault="00C26F7A" w:rsidP="0049787F">
            <w:pPr>
              <w:pStyle w:val="TableText"/>
              <w:jc w:val="both"/>
              <w:rPr>
                <w:rFonts w:cs="Arial"/>
                <w:b/>
                <w:bCs/>
              </w:rPr>
            </w:pPr>
            <w:r w:rsidRPr="006F2DDC">
              <w:rPr>
                <w:rFonts w:cs="Arial"/>
                <w:b/>
                <w:bCs/>
              </w:rPr>
              <w:t>Business Rules</w:t>
            </w:r>
          </w:p>
        </w:tc>
      </w:tr>
      <w:tr w:rsidR="00C26F7A" w:rsidRPr="006F2DDC" w14:paraId="4852FF66" w14:textId="77777777" w:rsidTr="0049787F">
        <w:tc>
          <w:tcPr>
            <w:tcW w:w="8856" w:type="dxa"/>
          </w:tcPr>
          <w:p w14:paraId="0D48FA1C" w14:textId="77777777" w:rsidR="00C26F7A" w:rsidRPr="006F2DDC" w:rsidRDefault="00C26F7A" w:rsidP="0049787F">
            <w:pPr>
              <w:pStyle w:val="TableText"/>
              <w:jc w:val="both"/>
              <w:rPr>
                <w:rFonts w:cs="Arial"/>
                <w:b/>
                <w:bCs/>
              </w:rPr>
            </w:pPr>
            <w:r w:rsidRPr="006F2DDC">
              <w:rPr>
                <w:rFonts w:cs="Arial"/>
                <w:b/>
                <w:bCs/>
              </w:rPr>
              <w:lastRenderedPageBreak/>
              <w:t>Relationships</w:t>
            </w:r>
          </w:p>
          <w:p w14:paraId="43AFBF84" w14:textId="77777777" w:rsidR="00C26F7A" w:rsidRPr="006F2DDC" w:rsidRDefault="00C26F7A" w:rsidP="0049787F">
            <w:pPr>
              <w:pStyle w:val="TableText"/>
              <w:jc w:val="both"/>
              <w:rPr>
                <w:rFonts w:cs="Arial"/>
              </w:rPr>
            </w:pPr>
            <w:r w:rsidRPr="006F2DDC">
              <w:rPr>
                <w:rFonts w:cs="Arial"/>
              </w:rPr>
              <w:t>None</w:t>
            </w:r>
          </w:p>
        </w:tc>
      </w:tr>
      <w:tr w:rsidR="00C26F7A" w:rsidRPr="006F2DDC" w14:paraId="25655CF8" w14:textId="77777777" w:rsidTr="0049787F">
        <w:tc>
          <w:tcPr>
            <w:tcW w:w="8856" w:type="dxa"/>
          </w:tcPr>
          <w:p w14:paraId="331CBABB" w14:textId="77777777" w:rsidR="00C26F7A" w:rsidRPr="006F2DDC" w:rsidRDefault="00C26F7A" w:rsidP="0049787F">
            <w:pPr>
              <w:pStyle w:val="TableText"/>
              <w:jc w:val="both"/>
              <w:rPr>
                <w:rFonts w:cs="Arial"/>
                <w:b/>
                <w:bCs/>
              </w:rPr>
            </w:pPr>
            <w:r w:rsidRPr="006F2DDC">
              <w:rPr>
                <w:rFonts w:cs="Arial"/>
                <w:b/>
                <w:bCs/>
              </w:rPr>
              <w:t>Special Requirements</w:t>
            </w:r>
          </w:p>
          <w:p w14:paraId="70346721" w14:textId="77777777" w:rsidR="00C26F7A" w:rsidRPr="006F2DDC" w:rsidRDefault="00C26F7A" w:rsidP="0049787F">
            <w:pPr>
              <w:pStyle w:val="TableText"/>
              <w:jc w:val="both"/>
              <w:rPr>
                <w:rFonts w:cs="Arial"/>
              </w:rPr>
            </w:pPr>
            <w:r w:rsidRPr="006F2DDC">
              <w:rPr>
                <w:rFonts w:cs="Arial"/>
              </w:rPr>
              <w:t xml:space="preserve">None </w:t>
            </w:r>
          </w:p>
        </w:tc>
      </w:tr>
      <w:tr w:rsidR="00C26F7A" w:rsidRPr="006F2DDC" w14:paraId="537464F3" w14:textId="77777777" w:rsidTr="0049787F">
        <w:tc>
          <w:tcPr>
            <w:tcW w:w="8856" w:type="dxa"/>
          </w:tcPr>
          <w:p w14:paraId="3CAC52DC" w14:textId="77777777" w:rsidR="00C26F7A" w:rsidRPr="006F2DDC" w:rsidRDefault="00C26F7A" w:rsidP="0049787F">
            <w:pPr>
              <w:pStyle w:val="TableText"/>
              <w:jc w:val="both"/>
              <w:rPr>
                <w:rFonts w:cs="Arial"/>
                <w:b/>
                <w:bCs/>
              </w:rPr>
            </w:pPr>
            <w:r w:rsidRPr="006F2DDC">
              <w:rPr>
                <w:rFonts w:cs="Arial"/>
                <w:b/>
                <w:bCs/>
              </w:rPr>
              <w:t>Assumptions</w:t>
            </w:r>
          </w:p>
          <w:p w14:paraId="39F3A7AD" w14:textId="77777777" w:rsidR="00C26F7A" w:rsidRPr="006F2DDC" w:rsidRDefault="00C26F7A" w:rsidP="0049787F">
            <w:pPr>
              <w:pStyle w:val="TableText"/>
              <w:jc w:val="both"/>
              <w:rPr>
                <w:rFonts w:cs="Arial"/>
              </w:rPr>
            </w:pPr>
            <w:r w:rsidRPr="006F2DDC">
              <w:rPr>
                <w:rFonts w:cs="Arial"/>
              </w:rPr>
              <w:t xml:space="preserve">None </w:t>
            </w:r>
          </w:p>
        </w:tc>
      </w:tr>
    </w:tbl>
    <w:p w14:paraId="33519499" w14:textId="77777777" w:rsidR="00C26F7A" w:rsidRPr="006F2DDC" w:rsidRDefault="00C26F7A" w:rsidP="00C26F7A"/>
    <w:p w14:paraId="5BBE6EA6" w14:textId="77777777" w:rsidR="00C26F7A" w:rsidRPr="006F2DDC" w:rsidRDefault="00C26F7A" w:rsidP="00C26F7A">
      <w:r w:rsidRPr="006F2DDC">
        <w:t xml:space="preserve"> </w:t>
      </w:r>
    </w:p>
    <w:p w14:paraId="33A7B192" w14:textId="77777777" w:rsidR="00447C14" w:rsidRPr="006F2DDC" w:rsidRDefault="00C26F7A" w:rsidP="00447C14">
      <w:r w:rsidRPr="006F2DDC">
        <w:br w:type="page"/>
      </w:r>
    </w:p>
    <w:p w14:paraId="4353EAA8" w14:textId="77777777" w:rsidR="00447C14" w:rsidRPr="006F2DDC" w:rsidRDefault="00447C14" w:rsidP="00447C14">
      <w:pPr>
        <w:pStyle w:val="Heading3"/>
        <w:ind w:left="0"/>
      </w:pPr>
      <w:bookmarkStart w:id="46" w:name="_Toc24137618"/>
      <w:r w:rsidRPr="006F2DDC">
        <w:lastRenderedPageBreak/>
        <w:t>UC 3.</w:t>
      </w:r>
      <w:r w:rsidR="00AE505E" w:rsidRPr="006F2DDC">
        <w:t>2</w:t>
      </w:r>
      <w:r w:rsidRPr="006F2DDC">
        <w:t>.</w:t>
      </w:r>
      <w:r w:rsidR="00997BD0" w:rsidRPr="006F2DDC">
        <w:t>4</w:t>
      </w:r>
      <w:r w:rsidRPr="006F2DDC">
        <w:t xml:space="preserve"> </w:t>
      </w:r>
      <w:r w:rsidR="003C1BF6" w:rsidRPr="006F2DDC">
        <w:t>Connect to Data</w:t>
      </w:r>
      <w:bookmarkEnd w:id="4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363B63" w:rsidRPr="006F2DDC" w14:paraId="5129FBEA" w14:textId="77777777" w:rsidTr="0049787F">
        <w:tc>
          <w:tcPr>
            <w:tcW w:w="8856" w:type="dxa"/>
          </w:tcPr>
          <w:p w14:paraId="055E06DA" w14:textId="77777777" w:rsidR="00363B63" w:rsidRPr="006F2DDC" w:rsidRDefault="00363B63" w:rsidP="0049787F">
            <w:pPr>
              <w:pStyle w:val="TableText"/>
              <w:jc w:val="both"/>
              <w:rPr>
                <w:rFonts w:cs="Arial"/>
                <w:b/>
                <w:bCs/>
              </w:rPr>
            </w:pPr>
            <w:r w:rsidRPr="006F2DDC">
              <w:rPr>
                <w:rFonts w:cs="Arial"/>
                <w:b/>
                <w:bCs/>
              </w:rPr>
              <w:t>Actor(s)</w:t>
            </w:r>
          </w:p>
          <w:p w14:paraId="0339882E" w14:textId="77777777" w:rsidR="00363B63" w:rsidRPr="006F2DDC" w:rsidRDefault="00363B63" w:rsidP="0049787F">
            <w:pPr>
              <w:pStyle w:val="TableText"/>
              <w:jc w:val="both"/>
              <w:rPr>
                <w:rFonts w:cs="Arial"/>
              </w:rPr>
            </w:pPr>
            <w:r w:rsidRPr="006F2DDC">
              <w:rPr>
                <w:rFonts w:cs="Arial"/>
              </w:rPr>
              <w:t>Designer</w:t>
            </w:r>
          </w:p>
        </w:tc>
      </w:tr>
      <w:tr w:rsidR="00363B63" w:rsidRPr="006F2DDC" w14:paraId="6B295946" w14:textId="77777777" w:rsidTr="0049787F">
        <w:tc>
          <w:tcPr>
            <w:tcW w:w="8856" w:type="dxa"/>
          </w:tcPr>
          <w:p w14:paraId="52B22A7C" w14:textId="77777777" w:rsidR="00363B63" w:rsidRPr="006F2DDC" w:rsidRDefault="00363B63" w:rsidP="0049787F">
            <w:pPr>
              <w:pStyle w:val="TableText"/>
              <w:jc w:val="both"/>
              <w:rPr>
                <w:rFonts w:cs="Arial"/>
                <w:b/>
                <w:bCs/>
              </w:rPr>
            </w:pPr>
            <w:r w:rsidRPr="006F2DDC">
              <w:rPr>
                <w:rFonts w:cs="Arial"/>
                <w:b/>
                <w:bCs/>
              </w:rPr>
              <w:t>Description</w:t>
            </w:r>
          </w:p>
          <w:p w14:paraId="1814A5CD" w14:textId="77777777" w:rsidR="00363B63" w:rsidRPr="006F2DDC" w:rsidRDefault="00363B63" w:rsidP="0049787F">
            <w:pPr>
              <w:pStyle w:val="TableText"/>
              <w:jc w:val="both"/>
              <w:rPr>
                <w:rFonts w:cs="Arial"/>
              </w:rPr>
            </w:pPr>
            <w:r w:rsidRPr="006F2DDC">
              <w:rPr>
                <w:rFonts w:cs="Arial"/>
              </w:rPr>
              <w:t xml:space="preserve">This use case would allow the actor to connect with the SQL/Flat file data sources into ACIES BI tool and allows the user to perform various operations. The actor would specify the connection type as SQL connection, Flat File connection, HADOOP distributed File System etc. In SQL connection. In the connection of flat file, the actor would be able to upload data either from csv, </w:t>
            </w:r>
            <w:proofErr w:type="spellStart"/>
            <w:r w:rsidRPr="006F2DDC">
              <w:rPr>
                <w:rFonts w:cs="Arial"/>
              </w:rPr>
              <w:t>xls</w:t>
            </w:r>
            <w:proofErr w:type="spellEnd"/>
            <w:r w:rsidRPr="006F2DDC">
              <w:rPr>
                <w:rFonts w:cs="Arial"/>
              </w:rPr>
              <w:t>, json or xml files. In HDFS, the actor would be able to connect with HDFS and can upload the data. The uploaded data sets can be used in the visual creation by the visual designer.</w:t>
            </w:r>
          </w:p>
        </w:tc>
      </w:tr>
      <w:tr w:rsidR="00363B63" w:rsidRPr="006F2DDC" w14:paraId="1D4A6A49" w14:textId="77777777" w:rsidTr="0049787F">
        <w:tc>
          <w:tcPr>
            <w:tcW w:w="8856" w:type="dxa"/>
          </w:tcPr>
          <w:p w14:paraId="2C52CE4A" w14:textId="77777777" w:rsidR="00363B63" w:rsidRPr="006F2DDC" w:rsidRDefault="00363B63" w:rsidP="0049787F">
            <w:pPr>
              <w:pStyle w:val="TableText"/>
              <w:jc w:val="both"/>
              <w:rPr>
                <w:rFonts w:cs="Arial"/>
                <w:b/>
                <w:bCs/>
              </w:rPr>
            </w:pPr>
            <w:r w:rsidRPr="006F2DDC">
              <w:rPr>
                <w:rFonts w:cs="Arial"/>
                <w:b/>
                <w:bCs/>
              </w:rPr>
              <w:t>Pre-Conditions</w:t>
            </w:r>
          </w:p>
          <w:p w14:paraId="7FC0AA18" w14:textId="77777777" w:rsidR="00363B63" w:rsidRPr="006F2DDC" w:rsidRDefault="00363B63" w:rsidP="00183E0F">
            <w:pPr>
              <w:numPr>
                <w:ilvl w:val="0"/>
                <w:numId w:val="21"/>
              </w:numPr>
              <w:spacing w:line="360" w:lineRule="auto"/>
              <w:jc w:val="both"/>
              <w:rPr>
                <w:rFonts w:cs="Arial"/>
              </w:rPr>
            </w:pPr>
            <w:r w:rsidRPr="006F2DDC">
              <w:rPr>
                <w:rFonts w:cs="Arial"/>
              </w:rPr>
              <w:t>Actor must log into the system with the valid Login ID and password and the actor should have access to at least 1 project into ACIES.</w:t>
            </w:r>
          </w:p>
        </w:tc>
      </w:tr>
      <w:tr w:rsidR="00363B63" w:rsidRPr="006F2DDC" w14:paraId="24499BC7" w14:textId="77777777" w:rsidTr="0049787F">
        <w:tc>
          <w:tcPr>
            <w:tcW w:w="8856" w:type="dxa"/>
          </w:tcPr>
          <w:p w14:paraId="4ADC26E5" w14:textId="77777777" w:rsidR="00363B63" w:rsidRPr="006F2DDC" w:rsidRDefault="00363B63" w:rsidP="0049787F">
            <w:pPr>
              <w:pStyle w:val="TableText"/>
              <w:jc w:val="both"/>
              <w:rPr>
                <w:rFonts w:cs="Arial"/>
                <w:b/>
                <w:bCs/>
              </w:rPr>
            </w:pPr>
            <w:r w:rsidRPr="006F2DDC">
              <w:rPr>
                <w:rFonts w:cs="Arial"/>
                <w:b/>
                <w:bCs/>
              </w:rPr>
              <w:t>Triggers</w:t>
            </w:r>
          </w:p>
          <w:p w14:paraId="7ACCF7C1" w14:textId="77777777" w:rsidR="00363B63" w:rsidRPr="006F2DDC" w:rsidRDefault="00363B63" w:rsidP="00F454DB">
            <w:pPr>
              <w:numPr>
                <w:ilvl w:val="0"/>
                <w:numId w:val="92"/>
              </w:numPr>
              <w:spacing w:line="360" w:lineRule="auto"/>
              <w:jc w:val="both"/>
              <w:rPr>
                <w:rFonts w:cs="Arial"/>
              </w:rPr>
            </w:pPr>
            <w:r w:rsidRPr="006F2DDC">
              <w:rPr>
                <w:rFonts w:cs="Arial"/>
              </w:rPr>
              <w:t xml:space="preserve">Actor selects the </w:t>
            </w:r>
            <w:r w:rsidRPr="006F2DDC">
              <w:rPr>
                <w:rFonts w:cs="Arial"/>
                <w:i/>
                <w:iCs/>
              </w:rPr>
              <w:t>Connect to Data</w:t>
            </w:r>
            <w:r w:rsidRPr="006F2DDC">
              <w:rPr>
                <w:rFonts w:cs="Arial"/>
              </w:rPr>
              <w:t xml:space="preserve"> option under the </w:t>
            </w:r>
            <w:r w:rsidRPr="006F2DDC">
              <w:rPr>
                <w:rFonts w:cs="Arial"/>
                <w:i/>
                <w:iCs/>
              </w:rPr>
              <w:t>Data Preparation</w:t>
            </w:r>
            <w:r w:rsidRPr="006F2DDC">
              <w:rPr>
                <w:rFonts w:cs="Arial"/>
              </w:rPr>
              <w:t xml:space="preserve"> in a respective PROJECT from the </w:t>
            </w:r>
            <w:proofErr w:type="gramStart"/>
            <w:r w:rsidRPr="006F2DDC">
              <w:rPr>
                <w:rFonts w:cs="Arial"/>
              </w:rPr>
              <w:t>left hand</w:t>
            </w:r>
            <w:proofErr w:type="gramEnd"/>
            <w:r w:rsidRPr="006F2DDC">
              <w:rPr>
                <w:rFonts w:cs="Arial"/>
              </w:rPr>
              <w:t xml:space="preserve"> side menu.</w:t>
            </w:r>
          </w:p>
        </w:tc>
      </w:tr>
      <w:tr w:rsidR="00363B63" w:rsidRPr="006F2DDC" w14:paraId="0A6C77F6" w14:textId="77777777" w:rsidTr="0049787F">
        <w:tc>
          <w:tcPr>
            <w:tcW w:w="8856" w:type="dxa"/>
          </w:tcPr>
          <w:p w14:paraId="36E9F417" w14:textId="77777777" w:rsidR="00363B63" w:rsidRPr="006F2DDC" w:rsidRDefault="00363B63" w:rsidP="0049787F">
            <w:pPr>
              <w:pStyle w:val="TableText"/>
              <w:jc w:val="both"/>
              <w:rPr>
                <w:rFonts w:cs="Arial"/>
                <w:b/>
              </w:rPr>
            </w:pPr>
            <w:r w:rsidRPr="006F2DDC">
              <w:rPr>
                <w:rFonts w:cs="Arial"/>
                <w:b/>
              </w:rPr>
              <w:t>Normal Flow</w:t>
            </w:r>
          </w:p>
          <w:p w14:paraId="4845E52E" w14:textId="77777777" w:rsidR="003C1BF6" w:rsidRPr="006F2DDC" w:rsidRDefault="003C1BF6" w:rsidP="00E42A63">
            <w:pPr>
              <w:spacing w:line="360" w:lineRule="auto"/>
              <w:ind w:left="0"/>
              <w:jc w:val="both"/>
              <w:rPr>
                <w:rFonts w:cs="Arial"/>
              </w:rPr>
            </w:pPr>
            <w:r w:rsidRPr="006F2DDC">
              <w:rPr>
                <w:rFonts w:cs="Arial"/>
              </w:rPr>
              <w:t>The system would prompt the actor to do the following tasks.</w:t>
            </w:r>
          </w:p>
          <w:p w14:paraId="3C75F2D9" w14:textId="77777777" w:rsidR="003C1BF6" w:rsidRPr="006F2DDC" w:rsidRDefault="003C1BF6" w:rsidP="00F454DB">
            <w:pPr>
              <w:numPr>
                <w:ilvl w:val="0"/>
                <w:numId w:val="93"/>
              </w:numPr>
              <w:spacing w:line="360" w:lineRule="auto"/>
              <w:jc w:val="both"/>
              <w:rPr>
                <w:rFonts w:cs="Arial"/>
              </w:rPr>
            </w:pPr>
            <w:r w:rsidRPr="006F2DDC">
              <w:rPr>
                <w:rFonts w:cs="Arial"/>
              </w:rPr>
              <w:t xml:space="preserve">The Actor chooses the desired project from Left Menu in which user wants to upload the DATA PREPARATION </w:t>
            </w:r>
            <w:r w:rsidRPr="006F2DDC">
              <w:rPr>
                <w:rFonts w:cs="Arial"/>
              </w:rPr>
              <w:sym w:font="Wingdings" w:char="F0E0"/>
            </w:r>
            <w:r w:rsidRPr="006F2DDC">
              <w:rPr>
                <w:rFonts w:cs="Arial"/>
              </w:rPr>
              <w:t xml:space="preserve"> UPLOAD DATA </w:t>
            </w:r>
            <w:r w:rsidRPr="006F2DDC">
              <w:rPr>
                <w:rFonts w:cs="Arial"/>
              </w:rPr>
              <w:sym w:font="Wingdings" w:char="F0E0"/>
            </w:r>
            <w:r w:rsidRPr="006F2DDC">
              <w:rPr>
                <w:rFonts w:cs="Arial"/>
              </w:rPr>
              <w:t xml:space="preserve"> RIGHT CLICK</w:t>
            </w:r>
            <w:r w:rsidRPr="006F2DDC">
              <w:rPr>
                <w:rFonts w:cs="Arial"/>
              </w:rPr>
              <w:sym w:font="Wingdings" w:char="F0E0"/>
            </w:r>
            <w:r w:rsidRPr="006F2DDC">
              <w:rPr>
                <w:rFonts w:cs="Arial"/>
              </w:rPr>
              <w:t xml:space="preserve"> CONNECT</w:t>
            </w:r>
          </w:p>
          <w:p w14:paraId="13F24035" w14:textId="77777777" w:rsidR="003C1BF6" w:rsidRPr="006F2DDC" w:rsidRDefault="003C1BF6" w:rsidP="00F454DB">
            <w:pPr>
              <w:numPr>
                <w:ilvl w:val="0"/>
                <w:numId w:val="93"/>
              </w:numPr>
              <w:spacing w:line="360" w:lineRule="auto"/>
              <w:jc w:val="both"/>
              <w:rPr>
                <w:rFonts w:cs="Arial"/>
              </w:rPr>
            </w:pPr>
            <w:r w:rsidRPr="006F2DDC">
              <w:rPr>
                <w:rFonts w:cs="Arial"/>
              </w:rPr>
              <w:t>As the actor clicks on the CONNECT, the actor would be able to see the various connection types fields on the Data Upload screen.</w:t>
            </w:r>
          </w:p>
          <w:p w14:paraId="4F95EEC5" w14:textId="77777777" w:rsidR="003C1BF6" w:rsidRPr="006F2DDC" w:rsidRDefault="003C1BF6" w:rsidP="00F454DB">
            <w:pPr>
              <w:numPr>
                <w:ilvl w:val="0"/>
                <w:numId w:val="93"/>
              </w:numPr>
              <w:spacing w:line="360" w:lineRule="auto"/>
              <w:jc w:val="both"/>
              <w:rPr>
                <w:rFonts w:cs="Arial"/>
              </w:rPr>
            </w:pPr>
            <w:r w:rsidRPr="006F2DDC">
              <w:rPr>
                <w:rFonts w:cs="Arial"/>
              </w:rPr>
              <w:t>Three different tabs to distinguish the upload data type. i.e. SQL Connection, Flat File connection and HDFS</w:t>
            </w:r>
          </w:p>
          <w:p w14:paraId="45F5DA47" w14:textId="77777777" w:rsidR="003C1BF6" w:rsidRPr="006F2DDC" w:rsidRDefault="003C1BF6" w:rsidP="00F454DB">
            <w:pPr>
              <w:numPr>
                <w:ilvl w:val="0"/>
                <w:numId w:val="93"/>
              </w:numPr>
              <w:spacing w:line="360" w:lineRule="auto"/>
              <w:jc w:val="both"/>
              <w:rPr>
                <w:rFonts w:cs="Arial"/>
              </w:rPr>
            </w:pPr>
            <w:r w:rsidRPr="006F2DDC">
              <w:rPr>
                <w:rFonts w:cs="Arial"/>
              </w:rPr>
              <w:t xml:space="preserve">As the actor selects the </w:t>
            </w:r>
            <w:r w:rsidRPr="006F2DDC">
              <w:rPr>
                <w:rFonts w:cs="Arial"/>
                <w:b/>
                <w:bCs/>
              </w:rPr>
              <w:t>SQL Connection</w:t>
            </w:r>
            <w:r w:rsidRPr="006F2DDC">
              <w:rPr>
                <w:rFonts w:cs="Arial"/>
              </w:rPr>
              <w:t xml:space="preserve"> tab, the actor must be able to see and perform various operations. These are</w:t>
            </w:r>
          </w:p>
          <w:p w14:paraId="03C3A00D" w14:textId="77777777" w:rsidR="003C1BF6" w:rsidRPr="006F2DDC" w:rsidRDefault="003C1BF6" w:rsidP="00F454DB">
            <w:pPr>
              <w:numPr>
                <w:ilvl w:val="0"/>
                <w:numId w:val="206"/>
              </w:numPr>
              <w:spacing w:line="360" w:lineRule="auto"/>
              <w:jc w:val="both"/>
              <w:rPr>
                <w:rFonts w:cs="Arial"/>
              </w:rPr>
            </w:pPr>
            <w:r w:rsidRPr="006F2DDC">
              <w:rPr>
                <w:rFonts w:cs="Arial"/>
              </w:rPr>
              <w:t>A Search box to search any existing connection from already created connections.</w:t>
            </w:r>
          </w:p>
          <w:p w14:paraId="02DFC66D" w14:textId="77777777" w:rsidR="003C1BF6" w:rsidRPr="006F2DDC" w:rsidRDefault="003C1BF6" w:rsidP="00F454DB">
            <w:pPr>
              <w:numPr>
                <w:ilvl w:val="0"/>
                <w:numId w:val="206"/>
              </w:numPr>
              <w:spacing w:line="360" w:lineRule="auto"/>
              <w:jc w:val="both"/>
              <w:rPr>
                <w:rFonts w:cs="Arial"/>
              </w:rPr>
            </w:pPr>
            <w:r w:rsidRPr="006F2DDC">
              <w:rPr>
                <w:rFonts w:cs="Arial"/>
              </w:rPr>
              <w:t xml:space="preserve">The actor would be able to see the details of already connected data source in a tabular format such as: </w:t>
            </w:r>
          </w:p>
          <w:tbl>
            <w:tblPr>
              <w:tblW w:w="0" w:type="auto"/>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417"/>
              <w:gridCol w:w="1418"/>
              <w:gridCol w:w="1787"/>
              <w:gridCol w:w="1349"/>
            </w:tblGrid>
            <w:tr w:rsidR="000F44D6" w:rsidRPr="006F2DDC" w14:paraId="4556E642" w14:textId="77777777" w:rsidTr="00E42A63">
              <w:tc>
                <w:tcPr>
                  <w:tcW w:w="1701" w:type="dxa"/>
                  <w:shd w:val="clear" w:color="auto" w:fill="auto"/>
                </w:tcPr>
                <w:p w14:paraId="5DCC03CF" w14:textId="77777777" w:rsidR="003C1BF6" w:rsidRPr="006F2DDC" w:rsidRDefault="003C1BF6" w:rsidP="00E42A63">
                  <w:pPr>
                    <w:spacing w:line="360" w:lineRule="auto"/>
                    <w:ind w:left="0"/>
                    <w:rPr>
                      <w:rFonts w:cs="Arial"/>
                    </w:rPr>
                  </w:pPr>
                  <w:r w:rsidRPr="006F2DDC">
                    <w:rPr>
                      <w:rFonts w:cs="Arial"/>
                    </w:rPr>
                    <w:t>Server Name</w:t>
                  </w:r>
                </w:p>
              </w:tc>
              <w:tc>
                <w:tcPr>
                  <w:tcW w:w="1417" w:type="dxa"/>
                  <w:shd w:val="clear" w:color="auto" w:fill="auto"/>
                </w:tcPr>
                <w:p w14:paraId="76BB0F97" w14:textId="77777777" w:rsidR="003C1BF6" w:rsidRPr="006F2DDC" w:rsidRDefault="003C1BF6" w:rsidP="00E42A63">
                  <w:pPr>
                    <w:spacing w:line="360" w:lineRule="auto"/>
                    <w:ind w:left="0"/>
                    <w:rPr>
                      <w:rFonts w:cs="Arial"/>
                    </w:rPr>
                  </w:pPr>
                  <w:r w:rsidRPr="006F2DDC">
                    <w:rPr>
                      <w:rFonts w:cs="Arial"/>
                    </w:rPr>
                    <w:t>Data Base Name</w:t>
                  </w:r>
                </w:p>
              </w:tc>
              <w:tc>
                <w:tcPr>
                  <w:tcW w:w="1418" w:type="dxa"/>
                  <w:shd w:val="clear" w:color="auto" w:fill="auto"/>
                </w:tcPr>
                <w:p w14:paraId="0151FA36" w14:textId="77777777" w:rsidR="003C1BF6" w:rsidRPr="006F2DDC" w:rsidRDefault="003C1BF6" w:rsidP="00E42A63">
                  <w:pPr>
                    <w:spacing w:line="360" w:lineRule="auto"/>
                    <w:ind w:left="0"/>
                    <w:rPr>
                      <w:rFonts w:cs="Arial"/>
                    </w:rPr>
                  </w:pPr>
                  <w:r w:rsidRPr="006F2DDC">
                    <w:rPr>
                      <w:rFonts w:cs="Arial"/>
                    </w:rPr>
                    <w:t>User Name</w:t>
                  </w:r>
                </w:p>
              </w:tc>
              <w:tc>
                <w:tcPr>
                  <w:tcW w:w="1787" w:type="dxa"/>
                  <w:shd w:val="clear" w:color="auto" w:fill="auto"/>
                </w:tcPr>
                <w:p w14:paraId="40F8A1E3" w14:textId="77777777" w:rsidR="003C1BF6" w:rsidRPr="006F2DDC" w:rsidRDefault="003C1BF6" w:rsidP="00E42A63">
                  <w:pPr>
                    <w:spacing w:line="360" w:lineRule="auto"/>
                    <w:ind w:left="0"/>
                    <w:rPr>
                      <w:rFonts w:cs="Arial"/>
                    </w:rPr>
                  </w:pPr>
                  <w:r w:rsidRPr="006F2DDC">
                    <w:rPr>
                      <w:rFonts w:cs="Arial"/>
                    </w:rPr>
                    <w:t>Status</w:t>
                  </w:r>
                </w:p>
                <w:p w14:paraId="1D676B1E" w14:textId="77777777" w:rsidR="003C1BF6" w:rsidRPr="006F2DDC" w:rsidRDefault="003C1BF6" w:rsidP="00E42A63">
                  <w:pPr>
                    <w:spacing w:line="360" w:lineRule="auto"/>
                    <w:ind w:left="0"/>
                    <w:rPr>
                      <w:rFonts w:cs="Arial"/>
                    </w:rPr>
                  </w:pPr>
                  <w:r w:rsidRPr="006F2DDC">
                    <w:rPr>
                      <w:rFonts w:cs="Arial"/>
                    </w:rPr>
                    <w:t>(Active/Inactive)</w:t>
                  </w:r>
                </w:p>
              </w:tc>
              <w:tc>
                <w:tcPr>
                  <w:tcW w:w="1349" w:type="dxa"/>
                  <w:shd w:val="clear" w:color="auto" w:fill="auto"/>
                </w:tcPr>
                <w:p w14:paraId="23852130" w14:textId="77777777" w:rsidR="003C1BF6" w:rsidRPr="006F2DDC" w:rsidRDefault="003C1BF6" w:rsidP="00E42A63">
                  <w:pPr>
                    <w:spacing w:line="360" w:lineRule="auto"/>
                    <w:ind w:left="0"/>
                    <w:rPr>
                      <w:rFonts w:cs="Arial"/>
                    </w:rPr>
                  </w:pPr>
                  <w:r w:rsidRPr="006F2DDC">
                    <w:rPr>
                      <w:rFonts w:cs="Arial"/>
                    </w:rPr>
                    <w:t>Edit Data Source</w:t>
                  </w:r>
                </w:p>
              </w:tc>
            </w:tr>
            <w:tr w:rsidR="000F44D6" w:rsidRPr="006F2DDC" w14:paraId="4225A0ED" w14:textId="77777777" w:rsidTr="00E42A63">
              <w:tc>
                <w:tcPr>
                  <w:tcW w:w="1701" w:type="dxa"/>
                  <w:shd w:val="clear" w:color="auto" w:fill="auto"/>
                </w:tcPr>
                <w:p w14:paraId="31CC582E" w14:textId="77777777" w:rsidR="003C1BF6" w:rsidRPr="006F2DDC" w:rsidRDefault="003C1BF6" w:rsidP="000F44D6">
                  <w:pPr>
                    <w:spacing w:line="360" w:lineRule="auto"/>
                    <w:ind w:left="0"/>
                    <w:jc w:val="both"/>
                    <w:rPr>
                      <w:rFonts w:cs="Arial"/>
                    </w:rPr>
                  </w:pPr>
                </w:p>
              </w:tc>
              <w:tc>
                <w:tcPr>
                  <w:tcW w:w="1417" w:type="dxa"/>
                  <w:shd w:val="clear" w:color="auto" w:fill="auto"/>
                </w:tcPr>
                <w:p w14:paraId="075FAD43" w14:textId="77777777" w:rsidR="003C1BF6" w:rsidRPr="006F2DDC" w:rsidRDefault="003C1BF6" w:rsidP="000F44D6">
                  <w:pPr>
                    <w:spacing w:line="360" w:lineRule="auto"/>
                    <w:ind w:left="0"/>
                    <w:jc w:val="both"/>
                    <w:rPr>
                      <w:rFonts w:cs="Arial"/>
                    </w:rPr>
                  </w:pPr>
                </w:p>
              </w:tc>
              <w:tc>
                <w:tcPr>
                  <w:tcW w:w="1418" w:type="dxa"/>
                  <w:shd w:val="clear" w:color="auto" w:fill="auto"/>
                </w:tcPr>
                <w:p w14:paraId="7C86A0ED" w14:textId="77777777" w:rsidR="003C1BF6" w:rsidRPr="006F2DDC" w:rsidRDefault="003C1BF6" w:rsidP="000F44D6">
                  <w:pPr>
                    <w:spacing w:line="360" w:lineRule="auto"/>
                    <w:ind w:left="0"/>
                    <w:jc w:val="both"/>
                    <w:rPr>
                      <w:rFonts w:cs="Arial"/>
                    </w:rPr>
                  </w:pPr>
                </w:p>
              </w:tc>
              <w:tc>
                <w:tcPr>
                  <w:tcW w:w="1787" w:type="dxa"/>
                  <w:shd w:val="clear" w:color="auto" w:fill="auto"/>
                </w:tcPr>
                <w:p w14:paraId="53D8B023" w14:textId="77777777" w:rsidR="003C1BF6" w:rsidRPr="006F2DDC" w:rsidRDefault="003C1BF6" w:rsidP="000F44D6">
                  <w:pPr>
                    <w:spacing w:line="360" w:lineRule="auto"/>
                    <w:ind w:left="0"/>
                    <w:jc w:val="both"/>
                    <w:rPr>
                      <w:rFonts w:cs="Arial"/>
                    </w:rPr>
                  </w:pPr>
                </w:p>
              </w:tc>
              <w:tc>
                <w:tcPr>
                  <w:tcW w:w="1349" w:type="dxa"/>
                  <w:shd w:val="clear" w:color="auto" w:fill="auto"/>
                </w:tcPr>
                <w:p w14:paraId="3AEA1B49" w14:textId="77777777" w:rsidR="003C1BF6" w:rsidRPr="006F2DDC" w:rsidRDefault="003C1BF6" w:rsidP="000F44D6">
                  <w:pPr>
                    <w:spacing w:line="360" w:lineRule="auto"/>
                    <w:ind w:left="0"/>
                    <w:jc w:val="both"/>
                    <w:rPr>
                      <w:rFonts w:cs="Arial"/>
                    </w:rPr>
                  </w:pPr>
                </w:p>
              </w:tc>
            </w:tr>
          </w:tbl>
          <w:p w14:paraId="389B8308" w14:textId="77777777" w:rsidR="003C1BF6" w:rsidRPr="006F2DDC" w:rsidRDefault="003C1BF6" w:rsidP="00F454DB">
            <w:pPr>
              <w:numPr>
                <w:ilvl w:val="0"/>
                <w:numId w:val="206"/>
              </w:numPr>
              <w:spacing w:line="360" w:lineRule="auto"/>
              <w:jc w:val="both"/>
              <w:rPr>
                <w:rFonts w:cs="Arial"/>
              </w:rPr>
            </w:pPr>
            <w:r w:rsidRPr="006F2DDC">
              <w:rPr>
                <w:rFonts w:cs="Arial"/>
              </w:rPr>
              <w:t>The actor should be able to see a button on the screen for ADDING A NEW DATA SOURCE</w:t>
            </w:r>
          </w:p>
          <w:p w14:paraId="40FEA911" w14:textId="77777777" w:rsidR="00C06117" w:rsidRPr="006F2DDC" w:rsidRDefault="00C06117" w:rsidP="00C06117">
            <w:pPr>
              <w:spacing w:line="360" w:lineRule="auto"/>
              <w:ind w:left="360"/>
              <w:jc w:val="both"/>
              <w:rPr>
                <w:rFonts w:cs="Arial"/>
              </w:rPr>
            </w:pPr>
          </w:p>
          <w:p w14:paraId="04A8BEE1" w14:textId="77777777" w:rsidR="00363B63" w:rsidRPr="006F2DDC" w:rsidRDefault="00363B63" w:rsidP="00F454DB">
            <w:pPr>
              <w:numPr>
                <w:ilvl w:val="0"/>
                <w:numId w:val="93"/>
              </w:numPr>
              <w:spacing w:line="360" w:lineRule="auto"/>
              <w:jc w:val="both"/>
              <w:rPr>
                <w:rFonts w:cs="Arial"/>
              </w:rPr>
            </w:pPr>
            <w:r w:rsidRPr="006F2DDC">
              <w:rPr>
                <w:rFonts w:cs="Arial"/>
              </w:rPr>
              <w:lastRenderedPageBreak/>
              <w:t xml:space="preserve">The Actor chooses the desired project from Left Menu in which user wants to upload the DATA PREPARATION </w:t>
            </w:r>
            <w:r w:rsidRPr="006F2DDC">
              <w:rPr>
                <w:rFonts w:cs="Arial"/>
              </w:rPr>
              <w:sym w:font="Wingdings" w:char="F0E0"/>
            </w:r>
            <w:r w:rsidRPr="006F2DDC">
              <w:rPr>
                <w:rFonts w:cs="Arial"/>
              </w:rPr>
              <w:t xml:space="preserve"> UPLOAD DATA </w:t>
            </w:r>
            <w:r w:rsidRPr="006F2DDC">
              <w:rPr>
                <w:rFonts w:cs="Arial"/>
              </w:rPr>
              <w:sym w:font="Wingdings" w:char="F0E0"/>
            </w:r>
            <w:r w:rsidRPr="006F2DDC">
              <w:rPr>
                <w:rFonts w:cs="Arial"/>
              </w:rPr>
              <w:t xml:space="preserve"> RIGHT CLICK</w:t>
            </w:r>
            <w:r w:rsidRPr="006F2DDC">
              <w:rPr>
                <w:rFonts w:cs="Arial"/>
              </w:rPr>
              <w:sym w:font="Wingdings" w:char="F0E0"/>
            </w:r>
            <w:r w:rsidRPr="006F2DDC">
              <w:rPr>
                <w:rFonts w:cs="Arial"/>
              </w:rPr>
              <w:t xml:space="preserve"> CONNECT</w:t>
            </w:r>
          </w:p>
          <w:p w14:paraId="58AF7F13" w14:textId="77777777" w:rsidR="00363B63" w:rsidRPr="006F2DDC" w:rsidRDefault="00363B63" w:rsidP="00F454DB">
            <w:pPr>
              <w:numPr>
                <w:ilvl w:val="0"/>
                <w:numId w:val="93"/>
              </w:numPr>
              <w:spacing w:line="360" w:lineRule="auto"/>
              <w:jc w:val="both"/>
              <w:rPr>
                <w:rFonts w:cs="Arial"/>
              </w:rPr>
            </w:pPr>
            <w:r w:rsidRPr="006F2DDC">
              <w:rPr>
                <w:rFonts w:cs="Arial"/>
              </w:rPr>
              <w:t>As the actor clicks on the CONNECT, the actor would be able to see the various connection types fields on the Data Upload screen.</w:t>
            </w:r>
          </w:p>
          <w:p w14:paraId="5FAAE4BA" w14:textId="77777777" w:rsidR="00363B63" w:rsidRPr="006F2DDC" w:rsidRDefault="00363B63" w:rsidP="00F454DB">
            <w:pPr>
              <w:numPr>
                <w:ilvl w:val="0"/>
                <w:numId w:val="93"/>
              </w:numPr>
              <w:spacing w:line="360" w:lineRule="auto"/>
              <w:jc w:val="both"/>
              <w:rPr>
                <w:rFonts w:cs="Arial"/>
              </w:rPr>
            </w:pPr>
            <w:r w:rsidRPr="006F2DDC">
              <w:rPr>
                <w:rFonts w:cs="Arial"/>
              </w:rPr>
              <w:t>Three different tabs to distinguish the upload data type. i.e. SQL Connection, Flat File connection and HDFS</w:t>
            </w:r>
            <w:r w:rsidR="00C06117" w:rsidRPr="006F2DDC">
              <w:rPr>
                <w:rFonts w:cs="Arial"/>
              </w:rPr>
              <w:t>.</w:t>
            </w:r>
          </w:p>
          <w:p w14:paraId="3A1591D5" w14:textId="77777777" w:rsidR="00363B63" w:rsidRPr="006F2DDC" w:rsidRDefault="00363B63" w:rsidP="00F454DB">
            <w:pPr>
              <w:numPr>
                <w:ilvl w:val="0"/>
                <w:numId w:val="93"/>
              </w:numPr>
              <w:spacing w:line="360" w:lineRule="auto"/>
              <w:jc w:val="both"/>
              <w:rPr>
                <w:rFonts w:cs="Arial"/>
              </w:rPr>
            </w:pPr>
            <w:r w:rsidRPr="006F2DDC">
              <w:rPr>
                <w:rFonts w:cs="Arial"/>
              </w:rPr>
              <w:t xml:space="preserve">As the actor selects the </w:t>
            </w:r>
            <w:r w:rsidRPr="006F2DDC">
              <w:rPr>
                <w:rFonts w:cs="Arial"/>
                <w:b/>
                <w:bCs/>
              </w:rPr>
              <w:t>SQL Connection</w:t>
            </w:r>
            <w:r w:rsidRPr="006F2DDC">
              <w:rPr>
                <w:rFonts w:cs="Arial"/>
              </w:rPr>
              <w:t xml:space="preserve"> tab, the actor must be able to see and perform various operations. These are</w:t>
            </w:r>
          </w:p>
          <w:p w14:paraId="68885F2F" w14:textId="77777777" w:rsidR="00363B63" w:rsidRPr="006F2DDC" w:rsidRDefault="00363B63" w:rsidP="00F454DB">
            <w:pPr>
              <w:numPr>
                <w:ilvl w:val="0"/>
                <w:numId w:val="206"/>
              </w:numPr>
              <w:spacing w:line="360" w:lineRule="auto"/>
              <w:jc w:val="both"/>
              <w:rPr>
                <w:rFonts w:cs="Arial"/>
              </w:rPr>
            </w:pPr>
            <w:r w:rsidRPr="006F2DDC">
              <w:rPr>
                <w:rFonts w:cs="Arial"/>
              </w:rPr>
              <w:t>A Search box to search any existing connection from already created connections.</w:t>
            </w:r>
          </w:p>
          <w:p w14:paraId="52B880DD" w14:textId="77777777" w:rsidR="00363B63" w:rsidRPr="006F2DDC" w:rsidRDefault="00363B63" w:rsidP="00F454DB">
            <w:pPr>
              <w:numPr>
                <w:ilvl w:val="0"/>
                <w:numId w:val="206"/>
              </w:numPr>
              <w:spacing w:line="360" w:lineRule="auto"/>
              <w:jc w:val="both"/>
              <w:rPr>
                <w:rFonts w:cs="Arial"/>
              </w:rPr>
            </w:pPr>
            <w:r w:rsidRPr="006F2DDC">
              <w:rPr>
                <w:rFonts w:cs="Arial"/>
              </w:rPr>
              <w:t xml:space="preserve">The actor would be able to see the details of already connected data source in a tabular format such as: </w:t>
            </w:r>
          </w:p>
          <w:tbl>
            <w:tblPr>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1312"/>
              <w:gridCol w:w="1312"/>
              <w:gridCol w:w="1654"/>
              <w:gridCol w:w="1349"/>
            </w:tblGrid>
            <w:tr w:rsidR="000F44D6" w:rsidRPr="006F2DDC" w14:paraId="0F189317" w14:textId="77777777" w:rsidTr="00A16308">
              <w:tc>
                <w:tcPr>
                  <w:tcW w:w="1331" w:type="dxa"/>
                  <w:shd w:val="clear" w:color="auto" w:fill="auto"/>
                </w:tcPr>
                <w:p w14:paraId="0B34829E" w14:textId="77777777" w:rsidR="00363B63" w:rsidRPr="006F2DDC" w:rsidRDefault="00363B63" w:rsidP="00A16308">
                  <w:pPr>
                    <w:spacing w:line="360" w:lineRule="auto"/>
                    <w:ind w:left="0"/>
                    <w:rPr>
                      <w:rFonts w:cs="Arial"/>
                    </w:rPr>
                  </w:pPr>
                  <w:r w:rsidRPr="006F2DDC">
                    <w:rPr>
                      <w:rFonts w:cs="Arial"/>
                    </w:rPr>
                    <w:t>Server Name</w:t>
                  </w:r>
                </w:p>
              </w:tc>
              <w:tc>
                <w:tcPr>
                  <w:tcW w:w="1312" w:type="dxa"/>
                  <w:shd w:val="clear" w:color="auto" w:fill="auto"/>
                </w:tcPr>
                <w:p w14:paraId="7883A330" w14:textId="77777777" w:rsidR="00363B63" w:rsidRPr="006F2DDC" w:rsidRDefault="00363B63" w:rsidP="00A16308">
                  <w:pPr>
                    <w:spacing w:line="360" w:lineRule="auto"/>
                    <w:ind w:left="0"/>
                    <w:rPr>
                      <w:rFonts w:cs="Arial"/>
                    </w:rPr>
                  </w:pPr>
                  <w:r w:rsidRPr="006F2DDC">
                    <w:rPr>
                      <w:rFonts w:cs="Arial"/>
                    </w:rPr>
                    <w:t>Data Base Name</w:t>
                  </w:r>
                </w:p>
              </w:tc>
              <w:tc>
                <w:tcPr>
                  <w:tcW w:w="1312" w:type="dxa"/>
                  <w:shd w:val="clear" w:color="auto" w:fill="auto"/>
                </w:tcPr>
                <w:p w14:paraId="6D1866B0" w14:textId="77777777" w:rsidR="00363B63" w:rsidRPr="006F2DDC" w:rsidRDefault="00363B63" w:rsidP="00A16308">
                  <w:pPr>
                    <w:spacing w:line="360" w:lineRule="auto"/>
                    <w:ind w:left="0"/>
                    <w:rPr>
                      <w:rFonts w:cs="Arial"/>
                    </w:rPr>
                  </w:pPr>
                  <w:r w:rsidRPr="006F2DDC">
                    <w:rPr>
                      <w:rFonts w:cs="Arial"/>
                    </w:rPr>
                    <w:t>User Name</w:t>
                  </w:r>
                </w:p>
              </w:tc>
              <w:tc>
                <w:tcPr>
                  <w:tcW w:w="1654" w:type="dxa"/>
                  <w:shd w:val="clear" w:color="auto" w:fill="auto"/>
                </w:tcPr>
                <w:p w14:paraId="5C2870B0" w14:textId="77777777" w:rsidR="00363B63" w:rsidRPr="006F2DDC" w:rsidRDefault="00363B63" w:rsidP="00A16308">
                  <w:pPr>
                    <w:spacing w:line="360" w:lineRule="auto"/>
                    <w:ind w:left="0"/>
                    <w:rPr>
                      <w:rFonts w:cs="Arial"/>
                    </w:rPr>
                  </w:pPr>
                  <w:r w:rsidRPr="006F2DDC">
                    <w:rPr>
                      <w:rFonts w:cs="Arial"/>
                    </w:rPr>
                    <w:t>Status</w:t>
                  </w:r>
                </w:p>
                <w:p w14:paraId="1677E86E" w14:textId="77777777" w:rsidR="00363B63" w:rsidRPr="006F2DDC" w:rsidRDefault="00363B63" w:rsidP="00A16308">
                  <w:pPr>
                    <w:spacing w:line="360" w:lineRule="auto"/>
                    <w:ind w:left="0"/>
                    <w:rPr>
                      <w:rFonts w:cs="Arial"/>
                    </w:rPr>
                  </w:pPr>
                  <w:r w:rsidRPr="006F2DDC">
                    <w:rPr>
                      <w:rFonts w:cs="Arial"/>
                    </w:rPr>
                    <w:t>(Active/Inactive)</w:t>
                  </w:r>
                </w:p>
              </w:tc>
              <w:tc>
                <w:tcPr>
                  <w:tcW w:w="1349" w:type="dxa"/>
                  <w:shd w:val="clear" w:color="auto" w:fill="auto"/>
                </w:tcPr>
                <w:p w14:paraId="111C8B4C" w14:textId="77777777" w:rsidR="00363B63" w:rsidRPr="006F2DDC" w:rsidRDefault="00363B63" w:rsidP="00A16308">
                  <w:pPr>
                    <w:spacing w:line="360" w:lineRule="auto"/>
                    <w:ind w:left="0"/>
                    <w:rPr>
                      <w:rFonts w:cs="Arial"/>
                    </w:rPr>
                  </w:pPr>
                  <w:r w:rsidRPr="006F2DDC">
                    <w:rPr>
                      <w:rFonts w:cs="Arial"/>
                    </w:rPr>
                    <w:t>Edit Data Source</w:t>
                  </w:r>
                </w:p>
              </w:tc>
            </w:tr>
            <w:tr w:rsidR="000F44D6" w:rsidRPr="006F2DDC" w14:paraId="655B8A37" w14:textId="77777777" w:rsidTr="00A16308">
              <w:tc>
                <w:tcPr>
                  <w:tcW w:w="1331" w:type="dxa"/>
                  <w:shd w:val="clear" w:color="auto" w:fill="auto"/>
                </w:tcPr>
                <w:p w14:paraId="3CCFA0D6" w14:textId="77777777" w:rsidR="00363B63" w:rsidRPr="006F2DDC" w:rsidRDefault="00363B63" w:rsidP="000F44D6">
                  <w:pPr>
                    <w:spacing w:line="360" w:lineRule="auto"/>
                    <w:ind w:left="0"/>
                    <w:jc w:val="both"/>
                    <w:rPr>
                      <w:rFonts w:cs="Arial"/>
                    </w:rPr>
                  </w:pPr>
                </w:p>
              </w:tc>
              <w:tc>
                <w:tcPr>
                  <w:tcW w:w="1312" w:type="dxa"/>
                  <w:shd w:val="clear" w:color="auto" w:fill="auto"/>
                </w:tcPr>
                <w:p w14:paraId="045A1686" w14:textId="77777777" w:rsidR="00363B63" w:rsidRPr="006F2DDC" w:rsidRDefault="00363B63" w:rsidP="000F44D6">
                  <w:pPr>
                    <w:spacing w:line="360" w:lineRule="auto"/>
                    <w:ind w:left="0"/>
                    <w:jc w:val="both"/>
                    <w:rPr>
                      <w:rFonts w:cs="Arial"/>
                    </w:rPr>
                  </w:pPr>
                </w:p>
              </w:tc>
              <w:tc>
                <w:tcPr>
                  <w:tcW w:w="1312" w:type="dxa"/>
                  <w:shd w:val="clear" w:color="auto" w:fill="auto"/>
                </w:tcPr>
                <w:p w14:paraId="0F1ED1EC" w14:textId="77777777" w:rsidR="00363B63" w:rsidRPr="006F2DDC" w:rsidRDefault="00363B63" w:rsidP="000F44D6">
                  <w:pPr>
                    <w:spacing w:line="360" w:lineRule="auto"/>
                    <w:ind w:left="0"/>
                    <w:jc w:val="both"/>
                    <w:rPr>
                      <w:rFonts w:cs="Arial"/>
                    </w:rPr>
                  </w:pPr>
                </w:p>
              </w:tc>
              <w:tc>
                <w:tcPr>
                  <w:tcW w:w="1654" w:type="dxa"/>
                  <w:shd w:val="clear" w:color="auto" w:fill="auto"/>
                </w:tcPr>
                <w:p w14:paraId="2C6809E7" w14:textId="77777777" w:rsidR="00363B63" w:rsidRPr="006F2DDC" w:rsidRDefault="00363B63" w:rsidP="000F44D6">
                  <w:pPr>
                    <w:spacing w:line="360" w:lineRule="auto"/>
                    <w:ind w:left="0"/>
                    <w:jc w:val="both"/>
                    <w:rPr>
                      <w:rFonts w:cs="Arial"/>
                    </w:rPr>
                  </w:pPr>
                </w:p>
              </w:tc>
              <w:tc>
                <w:tcPr>
                  <w:tcW w:w="1349" w:type="dxa"/>
                  <w:shd w:val="clear" w:color="auto" w:fill="auto"/>
                </w:tcPr>
                <w:p w14:paraId="2E509B1E" w14:textId="77777777" w:rsidR="00363B63" w:rsidRPr="006F2DDC" w:rsidRDefault="00363B63" w:rsidP="000F44D6">
                  <w:pPr>
                    <w:spacing w:line="360" w:lineRule="auto"/>
                    <w:ind w:left="0"/>
                    <w:jc w:val="both"/>
                    <w:rPr>
                      <w:rFonts w:cs="Arial"/>
                    </w:rPr>
                  </w:pPr>
                </w:p>
              </w:tc>
            </w:tr>
          </w:tbl>
          <w:p w14:paraId="03D2424A" w14:textId="77777777" w:rsidR="00363B63" w:rsidRPr="006F2DDC" w:rsidRDefault="00363B63" w:rsidP="00F454DB">
            <w:pPr>
              <w:numPr>
                <w:ilvl w:val="0"/>
                <w:numId w:val="206"/>
              </w:numPr>
              <w:spacing w:line="360" w:lineRule="auto"/>
              <w:jc w:val="both"/>
              <w:rPr>
                <w:rFonts w:cs="Arial"/>
              </w:rPr>
            </w:pPr>
            <w:r w:rsidRPr="006F2DDC">
              <w:rPr>
                <w:rFonts w:cs="Arial"/>
              </w:rPr>
              <w:t>The actor should be able to see a button on the screen for ADDING A NEW DATA SOURCE</w:t>
            </w:r>
          </w:p>
          <w:p w14:paraId="3445D059" w14:textId="77777777" w:rsidR="00363B63" w:rsidRPr="006F2DDC" w:rsidRDefault="00363B63" w:rsidP="00F454DB">
            <w:pPr>
              <w:numPr>
                <w:ilvl w:val="0"/>
                <w:numId w:val="206"/>
              </w:numPr>
              <w:spacing w:line="360" w:lineRule="auto"/>
              <w:jc w:val="both"/>
              <w:rPr>
                <w:rFonts w:cs="Arial"/>
              </w:rPr>
            </w:pPr>
            <w:r w:rsidRPr="006F2DDC">
              <w:rPr>
                <w:rFonts w:cs="Arial"/>
              </w:rPr>
              <w:t>As the actor clicks on the Add new Data Source, it will redirect the actor on the adding data source connection page and user should get asked the below mentioned fields</w:t>
            </w:r>
          </w:p>
          <w:p w14:paraId="7556BA66" w14:textId="77777777" w:rsidR="00363B63" w:rsidRPr="006F2DDC" w:rsidRDefault="00363B63" w:rsidP="00183E0F">
            <w:pPr>
              <w:numPr>
                <w:ilvl w:val="0"/>
                <w:numId w:val="17"/>
              </w:numPr>
              <w:spacing w:line="360" w:lineRule="auto"/>
              <w:jc w:val="both"/>
              <w:rPr>
                <w:rFonts w:cs="Arial"/>
              </w:rPr>
            </w:pPr>
            <w:r w:rsidRPr="006F2DDC">
              <w:rPr>
                <w:rFonts w:cs="Arial"/>
                <w:b/>
                <w:bCs/>
              </w:rPr>
              <w:t xml:space="preserve">Source Type: </w:t>
            </w:r>
            <w:r w:rsidRPr="006F2DDC">
              <w:rPr>
                <w:rFonts w:cs="Arial"/>
              </w:rPr>
              <w:t>The actor should be able to select the Source Type from the source type drop down such as MySQL, POSTGRESQL and SQL SERVER</w:t>
            </w:r>
          </w:p>
          <w:p w14:paraId="1B39D39E" w14:textId="77777777" w:rsidR="00363B63" w:rsidRPr="006F2DDC" w:rsidRDefault="00363B63" w:rsidP="00183E0F">
            <w:pPr>
              <w:numPr>
                <w:ilvl w:val="0"/>
                <w:numId w:val="17"/>
              </w:numPr>
              <w:spacing w:line="360" w:lineRule="auto"/>
              <w:jc w:val="both"/>
              <w:rPr>
                <w:rFonts w:cs="Arial"/>
              </w:rPr>
            </w:pPr>
            <w:r w:rsidRPr="006F2DDC">
              <w:rPr>
                <w:rFonts w:cs="Arial"/>
                <w:b/>
                <w:bCs/>
              </w:rPr>
              <w:t>Server Name:</w:t>
            </w:r>
            <w:r w:rsidRPr="006F2DDC">
              <w:rPr>
                <w:rFonts w:cs="Arial"/>
              </w:rPr>
              <w:t xml:space="preserve"> The user should be able to enter the valid server details</w:t>
            </w:r>
          </w:p>
          <w:p w14:paraId="147811EB" w14:textId="77777777" w:rsidR="00363B63" w:rsidRPr="006F2DDC" w:rsidRDefault="00363B63" w:rsidP="00183E0F">
            <w:pPr>
              <w:numPr>
                <w:ilvl w:val="0"/>
                <w:numId w:val="17"/>
              </w:numPr>
              <w:spacing w:line="360" w:lineRule="auto"/>
              <w:jc w:val="both"/>
              <w:rPr>
                <w:rFonts w:cs="Arial"/>
              </w:rPr>
            </w:pPr>
            <w:r w:rsidRPr="006F2DDC">
              <w:rPr>
                <w:rFonts w:cs="Arial"/>
                <w:b/>
                <w:bCs/>
              </w:rPr>
              <w:t>Database Name:</w:t>
            </w:r>
            <w:r w:rsidRPr="006F2DDC">
              <w:rPr>
                <w:rFonts w:cs="Arial"/>
              </w:rPr>
              <w:t xml:space="preserve"> The actor should be able to enter the database name </w:t>
            </w:r>
          </w:p>
          <w:p w14:paraId="5D541CB7" w14:textId="77777777" w:rsidR="00363B63" w:rsidRPr="006F2DDC" w:rsidRDefault="00363B63" w:rsidP="00183E0F">
            <w:pPr>
              <w:numPr>
                <w:ilvl w:val="0"/>
                <w:numId w:val="17"/>
              </w:numPr>
              <w:spacing w:line="360" w:lineRule="auto"/>
              <w:jc w:val="both"/>
              <w:rPr>
                <w:rFonts w:cs="Arial"/>
              </w:rPr>
            </w:pPr>
            <w:r w:rsidRPr="006F2DDC">
              <w:rPr>
                <w:rFonts w:cs="Arial"/>
                <w:b/>
                <w:bCs/>
              </w:rPr>
              <w:t>Port Number:</w:t>
            </w:r>
            <w:r w:rsidRPr="006F2DDC">
              <w:rPr>
                <w:rFonts w:cs="Arial"/>
              </w:rPr>
              <w:t xml:space="preserve"> The actor should be able to enter the port number maximum length of 4 characters</w:t>
            </w:r>
          </w:p>
          <w:p w14:paraId="7EDE8918" w14:textId="77777777" w:rsidR="00363B63" w:rsidRPr="006F2DDC" w:rsidRDefault="00363B63" w:rsidP="00183E0F">
            <w:pPr>
              <w:numPr>
                <w:ilvl w:val="0"/>
                <w:numId w:val="17"/>
              </w:numPr>
              <w:spacing w:line="360" w:lineRule="auto"/>
              <w:jc w:val="both"/>
              <w:rPr>
                <w:rFonts w:cs="Arial"/>
              </w:rPr>
            </w:pPr>
            <w:r w:rsidRPr="006F2DDC">
              <w:rPr>
                <w:rFonts w:cs="Arial"/>
                <w:b/>
                <w:bCs/>
              </w:rPr>
              <w:t>User Name:</w:t>
            </w:r>
            <w:r w:rsidRPr="006F2DDC">
              <w:rPr>
                <w:rFonts w:cs="Arial"/>
              </w:rPr>
              <w:t xml:space="preserve"> The actor must able to enter the valid user name </w:t>
            </w:r>
          </w:p>
          <w:p w14:paraId="3A3E5E26" w14:textId="77777777" w:rsidR="00363B63" w:rsidRPr="006F2DDC" w:rsidRDefault="00363B63" w:rsidP="00183E0F">
            <w:pPr>
              <w:numPr>
                <w:ilvl w:val="0"/>
                <w:numId w:val="17"/>
              </w:numPr>
              <w:spacing w:line="360" w:lineRule="auto"/>
              <w:jc w:val="both"/>
              <w:rPr>
                <w:rFonts w:cs="Arial"/>
              </w:rPr>
            </w:pPr>
            <w:r w:rsidRPr="006F2DDC">
              <w:rPr>
                <w:rFonts w:cs="Arial"/>
                <w:b/>
                <w:bCs/>
              </w:rPr>
              <w:t>Password:</w:t>
            </w:r>
            <w:r w:rsidRPr="006F2DDC">
              <w:rPr>
                <w:rFonts w:cs="Arial"/>
              </w:rPr>
              <w:t xml:space="preserve"> The actor should be able to enter the password and </w:t>
            </w:r>
            <w:proofErr w:type="gramStart"/>
            <w:r w:rsidRPr="006F2DDC">
              <w:rPr>
                <w:rFonts w:cs="Arial"/>
              </w:rPr>
              <w:t>the  password</w:t>
            </w:r>
            <w:proofErr w:type="gramEnd"/>
            <w:r w:rsidRPr="006F2DDC">
              <w:rPr>
                <w:rFonts w:cs="Arial"/>
              </w:rPr>
              <w:t xml:space="preserve"> should not be visible to end user</w:t>
            </w:r>
          </w:p>
          <w:p w14:paraId="05AE982C" w14:textId="77777777" w:rsidR="00363B63" w:rsidRPr="006F2DDC" w:rsidRDefault="008A1289" w:rsidP="00F454DB">
            <w:pPr>
              <w:pStyle w:val="TableText"/>
              <w:numPr>
                <w:ilvl w:val="0"/>
                <w:numId w:val="93"/>
              </w:numPr>
              <w:jc w:val="both"/>
              <w:rPr>
                <w:rFonts w:cs="Arial"/>
                <w:u w:val="single"/>
              </w:rPr>
            </w:pPr>
            <w:r w:rsidRPr="006F2DDC">
              <w:rPr>
                <w:rFonts w:cs="Arial"/>
              </w:rPr>
              <w:t>I</w:t>
            </w:r>
            <w:r w:rsidR="00363B63" w:rsidRPr="006F2DDC">
              <w:rPr>
                <w:rFonts w:cs="Arial"/>
              </w:rPr>
              <w:t xml:space="preserve">f actor selects the </w:t>
            </w:r>
            <w:r w:rsidR="00363B63" w:rsidRPr="006F2DDC">
              <w:rPr>
                <w:rFonts w:cs="Arial"/>
                <w:b/>
                <w:bCs/>
              </w:rPr>
              <w:t>Flat File Connection</w:t>
            </w:r>
            <w:r w:rsidR="00363B63" w:rsidRPr="006F2DDC">
              <w:rPr>
                <w:rFonts w:cs="Arial"/>
              </w:rPr>
              <w:t>, the system should display the following options to connect the data</w:t>
            </w:r>
          </w:p>
          <w:p w14:paraId="16108496" w14:textId="77777777" w:rsidR="00363B63" w:rsidRPr="006F2DDC" w:rsidRDefault="00363B63" w:rsidP="00183E0F">
            <w:pPr>
              <w:pStyle w:val="TableText"/>
              <w:numPr>
                <w:ilvl w:val="0"/>
                <w:numId w:val="20"/>
              </w:numPr>
              <w:jc w:val="both"/>
              <w:rPr>
                <w:rFonts w:cs="Arial"/>
                <w:u w:val="single"/>
              </w:rPr>
            </w:pPr>
            <w:r w:rsidRPr="006F2DDC">
              <w:rPr>
                <w:rFonts w:cs="Arial"/>
                <w:i/>
                <w:u w:val="single"/>
              </w:rPr>
              <w:t>CSV / Text</w:t>
            </w:r>
            <w:r w:rsidRPr="006F2DDC">
              <w:rPr>
                <w:rFonts w:cs="Arial"/>
              </w:rPr>
              <w:t>:</w:t>
            </w:r>
          </w:p>
          <w:p w14:paraId="12BB359A" w14:textId="77777777" w:rsidR="00363B63" w:rsidRPr="006F2DDC" w:rsidRDefault="00363B63" w:rsidP="00183E0F">
            <w:pPr>
              <w:pStyle w:val="TableText"/>
              <w:numPr>
                <w:ilvl w:val="0"/>
                <w:numId w:val="20"/>
              </w:numPr>
              <w:jc w:val="both"/>
              <w:rPr>
                <w:rFonts w:cs="Arial"/>
                <w:u w:val="single"/>
              </w:rPr>
            </w:pPr>
            <w:r w:rsidRPr="006F2DDC">
              <w:rPr>
                <w:rFonts w:cs="Arial"/>
                <w:i/>
                <w:u w:val="single"/>
              </w:rPr>
              <w:t>Excel</w:t>
            </w:r>
          </w:p>
          <w:p w14:paraId="330416E2" w14:textId="77777777" w:rsidR="00363B63" w:rsidRPr="006F2DDC" w:rsidRDefault="00363B63" w:rsidP="00183E0F">
            <w:pPr>
              <w:pStyle w:val="TableText"/>
              <w:numPr>
                <w:ilvl w:val="0"/>
                <w:numId w:val="20"/>
              </w:numPr>
              <w:jc w:val="both"/>
              <w:rPr>
                <w:rFonts w:cs="Arial"/>
                <w:u w:val="single"/>
              </w:rPr>
            </w:pPr>
            <w:r w:rsidRPr="006F2DDC">
              <w:rPr>
                <w:rFonts w:cs="Arial"/>
                <w:i/>
                <w:u w:val="single"/>
              </w:rPr>
              <w:t>JSON</w:t>
            </w:r>
          </w:p>
          <w:p w14:paraId="3EEEAFF2" w14:textId="77777777" w:rsidR="00363B63" w:rsidRPr="006F2DDC" w:rsidRDefault="00363B63" w:rsidP="00183E0F">
            <w:pPr>
              <w:pStyle w:val="TableText"/>
              <w:numPr>
                <w:ilvl w:val="0"/>
                <w:numId w:val="20"/>
              </w:numPr>
              <w:jc w:val="both"/>
              <w:rPr>
                <w:rFonts w:cs="Arial"/>
                <w:u w:val="single"/>
              </w:rPr>
            </w:pPr>
            <w:r w:rsidRPr="006F2DDC">
              <w:rPr>
                <w:rFonts w:cs="Arial"/>
                <w:i/>
                <w:u w:val="single"/>
              </w:rPr>
              <w:t>XML</w:t>
            </w:r>
          </w:p>
          <w:p w14:paraId="65E0BA91" w14:textId="77777777" w:rsidR="00363B63" w:rsidRPr="006F2DDC" w:rsidRDefault="00363B63" w:rsidP="0049787F">
            <w:pPr>
              <w:pStyle w:val="TableText"/>
              <w:jc w:val="both"/>
              <w:rPr>
                <w:rFonts w:cs="Arial"/>
                <w:iCs/>
              </w:rPr>
            </w:pPr>
          </w:p>
          <w:p w14:paraId="79623CD7" w14:textId="77777777" w:rsidR="00363B63" w:rsidRPr="006F2DDC" w:rsidRDefault="00363B63" w:rsidP="0049787F">
            <w:pPr>
              <w:pStyle w:val="TableText"/>
              <w:jc w:val="both"/>
              <w:rPr>
                <w:rFonts w:cs="Arial"/>
                <w:iCs/>
              </w:rPr>
            </w:pPr>
            <w:r w:rsidRPr="006F2DDC">
              <w:rPr>
                <w:rFonts w:cs="Arial"/>
                <w:iCs/>
              </w:rPr>
              <w:t xml:space="preserve">If actor selects the CSV/TEXT file from the drop down, then: </w:t>
            </w:r>
          </w:p>
          <w:p w14:paraId="48C50116" w14:textId="77777777" w:rsidR="00363B63" w:rsidRPr="006F2DDC" w:rsidRDefault="00363B63" w:rsidP="00F454DB">
            <w:pPr>
              <w:pStyle w:val="TableText"/>
              <w:numPr>
                <w:ilvl w:val="0"/>
                <w:numId w:val="89"/>
              </w:numPr>
              <w:jc w:val="both"/>
              <w:rPr>
                <w:rFonts w:cs="Arial"/>
              </w:rPr>
            </w:pPr>
            <w:r w:rsidRPr="006F2DDC">
              <w:rPr>
                <w:rFonts w:cs="Arial"/>
              </w:rPr>
              <w:lastRenderedPageBreak/>
              <w:t xml:space="preserve">System should display additional form elements </w:t>
            </w:r>
            <w:r w:rsidRPr="006F2DDC">
              <w:rPr>
                <w:rFonts w:cs="Arial"/>
                <w:u w:val="single"/>
              </w:rPr>
              <w:t>Browse</w:t>
            </w:r>
            <w:r w:rsidRPr="006F2DDC">
              <w:rPr>
                <w:rFonts w:cs="Arial"/>
              </w:rPr>
              <w:t xml:space="preserve"> (browse to system files option), </w:t>
            </w:r>
            <w:r w:rsidRPr="006F2DDC">
              <w:rPr>
                <w:rFonts w:cs="Arial"/>
                <w:u w:val="single"/>
              </w:rPr>
              <w:t>Column names in first row</w:t>
            </w:r>
            <w:r w:rsidRPr="006F2DDC">
              <w:rPr>
                <w:rFonts w:cs="Arial"/>
              </w:rPr>
              <w:t xml:space="preserve"> (checkbox), </w:t>
            </w:r>
            <w:r w:rsidRPr="006F2DDC">
              <w:rPr>
                <w:rFonts w:cs="Arial"/>
                <w:u w:val="single"/>
              </w:rPr>
              <w:t>Delimiter</w:t>
            </w:r>
            <w:r w:rsidRPr="006F2DDC">
              <w:rPr>
                <w:rFonts w:cs="Arial"/>
              </w:rPr>
              <w:t xml:space="preserve"> (dropdown list) and </w:t>
            </w:r>
            <w:r w:rsidRPr="006F2DDC">
              <w:rPr>
                <w:rFonts w:cs="Arial"/>
                <w:u w:val="single"/>
              </w:rPr>
              <w:t>Encoding</w:t>
            </w:r>
            <w:r w:rsidRPr="006F2DDC">
              <w:rPr>
                <w:rFonts w:cs="Arial"/>
              </w:rPr>
              <w:t xml:space="preserve"> (dropdown list) between the </w:t>
            </w:r>
            <w:r w:rsidRPr="006F2DDC">
              <w:rPr>
                <w:rFonts w:cs="Arial"/>
                <w:u w:val="single"/>
              </w:rPr>
              <w:t>Data Source Type</w:t>
            </w:r>
            <w:r w:rsidRPr="006F2DDC">
              <w:rPr>
                <w:rFonts w:cs="Arial"/>
              </w:rPr>
              <w:t xml:space="preserve"> and </w:t>
            </w:r>
            <w:r w:rsidRPr="006F2DDC">
              <w:rPr>
                <w:rFonts w:cs="Arial"/>
                <w:u w:val="single"/>
              </w:rPr>
              <w:t>Connect</w:t>
            </w:r>
            <w:r w:rsidRPr="006F2DDC">
              <w:rPr>
                <w:rFonts w:cs="Arial"/>
              </w:rPr>
              <w:t xml:space="preserve"> fields.</w:t>
            </w:r>
          </w:p>
          <w:p w14:paraId="48C781EF" w14:textId="77777777" w:rsidR="00363B63" w:rsidRPr="006F2DDC" w:rsidRDefault="00363B63" w:rsidP="00F454DB">
            <w:pPr>
              <w:pStyle w:val="TableText"/>
              <w:numPr>
                <w:ilvl w:val="0"/>
                <w:numId w:val="89"/>
              </w:numPr>
              <w:jc w:val="both"/>
              <w:rPr>
                <w:rFonts w:cs="Arial"/>
              </w:rPr>
            </w:pPr>
            <w:r w:rsidRPr="006F2DDC">
              <w:rPr>
                <w:rFonts w:cs="Arial"/>
              </w:rPr>
              <w:t xml:space="preserve"> The </w:t>
            </w:r>
            <w:r w:rsidRPr="006F2DDC">
              <w:rPr>
                <w:rFonts w:cs="Arial"/>
                <w:u w:val="single"/>
              </w:rPr>
              <w:t>Browse</w:t>
            </w:r>
            <w:r w:rsidRPr="006F2DDC">
              <w:rPr>
                <w:rFonts w:cs="Arial"/>
              </w:rPr>
              <w:t xml:space="preserve"> field should be displayed with a field that allows typing a file path and name or browsing to select a file of either “.txt” or “.csv” format.</w:t>
            </w:r>
          </w:p>
          <w:p w14:paraId="28D0789B"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Column names in first row</w:t>
            </w:r>
            <w:r w:rsidRPr="006F2DDC">
              <w:rPr>
                <w:rFonts w:cs="Arial"/>
              </w:rPr>
              <w:t xml:space="preserve"> checkbox should be selected by default. Actor should be able to uncheck or check the checkbox.</w:t>
            </w:r>
          </w:p>
          <w:p w14:paraId="60AF906C" w14:textId="77777777" w:rsidR="00363B63" w:rsidRPr="006F2DDC" w:rsidRDefault="00363B63" w:rsidP="00F454DB">
            <w:pPr>
              <w:pStyle w:val="TableText"/>
              <w:numPr>
                <w:ilvl w:val="0"/>
                <w:numId w:val="89"/>
              </w:numPr>
              <w:jc w:val="both"/>
              <w:rPr>
                <w:rFonts w:cs="Arial"/>
              </w:rPr>
            </w:pPr>
            <w:r w:rsidRPr="006F2DDC">
              <w:rPr>
                <w:rFonts w:cs="Arial"/>
              </w:rPr>
              <w:t xml:space="preserve">System should allow actor to select one value from a dropdown list displaying 5 values: </w:t>
            </w:r>
            <w:r w:rsidRPr="006F2DDC">
              <w:rPr>
                <w:rFonts w:cs="Arial"/>
                <w:i/>
                <w:u w:val="single"/>
              </w:rPr>
              <w:t>Comma</w:t>
            </w:r>
            <w:r w:rsidRPr="006F2DDC">
              <w:rPr>
                <w:rFonts w:cs="Arial"/>
              </w:rPr>
              <w:t xml:space="preserve">, </w:t>
            </w:r>
            <w:r w:rsidRPr="006F2DDC">
              <w:rPr>
                <w:rFonts w:cs="Arial"/>
                <w:i/>
                <w:u w:val="single"/>
              </w:rPr>
              <w:t>Pipe</w:t>
            </w:r>
            <w:r w:rsidRPr="006F2DDC">
              <w:rPr>
                <w:rFonts w:cs="Arial"/>
              </w:rPr>
              <w:t xml:space="preserve">, </w:t>
            </w:r>
            <w:r w:rsidRPr="006F2DDC">
              <w:rPr>
                <w:rFonts w:cs="Arial"/>
                <w:i/>
                <w:u w:val="single"/>
              </w:rPr>
              <w:t>Semicolon</w:t>
            </w:r>
            <w:r w:rsidRPr="006F2DDC">
              <w:rPr>
                <w:rFonts w:cs="Arial"/>
              </w:rPr>
              <w:t xml:space="preserve">, </w:t>
            </w:r>
            <w:r w:rsidRPr="006F2DDC">
              <w:rPr>
                <w:rFonts w:cs="Arial"/>
                <w:i/>
                <w:u w:val="single"/>
              </w:rPr>
              <w:t>Space</w:t>
            </w:r>
            <w:r w:rsidRPr="006F2DDC">
              <w:rPr>
                <w:rFonts w:cs="Arial"/>
              </w:rPr>
              <w:t xml:space="preserve">, and </w:t>
            </w:r>
            <w:r w:rsidRPr="006F2DDC">
              <w:rPr>
                <w:rFonts w:cs="Arial"/>
                <w:i/>
                <w:u w:val="single"/>
              </w:rPr>
              <w:t>Tab</w:t>
            </w:r>
            <w:r w:rsidRPr="006F2DDC">
              <w:rPr>
                <w:rFonts w:cs="Arial"/>
              </w:rPr>
              <w:t xml:space="preserve"> in the </w:t>
            </w:r>
            <w:r w:rsidRPr="006F2DDC">
              <w:rPr>
                <w:rFonts w:cs="Arial"/>
                <w:u w:val="single"/>
              </w:rPr>
              <w:t>Delimiter</w:t>
            </w:r>
            <w:r w:rsidRPr="006F2DDC">
              <w:rPr>
                <w:rFonts w:cs="Arial"/>
              </w:rPr>
              <w:t xml:space="preserve"> field. </w:t>
            </w:r>
            <w:r w:rsidRPr="006F2DDC">
              <w:rPr>
                <w:rFonts w:cs="Arial"/>
                <w:i/>
                <w:u w:val="single"/>
              </w:rPr>
              <w:t xml:space="preserve">Comma </w:t>
            </w:r>
            <w:r w:rsidRPr="006F2DDC">
              <w:rPr>
                <w:rFonts w:cs="Arial"/>
              </w:rPr>
              <w:t>should be selected by default.</w:t>
            </w:r>
          </w:p>
          <w:p w14:paraId="4A446F54" w14:textId="77777777" w:rsidR="00363B63" w:rsidRPr="006F2DDC" w:rsidRDefault="00363B63" w:rsidP="00F454DB">
            <w:pPr>
              <w:pStyle w:val="TableText"/>
              <w:numPr>
                <w:ilvl w:val="0"/>
                <w:numId w:val="89"/>
              </w:numPr>
              <w:jc w:val="both"/>
              <w:rPr>
                <w:rFonts w:cs="Arial"/>
              </w:rPr>
            </w:pPr>
            <w:r w:rsidRPr="006F2DDC">
              <w:rPr>
                <w:rFonts w:cs="Arial"/>
              </w:rPr>
              <w:t xml:space="preserve">If the actor clicks the </w:t>
            </w:r>
            <w:r w:rsidRPr="006F2DDC">
              <w:rPr>
                <w:rFonts w:cs="Arial"/>
                <w:u w:val="single"/>
              </w:rPr>
              <w:t>Connect</w:t>
            </w:r>
            <w:r w:rsidRPr="006F2DDC">
              <w:rPr>
                <w:rFonts w:cs="Arial"/>
              </w:rPr>
              <w:t xml:space="preserve"> button without selecting a file with valid extension using the </w:t>
            </w:r>
            <w:r w:rsidRPr="006F2DDC">
              <w:rPr>
                <w:rFonts w:cs="Arial"/>
                <w:u w:val="single"/>
              </w:rPr>
              <w:t>Browse</w:t>
            </w:r>
            <w:r w:rsidRPr="006F2DDC">
              <w:rPr>
                <w:rFonts w:cs="Arial"/>
              </w:rPr>
              <w:t xml:space="preserve"> field, the system should display an error message, “Please select a valid file source” next to the field.</w:t>
            </w:r>
          </w:p>
          <w:p w14:paraId="3E6FB92A" w14:textId="77777777" w:rsidR="00363B63" w:rsidRPr="006F2DDC" w:rsidRDefault="00363B63" w:rsidP="00F454DB">
            <w:pPr>
              <w:pStyle w:val="TableText"/>
              <w:numPr>
                <w:ilvl w:val="0"/>
                <w:numId w:val="89"/>
              </w:numPr>
              <w:jc w:val="both"/>
              <w:rPr>
                <w:rFonts w:cs="Arial"/>
              </w:rPr>
            </w:pPr>
            <w:r w:rsidRPr="006F2DDC">
              <w:rPr>
                <w:rFonts w:cs="Arial"/>
              </w:rPr>
              <w:t xml:space="preserve">If the actor clicks the </w:t>
            </w:r>
            <w:r w:rsidRPr="006F2DDC">
              <w:rPr>
                <w:rFonts w:cs="Arial"/>
                <w:u w:val="single"/>
              </w:rPr>
              <w:t>Execute</w:t>
            </w:r>
            <w:r w:rsidRPr="006F2DDC">
              <w:rPr>
                <w:rFonts w:cs="Arial"/>
              </w:rPr>
              <w:t xml:space="preserve"> button without selecting a value in the </w:t>
            </w:r>
            <w:r w:rsidRPr="006F2DDC">
              <w:rPr>
                <w:rFonts w:cs="Arial"/>
                <w:u w:val="single"/>
              </w:rPr>
              <w:t>Delimiter</w:t>
            </w:r>
            <w:r w:rsidRPr="006F2DDC">
              <w:rPr>
                <w:rFonts w:cs="Arial"/>
              </w:rPr>
              <w:t xml:space="preserve"> field, the system should display an error message, “Please select the file delimiter” next to the field.</w:t>
            </w:r>
          </w:p>
          <w:p w14:paraId="5F1F5D51" w14:textId="77777777" w:rsidR="00363B63" w:rsidRPr="006F2DDC" w:rsidRDefault="00363B63" w:rsidP="00F454DB">
            <w:pPr>
              <w:pStyle w:val="TableText"/>
              <w:numPr>
                <w:ilvl w:val="0"/>
                <w:numId w:val="89"/>
              </w:numPr>
              <w:jc w:val="both"/>
              <w:rPr>
                <w:rFonts w:cs="Arial"/>
              </w:rPr>
            </w:pPr>
            <w:r w:rsidRPr="006F2DDC">
              <w:rPr>
                <w:rFonts w:cs="Arial"/>
              </w:rPr>
              <w:t xml:space="preserve">If the selected file is not readable by the system (due to a corrupt file or a file having invalid encoding), the system should display an error message, “The selected file is not readable” next to the </w:t>
            </w:r>
            <w:r w:rsidRPr="006F2DDC">
              <w:rPr>
                <w:rFonts w:cs="Arial"/>
                <w:u w:val="single"/>
              </w:rPr>
              <w:t>Browse</w:t>
            </w:r>
            <w:r w:rsidRPr="006F2DDC">
              <w:rPr>
                <w:rFonts w:cs="Arial"/>
              </w:rPr>
              <w:t xml:space="preserve"> field.</w:t>
            </w:r>
          </w:p>
          <w:p w14:paraId="514BDD31" w14:textId="77777777" w:rsidR="00363B63" w:rsidRPr="006F2DDC" w:rsidRDefault="00363B63" w:rsidP="00F454DB">
            <w:pPr>
              <w:pStyle w:val="TableText"/>
              <w:numPr>
                <w:ilvl w:val="0"/>
                <w:numId w:val="89"/>
              </w:numPr>
              <w:jc w:val="both"/>
              <w:rPr>
                <w:rFonts w:cs="Arial"/>
              </w:rPr>
            </w:pPr>
            <w:r w:rsidRPr="006F2DDC">
              <w:rPr>
                <w:rFonts w:cs="Arial"/>
              </w:rPr>
              <w:t>If the connection fails due to any other error (such as a network error), system should display an error message, “File was not accessible due to network or other error. Please try again.”</w:t>
            </w:r>
          </w:p>
          <w:p w14:paraId="667188CD" w14:textId="77777777" w:rsidR="00363B63" w:rsidRPr="006F2DDC" w:rsidRDefault="00363B63" w:rsidP="0049787F">
            <w:pPr>
              <w:pStyle w:val="TableText"/>
              <w:ind w:left="340"/>
              <w:jc w:val="both"/>
              <w:rPr>
                <w:rFonts w:cs="Arial"/>
                <w:u w:val="single"/>
              </w:rPr>
            </w:pPr>
          </w:p>
          <w:p w14:paraId="2C99FECF" w14:textId="77777777" w:rsidR="00363B63" w:rsidRPr="006F2DDC" w:rsidRDefault="00363B63" w:rsidP="0049787F">
            <w:pPr>
              <w:pStyle w:val="TableText"/>
              <w:jc w:val="both"/>
              <w:rPr>
                <w:rFonts w:cs="Arial"/>
                <w:u w:val="single"/>
              </w:rPr>
            </w:pPr>
            <w:r w:rsidRPr="006F2DDC">
              <w:rPr>
                <w:rFonts w:cs="Arial"/>
              </w:rPr>
              <w:t xml:space="preserve">If actor selects </w:t>
            </w:r>
            <w:r w:rsidRPr="006F2DDC">
              <w:rPr>
                <w:rFonts w:cs="Arial"/>
                <w:i/>
                <w:u w:val="single"/>
              </w:rPr>
              <w:t>Microsoft Excel</w:t>
            </w:r>
            <w:r w:rsidRPr="006F2DDC">
              <w:rPr>
                <w:rFonts w:cs="Arial"/>
              </w:rPr>
              <w:t>:</w:t>
            </w:r>
          </w:p>
          <w:p w14:paraId="2AD118FA" w14:textId="77777777" w:rsidR="00363B63" w:rsidRPr="006F2DDC" w:rsidRDefault="00363B63" w:rsidP="00F454DB">
            <w:pPr>
              <w:pStyle w:val="TableText"/>
              <w:numPr>
                <w:ilvl w:val="0"/>
                <w:numId w:val="89"/>
              </w:numPr>
              <w:jc w:val="both"/>
              <w:rPr>
                <w:rFonts w:cs="Arial"/>
              </w:rPr>
            </w:pPr>
            <w:r w:rsidRPr="006F2DDC">
              <w:rPr>
                <w:rFonts w:cs="Arial"/>
              </w:rPr>
              <w:t xml:space="preserve">System should display additional form elements </w:t>
            </w:r>
            <w:r w:rsidRPr="006F2DDC">
              <w:rPr>
                <w:rFonts w:cs="Arial"/>
                <w:u w:val="single"/>
              </w:rPr>
              <w:t>Browse</w:t>
            </w:r>
            <w:r w:rsidRPr="006F2DDC">
              <w:rPr>
                <w:rFonts w:cs="Arial"/>
              </w:rPr>
              <w:t xml:space="preserve"> (browse to system files option) and </w:t>
            </w:r>
            <w:r w:rsidRPr="006F2DDC">
              <w:rPr>
                <w:rFonts w:cs="Arial"/>
                <w:u w:val="single"/>
              </w:rPr>
              <w:t>Column names in first row</w:t>
            </w:r>
            <w:r w:rsidRPr="006F2DDC">
              <w:rPr>
                <w:rFonts w:cs="Arial"/>
              </w:rPr>
              <w:t xml:space="preserve"> (checkbox) between the </w:t>
            </w:r>
            <w:r w:rsidRPr="006F2DDC">
              <w:rPr>
                <w:rFonts w:cs="Arial"/>
                <w:u w:val="single"/>
              </w:rPr>
              <w:t>Data Source Type</w:t>
            </w:r>
            <w:r w:rsidRPr="006F2DDC">
              <w:rPr>
                <w:rFonts w:cs="Arial"/>
              </w:rPr>
              <w:t xml:space="preserve"> and </w:t>
            </w:r>
            <w:r w:rsidRPr="006F2DDC">
              <w:rPr>
                <w:rFonts w:cs="Arial"/>
                <w:u w:val="single"/>
              </w:rPr>
              <w:t>Connect</w:t>
            </w:r>
            <w:r w:rsidRPr="006F2DDC">
              <w:rPr>
                <w:rFonts w:cs="Arial"/>
              </w:rPr>
              <w:t xml:space="preserve"> fields.</w:t>
            </w:r>
          </w:p>
          <w:p w14:paraId="32B7F721"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Browse</w:t>
            </w:r>
            <w:r w:rsidRPr="006F2DDC">
              <w:rPr>
                <w:rFonts w:cs="Arial"/>
              </w:rPr>
              <w:t xml:space="preserve"> field should be marked as mandatory with a </w:t>
            </w:r>
            <w:r w:rsidRPr="006F2DDC">
              <w:rPr>
                <w:rFonts w:cs="Arial"/>
                <w:color w:val="FF0000"/>
              </w:rPr>
              <w:t>*</w:t>
            </w:r>
            <w:r w:rsidRPr="006F2DDC">
              <w:rPr>
                <w:rFonts w:cs="Arial"/>
              </w:rPr>
              <w:t xml:space="preserve"> mark.</w:t>
            </w:r>
          </w:p>
          <w:p w14:paraId="56906B54"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Browse</w:t>
            </w:r>
            <w:r w:rsidRPr="006F2DDC">
              <w:rPr>
                <w:rFonts w:cs="Arial"/>
              </w:rPr>
              <w:t xml:space="preserve"> field should be displayed with a field that allows typing a file path and name or browsing to select a file of either “.</w:t>
            </w:r>
            <w:proofErr w:type="spellStart"/>
            <w:r w:rsidRPr="006F2DDC">
              <w:rPr>
                <w:rFonts w:cs="Arial"/>
              </w:rPr>
              <w:t>xls</w:t>
            </w:r>
            <w:proofErr w:type="spellEnd"/>
            <w:r w:rsidRPr="006F2DDC">
              <w:rPr>
                <w:rFonts w:cs="Arial"/>
              </w:rPr>
              <w:t>”, “.xlsx”, or “.</w:t>
            </w:r>
            <w:proofErr w:type="spellStart"/>
            <w:r w:rsidRPr="006F2DDC">
              <w:rPr>
                <w:rFonts w:cs="Arial"/>
              </w:rPr>
              <w:t>xlsm</w:t>
            </w:r>
            <w:proofErr w:type="spellEnd"/>
            <w:r w:rsidRPr="006F2DDC">
              <w:rPr>
                <w:rFonts w:cs="Arial"/>
              </w:rPr>
              <w:t>” formats.</w:t>
            </w:r>
          </w:p>
          <w:p w14:paraId="7D725426"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Column names in first row</w:t>
            </w:r>
            <w:r w:rsidRPr="006F2DDC">
              <w:rPr>
                <w:rFonts w:cs="Arial"/>
              </w:rPr>
              <w:t xml:space="preserve"> checkbox should be selected by default. Actor should be able to uncheck or check the checkbox.</w:t>
            </w:r>
          </w:p>
          <w:p w14:paraId="26131F75" w14:textId="77777777" w:rsidR="00363B63" w:rsidRPr="006F2DDC" w:rsidRDefault="00363B63" w:rsidP="00F454DB">
            <w:pPr>
              <w:pStyle w:val="TableText"/>
              <w:numPr>
                <w:ilvl w:val="0"/>
                <w:numId w:val="89"/>
              </w:numPr>
              <w:jc w:val="both"/>
              <w:rPr>
                <w:rFonts w:cs="Arial"/>
              </w:rPr>
            </w:pPr>
            <w:r w:rsidRPr="006F2DDC">
              <w:rPr>
                <w:rFonts w:cs="Arial"/>
              </w:rPr>
              <w:t xml:space="preserve">If the actor clicks the </w:t>
            </w:r>
            <w:r w:rsidRPr="006F2DDC">
              <w:rPr>
                <w:rFonts w:cs="Arial"/>
                <w:u w:val="single"/>
              </w:rPr>
              <w:t>Connect</w:t>
            </w:r>
            <w:r w:rsidRPr="006F2DDC">
              <w:rPr>
                <w:rFonts w:cs="Arial"/>
              </w:rPr>
              <w:t xml:space="preserve"> button without selecting a file with valid extension using the </w:t>
            </w:r>
            <w:r w:rsidRPr="006F2DDC">
              <w:rPr>
                <w:rFonts w:cs="Arial"/>
                <w:u w:val="single"/>
              </w:rPr>
              <w:t>Browse</w:t>
            </w:r>
            <w:r w:rsidRPr="006F2DDC">
              <w:rPr>
                <w:rFonts w:cs="Arial"/>
              </w:rPr>
              <w:t xml:space="preserve"> field, the system should display an error message, “Please select a valid file source” next to the field.</w:t>
            </w:r>
          </w:p>
          <w:p w14:paraId="46AA837A" w14:textId="77777777" w:rsidR="00363B63" w:rsidRPr="006F2DDC" w:rsidRDefault="00363B63" w:rsidP="00F454DB">
            <w:pPr>
              <w:pStyle w:val="TableText"/>
              <w:numPr>
                <w:ilvl w:val="0"/>
                <w:numId w:val="89"/>
              </w:numPr>
              <w:jc w:val="both"/>
              <w:rPr>
                <w:rFonts w:cs="Arial"/>
              </w:rPr>
            </w:pPr>
            <w:r w:rsidRPr="006F2DDC">
              <w:rPr>
                <w:rFonts w:cs="Arial"/>
              </w:rPr>
              <w:t xml:space="preserve">If the selected file is not readable by the system (due to a corrupt file), the system should display an error message, “The file is not readable” next to the </w:t>
            </w:r>
            <w:r w:rsidRPr="006F2DDC">
              <w:rPr>
                <w:rFonts w:cs="Arial"/>
                <w:u w:val="single"/>
              </w:rPr>
              <w:t>Browse</w:t>
            </w:r>
            <w:r w:rsidRPr="006F2DDC">
              <w:rPr>
                <w:rFonts w:cs="Arial"/>
              </w:rPr>
              <w:t xml:space="preserve"> field.</w:t>
            </w:r>
          </w:p>
          <w:p w14:paraId="1682AD19" w14:textId="77777777" w:rsidR="00363B63" w:rsidRPr="006F2DDC" w:rsidRDefault="00363B63" w:rsidP="00F454DB">
            <w:pPr>
              <w:pStyle w:val="TableText"/>
              <w:numPr>
                <w:ilvl w:val="0"/>
                <w:numId w:val="89"/>
              </w:numPr>
              <w:jc w:val="both"/>
              <w:rPr>
                <w:rFonts w:cs="Arial"/>
              </w:rPr>
            </w:pPr>
            <w:r w:rsidRPr="006F2DDC">
              <w:rPr>
                <w:rFonts w:cs="Arial"/>
              </w:rPr>
              <w:lastRenderedPageBreak/>
              <w:t>If the connection fails due to any other error (such as a network error), system should display an error message, “File was not accessible due to network or other error. Please try again.”</w:t>
            </w:r>
          </w:p>
          <w:p w14:paraId="2E376064" w14:textId="77777777" w:rsidR="00363B63" w:rsidRPr="006F2DDC" w:rsidRDefault="00363B63" w:rsidP="0049787F">
            <w:pPr>
              <w:pStyle w:val="TableText"/>
              <w:ind w:left="340"/>
              <w:jc w:val="both"/>
              <w:rPr>
                <w:rFonts w:cs="Arial"/>
              </w:rPr>
            </w:pPr>
          </w:p>
          <w:p w14:paraId="1D799AAC" w14:textId="77777777" w:rsidR="00363B63" w:rsidRPr="006F2DDC" w:rsidRDefault="00363B63" w:rsidP="0049787F">
            <w:pPr>
              <w:pStyle w:val="TableText"/>
              <w:ind w:left="340"/>
              <w:jc w:val="both"/>
              <w:rPr>
                <w:rFonts w:cs="Arial"/>
                <w:b/>
                <w:bCs/>
              </w:rPr>
            </w:pPr>
            <w:r w:rsidRPr="006F2DDC">
              <w:rPr>
                <w:rFonts w:cs="Arial"/>
                <w:b/>
                <w:bCs/>
              </w:rPr>
              <w:t xml:space="preserve">If actor selects </w:t>
            </w:r>
            <w:r w:rsidRPr="006F2DDC">
              <w:rPr>
                <w:rFonts w:cs="Arial"/>
                <w:b/>
                <w:bCs/>
                <w:i/>
                <w:u w:val="single"/>
              </w:rPr>
              <w:t>JSON</w:t>
            </w:r>
            <w:r w:rsidRPr="006F2DDC">
              <w:rPr>
                <w:rFonts w:cs="Arial"/>
                <w:b/>
                <w:bCs/>
              </w:rPr>
              <w:t>:</w:t>
            </w:r>
          </w:p>
          <w:p w14:paraId="5D2F70C1" w14:textId="77777777" w:rsidR="00363B63" w:rsidRPr="006F2DDC" w:rsidRDefault="00363B63" w:rsidP="00F454DB">
            <w:pPr>
              <w:pStyle w:val="TableText"/>
              <w:numPr>
                <w:ilvl w:val="0"/>
                <w:numId w:val="89"/>
              </w:numPr>
              <w:jc w:val="both"/>
              <w:rPr>
                <w:rFonts w:cs="Arial"/>
              </w:rPr>
            </w:pPr>
            <w:r w:rsidRPr="006F2DDC">
              <w:rPr>
                <w:rFonts w:cs="Arial"/>
              </w:rPr>
              <w:t xml:space="preserve">System should display additional form elements </w:t>
            </w:r>
            <w:r w:rsidRPr="006F2DDC">
              <w:rPr>
                <w:rFonts w:cs="Arial"/>
                <w:u w:val="single"/>
              </w:rPr>
              <w:t>Browse</w:t>
            </w:r>
            <w:r w:rsidRPr="006F2DDC">
              <w:rPr>
                <w:rFonts w:cs="Arial"/>
              </w:rPr>
              <w:t xml:space="preserve"> (browse to system files option) and </w:t>
            </w:r>
            <w:r w:rsidRPr="006F2DDC">
              <w:rPr>
                <w:rFonts w:cs="Arial"/>
                <w:u w:val="single"/>
              </w:rPr>
              <w:t>Column names in first row</w:t>
            </w:r>
            <w:r w:rsidRPr="006F2DDC">
              <w:rPr>
                <w:rFonts w:cs="Arial"/>
              </w:rPr>
              <w:t xml:space="preserve"> (checkbox) between the </w:t>
            </w:r>
            <w:r w:rsidRPr="006F2DDC">
              <w:rPr>
                <w:rFonts w:cs="Arial"/>
                <w:u w:val="single"/>
              </w:rPr>
              <w:t>Data Source Type</w:t>
            </w:r>
            <w:r w:rsidRPr="006F2DDC">
              <w:rPr>
                <w:rFonts w:cs="Arial"/>
              </w:rPr>
              <w:t xml:space="preserve"> and </w:t>
            </w:r>
            <w:r w:rsidRPr="006F2DDC">
              <w:rPr>
                <w:rFonts w:cs="Arial"/>
                <w:u w:val="single"/>
              </w:rPr>
              <w:t>Connect</w:t>
            </w:r>
            <w:r w:rsidRPr="006F2DDC">
              <w:rPr>
                <w:rFonts w:cs="Arial"/>
              </w:rPr>
              <w:t xml:space="preserve"> fields.</w:t>
            </w:r>
          </w:p>
          <w:p w14:paraId="000585C4"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Browse</w:t>
            </w:r>
            <w:r w:rsidRPr="006F2DDC">
              <w:rPr>
                <w:rFonts w:cs="Arial"/>
              </w:rPr>
              <w:t xml:space="preserve"> field should be marked as mandatory with a </w:t>
            </w:r>
            <w:r w:rsidRPr="006F2DDC">
              <w:rPr>
                <w:rFonts w:cs="Arial"/>
                <w:color w:val="FF0000"/>
              </w:rPr>
              <w:t>*</w:t>
            </w:r>
            <w:r w:rsidRPr="006F2DDC">
              <w:rPr>
                <w:rFonts w:cs="Arial"/>
              </w:rPr>
              <w:t xml:space="preserve"> mark.</w:t>
            </w:r>
          </w:p>
          <w:p w14:paraId="6EE96806"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Browse</w:t>
            </w:r>
            <w:r w:rsidRPr="006F2DDC">
              <w:rPr>
                <w:rFonts w:cs="Arial"/>
              </w:rPr>
              <w:t xml:space="preserve"> field should be displayed with a field that allows typing a file path and name or browsing to select a file of JSON format</w:t>
            </w:r>
          </w:p>
          <w:p w14:paraId="0B489463" w14:textId="77777777" w:rsidR="00363B63" w:rsidRPr="006F2DDC" w:rsidRDefault="00363B63" w:rsidP="0049787F">
            <w:pPr>
              <w:pStyle w:val="TableText"/>
              <w:ind w:left="340"/>
              <w:jc w:val="both"/>
              <w:rPr>
                <w:rFonts w:cs="Arial"/>
                <w:b/>
                <w:bCs/>
              </w:rPr>
            </w:pPr>
          </w:p>
          <w:p w14:paraId="7A715215" w14:textId="77777777" w:rsidR="00363B63" w:rsidRPr="006F2DDC" w:rsidRDefault="00363B63" w:rsidP="0049787F">
            <w:pPr>
              <w:pStyle w:val="TableText"/>
              <w:ind w:left="340"/>
              <w:jc w:val="both"/>
              <w:rPr>
                <w:rFonts w:cs="Arial"/>
                <w:b/>
                <w:bCs/>
              </w:rPr>
            </w:pPr>
            <w:r w:rsidRPr="006F2DDC">
              <w:rPr>
                <w:rFonts w:cs="Arial"/>
                <w:b/>
                <w:bCs/>
              </w:rPr>
              <w:t xml:space="preserve">If actor selects </w:t>
            </w:r>
            <w:r w:rsidRPr="006F2DDC">
              <w:rPr>
                <w:rFonts w:cs="Arial"/>
                <w:b/>
                <w:bCs/>
                <w:i/>
                <w:u w:val="single"/>
              </w:rPr>
              <w:t>XML</w:t>
            </w:r>
            <w:r w:rsidRPr="006F2DDC">
              <w:rPr>
                <w:rFonts w:cs="Arial"/>
                <w:b/>
                <w:bCs/>
              </w:rPr>
              <w:t>:</w:t>
            </w:r>
          </w:p>
          <w:p w14:paraId="6866F1B4" w14:textId="77777777" w:rsidR="00363B63" w:rsidRPr="006F2DDC" w:rsidRDefault="00363B63" w:rsidP="00F454DB">
            <w:pPr>
              <w:pStyle w:val="TableText"/>
              <w:numPr>
                <w:ilvl w:val="0"/>
                <w:numId w:val="89"/>
              </w:numPr>
              <w:jc w:val="both"/>
              <w:rPr>
                <w:rFonts w:cs="Arial"/>
              </w:rPr>
            </w:pPr>
            <w:r w:rsidRPr="006F2DDC">
              <w:rPr>
                <w:rFonts w:cs="Arial"/>
              </w:rPr>
              <w:t xml:space="preserve">System should display additional form elements </w:t>
            </w:r>
            <w:r w:rsidRPr="006F2DDC">
              <w:rPr>
                <w:rFonts w:cs="Arial"/>
                <w:u w:val="single"/>
              </w:rPr>
              <w:t>Browse</w:t>
            </w:r>
            <w:r w:rsidRPr="006F2DDC">
              <w:rPr>
                <w:rFonts w:cs="Arial"/>
              </w:rPr>
              <w:t xml:space="preserve"> (browse to system files option) and </w:t>
            </w:r>
            <w:r w:rsidRPr="006F2DDC">
              <w:rPr>
                <w:rFonts w:cs="Arial"/>
                <w:u w:val="single"/>
              </w:rPr>
              <w:t>Column names in first row</w:t>
            </w:r>
            <w:r w:rsidRPr="006F2DDC">
              <w:rPr>
                <w:rFonts w:cs="Arial"/>
              </w:rPr>
              <w:t xml:space="preserve"> (checkbox) between the </w:t>
            </w:r>
            <w:r w:rsidRPr="006F2DDC">
              <w:rPr>
                <w:rFonts w:cs="Arial"/>
                <w:u w:val="single"/>
              </w:rPr>
              <w:t>Data Source Type</w:t>
            </w:r>
            <w:r w:rsidRPr="006F2DDC">
              <w:rPr>
                <w:rFonts w:cs="Arial"/>
              </w:rPr>
              <w:t xml:space="preserve"> and </w:t>
            </w:r>
            <w:r w:rsidRPr="006F2DDC">
              <w:rPr>
                <w:rFonts w:cs="Arial"/>
                <w:u w:val="single"/>
              </w:rPr>
              <w:t>Connect</w:t>
            </w:r>
            <w:r w:rsidRPr="006F2DDC">
              <w:rPr>
                <w:rFonts w:cs="Arial"/>
              </w:rPr>
              <w:t xml:space="preserve"> fields.</w:t>
            </w:r>
          </w:p>
          <w:p w14:paraId="50536CD1"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Browse</w:t>
            </w:r>
            <w:r w:rsidRPr="006F2DDC">
              <w:rPr>
                <w:rFonts w:cs="Arial"/>
              </w:rPr>
              <w:t xml:space="preserve"> field should be marked as mandatory with a </w:t>
            </w:r>
            <w:r w:rsidRPr="006F2DDC">
              <w:rPr>
                <w:rFonts w:cs="Arial"/>
                <w:color w:val="FF0000"/>
              </w:rPr>
              <w:t>*</w:t>
            </w:r>
            <w:r w:rsidRPr="006F2DDC">
              <w:rPr>
                <w:rFonts w:cs="Arial"/>
              </w:rPr>
              <w:t xml:space="preserve"> mark.</w:t>
            </w:r>
          </w:p>
          <w:p w14:paraId="2B827361" w14:textId="77777777" w:rsidR="00363B63" w:rsidRPr="006F2DDC" w:rsidRDefault="00363B63" w:rsidP="00F454DB">
            <w:pPr>
              <w:pStyle w:val="TableText"/>
              <w:numPr>
                <w:ilvl w:val="0"/>
                <w:numId w:val="89"/>
              </w:numPr>
              <w:jc w:val="both"/>
              <w:rPr>
                <w:rFonts w:cs="Arial"/>
              </w:rPr>
            </w:pPr>
            <w:r w:rsidRPr="006F2DDC">
              <w:rPr>
                <w:rFonts w:cs="Arial"/>
              </w:rPr>
              <w:t xml:space="preserve">The </w:t>
            </w:r>
            <w:r w:rsidRPr="006F2DDC">
              <w:rPr>
                <w:rFonts w:cs="Arial"/>
                <w:u w:val="single"/>
              </w:rPr>
              <w:t>Browse</w:t>
            </w:r>
            <w:r w:rsidRPr="006F2DDC">
              <w:rPr>
                <w:rFonts w:cs="Arial"/>
              </w:rPr>
              <w:t xml:space="preserve"> field should be displayed with a field that allows typing a file path and name or browsing to select a file of XML format</w:t>
            </w:r>
          </w:p>
          <w:p w14:paraId="469127D4" w14:textId="77777777" w:rsidR="00363B63" w:rsidRPr="006F2DDC" w:rsidRDefault="00363B63" w:rsidP="0049787F">
            <w:pPr>
              <w:spacing w:line="360" w:lineRule="auto"/>
              <w:ind w:left="720"/>
              <w:jc w:val="both"/>
              <w:rPr>
                <w:rFonts w:cs="Arial"/>
              </w:rPr>
            </w:pPr>
            <w:r w:rsidRPr="006F2DDC">
              <w:rPr>
                <w:rFonts w:cs="Arial"/>
              </w:rPr>
              <w:t xml:space="preserve"> </w:t>
            </w:r>
          </w:p>
          <w:p w14:paraId="49B1D6D1" w14:textId="77777777" w:rsidR="00363B63" w:rsidRPr="006F2DDC" w:rsidRDefault="00363B63" w:rsidP="00F454DB">
            <w:pPr>
              <w:pStyle w:val="TableText"/>
              <w:numPr>
                <w:ilvl w:val="0"/>
                <w:numId w:val="89"/>
              </w:numPr>
              <w:jc w:val="both"/>
              <w:rPr>
                <w:rFonts w:cs="Arial"/>
              </w:rPr>
            </w:pPr>
            <w:r w:rsidRPr="006F2DDC">
              <w:rPr>
                <w:rFonts w:cs="Arial"/>
              </w:rPr>
              <w:t>At any time, the actor should be able to clear all the entered details by clicking on the RESET button</w:t>
            </w:r>
          </w:p>
          <w:p w14:paraId="468AF1DB" w14:textId="77777777" w:rsidR="00363B63" w:rsidRPr="006F2DDC" w:rsidRDefault="00363B63" w:rsidP="00F454DB">
            <w:pPr>
              <w:pStyle w:val="TableText"/>
              <w:numPr>
                <w:ilvl w:val="0"/>
                <w:numId w:val="89"/>
              </w:numPr>
              <w:jc w:val="both"/>
              <w:rPr>
                <w:rFonts w:cs="Arial"/>
              </w:rPr>
            </w:pPr>
            <w:r w:rsidRPr="006F2DDC">
              <w:rPr>
                <w:rFonts w:cs="Arial"/>
              </w:rPr>
              <w:t>The actor should be able to cancel the transaction by clicking on the Cancel button and the actor should redirect on the Manage screen.</w:t>
            </w:r>
          </w:p>
          <w:p w14:paraId="5B6D47E8" w14:textId="77777777" w:rsidR="00363B63" w:rsidRPr="006F2DDC" w:rsidRDefault="00363B63" w:rsidP="00F454DB">
            <w:pPr>
              <w:pStyle w:val="TableText"/>
              <w:numPr>
                <w:ilvl w:val="0"/>
                <w:numId w:val="89"/>
              </w:numPr>
              <w:jc w:val="both"/>
              <w:rPr>
                <w:rFonts w:cs="Arial"/>
              </w:rPr>
            </w:pPr>
            <w:r w:rsidRPr="006F2DDC">
              <w:rPr>
                <w:rFonts w:cs="Arial"/>
              </w:rPr>
              <w:t xml:space="preserve">If actor clicks on the SAVE button, all the details should get saved in the database and the connection should be available to further necessary actions like TESTING of connection, </w:t>
            </w:r>
          </w:p>
        </w:tc>
      </w:tr>
      <w:tr w:rsidR="00363B63" w:rsidRPr="006F2DDC" w14:paraId="61FE896D" w14:textId="77777777" w:rsidTr="0049787F">
        <w:tc>
          <w:tcPr>
            <w:tcW w:w="8856" w:type="dxa"/>
          </w:tcPr>
          <w:p w14:paraId="7E42C253" w14:textId="77777777" w:rsidR="00363B63" w:rsidRPr="006F2DDC" w:rsidRDefault="003C395F" w:rsidP="0049787F">
            <w:pPr>
              <w:pStyle w:val="TableText"/>
              <w:jc w:val="both"/>
              <w:rPr>
                <w:rFonts w:cs="Arial"/>
                <w:b/>
                <w:bCs/>
              </w:rPr>
            </w:pPr>
            <w:r w:rsidRPr="006F2DDC">
              <w:rPr>
                <w:rFonts w:cs="Arial"/>
                <w:b/>
                <w:bCs/>
              </w:rPr>
              <w:lastRenderedPageBreak/>
              <w:t>Alternative Flow</w:t>
            </w:r>
          </w:p>
          <w:p w14:paraId="6225DF90" w14:textId="77777777" w:rsidR="00363B63" w:rsidRPr="006F2DDC" w:rsidRDefault="00363B63" w:rsidP="0049787F">
            <w:pPr>
              <w:pStyle w:val="TableText"/>
              <w:jc w:val="both"/>
              <w:rPr>
                <w:rFonts w:cs="Arial"/>
              </w:rPr>
            </w:pPr>
            <w:r w:rsidRPr="006F2DDC">
              <w:rPr>
                <w:rFonts w:cs="Arial"/>
              </w:rPr>
              <w:t xml:space="preserve">None </w:t>
            </w:r>
          </w:p>
        </w:tc>
      </w:tr>
      <w:tr w:rsidR="00363B63" w:rsidRPr="006F2DDC" w14:paraId="41B2310F" w14:textId="77777777" w:rsidTr="0049787F">
        <w:tc>
          <w:tcPr>
            <w:tcW w:w="8856" w:type="dxa"/>
          </w:tcPr>
          <w:p w14:paraId="7CEB0CEF" w14:textId="77777777" w:rsidR="00363B63" w:rsidRPr="006F2DDC" w:rsidRDefault="00363B63" w:rsidP="0049787F">
            <w:pPr>
              <w:pStyle w:val="TableText"/>
              <w:jc w:val="both"/>
              <w:rPr>
                <w:rFonts w:cs="Arial"/>
                <w:b/>
                <w:bCs/>
              </w:rPr>
            </w:pPr>
            <w:r w:rsidRPr="006F2DDC">
              <w:rPr>
                <w:rFonts w:cs="Arial"/>
                <w:b/>
                <w:bCs/>
              </w:rPr>
              <w:t>Post Conditions</w:t>
            </w:r>
          </w:p>
          <w:p w14:paraId="605C3411" w14:textId="77777777" w:rsidR="00363B63" w:rsidRPr="006F2DDC" w:rsidRDefault="00363B63" w:rsidP="00F454DB">
            <w:pPr>
              <w:pStyle w:val="TableText"/>
              <w:numPr>
                <w:ilvl w:val="0"/>
                <w:numId w:val="94"/>
              </w:numPr>
              <w:jc w:val="both"/>
              <w:rPr>
                <w:rFonts w:cs="Arial"/>
              </w:rPr>
            </w:pPr>
            <w:r w:rsidRPr="006F2DDC">
              <w:rPr>
                <w:rFonts w:cs="Arial"/>
              </w:rPr>
              <w:t xml:space="preserve">If the actor clicked the </w:t>
            </w:r>
            <w:r w:rsidRPr="006F2DDC">
              <w:rPr>
                <w:rStyle w:val="StyleTableTextBoldChar"/>
                <w:rFonts w:eastAsia="Calibri" w:cs="Arial"/>
              </w:rPr>
              <w:t>Save</w:t>
            </w:r>
            <w:r w:rsidRPr="006F2DDC">
              <w:rPr>
                <w:rFonts w:cs="Arial"/>
              </w:rPr>
              <w:t xml:space="preserve"> button, &amp; if all the mandatory fields have been entered, then The System would respond with the message, “</w:t>
            </w:r>
            <w:r w:rsidRPr="006F2DDC">
              <w:rPr>
                <w:rFonts w:cs="Arial"/>
                <w:b/>
                <w:bCs/>
              </w:rPr>
              <w:t>Data Source saved successfully</w:t>
            </w:r>
            <w:r w:rsidRPr="006F2DDC">
              <w:rPr>
                <w:rFonts w:cs="Arial"/>
              </w:rPr>
              <w:t>” and the actor would be brought to the View screen</w:t>
            </w:r>
          </w:p>
          <w:p w14:paraId="4C466B22" w14:textId="77777777" w:rsidR="00363B63" w:rsidRPr="006F2DDC" w:rsidRDefault="00363B63" w:rsidP="00F454DB">
            <w:pPr>
              <w:pStyle w:val="TableText"/>
              <w:numPr>
                <w:ilvl w:val="0"/>
                <w:numId w:val="94"/>
              </w:numPr>
              <w:jc w:val="both"/>
              <w:rPr>
                <w:rFonts w:cs="Arial"/>
              </w:rPr>
            </w:pPr>
            <w:r w:rsidRPr="006F2DDC">
              <w:rPr>
                <w:rFonts w:cs="Arial"/>
              </w:rPr>
              <w:t>All information related to the audit configuration been defined would be stored in the database.</w:t>
            </w:r>
          </w:p>
          <w:p w14:paraId="4488D3F7" w14:textId="77777777" w:rsidR="00363B63" w:rsidRPr="006F2DDC" w:rsidRDefault="00363B63" w:rsidP="00F454DB">
            <w:pPr>
              <w:pStyle w:val="TableText"/>
              <w:numPr>
                <w:ilvl w:val="0"/>
                <w:numId w:val="94"/>
              </w:numPr>
              <w:jc w:val="both"/>
              <w:rPr>
                <w:rFonts w:cs="Arial"/>
              </w:rPr>
            </w:pPr>
            <w:r w:rsidRPr="006F2DDC">
              <w:rPr>
                <w:rFonts w:cs="Arial"/>
              </w:rPr>
              <w:t xml:space="preserve">The audit configuration details would be available for further modification/view through the </w:t>
            </w:r>
            <w:r w:rsidRPr="006F2DDC">
              <w:rPr>
                <w:rFonts w:cs="Arial"/>
                <w:b/>
              </w:rPr>
              <w:t>Modify/ View Data Source connection</w:t>
            </w:r>
            <w:r w:rsidRPr="006F2DDC">
              <w:rPr>
                <w:rFonts w:cs="Arial"/>
              </w:rPr>
              <w:t xml:space="preserve"> use cases respectively.</w:t>
            </w:r>
          </w:p>
          <w:p w14:paraId="503871B0" w14:textId="77777777" w:rsidR="00363B63" w:rsidRPr="006F2DDC" w:rsidRDefault="00363B63" w:rsidP="00F454DB">
            <w:pPr>
              <w:pStyle w:val="TableText"/>
              <w:numPr>
                <w:ilvl w:val="0"/>
                <w:numId w:val="94"/>
              </w:numPr>
              <w:jc w:val="both"/>
              <w:rPr>
                <w:rFonts w:cs="Arial"/>
              </w:rPr>
            </w:pPr>
            <w:r w:rsidRPr="006F2DDC">
              <w:rPr>
                <w:rFonts w:cs="Arial"/>
              </w:rPr>
              <w:lastRenderedPageBreak/>
              <w:t xml:space="preserve">If the Actor clicks </w:t>
            </w:r>
            <w:r w:rsidRPr="006F2DDC">
              <w:rPr>
                <w:rFonts w:cs="Arial"/>
                <w:b/>
              </w:rPr>
              <w:t>Close</w:t>
            </w:r>
            <w:r w:rsidRPr="006F2DDC">
              <w:rPr>
                <w:rFonts w:cs="Arial"/>
              </w:rPr>
              <w:t xml:space="preserve">, the System would respond with the message “Are you sure you want to close this form?” If the actor responds in affirmative, then the System would discard the entered details and close the form and the actor would be brought back to </w:t>
            </w:r>
            <w:r w:rsidRPr="006F2DDC">
              <w:rPr>
                <w:rFonts w:cs="Arial"/>
                <w:b/>
              </w:rPr>
              <w:t>Pre-Condition</w:t>
            </w:r>
            <w:r w:rsidRPr="006F2DDC">
              <w:rPr>
                <w:rFonts w:cs="Arial"/>
              </w:rPr>
              <w:t xml:space="preserve">; otherwise, the actor would be brought back to where it was before clicking the </w:t>
            </w:r>
            <w:r w:rsidRPr="006F2DDC">
              <w:rPr>
                <w:rFonts w:cs="Arial"/>
                <w:b/>
              </w:rPr>
              <w:t xml:space="preserve">Close </w:t>
            </w:r>
            <w:r w:rsidRPr="006F2DDC">
              <w:rPr>
                <w:rFonts w:cs="Arial"/>
              </w:rPr>
              <w:t>button.</w:t>
            </w:r>
          </w:p>
          <w:p w14:paraId="206E474E" w14:textId="77777777" w:rsidR="00363B63" w:rsidRPr="006F2DDC" w:rsidRDefault="00363B63" w:rsidP="00F454DB">
            <w:pPr>
              <w:pStyle w:val="TableText"/>
              <w:numPr>
                <w:ilvl w:val="0"/>
                <w:numId w:val="94"/>
              </w:numPr>
              <w:jc w:val="both"/>
              <w:rPr>
                <w:rFonts w:cs="Arial"/>
              </w:rPr>
            </w:pPr>
            <w:r w:rsidRPr="006F2DDC">
              <w:rPr>
                <w:rFonts w:cs="Arial"/>
              </w:rPr>
              <w:t xml:space="preserve">If the actor clicks the </w:t>
            </w:r>
            <w:r w:rsidRPr="006F2DDC">
              <w:rPr>
                <w:rFonts w:cs="Arial"/>
                <w:b/>
              </w:rPr>
              <w:t>Clear</w:t>
            </w:r>
            <w:r w:rsidRPr="006F2DDC">
              <w:rPr>
                <w:rFonts w:cs="Arial"/>
              </w:rPr>
              <w:t xml:space="preserve"> button, then the System would respond with the message, “All details entered in the form would be lost. Do you wish to clear the form?” If the actor responds in affirmative, then the System would clear the form details and the actor would be presented with a blank Add Data Source form; otherwise, the actor would be brought back to where it was before clicking the </w:t>
            </w:r>
            <w:r w:rsidRPr="006F2DDC">
              <w:rPr>
                <w:rFonts w:cs="Arial"/>
                <w:b/>
              </w:rPr>
              <w:t>Clear</w:t>
            </w:r>
            <w:r w:rsidRPr="006F2DDC">
              <w:rPr>
                <w:rFonts w:cs="Arial"/>
              </w:rPr>
              <w:t xml:space="preserve"> button</w:t>
            </w:r>
          </w:p>
        </w:tc>
      </w:tr>
      <w:tr w:rsidR="00363B63" w:rsidRPr="006F2DDC" w14:paraId="6A799BC3" w14:textId="77777777" w:rsidTr="0049787F">
        <w:tc>
          <w:tcPr>
            <w:tcW w:w="8856" w:type="dxa"/>
          </w:tcPr>
          <w:p w14:paraId="6C10EF5A" w14:textId="77777777" w:rsidR="00363B63" w:rsidRPr="006F2DDC" w:rsidRDefault="00363B63" w:rsidP="000C1E9A">
            <w:pPr>
              <w:pStyle w:val="TableText"/>
              <w:jc w:val="both"/>
              <w:rPr>
                <w:rFonts w:cs="Arial"/>
                <w:b/>
                <w:u w:val="single"/>
              </w:rPr>
            </w:pPr>
            <w:r w:rsidRPr="006F2DDC">
              <w:rPr>
                <w:rFonts w:cs="Arial"/>
                <w:b/>
                <w:u w:val="single"/>
              </w:rPr>
              <w:lastRenderedPageBreak/>
              <w:t>Exceptions</w:t>
            </w:r>
          </w:p>
          <w:p w14:paraId="60BB46E8"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The Actor attempts to save the details without entering all the mandatory fields.</w:t>
            </w:r>
          </w:p>
          <w:p w14:paraId="0B9C0BD3" w14:textId="77777777" w:rsidR="00363B63" w:rsidRPr="006F2DDC" w:rsidRDefault="00363B63" w:rsidP="000C1E9A">
            <w:pPr>
              <w:pStyle w:val="TableText"/>
              <w:ind w:left="340"/>
              <w:jc w:val="both"/>
              <w:rPr>
                <w:rFonts w:cs="Arial"/>
              </w:rPr>
            </w:pPr>
            <w:r w:rsidRPr="006F2DDC">
              <w:rPr>
                <w:rFonts w:cs="Arial"/>
              </w:rPr>
              <w:t xml:space="preserve">The system would respond with a message, “This field is required” and the field should get highlighted with red </w:t>
            </w:r>
            <w:proofErr w:type="spellStart"/>
            <w:r w:rsidRPr="006F2DDC">
              <w:rPr>
                <w:rFonts w:cs="Arial"/>
              </w:rPr>
              <w:t>color</w:t>
            </w:r>
            <w:proofErr w:type="spellEnd"/>
          </w:p>
          <w:p w14:paraId="7C7E5373" w14:textId="77777777" w:rsidR="00363B63" w:rsidRPr="006F2DDC" w:rsidRDefault="00363B63" w:rsidP="000C1E9A">
            <w:pPr>
              <w:pStyle w:val="TableText"/>
              <w:ind w:left="340"/>
              <w:jc w:val="both"/>
              <w:rPr>
                <w:rFonts w:cs="Arial"/>
              </w:rPr>
            </w:pPr>
          </w:p>
          <w:p w14:paraId="15544CA7"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The actor attempts to save the details with the same Data source which already exists.</w:t>
            </w:r>
          </w:p>
          <w:p w14:paraId="5E0D6F78" w14:textId="77777777" w:rsidR="00363B63" w:rsidRPr="006F2DDC" w:rsidRDefault="00363B63" w:rsidP="000C1E9A">
            <w:pPr>
              <w:pStyle w:val="TableText"/>
              <w:ind w:left="340"/>
              <w:jc w:val="both"/>
              <w:rPr>
                <w:rFonts w:cs="Arial"/>
              </w:rPr>
            </w:pPr>
            <w:r w:rsidRPr="006F2DDC">
              <w:rPr>
                <w:rFonts w:cs="Arial"/>
              </w:rPr>
              <w:t>The system would respond with the message, “for the selected Data Source, connection already exists”.</w:t>
            </w:r>
          </w:p>
          <w:p w14:paraId="447A2F67" w14:textId="77777777" w:rsidR="00363B63" w:rsidRPr="006F2DDC" w:rsidRDefault="00363B63" w:rsidP="000C1E9A">
            <w:pPr>
              <w:pStyle w:val="TableText"/>
              <w:ind w:left="340"/>
              <w:jc w:val="both"/>
              <w:rPr>
                <w:rFonts w:cs="Arial"/>
              </w:rPr>
            </w:pPr>
          </w:p>
          <w:p w14:paraId="1E794FF9"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 xml:space="preserve">The actor attempts to upload a file type of different type and selected the different type from the data upload drop down. </w:t>
            </w:r>
          </w:p>
          <w:p w14:paraId="2EFDB6DC" w14:textId="77777777" w:rsidR="00363B63" w:rsidRPr="006F2DDC" w:rsidRDefault="00363B63" w:rsidP="000C1E9A">
            <w:pPr>
              <w:pStyle w:val="TableText"/>
              <w:ind w:left="340"/>
              <w:jc w:val="both"/>
              <w:rPr>
                <w:rFonts w:cs="Arial"/>
              </w:rPr>
            </w:pPr>
            <w:r w:rsidRPr="006F2DDC">
              <w:rPr>
                <w:rFonts w:cs="Arial"/>
              </w:rPr>
              <w:t>The system would respond with a message, “Please upload the correct file type.”</w:t>
            </w:r>
          </w:p>
          <w:p w14:paraId="565CE0A0" w14:textId="77777777" w:rsidR="00363B63" w:rsidRPr="006F2DDC" w:rsidRDefault="00363B63" w:rsidP="000C1E9A">
            <w:pPr>
              <w:pStyle w:val="TableText"/>
              <w:ind w:left="340"/>
              <w:jc w:val="both"/>
              <w:rPr>
                <w:rFonts w:cs="Arial"/>
              </w:rPr>
            </w:pPr>
          </w:p>
          <w:p w14:paraId="442237A3"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The actor attempts to save the details without executing of query.</w:t>
            </w:r>
          </w:p>
          <w:p w14:paraId="6FBD3610" w14:textId="77777777" w:rsidR="00363B63" w:rsidRPr="006F2DDC" w:rsidRDefault="00363B63" w:rsidP="000C1E9A">
            <w:pPr>
              <w:pStyle w:val="TableText"/>
              <w:ind w:left="340"/>
              <w:jc w:val="both"/>
              <w:rPr>
                <w:rFonts w:cs="Arial"/>
              </w:rPr>
            </w:pPr>
            <w:r w:rsidRPr="006F2DDC">
              <w:rPr>
                <w:rFonts w:cs="Arial"/>
              </w:rPr>
              <w:t>The system would respond with a message, “No query found”.</w:t>
            </w:r>
          </w:p>
          <w:p w14:paraId="48CFF973" w14:textId="77777777" w:rsidR="00363B63" w:rsidRPr="006F2DDC" w:rsidRDefault="00363B63" w:rsidP="000C1E9A">
            <w:pPr>
              <w:pStyle w:val="TableText"/>
              <w:ind w:left="340"/>
              <w:jc w:val="both"/>
              <w:rPr>
                <w:rFonts w:cs="Arial"/>
              </w:rPr>
            </w:pPr>
          </w:p>
          <w:p w14:paraId="6DA19182"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The actor attempts to save the data by clicking on Export to excel button without execution of query.</w:t>
            </w:r>
          </w:p>
          <w:p w14:paraId="6A58152C" w14:textId="77777777" w:rsidR="00363B63" w:rsidRPr="006F2DDC" w:rsidRDefault="00363B63" w:rsidP="000C1E9A">
            <w:pPr>
              <w:pStyle w:val="TableText"/>
              <w:ind w:left="340"/>
              <w:jc w:val="both"/>
              <w:rPr>
                <w:rFonts w:cs="Arial"/>
              </w:rPr>
            </w:pPr>
            <w:r w:rsidRPr="006F2DDC">
              <w:rPr>
                <w:rFonts w:cs="Arial"/>
              </w:rPr>
              <w:t>The system would respond with a message, “No Data found”.</w:t>
            </w:r>
          </w:p>
          <w:p w14:paraId="50311705" w14:textId="77777777" w:rsidR="00363B63" w:rsidRPr="006F2DDC" w:rsidRDefault="00363B63" w:rsidP="000C1E9A">
            <w:pPr>
              <w:pStyle w:val="TableText"/>
              <w:ind w:left="340"/>
              <w:jc w:val="both"/>
              <w:rPr>
                <w:rFonts w:cs="Arial"/>
              </w:rPr>
            </w:pPr>
          </w:p>
          <w:p w14:paraId="064CF316"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The actor attempts to save the data by clicking on Export to csv button without execution of query.</w:t>
            </w:r>
          </w:p>
          <w:p w14:paraId="5116456B" w14:textId="77777777" w:rsidR="00363B63" w:rsidRPr="006F2DDC" w:rsidRDefault="00363B63" w:rsidP="000C1E9A">
            <w:pPr>
              <w:pStyle w:val="TableText"/>
              <w:ind w:left="340"/>
              <w:jc w:val="both"/>
              <w:rPr>
                <w:rFonts w:cs="Arial"/>
              </w:rPr>
            </w:pPr>
            <w:r w:rsidRPr="006F2DDC">
              <w:rPr>
                <w:rFonts w:cs="Arial"/>
              </w:rPr>
              <w:t>The system would respond with a message, “No Data found”.</w:t>
            </w:r>
          </w:p>
          <w:p w14:paraId="5E71FD13" w14:textId="77777777" w:rsidR="00363B63" w:rsidRPr="006F2DDC" w:rsidRDefault="00363B63" w:rsidP="000C1E9A">
            <w:pPr>
              <w:pStyle w:val="TableText"/>
              <w:ind w:left="340"/>
              <w:jc w:val="both"/>
              <w:rPr>
                <w:rFonts w:cs="Arial"/>
              </w:rPr>
            </w:pPr>
          </w:p>
          <w:p w14:paraId="5606AE9F"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lastRenderedPageBreak/>
              <w:t>In case of Random sampling, if the actor attempts to enter the number which is greater than the actual record set.</w:t>
            </w:r>
          </w:p>
          <w:p w14:paraId="5965F91B" w14:textId="77777777" w:rsidR="00363B63" w:rsidRPr="006F2DDC" w:rsidRDefault="00363B63" w:rsidP="000C1E9A">
            <w:pPr>
              <w:pStyle w:val="TableText"/>
              <w:ind w:left="340"/>
              <w:jc w:val="both"/>
              <w:rPr>
                <w:rFonts w:cs="Arial"/>
              </w:rPr>
            </w:pPr>
            <w:r w:rsidRPr="006F2DDC">
              <w:rPr>
                <w:rFonts w:cs="Arial"/>
              </w:rPr>
              <w:t xml:space="preserve">The system would respond with a message, “Sample size </w:t>
            </w:r>
            <w:proofErr w:type="spellStart"/>
            <w:r w:rsidRPr="006F2DDC">
              <w:rPr>
                <w:rFonts w:cs="Arial"/>
              </w:rPr>
              <w:t>can not</w:t>
            </w:r>
            <w:proofErr w:type="spellEnd"/>
            <w:r w:rsidRPr="006F2DDC">
              <w:rPr>
                <w:rFonts w:cs="Arial"/>
              </w:rPr>
              <w:t xml:space="preserve"> be greater than total number of records.”</w:t>
            </w:r>
          </w:p>
          <w:p w14:paraId="38125780" w14:textId="77777777" w:rsidR="000C1E9A" w:rsidRPr="006F2DDC" w:rsidRDefault="000C1E9A" w:rsidP="000C1E9A">
            <w:pPr>
              <w:pStyle w:val="TableText"/>
              <w:ind w:left="340"/>
              <w:jc w:val="both"/>
              <w:rPr>
                <w:rFonts w:cs="Arial"/>
              </w:rPr>
            </w:pPr>
          </w:p>
          <w:p w14:paraId="32B3A969"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 xml:space="preserve">If the actor attempts </w:t>
            </w:r>
            <w:proofErr w:type="gramStart"/>
            <w:r w:rsidRPr="006F2DDC">
              <w:rPr>
                <w:rFonts w:cs="Arial"/>
                <w:b/>
                <w:u w:val="single"/>
              </w:rPr>
              <w:t>to  click</w:t>
            </w:r>
            <w:proofErr w:type="gramEnd"/>
            <w:r w:rsidRPr="006F2DDC">
              <w:rPr>
                <w:rFonts w:cs="Arial"/>
                <w:b/>
                <w:u w:val="single"/>
              </w:rPr>
              <w:t xml:space="preserve"> on Submit button without selecting any record in Judgmental sampling.</w:t>
            </w:r>
          </w:p>
          <w:p w14:paraId="3176E7CE" w14:textId="77777777" w:rsidR="00363B63" w:rsidRPr="006F2DDC" w:rsidRDefault="00363B63" w:rsidP="000C1E9A">
            <w:pPr>
              <w:pStyle w:val="TableText"/>
              <w:ind w:left="340"/>
              <w:jc w:val="both"/>
              <w:rPr>
                <w:rFonts w:cs="Arial"/>
              </w:rPr>
            </w:pPr>
            <w:r w:rsidRPr="006F2DDC">
              <w:rPr>
                <w:rFonts w:cs="Arial"/>
              </w:rPr>
              <w:t>The system would respond with a message, “Select at least 1 record.”</w:t>
            </w:r>
          </w:p>
          <w:p w14:paraId="39A78854" w14:textId="77777777" w:rsidR="00363B63" w:rsidRPr="006F2DDC" w:rsidRDefault="00363B63" w:rsidP="000C1E9A">
            <w:pPr>
              <w:pStyle w:val="TableText"/>
              <w:ind w:left="340"/>
              <w:jc w:val="both"/>
              <w:rPr>
                <w:rFonts w:cs="Arial"/>
              </w:rPr>
            </w:pPr>
          </w:p>
          <w:p w14:paraId="6B25C4B9"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In case of stratified sampling, if the actor attempts to click on the step 2 without entering the details in step 1 such as Type and Field</w:t>
            </w:r>
          </w:p>
          <w:p w14:paraId="22F8CE9E" w14:textId="77777777" w:rsidR="00363B63" w:rsidRPr="006F2DDC" w:rsidRDefault="00363B63" w:rsidP="000C1E9A">
            <w:pPr>
              <w:pStyle w:val="TableText"/>
              <w:ind w:left="340"/>
              <w:jc w:val="both"/>
              <w:rPr>
                <w:rFonts w:cs="Arial"/>
              </w:rPr>
            </w:pPr>
            <w:r w:rsidRPr="006F2DDC">
              <w:rPr>
                <w:rFonts w:cs="Arial"/>
              </w:rPr>
              <w:t>The system would respond with a message, “This field is required”.</w:t>
            </w:r>
          </w:p>
          <w:p w14:paraId="3E1B3BF8" w14:textId="77777777" w:rsidR="00363B63" w:rsidRPr="006F2DDC" w:rsidRDefault="00363B63" w:rsidP="000C1E9A">
            <w:pPr>
              <w:pStyle w:val="TableText"/>
              <w:ind w:left="340"/>
              <w:jc w:val="both"/>
              <w:rPr>
                <w:rFonts w:cs="Arial"/>
              </w:rPr>
            </w:pPr>
          </w:p>
          <w:p w14:paraId="35D87841" w14:textId="77777777" w:rsidR="00363B63" w:rsidRPr="006F2DDC" w:rsidRDefault="00363B63" w:rsidP="00F454DB">
            <w:pPr>
              <w:pStyle w:val="TableText"/>
              <w:numPr>
                <w:ilvl w:val="0"/>
                <w:numId w:val="207"/>
              </w:numPr>
              <w:jc w:val="both"/>
              <w:rPr>
                <w:rFonts w:cs="Arial"/>
                <w:b/>
                <w:u w:val="single"/>
              </w:rPr>
            </w:pPr>
            <w:r w:rsidRPr="006F2DDC">
              <w:rPr>
                <w:rFonts w:cs="Arial"/>
                <w:b/>
                <w:u w:val="single"/>
              </w:rPr>
              <w:t>If the actor s</w:t>
            </w:r>
            <w:r w:rsidR="005356F2" w:rsidRPr="006F2DDC">
              <w:rPr>
                <w:rFonts w:cs="Arial"/>
                <w:b/>
                <w:u w:val="single"/>
              </w:rPr>
              <w:t>e</w:t>
            </w:r>
            <w:r w:rsidRPr="006F2DDC">
              <w:rPr>
                <w:rFonts w:cs="Arial"/>
                <w:b/>
                <w:u w:val="single"/>
              </w:rPr>
              <w:t>lect</w:t>
            </w:r>
            <w:r w:rsidR="00A16308" w:rsidRPr="006F2DDC">
              <w:rPr>
                <w:rFonts w:cs="Arial"/>
                <w:b/>
                <w:u w:val="single"/>
              </w:rPr>
              <w:t>s</w:t>
            </w:r>
            <w:r w:rsidRPr="006F2DDC">
              <w:rPr>
                <w:rFonts w:cs="Arial"/>
                <w:b/>
                <w:u w:val="single"/>
              </w:rPr>
              <w:t xml:space="preserve"> the wrong type of data type in Data filter option and try to apply any operation</w:t>
            </w:r>
          </w:p>
          <w:p w14:paraId="4C8A2350" w14:textId="77777777" w:rsidR="00363B63" w:rsidRPr="006F2DDC" w:rsidRDefault="00363B63" w:rsidP="000C1E9A">
            <w:pPr>
              <w:pStyle w:val="TableText"/>
              <w:ind w:left="340"/>
              <w:jc w:val="both"/>
              <w:rPr>
                <w:rFonts w:cs="Arial"/>
              </w:rPr>
            </w:pPr>
            <w:r w:rsidRPr="006F2DDC">
              <w:rPr>
                <w:rFonts w:cs="Arial"/>
              </w:rPr>
              <w:t xml:space="preserve">The system would respond with a message, “No records found. Please check the filter conditions”. </w:t>
            </w:r>
          </w:p>
        </w:tc>
      </w:tr>
      <w:tr w:rsidR="00363B63" w:rsidRPr="006F2DDC" w14:paraId="36BD8A6C" w14:textId="77777777" w:rsidTr="0049787F">
        <w:tc>
          <w:tcPr>
            <w:tcW w:w="8856" w:type="dxa"/>
          </w:tcPr>
          <w:p w14:paraId="565970AA" w14:textId="77777777" w:rsidR="00363B63" w:rsidRPr="006F2DDC" w:rsidRDefault="00363B63" w:rsidP="0049787F">
            <w:pPr>
              <w:pStyle w:val="TableText"/>
              <w:jc w:val="both"/>
              <w:rPr>
                <w:rFonts w:cs="Arial"/>
                <w:b/>
                <w:bCs/>
              </w:rPr>
            </w:pPr>
            <w:r w:rsidRPr="006F2DDC">
              <w:rPr>
                <w:rFonts w:cs="Arial"/>
                <w:b/>
                <w:bCs/>
              </w:rPr>
              <w:lastRenderedPageBreak/>
              <w:t>Business Rules</w:t>
            </w:r>
          </w:p>
          <w:p w14:paraId="40440805" w14:textId="77777777" w:rsidR="00363B63" w:rsidRPr="006F2DDC" w:rsidRDefault="00363B63" w:rsidP="00183E0F">
            <w:pPr>
              <w:pStyle w:val="ListParagraph"/>
              <w:numPr>
                <w:ilvl w:val="0"/>
                <w:numId w:val="18"/>
              </w:numPr>
              <w:suppressAutoHyphens/>
              <w:autoSpaceDE w:val="0"/>
              <w:autoSpaceDN w:val="0"/>
              <w:adjustRightInd w:val="0"/>
              <w:spacing w:line="360" w:lineRule="auto"/>
              <w:jc w:val="both"/>
              <w:rPr>
                <w:rFonts w:cs="Arial"/>
              </w:rPr>
            </w:pPr>
            <w:r w:rsidRPr="006F2DDC">
              <w:rPr>
                <w:rFonts w:cs="Arial"/>
              </w:rPr>
              <w:t>The mandatory fields are:</w:t>
            </w:r>
          </w:p>
          <w:p w14:paraId="0CF46EA1" w14:textId="77777777" w:rsidR="00363B63" w:rsidRPr="006F2DDC" w:rsidRDefault="00363B63" w:rsidP="00183E0F">
            <w:pPr>
              <w:pStyle w:val="ListParagraph"/>
              <w:numPr>
                <w:ilvl w:val="0"/>
                <w:numId w:val="19"/>
              </w:numPr>
              <w:suppressAutoHyphens/>
              <w:autoSpaceDE w:val="0"/>
              <w:autoSpaceDN w:val="0"/>
              <w:adjustRightInd w:val="0"/>
              <w:spacing w:line="360" w:lineRule="auto"/>
              <w:jc w:val="both"/>
              <w:rPr>
                <w:rFonts w:cs="Arial"/>
              </w:rPr>
            </w:pPr>
            <w:r w:rsidRPr="006F2DDC">
              <w:rPr>
                <w:rFonts w:cs="Arial"/>
              </w:rPr>
              <w:t>Select Data Source Type from the Drop Down</w:t>
            </w:r>
          </w:p>
          <w:p w14:paraId="1844BC8E" w14:textId="77777777" w:rsidR="00363B63" w:rsidRPr="006F2DDC" w:rsidRDefault="00363B63" w:rsidP="00183E0F">
            <w:pPr>
              <w:pStyle w:val="ListParagraph"/>
              <w:numPr>
                <w:ilvl w:val="0"/>
                <w:numId w:val="19"/>
              </w:numPr>
              <w:suppressAutoHyphens/>
              <w:autoSpaceDE w:val="0"/>
              <w:autoSpaceDN w:val="0"/>
              <w:adjustRightInd w:val="0"/>
              <w:spacing w:line="360" w:lineRule="auto"/>
              <w:jc w:val="both"/>
              <w:rPr>
                <w:rFonts w:cs="Arial"/>
              </w:rPr>
            </w:pPr>
            <w:r w:rsidRPr="006F2DDC">
              <w:rPr>
                <w:rFonts w:cs="Arial"/>
              </w:rPr>
              <w:t>Server Name</w:t>
            </w:r>
          </w:p>
          <w:p w14:paraId="2002518E" w14:textId="77777777" w:rsidR="00363B63" w:rsidRPr="006F2DDC" w:rsidRDefault="00363B63" w:rsidP="00183E0F">
            <w:pPr>
              <w:pStyle w:val="ListParagraph"/>
              <w:numPr>
                <w:ilvl w:val="0"/>
                <w:numId w:val="19"/>
              </w:numPr>
              <w:suppressAutoHyphens/>
              <w:autoSpaceDE w:val="0"/>
              <w:autoSpaceDN w:val="0"/>
              <w:adjustRightInd w:val="0"/>
              <w:spacing w:line="360" w:lineRule="auto"/>
              <w:jc w:val="both"/>
              <w:rPr>
                <w:rFonts w:cs="Arial"/>
              </w:rPr>
            </w:pPr>
            <w:r w:rsidRPr="006F2DDC">
              <w:rPr>
                <w:rFonts w:cs="Arial"/>
              </w:rPr>
              <w:t>Database Name</w:t>
            </w:r>
          </w:p>
          <w:p w14:paraId="13FF7062" w14:textId="77777777" w:rsidR="00363B63" w:rsidRPr="006F2DDC" w:rsidRDefault="00363B63" w:rsidP="00183E0F">
            <w:pPr>
              <w:pStyle w:val="ListParagraph"/>
              <w:numPr>
                <w:ilvl w:val="0"/>
                <w:numId w:val="19"/>
              </w:numPr>
              <w:suppressAutoHyphens/>
              <w:autoSpaceDE w:val="0"/>
              <w:autoSpaceDN w:val="0"/>
              <w:adjustRightInd w:val="0"/>
              <w:spacing w:line="360" w:lineRule="auto"/>
              <w:jc w:val="both"/>
              <w:rPr>
                <w:rFonts w:cs="Arial"/>
              </w:rPr>
            </w:pPr>
            <w:r w:rsidRPr="006F2DDC">
              <w:rPr>
                <w:rFonts w:cs="Arial"/>
              </w:rPr>
              <w:t>Port Number</w:t>
            </w:r>
          </w:p>
          <w:p w14:paraId="49871121" w14:textId="77777777" w:rsidR="00363B63" w:rsidRPr="006F2DDC" w:rsidRDefault="00363B63" w:rsidP="00183E0F">
            <w:pPr>
              <w:pStyle w:val="ListParagraph"/>
              <w:numPr>
                <w:ilvl w:val="0"/>
                <w:numId w:val="19"/>
              </w:numPr>
              <w:suppressAutoHyphens/>
              <w:autoSpaceDE w:val="0"/>
              <w:autoSpaceDN w:val="0"/>
              <w:adjustRightInd w:val="0"/>
              <w:spacing w:line="360" w:lineRule="auto"/>
              <w:jc w:val="both"/>
              <w:rPr>
                <w:rFonts w:cs="Arial"/>
              </w:rPr>
            </w:pPr>
            <w:r w:rsidRPr="006F2DDC">
              <w:rPr>
                <w:rFonts w:cs="Arial"/>
              </w:rPr>
              <w:t>User Name</w:t>
            </w:r>
          </w:p>
          <w:p w14:paraId="5DA8FB4C" w14:textId="77777777" w:rsidR="00363B63" w:rsidRPr="006F2DDC" w:rsidRDefault="00363B63" w:rsidP="00183E0F">
            <w:pPr>
              <w:pStyle w:val="ListParagraph"/>
              <w:numPr>
                <w:ilvl w:val="0"/>
                <w:numId w:val="19"/>
              </w:numPr>
              <w:suppressAutoHyphens/>
              <w:autoSpaceDE w:val="0"/>
              <w:autoSpaceDN w:val="0"/>
              <w:adjustRightInd w:val="0"/>
              <w:spacing w:line="360" w:lineRule="auto"/>
              <w:jc w:val="both"/>
              <w:rPr>
                <w:rFonts w:cs="Arial"/>
              </w:rPr>
            </w:pPr>
            <w:r w:rsidRPr="006F2DDC">
              <w:rPr>
                <w:rFonts w:cs="Arial"/>
              </w:rPr>
              <w:t>Password</w:t>
            </w:r>
          </w:p>
        </w:tc>
      </w:tr>
      <w:tr w:rsidR="00363B63" w:rsidRPr="006F2DDC" w14:paraId="52A082F4" w14:textId="77777777" w:rsidTr="0049787F">
        <w:tc>
          <w:tcPr>
            <w:tcW w:w="8856" w:type="dxa"/>
          </w:tcPr>
          <w:p w14:paraId="207415B9" w14:textId="77777777" w:rsidR="00363B63" w:rsidRPr="006F2DDC" w:rsidRDefault="00363B63" w:rsidP="0049787F">
            <w:pPr>
              <w:pStyle w:val="TableText"/>
              <w:jc w:val="both"/>
              <w:rPr>
                <w:rFonts w:cs="Arial"/>
                <w:b/>
                <w:bCs/>
              </w:rPr>
            </w:pPr>
            <w:r w:rsidRPr="006F2DDC">
              <w:rPr>
                <w:rFonts w:cs="Arial"/>
                <w:b/>
                <w:bCs/>
              </w:rPr>
              <w:t>Relationships</w:t>
            </w:r>
          </w:p>
          <w:p w14:paraId="20720E6F" w14:textId="77777777" w:rsidR="00363B63" w:rsidRPr="006F2DDC" w:rsidRDefault="00363B63" w:rsidP="0049787F">
            <w:pPr>
              <w:pStyle w:val="TableText"/>
              <w:jc w:val="both"/>
              <w:rPr>
                <w:rFonts w:cs="Arial"/>
              </w:rPr>
            </w:pPr>
            <w:r w:rsidRPr="006F2DDC">
              <w:rPr>
                <w:rFonts w:cs="Arial"/>
              </w:rPr>
              <w:t>None</w:t>
            </w:r>
          </w:p>
        </w:tc>
      </w:tr>
      <w:tr w:rsidR="00363B63" w:rsidRPr="006F2DDC" w14:paraId="389B4D69" w14:textId="77777777" w:rsidTr="0049787F">
        <w:tc>
          <w:tcPr>
            <w:tcW w:w="8856" w:type="dxa"/>
          </w:tcPr>
          <w:p w14:paraId="72CCA12E" w14:textId="77777777" w:rsidR="00363B63" w:rsidRPr="006F2DDC" w:rsidRDefault="00363B63" w:rsidP="0049787F">
            <w:pPr>
              <w:pStyle w:val="TableText"/>
              <w:jc w:val="both"/>
              <w:rPr>
                <w:rFonts w:cs="Arial"/>
                <w:b/>
                <w:bCs/>
              </w:rPr>
            </w:pPr>
            <w:r w:rsidRPr="006F2DDC">
              <w:rPr>
                <w:rFonts w:cs="Arial"/>
                <w:b/>
                <w:bCs/>
              </w:rPr>
              <w:t>Special Requirements</w:t>
            </w:r>
          </w:p>
          <w:p w14:paraId="2F505A0C" w14:textId="77777777" w:rsidR="00363B63" w:rsidRPr="006F2DDC" w:rsidRDefault="00363B63" w:rsidP="0049787F">
            <w:pPr>
              <w:pStyle w:val="TableText"/>
              <w:jc w:val="both"/>
              <w:rPr>
                <w:rFonts w:cs="Arial"/>
              </w:rPr>
            </w:pPr>
            <w:r w:rsidRPr="006F2DDC">
              <w:rPr>
                <w:rFonts w:cs="Arial"/>
              </w:rPr>
              <w:t xml:space="preserve">None </w:t>
            </w:r>
          </w:p>
        </w:tc>
      </w:tr>
      <w:tr w:rsidR="00363B63" w:rsidRPr="006F2DDC" w14:paraId="0939AF67" w14:textId="77777777" w:rsidTr="0049787F">
        <w:tc>
          <w:tcPr>
            <w:tcW w:w="8856" w:type="dxa"/>
          </w:tcPr>
          <w:p w14:paraId="38F580D3" w14:textId="77777777" w:rsidR="00363B63" w:rsidRPr="006F2DDC" w:rsidRDefault="00363B63" w:rsidP="0049787F">
            <w:pPr>
              <w:pStyle w:val="TableText"/>
              <w:jc w:val="both"/>
              <w:rPr>
                <w:rFonts w:cs="Arial"/>
                <w:b/>
                <w:bCs/>
              </w:rPr>
            </w:pPr>
            <w:r w:rsidRPr="006F2DDC">
              <w:rPr>
                <w:rFonts w:cs="Arial"/>
                <w:b/>
                <w:bCs/>
              </w:rPr>
              <w:t>Assumptions</w:t>
            </w:r>
          </w:p>
          <w:p w14:paraId="3D5BE3A9" w14:textId="77777777" w:rsidR="00363B63" w:rsidRPr="006F2DDC" w:rsidRDefault="00363B63" w:rsidP="0049787F">
            <w:pPr>
              <w:pStyle w:val="TableText"/>
              <w:jc w:val="both"/>
              <w:rPr>
                <w:rFonts w:cs="Arial"/>
              </w:rPr>
            </w:pPr>
            <w:r w:rsidRPr="006F2DDC">
              <w:rPr>
                <w:rFonts w:cs="Arial"/>
              </w:rPr>
              <w:t xml:space="preserve">None </w:t>
            </w:r>
          </w:p>
        </w:tc>
      </w:tr>
    </w:tbl>
    <w:p w14:paraId="050AB034" w14:textId="77777777" w:rsidR="00843316" w:rsidRPr="006F2DDC" w:rsidRDefault="00447C14" w:rsidP="00843316">
      <w:pPr>
        <w:pStyle w:val="Heading3"/>
        <w:ind w:left="0"/>
        <w:jc w:val="both"/>
      </w:pPr>
      <w:r w:rsidRPr="006F2DDC">
        <w:br w:type="page"/>
      </w:r>
      <w:bookmarkStart w:id="47" w:name="_Toc24137619"/>
      <w:r w:rsidR="00843316" w:rsidRPr="006F2DDC">
        <w:lastRenderedPageBreak/>
        <w:t>UC 3.</w:t>
      </w:r>
      <w:r w:rsidR="00843316">
        <w:t>2</w:t>
      </w:r>
      <w:r w:rsidR="00843316" w:rsidRPr="006F2DDC">
        <w:t>.</w:t>
      </w:r>
      <w:r w:rsidR="00843316">
        <w:t>32</w:t>
      </w:r>
      <w:r w:rsidR="00843316" w:rsidRPr="006F2DDC">
        <w:t xml:space="preserve"> </w:t>
      </w:r>
      <w:r w:rsidR="00843316">
        <w:t xml:space="preserve">Save </w:t>
      </w:r>
      <w:r w:rsidR="00FC76A2">
        <w:t xml:space="preserve">/ Replace </w:t>
      </w:r>
      <w:r w:rsidR="00843316">
        <w:t>Dataset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43316" w:rsidRPr="006F2DDC" w14:paraId="7A94E1A9" w14:textId="77777777" w:rsidTr="00CF7C59">
        <w:tc>
          <w:tcPr>
            <w:tcW w:w="8856" w:type="dxa"/>
          </w:tcPr>
          <w:p w14:paraId="06166DB2" w14:textId="77777777" w:rsidR="00843316" w:rsidRPr="006F2DDC" w:rsidRDefault="00843316" w:rsidP="00CF7C59">
            <w:pPr>
              <w:pStyle w:val="TableText"/>
              <w:jc w:val="both"/>
              <w:rPr>
                <w:b/>
                <w:bCs/>
              </w:rPr>
            </w:pPr>
            <w:r w:rsidRPr="006F2DDC">
              <w:rPr>
                <w:b/>
                <w:bCs/>
              </w:rPr>
              <w:t>Actor(s)</w:t>
            </w:r>
          </w:p>
          <w:p w14:paraId="257AFEFC" w14:textId="77777777" w:rsidR="00843316" w:rsidRPr="006F2DDC" w:rsidRDefault="00FC76A2" w:rsidP="00CF7C59">
            <w:pPr>
              <w:pStyle w:val="TableText"/>
              <w:jc w:val="both"/>
            </w:pPr>
            <w:r w:rsidRPr="006F2DDC">
              <w:rPr>
                <w:rFonts w:cs="Arial"/>
              </w:rPr>
              <w:t>Designer</w:t>
            </w:r>
          </w:p>
        </w:tc>
      </w:tr>
      <w:tr w:rsidR="00843316" w:rsidRPr="006F2DDC" w14:paraId="4F7BAFBD" w14:textId="77777777" w:rsidTr="00CF7C59">
        <w:tc>
          <w:tcPr>
            <w:tcW w:w="8856" w:type="dxa"/>
          </w:tcPr>
          <w:p w14:paraId="3CA2019D" w14:textId="77777777" w:rsidR="00843316" w:rsidRPr="006F2DDC" w:rsidRDefault="00843316" w:rsidP="00CF7C59">
            <w:pPr>
              <w:pStyle w:val="TableText"/>
              <w:jc w:val="both"/>
              <w:rPr>
                <w:b/>
                <w:bCs/>
              </w:rPr>
            </w:pPr>
            <w:r w:rsidRPr="006F2DDC">
              <w:rPr>
                <w:b/>
                <w:bCs/>
              </w:rPr>
              <w:t>Description</w:t>
            </w:r>
          </w:p>
          <w:p w14:paraId="2E24A932" w14:textId="77777777" w:rsidR="00843316" w:rsidRPr="006F2DDC" w:rsidRDefault="00843316" w:rsidP="00CF7C59">
            <w:pPr>
              <w:pStyle w:val="TableText"/>
              <w:jc w:val="both"/>
            </w:pPr>
            <w:r w:rsidRPr="006F2DDC">
              <w:t xml:space="preserve">This use case allows the actor to </w:t>
            </w:r>
            <w:r w:rsidR="00FC76A2">
              <w:t>save or replace a dataset and provide information of required storage and connection modes</w:t>
            </w:r>
            <w:r w:rsidRPr="006F2DDC">
              <w:t>.</w:t>
            </w:r>
          </w:p>
        </w:tc>
      </w:tr>
      <w:tr w:rsidR="00843316" w:rsidRPr="006F2DDC" w14:paraId="1B5040BC" w14:textId="77777777" w:rsidTr="00CF7C59">
        <w:tc>
          <w:tcPr>
            <w:tcW w:w="8856" w:type="dxa"/>
          </w:tcPr>
          <w:p w14:paraId="5711D7ED" w14:textId="77777777" w:rsidR="00843316" w:rsidRPr="006F2DDC" w:rsidRDefault="00843316" w:rsidP="00CF7C59">
            <w:pPr>
              <w:pStyle w:val="TableText"/>
              <w:jc w:val="both"/>
              <w:rPr>
                <w:b/>
                <w:bCs/>
              </w:rPr>
            </w:pPr>
            <w:proofErr w:type="gramStart"/>
            <w:r w:rsidRPr="006F2DDC">
              <w:rPr>
                <w:b/>
                <w:bCs/>
              </w:rPr>
              <w:t>Pre Conditions</w:t>
            </w:r>
            <w:proofErr w:type="gramEnd"/>
          </w:p>
          <w:p w14:paraId="62957903" w14:textId="77777777" w:rsidR="00843316" w:rsidRPr="006F2DDC" w:rsidRDefault="00843316" w:rsidP="00F454DB">
            <w:pPr>
              <w:pStyle w:val="TableText"/>
              <w:numPr>
                <w:ilvl w:val="0"/>
                <w:numId w:val="268"/>
              </w:numPr>
              <w:jc w:val="both"/>
            </w:pPr>
            <w:r w:rsidRPr="006F2DDC">
              <w:t xml:space="preserve">The actor has logged into the system and </w:t>
            </w:r>
            <w:r w:rsidR="00C465EF">
              <w:t>uploaded</w:t>
            </w:r>
            <w:r w:rsidR="00EF4FE4">
              <w:t xml:space="preserve"> a flat file data or prepared a query join, filter or advanced query using tables from a SQL data source</w:t>
            </w:r>
            <w:r w:rsidRPr="006F2DDC">
              <w:t>.</w:t>
            </w:r>
          </w:p>
        </w:tc>
      </w:tr>
      <w:tr w:rsidR="00843316" w:rsidRPr="006F2DDC" w14:paraId="5CA57214" w14:textId="77777777" w:rsidTr="00CF7C59">
        <w:tc>
          <w:tcPr>
            <w:tcW w:w="8856" w:type="dxa"/>
          </w:tcPr>
          <w:p w14:paraId="70D01B33" w14:textId="77777777" w:rsidR="00843316" w:rsidRPr="006F2DDC" w:rsidRDefault="00843316" w:rsidP="00CF7C59">
            <w:pPr>
              <w:pStyle w:val="TableText"/>
              <w:jc w:val="both"/>
              <w:rPr>
                <w:b/>
                <w:bCs/>
              </w:rPr>
            </w:pPr>
            <w:r w:rsidRPr="006F2DDC">
              <w:rPr>
                <w:b/>
                <w:bCs/>
              </w:rPr>
              <w:t>Triggers</w:t>
            </w:r>
          </w:p>
          <w:p w14:paraId="7AB0687D" w14:textId="77777777" w:rsidR="00843316" w:rsidRPr="006F2DDC" w:rsidRDefault="00843316" w:rsidP="00F454DB">
            <w:pPr>
              <w:pStyle w:val="TableText"/>
              <w:numPr>
                <w:ilvl w:val="0"/>
                <w:numId w:val="269"/>
              </w:numPr>
              <w:jc w:val="both"/>
            </w:pPr>
            <w:r w:rsidRPr="006F2DDC">
              <w:t xml:space="preserve">Actor </w:t>
            </w:r>
            <w:r w:rsidR="00C465EF">
              <w:t>clicks on the Save Data icon after uploading a flat file data or preparing a query join, filter or advanced query using tables from a SQL data source</w:t>
            </w:r>
            <w:r w:rsidRPr="006F2DDC">
              <w:t>.</w:t>
            </w:r>
          </w:p>
        </w:tc>
      </w:tr>
      <w:tr w:rsidR="00843316" w:rsidRPr="006F2DDC" w14:paraId="2D148503" w14:textId="77777777" w:rsidTr="00CF7C59">
        <w:tc>
          <w:tcPr>
            <w:tcW w:w="8856" w:type="dxa"/>
          </w:tcPr>
          <w:p w14:paraId="52164E0B" w14:textId="77777777" w:rsidR="00843316" w:rsidRPr="006F2DDC" w:rsidRDefault="00843316" w:rsidP="00CF7C59">
            <w:pPr>
              <w:pStyle w:val="TableText"/>
              <w:jc w:val="both"/>
              <w:rPr>
                <w:b/>
              </w:rPr>
            </w:pPr>
            <w:r w:rsidRPr="006F2DDC">
              <w:rPr>
                <w:b/>
              </w:rPr>
              <w:t>Normal Flow</w:t>
            </w:r>
          </w:p>
          <w:p w14:paraId="3CBCE199" w14:textId="77777777" w:rsidR="00680897" w:rsidRDefault="00843316" w:rsidP="00F454DB">
            <w:pPr>
              <w:pStyle w:val="TableText"/>
              <w:numPr>
                <w:ilvl w:val="0"/>
                <w:numId w:val="267"/>
              </w:numPr>
              <w:jc w:val="both"/>
            </w:pPr>
            <w:r w:rsidRPr="006F2DDC">
              <w:t xml:space="preserve">System should display a pop-up with </w:t>
            </w:r>
            <w:r w:rsidR="00C435E6">
              <w:t xml:space="preserve">the heading “Save Data” and </w:t>
            </w:r>
            <w:r w:rsidR="00680897">
              <w:t>5</w:t>
            </w:r>
            <w:r w:rsidR="00C435E6">
              <w:t xml:space="preserve"> form fields:</w:t>
            </w:r>
          </w:p>
          <w:p w14:paraId="3527901C" w14:textId="77777777" w:rsidR="00680897" w:rsidRDefault="00680897" w:rsidP="00F454DB">
            <w:pPr>
              <w:pStyle w:val="TableText"/>
              <w:numPr>
                <w:ilvl w:val="0"/>
                <w:numId w:val="270"/>
              </w:numPr>
              <w:jc w:val="both"/>
            </w:pPr>
            <w:r>
              <w:t xml:space="preserve">A dropdown with values </w:t>
            </w:r>
            <w:r w:rsidRPr="00680897">
              <w:rPr>
                <w:u w:val="single"/>
              </w:rPr>
              <w:t>New</w:t>
            </w:r>
            <w:r>
              <w:t xml:space="preserve"> and </w:t>
            </w:r>
            <w:r w:rsidRPr="00680897">
              <w:rPr>
                <w:u w:val="single"/>
              </w:rPr>
              <w:t>Existing</w:t>
            </w:r>
            <w:r>
              <w:t xml:space="preserve">. </w:t>
            </w:r>
            <w:r w:rsidRPr="00680897">
              <w:rPr>
                <w:u w:val="single"/>
              </w:rPr>
              <w:t>New</w:t>
            </w:r>
            <w:r>
              <w:t xml:space="preserve"> should be selected by default.</w:t>
            </w:r>
          </w:p>
          <w:p w14:paraId="49D060BB" w14:textId="77777777" w:rsidR="00843316" w:rsidRDefault="00680897" w:rsidP="00F454DB">
            <w:pPr>
              <w:pStyle w:val="TableText"/>
              <w:numPr>
                <w:ilvl w:val="0"/>
                <w:numId w:val="270"/>
              </w:numPr>
              <w:jc w:val="both"/>
            </w:pPr>
            <w:r>
              <w:t xml:space="preserve">Text box </w:t>
            </w:r>
            <w:r w:rsidRPr="00680897">
              <w:rPr>
                <w:u w:val="single"/>
              </w:rPr>
              <w:t>Dataset name</w:t>
            </w:r>
            <w:r>
              <w:t xml:space="preserve"> where actor can enter </w:t>
            </w:r>
            <w:proofErr w:type="spellStart"/>
            <w:r>
              <w:t>upto</w:t>
            </w:r>
            <w:proofErr w:type="spellEnd"/>
            <w:r>
              <w:t xml:space="preserve"> 99 Unicode characters</w:t>
            </w:r>
            <w:r w:rsidR="00843316" w:rsidRPr="006F2DDC">
              <w:t>.</w:t>
            </w:r>
            <w:r>
              <w:t xml:space="preserve"> System should display this field only if first dropdown was selected as </w:t>
            </w:r>
            <w:r w:rsidRPr="00680897">
              <w:rPr>
                <w:u w:val="single"/>
              </w:rPr>
              <w:t>New</w:t>
            </w:r>
            <w:r>
              <w:t xml:space="preserve">. System should clear and hide this textbox if actor selected </w:t>
            </w:r>
            <w:r w:rsidRPr="00680897">
              <w:rPr>
                <w:u w:val="single"/>
              </w:rPr>
              <w:t>Existing</w:t>
            </w:r>
            <w:r w:rsidRPr="00680897">
              <w:t xml:space="preserve"> in the </w:t>
            </w:r>
            <w:r>
              <w:t>first dropdown.</w:t>
            </w:r>
          </w:p>
          <w:p w14:paraId="5A1BC89D" w14:textId="77777777" w:rsidR="00680897" w:rsidRDefault="00680897" w:rsidP="00F454DB">
            <w:pPr>
              <w:pStyle w:val="TableText"/>
              <w:numPr>
                <w:ilvl w:val="0"/>
                <w:numId w:val="270"/>
              </w:numPr>
              <w:jc w:val="both"/>
            </w:pPr>
            <w:r>
              <w:t xml:space="preserve">Dropdown </w:t>
            </w:r>
            <w:r w:rsidRPr="00680897">
              <w:rPr>
                <w:u w:val="single"/>
              </w:rPr>
              <w:t>Dataset</w:t>
            </w:r>
            <w:r w:rsidRPr="00680897">
              <w:t xml:space="preserve"> </w:t>
            </w:r>
            <w:r>
              <w:t>where actor can select any single dataset from the list of datasets already saved in the current project</w:t>
            </w:r>
            <w:r w:rsidRPr="006F2DDC">
              <w:t>.</w:t>
            </w:r>
            <w:r>
              <w:t xml:space="preserve"> System should display the list in ascending alphabetical order. System should display this field only if first dropdown was selected as </w:t>
            </w:r>
            <w:r>
              <w:rPr>
                <w:u w:val="single"/>
              </w:rPr>
              <w:t>Existing</w:t>
            </w:r>
            <w:r>
              <w:t xml:space="preserve">. System should clear and hide this textbox if actor selected </w:t>
            </w:r>
            <w:r>
              <w:rPr>
                <w:u w:val="single"/>
              </w:rPr>
              <w:t xml:space="preserve">New </w:t>
            </w:r>
            <w:r w:rsidRPr="00680897">
              <w:t xml:space="preserve">in the </w:t>
            </w:r>
            <w:r>
              <w:t>first dropdown.</w:t>
            </w:r>
          </w:p>
          <w:p w14:paraId="76EC1157" w14:textId="77777777" w:rsidR="00680897" w:rsidRDefault="00680897" w:rsidP="00F454DB">
            <w:pPr>
              <w:pStyle w:val="TableText"/>
              <w:numPr>
                <w:ilvl w:val="0"/>
                <w:numId w:val="270"/>
              </w:numPr>
              <w:jc w:val="both"/>
            </w:pPr>
            <w:r>
              <w:t xml:space="preserve">Dropdown </w:t>
            </w:r>
            <w:r w:rsidRPr="00680897">
              <w:rPr>
                <w:u w:val="single"/>
              </w:rPr>
              <w:t>Mode of Connection</w:t>
            </w:r>
            <w:r>
              <w:t xml:space="preserve"> with values </w:t>
            </w:r>
            <w:r w:rsidRPr="00680897">
              <w:rPr>
                <w:u w:val="single"/>
              </w:rPr>
              <w:t>Direct</w:t>
            </w:r>
            <w:r>
              <w:t xml:space="preserve">, </w:t>
            </w:r>
            <w:r w:rsidRPr="00680897">
              <w:rPr>
                <w:u w:val="single"/>
              </w:rPr>
              <w:t>Cache</w:t>
            </w:r>
            <w:r>
              <w:t xml:space="preserve">, </w:t>
            </w:r>
            <w:r w:rsidRPr="00680897">
              <w:rPr>
                <w:u w:val="single"/>
              </w:rPr>
              <w:t>Schedule</w:t>
            </w:r>
            <w:r>
              <w:t xml:space="preserve">, </w:t>
            </w:r>
            <w:r w:rsidRPr="00680897">
              <w:rPr>
                <w:u w:val="single"/>
              </w:rPr>
              <w:t>Stored</w:t>
            </w:r>
            <w:r>
              <w:t>.</w:t>
            </w:r>
            <w:r w:rsidR="003742F4">
              <w:t xml:space="preserve"> System should not display the </w:t>
            </w:r>
            <w:r w:rsidR="003742F4" w:rsidRPr="003742F4">
              <w:rPr>
                <w:u w:val="single"/>
              </w:rPr>
              <w:t>Schedule</w:t>
            </w:r>
            <w:r w:rsidR="003742F4">
              <w:t xml:space="preserve"> option for flat file data.</w:t>
            </w:r>
            <w:r w:rsidR="002C27DF">
              <w:t xml:space="preserve"> In case actor had selected an existing dataset, system should display the value as entered at the time of last save.</w:t>
            </w:r>
          </w:p>
          <w:p w14:paraId="59621C6F" w14:textId="77777777" w:rsidR="003B4FED" w:rsidRDefault="003B4FED" w:rsidP="00F454DB">
            <w:pPr>
              <w:pStyle w:val="TableText"/>
              <w:numPr>
                <w:ilvl w:val="0"/>
                <w:numId w:val="270"/>
              </w:numPr>
              <w:jc w:val="both"/>
            </w:pPr>
            <w:r>
              <w:t xml:space="preserve">Dropdown </w:t>
            </w:r>
            <w:r>
              <w:rPr>
                <w:u w:val="single"/>
              </w:rPr>
              <w:t>Schedule Time</w:t>
            </w:r>
            <w:r>
              <w:t xml:space="preserve"> with values </w:t>
            </w:r>
            <w:r>
              <w:rPr>
                <w:u w:val="single"/>
              </w:rPr>
              <w:t>Hourly</w:t>
            </w:r>
            <w:r>
              <w:t xml:space="preserve">, </w:t>
            </w:r>
            <w:r>
              <w:rPr>
                <w:u w:val="single"/>
              </w:rPr>
              <w:t>Daily</w:t>
            </w:r>
            <w:r>
              <w:t xml:space="preserve">, </w:t>
            </w:r>
            <w:r>
              <w:rPr>
                <w:u w:val="single"/>
              </w:rPr>
              <w:t>Weekly</w:t>
            </w:r>
            <w:r>
              <w:t xml:space="preserve">, </w:t>
            </w:r>
            <w:r>
              <w:rPr>
                <w:u w:val="single"/>
              </w:rPr>
              <w:t>Monthly</w:t>
            </w:r>
            <w:r>
              <w:t xml:space="preserve">. System should display this dropdown only if </w:t>
            </w:r>
            <w:r w:rsidRPr="003B4FED">
              <w:rPr>
                <w:u w:val="single"/>
              </w:rPr>
              <w:t>Schedule</w:t>
            </w:r>
            <w:r>
              <w:t xml:space="preserve"> was selected above. In case actor had selected an existing </w:t>
            </w:r>
            <w:proofErr w:type="gramStart"/>
            <w:r>
              <w:t>dataset</w:t>
            </w:r>
            <w:proofErr w:type="gramEnd"/>
            <w:r>
              <w:t xml:space="preserve"> which had mode of connection as </w:t>
            </w:r>
            <w:r w:rsidRPr="003B4FED">
              <w:rPr>
                <w:u w:val="single"/>
              </w:rPr>
              <w:t>Schedule</w:t>
            </w:r>
            <w:r>
              <w:t xml:space="preserve"> at the time of last save, system should display the </w:t>
            </w:r>
            <w:r w:rsidRPr="003B4FED">
              <w:rPr>
                <w:u w:val="single"/>
              </w:rPr>
              <w:t>Schedule Time</w:t>
            </w:r>
            <w:r>
              <w:t xml:space="preserve"> value as entered at the time of last save.</w:t>
            </w:r>
          </w:p>
          <w:p w14:paraId="23E9A279" w14:textId="77777777" w:rsidR="002C27DF" w:rsidRPr="006F2DDC" w:rsidRDefault="002C27DF" w:rsidP="00F454DB">
            <w:pPr>
              <w:pStyle w:val="TableText"/>
              <w:numPr>
                <w:ilvl w:val="0"/>
                <w:numId w:val="270"/>
              </w:numPr>
              <w:jc w:val="both"/>
            </w:pPr>
            <w:r>
              <w:t xml:space="preserve">Text box </w:t>
            </w:r>
            <w:r>
              <w:rPr>
                <w:u w:val="single"/>
              </w:rPr>
              <w:t>Description</w:t>
            </w:r>
            <w:r>
              <w:t xml:space="preserve"> where actor can enter </w:t>
            </w:r>
            <w:proofErr w:type="spellStart"/>
            <w:r>
              <w:t>upto</w:t>
            </w:r>
            <w:proofErr w:type="spellEnd"/>
            <w:r>
              <w:t xml:space="preserve"> 250 Unicode characters</w:t>
            </w:r>
            <w:r w:rsidRPr="006F2DDC">
              <w:t>.</w:t>
            </w:r>
          </w:p>
          <w:p w14:paraId="550AAEC2" w14:textId="77777777" w:rsidR="00843316" w:rsidRDefault="00843316" w:rsidP="00F454DB">
            <w:pPr>
              <w:pStyle w:val="TableText"/>
              <w:numPr>
                <w:ilvl w:val="0"/>
                <w:numId w:val="267"/>
              </w:numPr>
              <w:jc w:val="both"/>
            </w:pPr>
            <w:r w:rsidRPr="006F2DDC">
              <w:t xml:space="preserve">System should also display </w:t>
            </w:r>
            <w:r w:rsidR="002C27DF" w:rsidRPr="002C27DF">
              <w:rPr>
                <w:u w:val="single"/>
              </w:rPr>
              <w:t>Save</w:t>
            </w:r>
            <w:r w:rsidR="002C27DF">
              <w:t xml:space="preserve"> and </w:t>
            </w:r>
            <w:r w:rsidRPr="006F2DDC">
              <w:rPr>
                <w:u w:val="single"/>
              </w:rPr>
              <w:t>Close</w:t>
            </w:r>
            <w:r w:rsidRPr="006F2DDC">
              <w:t xml:space="preserve"> button</w:t>
            </w:r>
            <w:r w:rsidR="002C27DF">
              <w:t>s</w:t>
            </w:r>
            <w:r w:rsidRPr="006F2DDC">
              <w:t xml:space="preserve"> on the pop-up.</w:t>
            </w:r>
          </w:p>
          <w:p w14:paraId="15DF282A" w14:textId="77777777" w:rsidR="001D1AC5" w:rsidRPr="006F2DDC" w:rsidRDefault="001D1AC5" w:rsidP="00F454DB">
            <w:pPr>
              <w:pStyle w:val="TableText"/>
              <w:numPr>
                <w:ilvl w:val="0"/>
                <w:numId w:val="267"/>
              </w:numPr>
              <w:jc w:val="both"/>
            </w:pPr>
            <w:r>
              <w:lastRenderedPageBreak/>
              <w:t>If actor clicks on the Save button for an existing dataset, system should display a message, “Warning! Overwriting an existing dataset may affect any visuals and pages currently using the dataset. Confirm” with “Yes” and “No” buttons.</w:t>
            </w:r>
          </w:p>
        </w:tc>
      </w:tr>
      <w:tr w:rsidR="00843316" w:rsidRPr="006F2DDC" w14:paraId="51EF889C" w14:textId="77777777" w:rsidTr="00CF7C59">
        <w:tc>
          <w:tcPr>
            <w:tcW w:w="8856" w:type="dxa"/>
          </w:tcPr>
          <w:p w14:paraId="073F8EF2" w14:textId="77777777" w:rsidR="00843316" w:rsidRPr="006F2DDC" w:rsidRDefault="00843316" w:rsidP="00CF7C59">
            <w:pPr>
              <w:pStyle w:val="TableText"/>
              <w:jc w:val="both"/>
              <w:rPr>
                <w:b/>
                <w:bCs/>
              </w:rPr>
            </w:pPr>
            <w:r w:rsidRPr="006F2DDC">
              <w:rPr>
                <w:b/>
                <w:bCs/>
              </w:rPr>
              <w:lastRenderedPageBreak/>
              <w:t>Alternative Flow</w:t>
            </w:r>
          </w:p>
          <w:p w14:paraId="2C5B9F00" w14:textId="77777777" w:rsidR="00843316" w:rsidRPr="006F2DDC" w:rsidRDefault="00843316" w:rsidP="00CF7C59">
            <w:pPr>
              <w:pStyle w:val="TableText"/>
              <w:jc w:val="both"/>
            </w:pPr>
            <w:r w:rsidRPr="006F2DDC">
              <w:t xml:space="preserve">None </w:t>
            </w:r>
          </w:p>
        </w:tc>
      </w:tr>
      <w:tr w:rsidR="00843316" w:rsidRPr="006F2DDC" w14:paraId="040FA252" w14:textId="77777777" w:rsidTr="00CF7C59">
        <w:tc>
          <w:tcPr>
            <w:tcW w:w="8856" w:type="dxa"/>
          </w:tcPr>
          <w:p w14:paraId="6D5898B1" w14:textId="77777777" w:rsidR="00843316" w:rsidRPr="006F2DDC" w:rsidRDefault="00843316" w:rsidP="00CF7C59">
            <w:pPr>
              <w:pStyle w:val="TableText"/>
              <w:jc w:val="both"/>
              <w:rPr>
                <w:b/>
                <w:bCs/>
              </w:rPr>
            </w:pPr>
            <w:r w:rsidRPr="006F2DDC">
              <w:rPr>
                <w:b/>
                <w:bCs/>
              </w:rPr>
              <w:t>Post Conditions</w:t>
            </w:r>
          </w:p>
          <w:p w14:paraId="7AE6BE33" w14:textId="77777777" w:rsidR="00843316" w:rsidRDefault="00843316" w:rsidP="00F454DB">
            <w:pPr>
              <w:pStyle w:val="TableText"/>
              <w:numPr>
                <w:ilvl w:val="0"/>
                <w:numId w:val="271"/>
              </w:numPr>
              <w:jc w:val="both"/>
            </w:pPr>
            <w:r w:rsidRPr="006F2DDC">
              <w:t xml:space="preserve">The system should </w:t>
            </w:r>
            <w:r w:rsidR="001D1AC5">
              <w:t>save the dataset along with entered storage and connection modes</w:t>
            </w:r>
            <w:r w:rsidRPr="006F2DDC">
              <w:t>.</w:t>
            </w:r>
          </w:p>
          <w:p w14:paraId="011BAD22" w14:textId="77777777" w:rsidR="001D1AC5" w:rsidRDefault="001D1AC5" w:rsidP="00F454DB">
            <w:pPr>
              <w:pStyle w:val="TableText"/>
              <w:numPr>
                <w:ilvl w:val="0"/>
                <w:numId w:val="271"/>
              </w:numPr>
              <w:jc w:val="both"/>
            </w:pPr>
            <w:r>
              <w:t xml:space="preserve">If actor had selected </w:t>
            </w:r>
            <w:r w:rsidRPr="001D1AC5">
              <w:rPr>
                <w:u w:val="single"/>
              </w:rPr>
              <w:t>Existing</w:t>
            </w:r>
            <w:r>
              <w:t xml:space="preserve"> option, then system should overwrite the selected existing dataset with the new dataset and also update any visuals</w:t>
            </w:r>
            <w:r w:rsidR="003F2803">
              <w:t xml:space="preserve"> and </w:t>
            </w:r>
            <w:r>
              <w:t>pages</w:t>
            </w:r>
            <w:r w:rsidR="003F2803">
              <w:t xml:space="preserve"> </w:t>
            </w:r>
            <w:r>
              <w:t>using the existing dataset.</w:t>
            </w:r>
          </w:p>
          <w:p w14:paraId="1DCD958B" w14:textId="77777777" w:rsidR="00CF7C59" w:rsidRDefault="00CF7C59" w:rsidP="00F454DB">
            <w:pPr>
              <w:pStyle w:val="TableText"/>
              <w:numPr>
                <w:ilvl w:val="0"/>
                <w:numId w:val="271"/>
              </w:numPr>
              <w:jc w:val="both"/>
            </w:pPr>
            <w:r>
              <w:t xml:space="preserve">If actor had selected </w:t>
            </w:r>
            <w:r w:rsidRPr="00CF7C59">
              <w:rPr>
                <w:u w:val="single"/>
              </w:rPr>
              <w:t>Direct</w:t>
            </w:r>
            <w:r>
              <w:t xml:space="preserve"> as the </w:t>
            </w:r>
            <w:r w:rsidRPr="00CF7C59">
              <w:rPr>
                <w:u w:val="single"/>
              </w:rPr>
              <w:t>Mode of Connection</w:t>
            </w:r>
            <w:r>
              <w:t xml:space="preserve">, </w:t>
            </w:r>
            <w:r w:rsidR="004431CE">
              <w:t xml:space="preserve">system should only save the logic (filter, join or query) used to create the dataset in the BI tool and not save any actual data itself. System should fetch the data from the </w:t>
            </w:r>
            <w:r w:rsidR="004431CE" w:rsidRPr="004431CE">
              <w:rPr>
                <w:b/>
                <w:bCs/>
              </w:rPr>
              <w:t>client data source</w:t>
            </w:r>
            <w:r w:rsidR="004431CE">
              <w:t xml:space="preserve"> as per the logic while working on the visual or page.</w:t>
            </w:r>
          </w:p>
          <w:p w14:paraId="72EEC511" w14:textId="77777777" w:rsidR="004431CE" w:rsidRDefault="004431CE" w:rsidP="00F454DB">
            <w:pPr>
              <w:pStyle w:val="TableText"/>
              <w:numPr>
                <w:ilvl w:val="0"/>
                <w:numId w:val="271"/>
              </w:numPr>
              <w:jc w:val="both"/>
            </w:pPr>
            <w:r>
              <w:t xml:space="preserve">If actor had selected </w:t>
            </w:r>
            <w:r>
              <w:rPr>
                <w:u w:val="single"/>
              </w:rPr>
              <w:t>Cache</w:t>
            </w:r>
            <w:r w:rsidRPr="004431CE">
              <w:t xml:space="preserve"> </w:t>
            </w:r>
            <w:r>
              <w:t xml:space="preserve">as the </w:t>
            </w:r>
            <w:r w:rsidRPr="00CF7C59">
              <w:rPr>
                <w:u w:val="single"/>
              </w:rPr>
              <w:t>Mode of Connection</w:t>
            </w:r>
            <w:r>
              <w:t xml:space="preserve">, system should </w:t>
            </w:r>
            <w:r w:rsidR="001D5CF0">
              <w:t xml:space="preserve">save the logic similar to the </w:t>
            </w:r>
            <w:r w:rsidR="001D5CF0" w:rsidRPr="001D5CF0">
              <w:t>Direct</w:t>
            </w:r>
            <w:r w:rsidR="001D5CF0">
              <w:t xml:space="preserve"> option</w:t>
            </w:r>
            <w:r>
              <w:t xml:space="preserve">. </w:t>
            </w:r>
            <w:r w:rsidR="001D5CF0">
              <w:t>While working on the visual or page, system should fetch data from the in-memory database if it was connected any time in the last hour</w:t>
            </w:r>
            <w:r>
              <w:t>.</w:t>
            </w:r>
            <w:r w:rsidR="001D5CF0">
              <w:t xml:space="preserve"> Otherwise it should fetch it from the client data source directly.</w:t>
            </w:r>
          </w:p>
          <w:p w14:paraId="4D0B2522" w14:textId="77777777" w:rsidR="008D7B90" w:rsidRDefault="008D7B90" w:rsidP="00F454DB">
            <w:pPr>
              <w:pStyle w:val="TableText"/>
              <w:numPr>
                <w:ilvl w:val="0"/>
                <w:numId w:val="271"/>
              </w:numPr>
              <w:jc w:val="both"/>
            </w:pPr>
            <w:r>
              <w:t xml:space="preserve">If actor had selected </w:t>
            </w:r>
            <w:r>
              <w:rPr>
                <w:u w:val="single"/>
              </w:rPr>
              <w:t>Schedule</w:t>
            </w:r>
            <w:r w:rsidRPr="008D7B90">
              <w:t xml:space="preserve"> </w:t>
            </w:r>
            <w:r>
              <w:t xml:space="preserve">as the </w:t>
            </w:r>
            <w:r w:rsidRPr="00CF7C59">
              <w:rPr>
                <w:u w:val="single"/>
              </w:rPr>
              <w:t>Mode of Connection</w:t>
            </w:r>
            <w:r>
              <w:t>, system should save the data in json format in the BI tool database in an encrypted form. System should update this data from the client source as per the schedule time selected by the actor.</w:t>
            </w:r>
          </w:p>
          <w:p w14:paraId="3F9C66A3" w14:textId="77777777" w:rsidR="008D7B90" w:rsidRDefault="008D7B90" w:rsidP="00F454DB">
            <w:pPr>
              <w:pStyle w:val="TableText"/>
              <w:numPr>
                <w:ilvl w:val="0"/>
                <w:numId w:val="271"/>
              </w:numPr>
              <w:jc w:val="both"/>
            </w:pPr>
            <w:r>
              <w:t xml:space="preserve">If actor had selected </w:t>
            </w:r>
            <w:r>
              <w:rPr>
                <w:u w:val="single"/>
              </w:rPr>
              <w:t>Stored</w:t>
            </w:r>
            <w:r w:rsidRPr="008D7B90">
              <w:t xml:space="preserve"> </w:t>
            </w:r>
            <w:r>
              <w:t xml:space="preserve">as the </w:t>
            </w:r>
            <w:r w:rsidRPr="00CF7C59">
              <w:rPr>
                <w:u w:val="single"/>
              </w:rPr>
              <w:t>Mode of Connection</w:t>
            </w:r>
            <w:r>
              <w:t>, system should save the data in json format in the BI tool database in an encrypted form. While working on the visual or page, system should fetch from the BI tool database. The data should not change irrespective of any change in original client data.</w:t>
            </w:r>
          </w:p>
          <w:p w14:paraId="6E1A5A85" w14:textId="77777777" w:rsidR="001D5CF0" w:rsidRPr="006F2DDC" w:rsidRDefault="001D5CF0" w:rsidP="00F454DB">
            <w:pPr>
              <w:pStyle w:val="TableText"/>
              <w:numPr>
                <w:ilvl w:val="0"/>
                <w:numId w:val="271"/>
              </w:numPr>
              <w:jc w:val="both"/>
            </w:pPr>
            <w:r>
              <w:t>In all the cases, the data stored / displayed in the BI tool should be encrypted and should not be accessible over the client machine in any form without valid permissions.</w:t>
            </w:r>
          </w:p>
        </w:tc>
      </w:tr>
      <w:tr w:rsidR="00843316" w:rsidRPr="006F2DDC" w14:paraId="66F034F4" w14:textId="77777777" w:rsidTr="00CF7C59">
        <w:tc>
          <w:tcPr>
            <w:tcW w:w="8856" w:type="dxa"/>
          </w:tcPr>
          <w:p w14:paraId="66D2DCF5" w14:textId="77777777" w:rsidR="00843316" w:rsidRPr="006F2DDC" w:rsidRDefault="00843316" w:rsidP="00CF7C59">
            <w:pPr>
              <w:pStyle w:val="TableText"/>
              <w:jc w:val="both"/>
              <w:rPr>
                <w:b/>
                <w:bCs/>
              </w:rPr>
            </w:pPr>
            <w:r w:rsidRPr="006F2DDC">
              <w:rPr>
                <w:b/>
                <w:bCs/>
              </w:rPr>
              <w:t>Exceptions</w:t>
            </w:r>
          </w:p>
          <w:p w14:paraId="4273938C" w14:textId="77777777" w:rsidR="00843316" w:rsidRPr="006F2DDC" w:rsidRDefault="00843316" w:rsidP="00CF7C59">
            <w:pPr>
              <w:pStyle w:val="TableText"/>
              <w:jc w:val="both"/>
            </w:pPr>
            <w:r w:rsidRPr="006F2DDC">
              <w:t xml:space="preserve">None </w:t>
            </w:r>
          </w:p>
        </w:tc>
      </w:tr>
      <w:tr w:rsidR="00843316" w:rsidRPr="006F2DDC" w14:paraId="77370BD8" w14:textId="77777777" w:rsidTr="00CF7C59">
        <w:tc>
          <w:tcPr>
            <w:tcW w:w="8856" w:type="dxa"/>
          </w:tcPr>
          <w:p w14:paraId="282C5F57" w14:textId="77777777" w:rsidR="00843316" w:rsidRPr="006F2DDC" w:rsidRDefault="00843316" w:rsidP="00CF7C59">
            <w:pPr>
              <w:pStyle w:val="TableText"/>
              <w:jc w:val="both"/>
              <w:rPr>
                <w:b/>
                <w:bCs/>
              </w:rPr>
            </w:pPr>
            <w:r w:rsidRPr="006F2DDC">
              <w:rPr>
                <w:b/>
                <w:bCs/>
              </w:rPr>
              <w:t>Business Rules</w:t>
            </w:r>
          </w:p>
          <w:p w14:paraId="49525942" w14:textId="77777777" w:rsidR="00843316" w:rsidRPr="006F2DDC" w:rsidRDefault="00843316" w:rsidP="00CF7C59">
            <w:pPr>
              <w:pStyle w:val="TableText"/>
              <w:jc w:val="both"/>
            </w:pPr>
            <w:r w:rsidRPr="006F2DDC">
              <w:t>None</w:t>
            </w:r>
          </w:p>
        </w:tc>
      </w:tr>
      <w:tr w:rsidR="00843316" w:rsidRPr="006F2DDC" w14:paraId="4C809EB2" w14:textId="77777777" w:rsidTr="00CF7C59">
        <w:tc>
          <w:tcPr>
            <w:tcW w:w="8856" w:type="dxa"/>
          </w:tcPr>
          <w:p w14:paraId="15CE59A1" w14:textId="77777777" w:rsidR="00843316" w:rsidRPr="006F2DDC" w:rsidRDefault="00843316" w:rsidP="00CF7C59">
            <w:pPr>
              <w:pStyle w:val="TableText"/>
              <w:jc w:val="both"/>
              <w:rPr>
                <w:b/>
                <w:bCs/>
              </w:rPr>
            </w:pPr>
            <w:r w:rsidRPr="006F2DDC">
              <w:rPr>
                <w:b/>
                <w:bCs/>
              </w:rPr>
              <w:t>Relationships</w:t>
            </w:r>
          </w:p>
          <w:p w14:paraId="28512837" w14:textId="77777777" w:rsidR="00843316" w:rsidRPr="006F2DDC" w:rsidRDefault="00843316" w:rsidP="00CF7C59">
            <w:pPr>
              <w:pStyle w:val="TableText"/>
              <w:jc w:val="both"/>
            </w:pPr>
            <w:r w:rsidRPr="006F2DDC">
              <w:t>None</w:t>
            </w:r>
          </w:p>
        </w:tc>
      </w:tr>
      <w:tr w:rsidR="00843316" w:rsidRPr="006F2DDC" w14:paraId="3229B7D0" w14:textId="77777777" w:rsidTr="00CF7C59">
        <w:tc>
          <w:tcPr>
            <w:tcW w:w="8856" w:type="dxa"/>
          </w:tcPr>
          <w:p w14:paraId="7D54EEE6" w14:textId="77777777" w:rsidR="00843316" w:rsidRPr="006F2DDC" w:rsidRDefault="00843316" w:rsidP="00CF7C59">
            <w:pPr>
              <w:pStyle w:val="TableText"/>
              <w:jc w:val="both"/>
              <w:rPr>
                <w:b/>
                <w:bCs/>
              </w:rPr>
            </w:pPr>
            <w:r w:rsidRPr="006F2DDC">
              <w:rPr>
                <w:b/>
                <w:bCs/>
              </w:rPr>
              <w:t>Special Requirements</w:t>
            </w:r>
          </w:p>
          <w:p w14:paraId="3E5DDE66" w14:textId="77777777" w:rsidR="00843316" w:rsidRPr="006F2DDC" w:rsidRDefault="00843316" w:rsidP="00CF7C59">
            <w:pPr>
              <w:pStyle w:val="TableText"/>
              <w:jc w:val="both"/>
            </w:pPr>
            <w:r w:rsidRPr="006F2DDC">
              <w:lastRenderedPageBreak/>
              <w:t xml:space="preserve">None </w:t>
            </w:r>
          </w:p>
        </w:tc>
      </w:tr>
      <w:tr w:rsidR="00843316" w:rsidRPr="006F2DDC" w14:paraId="56B8A1D7" w14:textId="77777777" w:rsidTr="00CF7C59">
        <w:tc>
          <w:tcPr>
            <w:tcW w:w="8856" w:type="dxa"/>
          </w:tcPr>
          <w:p w14:paraId="057D685A" w14:textId="77777777" w:rsidR="00843316" w:rsidRPr="006F2DDC" w:rsidRDefault="00843316" w:rsidP="00CF7C59">
            <w:pPr>
              <w:pStyle w:val="TableText"/>
              <w:jc w:val="both"/>
              <w:rPr>
                <w:b/>
                <w:bCs/>
              </w:rPr>
            </w:pPr>
            <w:r w:rsidRPr="006F2DDC">
              <w:rPr>
                <w:b/>
                <w:bCs/>
              </w:rPr>
              <w:lastRenderedPageBreak/>
              <w:t>Assumptions</w:t>
            </w:r>
          </w:p>
          <w:p w14:paraId="37190A9B" w14:textId="77777777" w:rsidR="00843316" w:rsidRPr="006F2DDC" w:rsidRDefault="00843316" w:rsidP="00CF7C59">
            <w:pPr>
              <w:pStyle w:val="TableText"/>
              <w:jc w:val="both"/>
            </w:pPr>
            <w:r w:rsidRPr="006F2DDC">
              <w:t xml:space="preserve">None </w:t>
            </w:r>
          </w:p>
        </w:tc>
      </w:tr>
    </w:tbl>
    <w:p w14:paraId="0425A487" w14:textId="77777777" w:rsidR="00843316" w:rsidRPr="006F2DDC" w:rsidRDefault="00843316" w:rsidP="00843316">
      <w:pPr>
        <w:ind w:left="0"/>
      </w:pPr>
    </w:p>
    <w:p w14:paraId="33258657" w14:textId="77777777" w:rsidR="00843316" w:rsidRPr="006F2DDC" w:rsidRDefault="00843316" w:rsidP="00843316">
      <w:pPr>
        <w:pStyle w:val="BodyText"/>
        <w:ind w:left="0"/>
      </w:pPr>
    </w:p>
    <w:p w14:paraId="419F9365" w14:textId="77777777" w:rsidR="00843316" w:rsidRPr="006F2DDC" w:rsidRDefault="00843316" w:rsidP="00843316">
      <w:pPr>
        <w:pStyle w:val="Heading3"/>
        <w:ind w:left="0"/>
        <w:jc w:val="both"/>
      </w:pPr>
      <w:r w:rsidRPr="006F2DDC">
        <w:br w:type="page"/>
      </w:r>
    </w:p>
    <w:p w14:paraId="21E650BA" w14:textId="77777777" w:rsidR="002459DC" w:rsidRPr="006F2DDC" w:rsidRDefault="00FD2B66" w:rsidP="008012E6">
      <w:pPr>
        <w:pStyle w:val="Heading3"/>
        <w:ind w:left="0"/>
      </w:pPr>
      <w:r w:rsidRPr="006F2DDC">
        <w:lastRenderedPageBreak/>
        <w:t xml:space="preserve">UC </w:t>
      </w:r>
      <w:r w:rsidR="002459DC" w:rsidRPr="006F2DDC">
        <w:t>3.</w:t>
      </w:r>
      <w:r w:rsidR="00AE505E" w:rsidRPr="006F2DDC">
        <w:t>2</w:t>
      </w:r>
      <w:r w:rsidR="002459DC" w:rsidRPr="006F2DDC">
        <w:t>.</w:t>
      </w:r>
      <w:r w:rsidR="00C92680" w:rsidRPr="006F2DDC">
        <w:t>5</w:t>
      </w:r>
      <w:r w:rsidR="002459DC" w:rsidRPr="006F2DDC">
        <w:t xml:space="preserve"> </w:t>
      </w:r>
      <w:bookmarkEnd w:id="45"/>
      <w:r w:rsidR="00AE505E" w:rsidRPr="006F2DDC">
        <w:t xml:space="preserve">Edit </w:t>
      </w:r>
      <w:r w:rsidR="0034269B" w:rsidRPr="006F2DDC">
        <w:t>Data</w:t>
      </w:r>
      <w:r w:rsidR="00AE505E" w:rsidRPr="006F2DDC">
        <w:t xml:space="preserve"> Source</w:t>
      </w:r>
      <w:bookmarkEnd w:id="4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D25AD7" w:rsidRPr="006F2DDC" w14:paraId="2AB4CA5D" w14:textId="77777777" w:rsidTr="0049787F">
        <w:tc>
          <w:tcPr>
            <w:tcW w:w="8856" w:type="dxa"/>
          </w:tcPr>
          <w:p w14:paraId="1BB3AA8B" w14:textId="77777777" w:rsidR="00D25AD7" w:rsidRPr="006F2DDC" w:rsidRDefault="00D25AD7" w:rsidP="0049787F">
            <w:pPr>
              <w:pStyle w:val="TableText"/>
              <w:jc w:val="both"/>
              <w:rPr>
                <w:b/>
                <w:bCs/>
              </w:rPr>
            </w:pPr>
            <w:r w:rsidRPr="006F2DDC">
              <w:rPr>
                <w:b/>
                <w:bCs/>
              </w:rPr>
              <w:t>Actor(s)</w:t>
            </w:r>
          </w:p>
          <w:p w14:paraId="56A24819" w14:textId="77777777" w:rsidR="00D25AD7" w:rsidRPr="006F2DDC" w:rsidRDefault="00D25AD7" w:rsidP="0049787F">
            <w:pPr>
              <w:pStyle w:val="TableText"/>
              <w:jc w:val="both"/>
            </w:pPr>
            <w:r w:rsidRPr="006F2DDC">
              <w:t>Designer</w:t>
            </w:r>
          </w:p>
        </w:tc>
      </w:tr>
      <w:tr w:rsidR="00D25AD7" w:rsidRPr="006F2DDC" w14:paraId="1480D9D6" w14:textId="77777777" w:rsidTr="0049787F">
        <w:tc>
          <w:tcPr>
            <w:tcW w:w="8856" w:type="dxa"/>
          </w:tcPr>
          <w:p w14:paraId="74C41F1C" w14:textId="77777777" w:rsidR="00D25AD7" w:rsidRPr="006F2DDC" w:rsidRDefault="00D25AD7" w:rsidP="0049787F">
            <w:pPr>
              <w:pStyle w:val="TableText"/>
              <w:jc w:val="both"/>
              <w:rPr>
                <w:b/>
                <w:bCs/>
              </w:rPr>
            </w:pPr>
            <w:r w:rsidRPr="006F2DDC">
              <w:rPr>
                <w:b/>
                <w:bCs/>
              </w:rPr>
              <w:t>Description</w:t>
            </w:r>
          </w:p>
          <w:p w14:paraId="22EA6065" w14:textId="77777777" w:rsidR="00D25AD7" w:rsidRPr="006F2DDC" w:rsidRDefault="00D25AD7" w:rsidP="0049787F">
            <w:pPr>
              <w:pStyle w:val="TableText"/>
              <w:jc w:val="both"/>
            </w:pPr>
            <w:r w:rsidRPr="006F2DDC">
              <w:t xml:space="preserve">This use case would allow the actor to update the connection with the SQL/Flat file data sources into ACIES BI tool and allows the user to perform various operations. For editing and updating, the actor would specify the connection type as SQL connection, Flat File connection, HADOOP distributed File System etc. In SQL connection. In the connection of flat file, the actor would be able to upload data either from csv, </w:t>
            </w:r>
            <w:proofErr w:type="spellStart"/>
            <w:r w:rsidRPr="006F2DDC">
              <w:t>xls</w:t>
            </w:r>
            <w:proofErr w:type="spellEnd"/>
            <w:r w:rsidRPr="006F2DDC">
              <w:t>, json or xml files. In HDFS, the actor would be able to connect with HDFS and can upload the data. The uploaded data sets can be used in the visual creation by the visual designer.</w:t>
            </w:r>
          </w:p>
        </w:tc>
      </w:tr>
      <w:tr w:rsidR="00D25AD7" w:rsidRPr="006F2DDC" w14:paraId="5CA4C872" w14:textId="77777777" w:rsidTr="0049787F">
        <w:tc>
          <w:tcPr>
            <w:tcW w:w="8856" w:type="dxa"/>
          </w:tcPr>
          <w:p w14:paraId="2E31A3BC" w14:textId="77777777" w:rsidR="00D25AD7" w:rsidRPr="006F2DDC" w:rsidRDefault="00D25AD7" w:rsidP="0049787F">
            <w:pPr>
              <w:pStyle w:val="TableText"/>
              <w:jc w:val="both"/>
              <w:rPr>
                <w:b/>
                <w:bCs/>
              </w:rPr>
            </w:pPr>
            <w:proofErr w:type="gramStart"/>
            <w:r w:rsidRPr="006F2DDC">
              <w:rPr>
                <w:b/>
                <w:bCs/>
              </w:rPr>
              <w:t>Pre Conditions</w:t>
            </w:r>
            <w:proofErr w:type="gramEnd"/>
          </w:p>
          <w:p w14:paraId="41633797" w14:textId="77777777" w:rsidR="00D25AD7" w:rsidRPr="006F2DDC" w:rsidRDefault="00D25AD7" w:rsidP="00942E17">
            <w:pPr>
              <w:pStyle w:val="TableText"/>
              <w:numPr>
                <w:ilvl w:val="0"/>
                <w:numId w:val="9"/>
              </w:numPr>
              <w:jc w:val="both"/>
            </w:pPr>
            <w:r w:rsidRPr="006F2DDC">
              <w:t>Actor must log into the system with the valid Login ID and password and the actor should have access to at least 1 project into ACIES.</w:t>
            </w:r>
          </w:p>
          <w:p w14:paraId="165882F6" w14:textId="77777777" w:rsidR="00D25AD7" w:rsidRPr="006F2DDC" w:rsidRDefault="00D25AD7" w:rsidP="00942E17">
            <w:pPr>
              <w:pStyle w:val="TableText"/>
              <w:numPr>
                <w:ilvl w:val="0"/>
                <w:numId w:val="9"/>
              </w:numPr>
              <w:jc w:val="both"/>
            </w:pPr>
            <w:r w:rsidRPr="006F2DDC">
              <w:t xml:space="preserve">At least 1 project should be created for </w:t>
            </w:r>
            <w:proofErr w:type="spellStart"/>
            <w:r w:rsidRPr="006F2DDC">
              <w:t>Updation</w:t>
            </w:r>
            <w:proofErr w:type="spellEnd"/>
            <w:r w:rsidRPr="006F2DDC">
              <w:t>.</w:t>
            </w:r>
          </w:p>
        </w:tc>
      </w:tr>
      <w:tr w:rsidR="00D25AD7" w:rsidRPr="006F2DDC" w14:paraId="4A5BEB54" w14:textId="77777777" w:rsidTr="0049787F">
        <w:tc>
          <w:tcPr>
            <w:tcW w:w="8856" w:type="dxa"/>
          </w:tcPr>
          <w:p w14:paraId="38AA9648" w14:textId="77777777" w:rsidR="00D25AD7" w:rsidRPr="006F2DDC" w:rsidRDefault="00D25AD7" w:rsidP="0049787F">
            <w:pPr>
              <w:pStyle w:val="TableText"/>
              <w:jc w:val="both"/>
              <w:rPr>
                <w:b/>
                <w:bCs/>
              </w:rPr>
            </w:pPr>
            <w:r w:rsidRPr="006F2DDC">
              <w:rPr>
                <w:b/>
                <w:bCs/>
              </w:rPr>
              <w:t>Triggers</w:t>
            </w:r>
          </w:p>
          <w:p w14:paraId="03540BF8" w14:textId="77777777" w:rsidR="00D25AD7" w:rsidRPr="006F2DDC" w:rsidRDefault="00D25AD7" w:rsidP="00F454DB">
            <w:pPr>
              <w:pStyle w:val="TableText"/>
              <w:numPr>
                <w:ilvl w:val="0"/>
                <w:numId w:val="95"/>
              </w:numPr>
              <w:jc w:val="both"/>
            </w:pPr>
            <w:r w:rsidRPr="006F2DDC">
              <w:t xml:space="preserve">Actor selects the </w:t>
            </w:r>
            <w:r w:rsidRPr="006F2DDC">
              <w:rPr>
                <w:u w:val="single"/>
              </w:rPr>
              <w:t>Edit Data Source</w:t>
            </w:r>
            <w:r w:rsidRPr="006F2DDC">
              <w:t xml:space="preserve"> option displayed by right clicking on a data source.</w:t>
            </w:r>
          </w:p>
        </w:tc>
      </w:tr>
      <w:tr w:rsidR="00D25AD7" w:rsidRPr="006F2DDC" w14:paraId="34CB4E61" w14:textId="77777777" w:rsidTr="0049787F">
        <w:tc>
          <w:tcPr>
            <w:tcW w:w="8856" w:type="dxa"/>
          </w:tcPr>
          <w:p w14:paraId="435FE53C" w14:textId="77777777" w:rsidR="00D25AD7" w:rsidRPr="006F2DDC" w:rsidRDefault="00D25AD7" w:rsidP="0049787F">
            <w:pPr>
              <w:pStyle w:val="TableText"/>
              <w:jc w:val="both"/>
              <w:rPr>
                <w:b/>
                <w:bCs/>
              </w:rPr>
            </w:pPr>
            <w:r w:rsidRPr="006F2DDC">
              <w:rPr>
                <w:b/>
                <w:bCs/>
              </w:rPr>
              <w:t>Normal Flow</w:t>
            </w:r>
          </w:p>
          <w:p w14:paraId="50EA18F8" w14:textId="77777777" w:rsidR="00D25AD7" w:rsidRPr="006F2DDC" w:rsidRDefault="00D25AD7" w:rsidP="00F454DB">
            <w:pPr>
              <w:pStyle w:val="TableText"/>
              <w:numPr>
                <w:ilvl w:val="0"/>
                <w:numId w:val="96"/>
              </w:numPr>
              <w:jc w:val="both"/>
            </w:pPr>
            <w:r w:rsidRPr="006F2DDC">
              <w:t xml:space="preserve">System should display a form with the heading </w:t>
            </w:r>
            <w:r w:rsidRPr="006F2DDC">
              <w:rPr>
                <w:u w:val="single"/>
              </w:rPr>
              <w:t>Edit Data Source</w:t>
            </w:r>
          </w:p>
          <w:p w14:paraId="3FCCCAB2" w14:textId="77777777" w:rsidR="00D25AD7" w:rsidRPr="006F2DDC" w:rsidRDefault="00D25AD7" w:rsidP="0049787F">
            <w:pPr>
              <w:pStyle w:val="TableText"/>
              <w:ind w:left="340"/>
              <w:jc w:val="both"/>
            </w:pPr>
            <w:r w:rsidRPr="006F2DDC">
              <w:t>System should display the following form elements based on the data source type selected by the actor at the time of adding the data source:</w:t>
            </w:r>
          </w:p>
          <w:p w14:paraId="2E88D805" w14:textId="77777777" w:rsidR="00D25AD7" w:rsidRPr="006F2DDC" w:rsidRDefault="00D25AD7" w:rsidP="0049787F">
            <w:pPr>
              <w:pStyle w:val="TableText"/>
              <w:jc w:val="both"/>
              <w:rPr>
                <w:u w:val="single"/>
              </w:rPr>
            </w:pPr>
            <w:r w:rsidRPr="006F2DDC">
              <w:t xml:space="preserve">If actor had selected </w:t>
            </w:r>
            <w:r w:rsidRPr="006F2DDC">
              <w:rPr>
                <w:i/>
                <w:u w:val="single"/>
              </w:rPr>
              <w:t>SQL Data Source</w:t>
            </w:r>
            <w:r w:rsidRPr="006F2DDC">
              <w:t>:</w:t>
            </w:r>
          </w:p>
          <w:p w14:paraId="52D40AFC" w14:textId="77777777" w:rsidR="00D25AD7" w:rsidRPr="006F2DDC" w:rsidRDefault="00D25AD7" w:rsidP="00183E0F">
            <w:pPr>
              <w:numPr>
                <w:ilvl w:val="0"/>
                <w:numId w:val="22"/>
              </w:numPr>
              <w:spacing w:line="360" w:lineRule="auto"/>
              <w:jc w:val="both"/>
            </w:pPr>
            <w:r w:rsidRPr="006F2DDC">
              <w:t>As the actor selects the EDIT S</w:t>
            </w:r>
            <w:r w:rsidRPr="006F2DDC">
              <w:rPr>
                <w:b/>
                <w:bCs/>
              </w:rPr>
              <w:t>QL Connection</w:t>
            </w:r>
            <w:r w:rsidRPr="006F2DDC">
              <w:t xml:space="preserve"> tab, the actor must be able to see and perform various operations. These are</w:t>
            </w:r>
          </w:p>
          <w:p w14:paraId="2BB65737" w14:textId="77777777" w:rsidR="00D25AD7" w:rsidRPr="006F2DDC" w:rsidRDefault="00D25AD7" w:rsidP="00183E0F">
            <w:pPr>
              <w:numPr>
                <w:ilvl w:val="0"/>
                <w:numId w:val="23"/>
              </w:numPr>
              <w:spacing w:line="360" w:lineRule="auto"/>
              <w:jc w:val="both"/>
            </w:pPr>
            <w:r w:rsidRPr="006F2DDC">
              <w:t xml:space="preserve">The actor would be able to see the details of already connected data source in a tabular format such as: </w:t>
            </w:r>
          </w:p>
          <w:p w14:paraId="0D3CA184" w14:textId="77777777" w:rsidR="00D25AD7" w:rsidRPr="006F2DDC" w:rsidRDefault="00D25AD7" w:rsidP="00183E0F">
            <w:pPr>
              <w:numPr>
                <w:ilvl w:val="0"/>
                <w:numId w:val="23"/>
              </w:numPr>
              <w:spacing w:line="360" w:lineRule="auto"/>
              <w:jc w:val="both"/>
            </w:pPr>
            <w:r w:rsidRPr="006F2DDC">
              <w:t xml:space="preserve">The actor should be able to see a button on the screen for </w:t>
            </w:r>
            <w:proofErr w:type="gramStart"/>
            <w:r w:rsidRPr="006F2DDC">
              <w:t>updating  existing</w:t>
            </w:r>
            <w:proofErr w:type="gramEnd"/>
            <w:r w:rsidRPr="006F2DDC">
              <w:t xml:space="preserve"> DATA SOURCE</w:t>
            </w:r>
          </w:p>
          <w:p w14:paraId="6A0CF1D5" w14:textId="77777777" w:rsidR="00D25AD7" w:rsidRPr="006F2DDC" w:rsidRDefault="00D25AD7" w:rsidP="00183E0F">
            <w:pPr>
              <w:numPr>
                <w:ilvl w:val="0"/>
                <w:numId w:val="23"/>
              </w:numPr>
              <w:spacing w:line="360" w:lineRule="auto"/>
              <w:jc w:val="both"/>
            </w:pPr>
            <w:r w:rsidRPr="006F2DDC">
              <w:t>As the actor clicks on the Add new Data Source, it will redirect the actor on the adding data source connection page and user should get asked the below mentioned fields</w:t>
            </w:r>
          </w:p>
          <w:p w14:paraId="0DA67104" w14:textId="77777777" w:rsidR="00D25AD7" w:rsidRPr="006F2DDC" w:rsidRDefault="00D25AD7" w:rsidP="00183E0F">
            <w:pPr>
              <w:numPr>
                <w:ilvl w:val="0"/>
                <w:numId w:val="17"/>
              </w:numPr>
              <w:spacing w:line="360" w:lineRule="auto"/>
              <w:jc w:val="both"/>
            </w:pPr>
            <w:r w:rsidRPr="006F2DDC">
              <w:rPr>
                <w:b/>
                <w:bCs/>
              </w:rPr>
              <w:t xml:space="preserve">Source Type: </w:t>
            </w:r>
            <w:r w:rsidRPr="006F2DDC">
              <w:t>The actor should be able to update the Source Type from the source type drop down such as MySQL, POSTGRESQL and SQL SERVER</w:t>
            </w:r>
          </w:p>
          <w:p w14:paraId="454A6ADD" w14:textId="77777777" w:rsidR="00D25AD7" w:rsidRPr="006F2DDC" w:rsidRDefault="00D25AD7" w:rsidP="00183E0F">
            <w:pPr>
              <w:numPr>
                <w:ilvl w:val="0"/>
                <w:numId w:val="17"/>
              </w:numPr>
              <w:spacing w:line="360" w:lineRule="auto"/>
              <w:jc w:val="both"/>
            </w:pPr>
            <w:r w:rsidRPr="006F2DDC">
              <w:rPr>
                <w:b/>
                <w:bCs/>
              </w:rPr>
              <w:t>Server Name:</w:t>
            </w:r>
            <w:r w:rsidRPr="006F2DDC">
              <w:t xml:space="preserve"> The user should be able to </w:t>
            </w:r>
            <w:proofErr w:type="gramStart"/>
            <w:r w:rsidRPr="006F2DDC">
              <w:t>update  the</w:t>
            </w:r>
            <w:proofErr w:type="gramEnd"/>
            <w:r w:rsidRPr="006F2DDC">
              <w:t xml:space="preserve"> valid server details</w:t>
            </w:r>
          </w:p>
          <w:p w14:paraId="52F273E8" w14:textId="77777777" w:rsidR="00D25AD7" w:rsidRPr="006F2DDC" w:rsidRDefault="00D25AD7" w:rsidP="00183E0F">
            <w:pPr>
              <w:numPr>
                <w:ilvl w:val="0"/>
                <w:numId w:val="17"/>
              </w:numPr>
              <w:spacing w:line="360" w:lineRule="auto"/>
              <w:jc w:val="both"/>
            </w:pPr>
            <w:r w:rsidRPr="006F2DDC">
              <w:rPr>
                <w:b/>
                <w:bCs/>
              </w:rPr>
              <w:t>Database Name:</w:t>
            </w:r>
            <w:r w:rsidRPr="006F2DDC">
              <w:t xml:space="preserve"> The actor should be able to update the database name </w:t>
            </w:r>
          </w:p>
          <w:p w14:paraId="3A555A08" w14:textId="77777777" w:rsidR="00D25AD7" w:rsidRPr="006F2DDC" w:rsidRDefault="00D25AD7" w:rsidP="00183E0F">
            <w:pPr>
              <w:numPr>
                <w:ilvl w:val="0"/>
                <w:numId w:val="17"/>
              </w:numPr>
              <w:spacing w:line="360" w:lineRule="auto"/>
              <w:jc w:val="both"/>
            </w:pPr>
            <w:r w:rsidRPr="006F2DDC">
              <w:rPr>
                <w:b/>
                <w:bCs/>
              </w:rPr>
              <w:lastRenderedPageBreak/>
              <w:t>Port Number:</w:t>
            </w:r>
            <w:r w:rsidRPr="006F2DDC">
              <w:t xml:space="preserve"> The actor should be able to update the port number maximum length of 4 characters</w:t>
            </w:r>
          </w:p>
          <w:p w14:paraId="776BBB12" w14:textId="77777777" w:rsidR="00D25AD7" w:rsidRPr="006F2DDC" w:rsidRDefault="00D25AD7" w:rsidP="00183E0F">
            <w:pPr>
              <w:numPr>
                <w:ilvl w:val="0"/>
                <w:numId w:val="17"/>
              </w:numPr>
              <w:spacing w:line="360" w:lineRule="auto"/>
              <w:jc w:val="both"/>
            </w:pPr>
            <w:r w:rsidRPr="006F2DDC">
              <w:rPr>
                <w:b/>
                <w:bCs/>
              </w:rPr>
              <w:t>User Name:</w:t>
            </w:r>
            <w:r w:rsidRPr="006F2DDC">
              <w:t xml:space="preserve"> The actor must able to update the valid user name </w:t>
            </w:r>
          </w:p>
          <w:p w14:paraId="7AF49D64" w14:textId="77777777" w:rsidR="00D25AD7" w:rsidRPr="006F2DDC" w:rsidRDefault="00D25AD7" w:rsidP="00183E0F">
            <w:pPr>
              <w:numPr>
                <w:ilvl w:val="0"/>
                <w:numId w:val="17"/>
              </w:numPr>
              <w:spacing w:line="360" w:lineRule="auto"/>
              <w:jc w:val="both"/>
            </w:pPr>
            <w:r w:rsidRPr="006F2DDC">
              <w:rPr>
                <w:b/>
                <w:bCs/>
              </w:rPr>
              <w:t>Password:</w:t>
            </w:r>
            <w:r w:rsidRPr="006F2DDC">
              <w:t xml:space="preserve"> The actor should be able to enter the password and </w:t>
            </w:r>
            <w:proofErr w:type="gramStart"/>
            <w:r w:rsidRPr="006F2DDC">
              <w:t>the  password</w:t>
            </w:r>
            <w:proofErr w:type="gramEnd"/>
            <w:r w:rsidRPr="006F2DDC">
              <w:t xml:space="preserve"> should not be visible to end user</w:t>
            </w:r>
          </w:p>
          <w:p w14:paraId="15470F46" w14:textId="77777777" w:rsidR="00D25AD7" w:rsidRPr="006F2DDC" w:rsidRDefault="00D25AD7" w:rsidP="0049787F">
            <w:pPr>
              <w:pStyle w:val="TableText"/>
              <w:ind w:left="340"/>
              <w:jc w:val="both"/>
            </w:pPr>
          </w:p>
          <w:p w14:paraId="6221B357" w14:textId="77777777" w:rsidR="00D25AD7" w:rsidRPr="006F2DDC" w:rsidRDefault="00D25AD7" w:rsidP="0049787F">
            <w:pPr>
              <w:pStyle w:val="TableText"/>
              <w:jc w:val="both"/>
              <w:rPr>
                <w:u w:val="single"/>
              </w:rPr>
            </w:pPr>
            <w:r w:rsidRPr="006F2DDC">
              <w:t xml:space="preserve">If actor had selected </w:t>
            </w:r>
            <w:r w:rsidRPr="006F2DDC">
              <w:rPr>
                <w:i/>
                <w:u w:val="single"/>
              </w:rPr>
              <w:t>CSV / Text</w:t>
            </w:r>
            <w:r w:rsidRPr="006F2DDC">
              <w:t>:</w:t>
            </w:r>
          </w:p>
          <w:p w14:paraId="41E9F250" w14:textId="77777777" w:rsidR="00D25AD7" w:rsidRPr="006F2DDC" w:rsidRDefault="00D25AD7" w:rsidP="00F454DB">
            <w:pPr>
              <w:pStyle w:val="TableText"/>
              <w:numPr>
                <w:ilvl w:val="0"/>
                <w:numId w:val="96"/>
              </w:numPr>
              <w:jc w:val="both"/>
              <w:rPr>
                <w:u w:val="single"/>
              </w:rPr>
            </w:pPr>
            <w:r w:rsidRPr="006F2DDC">
              <w:t xml:space="preserve">System should display form elements </w:t>
            </w:r>
            <w:r w:rsidRPr="006F2DDC">
              <w:rPr>
                <w:u w:val="single"/>
              </w:rPr>
              <w:t>Name</w:t>
            </w:r>
            <w:r w:rsidRPr="006F2DDC">
              <w:t xml:space="preserve"> (text box)</w:t>
            </w:r>
            <w:r w:rsidRPr="006F2DDC">
              <w:rPr>
                <w:b/>
              </w:rPr>
              <w:t xml:space="preserve">, </w:t>
            </w:r>
            <w:r w:rsidRPr="006F2DDC">
              <w:rPr>
                <w:u w:val="single"/>
              </w:rPr>
              <w:t>Data Source Type</w:t>
            </w:r>
            <w:r w:rsidRPr="006F2DDC">
              <w:t xml:space="preserve"> (label), </w:t>
            </w:r>
            <w:r w:rsidRPr="006F2DDC">
              <w:rPr>
                <w:u w:val="single"/>
              </w:rPr>
              <w:t>File Path</w:t>
            </w:r>
            <w:r w:rsidRPr="006F2DDC">
              <w:t xml:space="preserve"> (label), </w:t>
            </w:r>
            <w:r w:rsidRPr="006F2DDC">
              <w:rPr>
                <w:u w:val="single"/>
              </w:rPr>
              <w:t>Column names in first row</w:t>
            </w:r>
            <w:r w:rsidRPr="006F2DDC">
              <w:t xml:space="preserve"> (label), </w:t>
            </w:r>
            <w:r w:rsidRPr="006F2DDC">
              <w:rPr>
                <w:u w:val="single"/>
              </w:rPr>
              <w:t>Delimiter</w:t>
            </w:r>
            <w:r w:rsidRPr="006F2DDC">
              <w:t xml:space="preserve"> (dropdown list) and </w:t>
            </w:r>
            <w:r w:rsidRPr="006F2DDC">
              <w:rPr>
                <w:u w:val="single"/>
              </w:rPr>
              <w:t>Encoding</w:t>
            </w:r>
            <w:r w:rsidRPr="006F2DDC">
              <w:t xml:space="preserve"> (dropdown list) and the </w:t>
            </w:r>
            <w:r w:rsidRPr="006F2DDC">
              <w:rPr>
                <w:u w:val="single"/>
              </w:rPr>
              <w:t>Save</w:t>
            </w:r>
            <w:r w:rsidRPr="006F2DDC">
              <w:t xml:space="preserve"> button. The system should also display </w:t>
            </w:r>
            <w:r w:rsidRPr="006F2DDC">
              <w:rPr>
                <w:u w:val="single"/>
              </w:rPr>
              <w:t>Maximise</w:t>
            </w:r>
            <w:r w:rsidRPr="006F2DDC">
              <w:t xml:space="preserve"> and </w:t>
            </w:r>
            <w:r w:rsidRPr="006F2DDC">
              <w:rPr>
                <w:u w:val="single"/>
              </w:rPr>
              <w:t>Close</w:t>
            </w:r>
            <w:r w:rsidRPr="006F2DDC">
              <w:t xml:space="preserve"> buttons on the form.</w:t>
            </w:r>
          </w:p>
          <w:p w14:paraId="4701BB82" w14:textId="77777777" w:rsidR="00D25AD7" w:rsidRPr="006F2DDC" w:rsidRDefault="00D25AD7" w:rsidP="00F454DB">
            <w:pPr>
              <w:pStyle w:val="TableText"/>
              <w:numPr>
                <w:ilvl w:val="0"/>
                <w:numId w:val="96"/>
              </w:numPr>
              <w:jc w:val="both"/>
            </w:pPr>
            <w:r w:rsidRPr="006F2DDC">
              <w:t xml:space="preserve">The </w:t>
            </w:r>
            <w:r w:rsidRPr="006F2DDC">
              <w:rPr>
                <w:u w:val="single"/>
              </w:rPr>
              <w:t>Name</w:t>
            </w:r>
            <w:r w:rsidRPr="006F2DDC">
              <w:t xml:space="preserve">, </w:t>
            </w:r>
            <w:r w:rsidRPr="006F2DDC">
              <w:rPr>
                <w:u w:val="single"/>
              </w:rPr>
              <w:t>Delimiter</w:t>
            </w:r>
            <w:r w:rsidRPr="006F2DDC">
              <w:t xml:space="preserve"> and </w:t>
            </w:r>
            <w:r w:rsidRPr="006F2DDC">
              <w:rPr>
                <w:u w:val="single"/>
              </w:rPr>
              <w:t>Encoding</w:t>
            </w:r>
            <w:r w:rsidRPr="006F2DDC">
              <w:t xml:space="preserve"> fields should be marked as mandatory with </w:t>
            </w:r>
            <w:r w:rsidRPr="006F2DDC">
              <w:rPr>
                <w:color w:val="FF0000"/>
              </w:rPr>
              <w:t>*</w:t>
            </w:r>
            <w:r w:rsidRPr="006F2DDC">
              <w:t xml:space="preserve"> marks.</w:t>
            </w:r>
          </w:p>
          <w:p w14:paraId="288338E7" w14:textId="77777777" w:rsidR="00D25AD7" w:rsidRPr="006F2DDC" w:rsidRDefault="00D25AD7" w:rsidP="00F454DB">
            <w:pPr>
              <w:pStyle w:val="TableText"/>
              <w:numPr>
                <w:ilvl w:val="0"/>
                <w:numId w:val="96"/>
              </w:numPr>
              <w:jc w:val="both"/>
            </w:pPr>
            <w:r w:rsidRPr="006F2DDC">
              <w:t xml:space="preserve">System should display the value in the </w:t>
            </w:r>
            <w:r w:rsidRPr="006F2DDC">
              <w:rPr>
                <w:u w:val="single"/>
              </w:rPr>
              <w:t>Name</w:t>
            </w:r>
            <w:r w:rsidRPr="006F2DDC">
              <w:t xml:space="preserve"> field as entered by the actor at the time of last save. System should allow actor to change the field and enter up to 100 characters consisting of any combination of alphabets (upper and lower cases), numbers, underscores, hyphens and spaces.</w:t>
            </w:r>
          </w:p>
          <w:p w14:paraId="4D2AC51E" w14:textId="77777777" w:rsidR="00D25AD7" w:rsidRPr="006F2DDC" w:rsidRDefault="00D25AD7" w:rsidP="00F454DB">
            <w:pPr>
              <w:pStyle w:val="TableText"/>
              <w:numPr>
                <w:ilvl w:val="0"/>
                <w:numId w:val="96"/>
              </w:numPr>
              <w:jc w:val="both"/>
            </w:pPr>
            <w:r w:rsidRPr="006F2DDC">
              <w:t xml:space="preserve">The </w:t>
            </w:r>
            <w:r w:rsidRPr="006F2DDC">
              <w:rPr>
                <w:u w:val="single"/>
              </w:rPr>
              <w:t>Data Source Type</w:t>
            </w:r>
            <w:r w:rsidRPr="006F2DDC">
              <w:t xml:space="preserve"> field should display a label </w:t>
            </w:r>
            <w:r w:rsidRPr="006F2DDC">
              <w:rPr>
                <w:i/>
                <w:u w:val="single"/>
              </w:rPr>
              <w:t>CSV / Text</w:t>
            </w:r>
            <w:r w:rsidRPr="006F2DDC">
              <w:t>. It should not be editable.</w:t>
            </w:r>
          </w:p>
          <w:p w14:paraId="7CD8E982" w14:textId="77777777" w:rsidR="00D25AD7" w:rsidRPr="006F2DDC" w:rsidRDefault="00D25AD7" w:rsidP="00F454DB">
            <w:pPr>
              <w:pStyle w:val="TableText"/>
              <w:numPr>
                <w:ilvl w:val="0"/>
                <w:numId w:val="96"/>
              </w:numPr>
              <w:jc w:val="both"/>
            </w:pPr>
            <w:r w:rsidRPr="006F2DDC">
              <w:t xml:space="preserve">The </w:t>
            </w:r>
            <w:r w:rsidRPr="006F2DDC">
              <w:rPr>
                <w:u w:val="single"/>
              </w:rPr>
              <w:t>File Path</w:t>
            </w:r>
            <w:r w:rsidRPr="006F2DDC">
              <w:t xml:space="preserve"> field should display as label the entire file path of the file uploaded at the time of data source creation. It should not be editable.</w:t>
            </w:r>
          </w:p>
          <w:p w14:paraId="288329B9" w14:textId="77777777" w:rsidR="00D25AD7" w:rsidRPr="006F2DDC" w:rsidRDefault="00D25AD7" w:rsidP="00F454DB">
            <w:pPr>
              <w:pStyle w:val="TableText"/>
              <w:numPr>
                <w:ilvl w:val="0"/>
                <w:numId w:val="96"/>
              </w:numPr>
              <w:jc w:val="both"/>
            </w:pPr>
            <w:r w:rsidRPr="006F2DDC">
              <w:t xml:space="preserve">The </w:t>
            </w:r>
            <w:r w:rsidRPr="006F2DDC">
              <w:rPr>
                <w:u w:val="single"/>
              </w:rPr>
              <w:t>Column names in first row</w:t>
            </w:r>
            <w:r w:rsidRPr="006F2DDC">
              <w:t xml:space="preserve"> field should display as label either </w:t>
            </w:r>
            <w:r w:rsidRPr="006F2DDC">
              <w:rPr>
                <w:i/>
                <w:u w:val="single"/>
              </w:rPr>
              <w:t>Yes</w:t>
            </w:r>
            <w:r w:rsidRPr="006F2DDC">
              <w:t xml:space="preserve"> or </w:t>
            </w:r>
            <w:r w:rsidRPr="006F2DDC">
              <w:rPr>
                <w:i/>
                <w:u w:val="single"/>
              </w:rPr>
              <w:t>No</w:t>
            </w:r>
            <w:r w:rsidRPr="006F2DDC">
              <w:t xml:space="preserve"> (depending on whether the actor had selected the checkbox or not selected the checkbox at the time of data source creation). It should not be editable.</w:t>
            </w:r>
          </w:p>
          <w:p w14:paraId="4AE45DAC" w14:textId="77777777" w:rsidR="00D25AD7" w:rsidRPr="006F2DDC" w:rsidRDefault="00D25AD7" w:rsidP="00F454DB">
            <w:pPr>
              <w:pStyle w:val="TableText"/>
              <w:numPr>
                <w:ilvl w:val="0"/>
                <w:numId w:val="96"/>
              </w:numPr>
              <w:jc w:val="both"/>
            </w:pPr>
            <w:r w:rsidRPr="006F2DDC">
              <w:t xml:space="preserve">System should display the </w:t>
            </w:r>
            <w:r w:rsidRPr="006F2DDC">
              <w:rPr>
                <w:u w:val="single"/>
              </w:rPr>
              <w:t xml:space="preserve">Delimiter </w:t>
            </w:r>
            <w:r w:rsidRPr="006F2DDC">
              <w:t xml:space="preserve">field as selected by the actor at the time of last save. System should allow actor to modify the field and select one value from a dropdown list displaying 5 values: </w:t>
            </w:r>
            <w:r w:rsidRPr="006F2DDC">
              <w:rPr>
                <w:i/>
                <w:u w:val="single"/>
              </w:rPr>
              <w:t>Comma</w:t>
            </w:r>
            <w:r w:rsidRPr="006F2DDC">
              <w:t xml:space="preserve">, </w:t>
            </w:r>
            <w:r w:rsidRPr="006F2DDC">
              <w:rPr>
                <w:i/>
                <w:u w:val="single"/>
              </w:rPr>
              <w:t>Pipe</w:t>
            </w:r>
            <w:r w:rsidRPr="006F2DDC">
              <w:t xml:space="preserve">, </w:t>
            </w:r>
            <w:r w:rsidRPr="006F2DDC">
              <w:rPr>
                <w:i/>
                <w:u w:val="single"/>
              </w:rPr>
              <w:t>Semicolon</w:t>
            </w:r>
            <w:r w:rsidRPr="006F2DDC">
              <w:t xml:space="preserve">, </w:t>
            </w:r>
            <w:r w:rsidRPr="006F2DDC">
              <w:rPr>
                <w:i/>
                <w:u w:val="single"/>
              </w:rPr>
              <w:t>Space</w:t>
            </w:r>
            <w:r w:rsidRPr="006F2DDC">
              <w:t xml:space="preserve">, and </w:t>
            </w:r>
            <w:r w:rsidRPr="006F2DDC">
              <w:rPr>
                <w:i/>
                <w:u w:val="single"/>
              </w:rPr>
              <w:t>Tab</w:t>
            </w:r>
            <w:r w:rsidRPr="006F2DDC">
              <w:t>.</w:t>
            </w:r>
          </w:p>
          <w:p w14:paraId="35EA638E" w14:textId="77777777" w:rsidR="00D25AD7" w:rsidRPr="006F2DDC" w:rsidRDefault="00D25AD7" w:rsidP="00F454DB">
            <w:pPr>
              <w:pStyle w:val="TableText"/>
              <w:numPr>
                <w:ilvl w:val="0"/>
                <w:numId w:val="96"/>
              </w:numPr>
              <w:jc w:val="both"/>
            </w:pPr>
            <w:r w:rsidRPr="006F2DDC">
              <w:t xml:space="preserve">System should display the </w:t>
            </w:r>
            <w:r w:rsidRPr="006F2DDC">
              <w:rPr>
                <w:u w:val="single"/>
              </w:rPr>
              <w:t>Encoding</w:t>
            </w:r>
            <w:r w:rsidRPr="006F2DDC">
              <w:t xml:space="preserve"> field as selected by the actor at the time of last save. System should allow actor to modify the field and select one value from a dropdown list displaying 2 values: </w:t>
            </w:r>
            <w:r w:rsidRPr="006F2DDC">
              <w:rPr>
                <w:i/>
                <w:u w:val="single"/>
              </w:rPr>
              <w:t>Unicode</w:t>
            </w:r>
            <w:r w:rsidRPr="006F2DDC">
              <w:t xml:space="preserve"> and </w:t>
            </w:r>
            <w:r w:rsidRPr="006F2DDC">
              <w:rPr>
                <w:i/>
                <w:u w:val="single"/>
              </w:rPr>
              <w:t>US-ASCII</w:t>
            </w:r>
            <w:r w:rsidRPr="006F2DDC">
              <w:t>.</w:t>
            </w:r>
          </w:p>
          <w:p w14:paraId="7BFA10C7"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entering anything other than space characters in the </w:t>
            </w:r>
            <w:r w:rsidRPr="006F2DDC">
              <w:rPr>
                <w:u w:val="single"/>
              </w:rPr>
              <w:t>Name</w:t>
            </w:r>
            <w:r w:rsidRPr="006F2DDC">
              <w:t xml:space="preserve"> field, the system should display an error message, “Please enter a name for the data source” next to the field.</w:t>
            </w:r>
          </w:p>
          <w:p w14:paraId="4362AC76"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after entering the same value in the </w:t>
            </w:r>
            <w:r w:rsidRPr="006F2DDC">
              <w:rPr>
                <w:u w:val="single"/>
              </w:rPr>
              <w:t>Name</w:t>
            </w:r>
            <w:r w:rsidRPr="006F2DDC">
              <w:t xml:space="preserve"> field as another project (excluding any lagging and leading space characters for matching) created by the same actor, the system should display an error message, “A data source with the same name already exists” next to the field.</w:t>
            </w:r>
          </w:p>
          <w:p w14:paraId="3B7F029C"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selecting a value in the </w:t>
            </w:r>
            <w:r w:rsidRPr="006F2DDC">
              <w:rPr>
                <w:u w:val="single"/>
              </w:rPr>
              <w:t>Delimiter</w:t>
            </w:r>
            <w:r w:rsidRPr="006F2DDC">
              <w:t xml:space="preserve"> field, the system should display an error message, “Please select the file delimiter” next to the field.</w:t>
            </w:r>
          </w:p>
          <w:p w14:paraId="1293E90D" w14:textId="77777777" w:rsidR="00D25AD7" w:rsidRPr="006F2DDC" w:rsidRDefault="00D25AD7" w:rsidP="00F454DB">
            <w:pPr>
              <w:pStyle w:val="TableText"/>
              <w:numPr>
                <w:ilvl w:val="0"/>
                <w:numId w:val="96"/>
              </w:numPr>
              <w:jc w:val="both"/>
            </w:pPr>
            <w:r w:rsidRPr="006F2DDC">
              <w:lastRenderedPageBreak/>
              <w:t xml:space="preserve">If the actor clicks the </w:t>
            </w:r>
            <w:r w:rsidRPr="006F2DDC">
              <w:rPr>
                <w:u w:val="single"/>
              </w:rPr>
              <w:t>Save</w:t>
            </w:r>
            <w:r w:rsidRPr="006F2DDC">
              <w:t xml:space="preserve"> button without selecting a value in the </w:t>
            </w:r>
            <w:r w:rsidRPr="006F2DDC">
              <w:rPr>
                <w:u w:val="single"/>
              </w:rPr>
              <w:t>Encoding</w:t>
            </w:r>
            <w:r w:rsidRPr="006F2DDC">
              <w:t xml:space="preserve"> field, the system should display an error message, “Please select the file encoding” next to the field.</w:t>
            </w:r>
          </w:p>
          <w:p w14:paraId="4F604B0C" w14:textId="77777777" w:rsidR="00D25AD7" w:rsidRPr="006F2DDC" w:rsidRDefault="00D25AD7" w:rsidP="00F454DB">
            <w:pPr>
              <w:pStyle w:val="TableText"/>
              <w:numPr>
                <w:ilvl w:val="0"/>
                <w:numId w:val="96"/>
              </w:numPr>
              <w:jc w:val="both"/>
            </w:pPr>
            <w:r w:rsidRPr="006F2DDC">
              <w:t xml:space="preserve">If the selected file is not readable by the system due to file having invalid encoding, the system should display an error message, “The selected file is not readable” next to the </w:t>
            </w:r>
            <w:r w:rsidRPr="006F2DDC">
              <w:rPr>
                <w:u w:val="single"/>
              </w:rPr>
              <w:t>Browse</w:t>
            </w:r>
            <w:r w:rsidRPr="006F2DDC">
              <w:t xml:space="preserve"> field.</w:t>
            </w:r>
          </w:p>
          <w:p w14:paraId="3C2BF575" w14:textId="77777777" w:rsidR="00D25AD7" w:rsidRPr="006F2DDC" w:rsidRDefault="00D25AD7" w:rsidP="0049787F">
            <w:pPr>
              <w:pStyle w:val="TableText"/>
              <w:ind w:left="340"/>
              <w:jc w:val="both"/>
              <w:rPr>
                <w:u w:val="single"/>
              </w:rPr>
            </w:pPr>
          </w:p>
          <w:p w14:paraId="7D746B22" w14:textId="77777777" w:rsidR="00D25AD7" w:rsidRPr="006F2DDC" w:rsidRDefault="00D25AD7" w:rsidP="0049787F">
            <w:pPr>
              <w:pStyle w:val="TableText"/>
              <w:jc w:val="both"/>
              <w:rPr>
                <w:u w:val="single"/>
              </w:rPr>
            </w:pPr>
            <w:r w:rsidRPr="006F2DDC">
              <w:t xml:space="preserve">If actor had selected </w:t>
            </w:r>
            <w:r w:rsidRPr="006F2DDC">
              <w:rPr>
                <w:i/>
                <w:u w:val="single"/>
              </w:rPr>
              <w:t>Microsoft Excel</w:t>
            </w:r>
            <w:r w:rsidRPr="006F2DDC">
              <w:t>:</w:t>
            </w:r>
          </w:p>
          <w:p w14:paraId="763EEB30" w14:textId="77777777" w:rsidR="00D25AD7" w:rsidRPr="006F2DDC" w:rsidRDefault="00D25AD7" w:rsidP="00F454DB">
            <w:pPr>
              <w:pStyle w:val="TableText"/>
              <w:numPr>
                <w:ilvl w:val="0"/>
                <w:numId w:val="96"/>
              </w:numPr>
              <w:jc w:val="both"/>
              <w:rPr>
                <w:u w:val="single"/>
              </w:rPr>
            </w:pPr>
            <w:r w:rsidRPr="006F2DDC">
              <w:t xml:space="preserve">System should display form elements </w:t>
            </w:r>
            <w:r w:rsidRPr="006F2DDC">
              <w:rPr>
                <w:u w:val="single"/>
              </w:rPr>
              <w:t>Name</w:t>
            </w:r>
            <w:r w:rsidRPr="006F2DDC">
              <w:t xml:space="preserve"> (text box)</w:t>
            </w:r>
            <w:r w:rsidRPr="006F2DDC">
              <w:rPr>
                <w:b/>
              </w:rPr>
              <w:t xml:space="preserve">, </w:t>
            </w:r>
            <w:r w:rsidRPr="006F2DDC">
              <w:rPr>
                <w:u w:val="single"/>
              </w:rPr>
              <w:t>Data Source Type</w:t>
            </w:r>
            <w:r w:rsidRPr="006F2DDC">
              <w:t xml:space="preserve"> (label), </w:t>
            </w:r>
            <w:r w:rsidRPr="006F2DDC">
              <w:rPr>
                <w:u w:val="single"/>
              </w:rPr>
              <w:t>File Path</w:t>
            </w:r>
            <w:r w:rsidRPr="006F2DDC">
              <w:t xml:space="preserve"> (label), </w:t>
            </w:r>
            <w:r w:rsidRPr="006F2DDC">
              <w:rPr>
                <w:u w:val="single"/>
              </w:rPr>
              <w:t>Column names in first row</w:t>
            </w:r>
            <w:r w:rsidRPr="006F2DDC">
              <w:t xml:space="preserve"> (label) and the </w:t>
            </w:r>
            <w:r w:rsidRPr="006F2DDC">
              <w:rPr>
                <w:u w:val="single"/>
              </w:rPr>
              <w:t>Save</w:t>
            </w:r>
            <w:r w:rsidRPr="006F2DDC">
              <w:t xml:space="preserve"> button. The system should also display </w:t>
            </w:r>
            <w:r w:rsidRPr="006F2DDC">
              <w:rPr>
                <w:u w:val="single"/>
              </w:rPr>
              <w:t>Maximise</w:t>
            </w:r>
            <w:r w:rsidRPr="006F2DDC">
              <w:t xml:space="preserve"> and </w:t>
            </w:r>
            <w:r w:rsidRPr="006F2DDC">
              <w:rPr>
                <w:u w:val="single"/>
              </w:rPr>
              <w:t>Close</w:t>
            </w:r>
            <w:r w:rsidRPr="006F2DDC">
              <w:t xml:space="preserve"> buttons on the form.</w:t>
            </w:r>
          </w:p>
          <w:p w14:paraId="66D189BF" w14:textId="77777777" w:rsidR="00D25AD7" w:rsidRPr="006F2DDC" w:rsidRDefault="00D25AD7" w:rsidP="00F454DB">
            <w:pPr>
              <w:pStyle w:val="TableText"/>
              <w:numPr>
                <w:ilvl w:val="0"/>
                <w:numId w:val="96"/>
              </w:numPr>
              <w:jc w:val="both"/>
            </w:pPr>
            <w:r w:rsidRPr="006F2DDC">
              <w:t xml:space="preserve">The </w:t>
            </w:r>
            <w:r w:rsidRPr="006F2DDC">
              <w:rPr>
                <w:u w:val="single"/>
              </w:rPr>
              <w:t>Name</w:t>
            </w:r>
            <w:r w:rsidRPr="006F2DDC">
              <w:t xml:space="preserve"> field should be marked as mandatory with </w:t>
            </w:r>
            <w:r w:rsidRPr="006F2DDC">
              <w:rPr>
                <w:color w:val="FF0000"/>
              </w:rPr>
              <w:t>*</w:t>
            </w:r>
            <w:r w:rsidRPr="006F2DDC">
              <w:t xml:space="preserve"> marks.</w:t>
            </w:r>
          </w:p>
          <w:p w14:paraId="0F9E413A" w14:textId="77777777" w:rsidR="00D25AD7" w:rsidRPr="006F2DDC" w:rsidRDefault="00D25AD7" w:rsidP="00F454DB">
            <w:pPr>
              <w:pStyle w:val="TableText"/>
              <w:numPr>
                <w:ilvl w:val="0"/>
                <w:numId w:val="96"/>
              </w:numPr>
              <w:jc w:val="both"/>
            </w:pPr>
            <w:r w:rsidRPr="006F2DDC">
              <w:t xml:space="preserve">System should display the value in the </w:t>
            </w:r>
            <w:r w:rsidRPr="006F2DDC">
              <w:rPr>
                <w:u w:val="single"/>
              </w:rPr>
              <w:t>Name</w:t>
            </w:r>
            <w:r w:rsidRPr="006F2DDC">
              <w:t xml:space="preserve"> field as entered by the actor at the time of last save. System should allow actor to change the field and enter up to 100 characters consisting of any combination of alphabets (upper and lower cases), numbers, underscores, hyphens and spaces.</w:t>
            </w:r>
          </w:p>
          <w:p w14:paraId="45390392" w14:textId="77777777" w:rsidR="00D25AD7" w:rsidRPr="006F2DDC" w:rsidRDefault="00D25AD7" w:rsidP="00F454DB">
            <w:pPr>
              <w:pStyle w:val="TableText"/>
              <w:numPr>
                <w:ilvl w:val="0"/>
                <w:numId w:val="96"/>
              </w:numPr>
              <w:jc w:val="both"/>
            </w:pPr>
            <w:r w:rsidRPr="006F2DDC">
              <w:t xml:space="preserve">The </w:t>
            </w:r>
            <w:r w:rsidRPr="006F2DDC">
              <w:rPr>
                <w:u w:val="single"/>
              </w:rPr>
              <w:t>Data Source Type</w:t>
            </w:r>
            <w:r w:rsidRPr="006F2DDC">
              <w:t xml:space="preserve"> field should display a label </w:t>
            </w:r>
            <w:r w:rsidRPr="006F2DDC">
              <w:rPr>
                <w:i/>
                <w:u w:val="single"/>
              </w:rPr>
              <w:t>Microsoft Excel</w:t>
            </w:r>
            <w:r w:rsidRPr="006F2DDC">
              <w:t>. It should not be editable.</w:t>
            </w:r>
          </w:p>
          <w:p w14:paraId="374AC60A" w14:textId="77777777" w:rsidR="00D25AD7" w:rsidRPr="006F2DDC" w:rsidRDefault="00D25AD7" w:rsidP="00F454DB">
            <w:pPr>
              <w:pStyle w:val="TableText"/>
              <w:numPr>
                <w:ilvl w:val="0"/>
                <w:numId w:val="96"/>
              </w:numPr>
              <w:jc w:val="both"/>
            </w:pPr>
            <w:r w:rsidRPr="006F2DDC">
              <w:t xml:space="preserve">The </w:t>
            </w:r>
            <w:r w:rsidRPr="006F2DDC">
              <w:rPr>
                <w:u w:val="single"/>
              </w:rPr>
              <w:t>File Path</w:t>
            </w:r>
            <w:r w:rsidRPr="006F2DDC">
              <w:t xml:space="preserve"> field should display as label the entire file path of the file uploaded at the time of data source creation. It should not be editable.</w:t>
            </w:r>
          </w:p>
          <w:p w14:paraId="4A9C4AD8" w14:textId="77777777" w:rsidR="00D25AD7" w:rsidRPr="006F2DDC" w:rsidRDefault="00D25AD7" w:rsidP="00F454DB">
            <w:pPr>
              <w:pStyle w:val="TableText"/>
              <w:numPr>
                <w:ilvl w:val="0"/>
                <w:numId w:val="96"/>
              </w:numPr>
              <w:jc w:val="both"/>
            </w:pPr>
            <w:r w:rsidRPr="006F2DDC">
              <w:t xml:space="preserve">The </w:t>
            </w:r>
            <w:r w:rsidRPr="006F2DDC">
              <w:rPr>
                <w:u w:val="single"/>
              </w:rPr>
              <w:t>Column names in first row</w:t>
            </w:r>
            <w:r w:rsidRPr="006F2DDC">
              <w:t xml:space="preserve"> field should display as label either </w:t>
            </w:r>
            <w:r w:rsidRPr="006F2DDC">
              <w:rPr>
                <w:i/>
                <w:u w:val="single"/>
              </w:rPr>
              <w:t>Yes</w:t>
            </w:r>
            <w:r w:rsidRPr="006F2DDC">
              <w:t xml:space="preserve"> or </w:t>
            </w:r>
            <w:r w:rsidRPr="006F2DDC">
              <w:rPr>
                <w:i/>
                <w:u w:val="single"/>
              </w:rPr>
              <w:t>No</w:t>
            </w:r>
            <w:r w:rsidRPr="006F2DDC">
              <w:t xml:space="preserve"> (depending on whether the actor had selected the checkbox or not selected the checkbox at the time of data source creation). It should not be editable.</w:t>
            </w:r>
          </w:p>
          <w:p w14:paraId="68F018CF"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entering anything other than space characters in the </w:t>
            </w:r>
            <w:r w:rsidRPr="006F2DDC">
              <w:rPr>
                <w:u w:val="single"/>
              </w:rPr>
              <w:t>Name</w:t>
            </w:r>
            <w:r w:rsidRPr="006F2DDC">
              <w:t xml:space="preserve"> field, the system should display an error message, “Please enter a name for the data source” next to the field.</w:t>
            </w:r>
          </w:p>
          <w:p w14:paraId="5DF49CF5"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after entering the same value in the </w:t>
            </w:r>
            <w:r w:rsidRPr="006F2DDC">
              <w:rPr>
                <w:u w:val="single"/>
              </w:rPr>
              <w:t>Name</w:t>
            </w:r>
            <w:r w:rsidRPr="006F2DDC">
              <w:t xml:space="preserve"> field as another project (excluding any lagging and leading space characters for matching) created by the same actor, the system should display an error message, “A data source with the same name already exists” next to the field.</w:t>
            </w:r>
          </w:p>
          <w:p w14:paraId="0C364217" w14:textId="77777777" w:rsidR="00D25AD7" w:rsidRPr="006F2DDC" w:rsidRDefault="00D25AD7" w:rsidP="0049787F">
            <w:pPr>
              <w:pStyle w:val="TableText"/>
              <w:jc w:val="both"/>
              <w:rPr>
                <w:u w:val="single"/>
              </w:rPr>
            </w:pPr>
          </w:p>
          <w:p w14:paraId="18923317" w14:textId="77777777" w:rsidR="00D25AD7" w:rsidRPr="006F2DDC" w:rsidRDefault="00D25AD7" w:rsidP="0049787F">
            <w:pPr>
              <w:pStyle w:val="TableText"/>
              <w:jc w:val="both"/>
              <w:rPr>
                <w:u w:val="single"/>
              </w:rPr>
            </w:pPr>
            <w:r w:rsidRPr="006F2DDC">
              <w:t xml:space="preserve">If actor had selected </w:t>
            </w:r>
            <w:r w:rsidRPr="006F2DDC">
              <w:rPr>
                <w:i/>
                <w:u w:val="single"/>
              </w:rPr>
              <w:t>PostgreSQL</w:t>
            </w:r>
            <w:r w:rsidRPr="006F2DDC">
              <w:t>:</w:t>
            </w:r>
          </w:p>
          <w:p w14:paraId="3BBEBED1" w14:textId="77777777" w:rsidR="00D25AD7" w:rsidRPr="006F2DDC" w:rsidRDefault="00D25AD7" w:rsidP="00F454DB">
            <w:pPr>
              <w:pStyle w:val="TableText"/>
              <w:numPr>
                <w:ilvl w:val="0"/>
                <w:numId w:val="96"/>
              </w:numPr>
              <w:jc w:val="both"/>
            </w:pPr>
            <w:r w:rsidRPr="006F2DDC">
              <w:t xml:space="preserve">System should display form elements </w:t>
            </w:r>
            <w:r w:rsidRPr="006F2DDC">
              <w:rPr>
                <w:u w:val="single"/>
              </w:rPr>
              <w:t>Name</w:t>
            </w:r>
            <w:r w:rsidRPr="006F2DDC">
              <w:t xml:space="preserve"> (text box)</w:t>
            </w:r>
            <w:r w:rsidRPr="006F2DDC">
              <w:rPr>
                <w:b/>
              </w:rPr>
              <w:t xml:space="preserve">, </w:t>
            </w:r>
            <w:r w:rsidRPr="006F2DDC">
              <w:rPr>
                <w:u w:val="single"/>
              </w:rPr>
              <w:t>Data Source Type</w:t>
            </w:r>
            <w:r w:rsidRPr="006F2DDC">
              <w:t xml:space="preserve"> (label), </w:t>
            </w:r>
            <w:r w:rsidRPr="006F2DDC">
              <w:rPr>
                <w:u w:val="single"/>
              </w:rPr>
              <w:t>Server</w:t>
            </w:r>
            <w:r w:rsidRPr="006F2DDC">
              <w:t xml:space="preserve"> (label), </w:t>
            </w:r>
            <w:r w:rsidRPr="006F2DDC">
              <w:rPr>
                <w:u w:val="single"/>
              </w:rPr>
              <w:t>Port Number</w:t>
            </w:r>
            <w:r w:rsidRPr="006F2DDC">
              <w:t xml:space="preserve"> (label), </w:t>
            </w:r>
            <w:r w:rsidRPr="006F2DDC">
              <w:rPr>
                <w:u w:val="single"/>
              </w:rPr>
              <w:t>Database</w:t>
            </w:r>
            <w:r w:rsidRPr="006F2DDC">
              <w:t xml:space="preserve"> (label), </w:t>
            </w:r>
            <w:r w:rsidRPr="006F2DDC">
              <w:rPr>
                <w:u w:val="single"/>
              </w:rPr>
              <w:t>User Name</w:t>
            </w:r>
            <w:r w:rsidRPr="006F2DDC">
              <w:t xml:space="preserve"> (text box), </w:t>
            </w:r>
            <w:r w:rsidRPr="006F2DDC">
              <w:rPr>
                <w:u w:val="single"/>
              </w:rPr>
              <w:t>Password</w:t>
            </w:r>
            <w:r w:rsidRPr="006F2DDC">
              <w:t xml:space="preserve"> (text box) and the </w:t>
            </w:r>
            <w:r w:rsidRPr="006F2DDC">
              <w:rPr>
                <w:u w:val="single"/>
              </w:rPr>
              <w:t>Save</w:t>
            </w:r>
            <w:r w:rsidRPr="006F2DDC">
              <w:t xml:space="preserve"> button. The system should also display </w:t>
            </w:r>
            <w:r w:rsidRPr="006F2DDC">
              <w:rPr>
                <w:u w:val="single"/>
              </w:rPr>
              <w:t>Maximise</w:t>
            </w:r>
            <w:r w:rsidRPr="006F2DDC">
              <w:t xml:space="preserve"> and </w:t>
            </w:r>
            <w:r w:rsidRPr="006F2DDC">
              <w:rPr>
                <w:u w:val="single"/>
              </w:rPr>
              <w:t>Close</w:t>
            </w:r>
            <w:r w:rsidRPr="006F2DDC">
              <w:t xml:space="preserve"> buttons on the form.</w:t>
            </w:r>
          </w:p>
          <w:p w14:paraId="1FAB1A04" w14:textId="77777777" w:rsidR="00D25AD7" w:rsidRPr="006F2DDC" w:rsidRDefault="00D25AD7" w:rsidP="00F454DB">
            <w:pPr>
              <w:pStyle w:val="TableText"/>
              <w:numPr>
                <w:ilvl w:val="0"/>
                <w:numId w:val="96"/>
              </w:numPr>
              <w:jc w:val="both"/>
            </w:pPr>
            <w:r w:rsidRPr="006F2DDC">
              <w:t xml:space="preserve">The </w:t>
            </w:r>
            <w:r w:rsidRPr="006F2DDC">
              <w:rPr>
                <w:u w:val="single"/>
              </w:rPr>
              <w:t>Name</w:t>
            </w:r>
            <w:r w:rsidRPr="006F2DDC">
              <w:t xml:space="preserve">, </w:t>
            </w:r>
            <w:r w:rsidRPr="006F2DDC">
              <w:rPr>
                <w:u w:val="single"/>
              </w:rPr>
              <w:t>User Name</w:t>
            </w:r>
            <w:r w:rsidRPr="006F2DDC">
              <w:t xml:space="preserve"> and </w:t>
            </w:r>
            <w:r w:rsidRPr="006F2DDC">
              <w:rPr>
                <w:u w:val="single"/>
              </w:rPr>
              <w:t>Password</w:t>
            </w:r>
            <w:r w:rsidRPr="006F2DDC">
              <w:t xml:space="preserve"> fields should be marked as mandatory with </w:t>
            </w:r>
            <w:r w:rsidRPr="006F2DDC">
              <w:rPr>
                <w:color w:val="FF0000"/>
              </w:rPr>
              <w:t>*</w:t>
            </w:r>
            <w:r w:rsidRPr="006F2DDC">
              <w:t xml:space="preserve"> marks.</w:t>
            </w:r>
          </w:p>
          <w:p w14:paraId="0211C6E0" w14:textId="77777777" w:rsidR="00D25AD7" w:rsidRPr="006F2DDC" w:rsidRDefault="00D25AD7" w:rsidP="00F454DB">
            <w:pPr>
              <w:pStyle w:val="TableText"/>
              <w:numPr>
                <w:ilvl w:val="0"/>
                <w:numId w:val="96"/>
              </w:numPr>
              <w:jc w:val="both"/>
            </w:pPr>
            <w:r w:rsidRPr="006F2DDC">
              <w:lastRenderedPageBreak/>
              <w:t xml:space="preserve">System should display the value in the </w:t>
            </w:r>
            <w:r w:rsidRPr="006F2DDC">
              <w:rPr>
                <w:u w:val="single"/>
              </w:rPr>
              <w:t>Name</w:t>
            </w:r>
            <w:r w:rsidRPr="006F2DDC">
              <w:t xml:space="preserve"> field as entered by the actor at the time of last save. System should allow actor to change the field and enter up to 100 characters consisting of any combination of alphabets (upper and lower cases), numbers, underscores, hyphens and spaces.</w:t>
            </w:r>
          </w:p>
          <w:p w14:paraId="7F07346C" w14:textId="77777777" w:rsidR="00D25AD7" w:rsidRPr="006F2DDC" w:rsidRDefault="00D25AD7" w:rsidP="00F454DB">
            <w:pPr>
              <w:pStyle w:val="TableText"/>
              <w:numPr>
                <w:ilvl w:val="0"/>
                <w:numId w:val="96"/>
              </w:numPr>
              <w:jc w:val="both"/>
            </w:pPr>
            <w:r w:rsidRPr="006F2DDC">
              <w:t xml:space="preserve">The </w:t>
            </w:r>
            <w:r w:rsidRPr="006F2DDC">
              <w:rPr>
                <w:u w:val="single"/>
              </w:rPr>
              <w:t>Data Source Type</w:t>
            </w:r>
            <w:r w:rsidRPr="006F2DDC">
              <w:t xml:space="preserve"> field should display a label </w:t>
            </w:r>
            <w:r w:rsidRPr="006F2DDC">
              <w:rPr>
                <w:i/>
                <w:u w:val="single"/>
              </w:rPr>
              <w:t>PostgreSQL</w:t>
            </w:r>
            <w:r w:rsidRPr="006F2DDC">
              <w:t>. It should not be editable.</w:t>
            </w:r>
          </w:p>
          <w:p w14:paraId="52730427" w14:textId="77777777" w:rsidR="00D25AD7" w:rsidRPr="006F2DDC" w:rsidRDefault="00D25AD7" w:rsidP="00F454DB">
            <w:pPr>
              <w:pStyle w:val="TableText"/>
              <w:numPr>
                <w:ilvl w:val="0"/>
                <w:numId w:val="96"/>
              </w:numPr>
              <w:jc w:val="both"/>
            </w:pPr>
            <w:r w:rsidRPr="006F2DDC">
              <w:t xml:space="preserve">The </w:t>
            </w:r>
            <w:r w:rsidRPr="006F2DDC">
              <w:rPr>
                <w:u w:val="single"/>
              </w:rPr>
              <w:t>Server</w:t>
            </w:r>
            <w:r w:rsidRPr="006F2DDC">
              <w:t xml:space="preserve"> field should display as label the value entered at the time of data source creation. It should not be editable.</w:t>
            </w:r>
          </w:p>
          <w:p w14:paraId="217332BF" w14:textId="77777777" w:rsidR="00D25AD7" w:rsidRPr="006F2DDC" w:rsidRDefault="00D25AD7" w:rsidP="00F454DB">
            <w:pPr>
              <w:pStyle w:val="TableText"/>
              <w:numPr>
                <w:ilvl w:val="0"/>
                <w:numId w:val="96"/>
              </w:numPr>
              <w:jc w:val="both"/>
            </w:pPr>
            <w:r w:rsidRPr="006F2DDC">
              <w:t xml:space="preserve">The </w:t>
            </w:r>
            <w:r w:rsidRPr="006F2DDC">
              <w:rPr>
                <w:u w:val="single"/>
              </w:rPr>
              <w:t>Port Number</w:t>
            </w:r>
            <w:r w:rsidRPr="006F2DDC">
              <w:t xml:space="preserve"> field should display as label the value entered at the time of data source creation. It should not be editable.</w:t>
            </w:r>
          </w:p>
          <w:p w14:paraId="5B6E9669" w14:textId="77777777" w:rsidR="00D25AD7" w:rsidRPr="006F2DDC" w:rsidRDefault="00D25AD7" w:rsidP="00F454DB">
            <w:pPr>
              <w:pStyle w:val="TableText"/>
              <w:numPr>
                <w:ilvl w:val="0"/>
                <w:numId w:val="96"/>
              </w:numPr>
              <w:jc w:val="both"/>
            </w:pPr>
            <w:r w:rsidRPr="006F2DDC">
              <w:t xml:space="preserve">The </w:t>
            </w:r>
            <w:r w:rsidRPr="006F2DDC">
              <w:rPr>
                <w:u w:val="single"/>
              </w:rPr>
              <w:t>Database</w:t>
            </w:r>
            <w:r w:rsidRPr="006F2DDC">
              <w:t xml:space="preserve"> field should display as label the value entered at the time of data source creation. It should not be editable.</w:t>
            </w:r>
          </w:p>
          <w:p w14:paraId="3C8D2FDB" w14:textId="77777777" w:rsidR="00D25AD7" w:rsidRPr="006F2DDC" w:rsidRDefault="00D25AD7" w:rsidP="00F454DB">
            <w:pPr>
              <w:pStyle w:val="TableText"/>
              <w:numPr>
                <w:ilvl w:val="0"/>
                <w:numId w:val="96"/>
              </w:numPr>
              <w:jc w:val="both"/>
            </w:pPr>
            <w:r w:rsidRPr="006F2DDC">
              <w:t xml:space="preserve">System should display the value in the </w:t>
            </w:r>
            <w:r w:rsidRPr="006F2DDC">
              <w:rPr>
                <w:u w:val="single"/>
              </w:rPr>
              <w:t>User Name</w:t>
            </w:r>
            <w:r w:rsidRPr="006F2DDC">
              <w:t xml:space="preserve"> field as entered by the actor at the time of last save. System should allow actor to enter up to 100 characters consisting of any combination of alphabets (upper and lower cases), numbers, spaces and special characters in the </w:t>
            </w:r>
            <w:r w:rsidRPr="006F2DDC">
              <w:rPr>
                <w:u w:val="single"/>
              </w:rPr>
              <w:t>User Name</w:t>
            </w:r>
            <w:r w:rsidRPr="006F2DDC">
              <w:t xml:space="preserve"> field.</w:t>
            </w:r>
          </w:p>
          <w:p w14:paraId="0F71CC1D" w14:textId="77777777" w:rsidR="00D25AD7" w:rsidRPr="006F2DDC" w:rsidRDefault="00D25AD7" w:rsidP="00F454DB">
            <w:pPr>
              <w:pStyle w:val="TableText"/>
              <w:numPr>
                <w:ilvl w:val="0"/>
                <w:numId w:val="96"/>
              </w:numPr>
              <w:jc w:val="both"/>
            </w:pPr>
            <w:r w:rsidRPr="006F2DDC">
              <w:t xml:space="preserve">System should display the </w:t>
            </w:r>
            <w:r w:rsidRPr="006F2DDC">
              <w:rPr>
                <w:u w:val="single"/>
              </w:rPr>
              <w:t>Password</w:t>
            </w:r>
            <w:r w:rsidRPr="006F2DDC">
              <w:t xml:space="preserve"> field as blank. System should allow actor to enter up to 100 characters consisting of any combination of alphabets (upper and lower cases), numbers, spaces and special characters in the </w:t>
            </w:r>
            <w:r w:rsidRPr="006F2DDC">
              <w:rPr>
                <w:u w:val="single"/>
              </w:rPr>
              <w:t>Password</w:t>
            </w:r>
            <w:r w:rsidRPr="006F2DDC">
              <w:t xml:space="preserve"> field. The password characters should not be visible.</w:t>
            </w:r>
          </w:p>
          <w:p w14:paraId="1BB02910"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entering anything other than space characters in the </w:t>
            </w:r>
            <w:r w:rsidRPr="006F2DDC">
              <w:rPr>
                <w:u w:val="single"/>
              </w:rPr>
              <w:t>User Name</w:t>
            </w:r>
            <w:r w:rsidRPr="006F2DDC">
              <w:t xml:space="preserve"> field, the system should display an error message, “Please enter the user name” next to the field.</w:t>
            </w:r>
          </w:p>
          <w:p w14:paraId="50240AF3"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entering anything in the </w:t>
            </w:r>
            <w:r w:rsidRPr="006F2DDC">
              <w:rPr>
                <w:u w:val="single"/>
              </w:rPr>
              <w:t>Password</w:t>
            </w:r>
            <w:r w:rsidRPr="006F2DDC">
              <w:t xml:space="preserve"> field, the system should display an error message, “Please enter the password” next to the field.</w:t>
            </w:r>
          </w:p>
          <w:p w14:paraId="11C4F8B4"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 invalid credentials, system should display an error message, “Connection could not be made with provided credentials. Please try again.”</w:t>
            </w:r>
          </w:p>
          <w:p w14:paraId="4C85BE7F" w14:textId="77777777" w:rsidR="00D25AD7" w:rsidRPr="006F2DDC" w:rsidRDefault="00D25AD7" w:rsidP="00F454DB">
            <w:pPr>
              <w:pStyle w:val="TableText"/>
              <w:numPr>
                <w:ilvl w:val="0"/>
                <w:numId w:val="96"/>
              </w:numPr>
              <w:jc w:val="both"/>
            </w:pPr>
            <w:r w:rsidRPr="006F2DDC">
              <w:t>If the database server is not accessible from the client machine or the connection fails due to any other error (such as a network error), system should display an error message, “Server was not accessible due to network or other error. Please try again.”</w:t>
            </w:r>
          </w:p>
          <w:p w14:paraId="41E9F550" w14:textId="77777777" w:rsidR="00D25AD7" w:rsidRPr="006F2DDC" w:rsidRDefault="00D25AD7" w:rsidP="0049787F">
            <w:pPr>
              <w:pStyle w:val="TableText"/>
              <w:jc w:val="both"/>
              <w:rPr>
                <w:u w:val="single"/>
              </w:rPr>
            </w:pPr>
          </w:p>
          <w:p w14:paraId="4774DC79" w14:textId="77777777" w:rsidR="00D25AD7" w:rsidRPr="006F2DDC" w:rsidRDefault="00D25AD7" w:rsidP="0049787F">
            <w:pPr>
              <w:pStyle w:val="TableText"/>
              <w:jc w:val="both"/>
              <w:rPr>
                <w:u w:val="single"/>
              </w:rPr>
            </w:pPr>
            <w:r w:rsidRPr="006F2DDC">
              <w:t xml:space="preserve">If actor had selected </w:t>
            </w:r>
            <w:r w:rsidRPr="006F2DDC">
              <w:rPr>
                <w:i/>
                <w:u w:val="single"/>
              </w:rPr>
              <w:t>Microsoft SQL Server</w:t>
            </w:r>
            <w:r w:rsidRPr="006F2DDC">
              <w:t>:</w:t>
            </w:r>
          </w:p>
          <w:p w14:paraId="693AE2B3" w14:textId="77777777" w:rsidR="00D25AD7" w:rsidRPr="006F2DDC" w:rsidRDefault="00D25AD7" w:rsidP="00F454DB">
            <w:pPr>
              <w:pStyle w:val="TableText"/>
              <w:numPr>
                <w:ilvl w:val="0"/>
                <w:numId w:val="96"/>
              </w:numPr>
              <w:jc w:val="both"/>
            </w:pPr>
            <w:r w:rsidRPr="006F2DDC">
              <w:t xml:space="preserve">System should display form elements </w:t>
            </w:r>
            <w:r w:rsidRPr="006F2DDC">
              <w:rPr>
                <w:u w:val="single"/>
              </w:rPr>
              <w:t>Name</w:t>
            </w:r>
            <w:r w:rsidRPr="006F2DDC">
              <w:t xml:space="preserve"> (text box)</w:t>
            </w:r>
            <w:r w:rsidRPr="006F2DDC">
              <w:rPr>
                <w:b/>
              </w:rPr>
              <w:t xml:space="preserve">, </w:t>
            </w:r>
            <w:r w:rsidRPr="006F2DDC">
              <w:rPr>
                <w:u w:val="single"/>
              </w:rPr>
              <w:t>Data Source Type</w:t>
            </w:r>
            <w:r w:rsidRPr="006F2DDC">
              <w:t xml:space="preserve"> (label), </w:t>
            </w:r>
            <w:r w:rsidRPr="006F2DDC">
              <w:rPr>
                <w:u w:val="single"/>
              </w:rPr>
              <w:t>Server</w:t>
            </w:r>
            <w:r w:rsidRPr="006F2DDC">
              <w:t xml:space="preserve"> (label), </w:t>
            </w:r>
            <w:r w:rsidRPr="006F2DDC">
              <w:rPr>
                <w:u w:val="single"/>
              </w:rPr>
              <w:t>Port Number</w:t>
            </w:r>
            <w:r w:rsidRPr="006F2DDC">
              <w:t xml:space="preserve"> (label), </w:t>
            </w:r>
            <w:r w:rsidRPr="006F2DDC">
              <w:rPr>
                <w:u w:val="single"/>
              </w:rPr>
              <w:t>Database</w:t>
            </w:r>
            <w:r w:rsidRPr="006F2DDC">
              <w:t xml:space="preserve"> (label), </w:t>
            </w:r>
            <w:r w:rsidRPr="006F2DDC">
              <w:rPr>
                <w:u w:val="single"/>
              </w:rPr>
              <w:t>User Name</w:t>
            </w:r>
            <w:r w:rsidRPr="006F2DDC">
              <w:t xml:space="preserve"> (text box), </w:t>
            </w:r>
            <w:r w:rsidRPr="006F2DDC">
              <w:rPr>
                <w:u w:val="single"/>
              </w:rPr>
              <w:t>Password</w:t>
            </w:r>
            <w:r w:rsidRPr="006F2DDC">
              <w:t xml:space="preserve"> (text box) and the </w:t>
            </w:r>
            <w:r w:rsidRPr="006F2DDC">
              <w:rPr>
                <w:u w:val="single"/>
              </w:rPr>
              <w:t>Save</w:t>
            </w:r>
            <w:r w:rsidRPr="006F2DDC">
              <w:t xml:space="preserve"> button. The system should also display </w:t>
            </w:r>
            <w:r w:rsidRPr="006F2DDC">
              <w:rPr>
                <w:u w:val="single"/>
              </w:rPr>
              <w:t>Maximise</w:t>
            </w:r>
            <w:r w:rsidRPr="006F2DDC">
              <w:t xml:space="preserve"> and </w:t>
            </w:r>
            <w:r w:rsidRPr="006F2DDC">
              <w:rPr>
                <w:u w:val="single"/>
              </w:rPr>
              <w:t>Close</w:t>
            </w:r>
            <w:r w:rsidRPr="006F2DDC">
              <w:t xml:space="preserve"> buttons on the form.</w:t>
            </w:r>
          </w:p>
          <w:p w14:paraId="1317D794" w14:textId="77777777" w:rsidR="00D25AD7" w:rsidRPr="006F2DDC" w:rsidRDefault="00D25AD7" w:rsidP="00F454DB">
            <w:pPr>
              <w:pStyle w:val="TableText"/>
              <w:numPr>
                <w:ilvl w:val="0"/>
                <w:numId w:val="96"/>
              </w:numPr>
              <w:jc w:val="both"/>
            </w:pPr>
            <w:r w:rsidRPr="006F2DDC">
              <w:t xml:space="preserve">The </w:t>
            </w:r>
            <w:r w:rsidRPr="006F2DDC">
              <w:rPr>
                <w:u w:val="single"/>
              </w:rPr>
              <w:t>Name</w:t>
            </w:r>
            <w:r w:rsidRPr="006F2DDC">
              <w:t xml:space="preserve">, </w:t>
            </w:r>
            <w:r w:rsidRPr="006F2DDC">
              <w:rPr>
                <w:u w:val="single"/>
              </w:rPr>
              <w:t>User Name</w:t>
            </w:r>
            <w:r w:rsidRPr="006F2DDC">
              <w:t xml:space="preserve"> and </w:t>
            </w:r>
            <w:r w:rsidRPr="006F2DDC">
              <w:rPr>
                <w:u w:val="single"/>
              </w:rPr>
              <w:t>Password</w:t>
            </w:r>
            <w:r w:rsidRPr="006F2DDC">
              <w:t xml:space="preserve"> fields should be marked as mandatory with </w:t>
            </w:r>
            <w:r w:rsidRPr="006F2DDC">
              <w:rPr>
                <w:color w:val="FF0000"/>
              </w:rPr>
              <w:t>*</w:t>
            </w:r>
            <w:r w:rsidRPr="006F2DDC">
              <w:t xml:space="preserve"> marks.</w:t>
            </w:r>
          </w:p>
          <w:p w14:paraId="14B6077C" w14:textId="77777777" w:rsidR="00D25AD7" w:rsidRPr="006F2DDC" w:rsidRDefault="00D25AD7" w:rsidP="00F454DB">
            <w:pPr>
              <w:pStyle w:val="TableText"/>
              <w:numPr>
                <w:ilvl w:val="0"/>
                <w:numId w:val="96"/>
              </w:numPr>
              <w:jc w:val="both"/>
            </w:pPr>
            <w:r w:rsidRPr="006F2DDC">
              <w:lastRenderedPageBreak/>
              <w:t xml:space="preserve">System should display the value in the </w:t>
            </w:r>
            <w:r w:rsidRPr="006F2DDC">
              <w:rPr>
                <w:u w:val="single"/>
              </w:rPr>
              <w:t>Name</w:t>
            </w:r>
            <w:r w:rsidRPr="006F2DDC">
              <w:t xml:space="preserve"> field as entered by the actor at the time of last save. System should allow actor to change the field and enter up to 100 characters consisting of any combination of alphabets (upper and lower cases), numbers, underscores, hyphens and spaces.</w:t>
            </w:r>
          </w:p>
          <w:p w14:paraId="2649D4CC" w14:textId="77777777" w:rsidR="00D25AD7" w:rsidRPr="006F2DDC" w:rsidRDefault="00D25AD7" w:rsidP="00F454DB">
            <w:pPr>
              <w:pStyle w:val="TableText"/>
              <w:numPr>
                <w:ilvl w:val="0"/>
                <w:numId w:val="96"/>
              </w:numPr>
              <w:jc w:val="both"/>
            </w:pPr>
            <w:r w:rsidRPr="006F2DDC">
              <w:t xml:space="preserve">The </w:t>
            </w:r>
            <w:r w:rsidRPr="006F2DDC">
              <w:rPr>
                <w:u w:val="single"/>
              </w:rPr>
              <w:t>Data Source Type</w:t>
            </w:r>
            <w:r w:rsidRPr="006F2DDC">
              <w:t xml:space="preserve"> field should display a label </w:t>
            </w:r>
            <w:r w:rsidRPr="006F2DDC">
              <w:rPr>
                <w:i/>
                <w:u w:val="single"/>
              </w:rPr>
              <w:t>Microsoft SQL Server</w:t>
            </w:r>
            <w:r w:rsidRPr="006F2DDC">
              <w:t>. It should not be editable.</w:t>
            </w:r>
          </w:p>
          <w:p w14:paraId="79756B26" w14:textId="77777777" w:rsidR="00D25AD7" w:rsidRPr="006F2DDC" w:rsidRDefault="00D25AD7" w:rsidP="00F454DB">
            <w:pPr>
              <w:pStyle w:val="TableText"/>
              <w:numPr>
                <w:ilvl w:val="0"/>
                <w:numId w:val="96"/>
              </w:numPr>
              <w:jc w:val="both"/>
            </w:pPr>
            <w:r w:rsidRPr="006F2DDC">
              <w:t xml:space="preserve">The </w:t>
            </w:r>
            <w:r w:rsidRPr="006F2DDC">
              <w:rPr>
                <w:u w:val="single"/>
              </w:rPr>
              <w:t>Server</w:t>
            </w:r>
            <w:r w:rsidRPr="006F2DDC">
              <w:t xml:space="preserve"> field should display as label the value entered at the time of data source creation. It should not be editable.</w:t>
            </w:r>
          </w:p>
          <w:p w14:paraId="289C973A" w14:textId="77777777" w:rsidR="00D25AD7" w:rsidRPr="006F2DDC" w:rsidRDefault="00D25AD7" w:rsidP="00F454DB">
            <w:pPr>
              <w:pStyle w:val="TableText"/>
              <w:numPr>
                <w:ilvl w:val="0"/>
                <w:numId w:val="96"/>
              </w:numPr>
              <w:jc w:val="both"/>
            </w:pPr>
            <w:r w:rsidRPr="006F2DDC">
              <w:t xml:space="preserve">The </w:t>
            </w:r>
            <w:r w:rsidRPr="006F2DDC">
              <w:rPr>
                <w:u w:val="single"/>
              </w:rPr>
              <w:t>Port Number</w:t>
            </w:r>
            <w:r w:rsidRPr="006F2DDC">
              <w:t xml:space="preserve"> field should display as label the value entered at the time of data source creation. It should not be editable.</w:t>
            </w:r>
          </w:p>
          <w:p w14:paraId="1A6260D1" w14:textId="77777777" w:rsidR="00D25AD7" w:rsidRPr="006F2DDC" w:rsidRDefault="00D25AD7" w:rsidP="00F454DB">
            <w:pPr>
              <w:pStyle w:val="TableText"/>
              <w:numPr>
                <w:ilvl w:val="0"/>
                <w:numId w:val="96"/>
              </w:numPr>
              <w:jc w:val="both"/>
            </w:pPr>
            <w:r w:rsidRPr="006F2DDC">
              <w:t xml:space="preserve">The </w:t>
            </w:r>
            <w:r w:rsidRPr="006F2DDC">
              <w:rPr>
                <w:u w:val="single"/>
              </w:rPr>
              <w:t>Database</w:t>
            </w:r>
            <w:r w:rsidRPr="006F2DDC">
              <w:t xml:space="preserve"> field should display as label the value entered at the time of data source creation. It should not be editable.</w:t>
            </w:r>
          </w:p>
          <w:p w14:paraId="4B28F61C" w14:textId="77777777" w:rsidR="00D25AD7" w:rsidRPr="006F2DDC" w:rsidRDefault="00D25AD7" w:rsidP="00F454DB">
            <w:pPr>
              <w:pStyle w:val="TableText"/>
              <w:numPr>
                <w:ilvl w:val="0"/>
                <w:numId w:val="96"/>
              </w:numPr>
              <w:jc w:val="both"/>
            </w:pPr>
            <w:r w:rsidRPr="006F2DDC">
              <w:t xml:space="preserve">System should display the value in the </w:t>
            </w:r>
            <w:r w:rsidRPr="006F2DDC">
              <w:rPr>
                <w:u w:val="single"/>
              </w:rPr>
              <w:t>User Name</w:t>
            </w:r>
            <w:r w:rsidRPr="006F2DDC">
              <w:t xml:space="preserve"> field as entered by the actor at the time of last save. System should allow actor to enter up to 100 characters consisting of any combination of alphabets (upper and lower cases), numbers, spaces and special characters in the </w:t>
            </w:r>
            <w:r w:rsidRPr="006F2DDC">
              <w:rPr>
                <w:u w:val="single"/>
              </w:rPr>
              <w:t>User name</w:t>
            </w:r>
            <w:r w:rsidRPr="006F2DDC">
              <w:t xml:space="preserve"> field.</w:t>
            </w:r>
          </w:p>
          <w:p w14:paraId="7D76753F" w14:textId="77777777" w:rsidR="00D25AD7" w:rsidRPr="006F2DDC" w:rsidRDefault="00D25AD7" w:rsidP="00F454DB">
            <w:pPr>
              <w:pStyle w:val="TableText"/>
              <w:numPr>
                <w:ilvl w:val="0"/>
                <w:numId w:val="96"/>
              </w:numPr>
              <w:jc w:val="both"/>
            </w:pPr>
            <w:r w:rsidRPr="006F2DDC">
              <w:t xml:space="preserve">System should display the </w:t>
            </w:r>
            <w:r w:rsidRPr="006F2DDC">
              <w:rPr>
                <w:u w:val="single"/>
              </w:rPr>
              <w:t>Password</w:t>
            </w:r>
            <w:r w:rsidRPr="006F2DDC">
              <w:t xml:space="preserve"> field as blank. System should allow actor to enter up to 100 characters consisting of any combination of alphabets (upper and lower cases), numbers, spaces and special characters in the </w:t>
            </w:r>
            <w:r w:rsidRPr="006F2DDC">
              <w:rPr>
                <w:u w:val="single"/>
              </w:rPr>
              <w:t>Password</w:t>
            </w:r>
            <w:r w:rsidRPr="006F2DDC">
              <w:t xml:space="preserve"> field. The password characters should not be visible.</w:t>
            </w:r>
          </w:p>
          <w:p w14:paraId="447CF35D"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entering anything other than space characters in the </w:t>
            </w:r>
            <w:r w:rsidRPr="006F2DDC">
              <w:rPr>
                <w:u w:val="single"/>
              </w:rPr>
              <w:t>User Name</w:t>
            </w:r>
            <w:r w:rsidRPr="006F2DDC">
              <w:t xml:space="preserve"> field, the system should display an error message, “Please enter the user name” next to the field.</w:t>
            </w:r>
          </w:p>
          <w:p w14:paraId="08910BD5"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without entering anything in the </w:t>
            </w:r>
            <w:r w:rsidRPr="006F2DDC">
              <w:rPr>
                <w:u w:val="single"/>
              </w:rPr>
              <w:t>Password</w:t>
            </w:r>
            <w:r w:rsidRPr="006F2DDC">
              <w:t xml:space="preserve"> field, the system should display an error message, “Please enter the password” next to the field.</w:t>
            </w:r>
          </w:p>
          <w:p w14:paraId="3F7FA413"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with invalid credentials, system should display an error message, “Connection could not be made with provided credentials. Please try again.”</w:t>
            </w:r>
          </w:p>
          <w:p w14:paraId="1EC64180" w14:textId="77777777" w:rsidR="00D25AD7" w:rsidRPr="006F2DDC" w:rsidRDefault="00D25AD7" w:rsidP="00F454DB">
            <w:pPr>
              <w:pStyle w:val="TableText"/>
              <w:numPr>
                <w:ilvl w:val="0"/>
                <w:numId w:val="96"/>
              </w:numPr>
              <w:jc w:val="both"/>
            </w:pPr>
            <w:r w:rsidRPr="006F2DDC">
              <w:t>If the database server is not accessible from the client machine or the connection fails due to any other error (such as a network error), system should display an error message, “Server was not accessible due to network or other error. Please try again.”</w:t>
            </w:r>
          </w:p>
          <w:p w14:paraId="36CB81C0" w14:textId="77777777" w:rsidR="00D25AD7" w:rsidRPr="006F2DDC" w:rsidRDefault="00D25AD7" w:rsidP="0049787F">
            <w:pPr>
              <w:pStyle w:val="TableText"/>
              <w:ind w:left="340"/>
              <w:jc w:val="both"/>
            </w:pPr>
          </w:p>
          <w:p w14:paraId="383D69B5"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Save</w:t>
            </w:r>
            <w:r w:rsidRPr="006F2DDC">
              <w:t xml:space="preserve"> button after entering valid values in all displayed mandatory fields, the system should display a message, “Warning! Changing data source can impact associated data sets, columns and visuals. Are you sure you wanted to proceed?” with buttons </w:t>
            </w:r>
            <w:r w:rsidRPr="006F2DDC">
              <w:rPr>
                <w:u w:val="single"/>
              </w:rPr>
              <w:t>Yes</w:t>
            </w:r>
            <w:r w:rsidRPr="006F2DDC">
              <w:t xml:space="preserve"> and </w:t>
            </w:r>
            <w:r w:rsidRPr="006F2DDC">
              <w:rPr>
                <w:u w:val="single"/>
              </w:rPr>
              <w:t>No</w:t>
            </w:r>
            <w:r w:rsidRPr="006F2DDC">
              <w:t xml:space="preserve">. The system should also display a </w:t>
            </w:r>
            <w:r w:rsidRPr="006F2DDC">
              <w:rPr>
                <w:u w:val="single"/>
              </w:rPr>
              <w:t>Close</w:t>
            </w:r>
            <w:r w:rsidRPr="006F2DDC">
              <w:t xml:space="preserve"> button on the pop-up.</w:t>
            </w:r>
          </w:p>
          <w:p w14:paraId="270D1F1F" w14:textId="77777777" w:rsidR="00D25AD7" w:rsidRPr="006F2DDC" w:rsidRDefault="00D25AD7" w:rsidP="0049787F">
            <w:pPr>
              <w:pStyle w:val="ListParagraph"/>
            </w:pPr>
          </w:p>
          <w:p w14:paraId="3D6F9DFC" w14:textId="77777777" w:rsidR="00D25AD7" w:rsidRPr="006F2DDC" w:rsidRDefault="00D25AD7" w:rsidP="00F454DB">
            <w:pPr>
              <w:pStyle w:val="TableText"/>
              <w:numPr>
                <w:ilvl w:val="0"/>
                <w:numId w:val="96"/>
              </w:numPr>
              <w:jc w:val="both"/>
            </w:pPr>
            <w:r w:rsidRPr="006F2DDC">
              <w:t xml:space="preserve">If the actor selects the </w:t>
            </w:r>
            <w:r w:rsidRPr="006F2DDC">
              <w:rPr>
                <w:u w:val="single"/>
              </w:rPr>
              <w:t>No</w:t>
            </w:r>
            <w:r w:rsidRPr="006F2DDC">
              <w:t xml:space="preserve"> or </w:t>
            </w:r>
            <w:r w:rsidRPr="006F2DDC">
              <w:rPr>
                <w:u w:val="single"/>
              </w:rPr>
              <w:t>Close</w:t>
            </w:r>
            <w:r w:rsidRPr="006F2DDC">
              <w:t xml:space="preserve"> buttons, the system should not take any action.</w:t>
            </w:r>
          </w:p>
          <w:p w14:paraId="7E0CAF73" w14:textId="77777777" w:rsidR="00D25AD7" w:rsidRPr="006F2DDC" w:rsidRDefault="00D25AD7" w:rsidP="00F454DB">
            <w:pPr>
              <w:pStyle w:val="TableText"/>
              <w:numPr>
                <w:ilvl w:val="0"/>
                <w:numId w:val="96"/>
              </w:numPr>
              <w:jc w:val="both"/>
            </w:pPr>
            <w:r w:rsidRPr="006F2DDC">
              <w:lastRenderedPageBreak/>
              <w:t xml:space="preserve">If the actor selects </w:t>
            </w:r>
            <w:r w:rsidRPr="006F2DDC">
              <w:rPr>
                <w:u w:val="single"/>
              </w:rPr>
              <w:t>Yes</w:t>
            </w:r>
            <w:r w:rsidRPr="006F2DDC">
              <w:t xml:space="preserve">, the system should save the data source and display it in the appropriate alphabetical position under the </w:t>
            </w:r>
            <w:r w:rsidRPr="006F2DDC">
              <w:rPr>
                <w:u w:val="single"/>
              </w:rPr>
              <w:t>Data Sources</w:t>
            </w:r>
            <w:r w:rsidRPr="006F2DDC">
              <w:t xml:space="preserve"> menu item under the current project.</w:t>
            </w:r>
          </w:p>
          <w:p w14:paraId="47B3C5FD" w14:textId="77777777" w:rsidR="00D25AD7" w:rsidRPr="006F2DDC" w:rsidRDefault="00D25AD7" w:rsidP="00F454DB">
            <w:pPr>
              <w:pStyle w:val="TableText"/>
              <w:numPr>
                <w:ilvl w:val="0"/>
                <w:numId w:val="96"/>
              </w:numPr>
              <w:jc w:val="both"/>
            </w:pPr>
            <w:r w:rsidRPr="006F2DDC">
              <w:t>System should cascade the changes made to the data source to its associated data sets, columns and visuals. In case any data set / column or visual is caused to be invalid due to the change, system should display an error message “Data Set not available due to change in data source &lt;data source name&gt;” / “Column not available due to change in data source &lt;data source name&gt;” / “Visual not available due to change in data source &lt;data source name&gt;”.</w:t>
            </w:r>
          </w:p>
          <w:p w14:paraId="56BF5473" w14:textId="77777777" w:rsidR="00D25AD7" w:rsidRPr="006F2DDC" w:rsidRDefault="00D25AD7" w:rsidP="00F454DB">
            <w:pPr>
              <w:pStyle w:val="TableText"/>
              <w:numPr>
                <w:ilvl w:val="0"/>
                <w:numId w:val="96"/>
              </w:numPr>
              <w:jc w:val="both"/>
            </w:pPr>
            <w:r w:rsidRPr="006F2DDC">
              <w:t xml:space="preserve">System should display the </w:t>
            </w:r>
            <w:r w:rsidRPr="006F2DDC">
              <w:rPr>
                <w:u w:val="single"/>
              </w:rPr>
              <w:t>Add New Data Set</w:t>
            </w:r>
            <w:r w:rsidRPr="006F2DDC">
              <w:t xml:space="preserve"> screen for the actor to select a data set.</w:t>
            </w:r>
          </w:p>
          <w:p w14:paraId="05179BF1"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Close</w:t>
            </w:r>
            <w:r w:rsidRPr="006F2DDC">
              <w:t xml:space="preserve"> button, system should display a pop-up message “Are you sure you want to cancel the changes?” with buttons </w:t>
            </w:r>
            <w:r w:rsidRPr="006F2DDC">
              <w:rPr>
                <w:u w:val="single"/>
              </w:rPr>
              <w:t>Yes</w:t>
            </w:r>
            <w:r w:rsidRPr="006F2DDC">
              <w:t xml:space="preserve"> and </w:t>
            </w:r>
            <w:r w:rsidRPr="006F2DDC">
              <w:rPr>
                <w:u w:val="single"/>
              </w:rPr>
              <w:t>No</w:t>
            </w:r>
            <w:r w:rsidRPr="006F2DDC">
              <w:t>.</w:t>
            </w:r>
          </w:p>
          <w:p w14:paraId="75C6300F" w14:textId="77777777" w:rsidR="00D25AD7" w:rsidRPr="006F2DDC" w:rsidRDefault="00D25AD7" w:rsidP="00F454DB">
            <w:pPr>
              <w:pStyle w:val="TableText"/>
              <w:numPr>
                <w:ilvl w:val="0"/>
                <w:numId w:val="96"/>
              </w:numPr>
              <w:jc w:val="both"/>
            </w:pPr>
            <w:r w:rsidRPr="006F2DDC">
              <w:t xml:space="preserve">If the actor selects </w:t>
            </w:r>
            <w:r w:rsidRPr="006F2DDC">
              <w:rPr>
                <w:u w:val="single"/>
              </w:rPr>
              <w:t>No</w:t>
            </w:r>
            <w:r w:rsidRPr="006F2DDC">
              <w:t>, the system should retain the form with entered details.</w:t>
            </w:r>
          </w:p>
          <w:p w14:paraId="4F2EA28A" w14:textId="77777777" w:rsidR="00D25AD7" w:rsidRPr="006F2DDC" w:rsidRDefault="00D25AD7" w:rsidP="00F454DB">
            <w:pPr>
              <w:pStyle w:val="TableText"/>
              <w:numPr>
                <w:ilvl w:val="0"/>
                <w:numId w:val="96"/>
              </w:numPr>
              <w:jc w:val="both"/>
            </w:pPr>
            <w:r w:rsidRPr="006F2DDC">
              <w:t xml:space="preserve">If the actor selects </w:t>
            </w:r>
            <w:r w:rsidRPr="006F2DDC">
              <w:rPr>
                <w:u w:val="single"/>
              </w:rPr>
              <w:t>Yes</w:t>
            </w:r>
            <w:r w:rsidRPr="006F2DDC">
              <w:t>, the system should close the form and not add the data source.</w:t>
            </w:r>
          </w:p>
          <w:p w14:paraId="4B1E61F9"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Maximise</w:t>
            </w:r>
            <w:r w:rsidRPr="006F2DDC">
              <w:t xml:space="preserve"> button, system should expand the form to cover the entire screen and replace the </w:t>
            </w:r>
            <w:r w:rsidRPr="006F2DDC">
              <w:rPr>
                <w:u w:val="single"/>
              </w:rPr>
              <w:t>Maximise</w:t>
            </w:r>
            <w:r w:rsidRPr="006F2DDC">
              <w:t xml:space="preserve"> button with the </w:t>
            </w:r>
            <w:r w:rsidRPr="006F2DDC">
              <w:rPr>
                <w:u w:val="single"/>
              </w:rPr>
              <w:t>Minimise</w:t>
            </w:r>
            <w:r w:rsidRPr="006F2DDC">
              <w:t xml:space="preserve"> button.</w:t>
            </w:r>
          </w:p>
          <w:p w14:paraId="67A15F20" w14:textId="77777777" w:rsidR="00D25AD7" w:rsidRPr="006F2DDC" w:rsidRDefault="00D25AD7" w:rsidP="00F454DB">
            <w:pPr>
              <w:pStyle w:val="TableText"/>
              <w:numPr>
                <w:ilvl w:val="0"/>
                <w:numId w:val="96"/>
              </w:numPr>
              <w:jc w:val="both"/>
            </w:pPr>
            <w:r w:rsidRPr="006F2DDC">
              <w:t xml:space="preserve">If the actor clicks the </w:t>
            </w:r>
            <w:r w:rsidRPr="006F2DDC">
              <w:rPr>
                <w:u w:val="single"/>
              </w:rPr>
              <w:t>Minimise</w:t>
            </w:r>
            <w:r w:rsidRPr="006F2DDC">
              <w:t xml:space="preserve"> button, system should restore the form to its original size and replace the </w:t>
            </w:r>
            <w:r w:rsidRPr="006F2DDC">
              <w:rPr>
                <w:u w:val="single"/>
              </w:rPr>
              <w:t>Minimise</w:t>
            </w:r>
            <w:r w:rsidRPr="006F2DDC">
              <w:t xml:space="preserve"> button with the </w:t>
            </w:r>
            <w:r w:rsidRPr="006F2DDC">
              <w:rPr>
                <w:u w:val="single"/>
              </w:rPr>
              <w:t>Maximise</w:t>
            </w:r>
            <w:r w:rsidRPr="006F2DDC">
              <w:t xml:space="preserve"> button.</w:t>
            </w:r>
          </w:p>
        </w:tc>
      </w:tr>
      <w:tr w:rsidR="00D25AD7" w:rsidRPr="006F2DDC" w14:paraId="08AD849A" w14:textId="77777777" w:rsidTr="0049787F">
        <w:tc>
          <w:tcPr>
            <w:tcW w:w="8856" w:type="dxa"/>
          </w:tcPr>
          <w:p w14:paraId="768AAD76" w14:textId="77777777" w:rsidR="00D25AD7" w:rsidRPr="006F2DDC" w:rsidRDefault="003C395F" w:rsidP="0049787F">
            <w:pPr>
              <w:pStyle w:val="TableText"/>
              <w:jc w:val="both"/>
              <w:rPr>
                <w:b/>
                <w:bCs/>
              </w:rPr>
            </w:pPr>
            <w:r w:rsidRPr="006F2DDC">
              <w:rPr>
                <w:b/>
                <w:bCs/>
              </w:rPr>
              <w:lastRenderedPageBreak/>
              <w:t>Alternative Flow</w:t>
            </w:r>
          </w:p>
          <w:p w14:paraId="412D79FC" w14:textId="77777777" w:rsidR="00D25AD7" w:rsidRPr="006F2DDC" w:rsidRDefault="00D25AD7" w:rsidP="0049787F">
            <w:pPr>
              <w:pStyle w:val="TableText"/>
              <w:jc w:val="both"/>
            </w:pPr>
            <w:r w:rsidRPr="006F2DDC">
              <w:t xml:space="preserve">None </w:t>
            </w:r>
          </w:p>
        </w:tc>
      </w:tr>
      <w:tr w:rsidR="00D25AD7" w:rsidRPr="006F2DDC" w14:paraId="0E33DAA1" w14:textId="77777777" w:rsidTr="0049787F">
        <w:tc>
          <w:tcPr>
            <w:tcW w:w="8856" w:type="dxa"/>
          </w:tcPr>
          <w:p w14:paraId="03C4C970" w14:textId="77777777" w:rsidR="00D25AD7" w:rsidRPr="006F2DDC" w:rsidRDefault="00D25AD7" w:rsidP="0049787F">
            <w:pPr>
              <w:pStyle w:val="TableText"/>
              <w:jc w:val="both"/>
              <w:rPr>
                <w:b/>
                <w:bCs/>
              </w:rPr>
            </w:pPr>
            <w:r w:rsidRPr="006F2DDC">
              <w:rPr>
                <w:b/>
                <w:bCs/>
              </w:rPr>
              <w:t>Post Conditions</w:t>
            </w:r>
          </w:p>
          <w:p w14:paraId="2F7077B9" w14:textId="77777777" w:rsidR="00D25AD7" w:rsidRPr="006F2DDC" w:rsidRDefault="00D25AD7" w:rsidP="00F454DB">
            <w:pPr>
              <w:pStyle w:val="TableText"/>
              <w:numPr>
                <w:ilvl w:val="0"/>
                <w:numId w:val="97"/>
              </w:numPr>
              <w:jc w:val="both"/>
            </w:pPr>
            <w:r w:rsidRPr="006F2DDC">
              <w:t>The modified data source details should be saved in the database if actor selects the Save button (and modified details are valid and working).</w:t>
            </w:r>
          </w:p>
          <w:p w14:paraId="08ADCA3A" w14:textId="77777777" w:rsidR="00D25AD7" w:rsidRPr="006F2DDC" w:rsidRDefault="00D25AD7" w:rsidP="00F454DB">
            <w:pPr>
              <w:pStyle w:val="TableText"/>
              <w:numPr>
                <w:ilvl w:val="0"/>
                <w:numId w:val="97"/>
              </w:numPr>
              <w:jc w:val="both"/>
            </w:pPr>
            <w:r w:rsidRPr="006F2DDC">
              <w:t>Data source details should not be changed in the database if actor selects Close button followed by Yes.</w:t>
            </w:r>
          </w:p>
        </w:tc>
      </w:tr>
      <w:tr w:rsidR="00D25AD7" w:rsidRPr="006F2DDC" w14:paraId="399572C0" w14:textId="77777777" w:rsidTr="0049787F">
        <w:tc>
          <w:tcPr>
            <w:tcW w:w="8856" w:type="dxa"/>
          </w:tcPr>
          <w:p w14:paraId="765717DE" w14:textId="77777777" w:rsidR="00D25AD7" w:rsidRPr="006F2DDC" w:rsidRDefault="00D25AD7" w:rsidP="0049787F">
            <w:pPr>
              <w:pStyle w:val="TableText"/>
              <w:jc w:val="both"/>
              <w:rPr>
                <w:b/>
                <w:bCs/>
              </w:rPr>
            </w:pPr>
            <w:r w:rsidRPr="006F2DDC">
              <w:rPr>
                <w:b/>
                <w:bCs/>
              </w:rPr>
              <w:t>Exceptions</w:t>
            </w:r>
          </w:p>
          <w:p w14:paraId="063BA77F" w14:textId="77777777" w:rsidR="00D25AD7" w:rsidRPr="006F2DDC" w:rsidRDefault="00D25AD7" w:rsidP="0049787F">
            <w:pPr>
              <w:pStyle w:val="TableText"/>
              <w:jc w:val="both"/>
            </w:pPr>
            <w:r w:rsidRPr="006F2DDC">
              <w:t xml:space="preserve">None </w:t>
            </w:r>
          </w:p>
        </w:tc>
      </w:tr>
      <w:tr w:rsidR="00D25AD7" w:rsidRPr="006F2DDC" w14:paraId="33F4A584" w14:textId="77777777" w:rsidTr="0049787F">
        <w:tc>
          <w:tcPr>
            <w:tcW w:w="8856" w:type="dxa"/>
          </w:tcPr>
          <w:p w14:paraId="356011C2" w14:textId="77777777" w:rsidR="00D25AD7" w:rsidRPr="006F2DDC" w:rsidRDefault="00D25AD7" w:rsidP="0049787F">
            <w:pPr>
              <w:pStyle w:val="TableText"/>
              <w:jc w:val="both"/>
              <w:rPr>
                <w:b/>
                <w:bCs/>
              </w:rPr>
            </w:pPr>
            <w:r w:rsidRPr="006F2DDC">
              <w:rPr>
                <w:b/>
                <w:bCs/>
              </w:rPr>
              <w:t>Business Rules</w:t>
            </w:r>
          </w:p>
          <w:p w14:paraId="4196096E" w14:textId="77777777" w:rsidR="00D25AD7" w:rsidRPr="006F2DDC" w:rsidRDefault="00D25AD7" w:rsidP="0049787F">
            <w:pPr>
              <w:pStyle w:val="TableText"/>
              <w:jc w:val="both"/>
            </w:pPr>
            <w:r w:rsidRPr="006F2DDC">
              <w:t>None</w:t>
            </w:r>
          </w:p>
        </w:tc>
      </w:tr>
      <w:tr w:rsidR="00D25AD7" w:rsidRPr="006F2DDC" w14:paraId="7D7C3699" w14:textId="77777777" w:rsidTr="0049787F">
        <w:tc>
          <w:tcPr>
            <w:tcW w:w="8856" w:type="dxa"/>
          </w:tcPr>
          <w:p w14:paraId="4B7E89A7" w14:textId="77777777" w:rsidR="00D25AD7" w:rsidRPr="006F2DDC" w:rsidRDefault="00D25AD7" w:rsidP="0049787F">
            <w:pPr>
              <w:pStyle w:val="TableText"/>
              <w:jc w:val="both"/>
              <w:rPr>
                <w:b/>
                <w:bCs/>
              </w:rPr>
            </w:pPr>
            <w:r w:rsidRPr="006F2DDC">
              <w:rPr>
                <w:b/>
                <w:bCs/>
              </w:rPr>
              <w:t>Relationships</w:t>
            </w:r>
          </w:p>
          <w:p w14:paraId="50739732" w14:textId="77777777" w:rsidR="00D25AD7" w:rsidRPr="006F2DDC" w:rsidRDefault="00D25AD7" w:rsidP="0049787F">
            <w:pPr>
              <w:pStyle w:val="TableText"/>
              <w:jc w:val="both"/>
            </w:pPr>
            <w:r w:rsidRPr="006F2DDC">
              <w:t>None</w:t>
            </w:r>
          </w:p>
        </w:tc>
      </w:tr>
      <w:tr w:rsidR="00D25AD7" w:rsidRPr="006F2DDC" w14:paraId="059ACC19" w14:textId="77777777" w:rsidTr="0049787F">
        <w:tc>
          <w:tcPr>
            <w:tcW w:w="8856" w:type="dxa"/>
          </w:tcPr>
          <w:p w14:paraId="214778D4" w14:textId="77777777" w:rsidR="00D25AD7" w:rsidRPr="006F2DDC" w:rsidRDefault="00D25AD7" w:rsidP="0049787F">
            <w:pPr>
              <w:pStyle w:val="TableText"/>
              <w:jc w:val="both"/>
              <w:rPr>
                <w:b/>
                <w:bCs/>
              </w:rPr>
            </w:pPr>
            <w:r w:rsidRPr="006F2DDC">
              <w:rPr>
                <w:b/>
                <w:bCs/>
              </w:rPr>
              <w:t>Special Requirements</w:t>
            </w:r>
          </w:p>
          <w:p w14:paraId="4DF3308F" w14:textId="77777777" w:rsidR="00D25AD7" w:rsidRPr="006F2DDC" w:rsidRDefault="00D25AD7" w:rsidP="0049787F">
            <w:pPr>
              <w:pStyle w:val="TableText"/>
              <w:jc w:val="both"/>
            </w:pPr>
            <w:r w:rsidRPr="006F2DDC">
              <w:t xml:space="preserve">None </w:t>
            </w:r>
          </w:p>
        </w:tc>
      </w:tr>
      <w:tr w:rsidR="00D25AD7" w:rsidRPr="006F2DDC" w14:paraId="430F897F" w14:textId="77777777" w:rsidTr="0049787F">
        <w:tc>
          <w:tcPr>
            <w:tcW w:w="8856" w:type="dxa"/>
          </w:tcPr>
          <w:p w14:paraId="1E948F02" w14:textId="77777777" w:rsidR="00D25AD7" w:rsidRPr="006F2DDC" w:rsidRDefault="00D25AD7" w:rsidP="0049787F">
            <w:pPr>
              <w:pStyle w:val="TableText"/>
              <w:jc w:val="both"/>
              <w:rPr>
                <w:b/>
                <w:bCs/>
              </w:rPr>
            </w:pPr>
            <w:r w:rsidRPr="006F2DDC">
              <w:rPr>
                <w:b/>
                <w:bCs/>
              </w:rPr>
              <w:t>Assumptions</w:t>
            </w:r>
          </w:p>
          <w:p w14:paraId="443F14D8" w14:textId="77777777" w:rsidR="00D25AD7" w:rsidRPr="006F2DDC" w:rsidRDefault="00D25AD7" w:rsidP="0049787F">
            <w:pPr>
              <w:pStyle w:val="TableText"/>
              <w:jc w:val="both"/>
            </w:pPr>
            <w:r w:rsidRPr="006F2DDC">
              <w:t xml:space="preserve">None </w:t>
            </w:r>
          </w:p>
        </w:tc>
      </w:tr>
    </w:tbl>
    <w:p w14:paraId="461A9D9C" w14:textId="77777777" w:rsidR="00D25AD7" w:rsidRPr="006F2DDC" w:rsidRDefault="00D25AD7" w:rsidP="00447C14">
      <w:pPr>
        <w:pStyle w:val="BodyText"/>
        <w:ind w:left="0"/>
        <w:sectPr w:rsidR="00D25AD7" w:rsidRPr="006F2DDC">
          <w:headerReference w:type="first" r:id="rId15"/>
          <w:footerReference w:type="first" r:id="rId16"/>
          <w:pgSz w:w="12240" w:h="15840" w:code="1"/>
          <w:pgMar w:top="1440" w:right="1800" w:bottom="1440" w:left="1800" w:header="965" w:footer="965" w:gutter="0"/>
          <w:cols w:space="720"/>
          <w:titlePg/>
        </w:sectPr>
      </w:pPr>
    </w:p>
    <w:p w14:paraId="061D46A9" w14:textId="77777777" w:rsidR="00C31102" w:rsidRPr="006F2DDC" w:rsidRDefault="00C31102" w:rsidP="00C31102">
      <w:pPr>
        <w:pStyle w:val="Heading3"/>
        <w:ind w:left="0"/>
      </w:pPr>
      <w:bookmarkStart w:id="48" w:name="_Toc24137620"/>
      <w:r w:rsidRPr="006F2DDC">
        <w:lastRenderedPageBreak/>
        <w:t>UC 3.2.</w:t>
      </w:r>
      <w:r w:rsidR="00712B34" w:rsidRPr="006F2DDC">
        <w:t>6</w:t>
      </w:r>
      <w:r w:rsidRPr="006F2DDC">
        <w:t xml:space="preserve"> Delete Data Source</w:t>
      </w:r>
      <w:bookmarkEnd w:id="4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C31102" w:rsidRPr="006F2DDC" w14:paraId="24FC0DAD" w14:textId="77777777" w:rsidTr="0049787F">
        <w:tc>
          <w:tcPr>
            <w:tcW w:w="8856" w:type="dxa"/>
          </w:tcPr>
          <w:p w14:paraId="2C2C84D5" w14:textId="77777777" w:rsidR="00C31102" w:rsidRPr="006F2DDC" w:rsidRDefault="00C31102" w:rsidP="0049787F">
            <w:pPr>
              <w:pStyle w:val="TableText"/>
              <w:jc w:val="both"/>
              <w:rPr>
                <w:b/>
                <w:bCs/>
              </w:rPr>
            </w:pPr>
            <w:r w:rsidRPr="006F2DDC">
              <w:rPr>
                <w:b/>
                <w:bCs/>
              </w:rPr>
              <w:t>Actor(s)</w:t>
            </w:r>
          </w:p>
          <w:p w14:paraId="42F0A523" w14:textId="77777777" w:rsidR="00C31102" w:rsidRPr="006F2DDC" w:rsidRDefault="00C31102" w:rsidP="0049787F">
            <w:pPr>
              <w:pStyle w:val="TableText"/>
              <w:jc w:val="both"/>
            </w:pPr>
            <w:r w:rsidRPr="006F2DDC">
              <w:t>Designer</w:t>
            </w:r>
          </w:p>
        </w:tc>
      </w:tr>
      <w:tr w:rsidR="00C31102" w:rsidRPr="006F2DDC" w14:paraId="33FF9687" w14:textId="77777777" w:rsidTr="0049787F">
        <w:tc>
          <w:tcPr>
            <w:tcW w:w="8856" w:type="dxa"/>
          </w:tcPr>
          <w:p w14:paraId="74A57724" w14:textId="77777777" w:rsidR="00C31102" w:rsidRPr="006F2DDC" w:rsidRDefault="00C31102" w:rsidP="0049787F">
            <w:pPr>
              <w:pStyle w:val="TableText"/>
              <w:jc w:val="both"/>
              <w:rPr>
                <w:b/>
                <w:bCs/>
              </w:rPr>
            </w:pPr>
            <w:r w:rsidRPr="006F2DDC">
              <w:rPr>
                <w:b/>
                <w:bCs/>
              </w:rPr>
              <w:t>Description</w:t>
            </w:r>
          </w:p>
          <w:p w14:paraId="0AD8A35B" w14:textId="77777777" w:rsidR="00C31102" w:rsidRPr="006F2DDC" w:rsidRDefault="00C31102" w:rsidP="00B47198">
            <w:pPr>
              <w:pStyle w:val="TableText"/>
              <w:jc w:val="both"/>
            </w:pPr>
            <w:r w:rsidRPr="006F2DDC">
              <w:t>This use case allows the actor to delete a data source.</w:t>
            </w:r>
          </w:p>
        </w:tc>
      </w:tr>
      <w:tr w:rsidR="00C31102" w:rsidRPr="006F2DDC" w14:paraId="206E9FAF" w14:textId="77777777" w:rsidTr="0049787F">
        <w:tc>
          <w:tcPr>
            <w:tcW w:w="8856" w:type="dxa"/>
          </w:tcPr>
          <w:p w14:paraId="6F3E82EB" w14:textId="77777777" w:rsidR="00C31102" w:rsidRPr="006F2DDC" w:rsidRDefault="00C31102" w:rsidP="0049787F">
            <w:pPr>
              <w:pStyle w:val="TableText"/>
              <w:jc w:val="both"/>
              <w:rPr>
                <w:b/>
                <w:bCs/>
              </w:rPr>
            </w:pPr>
            <w:proofErr w:type="gramStart"/>
            <w:r w:rsidRPr="006F2DDC">
              <w:rPr>
                <w:b/>
                <w:bCs/>
              </w:rPr>
              <w:t>Pre Conditions</w:t>
            </w:r>
            <w:proofErr w:type="gramEnd"/>
          </w:p>
          <w:p w14:paraId="4C317552" w14:textId="77777777" w:rsidR="00C31102" w:rsidRPr="006F2DDC" w:rsidRDefault="00C31102" w:rsidP="00942E17">
            <w:pPr>
              <w:pStyle w:val="TableText"/>
              <w:numPr>
                <w:ilvl w:val="0"/>
                <w:numId w:val="10"/>
              </w:numPr>
              <w:jc w:val="both"/>
            </w:pPr>
            <w:r w:rsidRPr="006F2DDC">
              <w:t>The actor has logged into the system and connected to a data source within a project.</w:t>
            </w:r>
          </w:p>
        </w:tc>
      </w:tr>
      <w:tr w:rsidR="00C31102" w:rsidRPr="006F2DDC" w14:paraId="4BFA8D5D" w14:textId="77777777" w:rsidTr="0049787F">
        <w:tc>
          <w:tcPr>
            <w:tcW w:w="8856" w:type="dxa"/>
          </w:tcPr>
          <w:p w14:paraId="4EF0CEB2" w14:textId="77777777" w:rsidR="00C31102" w:rsidRPr="006F2DDC" w:rsidRDefault="00C31102" w:rsidP="0049787F">
            <w:pPr>
              <w:pStyle w:val="TableText"/>
              <w:jc w:val="both"/>
              <w:rPr>
                <w:b/>
                <w:bCs/>
              </w:rPr>
            </w:pPr>
            <w:r w:rsidRPr="006F2DDC">
              <w:rPr>
                <w:b/>
                <w:bCs/>
              </w:rPr>
              <w:t>Triggers</w:t>
            </w:r>
          </w:p>
          <w:p w14:paraId="07365F81" w14:textId="77777777" w:rsidR="00C31102" w:rsidRPr="006F2DDC" w:rsidRDefault="00C31102" w:rsidP="00F454DB">
            <w:pPr>
              <w:pStyle w:val="TableText"/>
              <w:numPr>
                <w:ilvl w:val="0"/>
                <w:numId w:val="98"/>
              </w:numPr>
              <w:jc w:val="both"/>
            </w:pPr>
            <w:r w:rsidRPr="006F2DDC">
              <w:t xml:space="preserve">Actor selects the </w:t>
            </w:r>
            <w:r w:rsidRPr="006F2DDC">
              <w:rPr>
                <w:u w:val="single"/>
              </w:rPr>
              <w:t>Delete Data Source</w:t>
            </w:r>
            <w:r w:rsidRPr="006F2DDC">
              <w:t xml:space="preserve"> option displayed by right clicking on a data source.</w:t>
            </w:r>
          </w:p>
        </w:tc>
      </w:tr>
      <w:tr w:rsidR="00C31102" w:rsidRPr="006F2DDC" w14:paraId="5BE497E9" w14:textId="77777777" w:rsidTr="0049787F">
        <w:tc>
          <w:tcPr>
            <w:tcW w:w="8856" w:type="dxa"/>
          </w:tcPr>
          <w:p w14:paraId="660DF6C9" w14:textId="77777777" w:rsidR="00C31102" w:rsidRPr="006F2DDC" w:rsidRDefault="00C31102" w:rsidP="0049787F">
            <w:pPr>
              <w:pStyle w:val="TableText"/>
              <w:jc w:val="both"/>
              <w:rPr>
                <w:b/>
              </w:rPr>
            </w:pPr>
            <w:r w:rsidRPr="006F2DDC">
              <w:rPr>
                <w:b/>
              </w:rPr>
              <w:t>Normal Flow</w:t>
            </w:r>
          </w:p>
          <w:p w14:paraId="40C15A3B" w14:textId="77777777" w:rsidR="00C31102" w:rsidRPr="006F2DDC" w:rsidRDefault="00C31102" w:rsidP="00F454DB">
            <w:pPr>
              <w:pStyle w:val="TableText"/>
              <w:numPr>
                <w:ilvl w:val="0"/>
                <w:numId w:val="99"/>
              </w:numPr>
              <w:jc w:val="both"/>
            </w:pPr>
            <w:r w:rsidRPr="006F2DDC">
              <w:t xml:space="preserve">System should display a pop-up message “Warning! Deleting the data source will delete associated data sets and columns. It will also impact visuals and pages using the data source. </w:t>
            </w:r>
            <w:r w:rsidR="007475A5" w:rsidRPr="006F2DDC">
              <w:t xml:space="preserve">This action cannot be reversed. </w:t>
            </w:r>
            <w:r w:rsidRPr="006F2DDC">
              <w:t xml:space="preserve">Are you sure you wanted to proceed?” with buttons </w:t>
            </w:r>
            <w:r w:rsidRPr="006F2DDC">
              <w:rPr>
                <w:u w:val="single"/>
              </w:rPr>
              <w:t>Yes</w:t>
            </w:r>
            <w:r w:rsidRPr="006F2DDC">
              <w:t xml:space="preserve">. The system should also display a </w:t>
            </w:r>
            <w:r w:rsidRPr="006F2DDC">
              <w:rPr>
                <w:u w:val="single"/>
              </w:rPr>
              <w:t>Close</w:t>
            </w:r>
            <w:r w:rsidRPr="006F2DDC">
              <w:t xml:space="preserve"> button on the pop-up.</w:t>
            </w:r>
          </w:p>
          <w:p w14:paraId="54AF61C6" w14:textId="77777777" w:rsidR="00C31102" w:rsidRPr="006F2DDC" w:rsidRDefault="00C31102" w:rsidP="00F454DB">
            <w:pPr>
              <w:pStyle w:val="TableText"/>
              <w:numPr>
                <w:ilvl w:val="0"/>
                <w:numId w:val="99"/>
              </w:numPr>
              <w:jc w:val="both"/>
            </w:pPr>
            <w:r w:rsidRPr="006F2DDC">
              <w:t xml:space="preserve">If the actor clicks on the </w:t>
            </w:r>
            <w:r w:rsidRPr="006F2DDC">
              <w:rPr>
                <w:u w:val="single"/>
              </w:rPr>
              <w:t>Close</w:t>
            </w:r>
            <w:r w:rsidRPr="006F2DDC">
              <w:t xml:space="preserve"> buttons, the system should not take any action.</w:t>
            </w:r>
          </w:p>
          <w:p w14:paraId="6746C8B0" w14:textId="77777777" w:rsidR="00C31102" w:rsidRPr="006F2DDC" w:rsidRDefault="00C31102" w:rsidP="00F454DB">
            <w:pPr>
              <w:pStyle w:val="TableText"/>
              <w:numPr>
                <w:ilvl w:val="0"/>
                <w:numId w:val="99"/>
              </w:numPr>
              <w:jc w:val="both"/>
            </w:pPr>
            <w:r w:rsidRPr="006F2DDC">
              <w:t xml:space="preserve">If the actor selects </w:t>
            </w:r>
            <w:r w:rsidRPr="006F2DDC">
              <w:rPr>
                <w:u w:val="single"/>
              </w:rPr>
              <w:t>Yes</w:t>
            </w:r>
            <w:r w:rsidRPr="006F2DDC">
              <w:t>, the system should delete the data source along with associated data sets and columns.</w:t>
            </w:r>
          </w:p>
          <w:p w14:paraId="218DE706" w14:textId="77777777" w:rsidR="00C31102" w:rsidRPr="006F2DDC" w:rsidRDefault="00C31102" w:rsidP="00F454DB">
            <w:pPr>
              <w:pStyle w:val="TableText"/>
              <w:numPr>
                <w:ilvl w:val="0"/>
                <w:numId w:val="99"/>
              </w:numPr>
              <w:jc w:val="both"/>
            </w:pPr>
            <w:r w:rsidRPr="006F2DDC">
              <w:t>System should cascade the impact of the data source deletion to any visual using the data source. In case any visual is caused to be invalid due to the deletion, system should display an error message, “Visual not available due to change in data source &lt;data source name&gt;”.</w:t>
            </w:r>
          </w:p>
        </w:tc>
      </w:tr>
      <w:tr w:rsidR="00C31102" w:rsidRPr="006F2DDC" w14:paraId="2F5B9725" w14:textId="77777777" w:rsidTr="0049787F">
        <w:tc>
          <w:tcPr>
            <w:tcW w:w="8856" w:type="dxa"/>
          </w:tcPr>
          <w:p w14:paraId="6BA4B177" w14:textId="77777777" w:rsidR="00C31102" w:rsidRPr="006F2DDC" w:rsidRDefault="003C395F" w:rsidP="0049787F">
            <w:pPr>
              <w:pStyle w:val="TableText"/>
              <w:jc w:val="both"/>
              <w:rPr>
                <w:b/>
                <w:bCs/>
              </w:rPr>
            </w:pPr>
            <w:r w:rsidRPr="006F2DDC">
              <w:rPr>
                <w:b/>
                <w:bCs/>
              </w:rPr>
              <w:t>Alternative Flow</w:t>
            </w:r>
          </w:p>
          <w:p w14:paraId="28390AAF" w14:textId="77777777" w:rsidR="00C31102" w:rsidRPr="006F2DDC" w:rsidRDefault="00C31102" w:rsidP="0049787F">
            <w:pPr>
              <w:pStyle w:val="TableText"/>
              <w:jc w:val="both"/>
            </w:pPr>
            <w:r w:rsidRPr="006F2DDC">
              <w:t xml:space="preserve">None </w:t>
            </w:r>
          </w:p>
        </w:tc>
      </w:tr>
      <w:tr w:rsidR="00C31102" w:rsidRPr="006F2DDC" w14:paraId="0C9D2F2B" w14:textId="77777777" w:rsidTr="0049787F">
        <w:tc>
          <w:tcPr>
            <w:tcW w:w="8856" w:type="dxa"/>
          </w:tcPr>
          <w:p w14:paraId="67C2296D" w14:textId="77777777" w:rsidR="00C31102" w:rsidRPr="006F2DDC" w:rsidRDefault="00C31102" w:rsidP="0049787F">
            <w:pPr>
              <w:pStyle w:val="TableText"/>
              <w:jc w:val="both"/>
              <w:rPr>
                <w:b/>
                <w:bCs/>
              </w:rPr>
            </w:pPr>
            <w:r w:rsidRPr="006F2DDC">
              <w:rPr>
                <w:b/>
                <w:bCs/>
              </w:rPr>
              <w:t>Post Conditions</w:t>
            </w:r>
          </w:p>
          <w:p w14:paraId="1EBC2346" w14:textId="77777777" w:rsidR="00C31102" w:rsidRPr="006F2DDC" w:rsidRDefault="00C31102" w:rsidP="00F454DB">
            <w:pPr>
              <w:pStyle w:val="TableText"/>
              <w:numPr>
                <w:ilvl w:val="0"/>
                <w:numId w:val="100"/>
              </w:numPr>
              <w:jc w:val="both"/>
            </w:pPr>
            <w:r w:rsidRPr="006F2DDC">
              <w:t>The system should not take any action if actor selects the No or Close buttons.</w:t>
            </w:r>
          </w:p>
          <w:p w14:paraId="32A204C1" w14:textId="77777777" w:rsidR="00C31102" w:rsidRPr="006F2DDC" w:rsidRDefault="00C31102" w:rsidP="00F454DB">
            <w:pPr>
              <w:pStyle w:val="TableText"/>
              <w:numPr>
                <w:ilvl w:val="0"/>
                <w:numId w:val="100"/>
              </w:numPr>
              <w:jc w:val="both"/>
            </w:pPr>
            <w:r w:rsidRPr="006F2DDC">
              <w:t>The system should delete the data source along with associated data sets and columns from the database if actor selects the Yes button.</w:t>
            </w:r>
          </w:p>
        </w:tc>
      </w:tr>
      <w:tr w:rsidR="00C31102" w:rsidRPr="006F2DDC" w14:paraId="43B4E02B" w14:textId="77777777" w:rsidTr="0049787F">
        <w:tc>
          <w:tcPr>
            <w:tcW w:w="8856" w:type="dxa"/>
          </w:tcPr>
          <w:p w14:paraId="052729F0" w14:textId="77777777" w:rsidR="00C31102" w:rsidRPr="006F2DDC" w:rsidRDefault="00C31102" w:rsidP="0049787F">
            <w:pPr>
              <w:pStyle w:val="TableText"/>
              <w:jc w:val="both"/>
              <w:rPr>
                <w:b/>
                <w:bCs/>
              </w:rPr>
            </w:pPr>
            <w:r w:rsidRPr="006F2DDC">
              <w:rPr>
                <w:b/>
                <w:bCs/>
              </w:rPr>
              <w:t>Exceptions</w:t>
            </w:r>
          </w:p>
          <w:p w14:paraId="4A80A132" w14:textId="77777777" w:rsidR="00C31102" w:rsidRPr="006F2DDC" w:rsidRDefault="00C31102" w:rsidP="0049787F">
            <w:pPr>
              <w:pStyle w:val="TableText"/>
              <w:jc w:val="both"/>
            </w:pPr>
            <w:r w:rsidRPr="006F2DDC">
              <w:t xml:space="preserve">None </w:t>
            </w:r>
          </w:p>
        </w:tc>
      </w:tr>
      <w:tr w:rsidR="00C31102" w:rsidRPr="006F2DDC" w14:paraId="765BDAD4" w14:textId="77777777" w:rsidTr="0049787F">
        <w:tc>
          <w:tcPr>
            <w:tcW w:w="8856" w:type="dxa"/>
          </w:tcPr>
          <w:p w14:paraId="0D08A5C5" w14:textId="77777777" w:rsidR="00C31102" w:rsidRPr="006F2DDC" w:rsidRDefault="00C31102" w:rsidP="0049787F">
            <w:pPr>
              <w:pStyle w:val="TableText"/>
              <w:jc w:val="both"/>
              <w:rPr>
                <w:b/>
                <w:bCs/>
              </w:rPr>
            </w:pPr>
            <w:r w:rsidRPr="006F2DDC">
              <w:rPr>
                <w:b/>
                <w:bCs/>
              </w:rPr>
              <w:t>Business Rules</w:t>
            </w:r>
          </w:p>
          <w:p w14:paraId="1FCC295F" w14:textId="77777777" w:rsidR="00C31102" w:rsidRPr="006F2DDC" w:rsidRDefault="00C31102" w:rsidP="0049787F">
            <w:pPr>
              <w:pStyle w:val="TableText"/>
              <w:jc w:val="both"/>
            </w:pPr>
            <w:r w:rsidRPr="006F2DDC">
              <w:t>None</w:t>
            </w:r>
          </w:p>
        </w:tc>
      </w:tr>
      <w:tr w:rsidR="00C31102" w:rsidRPr="006F2DDC" w14:paraId="4E257C5B" w14:textId="77777777" w:rsidTr="0049787F">
        <w:tc>
          <w:tcPr>
            <w:tcW w:w="8856" w:type="dxa"/>
          </w:tcPr>
          <w:p w14:paraId="3CE6F57F" w14:textId="77777777" w:rsidR="00C31102" w:rsidRPr="006F2DDC" w:rsidRDefault="00C31102" w:rsidP="0049787F">
            <w:pPr>
              <w:pStyle w:val="TableText"/>
              <w:jc w:val="both"/>
              <w:rPr>
                <w:b/>
                <w:bCs/>
              </w:rPr>
            </w:pPr>
            <w:r w:rsidRPr="006F2DDC">
              <w:rPr>
                <w:b/>
                <w:bCs/>
              </w:rPr>
              <w:t>Relationships</w:t>
            </w:r>
          </w:p>
          <w:p w14:paraId="0364D3FE" w14:textId="77777777" w:rsidR="00C31102" w:rsidRPr="006F2DDC" w:rsidRDefault="00C31102" w:rsidP="0049787F">
            <w:pPr>
              <w:pStyle w:val="TableText"/>
              <w:jc w:val="both"/>
            </w:pPr>
            <w:r w:rsidRPr="006F2DDC">
              <w:t>None</w:t>
            </w:r>
          </w:p>
        </w:tc>
      </w:tr>
      <w:tr w:rsidR="00C31102" w:rsidRPr="006F2DDC" w14:paraId="1B9BF101" w14:textId="77777777" w:rsidTr="0049787F">
        <w:tc>
          <w:tcPr>
            <w:tcW w:w="8856" w:type="dxa"/>
          </w:tcPr>
          <w:p w14:paraId="0F209B09" w14:textId="77777777" w:rsidR="00C31102" w:rsidRPr="006F2DDC" w:rsidRDefault="00C31102" w:rsidP="0049787F">
            <w:pPr>
              <w:pStyle w:val="TableText"/>
              <w:jc w:val="both"/>
              <w:rPr>
                <w:b/>
                <w:bCs/>
              </w:rPr>
            </w:pPr>
            <w:r w:rsidRPr="006F2DDC">
              <w:rPr>
                <w:b/>
                <w:bCs/>
              </w:rPr>
              <w:lastRenderedPageBreak/>
              <w:t>Special Requirements</w:t>
            </w:r>
          </w:p>
          <w:p w14:paraId="70E851ED" w14:textId="77777777" w:rsidR="00C31102" w:rsidRPr="006F2DDC" w:rsidRDefault="00C31102" w:rsidP="0049787F">
            <w:pPr>
              <w:pStyle w:val="TableText"/>
              <w:jc w:val="both"/>
            </w:pPr>
            <w:r w:rsidRPr="006F2DDC">
              <w:t xml:space="preserve">None </w:t>
            </w:r>
          </w:p>
        </w:tc>
      </w:tr>
      <w:tr w:rsidR="00C31102" w:rsidRPr="006F2DDC" w14:paraId="14494330" w14:textId="77777777" w:rsidTr="0049787F">
        <w:tc>
          <w:tcPr>
            <w:tcW w:w="8856" w:type="dxa"/>
          </w:tcPr>
          <w:p w14:paraId="4879693D" w14:textId="77777777" w:rsidR="00C31102" w:rsidRPr="006F2DDC" w:rsidRDefault="00C31102" w:rsidP="0049787F">
            <w:pPr>
              <w:pStyle w:val="TableText"/>
              <w:jc w:val="both"/>
              <w:rPr>
                <w:b/>
                <w:bCs/>
              </w:rPr>
            </w:pPr>
            <w:r w:rsidRPr="006F2DDC">
              <w:rPr>
                <w:b/>
                <w:bCs/>
              </w:rPr>
              <w:t>Assumptions</w:t>
            </w:r>
          </w:p>
          <w:p w14:paraId="74C713A3" w14:textId="77777777" w:rsidR="00C31102" w:rsidRPr="006F2DDC" w:rsidRDefault="00C31102" w:rsidP="0049787F">
            <w:pPr>
              <w:pStyle w:val="TableText"/>
              <w:jc w:val="both"/>
            </w:pPr>
            <w:r w:rsidRPr="006F2DDC">
              <w:t xml:space="preserve">None </w:t>
            </w:r>
          </w:p>
        </w:tc>
      </w:tr>
    </w:tbl>
    <w:p w14:paraId="59A33C5D" w14:textId="77777777" w:rsidR="00C31102" w:rsidRPr="006F2DDC" w:rsidRDefault="00C31102" w:rsidP="00C31102">
      <w:pPr>
        <w:pStyle w:val="BodyText"/>
      </w:pPr>
    </w:p>
    <w:p w14:paraId="664F90E7" w14:textId="77777777" w:rsidR="00C31102" w:rsidRPr="006F2DDC" w:rsidRDefault="00C31102" w:rsidP="00C31102">
      <w:pPr>
        <w:pStyle w:val="BodyText"/>
        <w:spacing w:after="0"/>
      </w:pPr>
      <w:r w:rsidRPr="006F2DDC">
        <w:br w:type="page"/>
      </w:r>
    </w:p>
    <w:p w14:paraId="1576D4F3" w14:textId="77777777" w:rsidR="006A2686" w:rsidRPr="006F2DDC" w:rsidRDefault="006A2686" w:rsidP="006A2686">
      <w:pPr>
        <w:pStyle w:val="Heading3"/>
        <w:ind w:left="0"/>
      </w:pPr>
      <w:bookmarkStart w:id="49" w:name="_Toc24137621"/>
      <w:r w:rsidRPr="006F2DDC">
        <w:lastRenderedPageBreak/>
        <w:t>UC 3.2.</w:t>
      </w:r>
      <w:r w:rsidR="00D649C2" w:rsidRPr="006F2DDC">
        <w:t>7</w:t>
      </w:r>
      <w:r w:rsidRPr="006F2DDC">
        <w:t xml:space="preserve"> </w:t>
      </w:r>
      <w:r w:rsidR="00CF4ADD" w:rsidRPr="006F2DDC">
        <w:t>Activate / Deactivate</w:t>
      </w:r>
      <w:r w:rsidRPr="006F2DDC">
        <w:t xml:space="preserve"> Data Source</w:t>
      </w:r>
      <w:bookmarkEnd w:id="4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6A2686" w:rsidRPr="006F2DDC" w14:paraId="0EEBD614" w14:textId="77777777" w:rsidTr="0049787F">
        <w:tc>
          <w:tcPr>
            <w:tcW w:w="8856" w:type="dxa"/>
          </w:tcPr>
          <w:p w14:paraId="0AD41864" w14:textId="77777777" w:rsidR="006A2686" w:rsidRPr="006F2DDC" w:rsidRDefault="006A2686" w:rsidP="0049787F">
            <w:pPr>
              <w:pStyle w:val="TableText"/>
              <w:jc w:val="both"/>
              <w:rPr>
                <w:b/>
                <w:bCs/>
              </w:rPr>
            </w:pPr>
            <w:r w:rsidRPr="006F2DDC">
              <w:rPr>
                <w:b/>
                <w:bCs/>
              </w:rPr>
              <w:t>Actor(s)</w:t>
            </w:r>
          </w:p>
          <w:p w14:paraId="05B86AF4" w14:textId="77777777" w:rsidR="006A2686" w:rsidRPr="006F2DDC" w:rsidRDefault="006A2686" w:rsidP="0049787F">
            <w:pPr>
              <w:pStyle w:val="TableText"/>
              <w:jc w:val="both"/>
            </w:pPr>
            <w:r w:rsidRPr="006F2DDC">
              <w:t>Designer</w:t>
            </w:r>
          </w:p>
        </w:tc>
      </w:tr>
      <w:tr w:rsidR="006A2686" w:rsidRPr="006F2DDC" w14:paraId="44C84560" w14:textId="77777777" w:rsidTr="0049787F">
        <w:tc>
          <w:tcPr>
            <w:tcW w:w="8856" w:type="dxa"/>
          </w:tcPr>
          <w:p w14:paraId="08808307" w14:textId="77777777" w:rsidR="006A2686" w:rsidRPr="006F2DDC" w:rsidRDefault="006A2686" w:rsidP="0049787F">
            <w:pPr>
              <w:pStyle w:val="TableText"/>
              <w:jc w:val="both"/>
              <w:rPr>
                <w:b/>
                <w:bCs/>
              </w:rPr>
            </w:pPr>
            <w:r w:rsidRPr="006F2DDC">
              <w:rPr>
                <w:b/>
                <w:bCs/>
              </w:rPr>
              <w:t>Description</w:t>
            </w:r>
          </w:p>
          <w:p w14:paraId="452F5B24" w14:textId="77777777" w:rsidR="006A2686" w:rsidRPr="006F2DDC" w:rsidRDefault="006A2686" w:rsidP="0052709D">
            <w:pPr>
              <w:pStyle w:val="TableText"/>
              <w:jc w:val="both"/>
            </w:pPr>
            <w:r w:rsidRPr="006F2DDC">
              <w:t xml:space="preserve">This use case allows the actor to </w:t>
            </w:r>
            <w:r w:rsidR="007C04CC" w:rsidRPr="006F2DDC">
              <w:t>activate</w:t>
            </w:r>
            <w:r w:rsidR="00900CA0" w:rsidRPr="006F2DDC">
              <w:t xml:space="preserve"> or deactivate</w:t>
            </w:r>
            <w:r w:rsidRPr="006F2DDC">
              <w:t xml:space="preserve"> a data source</w:t>
            </w:r>
            <w:r w:rsidR="006B0349" w:rsidRPr="006F2DDC">
              <w:t xml:space="preserve"> for connection</w:t>
            </w:r>
            <w:r w:rsidRPr="006F2DDC">
              <w:t>.</w:t>
            </w:r>
          </w:p>
        </w:tc>
      </w:tr>
      <w:tr w:rsidR="006A2686" w:rsidRPr="006F2DDC" w14:paraId="6FABA212" w14:textId="77777777" w:rsidTr="0049787F">
        <w:tc>
          <w:tcPr>
            <w:tcW w:w="8856" w:type="dxa"/>
          </w:tcPr>
          <w:p w14:paraId="521A50C9" w14:textId="77777777" w:rsidR="006A2686" w:rsidRPr="006F2DDC" w:rsidRDefault="006A2686" w:rsidP="0049787F">
            <w:pPr>
              <w:pStyle w:val="TableText"/>
              <w:jc w:val="both"/>
              <w:rPr>
                <w:b/>
                <w:bCs/>
              </w:rPr>
            </w:pPr>
            <w:proofErr w:type="gramStart"/>
            <w:r w:rsidRPr="006F2DDC">
              <w:rPr>
                <w:b/>
                <w:bCs/>
              </w:rPr>
              <w:t>Pre Conditions</w:t>
            </w:r>
            <w:proofErr w:type="gramEnd"/>
          </w:p>
          <w:p w14:paraId="569A11D9" w14:textId="77777777" w:rsidR="006A2686" w:rsidRPr="006F2DDC" w:rsidRDefault="006A2686" w:rsidP="00F454DB">
            <w:pPr>
              <w:pStyle w:val="TableText"/>
              <w:numPr>
                <w:ilvl w:val="0"/>
                <w:numId w:val="34"/>
              </w:numPr>
              <w:jc w:val="both"/>
            </w:pPr>
            <w:r w:rsidRPr="006F2DDC">
              <w:t xml:space="preserve">The actor has logged into the system and </w:t>
            </w:r>
            <w:r w:rsidR="006B0349" w:rsidRPr="006F2DDC">
              <w:t>saved</w:t>
            </w:r>
            <w:r w:rsidRPr="006F2DDC">
              <w:t xml:space="preserve"> </w:t>
            </w:r>
            <w:r w:rsidR="006B0349" w:rsidRPr="006F2DDC">
              <w:t xml:space="preserve">at least one </w:t>
            </w:r>
            <w:r w:rsidRPr="006F2DDC">
              <w:t>data source within a project.</w:t>
            </w:r>
          </w:p>
        </w:tc>
      </w:tr>
      <w:tr w:rsidR="006A2686" w:rsidRPr="006F2DDC" w14:paraId="128DE276" w14:textId="77777777" w:rsidTr="0049787F">
        <w:tc>
          <w:tcPr>
            <w:tcW w:w="8856" w:type="dxa"/>
          </w:tcPr>
          <w:p w14:paraId="2675907D" w14:textId="77777777" w:rsidR="006A2686" w:rsidRPr="006F2DDC" w:rsidRDefault="006A2686" w:rsidP="0049787F">
            <w:pPr>
              <w:pStyle w:val="TableText"/>
              <w:jc w:val="both"/>
              <w:rPr>
                <w:b/>
                <w:bCs/>
              </w:rPr>
            </w:pPr>
            <w:r w:rsidRPr="006F2DDC">
              <w:rPr>
                <w:b/>
                <w:bCs/>
              </w:rPr>
              <w:t>Triggers</w:t>
            </w:r>
          </w:p>
          <w:p w14:paraId="0734E04F" w14:textId="77777777" w:rsidR="006A2686" w:rsidRPr="006F2DDC" w:rsidRDefault="006A2686" w:rsidP="00F454DB">
            <w:pPr>
              <w:pStyle w:val="TableText"/>
              <w:numPr>
                <w:ilvl w:val="0"/>
                <w:numId w:val="101"/>
              </w:numPr>
              <w:jc w:val="both"/>
            </w:pPr>
            <w:r w:rsidRPr="006F2DDC">
              <w:t xml:space="preserve">Actor </w:t>
            </w:r>
            <w:r w:rsidR="00183BA6" w:rsidRPr="006F2DDC">
              <w:t xml:space="preserve">clicks </w:t>
            </w:r>
            <w:r w:rsidRPr="006F2DDC">
              <w:t xml:space="preserve">the </w:t>
            </w:r>
            <w:r w:rsidR="00183BA6" w:rsidRPr="006F2DDC">
              <w:rPr>
                <w:u w:val="single"/>
              </w:rPr>
              <w:t>Change Connection</w:t>
            </w:r>
            <w:r w:rsidRPr="006F2DDC">
              <w:t xml:space="preserve"> </w:t>
            </w:r>
            <w:r w:rsidR="00183BA6" w:rsidRPr="006F2DDC">
              <w:t xml:space="preserve">icon </w:t>
            </w:r>
            <w:r w:rsidRPr="006F2DDC">
              <w:t xml:space="preserve">displayed </w:t>
            </w:r>
            <w:r w:rsidR="00183BA6" w:rsidRPr="006F2DDC">
              <w:t xml:space="preserve">on </w:t>
            </w:r>
            <w:r w:rsidRPr="006F2DDC">
              <w:t xml:space="preserve">a </w:t>
            </w:r>
            <w:r w:rsidR="00183BA6" w:rsidRPr="006F2DDC">
              <w:t xml:space="preserve">saved </w:t>
            </w:r>
            <w:r w:rsidRPr="006F2DDC">
              <w:t>data source.</w:t>
            </w:r>
          </w:p>
        </w:tc>
      </w:tr>
      <w:tr w:rsidR="006A2686" w:rsidRPr="006F2DDC" w14:paraId="3927E14D" w14:textId="77777777" w:rsidTr="0049787F">
        <w:tc>
          <w:tcPr>
            <w:tcW w:w="8856" w:type="dxa"/>
          </w:tcPr>
          <w:p w14:paraId="68357F57" w14:textId="77777777" w:rsidR="006A2686" w:rsidRPr="006F2DDC" w:rsidRDefault="006A2686" w:rsidP="0049787F">
            <w:pPr>
              <w:pStyle w:val="TableText"/>
              <w:jc w:val="both"/>
              <w:rPr>
                <w:b/>
              </w:rPr>
            </w:pPr>
            <w:r w:rsidRPr="006F2DDC">
              <w:rPr>
                <w:b/>
              </w:rPr>
              <w:t>Normal Flow</w:t>
            </w:r>
          </w:p>
          <w:p w14:paraId="67630877" w14:textId="77777777" w:rsidR="006A2686" w:rsidRPr="006F2DDC" w:rsidRDefault="006A2686" w:rsidP="00F454DB">
            <w:pPr>
              <w:pStyle w:val="TableText"/>
              <w:numPr>
                <w:ilvl w:val="0"/>
                <w:numId w:val="102"/>
              </w:numPr>
              <w:jc w:val="both"/>
            </w:pPr>
            <w:r w:rsidRPr="006F2DDC">
              <w:t xml:space="preserve">System should display a </w:t>
            </w:r>
            <w:r w:rsidR="007451A7" w:rsidRPr="006F2DDC">
              <w:t xml:space="preserve">screen with option to </w:t>
            </w:r>
            <w:r w:rsidR="007451A7" w:rsidRPr="006F2DDC">
              <w:rPr>
                <w:i/>
              </w:rPr>
              <w:t>Activate</w:t>
            </w:r>
            <w:r w:rsidR="007451A7" w:rsidRPr="006F2DDC">
              <w:t xml:space="preserve"> or </w:t>
            </w:r>
            <w:r w:rsidR="007451A7" w:rsidRPr="006F2DDC">
              <w:rPr>
                <w:i/>
              </w:rPr>
              <w:t>Deactivate</w:t>
            </w:r>
            <w:r w:rsidR="007451A7" w:rsidRPr="006F2DDC">
              <w:t xml:space="preserve"> the data source</w:t>
            </w:r>
            <w:r w:rsidRPr="006F2DDC">
              <w:t>.</w:t>
            </w:r>
          </w:p>
          <w:p w14:paraId="5D48B198" w14:textId="77777777" w:rsidR="006A2686" w:rsidRPr="006F2DDC" w:rsidRDefault="006A2686" w:rsidP="00F454DB">
            <w:pPr>
              <w:pStyle w:val="TableText"/>
              <w:numPr>
                <w:ilvl w:val="0"/>
                <w:numId w:val="102"/>
              </w:numPr>
              <w:jc w:val="both"/>
            </w:pPr>
            <w:r w:rsidRPr="006F2DDC">
              <w:t xml:space="preserve">If the actor </w:t>
            </w:r>
            <w:r w:rsidR="007451A7" w:rsidRPr="006F2DDC">
              <w:t>selects</w:t>
            </w:r>
            <w:r w:rsidRPr="006F2DDC">
              <w:t xml:space="preserve"> on </w:t>
            </w:r>
            <w:r w:rsidR="007451A7" w:rsidRPr="006F2DDC">
              <w:rPr>
                <w:i/>
              </w:rPr>
              <w:t>Activate</w:t>
            </w:r>
            <w:r w:rsidRPr="006F2DDC">
              <w:t xml:space="preserve">, the system should </w:t>
            </w:r>
            <w:r w:rsidR="007451A7" w:rsidRPr="006F2DDC">
              <w:t xml:space="preserve">set the status of the data source to </w:t>
            </w:r>
            <w:r w:rsidR="007451A7" w:rsidRPr="006F2DDC">
              <w:rPr>
                <w:i/>
              </w:rPr>
              <w:t>Activated</w:t>
            </w:r>
            <w:r w:rsidR="007451A7" w:rsidRPr="006F2DDC">
              <w:t xml:space="preserve"> and set the status of all other data sources to </w:t>
            </w:r>
            <w:r w:rsidR="007451A7" w:rsidRPr="006F2DDC">
              <w:rPr>
                <w:i/>
              </w:rPr>
              <w:t>Deactivated</w:t>
            </w:r>
            <w:r w:rsidRPr="006F2DDC">
              <w:t>.</w:t>
            </w:r>
          </w:p>
          <w:p w14:paraId="48D1F16E" w14:textId="77777777" w:rsidR="006A2686" w:rsidRPr="006F2DDC" w:rsidRDefault="007451A7" w:rsidP="00F454DB">
            <w:pPr>
              <w:pStyle w:val="TableText"/>
              <w:numPr>
                <w:ilvl w:val="0"/>
                <w:numId w:val="102"/>
              </w:numPr>
              <w:jc w:val="both"/>
            </w:pPr>
            <w:r w:rsidRPr="006F2DDC">
              <w:t xml:space="preserve">If the actor selects on </w:t>
            </w:r>
            <w:r w:rsidRPr="006F2DDC">
              <w:rPr>
                <w:i/>
              </w:rPr>
              <w:t>Deactivate</w:t>
            </w:r>
            <w:r w:rsidRPr="006F2DDC">
              <w:t xml:space="preserve">, the system should set the status of the data source to </w:t>
            </w:r>
            <w:r w:rsidRPr="006F2DDC">
              <w:rPr>
                <w:i/>
              </w:rPr>
              <w:t>Deactivated</w:t>
            </w:r>
            <w:r w:rsidRPr="006F2DDC">
              <w:t xml:space="preserve"> without affecting the status of </w:t>
            </w:r>
            <w:r w:rsidR="00623F49" w:rsidRPr="006F2DDC">
              <w:t xml:space="preserve">any </w:t>
            </w:r>
            <w:r w:rsidRPr="006F2DDC">
              <w:t>other data source.</w:t>
            </w:r>
          </w:p>
        </w:tc>
      </w:tr>
      <w:tr w:rsidR="006A2686" w:rsidRPr="006F2DDC" w14:paraId="66258D8C" w14:textId="77777777" w:rsidTr="0049787F">
        <w:tc>
          <w:tcPr>
            <w:tcW w:w="8856" w:type="dxa"/>
          </w:tcPr>
          <w:p w14:paraId="49FB26BB" w14:textId="77777777" w:rsidR="006A2686" w:rsidRPr="006F2DDC" w:rsidRDefault="003C395F" w:rsidP="0049787F">
            <w:pPr>
              <w:pStyle w:val="TableText"/>
              <w:jc w:val="both"/>
              <w:rPr>
                <w:b/>
                <w:bCs/>
              </w:rPr>
            </w:pPr>
            <w:r w:rsidRPr="006F2DDC">
              <w:rPr>
                <w:b/>
                <w:bCs/>
              </w:rPr>
              <w:t>Alternative Flow</w:t>
            </w:r>
          </w:p>
          <w:p w14:paraId="4309B305" w14:textId="77777777" w:rsidR="006A2686" w:rsidRPr="006F2DDC" w:rsidRDefault="006A2686" w:rsidP="0049787F">
            <w:pPr>
              <w:pStyle w:val="TableText"/>
              <w:jc w:val="both"/>
            </w:pPr>
            <w:r w:rsidRPr="006F2DDC">
              <w:t xml:space="preserve">None </w:t>
            </w:r>
          </w:p>
        </w:tc>
      </w:tr>
      <w:tr w:rsidR="006A2686" w:rsidRPr="006F2DDC" w14:paraId="3BE0BB2D" w14:textId="77777777" w:rsidTr="0049787F">
        <w:tc>
          <w:tcPr>
            <w:tcW w:w="8856" w:type="dxa"/>
          </w:tcPr>
          <w:p w14:paraId="49B41FAE" w14:textId="77777777" w:rsidR="006A2686" w:rsidRPr="006F2DDC" w:rsidRDefault="006A2686" w:rsidP="0049787F">
            <w:pPr>
              <w:pStyle w:val="TableText"/>
              <w:jc w:val="both"/>
              <w:rPr>
                <w:b/>
                <w:bCs/>
              </w:rPr>
            </w:pPr>
            <w:r w:rsidRPr="006F2DDC">
              <w:rPr>
                <w:b/>
                <w:bCs/>
              </w:rPr>
              <w:t>Post Conditions</w:t>
            </w:r>
          </w:p>
          <w:p w14:paraId="1E303EAA" w14:textId="77777777" w:rsidR="006A2686" w:rsidRPr="006F2DDC" w:rsidRDefault="006A2686" w:rsidP="00F454DB">
            <w:pPr>
              <w:pStyle w:val="TableText"/>
              <w:numPr>
                <w:ilvl w:val="0"/>
                <w:numId w:val="103"/>
              </w:numPr>
              <w:jc w:val="both"/>
            </w:pPr>
            <w:r w:rsidRPr="006F2DDC">
              <w:t xml:space="preserve">The system should </w:t>
            </w:r>
            <w:r w:rsidR="00167CA5" w:rsidRPr="006F2DDC">
              <w:t xml:space="preserve">make only the activated data source available in </w:t>
            </w:r>
            <w:r w:rsidR="00167CA5" w:rsidRPr="006F2DDC">
              <w:rPr>
                <w:u w:val="single"/>
              </w:rPr>
              <w:t>Data Joining Wizard</w:t>
            </w:r>
            <w:r w:rsidR="00167CA5" w:rsidRPr="006F2DDC">
              <w:t xml:space="preserve">, </w:t>
            </w:r>
            <w:r w:rsidR="00167CA5" w:rsidRPr="006F2DDC">
              <w:rPr>
                <w:u w:val="single"/>
              </w:rPr>
              <w:t>Query Wizard</w:t>
            </w:r>
            <w:r w:rsidR="00167CA5" w:rsidRPr="006F2DDC">
              <w:t xml:space="preserve"> and </w:t>
            </w:r>
            <w:r w:rsidR="00167CA5" w:rsidRPr="006F2DDC">
              <w:rPr>
                <w:u w:val="single"/>
              </w:rPr>
              <w:t>Advanced Query</w:t>
            </w:r>
            <w:r w:rsidR="00167CA5" w:rsidRPr="006F2DDC">
              <w:t xml:space="preserve"> screens.</w:t>
            </w:r>
          </w:p>
        </w:tc>
      </w:tr>
      <w:tr w:rsidR="006A2686" w:rsidRPr="006F2DDC" w14:paraId="75A4D143" w14:textId="77777777" w:rsidTr="0049787F">
        <w:tc>
          <w:tcPr>
            <w:tcW w:w="8856" w:type="dxa"/>
          </w:tcPr>
          <w:p w14:paraId="377988C3" w14:textId="77777777" w:rsidR="006A2686" w:rsidRPr="006F2DDC" w:rsidRDefault="006A2686" w:rsidP="0049787F">
            <w:pPr>
              <w:pStyle w:val="TableText"/>
              <w:jc w:val="both"/>
              <w:rPr>
                <w:b/>
                <w:bCs/>
              </w:rPr>
            </w:pPr>
            <w:r w:rsidRPr="006F2DDC">
              <w:rPr>
                <w:b/>
                <w:bCs/>
              </w:rPr>
              <w:t>Exceptions</w:t>
            </w:r>
          </w:p>
          <w:p w14:paraId="4C806B65" w14:textId="77777777" w:rsidR="006A2686" w:rsidRPr="006F2DDC" w:rsidRDefault="006A2686" w:rsidP="0049787F">
            <w:pPr>
              <w:pStyle w:val="TableText"/>
              <w:jc w:val="both"/>
            </w:pPr>
            <w:r w:rsidRPr="006F2DDC">
              <w:t xml:space="preserve">None </w:t>
            </w:r>
          </w:p>
        </w:tc>
      </w:tr>
      <w:tr w:rsidR="006A2686" w:rsidRPr="006F2DDC" w14:paraId="7B2BB958" w14:textId="77777777" w:rsidTr="0049787F">
        <w:tc>
          <w:tcPr>
            <w:tcW w:w="8856" w:type="dxa"/>
          </w:tcPr>
          <w:p w14:paraId="4EFCF3CC" w14:textId="77777777" w:rsidR="006A2686" w:rsidRPr="006F2DDC" w:rsidRDefault="006A2686" w:rsidP="0049787F">
            <w:pPr>
              <w:pStyle w:val="TableText"/>
              <w:jc w:val="both"/>
              <w:rPr>
                <w:b/>
                <w:bCs/>
              </w:rPr>
            </w:pPr>
            <w:r w:rsidRPr="006F2DDC">
              <w:rPr>
                <w:b/>
                <w:bCs/>
              </w:rPr>
              <w:t>Business Rules</w:t>
            </w:r>
          </w:p>
          <w:p w14:paraId="5921A7B5" w14:textId="77777777" w:rsidR="006A2686" w:rsidRPr="006F2DDC" w:rsidRDefault="006A2686" w:rsidP="0049787F">
            <w:pPr>
              <w:pStyle w:val="TableText"/>
              <w:jc w:val="both"/>
            </w:pPr>
            <w:r w:rsidRPr="006F2DDC">
              <w:t>None</w:t>
            </w:r>
          </w:p>
        </w:tc>
      </w:tr>
      <w:tr w:rsidR="006A2686" w:rsidRPr="006F2DDC" w14:paraId="317BDA9B" w14:textId="77777777" w:rsidTr="0049787F">
        <w:tc>
          <w:tcPr>
            <w:tcW w:w="8856" w:type="dxa"/>
          </w:tcPr>
          <w:p w14:paraId="57726911" w14:textId="77777777" w:rsidR="006A2686" w:rsidRPr="006F2DDC" w:rsidRDefault="006A2686" w:rsidP="0049787F">
            <w:pPr>
              <w:pStyle w:val="TableText"/>
              <w:jc w:val="both"/>
              <w:rPr>
                <w:b/>
                <w:bCs/>
              </w:rPr>
            </w:pPr>
            <w:r w:rsidRPr="006F2DDC">
              <w:rPr>
                <w:b/>
                <w:bCs/>
              </w:rPr>
              <w:t>Relationships</w:t>
            </w:r>
          </w:p>
          <w:p w14:paraId="5B359401" w14:textId="77777777" w:rsidR="006A2686" w:rsidRPr="006F2DDC" w:rsidRDefault="006A2686" w:rsidP="0049787F">
            <w:pPr>
              <w:pStyle w:val="TableText"/>
              <w:jc w:val="both"/>
            </w:pPr>
            <w:r w:rsidRPr="006F2DDC">
              <w:t>None</w:t>
            </w:r>
          </w:p>
        </w:tc>
      </w:tr>
      <w:tr w:rsidR="006A2686" w:rsidRPr="006F2DDC" w14:paraId="7FDE5D3D" w14:textId="77777777" w:rsidTr="0049787F">
        <w:tc>
          <w:tcPr>
            <w:tcW w:w="8856" w:type="dxa"/>
          </w:tcPr>
          <w:p w14:paraId="777E49E4" w14:textId="77777777" w:rsidR="006A2686" w:rsidRPr="006F2DDC" w:rsidRDefault="006A2686" w:rsidP="0049787F">
            <w:pPr>
              <w:pStyle w:val="TableText"/>
              <w:jc w:val="both"/>
              <w:rPr>
                <w:b/>
                <w:bCs/>
              </w:rPr>
            </w:pPr>
            <w:r w:rsidRPr="006F2DDC">
              <w:rPr>
                <w:b/>
                <w:bCs/>
              </w:rPr>
              <w:t>Special Requirements</w:t>
            </w:r>
          </w:p>
          <w:p w14:paraId="42E5AB03" w14:textId="77777777" w:rsidR="006A2686" w:rsidRPr="006F2DDC" w:rsidRDefault="006A2686" w:rsidP="0049787F">
            <w:pPr>
              <w:pStyle w:val="TableText"/>
              <w:jc w:val="both"/>
            </w:pPr>
            <w:r w:rsidRPr="006F2DDC">
              <w:t xml:space="preserve">None </w:t>
            </w:r>
          </w:p>
        </w:tc>
      </w:tr>
      <w:tr w:rsidR="006A2686" w:rsidRPr="006F2DDC" w14:paraId="30999F40" w14:textId="77777777" w:rsidTr="0049787F">
        <w:tc>
          <w:tcPr>
            <w:tcW w:w="8856" w:type="dxa"/>
          </w:tcPr>
          <w:p w14:paraId="10ABF47C" w14:textId="77777777" w:rsidR="006A2686" w:rsidRPr="006F2DDC" w:rsidRDefault="006A2686" w:rsidP="0049787F">
            <w:pPr>
              <w:pStyle w:val="TableText"/>
              <w:jc w:val="both"/>
              <w:rPr>
                <w:b/>
                <w:bCs/>
              </w:rPr>
            </w:pPr>
            <w:r w:rsidRPr="006F2DDC">
              <w:rPr>
                <w:b/>
                <w:bCs/>
              </w:rPr>
              <w:t>Assumptions</w:t>
            </w:r>
          </w:p>
          <w:p w14:paraId="2FCEEE52" w14:textId="77777777" w:rsidR="006A2686" w:rsidRPr="006F2DDC" w:rsidRDefault="006A2686" w:rsidP="0049787F">
            <w:pPr>
              <w:pStyle w:val="TableText"/>
              <w:jc w:val="both"/>
            </w:pPr>
            <w:r w:rsidRPr="006F2DDC">
              <w:t xml:space="preserve">None </w:t>
            </w:r>
          </w:p>
        </w:tc>
      </w:tr>
    </w:tbl>
    <w:p w14:paraId="107F1D77" w14:textId="77777777" w:rsidR="002459DC" w:rsidRPr="006F2DDC" w:rsidRDefault="006A2686" w:rsidP="002459DC">
      <w:pPr>
        <w:pStyle w:val="Heading3"/>
        <w:ind w:left="0"/>
      </w:pPr>
      <w:r w:rsidRPr="006F2DDC">
        <w:br w:type="page"/>
      </w:r>
      <w:bookmarkStart w:id="50" w:name="_Toc24137622"/>
      <w:r w:rsidR="00861E17" w:rsidRPr="006F2DDC">
        <w:lastRenderedPageBreak/>
        <w:t xml:space="preserve">UC </w:t>
      </w:r>
      <w:r w:rsidR="002459DC" w:rsidRPr="006F2DDC">
        <w:t>3.</w:t>
      </w:r>
      <w:r w:rsidR="003C0D64" w:rsidRPr="006F2DDC">
        <w:t>2</w:t>
      </w:r>
      <w:r w:rsidR="002459DC" w:rsidRPr="006F2DDC">
        <w:t>.</w:t>
      </w:r>
      <w:r w:rsidR="002771BB" w:rsidRPr="006F2DDC">
        <w:t>8</w:t>
      </w:r>
      <w:r w:rsidR="002459DC" w:rsidRPr="006F2DDC">
        <w:t xml:space="preserve"> Data Joining Wizard</w:t>
      </w:r>
      <w:bookmarkEnd w:id="5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2459DC" w:rsidRPr="006F2DDC" w14:paraId="28499AE4" w14:textId="77777777" w:rsidTr="003875F8">
        <w:tc>
          <w:tcPr>
            <w:tcW w:w="8856" w:type="dxa"/>
          </w:tcPr>
          <w:p w14:paraId="779A0F15" w14:textId="77777777" w:rsidR="002459DC" w:rsidRPr="006F2DDC" w:rsidRDefault="002459DC" w:rsidP="003875F8">
            <w:pPr>
              <w:pStyle w:val="TableText"/>
              <w:jc w:val="both"/>
              <w:rPr>
                <w:b/>
                <w:bCs/>
              </w:rPr>
            </w:pPr>
            <w:r w:rsidRPr="006F2DDC">
              <w:rPr>
                <w:b/>
                <w:bCs/>
              </w:rPr>
              <w:t>Actor(s)</w:t>
            </w:r>
          </w:p>
          <w:p w14:paraId="6C4182F3" w14:textId="77777777" w:rsidR="002459DC" w:rsidRPr="006F2DDC" w:rsidRDefault="002459DC" w:rsidP="003875F8">
            <w:pPr>
              <w:pStyle w:val="TableText"/>
              <w:jc w:val="both"/>
            </w:pPr>
            <w:r w:rsidRPr="006F2DDC">
              <w:t>Designer</w:t>
            </w:r>
          </w:p>
        </w:tc>
      </w:tr>
      <w:tr w:rsidR="002459DC" w:rsidRPr="006F2DDC" w14:paraId="459CD9F0" w14:textId="77777777" w:rsidTr="003875F8">
        <w:tc>
          <w:tcPr>
            <w:tcW w:w="8856" w:type="dxa"/>
          </w:tcPr>
          <w:p w14:paraId="2AC7E4FC" w14:textId="77777777" w:rsidR="002459DC" w:rsidRPr="006F2DDC" w:rsidRDefault="002459DC" w:rsidP="003875F8">
            <w:pPr>
              <w:pStyle w:val="TableText"/>
              <w:jc w:val="both"/>
              <w:rPr>
                <w:b/>
                <w:bCs/>
              </w:rPr>
            </w:pPr>
            <w:r w:rsidRPr="006F2DDC">
              <w:rPr>
                <w:b/>
                <w:bCs/>
              </w:rPr>
              <w:t>Description</w:t>
            </w:r>
          </w:p>
          <w:p w14:paraId="51A86E50" w14:textId="77777777" w:rsidR="002459DC" w:rsidRPr="006F2DDC" w:rsidRDefault="002459DC" w:rsidP="003875F8">
            <w:pPr>
              <w:pStyle w:val="TableText"/>
              <w:jc w:val="both"/>
            </w:pPr>
            <w:r w:rsidRPr="006F2DDC">
              <w:t>This use case would allow the actor to apply the joins on different tables and to extract the data.</w:t>
            </w:r>
          </w:p>
        </w:tc>
      </w:tr>
      <w:tr w:rsidR="002459DC" w:rsidRPr="006F2DDC" w14:paraId="26953765" w14:textId="77777777" w:rsidTr="003875F8">
        <w:tc>
          <w:tcPr>
            <w:tcW w:w="8856" w:type="dxa"/>
          </w:tcPr>
          <w:p w14:paraId="2D61B517" w14:textId="77777777" w:rsidR="002459DC" w:rsidRPr="006F2DDC" w:rsidRDefault="002459DC" w:rsidP="003875F8">
            <w:pPr>
              <w:pStyle w:val="TableText"/>
              <w:jc w:val="both"/>
              <w:rPr>
                <w:b/>
                <w:bCs/>
              </w:rPr>
            </w:pPr>
            <w:r w:rsidRPr="006F2DDC">
              <w:rPr>
                <w:b/>
                <w:bCs/>
              </w:rPr>
              <w:t>Pre-Conditions</w:t>
            </w:r>
          </w:p>
          <w:p w14:paraId="186CF239" w14:textId="77777777" w:rsidR="002459DC" w:rsidRPr="006F2DDC" w:rsidRDefault="002459DC" w:rsidP="00183E0F">
            <w:pPr>
              <w:pStyle w:val="ListParagraph"/>
              <w:numPr>
                <w:ilvl w:val="0"/>
                <w:numId w:val="13"/>
              </w:numPr>
              <w:suppressAutoHyphens/>
              <w:spacing w:line="360" w:lineRule="auto"/>
              <w:jc w:val="both"/>
            </w:pPr>
            <w:r w:rsidRPr="006F2DDC">
              <w:t>Actor must log into the system with the valid Login ID and password.</w:t>
            </w:r>
          </w:p>
        </w:tc>
      </w:tr>
      <w:tr w:rsidR="002459DC" w:rsidRPr="006F2DDC" w14:paraId="0EBC55AF" w14:textId="77777777" w:rsidTr="003875F8">
        <w:tc>
          <w:tcPr>
            <w:tcW w:w="8856" w:type="dxa"/>
          </w:tcPr>
          <w:p w14:paraId="457AEA7E" w14:textId="77777777" w:rsidR="002459DC" w:rsidRPr="006F2DDC" w:rsidRDefault="002459DC" w:rsidP="003875F8">
            <w:pPr>
              <w:pStyle w:val="TableText"/>
              <w:jc w:val="both"/>
              <w:rPr>
                <w:b/>
                <w:bCs/>
              </w:rPr>
            </w:pPr>
            <w:r w:rsidRPr="006F2DDC">
              <w:rPr>
                <w:b/>
                <w:bCs/>
              </w:rPr>
              <w:t>Triggers</w:t>
            </w:r>
          </w:p>
          <w:p w14:paraId="1782C495" w14:textId="77777777" w:rsidR="002459DC" w:rsidRPr="006F2DDC" w:rsidRDefault="002459DC" w:rsidP="00F454DB">
            <w:pPr>
              <w:pStyle w:val="ListParagraph"/>
              <w:numPr>
                <w:ilvl w:val="0"/>
                <w:numId w:val="199"/>
              </w:numPr>
              <w:suppressAutoHyphens/>
              <w:spacing w:line="360" w:lineRule="auto"/>
              <w:jc w:val="both"/>
            </w:pPr>
            <w:r w:rsidRPr="006F2DDC">
              <w:t xml:space="preserve">Actor selects the Data joining Wizard from the </w:t>
            </w:r>
            <w:proofErr w:type="gramStart"/>
            <w:r w:rsidRPr="006F2DDC">
              <w:t>left hand</w:t>
            </w:r>
            <w:proofErr w:type="gramEnd"/>
            <w:r w:rsidRPr="006F2DDC">
              <w:t xml:space="preserve"> side menu.</w:t>
            </w:r>
          </w:p>
        </w:tc>
      </w:tr>
      <w:tr w:rsidR="002459DC" w:rsidRPr="006F2DDC" w14:paraId="4659CC2A" w14:textId="77777777" w:rsidTr="003875F8">
        <w:tc>
          <w:tcPr>
            <w:tcW w:w="8856" w:type="dxa"/>
          </w:tcPr>
          <w:p w14:paraId="6A2FCDF9" w14:textId="77777777" w:rsidR="002459DC" w:rsidRPr="006F2DDC" w:rsidRDefault="002459DC" w:rsidP="003875F8">
            <w:pPr>
              <w:pStyle w:val="TableText"/>
              <w:jc w:val="both"/>
              <w:rPr>
                <w:b/>
              </w:rPr>
            </w:pPr>
            <w:r w:rsidRPr="006F2DDC">
              <w:rPr>
                <w:b/>
              </w:rPr>
              <w:t>Normal Flow</w:t>
            </w:r>
          </w:p>
          <w:p w14:paraId="46FDBA86" w14:textId="77777777" w:rsidR="002459DC" w:rsidRPr="006F2DDC" w:rsidRDefault="002459DC" w:rsidP="001607B1">
            <w:pPr>
              <w:spacing w:line="360" w:lineRule="auto"/>
              <w:ind w:left="0"/>
              <w:jc w:val="both"/>
            </w:pPr>
            <w:r w:rsidRPr="006F2DDC">
              <w:t>The system would prompt the actor to do the following tasks.</w:t>
            </w:r>
          </w:p>
          <w:p w14:paraId="0EE98432" w14:textId="77777777" w:rsidR="002459DC" w:rsidRPr="006F2DDC" w:rsidRDefault="002459DC" w:rsidP="00F454DB">
            <w:pPr>
              <w:pStyle w:val="ListParagraph"/>
              <w:numPr>
                <w:ilvl w:val="0"/>
                <w:numId w:val="200"/>
              </w:numPr>
              <w:suppressAutoHyphens/>
              <w:spacing w:line="360" w:lineRule="auto"/>
              <w:jc w:val="both"/>
            </w:pPr>
            <w:r w:rsidRPr="006F2DDC">
              <w:t xml:space="preserve">Actor should be able to select the schema from the drop </w:t>
            </w:r>
            <w:proofErr w:type="gramStart"/>
            <w:r w:rsidRPr="006F2DDC">
              <w:t>down..</w:t>
            </w:r>
            <w:proofErr w:type="gramEnd"/>
          </w:p>
          <w:p w14:paraId="2F8119A7" w14:textId="77777777" w:rsidR="002459DC" w:rsidRPr="006F2DDC" w:rsidRDefault="002459DC" w:rsidP="00F454DB">
            <w:pPr>
              <w:pStyle w:val="TableText"/>
              <w:numPr>
                <w:ilvl w:val="0"/>
                <w:numId w:val="200"/>
              </w:numPr>
              <w:jc w:val="both"/>
            </w:pPr>
            <w:r w:rsidRPr="006F2DDC">
              <w:t>As actor selects the schema from the drop down, the actor must be able to see all the tables in the tables drop down.</w:t>
            </w:r>
          </w:p>
          <w:p w14:paraId="06C1EAF2" w14:textId="77777777" w:rsidR="002459DC" w:rsidRPr="006F2DDC" w:rsidRDefault="002459DC" w:rsidP="00F454DB">
            <w:pPr>
              <w:pStyle w:val="TableText"/>
              <w:numPr>
                <w:ilvl w:val="0"/>
                <w:numId w:val="200"/>
              </w:numPr>
              <w:jc w:val="both"/>
            </w:pPr>
            <w:r w:rsidRPr="006F2DDC">
              <w:t>After selecting the tables from the drop down, the table name should be visible in the data joining grid.</w:t>
            </w:r>
          </w:p>
          <w:p w14:paraId="585F0022" w14:textId="77777777" w:rsidR="002459DC" w:rsidRPr="006F2DDC" w:rsidRDefault="002459DC" w:rsidP="00F454DB">
            <w:pPr>
              <w:pStyle w:val="TableText"/>
              <w:numPr>
                <w:ilvl w:val="0"/>
                <w:numId w:val="200"/>
              </w:numPr>
              <w:jc w:val="both"/>
            </w:pPr>
            <w:r w:rsidRPr="006F2DDC">
              <w:t>Actor must be able to select another table on which the join condition has to be applied.</w:t>
            </w:r>
          </w:p>
          <w:p w14:paraId="4F94F75C" w14:textId="77777777" w:rsidR="002459DC" w:rsidRPr="006F2DDC" w:rsidRDefault="002459DC" w:rsidP="00F454DB">
            <w:pPr>
              <w:pStyle w:val="TableText"/>
              <w:numPr>
                <w:ilvl w:val="0"/>
                <w:numId w:val="200"/>
              </w:numPr>
              <w:jc w:val="both"/>
            </w:pPr>
            <w:r w:rsidRPr="006F2DDC">
              <w:t xml:space="preserve">Post selection of tables, actor should be able to select the common columns from both the tables on which join has to be applied. </w:t>
            </w:r>
          </w:p>
          <w:p w14:paraId="20E26A8D" w14:textId="77777777" w:rsidR="002459DC" w:rsidRPr="006F2DDC" w:rsidRDefault="002459DC" w:rsidP="00F454DB">
            <w:pPr>
              <w:pStyle w:val="TableText"/>
              <w:numPr>
                <w:ilvl w:val="0"/>
                <w:numId w:val="200"/>
              </w:numPr>
              <w:jc w:val="both"/>
            </w:pPr>
            <w:r w:rsidRPr="006F2DDC">
              <w:t>Post selection the columns, the actor should be able to select the type of joins from the UI. i.e. Inner join, Outer Join, Left Outer join and right Outer join.</w:t>
            </w:r>
          </w:p>
          <w:p w14:paraId="291E6CCE" w14:textId="77777777" w:rsidR="002459DC" w:rsidRPr="006F2DDC" w:rsidRDefault="002459DC" w:rsidP="00F454DB">
            <w:pPr>
              <w:pStyle w:val="TableText"/>
              <w:numPr>
                <w:ilvl w:val="0"/>
                <w:numId w:val="200"/>
              </w:numPr>
              <w:jc w:val="both"/>
            </w:pPr>
            <w:r w:rsidRPr="006F2DDC">
              <w:t>AS actor clicks on the Execute button, the output should be displayed in the output panel window.</w:t>
            </w:r>
          </w:p>
          <w:p w14:paraId="0F40DC8D" w14:textId="77777777" w:rsidR="002459DC" w:rsidRPr="006F2DDC" w:rsidRDefault="002459DC" w:rsidP="00F454DB">
            <w:pPr>
              <w:pStyle w:val="TableText"/>
              <w:numPr>
                <w:ilvl w:val="0"/>
                <w:numId w:val="200"/>
              </w:numPr>
              <w:jc w:val="both"/>
            </w:pPr>
            <w:r w:rsidRPr="006F2DDC">
              <w:t>At any time, user should be able to click on the Reset Button to clear all the fields.</w:t>
            </w:r>
          </w:p>
        </w:tc>
      </w:tr>
      <w:tr w:rsidR="002459DC" w:rsidRPr="006F2DDC" w14:paraId="049EC646" w14:textId="77777777" w:rsidTr="003875F8">
        <w:tc>
          <w:tcPr>
            <w:tcW w:w="8856" w:type="dxa"/>
          </w:tcPr>
          <w:p w14:paraId="7DFA30E9" w14:textId="77777777" w:rsidR="002459DC" w:rsidRPr="006F2DDC" w:rsidRDefault="003C395F" w:rsidP="003875F8">
            <w:pPr>
              <w:pStyle w:val="TableText"/>
              <w:jc w:val="both"/>
              <w:rPr>
                <w:b/>
                <w:bCs/>
              </w:rPr>
            </w:pPr>
            <w:r w:rsidRPr="006F2DDC">
              <w:rPr>
                <w:b/>
                <w:bCs/>
              </w:rPr>
              <w:t>Alternative Flow</w:t>
            </w:r>
          </w:p>
          <w:p w14:paraId="023349B1" w14:textId="77777777" w:rsidR="002459DC" w:rsidRPr="006F2DDC" w:rsidRDefault="002459DC" w:rsidP="003875F8">
            <w:pPr>
              <w:pStyle w:val="TableText"/>
              <w:jc w:val="both"/>
            </w:pPr>
            <w:r w:rsidRPr="006F2DDC">
              <w:t xml:space="preserve">None </w:t>
            </w:r>
          </w:p>
        </w:tc>
      </w:tr>
      <w:tr w:rsidR="002459DC" w:rsidRPr="006F2DDC" w14:paraId="78094D23" w14:textId="77777777" w:rsidTr="003875F8">
        <w:tc>
          <w:tcPr>
            <w:tcW w:w="8856" w:type="dxa"/>
          </w:tcPr>
          <w:p w14:paraId="5A291D09" w14:textId="77777777" w:rsidR="002459DC" w:rsidRPr="006F2DDC" w:rsidRDefault="002459DC" w:rsidP="003875F8">
            <w:pPr>
              <w:pStyle w:val="TableText"/>
              <w:jc w:val="both"/>
              <w:rPr>
                <w:b/>
                <w:bCs/>
              </w:rPr>
            </w:pPr>
            <w:r w:rsidRPr="006F2DDC">
              <w:rPr>
                <w:b/>
                <w:bCs/>
              </w:rPr>
              <w:t>Post Conditions</w:t>
            </w:r>
          </w:p>
          <w:p w14:paraId="764BB62D" w14:textId="77777777" w:rsidR="002459DC" w:rsidRPr="006F2DDC" w:rsidRDefault="002459DC" w:rsidP="00F454DB">
            <w:pPr>
              <w:pStyle w:val="TableText"/>
              <w:numPr>
                <w:ilvl w:val="0"/>
                <w:numId w:val="201"/>
              </w:numPr>
              <w:jc w:val="both"/>
            </w:pPr>
            <w:r w:rsidRPr="006F2DDC">
              <w:t xml:space="preserve">If the actor clicks on the execute button </w:t>
            </w:r>
            <w:r w:rsidR="005851F6" w:rsidRPr="006F2DDC">
              <w:rPr>
                <w:noProof/>
                <w:lang w:val="en-US" w:bidi="hi-IN"/>
              </w:rPr>
              <w:drawing>
                <wp:inline distT="0" distB="0" distL="0" distR="0" wp14:anchorId="55323432" wp14:editId="020956FB">
                  <wp:extent cx="257175" cy="200025"/>
                  <wp:effectExtent l="0" t="0" r="0" b="0"/>
                  <wp:docPr id="4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6F2DDC">
              <w:t>, then user should be able to view the result set in the output panel window and also the actor should be able to see all the previously executed queries in the HISTORY tab.</w:t>
            </w:r>
          </w:p>
          <w:p w14:paraId="5198DE0C" w14:textId="77777777" w:rsidR="002459DC" w:rsidRPr="006F2DDC" w:rsidRDefault="002459DC" w:rsidP="00F454DB">
            <w:pPr>
              <w:pStyle w:val="TableText"/>
              <w:numPr>
                <w:ilvl w:val="0"/>
                <w:numId w:val="201"/>
              </w:numPr>
              <w:jc w:val="both"/>
            </w:pPr>
            <w:r w:rsidRPr="006F2DDC">
              <w:t>If the user aborts the operation by clicking on the cancel query button</w:t>
            </w:r>
            <w:r w:rsidR="005851F6" w:rsidRPr="006F2DDC">
              <w:rPr>
                <w:noProof/>
                <w:lang w:val="en-US" w:bidi="hi-IN"/>
              </w:rPr>
              <w:drawing>
                <wp:inline distT="0" distB="0" distL="0" distR="0" wp14:anchorId="3B5A957A" wp14:editId="1D254F4D">
                  <wp:extent cx="276225" cy="190500"/>
                  <wp:effectExtent l="0" t="0" r="0" b="0"/>
                  <wp:docPr id="4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6F2DDC">
              <w:rPr>
                <w:noProof/>
                <w:lang w:val="en-US" w:bidi="hi-IN"/>
              </w:rPr>
              <w:t>, then the execution of qeury should get stopped and user should return to previous step.</w:t>
            </w:r>
          </w:p>
          <w:p w14:paraId="708B5C61" w14:textId="77777777" w:rsidR="002459DC" w:rsidRPr="006F2DDC" w:rsidRDefault="002459DC" w:rsidP="00F454DB">
            <w:pPr>
              <w:pStyle w:val="TableText"/>
              <w:numPr>
                <w:ilvl w:val="0"/>
                <w:numId w:val="201"/>
              </w:numPr>
              <w:jc w:val="both"/>
            </w:pPr>
            <w:r w:rsidRPr="006F2DDC">
              <w:rPr>
                <w:noProof/>
                <w:lang w:val="en-US" w:bidi="hi-IN"/>
              </w:rPr>
              <w:lastRenderedPageBreak/>
              <w:t xml:space="preserve">If the actor clicks on the Save Query button </w:t>
            </w:r>
            <w:r w:rsidR="005851F6" w:rsidRPr="006F2DDC">
              <w:rPr>
                <w:noProof/>
                <w:lang w:val="en-US" w:bidi="hi-IN"/>
              </w:rPr>
              <w:drawing>
                <wp:inline distT="0" distB="0" distL="0" distR="0" wp14:anchorId="3B600F9F" wp14:editId="6F4407A6">
                  <wp:extent cx="285750" cy="200025"/>
                  <wp:effectExtent l="0" t="0" r="0" b="0"/>
                  <wp:docPr id="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6F2DDC">
              <w:rPr>
                <w:noProof/>
                <w:lang w:val="en-US" w:bidi="hi-IN"/>
              </w:rPr>
              <w:t>, the actor should be allowed to provide the detail to save the query such as:</w:t>
            </w:r>
          </w:p>
          <w:p w14:paraId="2D63F644" w14:textId="77777777" w:rsidR="002459DC" w:rsidRPr="006F2DDC" w:rsidRDefault="002459DC" w:rsidP="00942E17">
            <w:pPr>
              <w:pStyle w:val="TableText"/>
              <w:numPr>
                <w:ilvl w:val="0"/>
                <w:numId w:val="11"/>
              </w:numPr>
              <w:jc w:val="both"/>
            </w:pPr>
            <w:r w:rsidRPr="006F2DDC">
              <w:rPr>
                <w:noProof/>
                <w:lang w:val="en-US" w:bidi="hi-IN"/>
              </w:rPr>
              <w:t xml:space="preserve">Should be able to enter the query name </w:t>
            </w:r>
          </w:p>
          <w:p w14:paraId="6EEB6073" w14:textId="77777777" w:rsidR="002459DC" w:rsidRPr="006F2DDC" w:rsidRDefault="002459DC" w:rsidP="00942E17">
            <w:pPr>
              <w:pStyle w:val="TableText"/>
              <w:numPr>
                <w:ilvl w:val="0"/>
                <w:numId w:val="11"/>
              </w:numPr>
              <w:jc w:val="both"/>
            </w:pPr>
            <w:r w:rsidRPr="006F2DDC">
              <w:rPr>
                <w:noProof/>
                <w:lang w:val="en-US" w:bidi="hi-IN"/>
              </w:rPr>
              <w:t>Should be able to select the category of query from the category drop down.</w:t>
            </w:r>
          </w:p>
          <w:p w14:paraId="56DFFC22" w14:textId="77777777" w:rsidR="002459DC" w:rsidRPr="006F2DDC" w:rsidRDefault="002459DC" w:rsidP="00942E17">
            <w:pPr>
              <w:pStyle w:val="TableText"/>
              <w:numPr>
                <w:ilvl w:val="0"/>
                <w:numId w:val="11"/>
              </w:numPr>
              <w:jc w:val="both"/>
            </w:pPr>
            <w:r w:rsidRPr="006F2DDC">
              <w:rPr>
                <w:noProof/>
                <w:lang w:val="en-US" w:bidi="hi-IN"/>
              </w:rPr>
              <w:t>Actor should be able to enter the description of the query</w:t>
            </w:r>
          </w:p>
          <w:p w14:paraId="69D894F7" w14:textId="77777777" w:rsidR="002459DC" w:rsidRPr="006F2DDC" w:rsidRDefault="002459DC" w:rsidP="00942E17">
            <w:pPr>
              <w:pStyle w:val="TableText"/>
              <w:numPr>
                <w:ilvl w:val="0"/>
                <w:numId w:val="11"/>
              </w:numPr>
              <w:jc w:val="both"/>
              <w:rPr>
                <w:noProof/>
                <w:lang w:val="en-US" w:bidi="hi-IN"/>
              </w:rPr>
            </w:pPr>
            <w:r w:rsidRPr="006F2DDC">
              <w:rPr>
                <w:noProof/>
                <w:lang w:val="en-US" w:bidi="hi-IN"/>
              </w:rPr>
              <w:t>Actor should be able to select the key area of the query from the drop down.</w:t>
            </w:r>
          </w:p>
          <w:p w14:paraId="34D7C829" w14:textId="77777777" w:rsidR="002459DC" w:rsidRPr="006F2DDC" w:rsidRDefault="002459DC" w:rsidP="00942E17">
            <w:pPr>
              <w:pStyle w:val="TableText"/>
              <w:numPr>
                <w:ilvl w:val="0"/>
                <w:numId w:val="11"/>
              </w:numPr>
              <w:jc w:val="both"/>
              <w:rPr>
                <w:noProof/>
                <w:lang w:val="en-US" w:bidi="hi-IN"/>
              </w:rPr>
            </w:pPr>
            <w:r w:rsidRPr="006F2DDC">
              <w:rPr>
                <w:noProof/>
                <w:lang w:val="en-US" w:bidi="hi-IN"/>
              </w:rPr>
              <w:t>If Actor clicks on the Save button, the actor should be able to save the query and the query should get saved in the database.</w:t>
            </w:r>
          </w:p>
          <w:p w14:paraId="55268D1B" w14:textId="77777777" w:rsidR="002459DC" w:rsidRPr="006F2DDC" w:rsidRDefault="002459DC" w:rsidP="00942E17">
            <w:pPr>
              <w:pStyle w:val="TableText"/>
              <w:numPr>
                <w:ilvl w:val="0"/>
                <w:numId w:val="11"/>
              </w:numPr>
              <w:jc w:val="both"/>
              <w:rPr>
                <w:noProof/>
                <w:lang w:val="en-US" w:bidi="hi-IN"/>
              </w:rPr>
            </w:pPr>
            <w:r w:rsidRPr="006F2DDC">
              <w:rPr>
                <w:noProof/>
                <w:lang w:val="en-US" w:bidi="hi-IN"/>
              </w:rPr>
              <w:t>If user clicks on the Save and Freeze button, the actor should be able to save the resultset which should be of error free and the data should get saved in the database.</w:t>
            </w:r>
          </w:p>
          <w:p w14:paraId="43003833" w14:textId="77777777" w:rsidR="002459DC" w:rsidRPr="006F2DDC" w:rsidRDefault="002459DC" w:rsidP="00942E17">
            <w:pPr>
              <w:pStyle w:val="TableText"/>
              <w:numPr>
                <w:ilvl w:val="0"/>
                <w:numId w:val="11"/>
              </w:numPr>
              <w:jc w:val="both"/>
              <w:rPr>
                <w:noProof/>
                <w:lang w:val="en-US" w:bidi="hi-IN"/>
              </w:rPr>
            </w:pPr>
            <w:r w:rsidRPr="006F2DDC">
              <w:rPr>
                <w:noProof/>
                <w:lang w:val="en-US" w:bidi="hi-IN"/>
              </w:rPr>
              <w:t>At any time, the user should be able to click on the Close button. After clicking on the close button the user should be able to go on the step 1.</w:t>
            </w:r>
          </w:p>
          <w:p w14:paraId="7A78CBE0" w14:textId="77777777" w:rsidR="002459DC" w:rsidRPr="006F2DDC" w:rsidRDefault="002459DC" w:rsidP="00F454DB">
            <w:pPr>
              <w:pStyle w:val="TableText"/>
              <w:numPr>
                <w:ilvl w:val="0"/>
                <w:numId w:val="201"/>
              </w:numPr>
              <w:jc w:val="both"/>
              <w:rPr>
                <w:noProof/>
                <w:lang w:val="en-US" w:bidi="hi-IN"/>
              </w:rPr>
            </w:pPr>
            <w:r w:rsidRPr="006F2DDC">
              <w:rPr>
                <w:noProof/>
                <w:lang w:val="en-US" w:bidi="hi-IN"/>
              </w:rPr>
              <w:t xml:space="preserve">If the user clicks on the Save data </w:t>
            </w:r>
            <w:r w:rsidR="005851F6" w:rsidRPr="006F2DDC">
              <w:rPr>
                <w:noProof/>
                <w:lang w:val="en-US" w:bidi="hi-IN"/>
              </w:rPr>
              <w:drawing>
                <wp:inline distT="0" distB="0" distL="0" distR="0" wp14:anchorId="1FE650AF" wp14:editId="61B21A45">
                  <wp:extent cx="276225" cy="200025"/>
                  <wp:effectExtent l="0" t="0" r="0" b="0"/>
                  <wp:docPr id="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6F2DDC">
              <w:rPr>
                <w:noProof/>
                <w:lang w:val="en-US" w:bidi="hi-IN"/>
              </w:rPr>
              <w:t xml:space="preserve"> button, then the user should able to save the resultset and the data should get saved in the database. Actor should allow to enter the description of save data and should be able to select the key area from the drop down. The data should get saved in database based on the key area selected by the actor. At any time, the user should be able to click on the Close button. After clicking on the close button the user should be able to go on the step 1.</w:t>
            </w:r>
          </w:p>
          <w:p w14:paraId="073237EE" w14:textId="77777777" w:rsidR="002459DC" w:rsidRPr="006F2DDC" w:rsidRDefault="002459DC" w:rsidP="00F454DB">
            <w:pPr>
              <w:pStyle w:val="TableText"/>
              <w:numPr>
                <w:ilvl w:val="0"/>
                <w:numId w:val="201"/>
              </w:numPr>
              <w:jc w:val="both"/>
              <w:rPr>
                <w:noProof/>
                <w:lang w:val="en-US" w:bidi="hi-IN"/>
              </w:rPr>
            </w:pPr>
            <w:r w:rsidRPr="006F2DDC">
              <w:rPr>
                <w:noProof/>
                <w:lang w:val="en-US" w:bidi="hi-IN"/>
              </w:rPr>
              <w:t xml:space="preserve">If the user clicks on Export to Excel </w:t>
            </w:r>
            <w:r w:rsidR="005851F6" w:rsidRPr="006F2DDC">
              <w:rPr>
                <w:noProof/>
                <w:lang w:val="en-US" w:bidi="hi-IN"/>
              </w:rPr>
              <w:drawing>
                <wp:inline distT="0" distB="0" distL="0" distR="0" wp14:anchorId="08A6BAF6" wp14:editId="7F5F2670">
                  <wp:extent cx="304800" cy="200025"/>
                  <wp:effectExtent l="0" t="0" r="0" b="0"/>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6F2DDC">
              <w:rPr>
                <w:noProof/>
                <w:lang w:val="en-US" w:bidi="hi-IN"/>
              </w:rPr>
              <w:t xml:space="preserve"> button, user should be able to save the result set in excel file(xls) and by default the same excel file should get opened</w:t>
            </w:r>
          </w:p>
          <w:p w14:paraId="2C985A23" w14:textId="77777777" w:rsidR="002459DC" w:rsidRPr="006F2DDC" w:rsidRDefault="002459DC" w:rsidP="00F454DB">
            <w:pPr>
              <w:pStyle w:val="TableText"/>
              <w:numPr>
                <w:ilvl w:val="0"/>
                <w:numId w:val="201"/>
              </w:numPr>
              <w:jc w:val="both"/>
              <w:rPr>
                <w:noProof/>
                <w:lang w:val="en-US" w:bidi="hi-IN"/>
              </w:rPr>
            </w:pPr>
            <w:r w:rsidRPr="006F2DDC">
              <w:rPr>
                <w:noProof/>
                <w:lang w:val="en-US" w:bidi="hi-IN"/>
              </w:rPr>
              <w:t xml:space="preserve">Post clicking on the export to csv </w:t>
            </w:r>
            <w:r w:rsidR="005851F6" w:rsidRPr="006F2DDC">
              <w:rPr>
                <w:noProof/>
                <w:lang w:val="en-US" w:bidi="hi-IN"/>
              </w:rPr>
              <w:drawing>
                <wp:inline distT="0" distB="0" distL="0" distR="0" wp14:anchorId="005283F0" wp14:editId="789C3B5E">
                  <wp:extent cx="276225" cy="228600"/>
                  <wp:effectExtent l="0" t="0" r="0" b="0"/>
                  <wp:docPr id="1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6F2DDC">
              <w:rPr>
                <w:noProof/>
                <w:lang w:val="en-US" w:bidi="hi-IN"/>
              </w:rPr>
              <w:t xml:space="preserve"> button, all the result ser should get saved in the csv file and by default the same excel file should get opened.</w:t>
            </w:r>
          </w:p>
          <w:p w14:paraId="6BC6BECA" w14:textId="77777777" w:rsidR="002459DC" w:rsidRPr="006F2DDC" w:rsidRDefault="002459DC" w:rsidP="00F454DB">
            <w:pPr>
              <w:pStyle w:val="TableText"/>
              <w:numPr>
                <w:ilvl w:val="0"/>
                <w:numId w:val="201"/>
              </w:numPr>
              <w:jc w:val="both"/>
              <w:rPr>
                <w:noProof/>
                <w:lang w:val="en-US" w:bidi="hi-IN"/>
              </w:rPr>
            </w:pPr>
            <w:r w:rsidRPr="006F2DDC">
              <w:rPr>
                <w:noProof/>
                <w:lang w:val="en-US" w:bidi="hi-IN"/>
              </w:rPr>
              <w:t xml:space="preserve">After receiving the result set, if the actor clicks on the Sampling </w:t>
            </w:r>
            <w:r w:rsidR="005851F6" w:rsidRPr="006F2DDC">
              <w:rPr>
                <w:noProof/>
                <w:lang w:val="en-US" w:bidi="hi-IN"/>
              </w:rPr>
              <w:drawing>
                <wp:inline distT="0" distB="0" distL="0" distR="0" wp14:anchorId="1C9E734C" wp14:editId="05B9ECED">
                  <wp:extent cx="257175" cy="219075"/>
                  <wp:effectExtent l="0" t="0" r="0" b="0"/>
                  <wp:docPr id="1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6F2DDC">
              <w:rPr>
                <w:noProof/>
                <w:lang w:val="en-US" w:bidi="hi-IN"/>
              </w:rPr>
              <w:t>button, the actor should be able to perfrom the various types of sampling on the output such as</w:t>
            </w:r>
          </w:p>
          <w:p w14:paraId="42922F90" w14:textId="77777777" w:rsidR="002459DC" w:rsidRPr="006F2DDC" w:rsidRDefault="002459DC" w:rsidP="00F454DB">
            <w:pPr>
              <w:pStyle w:val="TableText"/>
              <w:numPr>
                <w:ilvl w:val="0"/>
                <w:numId w:val="202"/>
              </w:numPr>
              <w:jc w:val="both"/>
              <w:rPr>
                <w:noProof/>
                <w:lang w:val="en-US" w:bidi="hi-IN"/>
              </w:rPr>
            </w:pPr>
            <w:r w:rsidRPr="006F2DDC">
              <w:rPr>
                <w:b/>
                <w:bCs/>
                <w:noProof/>
                <w:lang w:val="en-US" w:bidi="hi-IN"/>
              </w:rPr>
              <w:t>Random Sampling:</w:t>
            </w:r>
            <w:r w:rsidRPr="006F2DDC">
              <w:rPr>
                <w:noProof/>
                <w:lang w:val="en-US" w:bidi="hi-IN"/>
              </w:rPr>
              <w:t xml:space="preserve"> User should be able to fetched</w:t>
            </w:r>
            <w:r w:rsidRPr="006F2DDC">
              <w:rPr>
                <w:noProof/>
                <w:lang w:bidi="hi-IN"/>
              </w:rPr>
              <w:t xml:space="preserve"> the number of records based on a seed number. </w:t>
            </w:r>
            <w:r w:rsidRPr="006F2DDC">
              <w:rPr>
                <w:noProof/>
                <w:lang w:val="en-US" w:bidi="hi-IN"/>
              </w:rPr>
              <w:t>Same record can be fetched in future using the same seed number. Records in the seed number should get changed if records in orignal record set changes. After clicking on the submit button, the actor should be able to see the output in the output panel. At any time, the user should be able to click on the Close button. After clicking on the close button the user should be able to go on the step 1.</w:t>
            </w:r>
          </w:p>
          <w:p w14:paraId="7D377B9A" w14:textId="77777777" w:rsidR="002459DC" w:rsidRPr="006F2DDC" w:rsidRDefault="002459DC" w:rsidP="00F454DB">
            <w:pPr>
              <w:pStyle w:val="TableText"/>
              <w:numPr>
                <w:ilvl w:val="0"/>
                <w:numId w:val="202"/>
              </w:numPr>
              <w:jc w:val="both"/>
              <w:rPr>
                <w:noProof/>
                <w:lang w:val="en-US" w:bidi="hi-IN"/>
              </w:rPr>
            </w:pPr>
            <w:r w:rsidRPr="006F2DDC">
              <w:rPr>
                <w:b/>
                <w:bCs/>
                <w:noProof/>
                <w:lang w:val="en-US" w:bidi="hi-IN"/>
              </w:rPr>
              <w:t>Judgment Sampling:</w:t>
            </w:r>
            <w:r w:rsidRPr="006F2DDC">
              <w:rPr>
                <w:noProof/>
                <w:lang w:val="en-US" w:bidi="hi-IN"/>
              </w:rPr>
              <w:t xml:space="preserve"> The actor should be able to select the records based on their knowledge and professional judgment by clicking on the check box. The actor should be </w:t>
            </w:r>
            <w:r w:rsidRPr="006F2DDC">
              <w:rPr>
                <w:noProof/>
                <w:lang w:val="en-US" w:bidi="hi-IN"/>
              </w:rPr>
              <w:lastRenderedPageBreak/>
              <w:t>allowed to select the record by clicking on the check box</w:t>
            </w:r>
            <w:r w:rsidR="00F14359" w:rsidRPr="006F2DDC">
              <w:rPr>
                <w:noProof/>
                <w:lang w:val="en-US" w:bidi="hi-IN"/>
              </w:rPr>
              <w:t xml:space="preserve"> </w:t>
            </w:r>
            <w:r w:rsidRPr="006F2DDC">
              <w:rPr>
                <w:noProof/>
                <w:lang w:val="en-US" w:bidi="hi-IN"/>
              </w:rPr>
              <w:t>which should be in front of each record. After clicking on the submit button, the actor should be able to see the output in the output panel. At any time, the user should be able to click on the Close button. After clicking on the close button the user should be able to go on the step 1.</w:t>
            </w:r>
          </w:p>
          <w:p w14:paraId="548DD069" w14:textId="77777777" w:rsidR="002459DC" w:rsidRPr="006F2DDC" w:rsidRDefault="00CE088E" w:rsidP="00F454DB">
            <w:pPr>
              <w:pStyle w:val="TableText"/>
              <w:numPr>
                <w:ilvl w:val="0"/>
                <w:numId w:val="202"/>
              </w:numPr>
              <w:jc w:val="both"/>
              <w:rPr>
                <w:noProof/>
                <w:lang w:val="en-US" w:bidi="hi-IN"/>
              </w:rPr>
            </w:pPr>
            <w:r w:rsidRPr="006F2DDC">
              <w:rPr>
                <w:b/>
                <w:bCs/>
                <w:noProof/>
                <w:lang w:val="en-US" w:bidi="hi-IN"/>
              </w:rPr>
              <w:t>S</w:t>
            </w:r>
            <w:r w:rsidR="002459DC" w:rsidRPr="006F2DDC">
              <w:rPr>
                <w:b/>
                <w:bCs/>
                <w:noProof/>
                <w:lang w:val="en-US" w:bidi="hi-IN"/>
              </w:rPr>
              <w:t>tratified Sampling:</w:t>
            </w:r>
            <w:r w:rsidR="002459DC" w:rsidRPr="006F2DDC">
              <w:rPr>
                <w:noProof/>
                <w:lang w:val="en-US" w:bidi="hi-IN"/>
              </w:rPr>
              <w:t xml:space="preserve"> The actor should be able to divide the population into separate groups from each group using stratified sampling. Stratified sampling can be applied on character and numeric datatypes.</w:t>
            </w:r>
            <w:r w:rsidR="00F14359" w:rsidRPr="006F2DDC">
              <w:rPr>
                <w:noProof/>
                <w:lang w:val="en-US" w:bidi="hi-IN"/>
              </w:rPr>
              <w:t xml:space="preserve"> </w:t>
            </w:r>
          </w:p>
          <w:p w14:paraId="5F812396" w14:textId="77777777" w:rsidR="002459DC" w:rsidRPr="006F2DDC" w:rsidRDefault="002459DC" w:rsidP="00F454DB">
            <w:pPr>
              <w:pStyle w:val="TableText"/>
              <w:numPr>
                <w:ilvl w:val="1"/>
                <w:numId w:val="202"/>
              </w:numPr>
              <w:jc w:val="both"/>
              <w:rPr>
                <w:noProof/>
                <w:lang w:val="en-US" w:bidi="hi-IN"/>
              </w:rPr>
            </w:pPr>
            <w:r w:rsidRPr="006F2DDC">
              <w:rPr>
                <w:noProof/>
                <w:lang w:val="en-US" w:bidi="hi-IN"/>
              </w:rPr>
              <w:t>As the actor selects the Numeric from the drop down, All the columns with numeric values should come in FIELD drop down. After selecting the column, in the next step, the actor should be able to see the minimum and maximum values as pre calculated in read only format. Actor should be able to enter the interval which should be in between of minimum and maximum values. In the final step, the actor should be able to see below mentioned table: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570"/>
              <w:gridCol w:w="1848"/>
              <w:gridCol w:w="1844"/>
            </w:tblGrid>
            <w:tr w:rsidR="00C30BAD" w:rsidRPr="006F2DDC" w14:paraId="4E973C2F" w14:textId="77777777" w:rsidTr="00CE088E">
              <w:tc>
                <w:tcPr>
                  <w:tcW w:w="1701" w:type="dxa"/>
                  <w:shd w:val="clear" w:color="auto" w:fill="auto"/>
                </w:tcPr>
                <w:p w14:paraId="783F0A5B" w14:textId="77777777" w:rsidR="002459DC" w:rsidRPr="006F2DDC" w:rsidRDefault="002459DC" w:rsidP="00CE088E">
                  <w:pPr>
                    <w:pStyle w:val="TableText"/>
                    <w:rPr>
                      <w:b/>
                      <w:bCs/>
                      <w:noProof/>
                      <w:lang w:val="en-US" w:bidi="hi-IN"/>
                    </w:rPr>
                  </w:pPr>
                  <w:r w:rsidRPr="006F2DDC">
                    <w:rPr>
                      <w:b/>
                      <w:bCs/>
                      <w:noProof/>
                      <w:lang w:val="en-US" w:bidi="hi-IN"/>
                    </w:rPr>
                    <w:t>Lower limit</w:t>
                  </w:r>
                </w:p>
              </w:tc>
              <w:tc>
                <w:tcPr>
                  <w:tcW w:w="1570" w:type="dxa"/>
                  <w:shd w:val="clear" w:color="auto" w:fill="auto"/>
                </w:tcPr>
                <w:p w14:paraId="257D2F3C" w14:textId="77777777" w:rsidR="002459DC" w:rsidRPr="006F2DDC" w:rsidRDefault="002459DC" w:rsidP="00CE088E">
                  <w:pPr>
                    <w:pStyle w:val="TableText"/>
                    <w:rPr>
                      <w:b/>
                      <w:bCs/>
                      <w:noProof/>
                      <w:lang w:val="en-US" w:bidi="hi-IN"/>
                    </w:rPr>
                  </w:pPr>
                  <w:r w:rsidRPr="006F2DDC">
                    <w:rPr>
                      <w:b/>
                      <w:bCs/>
                      <w:noProof/>
                      <w:lang w:val="en-US" w:bidi="hi-IN"/>
                    </w:rPr>
                    <w:t>Upper limit</w:t>
                  </w:r>
                </w:p>
              </w:tc>
              <w:tc>
                <w:tcPr>
                  <w:tcW w:w="1848" w:type="dxa"/>
                  <w:shd w:val="clear" w:color="auto" w:fill="auto"/>
                </w:tcPr>
                <w:p w14:paraId="4E89D31C" w14:textId="77777777" w:rsidR="002459DC" w:rsidRPr="006F2DDC" w:rsidRDefault="002459DC" w:rsidP="00CE088E">
                  <w:pPr>
                    <w:pStyle w:val="TableText"/>
                    <w:rPr>
                      <w:b/>
                      <w:bCs/>
                      <w:noProof/>
                      <w:lang w:val="en-US" w:bidi="hi-IN"/>
                    </w:rPr>
                  </w:pPr>
                  <w:r w:rsidRPr="006F2DDC">
                    <w:rPr>
                      <w:b/>
                      <w:bCs/>
                      <w:noProof/>
                      <w:lang w:val="en-US" w:bidi="hi-IN"/>
                    </w:rPr>
                    <w:t>No of records sample</w:t>
                  </w:r>
                </w:p>
              </w:tc>
              <w:tc>
                <w:tcPr>
                  <w:tcW w:w="1844" w:type="dxa"/>
                  <w:shd w:val="clear" w:color="auto" w:fill="auto"/>
                </w:tcPr>
                <w:p w14:paraId="1874A97F" w14:textId="77777777" w:rsidR="002459DC" w:rsidRPr="006F2DDC" w:rsidRDefault="002459DC" w:rsidP="00CE088E">
                  <w:pPr>
                    <w:pStyle w:val="TableText"/>
                    <w:rPr>
                      <w:b/>
                      <w:bCs/>
                      <w:noProof/>
                      <w:lang w:val="en-US" w:bidi="hi-IN"/>
                    </w:rPr>
                  </w:pPr>
                  <w:r w:rsidRPr="006F2DDC">
                    <w:rPr>
                      <w:b/>
                      <w:bCs/>
                      <w:noProof/>
                      <w:lang w:val="en-US" w:bidi="hi-IN"/>
                    </w:rPr>
                    <w:t>Sample size</w:t>
                  </w:r>
                </w:p>
              </w:tc>
            </w:tr>
            <w:tr w:rsidR="00C30BAD" w:rsidRPr="006F2DDC" w14:paraId="35EEA000" w14:textId="77777777" w:rsidTr="00CE088E">
              <w:tc>
                <w:tcPr>
                  <w:tcW w:w="1701" w:type="dxa"/>
                  <w:shd w:val="clear" w:color="auto" w:fill="auto"/>
                </w:tcPr>
                <w:p w14:paraId="1AECC91E" w14:textId="77777777" w:rsidR="002459DC" w:rsidRPr="006F2DDC" w:rsidRDefault="002459DC" w:rsidP="00C30BAD">
                  <w:pPr>
                    <w:pStyle w:val="TableText"/>
                    <w:jc w:val="both"/>
                    <w:rPr>
                      <w:noProof/>
                      <w:lang w:val="en-US" w:bidi="hi-IN"/>
                    </w:rPr>
                  </w:pPr>
                </w:p>
              </w:tc>
              <w:tc>
                <w:tcPr>
                  <w:tcW w:w="1570" w:type="dxa"/>
                  <w:shd w:val="clear" w:color="auto" w:fill="auto"/>
                </w:tcPr>
                <w:p w14:paraId="08EC48E9" w14:textId="77777777" w:rsidR="002459DC" w:rsidRPr="006F2DDC" w:rsidRDefault="002459DC" w:rsidP="00C30BAD">
                  <w:pPr>
                    <w:pStyle w:val="TableText"/>
                    <w:jc w:val="both"/>
                    <w:rPr>
                      <w:noProof/>
                      <w:lang w:val="en-US" w:bidi="hi-IN"/>
                    </w:rPr>
                  </w:pPr>
                </w:p>
              </w:tc>
              <w:tc>
                <w:tcPr>
                  <w:tcW w:w="1848" w:type="dxa"/>
                  <w:shd w:val="clear" w:color="auto" w:fill="auto"/>
                </w:tcPr>
                <w:p w14:paraId="6BB5D148" w14:textId="77777777" w:rsidR="002459DC" w:rsidRPr="006F2DDC" w:rsidRDefault="002459DC" w:rsidP="00C30BAD">
                  <w:pPr>
                    <w:pStyle w:val="TableText"/>
                    <w:jc w:val="both"/>
                    <w:rPr>
                      <w:noProof/>
                      <w:lang w:val="en-US" w:bidi="hi-IN"/>
                    </w:rPr>
                  </w:pPr>
                </w:p>
              </w:tc>
              <w:tc>
                <w:tcPr>
                  <w:tcW w:w="1844" w:type="dxa"/>
                  <w:shd w:val="clear" w:color="auto" w:fill="auto"/>
                </w:tcPr>
                <w:p w14:paraId="392AB1AA" w14:textId="77777777" w:rsidR="002459DC" w:rsidRPr="006F2DDC" w:rsidRDefault="002459DC" w:rsidP="00C30BAD">
                  <w:pPr>
                    <w:pStyle w:val="TableText"/>
                    <w:jc w:val="both"/>
                    <w:rPr>
                      <w:noProof/>
                      <w:lang w:val="en-US" w:bidi="hi-IN"/>
                    </w:rPr>
                  </w:pPr>
                </w:p>
              </w:tc>
            </w:tr>
          </w:tbl>
          <w:p w14:paraId="1E7CE04A" w14:textId="77777777" w:rsidR="002459DC" w:rsidRPr="006F2DDC" w:rsidRDefault="002459DC" w:rsidP="00CE088E">
            <w:pPr>
              <w:pStyle w:val="TableText"/>
              <w:ind w:left="1440"/>
              <w:jc w:val="both"/>
              <w:rPr>
                <w:noProof/>
                <w:lang w:val="en-US" w:bidi="hi-IN"/>
              </w:rPr>
            </w:pPr>
            <w:r w:rsidRPr="006F2DDC">
              <w:rPr>
                <w:noProof/>
                <w:lang w:val="en-US" w:bidi="hi-IN"/>
              </w:rPr>
              <w:t xml:space="preserve">Lower limit, upper limit and should come as pre calculated as input given by the actor in step 2. </w:t>
            </w:r>
            <w:r w:rsidRPr="006F2DDC">
              <w:rPr>
                <w:b/>
                <w:bCs/>
                <w:noProof/>
                <w:lang w:val="en-US" w:bidi="hi-IN"/>
              </w:rPr>
              <w:t>Number of records samples</w:t>
            </w:r>
            <w:r w:rsidRPr="006F2DDC">
              <w:rPr>
                <w:noProof/>
                <w:lang w:val="en-US" w:bidi="hi-IN"/>
              </w:rPr>
              <w:t xml:space="preserve"> field should show the count of records from the dataset which lies in the specified range. Actor should be able to enter the sample size in desired range. Post click on the Finish button, user should see the total number of records from the data set. At any time, the actor can click on the Back button to go back and make the correction.</w:t>
            </w:r>
          </w:p>
          <w:p w14:paraId="37B54AE1" w14:textId="77777777" w:rsidR="002459DC" w:rsidRPr="006F2DDC" w:rsidRDefault="002459DC" w:rsidP="00F454DB">
            <w:pPr>
              <w:pStyle w:val="TableText"/>
              <w:numPr>
                <w:ilvl w:val="1"/>
                <w:numId w:val="202"/>
              </w:numPr>
              <w:jc w:val="both"/>
              <w:rPr>
                <w:noProof/>
                <w:lang w:val="en-US" w:bidi="hi-IN"/>
              </w:rPr>
            </w:pPr>
            <w:r w:rsidRPr="006F2DDC">
              <w:rPr>
                <w:noProof/>
                <w:lang w:val="en-US" w:bidi="hi-IN"/>
              </w:rPr>
              <w:t>As the actor selects the character from the drop down, all the columns with character field should come in the FIELD drop down. As actor clicks on the Next button, below mentioned table should be display:</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626"/>
              <w:gridCol w:w="2211"/>
            </w:tblGrid>
            <w:tr w:rsidR="00C30BAD" w:rsidRPr="006F2DDC" w14:paraId="557405F3" w14:textId="77777777" w:rsidTr="00CE088E">
              <w:tc>
                <w:tcPr>
                  <w:tcW w:w="2126" w:type="dxa"/>
                  <w:shd w:val="clear" w:color="auto" w:fill="auto"/>
                </w:tcPr>
                <w:p w14:paraId="410664F7" w14:textId="77777777" w:rsidR="002459DC" w:rsidRPr="006F2DDC" w:rsidRDefault="002459DC" w:rsidP="00C30BAD">
                  <w:pPr>
                    <w:pStyle w:val="TableText"/>
                    <w:jc w:val="both"/>
                    <w:rPr>
                      <w:b/>
                      <w:bCs/>
                      <w:noProof/>
                      <w:lang w:val="en-US" w:bidi="hi-IN"/>
                    </w:rPr>
                  </w:pPr>
                  <w:r w:rsidRPr="006F2DDC">
                    <w:rPr>
                      <w:b/>
                      <w:bCs/>
                      <w:noProof/>
                      <w:lang w:val="en-US" w:bidi="hi-IN"/>
                    </w:rPr>
                    <w:t>Lower limit</w:t>
                  </w:r>
                </w:p>
              </w:tc>
              <w:tc>
                <w:tcPr>
                  <w:tcW w:w="2626" w:type="dxa"/>
                  <w:shd w:val="clear" w:color="auto" w:fill="auto"/>
                </w:tcPr>
                <w:p w14:paraId="2D5C3FA8" w14:textId="77777777" w:rsidR="002459DC" w:rsidRPr="006F2DDC" w:rsidRDefault="002459DC" w:rsidP="00C30BAD">
                  <w:pPr>
                    <w:pStyle w:val="TableText"/>
                    <w:jc w:val="both"/>
                    <w:rPr>
                      <w:b/>
                      <w:bCs/>
                      <w:noProof/>
                      <w:lang w:val="en-US" w:bidi="hi-IN"/>
                    </w:rPr>
                  </w:pPr>
                  <w:r w:rsidRPr="006F2DDC">
                    <w:rPr>
                      <w:b/>
                      <w:bCs/>
                      <w:noProof/>
                      <w:lang w:val="en-US" w:bidi="hi-IN"/>
                    </w:rPr>
                    <w:t>No of records sample</w:t>
                  </w:r>
                </w:p>
              </w:tc>
              <w:tc>
                <w:tcPr>
                  <w:tcW w:w="2211" w:type="dxa"/>
                  <w:shd w:val="clear" w:color="auto" w:fill="auto"/>
                </w:tcPr>
                <w:p w14:paraId="4702E766" w14:textId="77777777" w:rsidR="002459DC" w:rsidRPr="006F2DDC" w:rsidRDefault="002459DC" w:rsidP="00C30BAD">
                  <w:pPr>
                    <w:pStyle w:val="TableText"/>
                    <w:jc w:val="both"/>
                    <w:rPr>
                      <w:b/>
                      <w:bCs/>
                      <w:noProof/>
                      <w:lang w:val="en-US" w:bidi="hi-IN"/>
                    </w:rPr>
                  </w:pPr>
                  <w:r w:rsidRPr="006F2DDC">
                    <w:rPr>
                      <w:b/>
                      <w:bCs/>
                      <w:noProof/>
                      <w:lang w:val="en-US" w:bidi="hi-IN"/>
                    </w:rPr>
                    <w:t>Sample size</w:t>
                  </w:r>
                </w:p>
              </w:tc>
            </w:tr>
            <w:tr w:rsidR="00C30BAD" w:rsidRPr="006F2DDC" w14:paraId="7E319C8A" w14:textId="77777777" w:rsidTr="00CE088E">
              <w:tc>
                <w:tcPr>
                  <w:tcW w:w="2126" w:type="dxa"/>
                  <w:shd w:val="clear" w:color="auto" w:fill="auto"/>
                </w:tcPr>
                <w:p w14:paraId="5F152992" w14:textId="77777777" w:rsidR="002459DC" w:rsidRPr="006F2DDC" w:rsidRDefault="002459DC" w:rsidP="00C30BAD">
                  <w:pPr>
                    <w:pStyle w:val="TableText"/>
                    <w:jc w:val="both"/>
                    <w:rPr>
                      <w:noProof/>
                      <w:lang w:val="en-US" w:bidi="hi-IN"/>
                    </w:rPr>
                  </w:pPr>
                </w:p>
              </w:tc>
              <w:tc>
                <w:tcPr>
                  <w:tcW w:w="2626" w:type="dxa"/>
                  <w:shd w:val="clear" w:color="auto" w:fill="auto"/>
                </w:tcPr>
                <w:p w14:paraId="49E8AE44" w14:textId="77777777" w:rsidR="002459DC" w:rsidRPr="006F2DDC" w:rsidRDefault="002459DC" w:rsidP="00C30BAD">
                  <w:pPr>
                    <w:pStyle w:val="TableText"/>
                    <w:jc w:val="both"/>
                    <w:rPr>
                      <w:noProof/>
                      <w:lang w:val="en-US" w:bidi="hi-IN"/>
                    </w:rPr>
                  </w:pPr>
                </w:p>
              </w:tc>
              <w:tc>
                <w:tcPr>
                  <w:tcW w:w="2211" w:type="dxa"/>
                  <w:shd w:val="clear" w:color="auto" w:fill="auto"/>
                </w:tcPr>
                <w:p w14:paraId="7E723393" w14:textId="77777777" w:rsidR="002459DC" w:rsidRPr="006F2DDC" w:rsidRDefault="002459DC" w:rsidP="00C30BAD">
                  <w:pPr>
                    <w:pStyle w:val="TableText"/>
                    <w:jc w:val="both"/>
                    <w:rPr>
                      <w:noProof/>
                      <w:lang w:val="en-US" w:bidi="hi-IN"/>
                    </w:rPr>
                  </w:pPr>
                </w:p>
              </w:tc>
            </w:tr>
          </w:tbl>
          <w:p w14:paraId="504F4A00" w14:textId="77777777" w:rsidR="002459DC" w:rsidRPr="006F2DDC" w:rsidRDefault="002459DC" w:rsidP="00CE088E">
            <w:pPr>
              <w:pStyle w:val="TableText"/>
              <w:ind w:left="1440"/>
              <w:jc w:val="both"/>
              <w:rPr>
                <w:noProof/>
                <w:lang w:val="en-US" w:bidi="hi-IN"/>
              </w:rPr>
            </w:pPr>
            <w:r w:rsidRPr="006F2DDC">
              <w:rPr>
                <w:noProof/>
                <w:lang w:val="en-US" w:bidi="hi-IN"/>
              </w:rPr>
              <w:t>All the distinct values should display in the grid along with the number of records sample as pre calculated in read only format. The actor should be able to enter the number of records from each distinct values. At any time, the actor can click on the Back button to go back and make the correction.</w:t>
            </w:r>
          </w:p>
          <w:p w14:paraId="0CD6C32F" w14:textId="77777777" w:rsidR="002459DC" w:rsidRPr="006F2DDC" w:rsidRDefault="002459DC" w:rsidP="00F454DB">
            <w:pPr>
              <w:pStyle w:val="TableText"/>
              <w:numPr>
                <w:ilvl w:val="0"/>
                <w:numId w:val="201"/>
              </w:numPr>
              <w:jc w:val="both"/>
            </w:pPr>
            <w:r w:rsidRPr="006F2DDC">
              <w:t>A</w:t>
            </w:r>
            <w:r w:rsidR="003C4C77" w:rsidRPr="006F2DDC">
              <w:t>s</w:t>
            </w:r>
            <w:r w:rsidRPr="006F2DDC">
              <w:t xml:space="preserve"> the actor clicks on the Graphical Analysis </w:t>
            </w:r>
            <w:r w:rsidR="005851F6" w:rsidRPr="006F2DDC">
              <w:rPr>
                <w:noProof/>
                <w:lang w:val="en-US" w:bidi="hi-IN"/>
              </w:rPr>
              <w:drawing>
                <wp:inline distT="0" distB="0" distL="0" distR="0" wp14:anchorId="48C2EA0F" wp14:editId="789A107F">
                  <wp:extent cx="257175" cy="257175"/>
                  <wp:effectExtent l="0" t="0" r="0" b="0"/>
                  <wp:docPr id="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6F2DDC">
              <w:rPr>
                <w:noProof/>
                <w:lang w:val="en-US" w:bidi="hi-IN"/>
              </w:rPr>
              <w:t xml:space="preserve"> button, the actor should be able to perform the graphical analysis. Detailed is mentioned in visualization use cases.</w:t>
            </w:r>
          </w:p>
          <w:p w14:paraId="260AAC1B" w14:textId="77777777" w:rsidR="002459DC" w:rsidRPr="006F2DDC" w:rsidRDefault="002459DC" w:rsidP="00F454DB">
            <w:pPr>
              <w:pStyle w:val="TableText"/>
              <w:numPr>
                <w:ilvl w:val="0"/>
                <w:numId w:val="201"/>
              </w:numPr>
              <w:jc w:val="both"/>
            </w:pPr>
            <w:r w:rsidRPr="006F2DDC">
              <w:rPr>
                <w:noProof/>
                <w:lang w:val="en-US" w:bidi="hi-IN"/>
              </w:rPr>
              <w:lastRenderedPageBreak/>
              <w:t xml:space="preserve">As the actor clicks on the Filter data </w:t>
            </w:r>
            <w:r w:rsidR="005851F6" w:rsidRPr="006F2DDC">
              <w:rPr>
                <w:noProof/>
                <w:lang w:val="en-US" w:bidi="hi-IN"/>
              </w:rPr>
              <w:drawing>
                <wp:inline distT="0" distB="0" distL="0" distR="0" wp14:anchorId="4977CA2D" wp14:editId="13940BDF">
                  <wp:extent cx="333375" cy="247650"/>
                  <wp:effectExtent l="0" t="0" r="0" b="0"/>
                  <wp:docPr id="1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6F2DDC">
              <w:rPr>
                <w:noProof/>
                <w:lang w:val="en-US" w:bidi="hi-IN"/>
              </w:rPr>
              <w:t xml:space="preserve"> button after query execution, then the actor should be able to filter the data such as </w:t>
            </w:r>
          </w:p>
          <w:p w14:paraId="02794CF9" w14:textId="77777777" w:rsidR="002459DC" w:rsidRPr="006F2DDC" w:rsidRDefault="003C4C77" w:rsidP="00F454DB">
            <w:pPr>
              <w:pStyle w:val="TableText"/>
              <w:numPr>
                <w:ilvl w:val="0"/>
                <w:numId w:val="203"/>
              </w:numPr>
              <w:jc w:val="both"/>
            </w:pPr>
            <w:r w:rsidRPr="006F2DDC">
              <w:rPr>
                <w:noProof/>
                <w:lang w:val="en-US" w:bidi="hi-IN"/>
              </w:rPr>
              <w:t>F</w:t>
            </w:r>
            <w:r w:rsidR="002459DC" w:rsidRPr="006F2DDC">
              <w:rPr>
                <w:noProof/>
                <w:lang w:val="en-US" w:bidi="hi-IN"/>
              </w:rPr>
              <w:t xml:space="preserve">ilteration of records by selecting ALL and ANY. If actor selects ALL option, AND condition will work in the filteration criteria. If actor select the ANY option, OR condition should work in the filteration criteria. </w:t>
            </w:r>
          </w:p>
          <w:p w14:paraId="028A92AD" w14:textId="77777777" w:rsidR="002459DC" w:rsidRPr="006F2DDC" w:rsidRDefault="002459DC" w:rsidP="00F454DB">
            <w:pPr>
              <w:pStyle w:val="TableText"/>
              <w:numPr>
                <w:ilvl w:val="0"/>
                <w:numId w:val="203"/>
              </w:numPr>
              <w:jc w:val="both"/>
              <w:rPr>
                <w:noProof/>
                <w:lang w:val="en-US" w:bidi="hi-IN"/>
              </w:rPr>
            </w:pPr>
            <w:r w:rsidRPr="006F2DDC">
              <w:rPr>
                <w:noProof/>
                <w:lang w:val="en-US" w:bidi="hi-IN"/>
              </w:rPr>
              <w:t>Actor should be able to see all the columns in the SELECT COLUMN drop down of the table. Actor should be able to select</w:t>
            </w:r>
            <w:r w:rsidR="00F14359" w:rsidRPr="006F2DDC">
              <w:rPr>
                <w:noProof/>
                <w:lang w:val="en-US" w:bidi="hi-IN"/>
              </w:rPr>
              <w:t xml:space="preserve"> </w:t>
            </w:r>
            <w:r w:rsidRPr="006F2DDC">
              <w:rPr>
                <w:noProof/>
                <w:lang w:val="en-US" w:bidi="hi-IN"/>
              </w:rPr>
              <w:t>only 1 column in a single filter condition.</w:t>
            </w:r>
          </w:p>
          <w:p w14:paraId="19299C64" w14:textId="77777777" w:rsidR="002459DC" w:rsidRPr="006F2DDC" w:rsidRDefault="002459DC" w:rsidP="00F454DB">
            <w:pPr>
              <w:pStyle w:val="TableText"/>
              <w:numPr>
                <w:ilvl w:val="0"/>
                <w:numId w:val="203"/>
              </w:numPr>
              <w:jc w:val="both"/>
              <w:rPr>
                <w:noProof/>
                <w:lang w:val="en-US" w:bidi="hi-IN"/>
              </w:rPr>
            </w:pPr>
            <w:r w:rsidRPr="006F2DDC">
              <w:rPr>
                <w:noProof/>
                <w:lang w:val="en-US" w:bidi="hi-IN"/>
              </w:rPr>
              <w:t>After selection of column, the system should automatically identify the datatype of the column. Also, if the actor wants to change the datatype of the column in filteration critieria, the should be able to change the data type of the column.</w:t>
            </w:r>
          </w:p>
          <w:p w14:paraId="6C6172E0" w14:textId="77777777" w:rsidR="002459DC" w:rsidRPr="006F2DDC" w:rsidRDefault="002459DC" w:rsidP="00F454DB">
            <w:pPr>
              <w:pStyle w:val="TableText"/>
              <w:numPr>
                <w:ilvl w:val="0"/>
                <w:numId w:val="203"/>
              </w:numPr>
              <w:jc w:val="both"/>
              <w:rPr>
                <w:noProof/>
                <w:lang w:val="en-US" w:bidi="hi-IN"/>
              </w:rPr>
            </w:pPr>
            <w:r w:rsidRPr="006F2DDC">
              <w:rPr>
                <w:noProof/>
                <w:lang w:val="en-US" w:bidi="hi-IN"/>
              </w:rPr>
              <w:t>Post selection datatype, Actor should be able to select the data operator such as, NULL, NOT NULL, EQUALS, NOT EQUALS, INCLUDES, NOT INCLUDES, BEGINS WITH and ENDS WITH.</w:t>
            </w:r>
          </w:p>
          <w:p w14:paraId="7180E9AF" w14:textId="77777777" w:rsidR="002459DC" w:rsidRPr="006F2DDC" w:rsidRDefault="002459DC" w:rsidP="00F454DB">
            <w:pPr>
              <w:pStyle w:val="TableText"/>
              <w:numPr>
                <w:ilvl w:val="0"/>
                <w:numId w:val="203"/>
              </w:numPr>
              <w:jc w:val="both"/>
              <w:rPr>
                <w:noProof/>
                <w:lang w:val="en-US" w:bidi="hi-IN"/>
              </w:rPr>
            </w:pPr>
            <w:r w:rsidRPr="006F2DDC">
              <w:rPr>
                <w:noProof/>
                <w:lang w:val="en-US" w:bidi="hi-IN"/>
              </w:rPr>
              <w:t>If actor selects the any of the data operator from EQUALS, NOT EQUALS, INCLUDES, NOT INCLUDES, BEGINS WITH and ENDS WITH operator, the actor should allow to provide the input value for the filter condition.</w:t>
            </w:r>
          </w:p>
          <w:p w14:paraId="7991E55E" w14:textId="77777777" w:rsidR="002459DC" w:rsidRPr="006F2DDC" w:rsidRDefault="002459DC" w:rsidP="00F454DB">
            <w:pPr>
              <w:pStyle w:val="TableText"/>
              <w:numPr>
                <w:ilvl w:val="0"/>
                <w:numId w:val="203"/>
              </w:numPr>
              <w:jc w:val="both"/>
              <w:rPr>
                <w:noProof/>
                <w:lang w:val="en-US" w:bidi="hi-IN"/>
              </w:rPr>
            </w:pPr>
            <w:r w:rsidRPr="006F2DDC">
              <w:rPr>
                <w:noProof/>
                <w:lang w:val="en-US" w:bidi="hi-IN"/>
              </w:rPr>
              <w:t>The actor should be allowed to enter more filter condition by clicking on Add button</w:t>
            </w:r>
            <w:r w:rsidR="005851F6" w:rsidRPr="006F2DDC">
              <w:rPr>
                <w:noProof/>
                <w:lang w:val="en-US" w:bidi="hi-IN"/>
              </w:rPr>
              <w:drawing>
                <wp:inline distT="0" distB="0" distL="0" distR="0" wp14:anchorId="31983697" wp14:editId="37730AC2">
                  <wp:extent cx="628650" cy="257175"/>
                  <wp:effectExtent l="0" t="0" r="0" b="0"/>
                  <wp:docPr id="1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6F2DDC">
              <w:rPr>
                <w:noProof/>
                <w:lang w:val="en-US" w:bidi="hi-IN"/>
              </w:rPr>
              <w:t xml:space="preserve">. At any time, the actor should be able to remove the filter condition by clicking on the “-“ </w:t>
            </w:r>
            <w:r w:rsidR="005851F6" w:rsidRPr="006F2DDC">
              <w:rPr>
                <w:noProof/>
                <w:lang w:val="en-US" w:bidi="hi-IN"/>
              </w:rPr>
              <w:drawing>
                <wp:inline distT="0" distB="0" distL="0" distR="0" wp14:anchorId="53708E64" wp14:editId="20136AF8">
                  <wp:extent cx="247650" cy="266700"/>
                  <wp:effectExtent l="0" t="0" r="0" b="0"/>
                  <wp:docPr id="1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6F2DDC">
              <w:rPr>
                <w:noProof/>
                <w:lang w:val="en-US" w:bidi="hi-IN"/>
              </w:rPr>
              <w:t xml:space="preserve"> button.</w:t>
            </w:r>
          </w:p>
          <w:p w14:paraId="6D193EA8" w14:textId="77777777" w:rsidR="002459DC" w:rsidRPr="006F2DDC" w:rsidRDefault="002459DC" w:rsidP="00F454DB">
            <w:pPr>
              <w:pStyle w:val="TableText"/>
              <w:numPr>
                <w:ilvl w:val="0"/>
                <w:numId w:val="201"/>
              </w:numPr>
              <w:jc w:val="both"/>
            </w:pPr>
            <w:r w:rsidRPr="006F2DDC">
              <w:rPr>
                <w:noProof/>
                <w:lang w:val="en-US" w:bidi="hi-IN"/>
              </w:rPr>
              <w:t xml:space="preserve">If the actor clicks on the Import Data into Table </w:t>
            </w:r>
            <w:r w:rsidR="005851F6" w:rsidRPr="006F2DDC">
              <w:rPr>
                <w:noProof/>
                <w:lang w:val="en-US" w:bidi="hi-IN"/>
              </w:rPr>
              <w:drawing>
                <wp:inline distT="0" distB="0" distL="0" distR="0" wp14:anchorId="23FB815D" wp14:editId="029E9B64">
                  <wp:extent cx="200025" cy="200025"/>
                  <wp:effectExtent l="0" t="0" r="0" b="0"/>
                  <wp:docPr id="1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F2DDC">
              <w:rPr>
                <w:noProof/>
                <w:lang w:val="en-US" w:bidi="hi-IN"/>
              </w:rPr>
              <w:t xml:space="preserve"> button, the actor should be able to import the output resultset data into a table.Following details should get provided by the actor before importing the data into the table. </w:t>
            </w:r>
          </w:p>
          <w:p w14:paraId="7C85A871" w14:textId="77777777" w:rsidR="002459DC" w:rsidRPr="006F2DDC" w:rsidRDefault="002459DC" w:rsidP="00F454DB">
            <w:pPr>
              <w:pStyle w:val="TableText"/>
              <w:numPr>
                <w:ilvl w:val="0"/>
                <w:numId w:val="204"/>
              </w:numPr>
              <w:jc w:val="both"/>
            </w:pPr>
            <w:r w:rsidRPr="006F2DDC">
              <w:rPr>
                <w:noProof/>
                <w:lang w:val="en-US" w:bidi="hi-IN"/>
              </w:rPr>
              <w:t>Actor should be able to see a popup model on the screen along with a title stating “Import Data”</w:t>
            </w:r>
            <w:r w:rsidR="00CE088E" w:rsidRPr="006F2DDC">
              <w:rPr>
                <w:noProof/>
                <w:lang w:val="en-US" w:bidi="hi-IN"/>
              </w:rPr>
              <w:t>.</w:t>
            </w:r>
          </w:p>
          <w:p w14:paraId="2E9BE92B" w14:textId="77777777" w:rsidR="002459DC" w:rsidRPr="006F2DDC" w:rsidRDefault="002459DC" w:rsidP="00F454DB">
            <w:pPr>
              <w:pStyle w:val="TableText"/>
              <w:numPr>
                <w:ilvl w:val="0"/>
                <w:numId w:val="204"/>
              </w:numPr>
              <w:jc w:val="both"/>
              <w:rPr>
                <w:noProof/>
                <w:lang w:val="en-US" w:bidi="hi-IN"/>
              </w:rPr>
            </w:pPr>
            <w:r w:rsidRPr="006F2DDC">
              <w:rPr>
                <w:noProof/>
                <w:lang w:val="en-US" w:bidi="hi-IN"/>
              </w:rPr>
              <w:t>Actor has to provide the table name.</w:t>
            </w:r>
          </w:p>
          <w:p w14:paraId="2E4CE2AD" w14:textId="77777777" w:rsidR="002459DC" w:rsidRPr="006F2DDC" w:rsidRDefault="002459DC" w:rsidP="00F454DB">
            <w:pPr>
              <w:pStyle w:val="TableText"/>
              <w:numPr>
                <w:ilvl w:val="0"/>
                <w:numId w:val="204"/>
              </w:numPr>
              <w:jc w:val="both"/>
              <w:rPr>
                <w:noProof/>
                <w:lang w:val="en-US" w:bidi="hi-IN"/>
              </w:rPr>
            </w:pPr>
            <w:r w:rsidRPr="006F2DDC">
              <w:rPr>
                <w:noProof/>
                <w:lang w:val="en-US" w:bidi="hi-IN"/>
              </w:rPr>
              <w:t>Actor should be able to select the primary key column from the available list of columns of the table.</w:t>
            </w:r>
          </w:p>
          <w:p w14:paraId="56A0C855" w14:textId="77777777" w:rsidR="002459DC" w:rsidRPr="006F2DDC" w:rsidRDefault="002459DC" w:rsidP="00F454DB">
            <w:pPr>
              <w:pStyle w:val="TableText"/>
              <w:numPr>
                <w:ilvl w:val="0"/>
                <w:numId w:val="204"/>
              </w:numPr>
              <w:jc w:val="both"/>
              <w:rPr>
                <w:noProof/>
                <w:lang w:val="en-US" w:bidi="hi-IN"/>
              </w:rPr>
            </w:pPr>
            <w:r w:rsidRPr="006F2DDC">
              <w:rPr>
                <w:noProof/>
                <w:lang w:val="en-US" w:bidi="hi-IN"/>
              </w:rPr>
              <w:t>Actor should be able to see all the columns on the popup model in read only format and along with each field, the actor should be able to select the datatype.</w:t>
            </w:r>
          </w:p>
          <w:p w14:paraId="71325BA3" w14:textId="77777777" w:rsidR="002459DC" w:rsidRPr="006F2DDC" w:rsidRDefault="002459DC" w:rsidP="00F454DB">
            <w:pPr>
              <w:pStyle w:val="TableText"/>
              <w:numPr>
                <w:ilvl w:val="0"/>
                <w:numId w:val="204"/>
              </w:numPr>
              <w:jc w:val="both"/>
              <w:rPr>
                <w:noProof/>
                <w:lang w:val="en-US" w:bidi="hi-IN"/>
              </w:rPr>
            </w:pPr>
            <w:r w:rsidRPr="006F2DDC">
              <w:rPr>
                <w:noProof/>
                <w:lang w:val="en-US" w:bidi="hi-IN"/>
              </w:rPr>
              <w:t>After providing the details, user should be able to click on the submit button to see the output. At any time, the actor should be able to click on the Cancel button to discard all the changes.</w:t>
            </w:r>
          </w:p>
          <w:p w14:paraId="33F27899" w14:textId="77777777" w:rsidR="002459DC" w:rsidRPr="006F2DDC" w:rsidRDefault="002459DC" w:rsidP="00F454DB">
            <w:pPr>
              <w:pStyle w:val="TableText"/>
              <w:numPr>
                <w:ilvl w:val="0"/>
                <w:numId w:val="201"/>
              </w:numPr>
              <w:jc w:val="both"/>
            </w:pPr>
            <w:r w:rsidRPr="006F2DDC">
              <w:lastRenderedPageBreak/>
              <w:t xml:space="preserve">At any time, the actor should be able to refresh the data by clicking on Refresh </w:t>
            </w:r>
            <w:r w:rsidR="005851F6" w:rsidRPr="006F2DDC">
              <w:rPr>
                <w:noProof/>
                <w:lang w:val="en-US" w:bidi="hi-IN"/>
              </w:rPr>
              <w:drawing>
                <wp:inline distT="0" distB="0" distL="0" distR="0" wp14:anchorId="19BBED33" wp14:editId="598774E7">
                  <wp:extent cx="238125" cy="276225"/>
                  <wp:effectExtent l="0" t="0" r="0" b="0"/>
                  <wp:docPr id="1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6F2DDC">
              <w:rPr>
                <w:noProof/>
                <w:lang w:val="en-US" w:bidi="hi-IN"/>
              </w:rPr>
              <w:t xml:space="preserve"> button. As the actor clicks on the refresh button, a pop up window should appear on the screen with a message that “ Do you want to Refresh the data” with two button with a label of YES and NO. If the actor clicks on the YES button, the actor should be able to refresh the data. On clicking of NO button, data should not get refreshed and actor should get returned to previous screen.</w:t>
            </w:r>
          </w:p>
        </w:tc>
      </w:tr>
      <w:tr w:rsidR="002459DC" w:rsidRPr="006F2DDC" w14:paraId="71B60E0C" w14:textId="77777777" w:rsidTr="003875F8">
        <w:tc>
          <w:tcPr>
            <w:tcW w:w="8856" w:type="dxa"/>
          </w:tcPr>
          <w:p w14:paraId="17E12377" w14:textId="77777777" w:rsidR="002459DC" w:rsidRPr="006F2DDC" w:rsidRDefault="002459DC" w:rsidP="00CE088E">
            <w:pPr>
              <w:spacing w:line="360" w:lineRule="auto"/>
              <w:ind w:left="0"/>
              <w:jc w:val="both"/>
              <w:rPr>
                <w:b/>
                <w:bCs/>
                <w:noProof/>
                <w:u w:val="single"/>
              </w:rPr>
            </w:pPr>
            <w:r w:rsidRPr="006F2DDC">
              <w:rPr>
                <w:b/>
                <w:bCs/>
                <w:noProof/>
                <w:u w:val="single"/>
              </w:rPr>
              <w:lastRenderedPageBreak/>
              <w:t>Exceptions</w:t>
            </w:r>
          </w:p>
          <w:p w14:paraId="331A4780" w14:textId="77777777" w:rsidR="002459DC" w:rsidRPr="006F2DDC" w:rsidRDefault="002459DC" w:rsidP="00F454DB">
            <w:pPr>
              <w:pStyle w:val="TableText"/>
              <w:numPr>
                <w:ilvl w:val="0"/>
                <w:numId w:val="205"/>
              </w:numPr>
              <w:jc w:val="both"/>
              <w:rPr>
                <w:noProof/>
              </w:rPr>
            </w:pPr>
            <w:r w:rsidRPr="006F2DDC">
              <w:rPr>
                <w:b/>
                <w:u w:val="single"/>
              </w:rPr>
              <w:t>The</w:t>
            </w:r>
            <w:r w:rsidRPr="006F2DDC">
              <w:rPr>
                <w:b/>
                <w:bCs/>
                <w:noProof/>
                <w:u w:val="single"/>
              </w:rPr>
              <w:t xml:space="preserve"> actor attempts to execute a query without writing the query in Advance query wizard.</w:t>
            </w:r>
            <w:r w:rsidRPr="006F2DDC">
              <w:rPr>
                <w:noProof/>
              </w:rPr>
              <w:t xml:space="preserve"> </w:t>
            </w:r>
          </w:p>
          <w:p w14:paraId="1235C6FB" w14:textId="77777777" w:rsidR="00CE088E" w:rsidRPr="006F2DDC" w:rsidRDefault="002459DC" w:rsidP="00CE088E">
            <w:pPr>
              <w:pStyle w:val="TableText"/>
              <w:ind w:left="360"/>
              <w:jc w:val="both"/>
              <w:rPr>
                <w:noProof/>
              </w:rPr>
            </w:pPr>
            <w:r w:rsidRPr="006F2DDC">
              <w:rPr>
                <w:noProof/>
              </w:rPr>
              <w:t>The system would respond with a message, “No query found for execution.”</w:t>
            </w:r>
          </w:p>
          <w:p w14:paraId="341F379E" w14:textId="77777777" w:rsidR="00CE088E" w:rsidRPr="006F2DDC" w:rsidRDefault="00CE088E" w:rsidP="00CE088E">
            <w:pPr>
              <w:pStyle w:val="TableText"/>
              <w:ind w:left="360"/>
              <w:jc w:val="both"/>
              <w:rPr>
                <w:b/>
                <w:bCs/>
                <w:noProof/>
                <w:u w:val="single"/>
              </w:rPr>
            </w:pPr>
          </w:p>
          <w:p w14:paraId="2CA57739" w14:textId="77777777" w:rsidR="002459DC" w:rsidRPr="006F2DDC" w:rsidRDefault="002459DC" w:rsidP="00F454DB">
            <w:pPr>
              <w:pStyle w:val="TableText"/>
              <w:numPr>
                <w:ilvl w:val="0"/>
                <w:numId w:val="205"/>
              </w:numPr>
              <w:jc w:val="both"/>
              <w:rPr>
                <w:b/>
                <w:bCs/>
                <w:noProof/>
                <w:u w:val="single"/>
              </w:rPr>
            </w:pPr>
            <w:r w:rsidRPr="006F2DDC">
              <w:rPr>
                <w:b/>
                <w:bCs/>
                <w:noProof/>
                <w:u w:val="single"/>
              </w:rPr>
              <w:t>The actor attempts to execute the query with an invalid query.</w:t>
            </w:r>
          </w:p>
          <w:p w14:paraId="62DBA2D7" w14:textId="77777777" w:rsidR="002459DC" w:rsidRPr="006F2DDC" w:rsidRDefault="002459DC" w:rsidP="00CE088E">
            <w:pPr>
              <w:pStyle w:val="TableText"/>
              <w:ind w:left="360"/>
              <w:jc w:val="both"/>
              <w:rPr>
                <w:noProof/>
              </w:rPr>
            </w:pPr>
            <w:r w:rsidRPr="006F2DDC">
              <w:rPr>
                <w:noProof/>
              </w:rPr>
              <w:t>The system would respond with a message, “Something went wrong. Please check the syntax”.</w:t>
            </w:r>
          </w:p>
          <w:p w14:paraId="1F0309D8" w14:textId="77777777" w:rsidR="00CE088E" w:rsidRPr="006F2DDC" w:rsidRDefault="00CE088E" w:rsidP="00CE088E">
            <w:pPr>
              <w:spacing w:line="360" w:lineRule="auto"/>
              <w:ind w:left="0"/>
              <w:jc w:val="both"/>
              <w:rPr>
                <w:b/>
                <w:bCs/>
                <w:noProof/>
                <w:u w:val="single"/>
              </w:rPr>
            </w:pPr>
          </w:p>
          <w:p w14:paraId="529D60FC" w14:textId="77777777" w:rsidR="00CE088E" w:rsidRPr="006F2DDC" w:rsidRDefault="002459DC" w:rsidP="00F454DB">
            <w:pPr>
              <w:pStyle w:val="TableText"/>
              <w:numPr>
                <w:ilvl w:val="0"/>
                <w:numId w:val="205"/>
              </w:numPr>
              <w:jc w:val="both"/>
              <w:rPr>
                <w:b/>
                <w:bCs/>
                <w:noProof/>
                <w:u w:val="single"/>
              </w:rPr>
            </w:pPr>
            <w:r w:rsidRPr="006F2DDC">
              <w:rPr>
                <w:b/>
                <w:bCs/>
                <w:noProof/>
                <w:u w:val="single"/>
              </w:rPr>
              <w:t>The actor attempts to click on Cancel button to abort the result in blank window.</w:t>
            </w:r>
          </w:p>
          <w:p w14:paraId="7A9E8241" w14:textId="77777777" w:rsidR="00CE088E" w:rsidRPr="006F2DDC" w:rsidRDefault="002459DC" w:rsidP="00CE088E">
            <w:pPr>
              <w:pStyle w:val="TableText"/>
              <w:ind w:left="360"/>
              <w:jc w:val="both"/>
              <w:rPr>
                <w:noProof/>
              </w:rPr>
            </w:pPr>
            <w:r w:rsidRPr="006F2DDC">
              <w:rPr>
                <w:noProof/>
              </w:rPr>
              <w:t>The system would respond with a message, “No query found for execution.”</w:t>
            </w:r>
          </w:p>
          <w:p w14:paraId="2DF7E83B" w14:textId="77777777" w:rsidR="00CE088E" w:rsidRPr="006F2DDC" w:rsidRDefault="00CE088E" w:rsidP="00CE088E">
            <w:pPr>
              <w:pStyle w:val="TableText"/>
              <w:ind w:left="360"/>
              <w:jc w:val="both"/>
              <w:rPr>
                <w:b/>
                <w:bCs/>
                <w:noProof/>
                <w:u w:val="single"/>
              </w:rPr>
            </w:pPr>
          </w:p>
          <w:p w14:paraId="1A94F993" w14:textId="77777777" w:rsidR="00CE088E" w:rsidRPr="006F2DDC" w:rsidRDefault="002459DC" w:rsidP="00F454DB">
            <w:pPr>
              <w:pStyle w:val="TableText"/>
              <w:numPr>
                <w:ilvl w:val="0"/>
                <w:numId w:val="205"/>
              </w:numPr>
              <w:jc w:val="both"/>
              <w:rPr>
                <w:b/>
                <w:bCs/>
                <w:noProof/>
                <w:u w:val="single"/>
              </w:rPr>
            </w:pPr>
            <w:r w:rsidRPr="006F2DDC">
              <w:rPr>
                <w:b/>
                <w:bCs/>
                <w:noProof/>
                <w:u w:val="single"/>
              </w:rPr>
              <w:t>The actor attempts to submit the details without entering any data in the mandatory fields.</w:t>
            </w:r>
          </w:p>
          <w:p w14:paraId="60374395" w14:textId="77777777" w:rsidR="00CE088E" w:rsidRPr="006F2DDC" w:rsidRDefault="002459DC" w:rsidP="00CE088E">
            <w:pPr>
              <w:pStyle w:val="TableText"/>
              <w:ind w:left="360"/>
              <w:jc w:val="both"/>
              <w:rPr>
                <w:noProof/>
              </w:rPr>
            </w:pPr>
            <w:r w:rsidRPr="006F2DDC">
              <w:rPr>
                <w:noProof/>
              </w:rPr>
              <w:t>The system would respond with a message, “This field is required” and the field should get highlighted with red color</w:t>
            </w:r>
          </w:p>
          <w:p w14:paraId="43289A66" w14:textId="77777777" w:rsidR="00CE088E" w:rsidRPr="006F2DDC" w:rsidRDefault="00CE088E" w:rsidP="00CE088E">
            <w:pPr>
              <w:pStyle w:val="TableText"/>
              <w:ind w:left="360"/>
              <w:jc w:val="both"/>
              <w:rPr>
                <w:b/>
                <w:bCs/>
                <w:noProof/>
                <w:u w:val="single"/>
              </w:rPr>
            </w:pPr>
          </w:p>
          <w:p w14:paraId="07B80AC8" w14:textId="77777777" w:rsidR="00CE088E" w:rsidRPr="006F2DDC" w:rsidRDefault="002459DC" w:rsidP="00F454DB">
            <w:pPr>
              <w:pStyle w:val="TableText"/>
              <w:numPr>
                <w:ilvl w:val="0"/>
                <w:numId w:val="205"/>
              </w:numPr>
              <w:jc w:val="both"/>
              <w:rPr>
                <w:b/>
                <w:bCs/>
                <w:noProof/>
                <w:u w:val="single"/>
              </w:rPr>
            </w:pPr>
            <w:r w:rsidRPr="006F2DDC">
              <w:rPr>
                <w:b/>
                <w:bCs/>
                <w:noProof/>
                <w:u w:val="single"/>
              </w:rPr>
              <w:t>The actor attempts to save the details without executing of query.</w:t>
            </w:r>
          </w:p>
          <w:p w14:paraId="3A825853" w14:textId="77777777" w:rsidR="00CE088E" w:rsidRPr="006F2DDC" w:rsidRDefault="002459DC" w:rsidP="00CE088E">
            <w:pPr>
              <w:pStyle w:val="TableText"/>
              <w:ind w:left="360"/>
              <w:jc w:val="both"/>
              <w:rPr>
                <w:noProof/>
              </w:rPr>
            </w:pPr>
            <w:r w:rsidRPr="006F2DDC">
              <w:rPr>
                <w:noProof/>
              </w:rPr>
              <w:t>The system would respond with a message, “No query found”.</w:t>
            </w:r>
          </w:p>
          <w:p w14:paraId="35832E70" w14:textId="77777777" w:rsidR="00CE088E" w:rsidRPr="006F2DDC" w:rsidRDefault="00CE088E" w:rsidP="00CE088E">
            <w:pPr>
              <w:pStyle w:val="TableText"/>
              <w:ind w:left="360"/>
              <w:jc w:val="both"/>
              <w:rPr>
                <w:b/>
                <w:bCs/>
                <w:noProof/>
                <w:u w:val="single"/>
              </w:rPr>
            </w:pPr>
          </w:p>
          <w:p w14:paraId="049940B4" w14:textId="77777777" w:rsidR="00CE088E" w:rsidRPr="006F2DDC" w:rsidRDefault="002459DC" w:rsidP="00F454DB">
            <w:pPr>
              <w:pStyle w:val="TableText"/>
              <w:numPr>
                <w:ilvl w:val="0"/>
                <w:numId w:val="205"/>
              </w:numPr>
              <w:jc w:val="both"/>
              <w:rPr>
                <w:b/>
                <w:bCs/>
                <w:noProof/>
                <w:u w:val="single"/>
              </w:rPr>
            </w:pPr>
            <w:r w:rsidRPr="006F2DDC">
              <w:rPr>
                <w:b/>
                <w:bCs/>
                <w:noProof/>
                <w:u w:val="single"/>
              </w:rPr>
              <w:t>The actor attempts to save the data by clicking on Export to excel button without execution of query.</w:t>
            </w:r>
          </w:p>
          <w:p w14:paraId="0653EDD8" w14:textId="77777777" w:rsidR="00CE088E" w:rsidRPr="006F2DDC" w:rsidRDefault="002459DC" w:rsidP="00CE088E">
            <w:pPr>
              <w:pStyle w:val="TableText"/>
              <w:ind w:left="360"/>
              <w:jc w:val="both"/>
              <w:rPr>
                <w:noProof/>
              </w:rPr>
            </w:pPr>
            <w:r w:rsidRPr="006F2DDC">
              <w:rPr>
                <w:noProof/>
              </w:rPr>
              <w:t>The system would respond with a message, “No Data found”.</w:t>
            </w:r>
          </w:p>
          <w:p w14:paraId="5CD830A3" w14:textId="77777777" w:rsidR="00CE088E" w:rsidRPr="006F2DDC" w:rsidRDefault="00CE088E" w:rsidP="00CE088E">
            <w:pPr>
              <w:pStyle w:val="TableText"/>
              <w:ind w:left="360"/>
              <w:jc w:val="both"/>
              <w:rPr>
                <w:b/>
                <w:bCs/>
                <w:noProof/>
                <w:u w:val="single"/>
              </w:rPr>
            </w:pPr>
          </w:p>
          <w:p w14:paraId="6CCECDC1" w14:textId="77777777" w:rsidR="00CE088E" w:rsidRPr="006F2DDC" w:rsidRDefault="002459DC" w:rsidP="00F454DB">
            <w:pPr>
              <w:pStyle w:val="TableText"/>
              <w:numPr>
                <w:ilvl w:val="0"/>
                <w:numId w:val="205"/>
              </w:numPr>
              <w:jc w:val="both"/>
              <w:rPr>
                <w:b/>
                <w:bCs/>
                <w:noProof/>
                <w:u w:val="single"/>
              </w:rPr>
            </w:pPr>
            <w:r w:rsidRPr="006F2DDC">
              <w:rPr>
                <w:b/>
                <w:bCs/>
                <w:noProof/>
                <w:u w:val="single"/>
              </w:rPr>
              <w:t>The actor attempts to save the data by clicking on Export to csv button without execution of query.</w:t>
            </w:r>
          </w:p>
          <w:p w14:paraId="54B85E92" w14:textId="77777777" w:rsidR="00CE088E" w:rsidRPr="006F2DDC" w:rsidRDefault="002459DC" w:rsidP="00CE088E">
            <w:pPr>
              <w:pStyle w:val="TableText"/>
              <w:ind w:left="360"/>
              <w:jc w:val="both"/>
              <w:rPr>
                <w:noProof/>
              </w:rPr>
            </w:pPr>
            <w:r w:rsidRPr="006F2DDC">
              <w:rPr>
                <w:noProof/>
              </w:rPr>
              <w:t>The system would respond with a message, “No Data found”.</w:t>
            </w:r>
          </w:p>
          <w:p w14:paraId="4010F1D0" w14:textId="77777777" w:rsidR="00CE088E" w:rsidRPr="006F2DDC" w:rsidRDefault="00CE088E" w:rsidP="00CE088E">
            <w:pPr>
              <w:pStyle w:val="TableText"/>
              <w:ind w:left="360"/>
              <w:jc w:val="both"/>
              <w:rPr>
                <w:b/>
                <w:bCs/>
                <w:noProof/>
                <w:u w:val="single"/>
              </w:rPr>
            </w:pPr>
          </w:p>
          <w:p w14:paraId="65198C2E" w14:textId="77777777" w:rsidR="00CE088E" w:rsidRPr="006F2DDC" w:rsidRDefault="002459DC" w:rsidP="00F454DB">
            <w:pPr>
              <w:pStyle w:val="TableText"/>
              <w:numPr>
                <w:ilvl w:val="0"/>
                <w:numId w:val="205"/>
              </w:numPr>
              <w:jc w:val="both"/>
              <w:rPr>
                <w:b/>
                <w:bCs/>
                <w:noProof/>
                <w:u w:val="single"/>
              </w:rPr>
            </w:pPr>
            <w:r w:rsidRPr="006F2DDC">
              <w:rPr>
                <w:b/>
                <w:bCs/>
                <w:noProof/>
                <w:u w:val="single"/>
              </w:rPr>
              <w:t>In case of Random sampling, if the actor attempts to enter the number which is greater than the actual record set.</w:t>
            </w:r>
          </w:p>
          <w:p w14:paraId="2023B5D3" w14:textId="77777777" w:rsidR="002459DC" w:rsidRPr="006F2DDC" w:rsidRDefault="002459DC" w:rsidP="00CE088E">
            <w:pPr>
              <w:pStyle w:val="TableText"/>
              <w:ind w:left="360"/>
              <w:jc w:val="both"/>
              <w:rPr>
                <w:b/>
                <w:bCs/>
                <w:noProof/>
                <w:u w:val="single"/>
              </w:rPr>
            </w:pPr>
            <w:r w:rsidRPr="006F2DDC">
              <w:rPr>
                <w:noProof/>
              </w:rPr>
              <w:lastRenderedPageBreak/>
              <w:t>The system would respond with a message, “Sample size can not be greater than total number of records.”.</w:t>
            </w:r>
          </w:p>
          <w:p w14:paraId="150335D3" w14:textId="77777777" w:rsidR="002459DC" w:rsidRPr="006F2DDC" w:rsidRDefault="002459DC" w:rsidP="003875F8">
            <w:pPr>
              <w:spacing w:line="360" w:lineRule="auto"/>
              <w:jc w:val="both"/>
              <w:rPr>
                <w:b/>
                <w:bCs/>
                <w:noProof/>
                <w:u w:val="single"/>
              </w:rPr>
            </w:pPr>
          </w:p>
          <w:p w14:paraId="37348EC8" w14:textId="77777777" w:rsidR="00CE088E" w:rsidRPr="006F2DDC" w:rsidRDefault="002459DC" w:rsidP="00F454DB">
            <w:pPr>
              <w:pStyle w:val="TableText"/>
              <w:numPr>
                <w:ilvl w:val="0"/>
                <w:numId w:val="205"/>
              </w:numPr>
              <w:jc w:val="both"/>
              <w:rPr>
                <w:b/>
                <w:bCs/>
                <w:noProof/>
                <w:u w:val="single"/>
              </w:rPr>
            </w:pPr>
            <w:r w:rsidRPr="006F2DDC">
              <w:rPr>
                <w:b/>
                <w:bCs/>
                <w:noProof/>
                <w:u w:val="single"/>
              </w:rPr>
              <w:t>If the actor attempts to</w:t>
            </w:r>
            <w:r w:rsidR="00F14359" w:rsidRPr="006F2DDC">
              <w:rPr>
                <w:b/>
                <w:bCs/>
                <w:noProof/>
                <w:u w:val="single"/>
              </w:rPr>
              <w:t xml:space="preserve"> </w:t>
            </w:r>
            <w:r w:rsidRPr="006F2DDC">
              <w:rPr>
                <w:b/>
                <w:bCs/>
                <w:noProof/>
                <w:u w:val="single"/>
              </w:rPr>
              <w:t>click on Submit button without selecting any record in Judgmental sampling.</w:t>
            </w:r>
          </w:p>
          <w:p w14:paraId="76567228" w14:textId="77777777" w:rsidR="00935E28" w:rsidRPr="006F2DDC" w:rsidRDefault="002459DC" w:rsidP="00935E28">
            <w:pPr>
              <w:pStyle w:val="TableText"/>
              <w:ind w:left="360"/>
              <w:jc w:val="both"/>
              <w:rPr>
                <w:noProof/>
              </w:rPr>
            </w:pPr>
            <w:r w:rsidRPr="006F2DDC">
              <w:rPr>
                <w:noProof/>
              </w:rPr>
              <w:t>The system would respond with a message, “Select at least 1 record.”</w:t>
            </w:r>
          </w:p>
          <w:p w14:paraId="6D667120" w14:textId="77777777" w:rsidR="00935E28" w:rsidRPr="006F2DDC" w:rsidRDefault="00935E28" w:rsidP="00935E28">
            <w:pPr>
              <w:pStyle w:val="TableText"/>
              <w:ind w:left="360"/>
              <w:jc w:val="both"/>
              <w:rPr>
                <w:b/>
                <w:bCs/>
                <w:noProof/>
                <w:u w:val="single"/>
              </w:rPr>
            </w:pPr>
          </w:p>
          <w:p w14:paraId="0E0EB790" w14:textId="77777777" w:rsidR="00935E28" w:rsidRPr="006F2DDC" w:rsidRDefault="002459DC" w:rsidP="00F454DB">
            <w:pPr>
              <w:pStyle w:val="TableText"/>
              <w:numPr>
                <w:ilvl w:val="0"/>
                <w:numId w:val="205"/>
              </w:numPr>
              <w:jc w:val="both"/>
              <w:rPr>
                <w:b/>
                <w:bCs/>
                <w:noProof/>
                <w:u w:val="single"/>
              </w:rPr>
            </w:pPr>
            <w:r w:rsidRPr="006F2DDC">
              <w:rPr>
                <w:b/>
                <w:bCs/>
                <w:noProof/>
                <w:u w:val="single"/>
              </w:rPr>
              <w:t>In case of stratified sampling, if the actor attempts to click on the step 2 without entering the details in step 1 such as Type and Field</w:t>
            </w:r>
          </w:p>
          <w:p w14:paraId="65A4C82E" w14:textId="77777777" w:rsidR="00935E28" w:rsidRPr="006F2DDC" w:rsidRDefault="002459DC" w:rsidP="00935E28">
            <w:pPr>
              <w:pStyle w:val="TableText"/>
              <w:ind w:left="360"/>
              <w:jc w:val="both"/>
              <w:rPr>
                <w:noProof/>
              </w:rPr>
            </w:pPr>
            <w:r w:rsidRPr="006F2DDC">
              <w:rPr>
                <w:noProof/>
              </w:rPr>
              <w:t>The system would respond with a message, “This field is required”.</w:t>
            </w:r>
          </w:p>
          <w:p w14:paraId="7DA087BD" w14:textId="77777777" w:rsidR="00935E28" w:rsidRPr="006F2DDC" w:rsidRDefault="00935E28" w:rsidP="00935E28">
            <w:pPr>
              <w:pStyle w:val="TableText"/>
              <w:ind w:left="360"/>
              <w:jc w:val="both"/>
              <w:rPr>
                <w:b/>
                <w:bCs/>
                <w:noProof/>
                <w:u w:val="single"/>
              </w:rPr>
            </w:pPr>
          </w:p>
          <w:p w14:paraId="1284679B" w14:textId="77777777" w:rsidR="002459DC" w:rsidRPr="006F2DDC" w:rsidRDefault="002459DC" w:rsidP="00F454DB">
            <w:pPr>
              <w:pStyle w:val="TableText"/>
              <w:numPr>
                <w:ilvl w:val="0"/>
                <w:numId w:val="205"/>
              </w:numPr>
              <w:jc w:val="both"/>
              <w:rPr>
                <w:b/>
                <w:bCs/>
                <w:noProof/>
                <w:u w:val="single"/>
              </w:rPr>
            </w:pPr>
            <w:r w:rsidRPr="006F2DDC">
              <w:rPr>
                <w:b/>
                <w:bCs/>
                <w:noProof/>
                <w:u w:val="single"/>
              </w:rPr>
              <w:t>If the actor slect the wrong type of data type in Data filter option and try to apply any operation</w:t>
            </w:r>
          </w:p>
          <w:p w14:paraId="7C876837" w14:textId="77777777" w:rsidR="002459DC" w:rsidRPr="006F2DDC" w:rsidRDefault="002459DC" w:rsidP="00935E28">
            <w:pPr>
              <w:pStyle w:val="TableText"/>
              <w:ind w:left="360"/>
              <w:jc w:val="both"/>
              <w:rPr>
                <w:noProof/>
              </w:rPr>
            </w:pPr>
            <w:r w:rsidRPr="006F2DDC">
              <w:rPr>
                <w:noProof/>
              </w:rPr>
              <w:t xml:space="preserve">The system would respond with a message, “No records found. Please check the filter conditions”. </w:t>
            </w:r>
          </w:p>
        </w:tc>
      </w:tr>
      <w:tr w:rsidR="002459DC" w:rsidRPr="006F2DDC" w14:paraId="6A9CD7C0" w14:textId="77777777" w:rsidTr="003875F8">
        <w:tc>
          <w:tcPr>
            <w:tcW w:w="8856" w:type="dxa"/>
          </w:tcPr>
          <w:p w14:paraId="7045DD2A" w14:textId="77777777" w:rsidR="002459DC" w:rsidRPr="006F2DDC" w:rsidRDefault="002459DC" w:rsidP="003875F8">
            <w:pPr>
              <w:pStyle w:val="TableText"/>
              <w:jc w:val="both"/>
              <w:rPr>
                <w:b/>
                <w:bCs/>
              </w:rPr>
            </w:pPr>
            <w:r w:rsidRPr="006F2DDC">
              <w:rPr>
                <w:b/>
                <w:bCs/>
              </w:rPr>
              <w:lastRenderedPageBreak/>
              <w:t>Business Rules</w:t>
            </w:r>
          </w:p>
          <w:p w14:paraId="4342895F" w14:textId="77777777" w:rsidR="002459DC" w:rsidRPr="006F2DDC" w:rsidRDefault="002459DC" w:rsidP="003875F8">
            <w:pPr>
              <w:pStyle w:val="TableText"/>
              <w:jc w:val="both"/>
            </w:pPr>
            <w:r w:rsidRPr="006F2DDC">
              <w:t>None</w:t>
            </w:r>
          </w:p>
        </w:tc>
      </w:tr>
      <w:tr w:rsidR="002459DC" w:rsidRPr="006F2DDC" w14:paraId="5B7ACAA0" w14:textId="77777777" w:rsidTr="003875F8">
        <w:tc>
          <w:tcPr>
            <w:tcW w:w="8856" w:type="dxa"/>
          </w:tcPr>
          <w:p w14:paraId="1E0DE394" w14:textId="77777777" w:rsidR="002459DC" w:rsidRPr="006F2DDC" w:rsidRDefault="002459DC" w:rsidP="003875F8">
            <w:pPr>
              <w:pStyle w:val="TableText"/>
              <w:jc w:val="both"/>
              <w:rPr>
                <w:b/>
                <w:bCs/>
              </w:rPr>
            </w:pPr>
            <w:r w:rsidRPr="006F2DDC">
              <w:rPr>
                <w:b/>
                <w:bCs/>
              </w:rPr>
              <w:t>Relationships</w:t>
            </w:r>
          </w:p>
          <w:p w14:paraId="15E05DCA" w14:textId="77777777" w:rsidR="002459DC" w:rsidRPr="006F2DDC" w:rsidRDefault="002459DC" w:rsidP="003875F8">
            <w:pPr>
              <w:pStyle w:val="TableText"/>
              <w:jc w:val="both"/>
            </w:pPr>
            <w:r w:rsidRPr="006F2DDC">
              <w:t>None</w:t>
            </w:r>
          </w:p>
        </w:tc>
      </w:tr>
      <w:tr w:rsidR="002459DC" w:rsidRPr="006F2DDC" w14:paraId="213B8C9F" w14:textId="77777777" w:rsidTr="003875F8">
        <w:tc>
          <w:tcPr>
            <w:tcW w:w="8856" w:type="dxa"/>
          </w:tcPr>
          <w:p w14:paraId="10BC3777" w14:textId="77777777" w:rsidR="002459DC" w:rsidRPr="006F2DDC" w:rsidRDefault="002459DC" w:rsidP="003875F8">
            <w:pPr>
              <w:pStyle w:val="TableText"/>
              <w:jc w:val="both"/>
              <w:rPr>
                <w:b/>
                <w:bCs/>
              </w:rPr>
            </w:pPr>
            <w:r w:rsidRPr="006F2DDC">
              <w:rPr>
                <w:b/>
                <w:bCs/>
              </w:rPr>
              <w:t>Special Requirements</w:t>
            </w:r>
          </w:p>
          <w:p w14:paraId="1FA893D1" w14:textId="77777777" w:rsidR="002459DC" w:rsidRPr="006F2DDC" w:rsidRDefault="002459DC" w:rsidP="003875F8">
            <w:pPr>
              <w:pStyle w:val="TableText"/>
              <w:jc w:val="both"/>
            </w:pPr>
            <w:r w:rsidRPr="006F2DDC">
              <w:t xml:space="preserve">None </w:t>
            </w:r>
          </w:p>
        </w:tc>
      </w:tr>
      <w:tr w:rsidR="002459DC" w:rsidRPr="006F2DDC" w14:paraId="201A88CE" w14:textId="77777777" w:rsidTr="003875F8">
        <w:tc>
          <w:tcPr>
            <w:tcW w:w="8856" w:type="dxa"/>
          </w:tcPr>
          <w:p w14:paraId="048E857C" w14:textId="77777777" w:rsidR="002459DC" w:rsidRPr="006F2DDC" w:rsidRDefault="002459DC" w:rsidP="003875F8">
            <w:pPr>
              <w:pStyle w:val="TableText"/>
              <w:jc w:val="both"/>
              <w:rPr>
                <w:b/>
                <w:bCs/>
              </w:rPr>
            </w:pPr>
            <w:r w:rsidRPr="006F2DDC">
              <w:rPr>
                <w:b/>
                <w:bCs/>
              </w:rPr>
              <w:t>Assumptions</w:t>
            </w:r>
          </w:p>
          <w:p w14:paraId="6AA391BA" w14:textId="77777777" w:rsidR="002459DC" w:rsidRPr="006F2DDC" w:rsidRDefault="002459DC" w:rsidP="003875F8">
            <w:pPr>
              <w:pStyle w:val="TableText"/>
              <w:jc w:val="both"/>
            </w:pPr>
            <w:r w:rsidRPr="006F2DDC">
              <w:t xml:space="preserve">None </w:t>
            </w:r>
          </w:p>
        </w:tc>
      </w:tr>
    </w:tbl>
    <w:p w14:paraId="34FF0075" w14:textId="77777777" w:rsidR="002459DC" w:rsidRPr="006F2DDC" w:rsidRDefault="002459DC" w:rsidP="002459DC">
      <w:pPr>
        <w:ind w:left="0"/>
      </w:pPr>
    </w:p>
    <w:p w14:paraId="35C15621" w14:textId="77777777" w:rsidR="002459DC" w:rsidRPr="006F2DDC" w:rsidRDefault="002459DC" w:rsidP="002459DC">
      <w:pPr>
        <w:pStyle w:val="Heading3"/>
        <w:ind w:left="0"/>
      </w:pPr>
      <w:r w:rsidRPr="006F2DDC">
        <w:br w:type="page"/>
      </w:r>
      <w:bookmarkStart w:id="51" w:name="_Toc24137623"/>
      <w:r w:rsidR="003F6757" w:rsidRPr="006F2DDC">
        <w:lastRenderedPageBreak/>
        <w:t xml:space="preserve">UC </w:t>
      </w:r>
      <w:r w:rsidRPr="006F2DDC">
        <w:t>3.</w:t>
      </w:r>
      <w:r w:rsidR="00A3062A" w:rsidRPr="006F2DDC">
        <w:t>2</w:t>
      </w:r>
      <w:r w:rsidRPr="006F2DDC">
        <w:t>.</w:t>
      </w:r>
      <w:r w:rsidR="0068427F" w:rsidRPr="006F2DDC">
        <w:t>9</w:t>
      </w:r>
      <w:r w:rsidRPr="006F2DDC">
        <w:t xml:space="preserve"> Query Wizard</w:t>
      </w:r>
      <w:bookmarkEnd w:id="5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2459DC" w:rsidRPr="006F2DDC" w14:paraId="0CB9D645" w14:textId="77777777" w:rsidTr="003875F8">
        <w:tc>
          <w:tcPr>
            <w:tcW w:w="8856" w:type="dxa"/>
          </w:tcPr>
          <w:p w14:paraId="551210B8" w14:textId="77777777" w:rsidR="002459DC" w:rsidRPr="006F2DDC" w:rsidRDefault="002459DC" w:rsidP="003875F8">
            <w:pPr>
              <w:pStyle w:val="TableText"/>
              <w:jc w:val="both"/>
              <w:rPr>
                <w:b/>
                <w:bCs/>
              </w:rPr>
            </w:pPr>
            <w:r w:rsidRPr="006F2DDC">
              <w:rPr>
                <w:b/>
                <w:bCs/>
              </w:rPr>
              <w:t>Actor(s)</w:t>
            </w:r>
          </w:p>
          <w:p w14:paraId="31184FCA" w14:textId="77777777" w:rsidR="002459DC" w:rsidRPr="006F2DDC" w:rsidRDefault="002459DC" w:rsidP="003875F8">
            <w:pPr>
              <w:pStyle w:val="TableText"/>
              <w:jc w:val="both"/>
            </w:pPr>
            <w:r w:rsidRPr="006F2DDC">
              <w:t>Designer</w:t>
            </w:r>
          </w:p>
        </w:tc>
      </w:tr>
      <w:tr w:rsidR="002459DC" w:rsidRPr="006F2DDC" w14:paraId="651EC9A9" w14:textId="77777777" w:rsidTr="003875F8">
        <w:tc>
          <w:tcPr>
            <w:tcW w:w="8856" w:type="dxa"/>
          </w:tcPr>
          <w:p w14:paraId="505DDF65" w14:textId="77777777" w:rsidR="002459DC" w:rsidRPr="006F2DDC" w:rsidRDefault="002459DC" w:rsidP="003875F8">
            <w:pPr>
              <w:pStyle w:val="TableText"/>
              <w:jc w:val="both"/>
              <w:rPr>
                <w:b/>
                <w:bCs/>
              </w:rPr>
            </w:pPr>
            <w:r w:rsidRPr="006F2DDC">
              <w:rPr>
                <w:b/>
                <w:bCs/>
              </w:rPr>
              <w:t>Description</w:t>
            </w:r>
          </w:p>
          <w:p w14:paraId="3C5006B9" w14:textId="77777777" w:rsidR="002459DC" w:rsidRPr="006F2DDC" w:rsidRDefault="002459DC" w:rsidP="003875F8">
            <w:pPr>
              <w:pStyle w:val="TableText"/>
              <w:jc w:val="both"/>
            </w:pPr>
            <w:r w:rsidRPr="006F2DDC">
              <w:t xml:space="preserve">This use case would allow the actor to create or built the </w:t>
            </w:r>
            <w:r w:rsidR="00F4458C" w:rsidRPr="006F2DDC">
              <w:t>SQL</w:t>
            </w:r>
            <w:r w:rsidRPr="006F2DDC">
              <w:t xml:space="preserve"> query by a novice user and allows the user to perform various operations.</w:t>
            </w:r>
          </w:p>
        </w:tc>
      </w:tr>
      <w:tr w:rsidR="002459DC" w:rsidRPr="006F2DDC" w14:paraId="7EC46826" w14:textId="77777777" w:rsidTr="003875F8">
        <w:tc>
          <w:tcPr>
            <w:tcW w:w="8856" w:type="dxa"/>
          </w:tcPr>
          <w:p w14:paraId="692B4C28" w14:textId="77777777" w:rsidR="002459DC" w:rsidRPr="006F2DDC" w:rsidRDefault="002459DC" w:rsidP="003875F8">
            <w:pPr>
              <w:pStyle w:val="TableText"/>
              <w:jc w:val="both"/>
              <w:rPr>
                <w:b/>
                <w:bCs/>
              </w:rPr>
            </w:pPr>
            <w:r w:rsidRPr="006F2DDC">
              <w:rPr>
                <w:b/>
                <w:bCs/>
              </w:rPr>
              <w:t>Pre-Conditions</w:t>
            </w:r>
          </w:p>
          <w:p w14:paraId="3D158CB9" w14:textId="77777777" w:rsidR="002459DC" w:rsidRPr="006F2DDC" w:rsidRDefault="002459DC" w:rsidP="00183E0F">
            <w:pPr>
              <w:pStyle w:val="ListParagraph"/>
              <w:numPr>
                <w:ilvl w:val="0"/>
                <w:numId w:val="14"/>
              </w:numPr>
              <w:suppressAutoHyphens/>
              <w:spacing w:line="360" w:lineRule="auto"/>
              <w:jc w:val="both"/>
            </w:pPr>
            <w:r w:rsidRPr="006F2DDC">
              <w:t>Actor must log into the system with the valid Login ID and password.</w:t>
            </w:r>
          </w:p>
        </w:tc>
      </w:tr>
      <w:tr w:rsidR="002459DC" w:rsidRPr="006F2DDC" w14:paraId="2E41B3EC" w14:textId="77777777" w:rsidTr="003875F8">
        <w:tc>
          <w:tcPr>
            <w:tcW w:w="8856" w:type="dxa"/>
          </w:tcPr>
          <w:p w14:paraId="4FDC7CEE" w14:textId="77777777" w:rsidR="002459DC" w:rsidRPr="006F2DDC" w:rsidRDefault="002459DC" w:rsidP="003875F8">
            <w:pPr>
              <w:pStyle w:val="TableText"/>
              <w:jc w:val="both"/>
              <w:rPr>
                <w:b/>
                <w:bCs/>
              </w:rPr>
            </w:pPr>
            <w:r w:rsidRPr="006F2DDC">
              <w:rPr>
                <w:b/>
                <w:bCs/>
              </w:rPr>
              <w:t>Triggers</w:t>
            </w:r>
          </w:p>
          <w:p w14:paraId="58B18B81" w14:textId="77777777" w:rsidR="002459DC" w:rsidRPr="006F2DDC" w:rsidRDefault="002459DC" w:rsidP="00F454DB">
            <w:pPr>
              <w:pStyle w:val="ListParagraph"/>
              <w:numPr>
                <w:ilvl w:val="0"/>
                <w:numId w:val="190"/>
              </w:numPr>
              <w:suppressAutoHyphens/>
              <w:spacing w:line="360" w:lineRule="auto"/>
              <w:jc w:val="both"/>
            </w:pPr>
            <w:r w:rsidRPr="006F2DDC">
              <w:t xml:space="preserve">Actor selects the Query wizard option from the </w:t>
            </w:r>
            <w:proofErr w:type="gramStart"/>
            <w:r w:rsidRPr="006F2DDC">
              <w:t>left hand</w:t>
            </w:r>
            <w:proofErr w:type="gramEnd"/>
            <w:r w:rsidRPr="006F2DDC">
              <w:t xml:space="preserve"> side menu.</w:t>
            </w:r>
          </w:p>
        </w:tc>
      </w:tr>
      <w:tr w:rsidR="002459DC" w:rsidRPr="006F2DDC" w14:paraId="1869382F" w14:textId="77777777" w:rsidTr="003875F8">
        <w:tc>
          <w:tcPr>
            <w:tcW w:w="8856" w:type="dxa"/>
          </w:tcPr>
          <w:p w14:paraId="29A03955" w14:textId="77777777" w:rsidR="002459DC" w:rsidRPr="006F2DDC" w:rsidRDefault="002459DC" w:rsidP="003875F8">
            <w:pPr>
              <w:pStyle w:val="TableText"/>
              <w:jc w:val="both"/>
              <w:rPr>
                <w:b/>
              </w:rPr>
            </w:pPr>
            <w:r w:rsidRPr="006F2DDC">
              <w:rPr>
                <w:b/>
              </w:rPr>
              <w:t>Normal Flow</w:t>
            </w:r>
          </w:p>
          <w:p w14:paraId="02C42822" w14:textId="77777777" w:rsidR="002459DC" w:rsidRPr="006F2DDC" w:rsidRDefault="002459DC" w:rsidP="000A79DA">
            <w:pPr>
              <w:spacing w:line="360" w:lineRule="auto"/>
              <w:ind w:left="0"/>
              <w:jc w:val="both"/>
            </w:pPr>
            <w:r w:rsidRPr="006F2DDC">
              <w:t>The system would prompt the actor to do the following tasks.</w:t>
            </w:r>
          </w:p>
          <w:p w14:paraId="3A4440F2" w14:textId="77777777" w:rsidR="002459DC" w:rsidRPr="006F2DDC" w:rsidRDefault="002459DC" w:rsidP="00F454DB">
            <w:pPr>
              <w:pStyle w:val="ListParagraph"/>
              <w:numPr>
                <w:ilvl w:val="0"/>
                <w:numId w:val="191"/>
              </w:numPr>
              <w:suppressAutoHyphens/>
              <w:spacing w:line="360" w:lineRule="auto"/>
              <w:jc w:val="both"/>
            </w:pPr>
            <w:r w:rsidRPr="006F2DDC">
              <w:t xml:space="preserve">Actor can view the schema, table and column name in the </w:t>
            </w:r>
            <w:proofErr w:type="gramStart"/>
            <w:r w:rsidRPr="006F2DDC">
              <w:t>left hand</w:t>
            </w:r>
            <w:proofErr w:type="gramEnd"/>
            <w:r w:rsidRPr="006F2DDC">
              <w:t xml:space="preserve"> side menu of advance query.</w:t>
            </w:r>
          </w:p>
          <w:p w14:paraId="677C5E47" w14:textId="77777777" w:rsidR="002459DC" w:rsidRPr="006F2DDC" w:rsidRDefault="002459DC" w:rsidP="00F454DB">
            <w:pPr>
              <w:pStyle w:val="TableText"/>
              <w:numPr>
                <w:ilvl w:val="0"/>
                <w:numId w:val="191"/>
              </w:numPr>
              <w:jc w:val="both"/>
            </w:pPr>
            <w:r w:rsidRPr="006F2DDC">
              <w:t>Actor should be able to select the schema from the schema drop down.</w:t>
            </w:r>
          </w:p>
          <w:p w14:paraId="2939BCE2" w14:textId="77777777" w:rsidR="002459DC" w:rsidRPr="006F2DDC" w:rsidRDefault="002459DC" w:rsidP="00F454DB">
            <w:pPr>
              <w:pStyle w:val="TableText"/>
              <w:numPr>
                <w:ilvl w:val="0"/>
                <w:numId w:val="191"/>
              </w:numPr>
              <w:jc w:val="both"/>
            </w:pPr>
            <w:r w:rsidRPr="006F2DDC">
              <w:t>After selecting the Schema, the actor should be able to see all the tables available in the respective schema. Actor should be able to search the table name from the list of the tables.</w:t>
            </w:r>
          </w:p>
          <w:p w14:paraId="271003F1" w14:textId="77777777" w:rsidR="002459DC" w:rsidRPr="006F2DDC" w:rsidRDefault="002459DC" w:rsidP="00F454DB">
            <w:pPr>
              <w:pStyle w:val="TableText"/>
              <w:numPr>
                <w:ilvl w:val="0"/>
                <w:numId w:val="191"/>
              </w:numPr>
              <w:jc w:val="both"/>
            </w:pPr>
            <w:r w:rsidRPr="006F2DDC">
              <w:t>After selecting the table, the actor should be able to select the multiple columns from the tables. Also, the actor should be able to select all the columns of a table by selecting ALL columns.</w:t>
            </w:r>
          </w:p>
          <w:p w14:paraId="2C740639" w14:textId="77777777" w:rsidR="002459DC" w:rsidRPr="006F2DDC" w:rsidRDefault="002459DC" w:rsidP="00F454DB">
            <w:pPr>
              <w:pStyle w:val="TableText"/>
              <w:numPr>
                <w:ilvl w:val="0"/>
                <w:numId w:val="191"/>
              </w:numPr>
              <w:jc w:val="both"/>
            </w:pPr>
            <w:r w:rsidRPr="006F2DDC">
              <w:t xml:space="preserve">The actor should be able to apply the filter condition by selecting the </w:t>
            </w:r>
          </w:p>
          <w:p w14:paraId="7A1F9218" w14:textId="77777777" w:rsidR="002459DC" w:rsidRPr="006F2DDC" w:rsidRDefault="002459DC" w:rsidP="00F454DB">
            <w:pPr>
              <w:pStyle w:val="TableText"/>
              <w:numPr>
                <w:ilvl w:val="0"/>
                <w:numId w:val="192"/>
              </w:numPr>
              <w:jc w:val="both"/>
            </w:pPr>
            <w:r w:rsidRPr="006F2DDC">
              <w:t>The actor should be able to select the column(s) in Order by filter option. All the columns should be available in the drop down.</w:t>
            </w:r>
            <w:r w:rsidR="000A79DA" w:rsidRPr="006F2DDC">
              <w:t xml:space="preserve"> </w:t>
            </w:r>
            <w:r w:rsidRPr="006F2DDC">
              <w:t>The actor should be able to select the multiple columns.</w:t>
            </w:r>
          </w:p>
          <w:p w14:paraId="2834974F" w14:textId="77777777" w:rsidR="002459DC" w:rsidRPr="006F2DDC" w:rsidRDefault="002459DC" w:rsidP="00F454DB">
            <w:pPr>
              <w:pStyle w:val="TableText"/>
              <w:numPr>
                <w:ilvl w:val="0"/>
                <w:numId w:val="192"/>
              </w:numPr>
              <w:jc w:val="both"/>
            </w:pPr>
            <w:r w:rsidRPr="006F2DDC">
              <w:t>The actor should be able to provide the Order by type from the order by drop down.</w:t>
            </w:r>
          </w:p>
          <w:p w14:paraId="049D7D75" w14:textId="77777777" w:rsidR="002459DC" w:rsidRPr="006F2DDC" w:rsidRDefault="002459DC" w:rsidP="00F454DB">
            <w:pPr>
              <w:pStyle w:val="TableText"/>
              <w:numPr>
                <w:ilvl w:val="0"/>
                <w:numId w:val="192"/>
              </w:numPr>
              <w:jc w:val="both"/>
            </w:pPr>
            <w:r w:rsidRPr="006F2DDC">
              <w:t>The actor should be able to select the columns and should be able to view the column name with their respective data type.</w:t>
            </w:r>
          </w:p>
          <w:p w14:paraId="28E2971F" w14:textId="77777777" w:rsidR="00A33424" w:rsidRPr="006F2DDC" w:rsidRDefault="002459DC" w:rsidP="00F454DB">
            <w:pPr>
              <w:pStyle w:val="TableText"/>
              <w:numPr>
                <w:ilvl w:val="0"/>
                <w:numId w:val="192"/>
              </w:numPr>
              <w:jc w:val="both"/>
            </w:pPr>
            <w:r w:rsidRPr="006F2DDC">
              <w:t>The actor should be able to provide the input. User should be allowed to enter the input name in the text box.</w:t>
            </w:r>
          </w:p>
          <w:p w14:paraId="17CC3AC9" w14:textId="77777777" w:rsidR="002459DC" w:rsidRPr="006F2DDC" w:rsidRDefault="002459DC" w:rsidP="00F454DB">
            <w:pPr>
              <w:pStyle w:val="TableText"/>
              <w:numPr>
                <w:ilvl w:val="0"/>
                <w:numId w:val="192"/>
              </w:numPr>
              <w:jc w:val="both"/>
            </w:pPr>
            <w:r w:rsidRPr="006F2DDC">
              <w:t xml:space="preserve">The actor should be able to apply more than 1 filter by clicking on Add more </w:t>
            </w:r>
            <w:r w:rsidR="00AD1607" w:rsidRPr="006F2DDC">
              <w:rPr>
                <w:noProof/>
                <w:lang w:val="en-US" w:bidi="hi-IN"/>
              </w:rPr>
              <w:drawing>
                <wp:inline distT="0" distB="0" distL="0" distR="0" wp14:anchorId="3C9C9550" wp14:editId="5E18FE45">
                  <wp:extent cx="228600" cy="238125"/>
                  <wp:effectExtent l="0" t="0" r="0" b="9525"/>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6F2DDC">
              <w:t xml:space="preserve"> button.</w:t>
            </w:r>
          </w:p>
          <w:p w14:paraId="10F7DF2E" w14:textId="77777777" w:rsidR="00FF263B" w:rsidRPr="006F2DDC" w:rsidRDefault="00FF263B" w:rsidP="00FF263B">
            <w:pPr>
              <w:pStyle w:val="TableText"/>
              <w:ind w:left="720"/>
              <w:jc w:val="both"/>
            </w:pPr>
          </w:p>
          <w:p w14:paraId="103996FE" w14:textId="77777777" w:rsidR="002459DC" w:rsidRPr="006F2DDC" w:rsidRDefault="002459DC" w:rsidP="00F454DB">
            <w:pPr>
              <w:pStyle w:val="TableText"/>
              <w:numPr>
                <w:ilvl w:val="0"/>
                <w:numId w:val="191"/>
              </w:numPr>
              <w:jc w:val="both"/>
            </w:pPr>
            <w:r w:rsidRPr="006F2DDC">
              <w:t xml:space="preserve">The actor should be able to see 3 buttons on the screens i.e. Execute, Reset and Cancel. After clicking on Execute button, the actor should be able to see the output in the output panel window. </w:t>
            </w:r>
          </w:p>
          <w:p w14:paraId="0C62595B" w14:textId="77777777" w:rsidR="002459DC" w:rsidRPr="006F2DDC" w:rsidRDefault="002459DC" w:rsidP="00F454DB">
            <w:pPr>
              <w:pStyle w:val="TableText"/>
              <w:numPr>
                <w:ilvl w:val="0"/>
                <w:numId w:val="191"/>
              </w:numPr>
              <w:jc w:val="both"/>
            </w:pPr>
            <w:r w:rsidRPr="006F2DDC">
              <w:t>As actor clicks on the Reset button, all the fields should get reset.</w:t>
            </w:r>
          </w:p>
          <w:p w14:paraId="340AABAF" w14:textId="77777777" w:rsidR="002459DC" w:rsidRPr="006F2DDC" w:rsidRDefault="002459DC" w:rsidP="00F454DB">
            <w:pPr>
              <w:pStyle w:val="TableText"/>
              <w:numPr>
                <w:ilvl w:val="0"/>
                <w:numId w:val="191"/>
              </w:numPr>
              <w:jc w:val="both"/>
            </w:pPr>
            <w:r w:rsidRPr="006F2DDC">
              <w:lastRenderedPageBreak/>
              <w:t>If actor clicks on the Cancel button to abort the operation, then the actor should back on the previous screen.</w:t>
            </w:r>
          </w:p>
        </w:tc>
      </w:tr>
      <w:tr w:rsidR="002459DC" w:rsidRPr="006F2DDC" w14:paraId="02F0274A" w14:textId="77777777" w:rsidTr="003875F8">
        <w:tc>
          <w:tcPr>
            <w:tcW w:w="8856" w:type="dxa"/>
          </w:tcPr>
          <w:p w14:paraId="179D3439" w14:textId="77777777" w:rsidR="002459DC" w:rsidRPr="006F2DDC" w:rsidRDefault="003C395F" w:rsidP="003875F8">
            <w:pPr>
              <w:pStyle w:val="TableText"/>
              <w:jc w:val="both"/>
              <w:rPr>
                <w:b/>
                <w:bCs/>
              </w:rPr>
            </w:pPr>
            <w:r w:rsidRPr="006F2DDC">
              <w:rPr>
                <w:b/>
                <w:bCs/>
              </w:rPr>
              <w:lastRenderedPageBreak/>
              <w:t>Alternative Flow</w:t>
            </w:r>
          </w:p>
          <w:p w14:paraId="04E93DAF" w14:textId="77777777" w:rsidR="002459DC" w:rsidRPr="006F2DDC" w:rsidRDefault="002459DC" w:rsidP="003875F8">
            <w:pPr>
              <w:pStyle w:val="TableText"/>
              <w:jc w:val="both"/>
            </w:pPr>
            <w:r w:rsidRPr="006F2DDC">
              <w:t xml:space="preserve">None </w:t>
            </w:r>
          </w:p>
        </w:tc>
      </w:tr>
      <w:tr w:rsidR="002459DC" w:rsidRPr="006F2DDC" w14:paraId="252506BE" w14:textId="77777777" w:rsidTr="003875F8">
        <w:tc>
          <w:tcPr>
            <w:tcW w:w="8856" w:type="dxa"/>
          </w:tcPr>
          <w:p w14:paraId="521FE4A6" w14:textId="77777777" w:rsidR="002459DC" w:rsidRPr="006F2DDC" w:rsidRDefault="002459DC" w:rsidP="003875F8">
            <w:pPr>
              <w:pStyle w:val="TableText"/>
              <w:jc w:val="both"/>
              <w:rPr>
                <w:b/>
                <w:bCs/>
              </w:rPr>
            </w:pPr>
            <w:r w:rsidRPr="006F2DDC">
              <w:rPr>
                <w:b/>
                <w:bCs/>
              </w:rPr>
              <w:t>Post Conditions</w:t>
            </w:r>
          </w:p>
          <w:p w14:paraId="2C9398F0" w14:textId="77777777" w:rsidR="002459DC" w:rsidRPr="006F2DDC" w:rsidRDefault="002459DC" w:rsidP="00F454DB">
            <w:pPr>
              <w:pStyle w:val="TableText"/>
              <w:numPr>
                <w:ilvl w:val="0"/>
                <w:numId w:val="193"/>
              </w:numPr>
              <w:jc w:val="both"/>
            </w:pPr>
            <w:r w:rsidRPr="006F2DDC">
              <w:t xml:space="preserve">If the actor clicks on the execute button </w:t>
            </w:r>
            <w:r w:rsidR="005851F6" w:rsidRPr="006F2DDC">
              <w:rPr>
                <w:noProof/>
                <w:lang w:val="en-US" w:bidi="hi-IN"/>
              </w:rPr>
              <w:drawing>
                <wp:inline distT="0" distB="0" distL="0" distR="0" wp14:anchorId="7FDF7F98" wp14:editId="3C2EE4F4">
                  <wp:extent cx="257175" cy="200025"/>
                  <wp:effectExtent l="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6F2DDC">
              <w:t>, then user should be able to view the result set in the output panel window and also the actor should be able to see all the previously executed queries in the HISTORY tab.</w:t>
            </w:r>
          </w:p>
          <w:p w14:paraId="355EF77F" w14:textId="77777777" w:rsidR="002459DC" w:rsidRPr="006F2DDC" w:rsidRDefault="002459DC" w:rsidP="00F454DB">
            <w:pPr>
              <w:pStyle w:val="TableText"/>
              <w:numPr>
                <w:ilvl w:val="0"/>
                <w:numId w:val="193"/>
              </w:numPr>
              <w:jc w:val="both"/>
            </w:pPr>
            <w:r w:rsidRPr="006F2DDC">
              <w:t>If the user aborts the operation by clicking on the cancel query button</w:t>
            </w:r>
            <w:r w:rsidR="005851F6" w:rsidRPr="006F2DDC">
              <w:rPr>
                <w:noProof/>
                <w:lang w:val="en-US" w:bidi="hi-IN"/>
              </w:rPr>
              <w:drawing>
                <wp:inline distT="0" distB="0" distL="0" distR="0" wp14:anchorId="6E122C7F" wp14:editId="4A41E565">
                  <wp:extent cx="276225" cy="190500"/>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6F2DDC">
              <w:rPr>
                <w:noProof/>
                <w:lang w:val="en-US" w:bidi="hi-IN"/>
              </w:rPr>
              <w:t>, then the execution of qeury should get stopped and user should return to previous step.</w:t>
            </w:r>
          </w:p>
          <w:p w14:paraId="1749817B" w14:textId="77777777" w:rsidR="002459DC" w:rsidRPr="006F2DDC" w:rsidRDefault="002459DC" w:rsidP="00F454DB">
            <w:pPr>
              <w:pStyle w:val="TableText"/>
              <w:numPr>
                <w:ilvl w:val="0"/>
                <w:numId w:val="193"/>
              </w:numPr>
              <w:jc w:val="both"/>
            </w:pPr>
            <w:r w:rsidRPr="006F2DDC">
              <w:rPr>
                <w:noProof/>
                <w:lang w:val="en-US" w:bidi="hi-IN"/>
              </w:rPr>
              <w:t xml:space="preserve">If the actor clicks on the Save Query button </w:t>
            </w:r>
            <w:r w:rsidR="005851F6" w:rsidRPr="006F2DDC">
              <w:rPr>
                <w:noProof/>
                <w:lang w:val="en-US" w:bidi="hi-IN"/>
              </w:rPr>
              <w:drawing>
                <wp:inline distT="0" distB="0" distL="0" distR="0" wp14:anchorId="5D0A24D6" wp14:editId="69341B14">
                  <wp:extent cx="285750" cy="200025"/>
                  <wp:effectExtent l="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6F2DDC">
              <w:rPr>
                <w:noProof/>
                <w:lang w:val="en-US" w:bidi="hi-IN"/>
              </w:rPr>
              <w:t>, the actor should be allowed to provide the detail to save the query such as:</w:t>
            </w:r>
          </w:p>
          <w:p w14:paraId="79F903F4" w14:textId="77777777" w:rsidR="002459DC" w:rsidRPr="006F2DDC" w:rsidRDefault="002459DC" w:rsidP="00F454DB">
            <w:pPr>
              <w:pStyle w:val="TableText"/>
              <w:numPr>
                <w:ilvl w:val="0"/>
                <w:numId w:val="194"/>
              </w:numPr>
              <w:jc w:val="both"/>
            </w:pPr>
            <w:r w:rsidRPr="006F2DDC">
              <w:t xml:space="preserve">Should be able to enter the query name </w:t>
            </w:r>
          </w:p>
          <w:p w14:paraId="6119914A" w14:textId="77777777" w:rsidR="002459DC" w:rsidRPr="006F2DDC" w:rsidRDefault="002459DC" w:rsidP="00F454DB">
            <w:pPr>
              <w:pStyle w:val="TableText"/>
              <w:numPr>
                <w:ilvl w:val="0"/>
                <w:numId w:val="194"/>
              </w:numPr>
              <w:jc w:val="both"/>
            </w:pPr>
            <w:r w:rsidRPr="006F2DDC">
              <w:t>Should be able to select the category of query from the category drop down.</w:t>
            </w:r>
          </w:p>
          <w:p w14:paraId="2CE7A238" w14:textId="77777777" w:rsidR="002459DC" w:rsidRPr="006F2DDC" w:rsidRDefault="002459DC" w:rsidP="00F454DB">
            <w:pPr>
              <w:pStyle w:val="TableText"/>
              <w:numPr>
                <w:ilvl w:val="0"/>
                <w:numId w:val="194"/>
              </w:numPr>
              <w:jc w:val="both"/>
            </w:pPr>
            <w:r w:rsidRPr="006F2DDC">
              <w:t>Actor should be able to enter the description of the query</w:t>
            </w:r>
          </w:p>
          <w:p w14:paraId="4D470C1E" w14:textId="77777777" w:rsidR="002459DC" w:rsidRPr="006F2DDC" w:rsidRDefault="002459DC" w:rsidP="00F454DB">
            <w:pPr>
              <w:pStyle w:val="TableText"/>
              <w:numPr>
                <w:ilvl w:val="0"/>
                <w:numId w:val="194"/>
              </w:numPr>
              <w:jc w:val="both"/>
            </w:pPr>
            <w:r w:rsidRPr="006F2DDC">
              <w:t>Actor should be able to select the key area of the query from the drop down.</w:t>
            </w:r>
          </w:p>
          <w:p w14:paraId="39A8C991" w14:textId="77777777" w:rsidR="002459DC" w:rsidRPr="006F2DDC" w:rsidRDefault="002459DC" w:rsidP="00F454DB">
            <w:pPr>
              <w:pStyle w:val="TableText"/>
              <w:numPr>
                <w:ilvl w:val="0"/>
                <w:numId w:val="194"/>
              </w:numPr>
              <w:jc w:val="both"/>
            </w:pPr>
            <w:r w:rsidRPr="006F2DDC">
              <w:t>If Actor clicks on the Save button, the actor should be able to save the query and the query should get saved in the database.</w:t>
            </w:r>
          </w:p>
          <w:p w14:paraId="1B49A462" w14:textId="77777777" w:rsidR="002459DC" w:rsidRPr="006F2DDC" w:rsidRDefault="002459DC" w:rsidP="00F454DB">
            <w:pPr>
              <w:pStyle w:val="TableText"/>
              <w:numPr>
                <w:ilvl w:val="0"/>
                <w:numId w:val="194"/>
              </w:numPr>
              <w:jc w:val="both"/>
            </w:pPr>
            <w:r w:rsidRPr="006F2DDC">
              <w:t xml:space="preserve">If user clicks on the Save and Freeze button, the actor should be able to save the </w:t>
            </w:r>
            <w:proofErr w:type="spellStart"/>
            <w:r w:rsidRPr="006F2DDC">
              <w:t>resultset</w:t>
            </w:r>
            <w:proofErr w:type="spellEnd"/>
            <w:r w:rsidRPr="006F2DDC">
              <w:t xml:space="preserve"> which should be of error free and the data should get saved in the database.</w:t>
            </w:r>
          </w:p>
          <w:p w14:paraId="7333FBDF" w14:textId="77777777" w:rsidR="002459DC" w:rsidRPr="006F2DDC" w:rsidRDefault="002459DC" w:rsidP="00F454DB">
            <w:pPr>
              <w:pStyle w:val="TableText"/>
              <w:numPr>
                <w:ilvl w:val="0"/>
                <w:numId w:val="194"/>
              </w:numPr>
              <w:jc w:val="both"/>
            </w:pPr>
            <w:r w:rsidRPr="006F2DDC">
              <w:t xml:space="preserve">At any time, the user should be able to click on the Close button. After clicking on the close </w:t>
            </w:r>
            <w:proofErr w:type="gramStart"/>
            <w:r w:rsidRPr="006F2DDC">
              <w:t>button</w:t>
            </w:r>
            <w:proofErr w:type="gramEnd"/>
            <w:r w:rsidRPr="006F2DDC">
              <w:t xml:space="preserve"> the user should be able to go on the step 1.</w:t>
            </w:r>
          </w:p>
          <w:p w14:paraId="2C5283AA" w14:textId="77777777" w:rsidR="002459DC" w:rsidRPr="006F2DDC" w:rsidRDefault="002459DC" w:rsidP="00F454DB">
            <w:pPr>
              <w:pStyle w:val="TableText"/>
              <w:numPr>
                <w:ilvl w:val="0"/>
                <w:numId w:val="193"/>
              </w:numPr>
              <w:jc w:val="both"/>
              <w:rPr>
                <w:noProof/>
                <w:lang w:val="en-US" w:bidi="hi-IN"/>
              </w:rPr>
            </w:pPr>
            <w:r w:rsidRPr="006F2DDC">
              <w:rPr>
                <w:noProof/>
                <w:lang w:val="en-US" w:bidi="hi-IN"/>
              </w:rPr>
              <w:t xml:space="preserve">If the user clicks on the Save data </w:t>
            </w:r>
            <w:r w:rsidR="005851F6" w:rsidRPr="006F2DDC">
              <w:rPr>
                <w:noProof/>
                <w:lang w:val="en-US" w:bidi="hi-IN"/>
              </w:rPr>
              <w:drawing>
                <wp:inline distT="0" distB="0" distL="0" distR="0" wp14:anchorId="0EFFB957" wp14:editId="037607BD">
                  <wp:extent cx="276225" cy="20002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6F2DDC">
              <w:rPr>
                <w:noProof/>
                <w:lang w:val="en-US" w:bidi="hi-IN"/>
              </w:rPr>
              <w:t xml:space="preserve"> button, then the user should able to save the resultset and the data should get saved in the database. Actor should allow to enter the description of save data and should be able to select the key area from the drop down. The data should get saved in database based on the key area selected by the actor. At any time, the user should be able to click on the Close button. After clicking on the close button the user should be able to go on the step 1.</w:t>
            </w:r>
          </w:p>
          <w:p w14:paraId="7491C8BA" w14:textId="77777777" w:rsidR="002459DC" w:rsidRPr="006F2DDC" w:rsidRDefault="002459DC" w:rsidP="00F454DB">
            <w:pPr>
              <w:pStyle w:val="TableText"/>
              <w:numPr>
                <w:ilvl w:val="0"/>
                <w:numId w:val="193"/>
              </w:numPr>
              <w:jc w:val="both"/>
              <w:rPr>
                <w:noProof/>
                <w:lang w:val="en-US" w:bidi="hi-IN"/>
              </w:rPr>
            </w:pPr>
            <w:r w:rsidRPr="006F2DDC">
              <w:rPr>
                <w:noProof/>
                <w:lang w:val="en-US" w:bidi="hi-IN"/>
              </w:rPr>
              <w:t xml:space="preserve">If the user clicks on Export to Excel </w:t>
            </w:r>
            <w:r w:rsidR="005851F6" w:rsidRPr="006F2DDC">
              <w:rPr>
                <w:noProof/>
                <w:lang w:val="en-US" w:bidi="hi-IN"/>
              </w:rPr>
              <w:drawing>
                <wp:inline distT="0" distB="0" distL="0" distR="0" wp14:anchorId="62139BEC" wp14:editId="2551AAC4">
                  <wp:extent cx="304800" cy="200025"/>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6F2DDC">
              <w:rPr>
                <w:noProof/>
                <w:lang w:val="en-US" w:bidi="hi-IN"/>
              </w:rPr>
              <w:t xml:space="preserve"> button, user should be able to save the result set in excel file(xls) and by default the same excel file should get opened</w:t>
            </w:r>
          </w:p>
          <w:p w14:paraId="17CE7BB6" w14:textId="77777777" w:rsidR="002459DC" w:rsidRPr="006F2DDC" w:rsidRDefault="002459DC" w:rsidP="00F454DB">
            <w:pPr>
              <w:pStyle w:val="TableText"/>
              <w:numPr>
                <w:ilvl w:val="0"/>
                <w:numId w:val="193"/>
              </w:numPr>
              <w:jc w:val="both"/>
              <w:rPr>
                <w:noProof/>
                <w:lang w:val="en-US" w:bidi="hi-IN"/>
              </w:rPr>
            </w:pPr>
            <w:r w:rsidRPr="006F2DDC">
              <w:rPr>
                <w:noProof/>
                <w:lang w:val="en-US" w:bidi="hi-IN"/>
              </w:rPr>
              <w:t xml:space="preserve">Post clicking on the export to csv </w:t>
            </w:r>
            <w:r w:rsidR="005851F6" w:rsidRPr="006F2DDC">
              <w:rPr>
                <w:noProof/>
                <w:lang w:val="en-US" w:bidi="hi-IN"/>
              </w:rPr>
              <w:drawing>
                <wp:inline distT="0" distB="0" distL="0" distR="0" wp14:anchorId="4910E89C" wp14:editId="28B8867C">
                  <wp:extent cx="276225" cy="228600"/>
                  <wp:effectExtent l="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6F2DDC">
              <w:rPr>
                <w:noProof/>
                <w:lang w:val="en-US" w:bidi="hi-IN"/>
              </w:rPr>
              <w:t xml:space="preserve"> button, all the result ser should get saved in the csv file and by default the same excel file should get opened.</w:t>
            </w:r>
          </w:p>
          <w:p w14:paraId="676CBD92" w14:textId="77777777" w:rsidR="002459DC" w:rsidRPr="006F2DDC" w:rsidRDefault="002459DC" w:rsidP="00F454DB">
            <w:pPr>
              <w:pStyle w:val="TableText"/>
              <w:numPr>
                <w:ilvl w:val="0"/>
                <w:numId w:val="193"/>
              </w:numPr>
              <w:jc w:val="both"/>
              <w:rPr>
                <w:noProof/>
                <w:lang w:val="en-US" w:bidi="hi-IN"/>
              </w:rPr>
            </w:pPr>
            <w:r w:rsidRPr="006F2DDC">
              <w:rPr>
                <w:noProof/>
                <w:lang w:val="en-US" w:bidi="hi-IN"/>
              </w:rPr>
              <w:lastRenderedPageBreak/>
              <w:t xml:space="preserve">After receiving the result set, if the actor clicks on the Sampling </w:t>
            </w:r>
            <w:r w:rsidR="005851F6" w:rsidRPr="006F2DDC">
              <w:rPr>
                <w:noProof/>
                <w:lang w:val="en-US" w:bidi="hi-IN"/>
              </w:rPr>
              <w:drawing>
                <wp:inline distT="0" distB="0" distL="0" distR="0" wp14:anchorId="4A0C0668" wp14:editId="4A5EA8EF">
                  <wp:extent cx="257175" cy="219075"/>
                  <wp:effectExtent l="0" t="0" r="0" b="0"/>
                  <wp:docPr id="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6F2DDC">
              <w:rPr>
                <w:noProof/>
                <w:lang w:val="en-US" w:bidi="hi-IN"/>
              </w:rPr>
              <w:t>button, the actor should be able to perfrom the various types of sampling on the output such as</w:t>
            </w:r>
          </w:p>
          <w:p w14:paraId="51B17CAE" w14:textId="77777777" w:rsidR="002459DC" w:rsidRPr="006F2DDC" w:rsidRDefault="002459DC" w:rsidP="00F454DB">
            <w:pPr>
              <w:pStyle w:val="TableText"/>
              <w:numPr>
                <w:ilvl w:val="0"/>
                <w:numId w:val="195"/>
              </w:numPr>
              <w:jc w:val="both"/>
              <w:rPr>
                <w:noProof/>
                <w:lang w:val="en-US" w:bidi="hi-IN"/>
              </w:rPr>
            </w:pPr>
            <w:r w:rsidRPr="006F2DDC">
              <w:rPr>
                <w:b/>
                <w:bCs/>
                <w:noProof/>
                <w:lang w:val="en-US" w:bidi="hi-IN"/>
              </w:rPr>
              <w:t>Random Sampling:</w:t>
            </w:r>
            <w:r w:rsidRPr="006F2DDC">
              <w:rPr>
                <w:noProof/>
                <w:lang w:val="en-US" w:bidi="hi-IN"/>
              </w:rPr>
              <w:t xml:space="preserve"> User should be able to fetched</w:t>
            </w:r>
            <w:r w:rsidRPr="006F2DDC">
              <w:rPr>
                <w:noProof/>
                <w:lang w:bidi="hi-IN"/>
              </w:rPr>
              <w:t xml:space="preserve"> the number of records based on a seed number. </w:t>
            </w:r>
            <w:r w:rsidRPr="006F2DDC">
              <w:rPr>
                <w:noProof/>
                <w:lang w:val="en-US" w:bidi="hi-IN"/>
              </w:rPr>
              <w:t>Same record can be fetched in future using the same seed number. Records in the seed number should get changed if records in orignal record set changes. After clicking on the submit button, the actor should be able to see the output in the output panel. At any time, the user should be able to click on the Close button. After clicking on the close button the user should be able to go on the step 1.</w:t>
            </w:r>
          </w:p>
          <w:p w14:paraId="2108F59B" w14:textId="77777777" w:rsidR="002459DC" w:rsidRPr="006F2DDC" w:rsidRDefault="002459DC" w:rsidP="00F454DB">
            <w:pPr>
              <w:pStyle w:val="TableText"/>
              <w:numPr>
                <w:ilvl w:val="0"/>
                <w:numId w:val="195"/>
              </w:numPr>
              <w:jc w:val="both"/>
              <w:rPr>
                <w:noProof/>
                <w:lang w:val="en-US" w:bidi="hi-IN"/>
              </w:rPr>
            </w:pPr>
            <w:r w:rsidRPr="006F2DDC">
              <w:rPr>
                <w:b/>
                <w:bCs/>
                <w:noProof/>
                <w:lang w:val="en-US" w:bidi="hi-IN"/>
              </w:rPr>
              <w:t>Judgment Sampling:</w:t>
            </w:r>
            <w:r w:rsidRPr="006F2DDC">
              <w:rPr>
                <w:noProof/>
                <w:lang w:val="en-US" w:bidi="hi-IN"/>
              </w:rPr>
              <w:t xml:space="preserve"> The actor should be able to select the records based on their knowledge and professional judgment by clicking on the check box. The actor should be allowed to select the record by clicking on the check box</w:t>
            </w:r>
            <w:r w:rsidR="00F14359" w:rsidRPr="006F2DDC">
              <w:rPr>
                <w:noProof/>
                <w:lang w:val="en-US" w:bidi="hi-IN"/>
              </w:rPr>
              <w:t xml:space="preserve"> </w:t>
            </w:r>
            <w:r w:rsidRPr="006F2DDC">
              <w:rPr>
                <w:noProof/>
                <w:lang w:val="en-US" w:bidi="hi-IN"/>
              </w:rPr>
              <w:t>which should be in front of each record. After clicking on the submit button, the actor should be able to see the output in the output panel. At any time, the user should be able to click on the Close button. After clicking on the close button the user should be able to go on the step 1.</w:t>
            </w:r>
          </w:p>
          <w:p w14:paraId="6FC2FF57" w14:textId="77777777" w:rsidR="002459DC" w:rsidRPr="006F2DDC" w:rsidRDefault="002459DC" w:rsidP="00F454DB">
            <w:pPr>
              <w:pStyle w:val="TableText"/>
              <w:numPr>
                <w:ilvl w:val="0"/>
                <w:numId w:val="195"/>
              </w:numPr>
              <w:jc w:val="both"/>
              <w:rPr>
                <w:noProof/>
                <w:lang w:val="en-US" w:bidi="hi-IN"/>
              </w:rPr>
            </w:pPr>
            <w:r w:rsidRPr="006F2DDC">
              <w:rPr>
                <w:b/>
                <w:bCs/>
                <w:noProof/>
                <w:lang w:val="en-US" w:bidi="hi-IN"/>
              </w:rPr>
              <w:t>Stratified Sampling:</w:t>
            </w:r>
            <w:r w:rsidRPr="006F2DDC">
              <w:rPr>
                <w:noProof/>
                <w:lang w:val="en-US" w:bidi="hi-IN"/>
              </w:rPr>
              <w:t xml:space="preserve"> The actor should be able to divide the population into separate groups from each group using stratified sampling. Stratified sampling can be applied on character and numeric datatypes.</w:t>
            </w:r>
            <w:r w:rsidR="00F14359" w:rsidRPr="006F2DDC">
              <w:rPr>
                <w:noProof/>
                <w:lang w:val="en-US" w:bidi="hi-IN"/>
              </w:rPr>
              <w:t xml:space="preserve"> </w:t>
            </w:r>
          </w:p>
          <w:p w14:paraId="26CAAA1D" w14:textId="77777777" w:rsidR="002459DC" w:rsidRPr="006F2DDC" w:rsidRDefault="002459DC" w:rsidP="00F454DB">
            <w:pPr>
              <w:pStyle w:val="TableText"/>
              <w:numPr>
                <w:ilvl w:val="1"/>
                <w:numId w:val="195"/>
              </w:numPr>
              <w:jc w:val="both"/>
              <w:rPr>
                <w:noProof/>
                <w:lang w:val="en-US" w:bidi="hi-IN"/>
              </w:rPr>
            </w:pPr>
            <w:r w:rsidRPr="006F2DDC">
              <w:rPr>
                <w:noProof/>
                <w:lang w:val="en-US" w:bidi="hi-IN"/>
              </w:rPr>
              <w:t>As the actor selects the Numeric from the drop down, All the columns with numeric values should come in FIELD drop down. After selecting the column, in the next step, the actor should be able to see the minimum and maximum values as pre calculated in read only format. Actor should be able to enter the interval which should be in between of minimum and maximum values. In the final step, the actor should be able to see below mentioned table: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1812"/>
              <w:gridCol w:w="1848"/>
              <w:gridCol w:w="1844"/>
            </w:tblGrid>
            <w:tr w:rsidR="00C30BAD" w:rsidRPr="006F2DDC" w14:paraId="79D76360" w14:textId="77777777" w:rsidTr="009C598E">
              <w:tc>
                <w:tcPr>
                  <w:tcW w:w="1459" w:type="dxa"/>
                  <w:shd w:val="clear" w:color="auto" w:fill="auto"/>
                </w:tcPr>
                <w:p w14:paraId="47ECD79A" w14:textId="77777777" w:rsidR="002459DC" w:rsidRPr="006F2DDC" w:rsidRDefault="002459DC" w:rsidP="00C30BAD">
                  <w:pPr>
                    <w:pStyle w:val="TableText"/>
                    <w:jc w:val="both"/>
                    <w:rPr>
                      <w:b/>
                      <w:bCs/>
                      <w:noProof/>
                      <w:lang w:val="en-US" w:bidi="hi-IN"/>
                    </w:rPr>
                  </w:pPr>
                  <w:r w:rsidRPr="006F2DDC">
                    <w:rPr>
                      <w:b/>
                      <w:bCs/>
                      <w:noProof/>
                      <w:lang w:val="en-US" w:bidi="hi-IN"/>
                    </w:rPr>
                    <w:t>Lower limit</w:t>
                  </w:r>
                </w:p>
              </w:tc>
              <w:tc>
                <w:tcPr>
                  <w:tcW w:w="1812" w:type="dxa"/>
                  <w:shd w:val="clear" w:color="auto" w:fill="auto"/>
                </w:tcPr>
                <w:p w14:paraId="64180A35" w14:textId="77777777" w:rsidR="002459DC" w:rsidRPr="006F2DDC" w:rsidRDefault="002459DC" w:rsidP="00C30BAD">
                  <w:pPr>
                    <w:pStyle w:val="TableText"/>
                    <w:jc w:val="both"/>
                    <w:rPr>
                      <w:b/>
                      <w:bCs/>
                      <w:noProof/>
                      <w:lang w:val="en-US" w:bidi="hi-IN"/>
                    </w:rPr>
                  </w:pPr>
                  <w:r w:rsidRPr="006F2DDC">
                    <w:rPr>
                      <w:b/>
                      <w:bCs/>
                      <w:noProof/>
                      <w:lang w:val="en-US" w:bidi="hi-IN"/>
                    </w:rPr>
                    <w:t>Upper limit</w:t>
                  </w:r>
                </w:p>
              </w:tc>
              <w:tc>
                <w:tcPr>
                  <w:tcW w:w="1848" w:type="dxa"/>
                  <w:shd w:val="clear" w:color="auto" w:fill="auto"/>
                </w:tcPr>
                <w:p w14:paraId="094C763D" w14:textId="77777777" w:rsidR="002459DC" w:rsidRPr="006F2DDC" w:rsidRDefault="002459DC" w:rsidP="00C30BAD">
                  <w:pPr>
                    <w:pStyle w:val="TableText"/>
                    <w:jc w:val="both"/>
                    <w:rPr>
                      <w:b/>
                      <w:bCs/>
                      <w:noProof/>
                      <w:lang w:val="en-US" w:bidi="hi-IN"/>
                    </w:rPr>
                  </w:pPr>
                  <w:r w:rsidRPr="006F2DDC">
                    <w:rPr>
                      <w:b/>
                      <w:bCs/>
                      <w:noProof/>
                      <w:lang w:val="en-US" w:bidi="hi-IN"/>
                    </w:rPr>
                    <w:t>No of records sample</w:t>
                  </w:r>
                </w:p>
              </w:tc>
              <w:tc>
                <w:tcPr>
                  <w:tcW w:w="1844" w:type="dxa"/>
                  <w:shd w:val="clear" w:color="auto" w:fill="auto"/>
                </w:tcPr>
                <w:p w14:paraId="5560B39D" w14:textId="77777777" w:rsidR="002459DC" w:rsidRPr="006F2DDC" w:rsidRDefault="002459DC" w:rsidP="00C30BAD">
                  <w:pPr>
                    <w:pStyle w:val="TableText"/>
                    <w:jc w:val="both"/>
                    <w:rPr>
                      <w:b/>
                      <w:bCs/>
                      <w:noProof/>
                      <w:lang w:val="en-US" w:bidi="hi-IN"/>
                    </w:rPr>
                  </w:pPr>
                  <w:r w:rsidRPr="006F2DDC">
                    <w:rPr>
                      <w:b/>
                      <w:bCs/>
                      <w:noProof/>
                      <w:lang w:val="en-US" w:bidi="hi-IN"/>
                    </w:rPr>
                    <w:t>Sample size</w:t>
                  </w:r>
                </w:p>
              </w:tc>
            </w:tr>
            <w:tr w:rsidR="00C30BAD" w:rsidRPr="006F2DDC" w14:paraId="62F09166" w14:textId="77777777" w:rsidTr="009C598E">
              <w:tc>
                <w:tcPr>
                  <w:tcW w:w="1459" w:type="dxa"/>
                  <w:shd w:val="clear" w:color="auto" w:fill="auto"/>
                </w:tcPr>
                <w:p w14:paraId="570C55CE" w14:textId="77777777" w:rsidR="002459DC" w:rsidRPr="006F2DDC" w:rsidRDefault="002459DC" w:rsidP="00C30BAD">
                  <w:pPr>
                    <w:pStyle w:val="TableText"/>
                    <w:jc w:val="both"/>
                    <w:rPr>
                      <w:noProof/>
                      <w:lang w:val="en-US" w:bidi="hi-IN"/>
                    </w:rPr>
                  </w:pPr>
                </w:p>
              </w:tc>
              <w:tc>
                <w:tcPr>
                  <w:tcW w:w="1812" w:type="dxa"/>
                  <w:shd w:val="clear" w:color="auto" w:fill="auto"/>
                </w:tcPr>
                <w:p w14:paraId="0F44AA76" w14:textId="77777777" w:rsidR="002459DC" w:rsidRPr="006F2DDC" w:rsidRDefault="002459DC" w:rsidP="00C30BAD">
                  <w:pPr>
                    <w:pStyle w:val="TableText"/>
                    <w:jc w:val="both"/>
                    <w:rPr>
                      <w:noProof/>
                      <w:lang w:val="en-US" w:bidi="hi-IN"/>
                    </w:rPr>
                  </w:pPr>
                </w:p>
              </w:tc>
              <w:tc>
                <w:tcPr>
                  <w:tcW w:w="1848" w:type="dxa"/>
                  <w:shd w:val="clear" w:color="auto" w:fill="auto"/>
                </w:tcPr>
                <w:p w14:paraId="584C368D" w14:textId="77777777" w:rsidR="002459DC" w:rsidRPr="006F2DDC" w:rsidRDefault="002459DC" w:rsidP="00C30BAD">
                  <w:pPr>
                    <w:pStyle w:val="TableText"/>
                    <w:jc w:val="both"/>
                    <w:rPr>
                      <w:noProof/>
                      <w:lang w:val="en-US" w:bidi="hi-IN"/>
                    </w:rPr>
                  </w:pPr>
                </w:p>
              </w:tc>
              <w:tc>
                <w:tcPr>
                  <w:tcW w:w="1844" w:type="dxa"/>
                  <w:shd w:val="clear" w:color="auto" w:fill="auto"/>
                </w:tcPr>
                <w:p w14:paraId="7ED59636" w14:textId="77777777" w:rsidR="002459DC" w:rsidRPr="006F2DDC" w:rsidRDefault="002459DC" w:rsidP="00C30BAD">
                  <w:pPr>
                    <w:pStyle w:val="TableText"/>
                    <w:jc w:val="both"/>
                    <w:rPr>
                      <w:noProof/>
                      <w:lang w:val="en-US" w:bidi="hi-IN"/>
                    </w:rPr>
                  </w:pPr>
                </w:p>
              </w:tc>
            </w:tr>
          </w:tbl>
          <w:p w14:paraId="4206D297" w14:textId="77777777" w:rsidR="002459DC" w:rsidRPr="006F2DDC" w:rsidRDefault="002459DC" w:rsidP="009C598E">
            <w:pPr>
              <w:pStyle w:val="TableText"/>
              <w:ind w:left="1440"/>
              <w:jc w:val="both"/>
              <w:rPr>
                <w:noProof/>
                <w:lang w:val="en-US" w:bidi="hi-IN"/>
              </w:rPr>
            </w:pPr>
            <w:r w:rsidRPr="006F2DDC">
              <w:rPr>
                <w:noProof/>
                <w:lang w:val="en-US" w:bidi="hi-IN"/>
              </w:rPr>
              <w:t xml:space="preserve">Lower limit, upper limit and should come as pre calculated as input given by the actor in step 2. </w:t>
            </w:r>
            <w:r w:rsidRPr="006F2DDC">
              <w:rPr>
                <w:b/>
                <w:bCs/>
                <w:noProof/>
                <w:lang w:val="en-US" w:bidi="hi-IN"/>
              </w:rPr>
              <w:t>Number of records samples</w:t>
            </w:r>
            <w:r w:rsidRPr="006F2DDC">
              <w:rPr>
                <w:noProof/>
                <w:lang w:val="en-US" w:bidi="hi-IN"/>
              </w:rPr>
              <w:t xml:space="preserve"> field should show the count of records from the dataset which lies in the specified range. Actor should be able to enter the sample size in desired range. Post click on the Finish button, user should see the total number of records from the data set. At any time, the actor can click on the Back button to go back and make the correction.</w:t>
            </w:r>
          </w:p>
          <w:p w14:paraId="1AC9D136" w14:textId="77777777" w:rsidR="002459DC" w:rsidRPr="006F2DDC" w:rsidRDefault="002459DC" w:rsidP="00F454DB">
            <w:pPr>
              <w:pStyle w:val="TableText"/>
              <w:numPr>
                <w:ilvl w:val="1"/>
                <w:numId w:val="195"/>
              </w:numPr>
              <w:jc w:val="both"/>
              <w:rPr>
                <w:noProof/>
                <w:lang w:val="en-US" w:bidi="hi-IN"/>
              </w:rPr>
            </w:pPr>
            <w:r w:rsidRPr="006F2DDC">
              <w:rPr>
                <w:noProof/>
                <w:lang w:val="en-US" w:bidi="hi-IN"/>
              </w:rPr>
              <w:t>As the actor selects the character from the drop down, all the columns with character field should come in the FIELD drop down. As actor clicks on the Next button, below mentioned table should be display:</w:t>
            </w:r>
          </w:p>
          <w:p w14:paraId="4B6BBCBD" w14:textId="77777777" w:rsidR="002459DC" w:rsidRPr="006F2DDC" w:rsidRDefault="002459DC" w:rsidP="003875F8">
            <w:pPr>
              <w:pStyle w:val="TableText"/>
              <w:ind w:left="1800"/>
              <w:jc w:val="both"/>
              <w:rPr>
                <w:noProof/>
                <w:lang w:val="en-US" w:bidi="hi-IN"/>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768"/>
              <w:gridCol w:w="2211"/>
            </w:tblGrid>
            <w:tr w:rsidR="00C30BAD" w:rsidRPr="006F2DDC" w14:paraId="744E4B09" w14:textId="77777777" w:rsidTr="00A04656">
              <w:tc>
                <w:tcPr>
                  <w:tcW w:w="1984" w:type="dxa"/>
                  <w:shd w:val="clear" w:color="auto" w:fill="auto"/>
                </w:tcPr>
                <w:p w14:paraId="7F347A5E" w14:textId="77777777" w:rsidR="002459DC" w:rsidRPr="006F2DDC" w:rsidRDefault="002459DC" w:rsidP="00C30BAD">
                  <w:pPr>
                    <w:pStyle w:val="TableText"/>
                    <w:jc w:val="both"/>
                    <w:rPr>
                      <w:b/>
                      <w:bCs/>
                      <w:noProof/>
                      <w:lang w:val="en-US" w:bidi="hi-IN"/>
                    </w:rPr>
                  </w:pPr>
                  <w:r w:rsidRPr="006F2DDC">
                    <w:rPr>
                      <w:b/>
                      <w:bCs/>
                      <w:noProof/>
                      <w:lang w:val="en-US" w:bidi="hi-IN"/>
                    </w:rPr>
                    <w:t>Lower limit</w:t>
                  </w:r>
                </w:p>
              </w:tc>
              <w:tc>
                <w:tcPr>
                  <w:tcW w:w="2768" w:type="dxa"/>
                  <w:shd w:val="clear" w:color="auto" w:fill="auto"/>
                </w:tcPr>
                <w:p w14:paraId="1B4774F1" w14:textId="77777777" w:rsidR="002459DC" w:rsidRPr="006F2DDC" w:rsidRDefault="002459DC" w:rsidP="00C30BAD">
                  <w:pPr>
                    <w:pStyle w:val="TableText"/>
                    <w:jc w:val="both"/>
                    <w:rPr>
                      <w:b/>
                      <w:bCs/>
                      <w:noProof/>
                      <w:lang w:val="en-US" w:bidi="hi-IN"/>
                    </w:rPr>
                  </w:pPr>
                  <w:r w:rsidRPr="006F2DDC">
                    <w:rPr>
                      <w:b/>
                      <w:bCs/>
                      <w:noProof/>
                      <w:lang w:val="en-US" w:bidi="hi-IN"/>
                    </w:rPr>
                    <w:t>No of records sample</w:t>
                  </w:r>
                </w:p>
              </w:tc>
              <w:tc>
                <w:tcPr>
                  <w:tcW w:w="2211" w:type="dxa"/>
                  <w:shd w:val="clear" w:color="auto" w:fill="auto"/>
                </w:tcPr>
                <w:p w14:paraId="1F5E00B8" w14:textId="77777777" w:rsidR="002459DC" w:rsidRPr="006F2DDC" w:rsidRDefault="002459DC" w:rsidP="00C30BAD">
                  <w:pPr>
                    <w:pStyle w:val="TableText"/>
                    <w:jc w:val="both"/>
                    <w:rPr>
                      <w:b/>
                      <w:bCs/>
                      <w:noProof/>
                      <w:lang w:val="en-US" w:bidi="hi-IN"/>
                    </w:rPr>
                  </w:pPr>
                  <w:r w:rsidRPr="006F2DDC">
                    <w:rPr>
                      <w:b/>
                      <w:bCs/>
                      <w:noProof/>
                      <w:lang w:val="en-US" w:bidi="hi-IN"/>
                    </w:rPr>
                    <w:t>Sample size</w:t>
                  </w:r>
                </w:p>
              </w:tc>
            </w:tr>
            <w:tr w:rsidR="00C30BAD" w:rsidRPr="006F2DDC" w14:paraId="45A4FFA7" w14:textId="77777777" w:rsidTr="00A04656">
              <w:tc>
                <w:tcPr>
                  <w:tcW w:w="1984" w:type="dxa"/>
                  <w:shd w:val="clear" w:color="auto" w:fill="auto"/>
                </w:tcPr>
                <w:p w14:paraId="7AA1A14F" w14:textId="77777777" w:rsidR="002459DC" w:rsidRPr="006F2DDC" w:rsidRDefault="002459DC" w:rsidP="00C30BAD">
                  <w:pPr>
                    <w:pStyle w:val="TableText"/>
                    <w:jc w:val="both"/>
                    <w:rPr>
                      <w:noProof/>
                      <w:lang w:val="en-US" w:bidi="hi-IN"/>
                    </w:rPr>
                  </w:pPr>
                </w:p>
              </w:tc>
              <w:tc>
                <w:tcPr>
                  <w:tcW w:w="2768" w:type="dxa"/>
                  <w:shd w:val="clear" w:color="auto" w:fill="auto"/>
                </w:tcPr>
                <w:p w14:paraId="25B65C72" w14:textId="77777777" w:rsidR="002459DC" w:rsidRPr="006F2DDC" w:rsidRDefault="002459DC" w:rsidP="00C30BAD">
                  <w:pPr>
                    <w:pStyle w:val="TableText"/>
                    <w:jc w:val="both"/>
                    <w:rPr>
                      <w:noProof/>
                      <w:lang w:val="en-US" w:bidi="hi-IN"/>
                    </w:rPr>
                  </w:pPr>
                </w:p>
              </w:tc>
              <w:tc>
                <w:tcPr>
                  <w:tcW w:w="2211" w:type="dxa"/>
                  <w:shd w:val="clear" w:color="auto" w:fill="auto"/>
                </w:tcPr>
                <w:p w14:paraId="600547EC" w14:textId="77777777" w:rsidR="002459DC" w:rsidRPr="006F2DDC" w:rsidRDefault="002459DC" w:rsidP="00C30BAD">
                  <w:pPr>
                    <w:pStyle w:val="TableText"/>
                    <w:jc w:val="both"/>
                    <w:rPr>
                      <w:noProof/>
                      <w:lang w:val="en-US" w:bidi="hi-IN"/>
                    </w:rPr>
                  </w:pPr>
                </w:p>
              </w:tc>
            </w:tr>
          </w:tbl>
          <w:p w14:paraId="65F0781E" w14:textId="77777777" w:rsidR="002459DC" w:rsidRPr="006F2DDC" w:rsidRDefault="002459DC" w:rsidP="00A04656">
            <w:pPr>
              <w:pStyle w:val="TableText"/>
              <w:ind w:left="1440"/>
              <w:jc w:val="both"/>
              <w:rPr>
                <w:noProof/>
                <w:lang w:val="en-US" w:bidi="hi-IN"/>
              </w:rPr>
            </w:pPr>
            <w:r w:rsidRPr="006F2DDC">
              <w:rPr>
                <w:noProof/>
                <w:lang w:val="en-US" w:bidi="hi-IN"/>
              </w:rPr>
              <w:t>All the distinct values should display in the grid along with the number of records sample as pre calculated in read only format. The actor should be able to enter the number of records from each distinct values. At any time, the actor can click on the Back button to go back and make the correction.</w:t>
            </w:r>
          </w:p>
          <w:p w14:paraId="553CF78E" w14:textId="77777777" w:rsidR="002459DC" w:rsidRPr="006F2DDC" w:rsidRDefault="002459DC" w:rsidP="00F454DB">
            <w:pPr>
              <w:pStyle w:val="TableText"/>
              <w:numPr>
                <w:ilvl w:val="0"/>
                <w:numId w:val="193"/>
              </w:numPr>
              <w:jc w:val="both"/>
            </w:pPr>
            <w:r w:rsidRPr="006F2DDC">
              <w:t>A</w:t>
            </w:r>
            <w:r w:rsidR="00A04656" w:rsidRPr="006F2DDC">
              <w:t>s</w:t>
            </w:r>
            <w:r w:rsidRPr="006F2DDC">
              <w:t xml:space="preserve"> the actor clicks on the Graphical Analysis </w:t>
            </w:r>
            <w:r w:rsidR="005851F6" w:rsidRPr="006F2DDC">
              <w:rPr>
                <w:noProof/>
                <w:lang w:val="en-US" w:bidi="hi-IN"/>
              </w:rPr>
              <w:drawing>
                <wp:inline distT="0" distB="0" distL="0" distR="0" wp14:anchorId="2C83BAE8" wp14:editId="54A62734">
                  <wp:extent cx="257175" cy="257175"/>
                  <wp:effectExtent l="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6F2DDC">
              <w:rPr>
                <w:noProof/>
                <w:lang w:val="en-US" w:bidi="hi-IN"/>
              </w:rPr>
              <w:t xml:space="preserve"> button, the actor should be able to perform the graphical analysis. Detailed is mentioned in visualization use cases.</w:t>
            </w:r>
          </w:p>
          <w:p w14:paraId="1EF1E891" w14:textId="77777777" w:rsidR="002459DC" w:rsidRPr="006F2DDC" w:rsidRDefault="002459DC" w:rsidP="00F454DB">
            <w:pPr>
              <w:pStyle w:val="TableText"/>
              <w:numPr>
                <w:ilvl w:val="0"/>
                <w:numId w:val="193"/>
              </w:numPr>
              <w:jc w:val="both"/>
            </w:pPr>
            <w:r w:rsidRPr="006F2DDC">
              <w:rPr>
                <w:noProof/>
                <w:lang w:val="en-US" w:bidi="hi-IN"/>
              </w:rPr>
              <w:t xml:space="preserve">As the actor clicks on the Filter data </w:t>
            </w:r>
            <w:r w:rsidR="005851F6" w:rsidRPr="006F2DDC">
              <w:rPr>
                <w:noProof/>
                <w:lang w:val="en-US" w:bidi="hi-IN"/>
              </w:rPr>
              <w:drawing>
                <wp:inline distT="0" distB="0" distL="0" distR="0" wp14:anchorId="053AD654" wp14:editId="3D3CFF3A">
                  <wp:extent cx="333375" cy="247650"/>
                  <wp:effectExtent l="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6F2DDC">
              <w:rPr>
                <w:noProof/>
                <w:lang w:val="en-US" w:bidi="hi-IN"/>
              </w:rPr>
              <w:t xml:space="preserve"> button after query execution, then the actor should be able to filter the data such as </w:t>
            </w:r>
          </w:p>
          <w:p w14:paraId="4173BE52" w14:textId="77777777" w:rsidR="002459DC" w:rsidRPr="006F2DDC" w:rsidRDefault="00363D7B" w:rsidP="00F454DB">
            <w:pPr>
              <w:pStyle w:val="TableText"/>
              <w:numPr>
                <w:ilvl w:val="0"/>
                <w:numId w:val="196"/>
              </w:numPr>
              <w:jc w:val="both"/>
            </w:pPr>
            <w:r w:rsidRPr="006F2DDC">
              <w:rPr>
                <w:noProof/>
                <w:lang w:val="en-US" w:bidi="hi-IN"/>
              </w:rPr>
              <w:t>F</w:t>
            </w:r>
            <w:r w:rsidR="002459DC" w:rsidRPr="006F2DDC">
              <w:rPr>
                <w:noProof/>
                <w:lang w:val="en-US" w:bidi="hi-IN"/>
              </w:rPr>
              <w:t xml:space="preserve">ilteration of records by selecting ALL and ANY. If actor selects ALL option, AND condition will work in the filteration criteria. If actor select the ANY option, OR condition should work in the filteration criteria. </w:t>
            </w:r>
          </w:p>
          <w:p w14:paraId="105919BF" w14:textId="77777777" w:rsidR="002459DC" w:rsidRPr="006F2DDC" w:rsidRDefault="002459DC" w:rsidP="00F454DB">
            <w:pPr>
              <w:pStyle w:val="TableText"/>
              <w:numPr>
                <w:ilvl w:val="0"/>
                <w:numId w:val="196"/>
              </w:numPr>
              <w:jc w:val="both"/>
            </w:pPr>
            <w:r w:rsidRPr="006F2DDC">
              <w:rPr>
                <w:noProof/>
                <w:lang w:val="en-US" w:bidi="hi-IN"/>
              </w:rPr>
              <w:t>Actor should be able to see all the columns in the SELECT COLUMN drop down of the table. Actor should be able to select</w:t>
            </w:r>
            <w:r w:rsidR="00F14359" w:rsidRPr="006F2DDC">
              <w:rPr>
                <w:noProof/>
                <w:lang w:val="en-US" w:bidi="hi-IN"/>
              </w:rPr>
              <w:t xml:space="preserve"> </w:t>
            </w:r>
            <w:r w:rsidRPr="006F2DDC">
              <w:rPr>
                <w:noProof/>
                <w:lang w:val="en-US" w:bidi="hi-IN"/>
              </w:rPr>
              <w:t>only 1 column in a single filter condition.</w:t>
            </w:r>
          </w:p>
          <w:p w14:paraId="453D7294" w14:textId="77777777" w:rsidR="002459DC" w:rsidRPr="006F2DDC" w:rsidRDefault="002459DC" w:rsidP="00F454DB">
            <w:pPr>
              <w:pStyle w:val="TableText"/>
              <w:numPr>
                <w:ilvl w:val="0"/>
                <w:numId w:val="196"/>
              </w:numPr>
              <w:jc w:val="both"/>
            </w:pPr>
            <w:r w:rsidRPr="006F2DDC">
              <w:rPr>
                <w:noProof/>
                <w:lang w:val="en-US" w:bidi="hi-IN"/>
              </w:rPr>
              <w:t>After selection of column, the system should automatically identify the datatype of the column. Also, if the actor wants to change the datatype of the column in filteration critieria, the should be able to change the data type of the column.</w:t>
            </w:r>
          </w:p>
          <w:p w14:paraId="61616876" w14:textId="77777777" w:rsidR="002459DC" w:rsidRPr="006F2DDC" w:rsidRDefault="002459DC" w:rsidP="00F454DB">
            <w:pPr>
              <w:pStyle w:val="TableText"/>
              <w:numPr>
                <w:ilvl w:val="0"/>
                <w:numId w:val="196"/>
              </w:numPr>
              <w:jc w:val="both"/>
            </w:pPr>
            <w:r w:rsidRPr="006F2DDC">
              <w:rPr>
                <w:noProof/>
                <w:lang w:val="en-US" w:bidi="hi-IN"/>
              </w:rPr>
              <w:t>Post selection datatype, Actor should be able to select the data operator such as, NULL, NOT NULL, EQUALS, NOT EQUALS, INCLUDES, NOT INCLUDES, BEGINS WITH and ENDS WITH.</w:t>
            </w:r>
          </w:p>
          <w:p w14:paraId="70F168C1" w14:textId="77777777" w:rsidR="002459DC" w:rsidRPr="006F2DDC" w:rsidRDefault="002459DC" w:rsidP="00F454DB">
            <w:pPr>
              <w:pStyle w:val="TableText"/>
              <w:numPr>
                <w:ilvl w:val="0"/>
                <w:numId w:val="196"/>
              </w:numPr>
              <w:jc w:val="both"/>
            </w:pPr>
            <w:r w:rsidRPr="006F2DDC">
              <w:rPr>
                <w:noProof/>
                <w:lang w:val="en-US" w:bidi="hi-IN"/>
              </w:rPr>
              <w:t>If actor selects the any of the data operator from EQUALS, NOT EQUALS, INCLUDES, NOT INCLUDES, BEGINS WITH and ENDS WITH operator, the actor should allow to provide the input value for the filter condition.</w:t>
            </w:r>
          </w:p>
          <w:p w14:paraId="784CB7E9" w14:textId="77777777" w:rsidR="002459DC" w:rsidRPr="006F2DDC" w:rsidRDefault="002459DC" w:rsidP="00F454DB">
            <w:pPr>
              <w:pStyle w:val="TableText"/>
              <w:numPr>
                <w:ilvl w:val="0"/>
                <w:numId w:val="196"/>
              </w:numPr>
              <w:jc w:val="both"/>
            </w:pPr>
            <w:r w:rsidRPr="006F2DDC">
              <w:rPr>
                <w:noProof/>
                <w:lang w:val="en-US" w:bidi="hi-IN"/>
              </w:rPr>
              <w:t>The actor should be allowed to enter more filter condition by clicking on Add button</w:t>
            </w:r>
            <w:r w:rsidR="005851F6" w:rsidRPr="006F2DDC">
              <w:rPr>
                <w:noProof/>
                <w:lang w:val="en-US" w:bidi="hi-IN"/>
              </w:rPr>
              <w:drawing>
                <wp:inline distT="0" distB="0" distL="0" distR="0" wp14:anchorId="68181C13" wp14:editId="7FF9F418">
                  <wp:extent cx="628650" cy="257175"/>
                  <wp:effectExtent l="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6F2DDC">
              <w:rPr>
                <w:noProof/>
                <w:lang w:val="en-US" w:bidi="hi-IN"/>
              </w:rPr>
              <w:t xml:space="preserve">. At any time, the actor should be able to remove the filter condition by clicking on the “-“ </w:t>
            </w:r>
            <w:r w:rsidR="005851F6" w:rsidRPr="006F2DDC">
              <w:rPr>
                <w:noProof/>
                <w:lang w:val="en-US" w:bidi="hi-IN"/>
              </w:rPr>
              <w:drawing>
                <wp:inline distT="0" distB="0" distL="0" distR="0" wp14:anchorId="33162BD7" wp14:editId="749C98F7">
                  <wp:extent cx="247650" cy="26670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6F2DDC">
              <w:rPr>
                <w:noProof/>
                <w:lang w:val="en-US" w:bidi="hi-IN"/>
              </w:rPr>
              <w:t xml:space="preserve"> button.</w:t>
            </w:r>
          </w:p>
          <w:p w14:paraId="323852F7" w14:textId="77777777" w:rsidR="002459DC" w:rsidRPr="006F2DDC" w:rsidRDefault="002459DC" w:rsidP="00F454DB">
            <w:pPr>
              <w:pStyle w:val="TableText"/>
              <w:numPr>
                <w:ilvl w:val="0"/>
                <w:numId w:val="193"/>
              </w:numPr>
              <w:jc w:val="both"/>
            </w:pPr>
            <w:r w:rsidRPr="006F2DDC">
              <w:rPr>
                <w:noProof/>
                <w:lang w:val="en-US" w:bidi="hi-IN"/>
              </w:rPr>
              <w:t xml:space="preserve">If the actor clicks on the Import Data into Table </w:t>
            </w:r>
            <w:r w:rsidR="005851F6" w:rsidRPr="006F2DDC">
              <w:rPr>
                <w:noProof/>
                <w:lang w:val="en-US" w:bidi="hi-IN"/>
              </w:rPr>
              <w:drawing>
                <wp:inline distT="0" distB="0" distL="0" distR="0" wp14:anchorId="36A52EF9" wp14:editId="7A07C804">
                  <wp:extent cx="200025" cy="200025"/>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F2DDC">
              <w:rPr>
                <w:noProof/>
                <w:lang w:val="en-US" w:bidi="hi-IN"/>
              </w:rPr>
              <w:t xml:space="preserve"> button, the actor should be able to import the output resultset data into a table.Following details should get provided by the actor before importing the data into the table. </w:t>
            </w:r>
          </w:p>
          <w:p w14:paraId="35D3A82B" w14:textId="77777777" w:rsidR="002459DC" w:rsidRPr="006F2DDC" w:rsidRDefault="002459DC" w:rsidP="00F454DB">
            <w:pPr>
              <w:pStyle w:val="TableText"/>
              <w:numPr>
                <w:ilvl w:val="0"/>
                <w:numId w:val="197"/>
              </w:numPr>
              <w:jc w:val="both"/>
            </w:pPr>
            <w:r w:rsidRPr="006F2DDC">
              <w:rPr>
                <w:noProof/>
                <w:lang w:val="en-US" w:bidi="hi-IN"/>
              </w:rPr>
              <w:lastRenderedPageBreak/>
              <w:t>Actor should be able to see a popup model on the screen along with a title stating “Import Data”</w:t>
            </w:r>
          </w:p>
          <w:p w14:paraId="13E75CAE" w14:textId="77777777" w:rsidR="002459DC" w:rsidRPr="006F2DDC" w:rsidRDefault="002459DC" w:rsidP="00F454DB">
            <w:pPr>
              <w:pStyle w:val="TableText"/>
              <w:numPr>
                <w:ilvl w:val="0"/>
                <w:numId w:val="197"/>
              </w:numPr>
              <w:jc w:val="both"/>
            </w:pPr>
            <w:r w:rsidRPr="006F2DDC">
              <w:t>Actor has to provide the table name.</w:t>
            </w:r>
          </w:p>
          <w:p w14:paraId="2DDB37A2" w14:textId="77777777" w:rsidR="002459DC" w:rsidRPr="006F2DDC" w:rsidRDefault="002459DC" w:rsidP="00F454DB">
            <w:pPr>
              <w:pStyle w:val="TableText"/>
              <w:numPr>
                <w:ilvl w:val="0"/>
                <w:numId w:val="197"/>
              </w:numPr>
              <w:jc w:val="both"/>
            </w:pPr>
            <w:r w:rsidRPr="006F2DDC">
              <w:t>Actor should be able to select the primary key column from the available list of columns of the table.</w:t>
            </w:r>
          </w:p>
          <w:p w14:paraId="4DF21313" w14:textId="77777777" w:rsidR="002459DC" w:rsidRPr="006F2DDC" w:rsidRDefault="002459DC" w:rsidP="00F454DB">
            <w:pPr>
              <w:pStyle w:val="TableText"/>
              <w:numPr>
                <w:ilvl w:val="0"/>
                <w:numId w:val="197"/>
              </w:numPr>
              <w:jc w:val="both"/>
            </w:pPr>
            <w:r w:rsidRPr="006F2DDC">
              <w:t>Actor should be able to see all the columns on the popup model in read only format and along with each field, the actor should be able to select the datatype.</w:t>
            </w:r>
          </w:p>
          <w:p w14:paraId="5AD295D8" w14:textId="77777777" w:rsidR="002459DC" w:rsidRPr="006F2DDC" w:rsidRDefault="002459DC" w:rsidP="00F454DB">
            <w:pPr>
              <w:pStyle w:val="TableText"/>
              <w:numPr>
                <w:ilvl w:val="0"/>
                <w:numId w:val="197"/>
              </w:numPr>
              <w:jc w:val="both"/>
            </w:pPr>
            <w:r w:rsidRPr="006F2DDC">
              <w:t>After providing the details, user should be able to click on the submit button to see the output. At any time, the actor should be able to click on the Cancel button to discard all the changes.</w:t>
            </w:r>
          </w:p>
          <w:p w14:paraId="5BCB666B" w14:textId="77777777" w:rsidR="002459DC" w:rsidRPr="006F2DDC" w:rsidRDefault="002459DC" w:rsidP="00F454DB">
            <w:pPr>
              <w:pStyle w:val="TableText"/>
              <w:numPr>
                <w:ilvl w:val="0"/>
                <w:numId w:val="193"/>
              </w:numPr>
              <w:jc w:val="both"/>
            </w:pPr>
            <w:r w:rsidRPr="006F2DDC">
              <w:t xml:space="preserve">At any time, the actor should be able to refresh the data by clicking on Refresh </w:t>
            </w:r>
            <w:r w:rsidR="005851F6" w:rsidRPr="006F2DDC">
              <w:rPr>
                <w:noProof/>
                <w:lang w:val="en-US" w:bidi="hi-IN"/>
              </w:rPr>
              <w:drawing>
                <wp:inline distT="0" distB="0" distL="0" distR="0" wp14:anchorId="17913F30" wp14:editId="3A31C01F">
                  <wp:extent cx="238125" cy="276225"/>
                  <wp:effectExtent l="0" t="0" r="0" b="0"/>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6F2DDC">
              <w:rPr>
                <w:noProof/>
                <w:lang w:val="en-US" w:bidi="hi-IN"/>
              </w:rPr>
              <w:t xml:space="preserve"> button. As the actor clicks on the refresh button, a pop up window should appear on the screen with a message that “ Do you want to Refresh the data” with two button with a label of YES and NO. If the actor clicks on the YES button, the actor should be able to refresh the data. On clicking of NO button, data should not get refreshed and actor should get returned to previous screen.</w:t>
            </w:r>
          </w:p>
        </w:tc>
      </w:tr>
      <w:tr w:rsidR="002459DC" w:rsidRPr="006F2DDC" w14:paraId="6B2BA6DF" w14:textId="77777777" w:rsidTr="003875F8">
        <w:tc>
          <w:tcPr>
            <w:tcW w:w="8856" w:type="dxa"/>
          </w:tcPr>
          <w:p w14:paraId="188061C5" w14:textId="77777777" w:rsidR="002459DC" w:rsidRPr="006F2DDC" w:rsidRDefault="002459DC" w:rsidP="00837DF4">
            <w:pPr>
              <w:spacing w:line="360" w:lineRule="auto"/>
              <w:ind w:left="0"/>
              <w:jc w:val="both"/>
              <w:rPr>
                <w:b/>
                <w:bCs/>
                <w:noProof/>
                <w:u w:val="single"/>
              </w:rPr>
            </w:pPr>
            <w:r w:rsidRPr="006F2DDC">
              <w:rPr>
                <w:b/>
                <w:bCs/>
                <w:noProof/>
                <w:u w:val="single"/>
              </w:rPr>
              <w:lastRenderedPageBreak/>
              <w:t>Exceptions</w:t>
            </w:r>
          </w:p>
          <w:p w14:paraId="103385A1" w14:textId="77777777" w:rsidR="002459DC" w:rsidRPr="006F2DDC" w:rsidRDefault="002459DC" w:rsidP="00F454DB">
            <w:pPr>
              <w:pStyle w:val="TableText"/>
              <w:numPr>
                <w:ilvl w:val="0"/>
                <w:numId w:val="198"/>
              </w:numPr>
              <w:jc w:val="both"/>
              <w:rPr>
                <w:b/>
                <w:bCs/>
                <w:noProof/>
                <w:u w:val="single"/>
              </w:rPr>
            </w:pPr>
            <w:r w:rsidRPr="006F2DDC">
              <w:rPr>
                <w:b/>
                <w:u w:val="single"/>
              </w:rPr>
              <w:t>The</w:t>
            </w:r>
            <w:r w:rsidRPr="006F2DDC">
              <w:rPr>
                <w:b/>
                <w:bCs/>
                <w:noProof/>
                <w:u w:val="single"/>
              </w:rPr>
              <w:t xml:space="preserve"> actor attempts to submit the details without entering any data in the mandatory fields.</w:t>
            </w:r>
          </w:p>
          <w:p w14:paraId="239A3AC5" w14:textId="77777777" w:rsidR="002459DC" w:rsidRPr="006F2DDC" w:rsidRDefault="002459DC" w:rsidP="002E02C1">
            <w:pPr>
              <w:pStyle w:val="TableText"/>
              <w:ind w:left="360"/>
              <w:jc w:val="both"/>
              <w:rPr>
                <w:noProof/>
              </w:rPr>
            </w:pPr>
            <w:r w:rsidRPr="006F2DDC">
              <w:rPr>
                <w:noProof/>
              </w:rPr>
              <w:t>The system would respond with a message, “This field is required” and the field should get highlighted with red color</w:t>
            </w:r>
            <w:r w:rsidR="00837DF4" w:rsidRPr="006F2DDC">
              <w:rPr>
                <w:noProof/>
              </w:rPr>
              <w:t>.</w:t>
            </w:r>
          </w:p>
          <w:p w14:paraId="6ECD63C4" w14:textId="77777777" w:rsidR="00837DF4" w:rsidRPr="006F2DDC" w:rsidRDefault="00837DF4" w:rsidP="00837DF4">
            <w:pPr>
              <w:spacing w:line="360" w:lineRule="auto"/>
              <w:ind w:left="0"/>
              <w:jc w:val="both"/>
              <w:rPr>
                <w:b/>
                <w:bCs/>
                <w:noProof/>
                <w:u w:val="single"/>
              </w:rPr>
            </w:pPr>
          </w:p>
          <w:p w14:paraId="58794BFD" w14:textId="77777777" w:rsidR="002459DC" w:rsidRPr="006F2DDC" w:rsidRDefault="002459DC" w:rsidP="00F454DB">
            <w:pPr>
              <w:pStyle w:val="TableText"/>
              <w:numPr>
                <w:ilvl w:val="0"/>
                <w:numId w:val="198"/>
              </w:numPr>
              <w:jc w:val="both"/>
              <w:rPr>
                <w:b/>
                <w:bCs/>
                <w:noProof/>
                <w:u w:val="single"/>
              </w:rPr>
            </w:pPr>
            <w:r w:rsidRPr="006F2DDC">
              <w:rPr>
                <w:b/>
                <w:bCs/>
                <w:noProof/>
                <w:u w:val="single"/>
              </w:rPr>
              <w:t>The actor attempts to save the details without executing of query.</w:t>
            </w:r>
          </w:p>
          <w:p w14:paraId="4065176E" w14:textId="77777777" w:rsidR="002459DC" w:rsidRPr="006F2DDC" w:rsidRDefault="002459DC" w:rsidP="002E02C1">
            <w:pPr>
              <w:pStyle w:val="TableText"/>
              <w:ind w:left="360"/>
              <w:jc w:val="both"/>
              <w:rPr>
                <w:noProof/>
              </w:rPr>
            </w:pPr>
            <w:r w:rsidRPr="006F2DDC">
              <w:rPr>
                <w:noProof/>
              </w:rPr>
              <w:t>The system would respond with a message, “No query found”.</w:t>
            </w:r>
          </w:p>
          <w:p w14:paraId="0140ADBB" w14:textId="77777777" w:rsidR="00837DF4" w:rsidRPr="006F2DDC" w:rsidRDefault="00837DF4" w:rsidP="00837DF4">
            <w:pPr>
              <w:spacing w:line="360" w:lineRule="auto"/>
              <w:ind w:left="0"/>
              <w:jc w:val="both"/>
              <w:rPr>
                <w:b/>
                <w:bCs/>
                <w:noProof/>
                <w:u w:val="single"/>
              </w:rPr>
            </w:pPr>
          </w:p>
          <w:p w14:paraId="29559F73" w14:textId="77777777" w:rsidR="002459DC" w:rsidRPr="006F2DDC" w:rsidRDefault="002459DC" w:rsidP="00F454DB">
            <w:pPr>
              <w:pStyle w:val="TableText"/>
              <w:numPr>
                <w:ilvl w:val="0"/>
                <w:numId w:val="198"/>
              </w:numPr>
              <w:jc w:val="both"/>
              <w:rPr>
                <w:b/>
                <w:bCs/>
                <w:noProof/>
                <w:u w:val="single"/>
              </w:rPr>
            </w:pPr>
            <w:r w:rsidRPr="006F2DDC">
              <w:rPr>
                <w:b/>
                <w:bCs/>
                <w:noProof/>
                <w:u w:val="single"/>
              </w:rPr>
              <w:t>The actor attempts to save the data by clicking on Export to excel button without execution of query.</w:t>
            </w:r>
          </w:p>
          <w:p w14:paraId="54D2C150" w14:textId="77777777" w:rsidR="002459DC" w:rsidRPr="006F2DDC" w:rsidRDefault="002459DC" w:rsidP="00C67110">
            <w:pPr>
              <w:pStyle w:val="TableText"/>
              <w:ind w:left="360"/>
              <w:jc w:val="both"/>
              <w:rPr>
                <w:noProof/>
              </w:rPr>
            </w:pPr>
            <w:r w:rsidRPr="006F2DDC">
              <w:rPr>
                <w:noProof/>
              </w:rPr>
              <w:t>The system would respond with a message, “No Data found”.</w:t>
            </w:r>
          </w:p>
          <w:p w14:paraId="344F0ACB" w14:textId="77777777" w:rsidR="00837DF4" w:rsidRPr="006F2DDC" w:rsidRDefault="00837DF4" w:rsidP="00837DF4">
            <w:pPr>
              <w:spacing w:line="360" w:lineRule="auto"/>
              <w:ind w:left="0"/>
              <w:jc w:val="both"/>
              <w:rPr>
                <w:b/>
                <w:bCs/>
                <w:noProof/>
                <w:u w:val="single"/>
              </w:rPr>
            </w:pPr>
          </w:p>
          <w:p w14:paraId="575DDF1E" w14:textId="77777777" w:rsidR="002459DC" w:rsidRPr="006F2DDC" w:rsidRDefault="002459DC" w:rsidP="00F454DB">
            <w:pPr>
              <w:pStyle w:val="TableText"/>
              <w:numPr>
                <w:ilvl w:val="0"/>
                <w:numId w:val="198"/>
              </w:numPr>
              <w:jc w:val="both"/>
              <w:rPr>
                <w:b/>
                <w:bCs/>
                <w:noProof/>
                <w:u w:val="single"/>
              </w:rPr>
            </w:pPr>
            <w:r w:rsidRPr="006F2DDC">
              <w:rPr>
                <w:b/>
                <w:bCs/>
                <w:noProof/>
                <w:u w:val="single"/>
              </w:rPr>
              <w:t>The actor attempts to save the data by clicking on Export to csv button without execution of query.</w:t>
            </w:r>
          </w:p>
          <w:p w14:paraId="474565C7" w14:textId="77777777" w:rsidR="002459DC" w:rsidRPr="006F2DDC" w:rsidRDefault="002459DC" w:rsidP="00C67110">
            <w:pPr>
              <w:pStyle w:val="TableText"/>
              <w:ind w:left="360"/>
              <w:jc w:val="both"/>
              <w:rPr>
                <w:noProof/>
              </w:rPr>
            </w:pPr>
            <w:r w:rsidRPr="006F2DDC">
              <w:rPr>
                <w:noProof/>
              </w:rPr>
              <w:t>The system would respond with a message, “No Data found”.</w:t>
            </w:r>
          </w:p>
          <w:p w14:paraId="4C5E6200" w14:textId="77777777" w:rsidR="00837DF4" w:rsidRPr="006F2DDC" w:rsidRDefault="00837DF4" w:rsidP="00837DF4">
            <w:pPr>
              <w:spacing w:line="360" w:lineRule="auto"/>
              <w:ind w:left="0"/>
              <w:jc w:val="both"/>
              <w:rPr>
                <w:b/>
                <w:bCs/>
                <w:noProof/>
                <w:u w:val="single"/>
              </w:rPr>
            </w:pPr>
          </w:p>
          <w:p w14:paraId="5BE28A9E" w14:textId="77777777" w:rsidR="002459DC" w:rsidRPr="006F2DDC" w:rsidRDefault="002459DC" w:rsidP="00F454DB">
            <w:pPr>
              <w:pStyle w:val="TableText"/>
              <w:numPr>
                <w:ilvl w:val="0"/>
                <w:numId w:val="198"/>
              </w:numPr>
              <w:jc w:val="both"/>
              <w:rPr>
                <w:b/>
                <w:bCs/>
                <w:noProof/>
                <w:u w:val="single"/>
              </w:rPr>
            </w:pPr>
            <w:r w:rsidRPr="006F2DDC">
              <w:rPr>
                <w:b/>
                <w:bCs/>
                <w:noProof/>
                <w:u w:val="single"/>
              </w:rPr>
              <w:t>In case of Random sampling, if the actor attempts to enter the number which is greater than the actual record set.</w:t>
            </w:r>
          </w:p>
          <w:p w14:paraId="1CECA977" w14:textId="77777777" w:rsidR="002459DC" w:rsidRPr="006F2DDC" w:rsidRDefault="002459DC" w:rsidP="00C67110">
            <w:pPr>
              <w:pStyle w:val="TableText"/>
              <w:ind w:left="360"/>
              <w:jc w:val="both"/>
              <w:rPr>
                <w:noProof/>
              </w:rPr>
            </w:pPr>
            <w:r w:rsidRPr="006F2DDC">
              <w:rPr>
                <w:noProof/>
              </w:rPr>
              <w:lastRenderedPageBreak/>
              <w:t>The system would respond with a message, “Sample size can not be greater than total number of records.”.</w:t>
            </w:r>
          </w:p>
          <w:p w14:paraId="3E2DFA72" w14:textId="77777777" w:rsidR="00837DF4" w:rsidRPr="006F2DDC" w:rsidRDefault="00837DF4" w:rsidP="00837DF4">
            <w:pPr>
              <w:spacing w:line="360" w:lineRule="auto"/>
              <w:ind w:left="0"/>
              <w:jc w:val="both"/>
              <w:rPr>
                <w:b/>
                <w:bCs/>
                <w:noProof/>
                <w:u w:val="single"/>
              </w:rPr>
            </w:pPr>
          </w:p>
          <w:p w14:paraId="04EDB472" w14:textId="77777777" w:rsidR="002459DC" w:rsidRPr="006F2DDC" w:rsidRDefault="002459DC" w:rsidP="00F454DB">
            <w:pPr>
              <w:pStyle w:val="TableText"/>
              <w:numPr>
                <w:ilvl w:val="0"/>
                <w:numId w:val="198"/>
              </w:numPr>
              <w:jc w:val="both"/>
              <w:rPr>
                <w:b/>
                <w:bCs/>
                <w:noProof/>
                <w:u w:val="single"/>
              </w:rPr>
            </w:pPr>
            <w:r w:rsidRPr="006F2DDC">
              <w:rPr>
                <w:b/>
                <w:bCs/>
                <w:noProof/>
                <w:u w:val="single"/>
              </w:rPr>
              <w:t>If the actor attempts to click on Submit button without selecting any record in Judgmental sampling.</w:t>
            </w:r>
          </w:p>
          <w:p w14:paraId="2E302267" w14:textId="77777777" w:rsidR="002459DC" w:rsidRPr="006F2DDC" w:rsidRDefault="002459DC" w:rsidP="00C67110">
            <w:pPr>
              <w:pStyle w:val="TableText"/>
              <w:ind w:left="360"/>
              <w:jc w:val="both"/>
              <w:rPr>
                <w:noProof/>
              </w:rPr>
            </w:pPr>
            <w:r w:rsidRPr="006F2DDC">
              <w:rPr>
                <w:bCs/>
                <w:noProof/>
              </w:rPr>
              <w:t>The</w:t>
            </w:r>
            <w:r w:rsidRPr="006F2DDC">
              <w:rPr>
                <w:noProof/>
              </w:rPr>
              <w:t xml:space="preserve"> system would respond with a message, “Select at least 1 record.”</w:t>
            </w:r>
          </w:p>
          <w:p w14:paraId="07A48A9C" w14:textId="77777777" w:rsidR="00837DF4" w:rsidRPr="006F2DDC" w:rsidRDefault="00837DF4" w:rsidP="00837DF4">
            <w:pPr>
              <w:spacing w:line="360" w:lineRule="auto"/>
              <w:ind w:left="0"/>
              <w:jc w:val="both"/>
              <w:rPr>
                <w:b/>
                <w:bCs/>
                <w:noProof/>
                <w:u w:val="single"/>
              </w:rPr>
            </w:pPr>
          </w:p>
          <w:p w14:paraId="4E663732" w14:textId="77777777" w:rsidR="002459DC" w:rsidRPr="006F2DDC" w:rsidRDefault="002459DC" w:rsidP="00F454DB">
            <w:pPr>
              <w:pStyle w:val="TableText"/>
              <w:numPr>
                <w:ilvl w:val="0"/>
                <w:numId w:val="198"/>
              </w:numPr>
              <w:jc w:val="both"/>
              <w:rPr>
                <w:b/>
                <w:bCs/>
                <w:noProof/>
                <w:u w:val="single"/>
              </w:rPr>
            </w:pPr>
            <w:r w:rsidRPr="006F2DDC">
              <w:rPr>
                <w:b/>
                <w:bCs/>
                <w:noProof/>
                <w:u w:val="single"/>
              </w:rPr>
              <w:t>In case of stratified sampling, if the actor attempts to click on the step 2 without entering the details in step 1 such as Type and Field</w:t>
            </w:r>
          </w:p>
          <w:p w14:paraId="42605FAB" w14:textId="77777777" w:rsidR="002459DC" w:rsidRPr="006F2DDC" w:rsidRDefault="002459DC" w:rsidP="00C67110">
            <w:pPr>
              <w:pStyle w:val="TableText"/>
              <w:ind w:left="360"/>
              <w:jc w:val="both"/>
              <w:rPr>
                <w:noProof/>
              </w:rPr>
            </w:pPr>
            <w:r w:rsidRPr="006F2DDC">
              <w:rPr>
                <w:noProof/>
              </w:rPr>
              <w:t>The system would respond with a message, “This field is required”.</w:t>
            </w:r>
          </w:p>
          <w:p w14:paraId="0642E92F" w14:textId="77777777" w:rsidR="00837DF4" w:rsidRPr="006F2DDC" w:rsidRDefault="00837DF4" w:rsidP="00837DF4">
            <w:pPr>
              <w:spacing w:line="360" w:lineRule="auto"/>
              <w:ind w:left="0"/>
              <w:jc w:val="both"/>
              <w:rPr>
                <w:b/>
                <w:bCs/>
                <w:noProof/>
                <w:u w:val="single"/>
              </w:rPr>
            </w:pPr>
          </w:p>
          <w:p w14:paraId="4FF85D2E" w14:textId="77777777" w:rsidR="002459DC" w:rsidRPr="006F2DDC" w:rsidRDefault="002459DC" w:rsidP="00F454DB">
            <w:pPr>
              <w:pStyle w:val="TableText"/>
              <w:numPr>
                <w:ilvl w:val="0"/>
                <w:numId w:val="198"/>
              </w:numPr>
              <w:jc w:val="both"/>
              <w:rPr>
                <w:b/>
                <w:bCs/>
                <w:noProof/>
                <w:u w:val="single"/>
              </w:rPr>
            </w:pPr>
            <w:r w:rsidRPr="006F2DDC">
              <w:rPr>
                <w:b/>
                <w:bCs/>
                <w:noProof/>
                <w:u w:val="single"/>
              </w:rPr>
              <w:t>If the actor s</w:t>
            </w:r>
            <w:r w:rsidR="00C463D5" w:rsidRPr="006F2DDC">
              <w:rPr>
                <w:b/>
                <w:bCs/>
                <w:noProof/>
                <w:u w:val="single"/>
              </w:rPr>
              <w:t>e</w:t>
            </w:r>
            <w:r w:rsidRPr="006F2DDC">
              <w:rPr>
                <w:b/>
                <w:bCs/>
                <w:noProof/>
                <w:u w:val="single"/>
              </w:rPr>
              <w:t>lect</w:t>
            </w:r>
            <w:r w:rsidR="00C463D5" w:rsidRPr="006F2DDC">
              <w:rPr>
                <w:b/>
                <w:bCs/>
                <w:noProof/>
                <w:u w:val="single"/>
              </w:rPr>
              <w:t>s</w:t>
            </w:r>
            <w:r w:rsidRPr="006F2DDC">
              <w:rPr>
                <w:b/>
                <w:bCs/>
                <w:noProof/>
                <w:u w:val="single"/>
              </w:rPr>
              <w:t xml:space="preserve"> the wrong type of data type in Data filter option and try to apply any operation</w:t>
            </w:r>
          </w:p>
          <w:p w14:paraId="061B94E4" w14:textId="77777777" w:rsidR="002459DC" w:rsidRPr="006F2DDC" w:rsidRDefault="002459DC" w:rsidP="00C67110">
            <w:pPr>
              <w:pStyle w:val="TableText"/>
              <w:ind w:left="360"/>
              <w:jc w:val="both"/>
              <w:rPr>
                <w:noProof/>
              </w:rPr>
            </w:pPr>
            <w:r w:rsidRPr="006F2DDC">
              <w:rPr>
                <w:noProof/>
              </w:rPr>
              <w:t xml:space="preserve">The system would respond with a message, “No records found. Please check the filter conditions”. </w:t>
            </w:r>
          </w:p>
        </w:tc>
      </w:tr>
      <w:tr w:rsidR="002459DC" w:rsidRPr="006F2DDC" w14:paraId="3C50535D" w14:textId="77777777" w:rsidTr="003875F8">
        <w:tc>
          <w:tcPr>
            <w:tcW w:w="8856" w:type="dxa"/>
          </w:tcPr>
          <w:p w14:paraId="04ADB41F" w14:textId="77777777" w:rsidR="002459DC" w:rsidRPr="006F2DDC" w:rsidRDefault="002459DC" w:rsidP="003875F8">
            <w:pPr>
              <w:pStyle w:val="TableText"/>
              <w:jc w:val="both"/>
              <w:rPr>
                <w:b/>
                <w:bCs/>
              </w:rPr>
            </w:pPr>
            <w:r w:rsidRPr="006F2DDC">
              <w:rPr>
                <w:b/>
                <w:bCs/>
              </w:rPr>
              <w:lastRenderedPageBreak/>
              <w:t>Business Rules</w:t>
            </w:r>
          </w:p>
          <w:p w14:paraId="16E3CD86" w14:textId="77777777" w:rsidR="002459DC" w:rsidRPr="006F2DDC" w:rsidRDefault="002459DC" w:rsidP="003875F8">
            <w:pPr>
              <w:pStyle w:val="TableText"/>
              <w:jc w:val="both"/>
            </w:pPr>
            <w:r w:rsidRPr="006F2DDC">
              <w:t>None</w:t>
            </w:r>
          </w:p>
        </w:tc>
      </w:tr>
      <w:tr w:rsidR="002459DC" w:rsidRPr="006F2DDC" w14:paraId="6C0DE2A7" w14:textId="77777777" w:rsidTr="003875F8">
        <w:tc>
          <w:tcPr>
            <w:tcW w:w="8856" w:type="dxa"/>
          </w:tcPr>
          <w:p w14:paraId="709AEDC6" w14:textId="77777777" w:rsidR="002459DC" w:rsidRPr="006F2DDC" w:rsidRDefault="002459DC" w:rsidP="003875F8">
            <w:pPr>
              <w:pStyle w:val="TableText"/>
              <w:jc w:val="both"/>
              <w:rPr>
                <w:b/>
                <w:bCs/>
              </w:rPr>
            </w:pPr>
            <w:r w:rsidRPr="006F2DDC">
              <w:rPr>
                <w:b/>
                <w:bCs/>
              </w:rPr>
              <w:t>Relationships</w:t>
            </w:r>
          </w:p>
          <w:p w14:paraId="02A0C0B7" w14:textId="77777777" w:rsidR="002459DC" w:rsidRPr="006F2DDC" w:rsidRDefault="002459DC" w:rsidP="003875F8">
            <w:pPr>
              <w:pStyle w:val="TableText"/>
              <w:jc w:val="both"/>
            </w:pPr>
            <w:r w:rsidRPr="006F2DDC">
              <w:t>None</w:t>
            </w:r>
          </w:p>
        </w:tc>
      </w:tr>
      <w:tr w:rsidR="002459DC" w:rsidRPr="006F2DDC" w14:paraId="5689A2ED" w14:textId="77777777" w:rsidTr="003875F8">
        <w:tc>
          <w:tcPr>
            <w:tcW w:w="8856" w:type="dxa"/>
          </w:tcPr>
          <w:p w14:paraId="6BBD0705" w14:textId="77777777" w:rsidR="002459DC" w:rsidRPr="006F2DDC" w:rsidRDefault="002459DC" w:rsidP="003875F8">
            <w:pPr>
              <w:pStyle w:val="TableText"/>
              <w:jc w:val="both"/>
              <w:rPr>
                <w:b/>
                <w:bCs/>
              </w:rPr>
            </w:pPr>
            <w:r w:rsidRPr="006F2DDC">
              <w:rPr>
                <w:b/>
                <w:bCs/>
              </w:rPr>
              <w:t>Special Requirements</w:t>
            </w:r>
          </w:p>
          <w:p w14:paraId="4DC34061" w14:textId="77777777" w:rsidR="002459DC" w:rsidRPr="006F2DDC" w:rsidRDefault="002459DC" w:rsidP="003875F8">
            <w:pPr>
              <w:pStyle w:val="TableText"/>
              <w:jc w:val="both"/>
            </w:pPr>
            <w:r w:rsidRPr="006F2DDC">
              <w:t xml:space="preserve">None </w:t>
            </w:r>
          </w:p>
        </w:tc>
      </w:tr>
      <w:tr w:rsidR="002459DC" w:rsidRPr="006F2DDC" w14:paraId="61286AA9" w14:textId="77777777" w:rsidTr="003875F8">
        <w:tc>
          <w:tcPr>
            <w:tcW w:w="8856" w:type="dxa"/>
          </w:tcPr>
          <w:p w14:paraId="793C4831" w14:textId="77777777" w:rsidR="002459DC" w:rsidRPr="006F2DDC" w:rsidRDefault="002459DC" w:rsidP="003875F8">
            <w:pPr>
              <w:pStyle w:val="TableText"/>
              <w:jc w:val="both"/>
              <w:rPr>
                <w:b/>
                <w:bCs/>
              </w:rPr>
            </w:pPr>
            <w:r w:rsidRPr="006F2DDC">
              <w:rPr>
                <w:b/>
                <w:bCs/>
              </w:rPr>
              <w:t>Assumptions</w:t>
            </w:r>
          </w:p>
          <w:p w14:paraId="18AA87CC" w14:textId="77777777" w:rsidR="002459DC" w:rsidRPr="006F2DDC" w:rsidRDefault="002459DC" w:rsidP="003875F8">
            <w:pPr>
              <w:pStyle w:val="TableText"/>
              <w:jc w:val="both"/>
            </w:pPr>
            <w:r w:rsidRPr="006F2DDC">
              <w:t xml:space="preserve">None </w:t>
            </w:r>
          </w:p>
        </w:tc>
      </w:tr>
    </w:tbl>
    <w:p w14:paraId="6690AF28" w14:textId="77777777" w:rsidR="002459DC" w:rsidRPr="006F2DDC" w:rsidRDefault="002459DC" w:rsidP="002459DC">
      <w:pPr>
        <w:pStyle w:val="BodyText"/>
        <w:ind w:left="0"/>
      </w:pPr>
    </w:p>
    <w:p w14:paraId="579C8299" w14:textId="77777777" w:rsidR="002459DC" w:rsidRPr="006F2DDC" w:rsidRDefault="002459DC" w:rsidP="002459DC">
      <w:pPr>
        <w:pStyle w:val="Heading3"/>
        <w:ind w:left="0"/>
      </w:pPr>
      <w:r w:rsidRPr="006F2DDC">
        <w:br w:type="page"/>
      </w:r>
      <w:bookmarkStart w:id="52" w:name="_Toc24137624"/>
      <w:r w:rsidR="00EB2BF7" w:rsidRPr="006F2DDC">
        <w:lastRenderedPageBreak/>
        <w:t xml:space="preserve">UC </w:t>
      </w:r>
      <w:r w:rsidRPr="006F2DDC">
        <w:t>3.</w:t>
      </w:r>
      <w:r w:rsidR="00315DCD" w:rsidRPr="006F2DDC">
        <w:t>2</w:t>
      </w:r>
      <w:r w:rsidRPr="006F2DDC">
        <w:t>.</w:t>
      </w:r>
      <w:r w:rsidR="0024447B" w:rsidRPr="006F2DDC">
        <w:t>10</w:t>
      </w:r>
      <w:r w:rsidRPr="006F2DDC">
        <w:t xml:space="preserve"> Advanced Query</w:t>
      </w:r>
      <w:bookmarkEnd w:id="5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2459DC" w:rsidRPr="006F2DDC" w14:paraId="31D3AB50" w14:textId="77777777" w:rsidTr="003875F8">
        <w:tc>
          <w:tcPr>
            <w:tcW w:w="8856" w:type="dxa"/>
          </w:tcPr>
          <w:p w14:paraId="2A4B0518" w14:textId="77777777" w:rsidR="002459DC" w:rsidRPr="006F2DDC" w:rsidRDefault="002459DC" w:rsidP="003875F8">
            <w:pPr>
              <w:pStyle w:val="TableText"/>
              <w:jc w:val="both"/>
              <w:rPr>
                <w:b/>
                <w:bCs/>
              </w:rPr>
            </w:pPr>
            <w:r w:rsidRPr="006F2DDC">
              <w:rPr>
                <w:b/>
                <w:bCs/>
              </w:rPr>
              <w:t>Actor(s)</w:t>
            </w:r>
          </w:p>
          <w:p w14:paraId="1B0F3792" w14:textId="77777777" w:rsidR="002459DC" w:rsidRPr="006F2DDC" w:rsidRDefault="002459DC" w:rsidP="003875F8">
            <w:pPr>
              <w:pStyle w:val="TableText"/>
              <w:jc w:val="both"/>
            </w:pPr>
            <w:r w:rsidRPr="006F2DDC">
              <w:t>Designer</w:t>
            </w:r>
          </w:p>
        </w:tc>
      </w:tr>
      <w:tr w:rsidR="002459DC" w:rsidRPr="006F2DDC" w14:paraId="58D26467" w14:textId="77777777" w:rsidTr="003875F8">
        <w:tc>
          <w:tcPr>
            <w:tcW w:w="8856" w:type="dxa"/>
          </w:tcPr>
          <w:p w14:paraId="205FFCA6" w14:textId="77777777" w:rsidR="002459DC" w:rsidRPr="006F2DDC" w:rsidRDefault="002459DC" w:rsidP="003875F8">
            <w:pPr>
              <w:pStyle w:val="TableText"/>
              <w:jc w:val="both"/>
              <w:rPr>
                <w:b/>
                <w:bCs/>
              </w:rPr>
            </w:pPr>
            <w:r w:rsidRPr="006F2DDC">
              <w:rPr>
                <w:b/>
                <w:bCs/>
              </w:rPr>
              <w:t>Description</w:t>
            </w:r>
          </w:p>
          <w:p w14:paraId="1D6C24F4" w14:textId="77777777" w:rsidR="002459DC" w:rsidRPr="006F2DDC" w:rsidRDefault="002459DC" w:rsidP="003875F8">
            <w:pPr>
              <w:pStyle w:val="TableText"/>
              <w:jc w:val="both"/>
            </w:pPr>
            <w:r w:rsidRPr="006F2DDC">
              <w:t xml:space="preserve">This use case would allow the actor to write and execute the </w:t>
            </w:r>
            <w:r w:rsidR="00F4458C" w:rsidRPr="006F2DDC">
              <w:t>SQL</w:t>
            </w:r>
            <w:r w:rsidRPr="006F2DDC">
              <w:t xml:space="preserve"> query and allows the user to perform various operations.</w:t>
            </w:r>
          </w:p>
        </w:tc>
      </w:tr>
      <w:tr w:rsidR="002459DC" w:rsidRPr="006F2DDC" w14:paraId="0CBDC571" w14:textId="77777777" w:rsidTr="003875F8">
        <w:tc>
          <w:tcPr>
            <w:tcW w:w="8856" w:type="dxa"/>
          </w:tcPr>
          <w:p w14:paraId="1A62B35D" w14:textId="77777777" w:rsidR="002459DC" w:rsidRPr="006F2DDC" w:rsidRDefault="002459DC" w:rsidP="003875F8">
            <w:pPr>
              <w:pStyle w:val="TableText"/>
              <w:jc w:val="both"/>
              <w:rPr>
                <w:b/>
                <w:bCs/>
              </w:rPr>
            </w:pPr>
            <w:r w:rsidRPr="006F2DDC">
              <w:rPr>
                <w:b/>
                <w:bCs/>
              </w:rPr>
              <w:t>Pre-Conditions</w:t>
            </w:r>
          </w:p>
          <w:p w14:paraId="5787B87F" w14:textId="77777777" w:rsidR="002459DC" w:rsidRPr="006F2DDC" w:rsidRDefault="002459DC" w:rsidP="00183E0F">
            <w:pPr>
              <w:pStyle w:val="ListParagraph"/>
              <w:numPr>
                <w:ilvl w:val="0"/>
                <w:numId w:val="15"/>
              </w:numPr>
              <w:suppressAutoHyphens/>
              <w:spacing w:line="360" w:lineRule="auto"/>
              <w:jc w:val="both"/>
            </w:pPr>
            <w:r w:rsidRPr="006F2DDC">
              <w:t>Actor must log into the system with the valid Login ID and password.</w:t>
            </w:r>
          </w:p>
        </w:tc>
      </w:tr>
      <w:tr w:rsidR="002459DC" w:rsidRPr="006F2DDC" w14:paraId="48D71C82" w14:textId="77777777" w:rsidTr="003875F8">
        <w:tc>
          <w:tcPr>
            <w:tcW w:w="8856" w:type="dxa"/>
          </w:tcPr>
          <w:p w14:paraId="674C49B4" w14:textId="77777777" w:rsidR="002459DC" w:rsidRPr="006F2DDC" w:rsidRDefault="002459DC" w:rsidP="003875F8">
            <w:pPr>
              <w:pStyle w:val="TableText"/>
              <w:jc w:val="both"/>
              <w:rPr>
                <w:b/>
                <w:bCs/>
              </w:rPr>
            </w:pPr>
            <w:r w:rsidRPr="006F2DDC">
              <w:rPr>
                <w:b/>
                <w:bCs/>
              </w:rPr>
              <w:t>Triggers</w:t>
            </w:r>
          </w:p>
          <w:p w14:paraId="74B46D6E" w14:textId="77777777" w:rsidR="002459DC" w:rsidRPr="006F2DDC" w:rsidRDefault="002459DC" w:rsidP="00F454DB">
            <w:pPr>
              <w:pStyle w:val="ListParagraph"/>
              <w:numPr>
                <w:ilvl w:val="0"/>
                <w:numId w:val="182"/>
              </w:numPr>
              <w:suppressAutoHyphens/>
              <w:spacing w:line="360" w:lineRule="auto"/>
              <w:jc w:val="both"/>
            </w:pPr>
            <w:r w:rsidRPr="006F2DDC">
              <w:t xml:space="preserve">Actor selects the Advance Query from the </w:t>
            </w:r>
            <w:proofErr w:type="gramStart"/>
            <w:r w:rsidRPr="006F2DDC">
              <w:t>left hand</w:t>
            </w:r>
            <w:proofErr w:type="gramEnd"/>
            <w:r w:rsidRPr="006F2DDC">
              <w:t xml:space="preserve"> side menu.</w:t>
            </w:r>
          </w:p>
        </w:tc>
      </w:tr>
      <w:tr w:rsidR="002459DC" w:rsidRPr="006F2DDC" w14:paraId="0A57D917" w14:textId="77777777" w:rsidTr="003875F8">
        <w:tc>
          <w:tcPr>
            <w:tcW w:w="8856" w:type="dxa"/>
          </w:tcPr>
          <w:p w14:paraId="7F6D7154" w14:textId="77777777" w:rsidR="002459DC" w:rsidRPr="006F2DDC" w:rsidRDefault="002459DC" w:rsidP="003875F8">
            <w:pPr>
              <w:pStyle w:val="TableText"/>
              <w:jc w:val="both"/>
              <w:rPr>
                <w:b/>
              </w:rPr>
            </w:pPr>
            <w:r w:rsidRPr="006F2DDC">
              <w:rPr>
                <w:b/>
              </w:rPr>
              <w:t>Normal Flow</w:t>
            </w:r>
          </w:p>
          <w:p w14:paraId="24A19602" w14:textId="77777777" w:rsidR="002459DC" w:rsidRPr="006F2DDC" w:rsidRDefault="002459DC" w:rsidP="00635B7F">
            <w:pPr>
              <w:spacing w:line="360" w:lineRule="auto"/>
              <w:ind w:left="0"/>
              <w:jc w:val="both"/>
            </w:pPr>
            <w:r w:rsidRPr="006F2DDC">
              <w:t>The system would prompt the actor to do the following tasks.</w:t>
            </w:r>
          </w:p>
          <w:p w14:paraId="6604932E" w14:textId="77777777" w:rsidR="002459DC" w:rsidRPr="006F2DDC" w:rsidRDefault="002459DC" w:rsidP="00F454DB">
            <w:pPr>
              <w:pStyle w:val="ListParagraph"/>
              <w:numPr>
                <w:ilvl w:val="0"/>
                <w:numId w:val="183"/>
              </w:numPr>
              <w:suppressAutoHyphens/>
              <w:spacing w:line="360" w:lineRule="auto"/>
              <w:jc w:val="both"/>
            </w:pPr>
            <w:r w:rsidRPr="006F2DDC">
              <w:t xml:space="preserve">Actor can view the schema, table and column name in the </w:t>
            </w:r>
            <w:proofErr w:type="gramStart"/>
            <w:r w:rsidRPr="006F2DDC">
              <w:t>left hand</w:t>
            </w:r>
            <w:proofErr w:type="gramEnd"/>
            <w:r w:rsidRPr="006F2DDC">
              <w:t xml:space="preserve"> side menu of advance query.</w:t>
            </w:r>
          </w:p>
          <w:p w14:paraId="588F3E5A" w14:textId="77777777" w:rsidR="002459DC" w:rsidRPr="006F2DDC" w:rsidRDefault="002459DC" w:rsidP="00F454DB">
            <w:pPr>
              <w:pStyle w:val="TableText"/>
              <w:numPr>
                <w:ilvl w:val="0"/>
                <w:numId w:val="183"/>
              </w:numPr>
              <w:jc w:val="both"/>
            </w:pPr>
            <w:r w:rsidRPr="006F2DDC">
              <w:t xml:space="preserve">Actor should be able to write the </w:t>
            </w:r>
            <w:r w:rsidR="00F4458C" w:rsidRPr="006F2DDC">
              <w:t>SQL</w:t>
            </w:r>
            <w:r w:rsidRPr="006F2DDC">
              <w:t xml:space="preserve"> query and able to execute the written query.</w:t>
            </w:r>
          </w:p>
        </w:tc>
      </w:tr>
      <w:tr w:rsidR="002459DC" w:rsidRPr="006F2DDC" w14:paraId="476428F3" w14:textId="77777777" w:rsidTr="003875F8">
        <w:tc>
          <w:tcPr>
            <w:tcW w:w="8856" w:type="dxa"/>
          </w:tcPr>
          <w:p w14:paraId="67300B63" w14:textId="77777777" w:rsidR="002459DC" w:rsidRPr="006F2DDC" w:rsidRDefault="003C395F" w:rsidP="003875F8">
            <w:pPr>
              <w:pStyle w:val="TableText"/>
              <w:jc w:val="both"/>
              <w:rPr>
                <w:b/>
                <w:bCs/>
              </w:rPr>
            </w:pPr>
            <w:r w:rsidRPr="006F2DDC">
              <w:rPr>
                <w:b/>
                <w:bCs/>
              </w:rPr>
              <w:t>Alternative Flow</w:t>
            </w:r>
          </w:p>
          <w:p w14:paraId="3931D278" w14:textId="77777777" w:rsidR="002459DC" w:rsidRPr="006F2DDC" w:rsidRDefault="002459DC" w:rsidP="003875F8">
            <w:pPr>
              <w:pStyle w:val="TableText"/>
              <w:jc w:val="both"/>
            </w:pPr>
            <w:r w:rsidRPr="006F2DDC">
              <w:t xml:space="preserve">None </w:t>
            </w:r>
          </w:p>
        </w:tc>
      </w:tr>
      <w:tr w:rsidR="002459DC" w:rsidRPr="006F2DDC" w14:paraId="6E703A0F" w14:textId="77777777" w:rsidTr="003875F8">
        <w:tc>
          <w:tcPr>
            <w:tcW w:w="8856" w:type="dxa"/>
          </w:tcPr>
          <w:p w14:paraId="6883C692" w14:textId="77777777" w:rsidR="002459DC" w:rsidRPr="006F2DDC" w:rsidRDefault="002459DC" w:rsidP="003875F8">
            <w:pPr>
              <w:pStyle w:val="TableText"/>
              <w:jc w:val="both"/>
              <w:rPr>
                <w:b/>
                <w:bCs/>
              </w:rPr>
            </w:pPr>
            <w:r w:rsidRPr="006F2DDC">
              <w:rPr>
                <w:b/>
                <w:bCs/>
              </w:rPr>
              <w:t>Post Conditions</w:t>
            </w:r>
          </w:p>
          <w:p w14:paraId="2265B624" w14:textId="77777777" w:rsidR="002459DC" w:rsidRPr="006F2DDC" w:rsidRDefault="002459DC" w:rsidP="00F454DB">
            <w:pPr>
              <w:pStyle w:val="TableText"/>
              <w:numPr>
                <w:ilvl w:val="0"/>
                <w:numId w:val="184"/>
              </w:numPr>
              <w:jc w:val="both"/>
            </w:pPr>
            <w:r w:rsidRPr="006F2DDC">
              <w:t xml:space="preserve">If the actor clicks on the execute button </w:t>
            </w:r>
            <w:r w:rsidR="005851F6" w:rsidRPr="006F2DDC">
              <w:rPr>
                <w:noProof/>
                <w:lang w:val="en-US" w:bidi="hi-IN"/>
              </w:rPr>
              <w:drawing>
                <wp:inline distT="0" distB="0" distL="0" distR="0" wp14:anchorId="21A43B22" wp14:editId="347D40F9">
                  <wp:extent cx="257175" cy="200025"/>
                  <wp:effectExtent l="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6F2DDC">
              <w:t>, then user should be able to view the result set in the output panel window and also the actor should be able to see all the previously executed queries in the HISTORY tab.</w:t>
            </w:r>
          </w:p>
          <w:p w14:paraId="33095A85" w14:textId="77777777" w:rsidR="002459DC" w:rsidRPr="006F2DDC" w:rsidRDefault="002459DC" w:rsidP="00F454DB">
            <w:pPr>
              <w:pStyle w:val="TableText"/>
              <w:numPr>
                <w:ilvl w:val="0"/>
                <w:numId w:val="184"/>
              </w:numPr>
              <w:jc w:val="both"/>
            </w:pPr>
            <w:r w:rsidRPr="006F2DDC">
              <w:t>If the user aborts the operation by clicking on the cancel query button</w:t>
            </w:r>
            <w:r w:rsidR="005851F6" w:rsidRPr="006F2DDC">
              <w:rPr>
                <w:noProof/>
                <w:lang w:val="en-US" w:bidi="hi-IN"/>
              </w:rPr>
              <w:drawing>
                <wp:inline distT="0" distB="0" distL="0" distR="0" wp14:anchorId="44325E15" wp14:editId="5B502C5C">
                  <wp:extent cx="276225" cy="190500"/>
                  <wp:effectExtent l="0" t="0" r="0"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6F2DDC">
              <w:rPr>
                <w:noProof/>
                <w:lang w:val="en-US" w:bidi="hi-IN"/>
              </w:rPr>
              <w:t>, then the execution of qeury should get stopped and user should return to previous step.</w:t>
            </w:r>
          </w:p>
          <w:p w14:paraId="08E2792F" w14:textId="77777777" w:rsidR="002459DC" w:rsidRPr="006F2DDC" w:rsidRDefault="002459DC" w:rsidP="00F454DB">
            <w:pPr>
              <w:pStyle w:val="TableText"/>
              <w:numPr>
                <w:ilvl w:val="0"/>
                <w:numId w:val="184"/>
              </w:numPr>
              <w:jc w:val="both"/>
            </w:pPr>
            <w:r w:rsidRPr="006F2DDC">
              <w:rPr>
                <w:noProof/>
                <w:lang w:val="en-US" w:bidi="hi-IN"/>
              </w:rPr>
              <w:t xml:space="preserve">If the actor clicks on the Save Query button </w:t>
            </w:r>
            <w:r w:rsidR="005851F6" w:rsidRPr="006F2DDC">
              <w:rPr>
                <w:noProof/>
                <w:lang w:val="en-US" w:bidi="hi-IN"/>
              </w:rPr>
              <w:drawing>
                <wp:inline distT="0" distB="0" distL="0" distR="0" wp14:anchorId="2DC2B25E" wp14:editId="21419E09">
                  <wp:extent cx="285750" cy="200025"/>
                  <wp:effectExtent l="0" t="0" r="0" b="0"/>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6F2DDC">
              <w:rPr>
                <w:noProof/>
                <w:lang w:val="en-US" w:bidi="hi-IN"/>
              </w:rPr>
              <w:t>, the actor should be allowed to provide the detail to save the query such as:</w:t>
            </w:r>
          </w:p>
          <w:p w14:paraId="734FC3E2" w14:textId="77777777" w:rsidR="002459DC" w:rsidRPr="006F2DDC" w:rsidRDefault="002459DC" w:rsidP="00F454DB">
            <w:pPr>
              <w:pStyle w:val="TableText"/>
              <w:numPr>
                <w:ilvl w:val="0"/>
                <w:numId w:val="186"/>
              </w:numPr>
              <w:jc w:val="both"/>
            </w:pPr>
            <w:r w:rsidRPr="006F2DDC">
              <w:rPr>
                <w:noProof/>
                <w:lang w:val="en-US" w:bidi="hi-IN"/>
              </w:rPr>
              <w:t xml:space="preserve">Should be able to enter the query name </w:t>
            </w:r>
          </w:p>
          <w:p w14:paraId="561A9DB3" w14:textId="77777777" w:rsidR="002459DC" w:rsidRPr="006F2DDC" w:rsidRDefault="002459DC" w:rsidP="00F454DB">
            <w:pPr>
              <w:pStyle w:val="TableText"/>
              <w:numPr>
                <w:ilvl w:val="0"/>
                <w:numId w:val="186"/>
              </w:numPr>
              <w:jc w:val="both"/>
            </w:pPr>
            <w:r w:rsidRPr="006F2DDC">
              <w:rPr>
                <w:noProof/>
                <w:lang w:val="en-US" w:bidi="hi-IN"/>
              </w:rPr>
              <w:t>Should be able to select the category of query from the category drop down.</w:t>
            </w:r>
          </w:p>
          <w:p w14:paraId="5620CBBF" w14:textId="77777777" w:rsidR="002459DC" w:rsidRPr="006F2DDC" w:rsidRDefault="002459DC" w:rsidP="00F454DB">
            <w:pPr>
              <w:pStyle w:val="TableText"/>
              <w:numPr>
                <w:ilvl w:val="0"/>
                <w:numId w:val="186"/>
              </w:numPr>
              <w:jc w:val="both"/>
            </w:pPr>
            <w:r w:rsidRPr="006F2DDC">
              <w:rPr>
                <w:noProof/>
                <w:lang w:val="en-US" w:bidi="hi-IN"/>
              </w:rPr>
              <w:t>Actor should be able to enter the description of the query</w:t>
            </w:r>
          </w:p>
          <w:p w14:paraId="4335318F" w14:textId="77777777" w:rsidR="002459DC" w:rsidRPr="006F2DDC" w:rsidRDefault="002459DC" w:rsidP="00F454DB">
            <w:pPr>
              <w:pStyle w:val="TableText"/>
              <w:numPr>
                <w:ilvl w:val="0"/>
                <w:numId w:val="186"/>
              </w:numPr>
              <w:jc w:val="both"/>
              <w:rPr>
                <w:noProof/>
                <w:lang w:val="en-US" w:bidi="hi-IN"/>
              </w:rPr>
            </w:pPr>
            <w:r w:rsidRPr="006F2DDC">
              <w:rPr>
                <w:noProof/>
                <w:lang w:val="en-US" w:bidi="hi-IN"/>
              </w:rPr>
              <w:t>Actor should be able to select the key area of the query from the drop down.</w:t>
            </w:r>
          </w:p>
          <w:p w14:paraId="6ABB0640" w14:textId="77777777" w:rsidR="002459DC" w:rsidRPr="006F2DDC" w:rsidRDefault="002459DC" w:rsidP="00F454DB">
            <w:pPr>
              <w:pStyle w:val="TableText"/>
              <w:numPr>
                <w:ilvl w:val="0"/>
                <w:numId w:val="186"/>
              </w:numPr>
              <w:jc w:val="both"/>
              <w:rPr>
                <w:noProof/>
                <w:lang w:val="en-US" w:bidi="hi-IN"/>
              </w:rPr>
            </w:pPr>
            <w:r w:rsidRPr="006F2DDC">
              <w:rPr>
                <w:noProof/>
                <w:lang w:val="en-US" w:bidi="hi-IN"/>
              </w:rPr>
              <w:t>If Actor clicks on the Save button, the actor should be able to save the query and the query should get saved in the database.</w:t>
            </w:r>
          </w:p>
          <w:p w14:paraId="23EBB425" w14:textId="77777777" w:rsidR="002459DC" w:rsidRPr="006F2DDC" w:rsidRDefault="002459DC" w:rsidP="00F454DB">
            <w:pPr>
              <w:pStyle w:val="TableText"/>
              <w:numPr>
                <w:ilvl w:val="0"/>
                <w:numId w:val="186"/>
              </w:numPr>
              <w:jc w:val="both"/>
              <w:rPr>
                <w:noProof/>
                <w:lang w:val="en-US" w:bidi="hi-IN"/>
              </w:rPr>
            </w:pPr>
            <w:r w:rsidRPr="006F2DDC">
              <w:rPr>
                <w:noProof/>
                <w:lang w:val="en-US" w:bidi="hi-IN"/>
              </w:rPr>
              <w:t>If user clicks on the Save and Freeze button, the actor should be able to save the resultset which should be of error free and the data should get saved in the database.</w:t>
            </w:r>
          </w:p>
          <w:p w14:paraId="246AC2B0" w14:textId="77777777" w:rsidR="002459DC" w:rsidRPr="006F2DDC" w:rsidRDefault="002459DC" w:rsidP="00F454DB">
            <w:pPr>
              <w:pStyle w:val="TableText"/>
              <w:numPr>
                <w:ilvl w:val="0"/>
                <w:numId w:val="186"/>
              </w:numPr>
              <w:jc w:val="both"/>
              <w:rPr>
                <w:noProof/>
                <w:lang w:val="en-US" w:bidi="hi-IN"/>
              </w:rPr>
            </w:pPr>
            <w:r w:rsidRPr="006F2DDC">
              <w:rPr>
                <w:noProof/>
                <w:lang w:val="en-US" w:bidi="hi-IN"/>
              </w:rPr>
              <w:lastRenderedPageBreak/>
              <w:t>At any time, the user should be able to click on the Close button. After clicking on the close button the user should be able to go on the step 1.</w:t>
            </w:r>
          </w:p>
          <w:p w14:paraId="2EBBAC36" w14:textId="77777777" w:rsidR="002459DC" w:rsidRPr="006F2DDC" w:rsidRDefault="002459DC" w:rsidP="00F454DB">
            <w:pPr>
              <w:pStyle w:val="TableText"/>
              <w:numPr>
                <w:ilvl w:val="0"/>
                <w:numId w:val="184"/>
              </w:numPr>
              <w:jc w:val="both"/>
              <w:rPr>
                <w:noProof/>
                <w:lang w:val="en-US" w:bidi="hi-IN"/>
              </w:rPr>
            </w:pPr>
            <w:r w:rsidRPr="006F2DDC">
              <w:rPr>
                <w:noProof/>
                <w:lang w:val="en-US" w:bidi="hi-IN"/>
              </w:rPr>
              <w:t xml:space="preserve">If the user clicks on the Save data </w:t>
            </w:r>
            <w:r w:rsidR="005851F6" w:rsidRPr="006F2DDC">
              <w:rPr>
                <w:noProof/>
                <w:lang w:val="en-US" w:bidi="hi-IN"/>
              </w:rPr>
              <w:drawing>
                <wp:inline distT="0" distB="0" distL="0" distR="0" wp14:anchorId="6D588999" wp14:editId="78A3939C">
                  <wp:extent cx="276225" cy="200025"/>
                  <wp:effectExtent l="0" t="0" r="0" b="0"/>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6F2DDC">
              <w:rPr>
                <w:noProof/>
                <w:lang w:val="en-US" w:bidi="hi-IN"/>
              </w:rPr>
              <w:t xml:space="preserve"> button, then the user should able to save the resultset and the data should get saved in the database. Actor should allow to enter the description of save data and should be able to select the key area from the drop down. The data should get saved in database based on the key area selected by the actor. At any time, the user should be able to click on the Close button. After clicking on the close button the user should be able to go on the step 1.</w:t>
            </w:r>
          </w:p>
          <w:p w14:paraId="70CA5806" w14:textId="77777777" w:rsidR="002459DC" w:rsidRPr="006F2DDC" w:rsidRDefault="002459DC" w:rsidP="00F454DB">
            <w:pPr>
              <w:pStyle w:val="TableText"/>
              <w:numPr>
                <w:ilvl w:val="0"/>
                <w:numId w:val="184"/>
              </w:numPr>
              <w:jc w:val="both"/>
              <w:rPr>
                <w:noProof/>
                <w:lang w:val="en-US" w:bidi="hi-IN"/>
              </w:rPr>
            </w:pPr>
            <w:r w:rsidRPr="006F2DDC">
              <w:rPr>
                <w:noProof/>
                <w:lang w:val="en-US" w:bidi="hi-IN"/>
              </w:rPr>
              <w:t xml:space="preserve">If the user clicks on Export to Excel </w:t>
            </w:r>
            <w:r w:rsidR="005851F6" w:rsidRPr="006F2DDC">
              <w:rPr>
                <w:noProof/>
                <w:lang w:val="en-US" w:bidi="hi-IN"/>
              </w:rPr>
              <w:drawing>
                <wp:inline distT="0" distB="0" distL="0" distR="0" wp14:anchorId="3662D091" wp14:editId="07E81F20">
                  <wp:extent cx="304800" cy="200025"/>
                  <wp:effectExtent l="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6F2DDC">
              <w:rPr>
                <w:noProof/>
                <w:lang w:val="en-US" w:bidi="hi-IN"/>
              </w:rPr>
              <w:t xml:space="preserve"> button, user should be able to save the result set in excel file(xls) and by default the same excel file should get opened</w:t>
            </w:r>
          </w:p>
          <w:p w14:paraId="1D9FD82A" w14:textId="77777777" w:rsidR="002459DC" w:rsidRPr="006F2DDC" w:rsidRDefault="002459DC" w:rsidP="00F454DB">
            <w:pPr>
              <w:pStyle w:val="TableText"/>
              <w:numPr>
                <w:ilvl w:val="0"/>
                <w:numId w:val="184"/>
              </w:numPr>
              <w:jc w:val="both"/>
              <w:rPr>
                <w:noProof/>
                <w:lang w:val="en-US" w:bidi="hi-IN"/>
              </w:rPr>
            </w:pPr>
            <w:r w:rsidRPr="006F2DDC">
              <w:rPr>
                <w:noProof/>
                <w:lang w:val="en-US" w:bidi="hi-IN"/>
              </w:rPr>
              <w:t xml:space="preserve">Post clicking on the export to csv </w:t>
            </w:r>
            <w:r w:rsidR="005851F6" w:rsidRPr="006F2DDC">
              <w:rPr>
                <w:noProof/>
                <w:lang w:val="en-US" w:bidi="hi-IN"/>
              </w:rPr>
              <w:drawing>
                <wp:inline distT="0" distB="0" distL="0" distR="0" wp14:anchorId="6EFEB6EF" wp14:editId="3CBCE463">
                  <wp:extent cx="276225" cy="228600"/>
                  <wp:effectExtent l="0" t="0" r="0" b="0"/>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6F2DDC">
              <w:rPr>
                <w:noProof/>
                <w:lang w:val="en-US" w:bidi="hi-IN"/>
              </w:rPr>
              <w:t xml:space="preserve"> button, all the result ser should get saved in the csv file and by default the same excel file should get opened.</w:t>
            </w:r>
          </w:p>
          <w:p w14:paraId="18349203" w14:textId="77777777" w:rsidR="002459DC" w:rsidRPr="006F2DDC" w:rsidRDefault="002459DC" w:rsidP="00F454DB">
            <w:pPr>
              <w:pStyle w:val="TableText"/>
              <w:numPr>
                <w:ilvl w:val="0"/>
                <w:numId w:val="184"/>
              </w:numPr>
              <w:jc w:val="both"/>
              <w:rPr>
                <w:noProof/>
                <w:lang w:val="en-US" w:bidi="hi-IN"/>
              </w:rPr>
            </w:pPr>
            <w:r w:rsidRPr="006F2DDC">
              <w:rPr>
                <w:noProof/>
                <w:lang w:val="en-US" w:bidi="hi-IN"/>
              </w:rPr>
              <w:t xml:space="preserve">After receiving the result set, if the actor clicks on the Sampling </w:t>
            </w:r>
            <w:r w:rsidR="005851F6" w:rsidRPr="006F2DDC">
              <w:rPr>
                <w:noProof/>
                <w:lang w:val="en-US" w:bidi="hi-IN"/>
              </w:rPr>
              <w:drawing>
                <wp:inline distT="0" distB="0" distL="0" distR="0" wp14:anchorId="359283A8" wp14:editId="50D187C4">
                  <wp:extent cx="257175" cy="219075"/>
                  <wp:effectExtent l="0" t="0" r="0"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6F2DDC">
              <w:rPr>
                <w:noProof/>
                <w:lang w:val="en-US" w:bidi="hi-IN"/>
              </w:rPr>
              <w:t>button, the actor should be able to perfrom the various types of sampling on the output such as</w:t>
            </w:r>
          </w:p>
          <w:p w14:paraId="33D22CE5" w14:textId="77777777" w:rsidR="002459DC" w:rsidRPr="006F2DDC" w:rsidRDefault="002459DC" w:rsidP="00F454DB">
            <w:pPr>
              <w:pStyle w:val="TableText"/>
              <w:numPr>
                <w:ilvl w:val="0"/>
                <w:numId w:val="187"/>
              </w:numPr>
              <w:jc w:val="both"/>
              <w:rPr>
                <w:noProof/>
                <w:lang w:val="en-US" w:bidi="hi-IN"/>
              </w:rPr>
            </w:pPr>
            <w:r w:rsidRPr="006F2DDC">
              <w:rPr>
                <w:b/>
                <w:bCs/>
                <w:noProof/>
                <w:lang w:val="en-US" w:bidi="hi-IN"/>
              </w:rPr>
              <w:t>Random Sampling:</w:t>
            </w:r>
            <w:r w:rsidRPr="006F2DDC">
              <w:rPr>
                <w:noProof/>
                <w:lang w:val="en-US" w:bidi="hi-IN"/>
              </w:rPr>
              <w:t xml:space="preserve"> User should be able to fetched</w:t>
            </w:r>
            <w:r w:rsidRPr="006F2DDC">
              <w:rPr>
                <w:noProof/>
                <w:lang w:bidi="hi-IN"/>
              </w:rPr>
              <w:t xml:space="preserve"> the number of records based on a seed number. </w:t>
            </w:r>
            <w:r w:rsidRPr="006F2DDC">
              <w:rPr>
                <w:noProof/>
                <w:lang w:val="en-US" w:bidi="hi-IN"/>
              </w:rPr>
              <w:t>Same record can be fetched in future using the same seed number. Records in the seed number should get changed if records in orignal record set changes. After clicking on the submit button, the actor should be able to see the output in the output panel. At any time, the user should be able to click on the Close button. After clicking on the close button the user should be able to go on the step 1.</w:t>
            </w:r>
          </w:p>
          <w:p w14:paraId="211122B0" w14:textId="77777777" w:rsidR="002459DC" w:rsidRPr="006F2DDC" w:rsidRDefault="002459DC" w:rsidP="00F454DB">
            <w:pPr>
              <w:pStyle w:val="TableText"/>
              <w:numPr>
                <w:ilvl w:val="0"/>
                <w:numId w:val="187"/>
              </w:numPr>
              <w:jc w:val="both"/>
              <w:rPr>
                <w:noProof/>
                <w:lang w:val="en-US" w:bidi="hi-IN"/>
              </w:rPr>
            </w:pPr>
            <w:r w:rsidRPr="006F2DDC">
              <w:rPr>
                <w:b/>
                <w:bCs/>
                <w:noProof/>
                <w:lang w:val="en-US" w:bidi="hi-IN"/>
              </w:rPr>
              <w:t>Judgment Sampling:</w:t>
            </w:r>
            <w:r w:rsidRPr="006F2DDC">
              <w:rPr>
                <w:noProof/>
                <w:lang w:val="en-US" w:bidi="hi-IN"/>
              </w:rPr>
              <w:t xml:space="preserve"> The actor should be able to select the records based on their knowledge and professional judgment by clicking on the check box. The actor should be allowed to select the record by clicking on the check box</w:t>
            </w:r>
            <w:r w:rsidR="00F14359" w:rsidRPr="006F2DDC">
              <w:rPr>
                <w:noProof/>
                <w:lang w:val="en-US" w:bidi="hi-IN"/>
              </w:rPr>
              <w:t xml:space="preserve"> </w:t>
            </w:r>
            <w:r w:rsidRPr="006F2DDC">
              <w:rPr>
                <w:noProof/>
                <w:lang w:val="en-US" w:bidi="hi-IN"/>
              </w:rPr>
              <w:t>which should be in front of each record. After clicking on the submit button, the actor should be able to see the output in the output panel. At any time, the user should be able to click on the Close button. After clicking on the close button the user should be able to go on the step 1.</w:t>
            </w:r>
          </w:p>
          <w:p w14:paraId="296C7715" w14:textId="77777777" w:rsidR="000B172A" w:rsidRPr="006F2DDC" w:rsidRDefault="002459DC" w:rsidP="00F454DB">
            <w:pPr>
              <w:pStyle w:val="TableText"/>
              <w:numPr>
                <w:ilvl w:val="0"/>
                <w:numId w:val="187"/>
              </w:numPr>
              <w:jc w:val="both"/>
              <w:rPr>
                <w:noProof/>
                <w:lang w:val="en-US" w:bidi="hi-IN"/>
              </w:rPr>
            </w:pPr>
            <w:r w:rsidRPr="006F2DDC">
              <w:rPr>
                <w:b/>
                <w:bCs/>
                <w:noProof/>
                <w:lang w:val="en-US" w:bidi="hi-IN"/>
              </w:rPr>
              <w:t>Stratified Sampling:</w:t>
            </w:r>
            <w:r w:rsidRPr="006F2DDC">
              <w:rPr>
                <w:noProof/>
                <w:lang w:val="en-US" w:bidi="hi-IN"/>
              </w:rPr>
              <w:t xml:space="preserve"> The actor should be able to divide the population into separate groups from each group using stratified sampling. Stratified sampling can be applied on character and numeric datatypes.</w:t>
            </w:r>
            <w:r w:rsidR="00F14359" w:rsidRPr="006F2DDC">
              <w:rPr>
                <w:noProof/>
                <w:lang w:val="en-US" w:bidi="hi-IN"/>
              </w:rPr>
              <w:t xml:space="preserve"> </w:t>
            </w:r>
          </w:p>
          <w:p w14:paraId="41211C7F" w14:textId="77777777" w:rsidR="002459DC" w:rsidRPr="006F2DDC" w:rsidRDefault="002459DC" w:rsidP="00F454DB">
            <w:pPr>
              <w:pStyle w:val="TableText"/>
              <w:numPr>
                <w:ilvl w:val="1"/>
                <w:numId w:val="187"/>
              </w:numPr>
              <w:jc w:val="both"/>
              <w:rPr>
                <w:noProof/>
                <w:lang w:val="en-US" w:bidi="hi-IN"/>
              </w:rPr>
            </w:pPr>
            <w:r w:rsidRPr="006F2DDC">
              <w:rPr>
                <w:noProof/>
                <w:lang w:val="en-US" w:bidi="hi-IN"/>
              </w:rPr>
              <w:t xml:space="preserve">As the actor selects the Numeric from the drop down, All the columns with numeric values should come in FIELD drop down. After selecting the column, in the next step, the actor should be able to see the minimum and maximum values as pre calculated in read only format. Actor should be able to enter the interval which should be in </w:t>
            </w:r>
            <w:r w:rsidRPr="006F2DDC">
              <w:rPr>
                <w:noProof/>
                <w:lang w:val="en-US" w:bidi="hi-IN"/>
              </w:rPr>
              <w:lastRenderedPageBreak/>
              <w:t>between of minimum and maximum values. In the final step, the actor should be able to see below mentioned table: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570"/>
              <w:gridCol w:w="1848"/>
              <w:gridCol w:w="1844"/>
            </w:tblGrid>
            <w:tr w:rsidR="00C30BAD" w:rsidRPr="006F2DDC" w14:paraId="25D6AB86" w14:textId="77777777" w:rsidTr="000B172A">
              <w:tc>
                <w:tcPr>
                  <w:tcW w:w="1701" w:type="dxa"/>
                  <w:shd w:val="clear" w:color="auto" w:fill="auto"/>
                </w:tcPr>
                <w:p w14:paraId="2E4F12FF" w14:textId="77777777" w:rsidR="002459DC" w:rsidRPr="006F2DDC" w:rsidRDefault="002459DC" w:rsidP="000B172A">
                  <w:pPr>
                    <w:pStyle w:val="TableText"/>
                    <w:rPr>
                      <w:b/>
                      <w:bCs/>
                      <w:noProof/>
                      <w:lang w:val="en-US" w:bidi="hi-IN"/>
                    </w:rPr>
                  </w:pPr>
                  <w:r w:rsidRPr="006F2DDC">
                    <w:rPr>
                      <w:b/>
                      <w:bCs/>
                      <w:noProof/>
                      <w:lang w:val="en-US" w:bidi="hi-IN"/>
                    </w:rPr>
                    <w:t>Lower limit</w:t>
                  </w:r>
                </w:p>
              </w:tc>
              <w:tc>
                <w:tcPr>
                  <w:tcW w:w="1570" w:type="dxa"/>
                  <w:shd w:val="clear" w:color="auto" w:fill="auto"/>
                </w:tcPr>
                <w:p w14:paraId="2A9898D4" w14:textId="77777777" w:rsidR="002459DC" w:rsidRPr="006F2DDC" w:rsidRDefault="002459DC" w:rsidP="000B172A">
                  <w:pPr>
                    <w:pStyle w:val="TableText"/>
                    <w:rPr>
                      <w:b/>
                      <w:bCs/>
                      <w:noProof/>
                      <w:lang w:val="en-US" w:bidi="hi-IN"/>
                    </w:rPr>
                  </w:pPr>
                  <w:r w:rsidRPr="006F2DDC">
                    <w:rPr>
                      <w:b/>
                      <w:bCs/>
                      <w:noProof/>
                      <w:lang w:val="en-US" w:bidi="hi-IN"/>
                    </w:rPr>
                    <w:t>Upper limit</w:t>
                  </w:r>
                </w:p>
              </w:tc>
              <w:tc>
                <w:tcPr>
                  <w:tcW w:w="1848" w:type="dxa"/>
                  <w:shd w:val="clear" w:color="auto" w:fill="auto"/>
                </w:tcPr>
                <w:p w14:paraId="3B2BCED7" w14:textId="77777777" w:rsidR="002459DC" w:rsidRPr="006F2DDC" w:rsidRDefault="002459DC" w:rsidP="000B172A">
                  <w:pPr>
                    <w:pStyle w:val="TableText"/>
                    <w:rPr>
                      <w:b/>
                      <w:bCs/>
                      <w:noProof/>
                      <w:lang w:val="en-US" w:bidi="hi-IN"/>
                    </w:rPr>
                  </w:pPr>
                  <w:r w:rsidRPr="006F2DDC">
                    <w:rPr>
                      <w:b/>
                      <w:bCs/>
                      <w:noProof/>
                      <w:lang w:val="en-US" w:bidi="hi-IN"/>
                    </w:rPr>
                    <w:t>No of records sample</w:t>
                  </w:r>
                </w:p>
              </w:tc>
              <w:tc>
                <w:tcPr>
                  <w:tcW w:w="1844" w:type="dxa"/>
                  <w:shd w:val="clear" w:color="auto" w:fill="auto"/>
                </w:tcPr>
                <w:p w14:paraId="1AAACF12" w14:textId="77777777" w:rsidR="002459DC" w:rsidRPr="006F2DDC" w:rsidRDefault="002459DC" w:rsidP="000B172A">
                  <w:pPr>
                    <w:pStyle w:val="TableText"/>
                    <w:rPr>
                      <w:b/>
                      <w:bCs/>
                      <w:noProof/>
                      <w:lang w:val="en-US" w:bidi="hi-IN"/>
                    </w:rPr>
                  </w:pPr>
                  <w:r w:rsidRPr="006F2DDC">
                    <w:rPr>
                      <w:b/>
                      <w:bCs/>
                      <w:noProof/>
                      <w:lang w:val="en-US" w:bidi="hi-IN"/>
                    </w:rPr>
                    <w:t>Sample size</w:t>
                  </w:r>
                </w:p>
              </w:tc>
            </w:tr>
            <w:tr w:rsidR="00C30BAD" w:rsidRPr="006F2DDC" w14:paraId="5CC91B99" w14:textId="77777777" w:rsidTr="000B172A">
              <w:tc>
                <w:tcPr>
                  <w:tcW w:w="1701" w:type="dxa"/>
                  <w:shd w:val="clear" w:color="auto" w:fill="auto"/>
                </w:tcPr>
                <w:p w14:paraId="377F002F" w14:textId="77777777" w:rsidR="002459DC" w:rsidRPr="006F2DDC" w:rsidRDefault="002459DC" w:rsidP="000B172A">
                  <w:pPr>
                    <w:pStyle w:val="TableText"/>
                    <w:rPr>
                      <w:noProof/>
                      <w:lang w:val="en-US" w:bidi="hi-IN"/>
                    </w:rPr>
                  </w:pPr>
                </w:p>
              </w:tc>
              <w:tc>
                <w:tcPr>
                  <w:tcW w:w="1570" w:type="dxa"/>
                  <w:shd w:val="clear" w:color="auto" w:fill="auto"/>
                </w:tcPr>
                <w:p w14:paraId="1E36D003" w14:textId="77777777" w:rsidR="002459DC" w:rsidRPr="006F2DDC" w:rsidRDefault="002459DC" w:rsidP="000B172A">
                  <w:pPr>
                    <w:pStyle w:val="TableText"/>
                    <w:rPr>
                      <w:noProof/>
                      <w:lang w:val="en-US" w:bidi="hi-IN"/>
                    </w:rPr>
                  </w:pPr>
                </w:p>
              </w:tc>
              <w:tc>
                <w:tcPr>
                  <w:tcW w:w="1848" w:type="dxa"/>
                  <w:shd w:val="clear" w:color="auto" w:fill="auto"/>
                </w:tcPr>
                <w:p w14:paraId="37D6BAC3" w14:textId="77777777" w:rsidR="002459DC" w:rsidRPr="006F2DDC" w:rsidRDefault="002459DC" w:rsidP="000B172A">
                  <w:pPr>
                    <w:pStyle w:val="TableText"/>
                    <w:rPr>
                      <w:noProof/>
                      <w:lang w:val="en-US" w:bidi="hi-IN"/>
                    </w:rPr>
                  </w:pPr>
                </w:p>
              </w:tc>
              <w:tc>
                <w:tcPr>
                  <w:tcW w:w="1844" w:type="dxa"/>
                  <w:shd w:val="clear" w:color="auto" w:fill="auto"/>
                </w:tcPr>
                <w:p w14:paraId="43C7A31B" w14:textId="77777777" w:rsidR="002459DC" w:rsidRPr="006F2DDC" w:rsidRDefault="002459DC" w:rsidP="000B172A">
                  <w:pPr>
                    <w:pStyle w:val="TableText"/>
                    <w:rPr>
                      <w:noProof/>
                      <w:lang w:val="en-US" w:bidi="hi-IN"/>
                    </w:rPr>
                  </w:pPr>
                </w:p>
              </w:tc>
            </w:tr>
          </w:tbl>
          <w:p w14:paraId="2A349FCA" w14:textId="77777777" w:rsidR="002459DC" w:rsidRPr="006F2DDC" w:rsidRDefault="002459DC" w:rsidP="000B172A">
            <w:pPr>
              <w:pStyle w:val="TableText"/>
              <w:ind w:left="1440"/>
              <w:jc w:val="both"/>
              <w:rPr>
                <w:noProof/>
                <w:lang w:val="en-US" w:bidi="hi-IN"/>
              </w:rPr>
            </w:pPr>
            <w:r w:rsidRPr="006F2DDC">
              <w:rPr>
                <w:noProof/>
                <w:lang w:val="en-US" w:bidi="hi-IN"/>
              </w:rPr>
              <w:t xml:space="preserve">Lower limit, upper limit and should come as pre calculated as input given by the actor in step 2. </w:t>
            </w:r>
            <w:r w:rsidRPr="006F2DDC">
              <w:rPr>
                <w:b/>
                <w:bCs/>
                <w:noProof/>
                <w:lang w:val="en-US" w:bidi="hi-IN"/>
              </w:rPr>
              <w:t>Number of records samples</w:t>
            </w:r>
            <w:r w:rsidRPr="006F2DDC">
              <w:rPr>
                <w:noProof/>
                <w:lang w:val="en-US" w:bidi="hi-IN"/>
              </w:rPr>
              <w:t xml:space="preserve"> field should show the count of records from the dataset which lies in the specified range. Actor should be able to enter the sample size in desired range. Post click on the Finish button, user should see the total number of records from the data set. At any time, the actor can click on the Back button to go back and make the correction.</w:t>
            </w:r>
          </w:p>
          <w:p w14:paraId="3FE2CEBE" w14:textId="77777777" w:rsidR="002459DC" w:rsidRPr="006F2DDC" w:rsidRDefault="002459DC" w:rsidP="00F454DB">
            <w:pPr>
              <w:pStyle w:val="TableText"/>
              <w:numPr>
                <w:ilvl w:val="1"/>
                <w:numId w:val="187"/>
              </w:numPr>
              <w:jc w:val="both"/>
              <w:rPr>
                <w:noProof/>
                <w:lang w:val="en-US" w:bidi="hi-IN"/>
              </w:rPr>
            </w:pPr>
            <w:r w:rsidRPr="006F2DDC">
              <w:rPr>
                <w:noProof/>
                <w:lang w:val="en-US" w:bidi="hi-IN"/>
              </w:rPr>
              <w:t>As the actor selects the character from the drop down, all the columns with character field should come in the FIELD drop down. As actor clicks on the Next button, below mentioned table should be display</w:t>
            </w:r>
            <w:r w:rsidR="000B172A" w:rsidRPr="006F2DDC">
              <w:rPr>
                <w:noProof/>
                <w:lang w:val="en-US" w:bidi="hi-IN"/>
              </w:rPr>
              <w:t>ed</w:t>
            </w:r>
            <w:r w:rsidRPr="006F2DDC">
              <w:rPr>
                <w:noProof/>
                <w:lang w:val="en-US" w:bidi="hi-IN"/>
              </w:rPr>
              <w:t>:</w:t>
            </w:r>
          </w:p>
          <w:tbl>
            <w:tblPr>
              <w:tblW w:w="0" w:type="auto"/>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2216"/>
              <w:gridCol w:w="2211"/>
            </w:tblGrid>
            <w:tr w:rsidR="00C30BAD" w:rsidRPr="006F2DDC" w14:paraId="11DC122B" w14:textId="77777777" w:rsidTr="000B172A">
              <w:tc>
                <w:tcPr>
                  <w:tcW w:w="2171" w:type="dxa"/>
                  <w:shd w:val="clear" w:color="auto" w:fill="auto"/>
                </w:tcPr>
                <w:p w14:paraId="7B221800" w14:textId="77777777" w:rsidR="002459DC" w:rsidRPr="006F2DDC" w:rsidRDefault="002459DC" w:rsidP="00C30BAD">
                  <w:pPr>
                    <w:pStyle w:val="TableText"/>
                    <w:jc w:val="both"/>
                    <w:rPr>
                      <w:b/>
                      <w:bCs/>
                      <w:noProof/>
                      <w:lang w:val="en-US" w:bidi="hi-IN"/>
                    </w:rPr>
                  </w:pPr>
                  <w:r w:rsidRPr="006F2DDC">
                    <w:rPr>
                      <w:b/>
                      <w:bCs/>
                      <w:noProof/>
                      <w:lang w:val="en-US" w:bidi="hi-IN"/>
                    </w:rPr>
                    <w:t>Lower limit</w:t>
                  </w:r>
                </w:p>
              </w:tc>
              <w:tc>
                <w:tcPr>
                  <w:tcW w:w="2216" w:type="dxa"/>
                  <w:shd w:val="clear" w:color="auto" w:fill="auto"/>
                </w:tcPr>
                <w:p w14:paraId="65FFB50E" w14:textId="77777777" w:rsidR="002459DC" w:rsidRPr="006F2DDC" w:rsidRDefault="002459DC" w:rsidP="00C30BAD">
                  <w:pPr>
                    <w:pStyle w:val="TableText"/>
                    <w:jc w:val="both"/>
                    <w:rPr>
                      <w:b/>
                      <w:bCs/>
                      <w:noProof/>
                      <w:lang w:val="en-US" w:bidi="hi-IN"/>
                    </w:rPr>
                  </w:pPr>
                  <w:r w:rsidRPr="006F2DDC">
                    <w:rPr>
                      <w:b/>
                      <w:bCs/>
                      <w:noProof/>
                      <w:lang w:val="en-US" w:bidi="hi-IN"/>
                    </w:rPr>
                    <w:t>No of records sample</w:t>
                  </w:r>
                </w:p>
              </w:tc>
              <w:tc>
                <w:tcPr>
                  <w:tcW w:w="2211" w:type="dxa"/>
                  <w:shd w:val="clear" w:color="auto" w:fill="auto"/>
                </w:tcPr>
                <w:p w14:paraId="1DD1BA12" w14:textId="77777777" w:rsidR="002459DC" w:rsidRPr="006F2DDC" w:rsidRDefault="002459DC" w:rsidP="00C30BAD">
                  <w:pPr>
                    <w:pStyle w:val="TableText"/>
                    <w:jc w:val="both"/>
                    <w:rPr>
                      <w:b/>
                      <w:bCs/>
                      <w:noProof/>
                      <w:lang w:val="en-US" w:bidi="hi-IN"/>
                    </w:rPr>
                  </w:pPr>
                  <w:r w:rsidRPr="006F2DDC">
                    <w:rPr>
                      <w:b/>
                      <w:bCs/>
                      <w:noProof/>
                      <w:lang w:val="en-US" w:bidi="hi-IN"/>
                    </w:rPr>
                    <w:t>Sample size</w:t>
                  </w:r>
                </w:p>
              </w:tc>
            </w:tr>
            <w:tr w:rsidR="00C30BAD" w:rsidRPr="006F2DDC" w14:paraId="217901BF" w14:textId="77777777" w:rsidTr="000B172A">
              <w:tc>
                <w:tcPr>
                  <w:tcW w:w="2171" w:type="dxa"/>
                  <w:shd w:val="clear" w:color="auto" w:fill="auto"/>
                </w:tcPr>
                <w:p w14:paraId="42B1B5FE" w14:textId="77777777" w:rsidR="002459DC" w:rsidRPr="006F2DDC" w:rsidRDefault="002459DC" w:rsidP="00C30BAD">
                  <w:pPr>
                    <w:pStyle w:val="TableText"/>
                    <w:jc w:val="both"/>
                    <w:rPr>
                      <w:noProof/>
                      <w:lang w:val="en-US" w:bidi="hi-IN"/>
                    </w:rPr>
                  </w:pPr>
                </w:p>
              </w:tc>
              <w:tc>
                <w:tcPr>
                  <w:tcW w:w="2216" w:type="dxa"/>
                  <w:shd w:val="clear" w:color="auto" w:fill="auto"/>
                </w:tcPr>
                <w:p w14:paraId="369F97DB" w14:textId="77777777" w:rsidR="002459DC" w:rsidRPr="006F2DDC" w:rsidRDefault="002459DC" w:rsidP="00C30BAD">
                  <w:pPr>
                    <w:pStyle w:val="TableText"/>
                    <w:jc w:val="both"/>
                    <w:rPr>
                      <w:noProof/>
                      <w:lang w:val="en-US" w:bidi="hi-IN"/>
                    </w:rPr>
                  </w:pPr>
                </w:p>
              </w:tc>
              <w:tc>
                <w:tcPr>
                  <w:tcW w:w="2211" w:type="dxa"/>
                  <w:shd w:val="clear" w:color="auto" w:fill="auto"/>
                </w:tcPr>
                <w:p w14:paraId="23918A72" w14:textId="77777777" w:rsidR="002459DC" w:rsidRPr="006F2DDC" w:rsidRDefault="002459DC" w:rsidP="00C30BAD">
                  <w:pPr>
                    <w:pStyle w:val="TableText"/>
                    <w:jc w:val="both"/>
                    <w:rPr>
                      <w:noProof/>
                      <w:lang w:val="en-US" w:bidi="hi-IN"/>
                    </w:rPr>
                  </w:pPr>
                </w:p>
              </w:tc>
            </w:tr>
          </w:tbl>
          <w:p w14:paraId="3A44B70E" w14:textId="77777777" w:rsidR="002459DC" w:rsidRPr="006F2DDC" w:rsidRDefault="002459DC" w:rsidP="003875F8">
            <w:pPr>
              <w:pStyle w:val="TableText"/>
              <w:ind w:left="1080"/>
              <w:jc w:val="both"/>
              <w:rPr>
                <w:noProof/>
                <w:lang w:val="en-US" w:bidi="hi-IN"/>
              </w:rPr>
            </w:pPr>
            <w:r w:rsidRPr="006F2DDC">
              <w:rPr>
                <w:noProof/>
                <w:lang w:val="en-US" w:bidi="hi-IN"/>
              </w:rPr>
              <w:t>All the distinct values should display in the grid along with the number of records sample as pre calculated in read only format. The actor should be able to enter the number of records from each distinct values. At any time, the actor can click on the Back button to go back and make the correction.</w:t>
            </w:r>
          </w:p>
          <w:p w14:paraId="792F768A" w14:textId="77777777" w:rsidR="002459DC" w:rsidRPr="006F2DDC" w:rsidRDefault="002459DC" w:rsidP="00F454DB">
            <w:pPr>
              <w:pStyle w:val="TableText"/>
              <w:numPr>
                <w:ilvl w:val="0"/>
                <w:numId w:val="184"/>
              </w:numPr>
              <w:jc w:val="both"/>
            </w:pPr>
            <w:r w:rsidRPr="006F2DDC">
              <w:t>A</w:t>
            </w:r>
            <w:r w:rsidR="0056786E" w:rsidRPr="006F2DDC">
              <w:t>s</w:t>
            </w:r>
            <w:r w:rsidRPr="006F2DDC">
              <w:t xml:space="preserve"> the actor clicks on the Graphical Analysis </w:t>
            </w:r>
            <w:r w:rsidR="005851F6" w:rsidRPr="006F2DDC">
              <w:rPr>
                <w:noProof/>
                <w:lang w:val="en-US" w:bidi="hi-IN"/>
              </w:rPr>
              <w:drawing>
                <wp:inline distT="0" distB="0" distL="0" distR="0" wp14:anchorId="11524BD6" wp14:editId="1D341E38">
                  <wp:extent cx="257175" cy="25717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6F2DDC">
              <w:rPr>
                <w:noProof/>
                <w:lang w:val="en-US" w:bidi="hi-IN"/>
              </w:rPr>
              <w:t xml:space="preserve"> button, the actor should be able to perform the graphical analysis. Detailed is mentioned in visualization use cases.</w:t>
            </w:r>
          </w:p>
          <w:p w14:paraId="2CE37FE6" w14:textId="77777777" w:rsidR="002459DC" w:rsidRPr="006F2DDC" w:rsidRDefault="002459DC" w:rsidP="00F454DB">
            <w:pPr>
              <w:pStyle w:val="TableText"/>
              <w:numPr>
                <w:ilvl w:val="0"/>
                <w:numId w:val="184"/>
              </w:numPr>
              <w:jc w:val="both"/>
            </w:pPr>
            <w:r w:rsidRPr="006F2DDC">
              <w:rPr>
                <w:noProof/>
                <w:lang w:val="en-US" w:bidi="hi-IN"/>
              </w:rPr>
              <w:t xml:space="preserve">As the actor clicks on the Filter data </w:t>
            </w:r>
            <w:r w:rsidR="005851F6" w:rsidRPr="006F2DDC">
              <w:rPr>
                <w:noProof/>
                <w:lang w:val="en-US" w:bidi="hi-IN"/>
              </w:rPr>
              <w:drawing>
                <wp:inline distT="0" distB="0" distL="0" distR="0" wp14:anchorId="73781D23" wp14:editId="6202BCE7">
                  <wp:extent cx="333375" cy="247650"/>
                  <wp:effectExtent l="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6F2DDC">
              <w:rPr>
                <w:noProof/>
                <w:lang w:val="en-US" w:bidi="hi-IN"/>
              </w:rPr>
              <w:t xml:space="preserve"> button after query execution, then the actor should be able to filter the data such as </w:t>
            </w:r>
          </w:p>
          <w:p w14:paraId="2EAE6675" w14:textId="77777777" w:rsidR="002459DC" w:rsidRPr="006F2DDC" w:rsidRDefault="000B172A" w:rsidP="00F454DB">
            <w:pPr>
              <w:pStyle w:val="TableText"/>
              <w:numPr>
                <w:ilvl w:val="0"/>
                <w:numId w:val="188"/>
              </w:numPr>
              <w:jc w:val="both"/>
            </w:pPr>
            <w:r w:rsidRPr="006F2DDC">
              <w:rPr>
                <w:noProof/>
                <w:lang w:val="en-US" w:bidi="hi-IN"/>
              </w:rPr>
              <w:t>F</w:t>
            </w:r>
            <w:r w:rsidR="002459DC" w:rsidRPr="006F2DDC">
              <w:rPr>
                <w:noProof/>
                <w:lang w:val="en-US" w:bidi="hi-IN"/>
              </w:rPr>
              <w:t xml:space="preserve">ilteration of records by selecting ALL and ANY. If actor selects ALL option, AND condition will work in the filteration criteria. If actor select the ANY option, OR condition should work in the filteration criteria. </w:t>
            </w:r>
          </w:p>
          <w:p w14:paraId="739D706A" w14:textId="77777777" w:rsidR="002459DC" w:rsidRPr="006F2DDC" w:rsidRDefault="002459DC" w:rsidP="00F454DB">
            <w:pPr>
              <w:pStyle w:val="TableText"/>
              <w:numPr>
                <w:ilvl w:val="0"/>
                <w:numId w:val="188"/>
              </w:numPr>
              <w:jc w:val="both"/>
            </w:pPr>
            <w:r w:rsidRPr="006F2DDC">
              <w:rPr>
                <w:noProof/>
                <w:lang w:val="en-US" w:bidi="hi-IN"/>
              </w:rPr>
              <w:t>Actor should be able to see all the columns in the SELECT COLUMN drop down of the table. Actor should be able to select</w:t>
            </w:r>
            <w:r w:rsidR="00F14359" w:rsidRPr="006F2DDC">
              <w:rPr>
                <w:noProof/>
                <w:lang w:val="en-US" w:bidi="hi-IN"/>
              </w:rPr>
              <w:t xml:space="preserve"> </w:t>
            </w:r>
            <w:r w:rsidRPr="006F2DDC">
              <w:rPr>
                <w:noProof/>
                <w:lang w:val="en-US" w:bidi="hi-IN"/>
              </w:rPr>
              <w:t>only 1 column in a single filter condition.</w:t>
            </w:r>
          </w:p>
          <w:p w14:paraId="79EE9182" w14:textId="77777777" w:rsidR="002459DC" w:rsidRPr="006F2DDC" w:rsidRDefault="002459DC" w:rsidP="00F454DB">
            <w:pPr>
              <w:pStyle w:val="TableText"/>
              <w:numPr>
                <w:ilvl w:val="0"/>
                <w:numId w:val="188"/>
              </w:numPr>
              <w:jc w:val="both"/>
            </w:pPr>
            <w:r w:rsidRPr="006F2DDC">
              <w:rPr>
                <w:noProof/>
                <w:lang w:val="en-US" w:bidi="hi-IN"/>
              </w:rPr>
              <w:t>After selection of column, the system should automatically identify the datatype of the column. Also, if the actor wants to change the datatype of the column in filteration critieria, the should be able to change the data type of the column.</w:t>
            </w:r>
          </w:p>
          <w:p w14:paraId="505123EF" w14:textId="77777777" w:rsidR="002459DC" w:rsidRPr="006F2DDC" w:rsidRDefault="002459DC" w:rsidP="00F454DB">
            <w:pPr>
              <w:pStyle w:val="TableText"/>
              <w:numPr>
                <w:ilvl w:val="0"/>
                <w:numId w:val="188"/>
              </w:numPr>
              <w:jc w:val="both"/>
            </w:pPr>
            <w:r w:rsidRPr="006F2DDC">
              <w:rPr>
                <w:noProof/>
                <w:lang w:val="en-US" w:bidi="hi-IN"/>
              </w:rPr>
              <w:lastRenderedPageBreak/>
              <w:t>Post selection datatype, Actor should be able to select the data operator such as, NULL, NOT NULL, EQUALS, NOT EQUALS, INCLUDES, NOT INCLUDES, BEGINS WITH and ENDS WITH.</w:t>
            </w:r>
          </w:p>
          <w:p w14:paraId="53DC5D77" w14:textId="77777777" w:rsidR="002459DC" w:rsidRPr="006F2DDC" w:rsidRDefault="002459DC" w:rsidP="00F454DB">
            <w:pPr>
              <w:pStyle w:val="TableText"/>
              <w:numPr>
                <w:ilvl w:val="0"/>
                <w:numId w:val="188"/>
              </w:numPr>
              <w:jc w:val="both"/>
            </w:pPr>
            <w:r w:rsidRPr="006F2DDC">
              <w:rPr>
                <w:noProof/>
                <w:lang w:val="en-US" w:bidi="hi-IN"/>
              </w:rPr>
              <w:t>If actor selects the any of the data operator from EQUALS, NOT EQUALS, INCLUDES, NOT INCLUDES, BEGINS WITH and ENDS WITH operator, the actor should allow to provide the input value for the filter condition.</w:t>
            </w:r>
          </w:p>
          <w:p w14:paraId="47FA8FAC" w14:textId="77777777" w:rsidR="002459DC" w:rsidRPr="006F2DDC" w:rsidRDefault="002459DC" w:rsidP="00F454DB">
            <w:pPr>
              <w:pStyle w:val="TableText"/>
              <w:numPr>
                <w:ilvl w:val="0"/>
                <w:numId w:val="188"/>
              </w:numPr>
              <w:jc w:val="both"/>
            </w:pPr>
            <w:r w:rsidRPr="006F2DDC">
              <w:rPr>
                <w:noProof/>
                <w:lang w:val="en-US" w:bidi="hi-IN"/>
              </w:rPr>
              <w:t>The actor should be allowed to enter more filter condition by clicking on Add button</w:t>
            </w:r>
            <w:r w:rsidR="005851F6" w:rsidRPr="006F2DDC">
              <w:rPr>
                <w:noProof/>
                <w:lang w:val="en-US" w:bidi="hi-IN"/>
              </w:rPr>
              <w:drawing>
                <wp:inline distT="0" distB="0" distL="0" distR="0" wp14:anchorId="1E15C70E" wp14:editId="44823575">
                  <wp:extent cx="628650" cy="257175"/>
                  <wp:effectExtent l="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257175"/>
                          </a:xfrm>
                          <a:prstGeom prst="rect">
                            <a:avLst/>
                          </a:prstGeom>
                          <a:noFill/>
                          <a:ln>
                            <a:noFill/>
                          </a:ln>
                        </pic:spPr>
                      </pic:pic>
                    </a:graphicData>
                  </a:graphic>
                </wp:inline>
              </w:drawing>
            </w:r>
            <w:r w:rsidRPr="006F2DDC">
              <w:rPr>
                <w:noProof/>
                <w:lang w:val="en-US" w:bidi="hi-IN"/>
              </w:rPr>
              <w:t xml:space="preserve">. At any time, the actor should be able to remove the filter condition by clicking on the “-“ </w:t>
            </w:r>
            <w:r w:rsidR="005851F6" w:rsidRPr="006F2DDC">
              <w:rPr>
                <w:noProof/>
                <w:lang w:val="en-US" w:bidi="hi-IN"/>
              </w:rPr>
              <w:drawing>
                <wp:inline distT="0" distB="0" distL="0" distR="0" wp14:anchorId="5249AD62" wp14:editId="6F8D674F">
                  <wp:extent cx="247650" cy="266700"/>
                  <wp:effectExtent l="0" t="0" r="0"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Pr="006F2DDC">
              <w:rPr>
                <w:noProof/>
                <w:lang w:val="en-US" w:bidi="hi-IN"/>
              </w:rPr>
              <w:t xml:space="preserve"> button.</w:t>
            </w:r>
          </w:p>
          <w:p w14:paraId="72669378" w14:textId="77777777" w:rsidR="002459DC" w:rsidRPr="006F2DDC" w:rsidRDefault="002459DC" w:rsidP="00F454DB">
            <w:pPr>
              <w:pStyle w:val="TableText"/>
              <w:numPr>
                <w:ilvl w:val="0"/>
                <w:numId w:val="184"/>
              </w:numPr>
              <w:jc w:val="both"/>
            </w:pPr>
            <w:r w:rsidRPr="006F2DDC">
              <w:rPr>
                <w:noProof/>
                <w:lang w:val="en-US" w:bidi="hi-IN"/>
              </w:rPr>
              <w:t xml:space="preserve">If the actor clicks on the Import Data into Table </w:t>
            </w:r>
            <w:r w:rsidR="005851F6" w:rsidRPr="006F2DDC">
              <w:rPr>
                <w:noProof/>
                <w:lang w:val="en-US" w:bidi="hi-IN"/>
              </w:rPr>
              <w:drawing>
                <wp:inline distT="0" distB="0" distL="0" distR="0" wp14:anchorId="1EC13252" wp14:editId="74B42790">
                  <wp:extent cx="200025" cy="200025"/>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F2DDC">
              <w:rPr>
                <w:noProof/>
                <w:lang w:val="en-US" w:bidi="hi-IN"/>
              </w:rPr>
              <w:t xml:space="preserve"> button, the actor should be able to import the output resultset data into a table.Following details should get provided by the actor before importing the data into the table. </w:t>
            </w:r>
          </w:p>
          <w:p w14:paraId="64346890" w14:textId="77777777" w:rsidR="002459DC" w:rsidRPr="006F2DDC" w:rsidRDefault="002459DC" w:rsidP="00F454DB">
            <w:pPr>
              <w:pStyle w:val="TableText"/>
              <w:numPr>
                <w:ilvl w:val="0"/>
                <w:numId w:val="189"/>
              </w:numPr>
              <w:jc w:val="both"/>
            </w:pPr>
            <w:r w:rsidRPr="006F2DDC">
              <w:rPr>
                <w:noProof/>
                <w:lang w:val="en-US" w:bidi="hi-IN"/>
              </w:rPr>
              <w:t>Actor should be able to see a popup model on the screen along with a title stating “Import Data”</w:t>
            </w:r>
          </w:p>
          <w:p w14:paraId="499C53D3" w14:textId="77777777" w:rsidR="002459DC" w:rsidRPr="006F2DDC" w:rsidRDefault="002459DC" w:rsidP="00F454DB">
            <w:pPr>
              <w:pStyle w:val="TableText"/>
              <w:numPr>
                <w:ilvl w:val="0"/>
                <w:numId w:val="189"/>
              </w:numPr>
              <w:jc w:val="both"/>
            </w:pPr>
            <w:r w:rsidRPr="006F2DDC">
              <w:t>Actor has to provide the table name.</w:t>
            </w:r>
          </w:p>
          <w:p w14:paraId="0D4894A1" w14:textId="77777777" w:rsidR="002459DC" w:rsidRPr="006F2DDC" w:rsidRDefault="002459DC" w:rsidP="00F454DB">
            <w:pPr>
              <w:pStyle w:val="TableText"/>
              <w:numPr>
                <w:ilvl w:val="0"/>
                <w:numId w:val="189"/>
              </w:numPr>
              <w:jc w:val="both"/>
            </w:pPr>
            <w:r w:rsidRPr="006F2DDC">
              <w:t>Actor should be able to select the primary key column from the available list of columns of the table.</w:t>
            </w:r>
          </w:p>
          <w:p w14:paraId="347AA933" w14:textId="77777777" w:rsidR="002459DC" w:rsidRPr="006F2DDC" w:rsidRDefault="002459DC" w:rsidP="00F454DB">
            <w:pPr>
              <w:pStyle w:val="TableText"/>
              <w:numPr>
                <w:ilvl w:val="0"/>
                <w:numId w:val="189"/>
              </w:numPr>
              <w:jc w:val="both"/>
            </w:pPr>
            <w:r w:rsidRPr="006F2DDC">
              <w:t>Actor should be able to see all the columns on the popup model in read only format and along with each field, the actor should be able to select the datatype.</w:t>
            </w:r>
          </w:p>
          <w:p w14:paraId="60B9D2A8" w14:textId="77777777" w:rsidR="002459DC" w:rsidRPr="006F2DDC" w:rsidRDefault="002459DC" w:rsidP="00F454DB">
            <w:pPr>
              <w:pStyle w:val="TableText"/>
              <w:numPr>
                <w:ilvl w:val="0"/>
                <w:numId w:val="189"/>
              </w:numPr>
              <w:jc w:val="both"/>
            </w:pPr>
            <w:r w:rsidRPr="006F2DDC">
              <w:t>After providing the details, user should be able to click on the submit button to see the output. At any time, the actor should be able to click on the Cancel button to discard all the changes.</w:t>
            </w:r>
          </w:p>
          <w:p w14:paraId="53D35BA9" w14:textId="77777777" w:rsidR="002459DC" w:rsidRPr="006F2DDC" w:rsidRDefault="002459DC" w:rsidP="00F454DB">
            <w:pPr>
              <w:pStyle w:val="TableText"/>
              <w:numPr>
                <w:ilvl w:val="0"/>
                <w:numId w:val="184"/>
              </w:numPr>
              <w:jc w:val="both"/>
            </w:pPr>
            <w:r w:rsidRPr="006F2DDC">
              <w:t xml:space="preserve">At any time, the actor should be able to refresh the data by clicking on Refresh </w:t>
            </w:r>
            <w:r w:rsidR="005851F6" w:rsidRPr="006F2DDC">
              <w:rPr>
                <w:noProof/>
                <w:lang w:val="en-US" w:bidi="hi-IN"/>
              </w:rPr>
              <w:drawing>
                <wp:inline distT="0" distB="0" distL="0" distR="0" wp14:anchorId="3E5EACDC" wp14:editId="511A3CFA">
                  <wp:extent cx="238125" cy="276225"/>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6F2DDC">
              <w:rPr>
                <w:noProof/>
                <w:lang w:val="en-US" w:bidi="hi-IN"/>
              </w:rPr>
              <w:t xml:space="preserve"> button. As the actor clicks on the refresh button, a pop up window should appear on the screen with a message that “ Do you want to Refresh the data” with two button with a label of YES and NO. If the actor clicks on the YES button, the actor should be able to refresh the data. On clicking of NO button, data should not get refreshed and actor should get returned to previous screen.</w:t>
            </w:r>
          </w:p>
        </w:tc>
      </w:tr>
      <w:tr w:rsidR="002459DC" w:rsidRPr="006F2DDC" w14:paraId="6B3F39DB" w14:textId="77777777" w:rsidTr="003875F8">
        <w:tc>
          <w:tcPr>
            <w:tcW w:w="8856" w:type="dxa"/>
          </w:tcPr>
          <w:p w14:paraId="62703F38" w14:textId="77777777" w:rsidR="002459DC" w:rsidRPr="006F2DDC" w:rsidRDefault="002459DC" w:rsidP="00635B7F">
            <w:pPr>
              <w:spacing w:line="360" w:lineRule="auto"/>
              <w:ind w:left="0"/>
              <w:jc w:val="both"/>
              <w:rPr>
                <w:b/>
                <w:bCs/>
                <w:noProof/>
                <w:u w:val="single"/>
              </w:rPr>
            </w:pPr>
            <w:r w:rsidRPr="006F2DDC">
              <w:rPr>
                <w:b/>
                <w:bCs/>
                <w:noProof/>
                <w:u w:val="single"/>
              </w:rPr>
              <w:lastRenderedPageBreak/>
              <w:t>Exceptions</w:t>
            </w:r>
          </w:p>
          <w:p w14:paraId="0736253C" w14:textId="77777777" w:rsidR="00635B7F" w:rsidRPr="006F2DDC" w:rsidRDefault="002459DC" w:rsidP="00F454DB">
            <w:pPr>
              <w:pStyle w:val="ListParagraph"/>
              <w:numPr>
                <w:ilvl w:val="0"/>
                <w:numId w:val="185"/>
              </w:numPr>
              <w:spacing w:line="360" w:lineRule="auto"/>
              <w:jc w:val="both"/>
              <w:rPr>
                <w:noProof/>
              </w:rPr>
            </w:pPr>
            <w:r w:rsidRPr="006F2DDC">
              <w:rPr>
                <w:b/>
                <w:bCs/>
                <w:noProof/>
                <w:u w:val="single"/>
              </w:rPr>
              <w:t>The actor attempts to execute a query without writing the query in Advance query wizard.</w:t>
            </w:r>
            <w:r w:rsidRPr="006F2DDC">
              <w:rPr>
                <w:noProof/>
              </w:rPr>
              <w:t xml:space="preserve"> </w:t>
            </w:r>
          </w:p>
          <w:p w14:paraId="433F12C3"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“No query found for execution.”</w:t>
            </w:r>
          </w:p>
          <w:p w14:paraId="65BFA3DF" w14:textId="77777777" w:rsidR="00635B7F" w:rsidRPr="006F2DDC" w:rsidRDefault="00635B7F" w:rsidP="00635B7F">
            <w:pPr>
              <w:spacing w:line="360" w:lineRule="auto"/>
              <w:ind w:left="0"/>
              <w:jc w:val="both"/>
              <w:rPr>
                <w:b/>
                <w:bCs/>
                <w:noProof/>
                <w:u w:val="single"/>
              </w:rPr>
            </w:pPr>
          </w:p>
          <w:p w14:paraId="03FE8479" w14:textId="77777777" w:rsidR="00635B7F"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The actor attempts to execute the query with an invalid query.</w:t>
            </w:r>
          </w:p>
          <w:p w14:paraId="562CBCFE" w14:textId="77777777" w:rsidR="002459DC" w:rsidRPr="006F2DDC" w:rsidRDefault="002459DC" w:rsidP="00635B7F">
            <w:pPr>
              <w:pStyle w:val="ListParagraph"/>
              <w:spacing w:line="360" w:lineRule="auto"/>
              <w:ind w:left="360"/>
              <w:jc w:val="both"/>
              <w:rPr>
                <w:b/>
                <w:bCs/>
                <w:noProof/>
                <w:u w:val="single"/>
              </w:rPr>
            </w:pPr>
            <w:r w:rsidRPr="006F2DDC">
              <w:rPr>
                <w:noProof/>
              </w:rPr>
              <w:t>The system would respond with a message, “Something went wrong. Please check the syntax”.</w:t>
            </w:r>
          </w:p>
          <w:p w14:paraId="0D5B4E78" w14:textId="77777777" w:rsidR="00635B7F" w:rsidRPr="006F2DDC" w:rsidRDefault="00635B7F" w:rsidP="00635B7F">
            <w:pPr>
              <w:spacing w:line="360" w:lineRule="auto"/>
              <w:ind w:left="0"/>
              <w:jc w:val="both"/>
              <w:rPr>
                <w:b/>
                <w:bCs/>
                <w:noProof/>
                <w:u w:val="single"/>
              </w:rPr>
            </w:pPr>
          </w:p>
          <w:p w14:paraId="02DDFE2E"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lastRenderedPageBreak/>
              <w:t>The actor attempts to click on Cancel button to abort the result in blank window.</w:t>
            </w:r>
          </w:p>
          <w:p w14:paraId="196CE11D"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“No query found for execution.”</w:t>
            </w:r>
          </w:p>
          <w:p w14:paraId="0104C412" w14:textId="77777777" w:rsidR="00635B7F" w:rsidRPr="006F2DDC" w:rsidRDefault="00635B7F" w:rsidP="00635B7F">
            <w:pPr>
              <w:spacing w:line="360" w:lineRule="auto"/>
              <w:ind w:left="0"/>
              <w:jc w:val="both"/>
              <w:rPr>
                <w:b/>
                <w:bCs/>
                <w:noProof/>
                <w:u w:val="single"/>
              </w:rPr>
            </w:pPr>
          </w:p>
          <w:p w14:paraId="2EE2A94D"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The actor attempts to submit the details without entering any data in the mandatory fields.</w:t>
            </w:r>
          </w:p>
          <w:p w14:paraId="4885C2BE"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“This field is required” and the field should get highlighted with red color</w:t>
            </w:r>
          </w:p>
          <w:p w14:paraId="4E8CDB36" w14:textId="77777777" w:rsidR="00635B7F" w:rsidRPr="006F2DDC" w:rsidRDefault="00635B7F" w:rsidP="00635B7F">
            <w:pPr>
              <w:spacing w:line="360" w:lineRule="auto"/>
              <w:ind w:left="0"/>
              <w:jc w:val="both"/>
              <w:rPr>
                <w:b/>
                <w:bCs/>
                <w:noProof/>
                <w:u w:val="single"/>
              </w:rPr>
            </w:pPr>
          </w:p>
          <w:p w14:paraId="0CC2833B"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The actor attempts to save the details without executing of query.</w:t>
            </w:r>
          </w:p>
          <w:p w14:paraId="1D313565"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“No query found”.</w:t>
            </w:r>
          </w:p>
          <w:p w14:paraId="03DA17B2" w14:textId="77777777" w:rsidR="00635B7F" w:rsidRPr="006F2DDC" w:rsidRDefault="00635B7F" w:rsidP="00635B7F">
            <w:pPr>
              <w:spacing w:line="360" w:lineRule="auto"/>
              <w:ind w:left="0"/>
              <w:jc w:val="both"/>
              <w:rPr>
                <w:b/>
                <w:bCs/>
                <w:noProof/>
                <w:u w:val="single"/>
              </w:rPr>
            </w:pPr>
          </w:p>
          <w:p w14:paraId="60CBBD63"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The actor attempts to save the data by clicking on Export to excel button without execution of query.</w:t>
            </w:r>
          </w:p>
          <w:p w14:paraId="032D61E0"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“No Data found”.</w:t>
            </w:r>
          </w:p>
          <w:p w14:paraId="7F1078DB" w14:textId="77777777" w:rsidR="00635B7F" w:rsidRPr="006F2DDC" w:rsidRDefault="00635B7F" w:rsidP="00635B7F">
            <w:pPr>
              <w:spacing w:line="360" w:lineRule="auto"/>
              <w:ind w:left="0"/>
              <w:jc w:val="both"/>
              <w:rPr>
                <w:b/>
                <w:bCs/>
                <w:noProof/>
                <w:u w:val="single"/>
              </w:rPr>
            </w:pPr>
          </w:p>
          <w:p w14:paraId="35F96964"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The actor attempts to save the data by clicking on Export to csv button without execution of query.</w:t>
            </w:r>
          </w:p>
          <w:p w14:paraId="3C4CE73D"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“No Data found”.</w:t>
            </w:r>
          </w:p>
          <w:p w14:paraId="6D4FD4B1" w14:textId="77777777" w:rsidR="00635B7F" w:rsidRPr="006F2DDC" w:rsidRDefault="00635B7F" w:rsidP="00635B7F">
            <w:pPr>
              <w:spacing w:line="360" w:lineRule="auto"/>
              <w:ind w:left="0"/>
              <w:jc w:val="both"/>
              <w:rPr>
                <w:b/>
                <w:bCs/>
                <w:noProof/>
                <w:u w:val="single"/>
              </w:rPr>
            </w:pPr>
          </w:p>
          <w:p w14:paraId="2A9F79B9"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In case of Random sampling, if the actor attempts to enter the number which is greater than the actual record set.</w:t>
            </w:r>
          </w:p>
          <w:p w14:paraId="430D6594"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“Sample size can not be greater than total number of records.”.</w:t>
            </w:r>
          </w:p>
          <w:p w14:paraId="73FEC185" w14:textId="77777777" w:rsidR="00635B7F" w:rsidRPr="006F2DDC" w:rsidRDefault="00635B7F" w:rsidP="00635B7F">
            <w:pPr>
              <w:spacing w:line="360" w:lineRule="auto"/>
              <w:ind w:left="0"/>
              <w:jc w:val="both"/>
              <w:rPr>
                <w:b/>
                <w:bCs/>
                <w:noProof/>
                <w:u w:val="single"/>
              </w:rPr>
            </w:pPr>
          </w:p>
          <w:p w14:paraId="0F52F498"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If the actor attempts to</w:t>
            </w:r>
            <w:r w:rsidR="00F14359" w:rsidRPr="006F2DDC">
              <w:rPr>
                <w:b/>
                <w:bCs/>
                <w:noProof/>
                <w:u w:val="single"/>
              </w:rPr>
              <w:t xml:space="preserve"> </w:t>
            </w:r>
            <w:r w:rsidRPr="006F2DDC">
              <w:rPr>
                <w:b/>
                <w:bCs/>
                <w:noProof/>
                <w:u w:val="single"/>
              </w:rPr>
              <w:t>click on Submit button without selecting any record in Judgmental sampling.</w:t>
            </w:r>
          </w:p>
          <w:p w14:paraId="7C7E26A2"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“Select at least 1 record.”</w:t>
            </w:r>
          </w:p>
          <w:p w14:paraId="0E9D16A1" w14:textId="77777777" w:rsidR="00635B7F" w:rsidRPr="006F2DDC" w:rsidRDefault="00635B7F" w:rsidP="00635B7F">
            <w:pPr>
              <w:spacing w:line="360" w:lineRule="auto"/>
              <w:ind w:left="0"/>
              <w:jc w:val="both"/>
              <w:rPr>
                <w:b/>
                <w:bCs/>
                <w:noProof/>
                <w:u w:val="single"/>
              </w:rPr>
            </w:pPr>
          </w:p>
          <w:p w14:paraId="3B79E90B"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In case of stratified sampling, if the actor attempts to click on the step 2 without entering the details in step 1 such as Type and Field</w:t>
            </w:r>
          </w:p>
          <w:p w14:paraId="4EEE1A92"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“This field is required”.</w:t>
            </w:r>
          </w:p>
          <w:p w14:paraId="1F7E2922" w14:textId="77777777" w:rsidR="00635B7F" w:rsidRPr="006F2DDC" w:rsidRDefault="00635B7F" w:rsidP="00635B7F">
            <w:pPr>
              <w:spacing w:line="360" w:lineRule="auto"/>
              <w:ind w:left="0"/>
              <w:jc w:val="both"/>
              <w:rPr>
                <w:b/>
                <w:bCs/>
                <w:noProof/>
                <w:u w:val="single"/>
              </w:rPr>
            </w:pPr>
          </w:p>
          <w:p w14:paraId="45FCCBE0" w14:textId="77777777" w:rsidR="002459DC" w:rsidRPr="006F2DDC" w:rsidRDefault="002459DC" w:rsidP="00F454DB">
            <w:pPr>
              <w:pStyle w:val="ListParagraph"/>
              <w:numPr>
                <w:ilvl w:val="0"/>
                <w:numId w:val="185"/>
              </w:numPr>
              <w:spacing w:line="360" w:lineRule="auto"/>
              <w:jc w:val="both"/>
              <w:rPr>
                <w:b/>
                <w:bCs/>
                <w:noProof/>
                <w:u w:val="single"/>
              </w:rPr>
            </w:pPr>
            <w:r w:rsidRPr="006F2DDC">
              <w:rPr>
                <w:b/>
                <w:bCs/>
                <w:noProof/>
                <w:u w:val="single"/>
              </w:rPr>
              <w:t>If the actor slect the wrong type of data type in Data filter option and try to apply any operation</w:t>
            </w:r>
          </w:p>
          <w:p w14:paraId="0E263801" w14:textId="77777777" w:rsidR="002459DC" w:rsidRPr="006F2DDC" w:rsidRDefault="002459DC" w:rsidP="00635B7F">
            <w:pPr>
              <w:pStyle w:val="ListParagraph"/>
              <w:spacing w:line="360" w:lineRule="auto"/>
              <w:ind w:left="360"/>
              <w:jc w:val="both"/>
              <w:rPr>
                <w:noProof/>
              </w:rPr>
            </w:pPr>
            <w:r w:rsidRPr="006F2DDC">
              <w:rPr>
                <w:noProof/>
              </w:rPr>
              <w:t>The system would respond with a message, “No records found. Please check the filter conditions”.</w:t>
            </w:r>
          </w:p>
        </w:tc>
      </w:tr>
      <w:tr w:rsidR="002459DC" w:rsidRPr="006F2DDC" w14:paraId="56769271" w14:textId="77777777" w:rsidTr="003875F8">
        <w:tc>
          <w:tcPr>
            <w:tcW w:w="8856" w:type="dxa"/>
          </w:tcPr>
          <w:p w14:paraId="739B68F0" w14:textId="77777777" w:rsidR="002459DC" w:rsidRPr="006F2DDC" w:rsidRDefault="002459DC" w:rsidP="003875F8">
            <w:pPr>
              <w:pStyle w:val="TableText"/>
              <w:jc w:val="both"/>
              <w:rPr>
                <w:b/>
                <w:bCs/>
              </w:rPr>
            </w:pPr>
            <w:r w:rsidRPr="006F2DDC">
              <w:rPr>
                <w:b/>
                <w:bCs/>
              </w:rPr>
              <w:lastRenderedPageBreak/>
              <w:t>Business Rules</w:t>
            </w:r>
          </w:p>
          <w:p w14:paraId="2C15AC0F" w14:textId="77777777" w:rsidR="002459DC" w:rsidRPr="006F2DDC" w:rsidRDefault="002459DC" w:rsidP="003875F8">
            <w:pPr>
              <w:pStyle w:val="TableText"/>
              <w:jc w:val="both"/>
            </w:pPr>
            <w:r w:rsidRPr="006F2DDC">
              <w:t>None</w:t>
            </w:r>
          </w:p>
        </w:tc>
      </w:tr>
      <w:tr w:rsidR="002459DC" w:rsidRPr="006F2DDC" w14:paraId="31CA0E57" w14:textId="77777777" w:rsidTr="003875F8">
        <w:tc>
          <w:tcPr>
            <w:tcW w:w="8856" w:type="dxa"/>
          </w:tcPr>
          <w:p w14:paraId="1DDCCE79" w14:textId="77777777" w:rsidR="002459DC" w:rsidRPr="006F2DDC" w:rsidRDefault="002459DC" w:rsidP="003875F8">
            <w:pPr>
              <w:pStyle w:val="TableText"/>
              <w:jc w:val="both"/>
              <w:rPr>
                <w:b/>
                <w:bCs/>
              </w:rPr>
            </w:pPr>
            <w:r w:rsidRPr="006F2DDC">
              <w:rPr>
                <w:b/>
                <w:bCs/>
              </w:rPr>
              <w:lastRenderedPageBreak/>
              <w:t>Relationships</w:t>
            </w:r>
          </w:p>
          <w:p w14:paraId="3AE9AE21" w14:textId="77777777" w:rsidR="002459DC" w:rsidRPr="006F2DDC" w:rsidRDefault="002459DC" w:rsidP="003875F8">
            <w:pPr>
              <w:pStyle w:val="TableText"/>
              <w:jc w:val="both"/>
            </w:pPr>
            <w:r w:rsidRPr="006F2DDC">
              <w:t>None</w:t>
            </w:r>
          </w:p>
        </w:tc>
      </w:tr>
      <w:tr w:rsidR="002459DC" w:rsidRPr="006F2DDC" w14:paraId="3911369A" w14:textId="77777777" w:rsidTr="003875F8">
        <w:tc>
          <w:tcPr>
            <w:tcW w:w="8856" w:type="dxa"/>
          </w:tcPr>
          <w:p w14:paraId="2F94FE17" w14:textId="77777777" w:rsidR="002459DC" w:rsidRPr="006F2DDC" w:rsidRDefault="002459DC" w:rsidP="003875F8">
            <w:pPr>
              <w:pStyle w:val="TableText"/>
              <w:jc w:val="both"/>
              <w:rPr>
                <w:b/>
                <w:bCs/>
              </w:rPr>
            </w:pPr>
            <w:r w:rsidRPr="006F2DDC">
              <w:rPr>
                <w:b/>
                <w:bCs/>
              </w:rPr>
              <w:t>Special Requirements</w:t>
            </w:r>
          </w:p>
          <w:p w14:paraId="01E49412" w14:textId="77777777" w:rsidR="002459DC" w:rsidRPr="006F2DDC" w:rsidRDefault="002459DC" w:rsidP="003875F8">
            <w:pPr>
              <w:pStyle w:val="TableText"/>
              <w:jc w:val="both"/>
            </w:pPr>
            <w:r w:rsidRPr="006F2DDC">
              <w:t xml:space="preserve">None </w:t>
            </w:r>
          </w:p>
        </w:tc>
      </w:tr>
      <w:tr w:rsidR="002459DC" w:rsidRPr="006F2DDC" w14:paraId="5B29480A" w14:textId="77777777" w:rsidTr="003875F8">
        <w:tc>
          <w:tcPr>
            <w:tcW w:w="8856" w:type="dxa"/>
          </w:tcPr>
          <w:p w14:paraId="64689766" w14:textId="77777777" w:rsidR="002459DC" w:rsidRPr="006F2DDC" w:rsidRDefault="002459DC" w:rsidP="003875F8">
            <w:pPr>
              <w:pStyle w:val="TableText"/>
              <w:jc w:val="both"/>
              <w:rPr>
                <w:b/>
                <w:bCs/>
              </w:rPr>
            </w:pPr>
            <w:r w:rsidRPr="006F2DDC">
              <w:rPr>
                <w:b/>
                <w:bCs/>
              </w:rPr>
              <w:t>Assumptions</w:t>
            </w:r>
          </w:p>
          <w:p w14:paraId="1B8512A7" w14:textId="77777777" w:rsidR="002459DC" w:rsidRPr="006F2DDC" w:rsidRDefault="002459DC" w:rsidP="003875F8">
            <w:pPr>
              <w:pStyle w:val="TableText"/>
              <w:jc w:val="both"/>
            </w:pPr>
            <w:r w:rsidRPr="006F2DDC">
              <w:t xml:space="preserve">None </w:t>
            </w:r>
          </w:p>
        </w:tc>
      </w:tr>
    </w:tbl>
    <w:p w14:paraId="59BD8A63" w14:textId="77777777" w:rsidR="002459DC" w:rsidRPr="006F2DDC" w:rsidRDefault="002459DC" w:rsidP="002459DC">
      <w:pPr>
        <w:pStyle w:val="BodyText"/>
        <w:ind w:left="0"/>
      </w:pPr>
    </w:p>
    <w:p w14:paraId="5772E13D" w14:textId="77777777" w:rsidR="002459DC" w:rsidRPr="006F2DDC" w:rsidRDefault="002459DC" w:rsidP="002459DC">
      <w:pPr>
        <w:pStyle w:val="BodyText"/>
        <w:ind w:left="0"/>
      </w:pPr>
    </w:p>
    <w:p w14:paraId="6D37C2DD" w14:textId="77777777" w:rsidR="00CB4405" w:rsidRPr="006F2DDC" w:rsidRDefault="002459DC" w:rsidP="00CB4405">
      <w:pPr>
        <w:pStyle w:val="Heading3"/>
        <w:ind w:left="0"/>
      </w:pPr>
      <w:r w:rsidRPr="006F2DDC">
        <w:br w:type="page"/>
      </w:r>
    </w:p>
    <w:p w14:paraId="0F3B9319" w14:textId="77777777" w:rsidR="008A2361" w:rsidRPr="006F2DDC" w:rsidRDefault="008A2361" w:rsidP="008A2361">
      <w:pPr>
        <w:pStyle w:val="Heading3"/>
        <w:ind w:left="0"/>
        <w:jc w:val="both"/>
      </w:pPr>
      <w:bookmarkStart w:id="53" w:name="_Toc24137625"/>
      <w:r w:rsidRPr="006F2DDC">
        <w:lastRenderedPageBreak/>
        <w:t>UC 3.2.13 Set Relationship</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A2361" w:rsidRPr="006F2DDC" w14:paraId="3D4FB97C"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7B86CE77" w14:textId="77777777" w:rsidR="008A2361" w:rsidRPr="006F2DDC" w:rsidRDefault="008A2361" w:rsidP="00650C14">
            <w:pPr>
              <w:pStyle w:val="TableText"/>
              <w:jc w:val="both"/>
              <w:rPr>
                <w:b/>
                <w:bCs/>
              </w:rPr>
            </w:pPr>
            <w:r w:rsidRPr="006F2DDC">
              <w:rPr>
                <w:b/>
                <w:bCs/>
              </w:rPr>
              <w:t>Actor(s)</w:t>
            </w:r>
          </w:p>
          <w:p w14:paraId="7DABA7C2" w14:textId="77777777" w:rsidR="008A2361" w:rsidRPr="006F2DDC" w:rsidRDefault="008A2361" w:rsidP="00650C14">
            <w:pPr>
              <w:pStyle w:val="TableText"/>
              <w:jc w:val="both"/>
            </w:pPr>
            <w:r w:rsidRPr="006F2DDC">
              <w:t>Designer</w:t>
            </w:r>
          </w:p>
        </w:tc>
      </w:tr>
      <w:tr w:rsidR="008A2361" w:rsidRPr="006F2DDC" w14:paraId="08EABE8A"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368B9533" w14:textId="77777777" w:rsidR="008A2361" w:rsidRPr="006F2DDC" w:rsidRDefault="008A2361" w:rsidP="00650C14">
            <w:pPr>
              <w:pStyle w:val="TableText"/>
              <w:jc w:val="both"/>
              <w:rPr>
                <w:b/>
                <w:bCs/>
              </w:rPr>
            </w:pPr>
            <w:r w:rsidRPr="006F2DDC">
              <w:rPr>
                <w:b/>
                <w:bCs/>
              </w:rPr>
              <w:t>Description</w:t>
            </w:r>
          </w:p>
          <w:p w14:paraId="23E7A67D" w14:textId="77777777" w:rsidR="008A2361" w:rsidRPr="006F2DDC" w:rsidRDefault="008A2361" w:rsidP="00650C14">
            <w:pPr>
              <w:pStyle w:val="TableText"/>
              <w:jc w:val="both"/>
            </w:pPr>
            <w:r w:rsidRPr="006F2DDC">
              <w:t>This use case allows the actor to create a hierarchy from a dataset field.</w:t>
            </w:r>
          </w:p>
        </w:tc>
      </w:tr>
      <w:tr w:rsidR="008A2361" w:rsidRPr="006F2DDC" w14:paraId="01FC2880"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309C5F4B" w14:textId="77777777" w:rsidR="008A2361" w:rsidRPr="006F2DDC" w:rsidRDefault="008A2361" w:rsidP="00650C14">
            <w:pPr>
              <w:pStyle w:val="TableText"/>
              <w:jc w:val="both"/>
              <w:rPr>
                <w:b/>
                <w:bCs/>
              </w:rPr>
            </w:pPr>
            <w:proofErr w:type="gramStart"/>
            <w:r w:rsidRPr="006F2DDC">
              <w:rPr>
                <w:b/>
                <w:bCs/>
              </w:rPr>
              <w:t>Pre Conditions</w:t>
            </w:r>
            <w:proofErr w:type="gramEnd"/>
          </w:p>
          <w:p w14:paraId="7A008BB2" w14:textId="77777777" w:rsidR="008A2361" w:rsidRPr="006F2DDC" w:rsidRDefault="008A2361" w:rsidP="00F454DB">
            <w:pPr>
              <w:pStyle w:val="TableText"/>
              <w:numPr>
                <w:ilvl w:val="0"/>
                <w:numId w:val="104"/>
              </w:numPr>
            </w:pPr>
          </w:p>
        </w:tc>
      </w:tr>
      <w:tr w:rsidR="008A2361" w:rsidRPr="006F2DDC" w14:paraId="3A7C5899"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1AA5B4A" w14:textId="77777777" w:rsidR="008A2361" w:rsidRPr="006F2DDC" w:rsidRDefault="008A2361" w:rsidP="00650C14">
            <w:pPr>
              <w:pStyle w:val="TableText"/>
              <w:jc w:val="both"/>
              <w:rPr>
                <w:b/>
                <w:bCs/>
              </w:rPr>
            </w:pPr>
            <w:r w:rsidRPr="006F2DDC">
              <w:rPr>
                <w:b/>
                <w:bCs/>
              </w:rPr>
              <w:t>Triggers</w:t>
            </w:r>
          </w:p>
          <w:p w14:paraId="3F7D06D8" w14:textId="77777777" w:rsidR="008A2361" w:rsidRPr="006F2DDC" w:rsidRDefault="008A2361" w:rsidP="00F454DB">
            <w:pPr>
              <w:pStyle w:val="TableText"/>
              <w:numPr>
                <w:ilvl w:val="0"/>
                <w:numId w:val="105"/>
              </w:numPr>
            </w:pPr>
          </w:p>
        </w:tc>
      </w:tr>
      <w:tr w:rsidR="008A2361" w:rsidRPr="006F2DDC" w14:paraId="3540DC44"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F5FAE09" w14:textId="77777777" w:rsidR="008A2361" w:rsidRPr="006F2DDC" w:rsidRDefault="008A2361" w:rsidP="00650C14">
            <w:pPr>
              <w:pStyle w:val="TableText"/>
              <w:jc w:val="both"/>
              <w:rPr>
                <w:b/>
              </w:rPr>
            </w:pPr>
            <w:r w:rsidRPr="006F2DDC">
              <w:rPr>
                <w:b/>
              </w:rPr>
              <w:t>Normal Flow</w:t>
            </w:r>
          </w:p>
          <w:p w14:paraId="24A481E9" w14:textId="77777777" w:rsidR="008A2361" w:rsidRPr="006F2DDC" w:rsidRDefault="008A2361" w:rsidP="00650C14">
            <w:pPr>
              <w:pStyle w:val="ListParagraph"/>
              <w:ind w:left="0"/>
            </w:pPr>
          </w:p>
          <w:p w14:paraId="56189E09" w14:textId="77777777" w:rsidR="008A2361" w:rsidRPr="006F2DDC" w:rsidRDefault="008A2361" w:rsidP="00F454DB">
            <w:pPr>
              <w:pStyle w:val="TableText"/>
              <w:numPr>
                <w:ilvl w:val="0"/>
                <w:numId w:val="106"/>
              </w:numPr>
            </w:pPr>
          </w:p>
          <w:p w14:paraId="0973A9AC" w14:textId="77777777" w:rsidR="008A2361" w:rsidRPr="006F2DDC" w:rsidRDefault="008A2361" w:rsidP="00650C14">
            <w:pPr>
              <w:pStyle w:val="TableText"/>
            </w:pPr>
          </w:p>
        </w:tc>
      </w:tr>
      <w:tr w:rsidR="008A2361" w:rsidRPr="006F2DDC" w14:paraId="64A87F1A"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144ED9B3" w14:textId="77777777" w:rsidR="008A2361" w:rsidRPr="006F2DDC" w:rsidRDefault="008A2361" w:rsidP="00650C14">
            <w:pPr>
              <w:pStyle w:val="TableText"/>
              <w:jc w:val="both"/>
              <w:rPr>
                <w:b/>
                <w:bCs/>
              </w:rPr>
            </w:pPr>
            <w:r w:rsidRPr="006F2DDC">
              <w:rPr>
                <w:b/>
                <w:bCs/>
              </w:rPr>
              <w:t>Alternative Flow</w:t>
            </w:r>
          </w:p>
          <w:p w14:paraId="300255F6" w14:textId="77777777" w:rsidR="008A2361" w:rsidRPr="006F2DDC" w:rsidRDefault="008A2361" w:rsidP="00650C14">
            <w:pPr>
              <w:pStyle w:val="TableText"/>
              <w:jc w:val="both"/>
            </w:pPr>
            <w:r w:rsidRPr="006F2DDC">
              <w:t xml:space="preserve">None </w:t>
            </w:r>
          </w:p>
        </w:tc>
      </w:tr>
      <w:tr w:rsidR="008A2361" w:rsidRPr="006F2DDC" w14:paraId="2333A8B6"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F210640" w14:textId="77777777" w:rsidR="008A2361" w:rsidRPr="006F2DDC" w:rsidRDefault="008A2361" w:rsidP="00650C14">
            <w:pPr>
              <w:pStyle w:val="TableText"/>
              <w:rPr>
                <w:b/>
              </w:rPr>
            </w:pPr>
            <w:r w:rsidRPr="006F2DDC">
              <w:rPr>
                <w:b/>
              </w:rPr>
              <w:t>Post Conditions</w:t>
            </w:r>
          </w:p>
          <w:p w14:paraId="20F99E1E" w14:textId="77777777" w:rsidR="008A2361" w:rsidRPr="006F2DDC" w:rsidRDefault="008A2361" w:rsidP="00F454DB">
            <w:pPr>
              <w:pStyle w:val="TableText"/>
              <w:numPr>
                <w:ilvl w:val="0"/>
                <w:numId w:val="107"/>
              </w:numPr>
            </w:pPr>
          </w:p>
        </w:tc>
      </w:tr>
      <w:tr w:rsidR="008A2361" w:rsidRPr="006F2DDC" w14:paraId="3B5681AE"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0FDC105B" w14:textId="77777777" w:rsidR="008A2361" w:rsidRPr="006F2DDC" w:rsidRDefault="008A2361" w:rsidP="00650C14">
            <w:pPr>
              <w:pStyle w:val="TableText"/>
              <w:jc w:val="both"/>
              <w:rPr>
                <w:b/>
                <w:bCs/>
              </w:rPr>
            </w:pPr>
            <w:r w:rsidRPr="006F2DDC">
              <w:rPr>
                <w:b/>
                <w:bCs/>
              </w:rPr>
              <w:t>Exceptions</w:t>
            </w:r>
          </w:p>
          <w:p w14:paraId="086C3C6B" w14:textId="77777777" w:rsidR="008A2361" w:rsidRPr="006F2DDC" w:rsidRDefault="008A2361" w:rsidP="00F454DB">
            <w:pPr>
              <w:pStyle w:val="TableText"/>
              <w:numPr>
                <w:ilvl w:val="0"/>
                <w:numId w:val="108"/>
              </w:numPr>
            </w:pPr>
          </w:p>
        </w:tc>
      </w:tr>
      <w:tr w:rsidR="008A2361" w:rsidRPr="006F2DDC" w14:paraId="01368B4C"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00B9BB85" w14:textId="77777777" w:rsidR="008A2361" w:rsidRPr="006F2DDC" w:rsidRDefault="008A2361" w:rsidP="00650C14">
            <w:pPr>
              <w:pStyle w:val="TableText"/>
              <w:jc w:val="both"/>
              <w:rPr>
                <w:b/>
                <w:bCs/>
              </w:rPr>
            </w:pPr>
            <w:r w:rsidRPr="006F2DDC">
              <w:rPr>
                <w:b/>
                <w:bCs/>
              </w:rPr>
              <w:t>Business Rules</w:t>
            </w:r>
          </w:p>
          <w:p w14:paraId="705B7F7B" w14:textId="77777777" w:rsidR="008A2361" w:rsidRPr="006F2DDC" w:rsidRDefault="008A2361" w:rsidP="00650C14">
            <w:pPr>
              <w:pStyle w:val="TableText"/>
              <w:jc w:val="both"/>
            </w:pPr>
            <w:r w:rsidRPr="006F2DDC">
              <w:t>None</w:t>
            </w:r>
          </w:p>
        </w:tc>
      </w:tr>
      <w:tr w:rsidR="008A2361" w:rsidRPr="006F2DDC" w14:paraId="02B703C0"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48A9A22" w14:textId="77777777" w:rsidR="008A2361" w:rsidRPr="006F2DDC" w:rsidRDefault="008A2361" w:rsidP="00650C14">
            <w:pPr>
              <w:pStyle w:val="TableText"/>
              <w:jc w:val="both"/>
              <w:rPr>
                <w:b/>
                <w:bCs/>
              </w:rPr>
            </w:pPr>
            <w:r w:rsidRPr="006F2DDC">
              <w:rPr>
                <w:b/>
                <w:bCs/>
              </w:rPr>
              <w:t>Relationships</w:t>
            </w:r>
          </w:p>
          <w:p w14:paraId="7447D4AE" w14:textId="77777777" w:rsidR="008A2361" w:rsidRPr="006F2DDC" w:rsidRDefault="008A2361" w:rsidP="00650C14">
            <w:pPr>
              <w:pStyle w:val="TableText"/>
              <w:jc w:val="both"/>
            </w:pPr>
            <w:r w:rsidRPr="006F2DDC">
              <w:t>None</w:t>
            </w:r>
          </w:p>
        </w:tc>
      </w:tr>
      <w:tr w:rsidR="008A2361" w:rsidRPr="006F2DDC" w14:paraId="3612F949"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217813E" w14:textId="77777777" w:rsidR="008A2361" w:rsidRPr="006F2DDC" w:rsidRDefault="008A2361" w:rsidP="00650C14">
            <w:pPr>
              <w:pStyle w:val="TableText"/>
              <w:jc w:val="both"/>
              <w:rPr>
                <w:b/>
                <w:bCs/>
              </w:rPr>
            </w:pPr>
            <w:r w:rsidRPr="006F2DDC">
              <w:rPr>
                <w:b/>
                <w:bCs/>
              </w:rPr>
              <w:t>Special Requirements</w:t>
            </w:r>
          </w:p>
          <w:p w14:paraId="1AC5EC9D" w14:textId="77777777" w:rsidR="008A2361" w:rsidRPr="006F2DDC" w:rsidRDefault="008A2361" w:rsidP="00650C14">
            <w:pPr>
              <w:pStyle w:val="TableText"/>
              <w:jc w:val="both"/>
            </w:pPr>
            <w:r w:rsidRPr="006F2DDC">
              <w:t xml:space="preserve">None </w:t>
            </w:r>
          </w:p>
        </w:tc>
      </w:tr>
      <w:tr w:rsidR="008A2361" w:rsidRPr="006F2DDC" w14:paraId="0122FBAA"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10F22C7B" w14:textId="77777777" w:rsidR="008A2361" w:rsidRPr="006F2DDC" w:rsidRDefault="008A2361" w:rsidP="00650C14">
            <w:pPr>
              <w:pStyle w:val="TableText"/>
              <w:jc w:val="both"/>
              <w:rPr>
                <w:b/>
                <w:bCs/>
              </w:rPr>
            </w:pPr>
            <w:r w:rsidRPr="006F2DDC">
              <w:rPr>
                <w:b/>
                <w:bCs/>
              </w:rPr>
              <w:t>Assumptions</w:t>
            </w:r>
          </w:p>
          <w:p w14:paraId="35A11EAF" w14:textId="77777777" w:rsidR="008A2361" w:rsidRPr="006F2DDC" w:rsidRDefault="008A2361" w:rsidP="00650C14">
            <w:pPr>
              <w:pStyle w:val="TableText"/>
              <w:jc w:val="both"/>
            </w:pPr>
            <w:r w:rsidRPr="006F2DDC">
              <w:t xml:space="preserve">None </w:t>
            </w:r>
          </w:p>
        </w:tc>
      </w:tr>
    </w:tbl>
    <w:p w14:paraId="361D654D" w14:textId="77777777" w:rsidR="008A2361" w:rsidRPr="006F2DDC" w:rsidRDefault="008A2361" w:rsidP="008A2361"/>
    <w:p w14:paraId="20C40BD3" w14:textId="77777777" w:rsidR="008A2361" w:rsidRPr="006F2DDC" w:rsidRDefault="008A2361" w:rsidP="008A2361">
      <w:pPr>
        <w:pStyle w:val="BodyText"/>
      </w:pPr>
    </w:p>
    <w:p w14:paraId="1C065C38" w14:textId="77777777" w:rsidR="008A2361" w:rsidRPr="006F2DDC" w:rsidRDefault="008A2361" w:rsidP="008A2361">
      <w:r w:rsidRPr="006F2DDC">
        <w:br w:type="page"/>
      </w:r>
    </w:p>
    <w:p w14:paraId="3B0C9D85" w14:textId="77777777" w:rsidR="00B73F4D" w:rsidRPr="006F2DDC" w:rsidRDefault="008A2361" w:rsidP="008A2361">
      <w:pPr>
        <w:pStyle w:val="Heading3"/>
        <w:ind w:left="0"/>
        <w:jc w:val="both"/>
      </w:pPr>
      <w:r w:rsidRPr="006F2DDC">
        <w:lastRenderedPageBreak/>
        <w:br w:type="page"/>
      </w:r>
      <w:r w:rsidR="00E92BD5" w:rsidRPr="006F2DDC">
        <w:lastRenderedPageBreak/>
        <w:t xml:space="preserve">UC </w:t>
      </w:r>
      <w:r w:rsidR="00B73F4D" w:rsidRPr="006F2DDC">
        <w:t>3.</w:t>
      </w:r>
      <w:r w:rsidR="00E92BD5" w:rsidRPr="006F2DDC">
        <w:t>2</w:t>
      </w:r>
      <w:r w:rsidR="00B73F4D" w:rsidRPr="006F2DDC">
        <w:t>.</w:t>
      </w:r>
      <w:r w:rsidR="00DB711D" w:rsidRPr="006F2DDC">
        <w:t>1</w:t>
      </w:r>
      <w:r w:rsidR="008307B9" w:rsidRPr="006F2DDC">
        <w:t>1</w:t>
      </w:r>
      <w:r w:rsidR="00B73F4D" w:rsidRPr="006F2DDC">
        <w:t xml:space="preserve"> Create New Visual</w:t>
      </w:r>
      <w:bookmarkEnd w:id="5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B73F4D" w:rsidRPr="006F2DDC" w14:paraId="2DBD5441"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E03D49A" w14:textId="77777777" w:rsidR="00B73F4D" w:rsidRPr="006F2DDC" w:rsidRDefault="00B73F4D">
            <w:pPr>
              <w:pStyle w:val="TableText"/>
              <w:jc w:val="both"/>
              <w:rPr>
                <w:b/>
                <w:bCs/>
              </w:rPr>
            </w:pPr>
            <w:r w:rsidRPr="006F2DDC">
              <w:rPr>
                <w:b/>
                <w:bCs/>
              </w:rPr>
              <w:t>Actor(s)</w:t>
            </w:r>
          </w:p>
          <w:p w14:paraId="23FFF742" w14:textId="77777777" w:rsidR="00B73F4D" w:rsidRPr="006F2DDC" w:rsidRDefault="00B73F4D">
            <w:pPr>
              <w:pStyle w:val="TableText"/>
              <w:jc w:val="both"/>
            </w:pPr>
            <w:r w:rsidRPr="006F2DDC">
              <w:t>Designer</w:t>
            </w:r>
          </w:p>
        </w:tc>
      </w:tr>
      <w:tr w:rsidR="00B73F4D" w:rsidRPr="006F2DDC" w14:paraId="580DFCBB"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355FAB5" w14:textId="77777777" w:rsidR="00B73F4D" w:rsidRPr="006F2DDC" w:rsidRDefault="00B73F4D">
            <w:pPr>
              <w:pStyle w:val="TableText"/>
              <w:jc w:val="both"/>
              <w:rPr>
                <w:b/>
                <w:bCs/>
              </w:rPr>
            </w:pPr>
            <w:r w:rsidRPr="006F2DDC">
              <w:rPr>
                <w:b/>
                <w:bCs/>
              </w:rPr>
              <w:t>Description</w:t>
            </w:r>
          </w:p>
          <w:p w14:paraId="247FDB54" w14:textId="77777777" w:rsidR="00B73F4D" w:rsidRPr="006F2DDC" w:rsidRDefault="00B73F4D">
            <w:pPr>
              <w:pStyle w:val="TableText"/>
              <w:jc w:val="both"/>
            </w:pPr>
            <w:r w:rsidRPr="006F2DDC">
              <w:t>This use case allows the actor to create a new visualisation.</w:t>
            </w:r>
          </w:p>
        </w:tc>
      </w:tr>
      <w:tr w:rsidR="00B73F4D" w:rsidRPr="006F2DDC" w14:paraId="46845948"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2BA57C42" w14:textId="77777777" w:rsidR="00B73F4D" w:rsidRPr="006F2DDC" w:rsidRDefault="00B73F4D">
            <w:pPr>
              <w:pStyle w:val="TableText"/>
              <w:jc w:val="both"/>
              <w:rPr>
                <w:b/>
                <w:bCs/>
              </w:rPr>
            </w:pPr>
            <w:proofErr w:type="gramStart"/>
            <w:r w:rsidRPr="006F2DDC">
              <w:rPr>
                <w:b/>
                <w:bCs/>
              </w:rPr>
              <w:t>Pre Conditions</w:t>
            </w:r>
            <w:proofErr w:type="gramEnd"/>
          </w:p>
          <w:p w14:paraId="069CC027" w14:textId="77777777" w:rsidR="00B73F4D" w:rsidRPr="006F2DDC" w:rsidRDefault="00B73F4D" w:rsidP="00183E0F">
            <w:pPr>
              <w:pStyle w:val="TableText"/>
              <w:numPr>
                <w:ilvl w:val="0"/>
                <w:numId w:val="24"/>
              </w:numPr>
            </w:pPr>
            <w:r w:rsidRPr="006F2DDC">
              <w:t>Actor has created a project.</w:t>
            </w:r>
          </w:p>
        </w:tc>
      </w:tr>
      <w:tr w:rsidR="00B73F4D" w:rsidRPr="006F2DDC" w14:paraId="7F1BA2B9"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E61F313" w14:textId="77777777" w:rsidR="00B73F4D" w:rsidRPr="006F2DDC" w:rsidRDefault="00B73F4D">
            <w:pPr>
              <w:pStyle w:val="TableText"/>
              <w:jc w:val="both"/>
              <w:rPr>
                <w:b/>
                <w:bCs/>
              </w:rPr>
            </w:pPr>
            <w:r w:rsidRPr="006F2DDC">
              <w:rPr>
                <w:b/>
                <w:bCs/>
              </w:rPr>
              <w:t>Triggers</w:t>
            </w:r>
          </w:p>
          <w:p w14:paraId="6EB70A86" w14:textId="77777777" w:rsidR="00B73F4D" w:rsidRPr="006F2DDC" w:rsidRDefault="00B73F4D" w:rsidP="00F454DB">
            <w:pPr>
              <w:pStyle w:val="TableText"/>
              <w:numPr>
                <w:ilvl w:val="0"/>
                <w:numId w:val="179"/>
              </w:numPr>
            </w:pPr>
            <w:r w:rsidRPr="006F2DDC">
              <w:t xml:space="preserve">Actor selects the </w:t>
            </w:r>
            <w:r w:rsidRPr="006F2DDC">
              <w:rPr>
                <w:u w:val="single"/>
              </w:rPr>
              <w:t>Create New Visual</w:t>
            </w:r>
            <w:r w:rsidRPr="006F2DDC">
              <w:t xml:space="preserve"> option displayed by right clicking on the </w:t>
            </w:r>
            <w:r w:rsidRPr="006F2DDC">
              <w:rPr>
                <w:u w:val="single"/>
              </w:rPr>
              <w:t>Visuals</w:t>
            </w:r>
            <w:r w:rsidRPr="006F2DDC">
              <w:t xml:space="preserve"> menu item under a project.</w:t>
            </w:r>
          </w:p>
        </w:tc>
      </w:tr>
      <w:tr w:rsidR="00B73F4D" w:rsidRPr="006F2DDC" w14:paraId="37B94390"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23E90B6" w14:textId="77777777" w:rsidR="00B73F4D" w:rsidRPr="006F2DDC" w:rsidRDefault="00B73F4D">
            <w:pPr>
              <w:pStyle w:val="TableText"/>
              <w:jc w:val="both"/>
              <w:rPr>
                <w:b/>
              </w:rPr>
            </w:pPr>
            <w:r w:rsidRPr="006F2DDC">
              <w:rPr>
                <w:b/>
              </w:rPr>
              <w:t>Normal Flow</w:t>
            </w:r>
          </w:p>
          <w:p w14:paraId="1542798D" w14:textId="77777777" w:rsidR="00B73F4D" w:rsidRPr="006F2DDC" w:rsidRDefault="00B73F4D" w:rsidP="00F454DB">
            <w:pPr>
              <w:pStyle w:val="TableText"/>
              <w:numPr>
                <w:ilvl w:val="0"/>
                <w:numId w:val="180"/>
              </w:numPr>
            </w:pPr>
            <w:r w:rsidRPr="006F2DDC">
              <w:t xml:space="preserve">System should display a form with the heading </w:t>
            </w:r>
            <w:r w:rsidRPr="006F2DDC">
              <w:rPr>
                <w:u w:val="single"/>
              </w:rPr>
              <w:t>Create Visual</w:t>
            </w:r>
            <w:r w:rsidRPr="006F2DDC">
              <w:t xml:space="preserve">, 2 form fields </w:t>
            </w:r>
            <w:r w:rsidRPr="006F2DDC">
              <w:rPr>
                <w:u w:val="single"/>
              </w:rPr>
              <w:t>Name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323DCB20" w14:textId="77777777" w:rsidR="00B73F4D" w:rsidRPr="006F2DDC" w:rsidRDefault="00B73F4D" w:rsidP="00F454DB">
            <w:pPr>
              <w:pStyle w:val="TableText"/>
              <w:numPr>
                <w:ilvl w:val="0"/>
                <w:numId w:val="180"/>
              </w:numPr>
            </w:pPr>
            <w:r w:rsidRPr="006F2DDC">
              <w:t xml:space="preserve">Actor should be able to enter up to 100 characters consisting of any combination of alphabets (upper and lower cases), numbers, underscores, hyphens and spaces in the </w:t>
            </w:r>
            <w:r w:rsidRPr="006F2DDC">
              <w:rPr>
                <w:u w:val="single"/>
              </w:rPr>
              <w:t>Name</w:t>
            </w:r>
            <w:r w:rsidRPr="006F2DDC">
              <w:t xml:space="preserve"> field.</w:t>
            </w:r>
          </w:p>
          <w:p w14:paraId="07A6473F" w14:textId="77777777" w:rsidR="00B73F4D" w:rsidRPr="006F2DDC" w:rsidRDefault="00B73F4D" w:rsidP="00F454DB">
            <w:pPr>
              <w:pStyle w:val="TableText"/>
              <w:numPr>
                <w:ilvl w:val="0"/>
                <w:numId w:val="180"/>
              </w:numPr>
            </w:pPr>
            <w:r w:rsidRPr="006F2DDC">
              <w:t xml:space="preserve">System should truncate any lagging and leading space characters from the </w:t>
            </w:r>
            <w:r w:rsidRPr="006F2DDC">
              <w:rPr>
                <w:u w:val="single"/>
              </w:rPr>
              <w:t>Name</w:t>
            </w:r>
            <w:r w:rsidRPr="006F2DDC">
              <w:t xml:space="preserve"> field.</w:t>
            </w:r>
          </w:p>
          <w:p w14:paraId="1107ED58" w14:textId="77777777" w:rsidR="00B73F4D" w:rsidRPr="006F2DDC" w:rsidRDefault="00B73F4D" w:rsidP="00F454DB">
            <w:pPr>
              <w:pStyle w:val="TableText"/>
              <w:numPr>
                <w:ilvl w:val="0"/>
                <w:numId w:val="180"/>
              </w:numPr>
            </w:pPr>
            <w:r w:rsidRPr="006F2DDC">
              <w:t xml:space="preserve">In the </w:t>
            </w:r>
            <w:r w:rsidRPr="006F2DDC">
              <w:rPr>
                <w:u w:val="single"/>
              </w:rPr>
              <w:t>Dataset</w:t>
            </w:r>
            <w:r w:rsidRPr="006F2DDC">
              <w:t xml:space="preserve"> field, system should display a list of all the datasets created and activated in the current project.</w:t>
            </w:r>
          </w:p>
          <w:p w14:paraId="7828F7F2" w14:textId="77777777" w:rsidR="00B73F4D" w:rsidRPr="006F2DDC" w:rsidRDefault="00B73F4D" w:rsidP="00F454DB">
            <w:pPr>
              <w:pStyle w:val="TableText"/>
              <w:numPr>
                <w:ilvl w:val="0"/>
                <w:numId w:val="180"/>
              </w:numPr>
            </w:pPr>
            <w:r w:rsidRPr="006F2DDC">
              <w:t>Actor should be able to select any single dataset.</w:t>
            </w:r>
          </w:p>
          <w:p w14:paraId="56BCFAD8" w14:textId="77777777" w:rsidR="00B73F4D" w:rsidRPr="006F2DDC" w:rsidRDefault="00B73F4D" w:rsidP="00F454DB">
            <w:pPr>
              <w:pStyle w:val="TableText"/>
              <w:numPr>
                <w:ilvl w:val="0"/>
                <w:numId w:val="180"/>
              </w:numPr>
            </w:pPr>
            <w:r w:rsidRPr="006F2DDC">
              <w:t xml:space="preserve">System should allow action on </w:t>
            </w:r>
            <w:r w:rsidRPr="006F2DDC">
              <w:rPr>
                <w:u w:val="single"/>
              </w:rPr>
              <w:t>Create</w:t>
            </w:r>
            <w:r w:rsidRPr="006F2DDC">
              <w:t xml:space="preserve"> button only if both fields are provided.</w:t>
            </w:r>
          </w:p>
          <w:p w14:paraId="2AF01B18" w14:textId="77777777" w:rsidR="00B73F4D" w:rsidRPr="006F2DDC" w:rsidRDefault="00B73F4D" w:rsidP="00F454DB">
            <w:pPr>
              <w:pStyle w:val="TableText"/>
              <w:numPr>
                <w:ilvl w:val="0"/>
                <w:numId w:val="180"/>
              </w:numPr>
            </w:pPr>
            <w:r w:rsidRPr="006F2DDC">
              <w:t xml:space="preserve">If actor clicks the </w:t>
            </w:r>
            <w:r w:rsidRPr="006F2DDC">
              <w:rPr>
                <w:u w:val="single"/>
              </w:rPr>
              <w:t>Create</w:t>
            </w:r>
            <w:r w:rsidRPr="006F2DDC">
              <w:t xml:space="preserve"> button after entering the same value in the </w:t>
            </w:r>
            <w:r w:rsidRPr="006F2DDC">
              <w:rPr>
                <w:u w:val="single"/>
              </w:rPr>
              <w:t>Name</w:t>
            </w:r>
            <w:r w:rsidRPr="006F2DDC">
              <w:t xml:space="preserve"> field as another visual in the same project, the system should display an error message, “A visual with this name already exists in this project”.</w:t>
            </w:r>
          </w:p>
          <w:p w14:paraId="584C2D67" w14:textId="77777777" w:rsidR="00B73F4D" w:rsidRPr="006F2DDC" w:rsidRDefault="00B73F4D" w:rsidP="00F454DB">
            <w:pPr>
              <w:pStyle w:val="TableText"/>
              <w:numPr>
                <w:ilvl w:val="0"/>
                <w:numId w:val="180"/>
              </w:numPr>
            </w:pPr>
            <w:r w:rsidRPr="006F2DDC">
              <w:t xml:space="preserve">System should close the form and not create a new visual if actor clicks the </w:t>
            </w:r>
            <w:r w:rsidRPr="006F2DDC">
              <w:rPr>
                <w:u w:val="single"/>
              </w:rPr>
              <w:t>Close</w:t>
            </w:r>
            <w:r w:rsidRPr="006F2DDC">
              <w:t xml:space="preserve"> button.</w:t>
            </w:r>
          </w:p>
          <w:p w14:paraId="7D769F68" w14:textId="77777777" w:rsidR="00B73F4D" w:rsidRPr="006F2DDC" w:rsidRDefault="00B73F4D" w:rsidP="00F454DB">
            <w:pPr>
              <w:pStyle w:val="TableText"/>
              <w:numPr>
                <w:ilvl w:val="0"/>
                <w:numId w:val="180"/>
              </w:numPr>
            </w:pPr>
            <w:r w:rsidRPr="006F2DDC">
              <w:t xml:space="preserve">If actor selects the </w:t>
            </w:r>
            <w:r w:rsidRPr="006F2DDC">
              <w:rPr>
                <w:u w:val="single"/>
              </w:rPr>
              <w:t>Create</w:t>
            </w:r>
            <w:r w:rsidRPr="006F2DDC">
              <w:t xml:space="preserve"> button after entering a value in the </w:t>
            </w:r>
            <w:r w:rsidRPr="006F2DDC">
              <w:rPr>
                <w:u w:val="single"/>
              </w:rPr>
              <w:t>Name</w:t>
            </w:r>
            <w:r w:rsidRPr="006F2DDC">
              <w:t xml:space="preserve"> field which does not match another visual name in the same project and after selecting an activated dataset, the system should close the form, save the visual, list the visual name in the appropriate alphabetical position under the left side </w:t>
            </w:r>
            <w:r w:rsidRPr="006F2DDC">
              <w:rPr>
                <w:u w:val="single"/>
              </w:rPr>
              <w:t>Visuals</w:t>
            </w:r>
            <w:r w:rsidRPr="006F2DDC">
              <w:t xml:space="preserve"> menu item (hierarchically under the current project), and display 3 panes: </w:t>
            </w:r>
            <w:r w:rsidRPr="006F2DDC">
              <w:rPr>
                <w:u w:val="single"/>
              </w:rPr>
              <w:t>Dataset Fields</w:t>
            </w:r>
            <w:r w:rsidRPr="006F2DDC">
              <w:t xml:space="preserve">, </w:t>
            </w:r>
            <w:r w:rsidRPr="006F2DDC">
              <w:rPr>
                <w:u w:val="single"/>
              </w:rPr>
              <w:t>Visual Properties</w:t>
            </w:r>
            <w:r w:rsidRPr="006F2DDC">
              <w:t xml:space="preserve"> and a blank pane, 4 buttons: Save, and in the right side screen.</w:t>
            </w:r>
          </w:p>
          <w:p w14:paraId="4ACE5490" w14:textId="77777777" w:rsidR="00B73F4D" w:rsidRPr="006F2DDC" w:rsidRDefault="00B73F4D" w:rsidP="00F454DB">
            <w:pPr>
              <w:pStyle w:val="TableText"/>
              <w:numPr>
                <w:ilvl w:val="0"/>
                <w:numId w:val="180"/>
              </w:numPr>
            </w:pPr>
            <w:r w:rsidRPr="006F2DDC">
              <w:t xml:space="preserve">In the </w:t>
            </w:r>
            <w:r w:rsidRPr="006F2DDC">
              <w:rPr>
                <w:u w:val="single"/>
              </w:rPr>
              <w:t>Dataset Fields</w:t>
            </w:r>
            <w:r w:rsidRPr="006F2DDC">
              <w:t xml:space="preserve"> pane, system should display the fields of the dataset selected in point 7 organized into 2 section: </w:t>
            </w:r>
            <w:r w:rsidRPr="006F2DDC">
              <w:rPr>
                <w:u w:val="single"/>
              </w:rPr>
              <w:t>Dimensions</w:t>
            </w:r>
            <w:r w:rsidRPr="006F2DDC">
              <w:t xml:space="preserve"> and </w:t>
            </w:r>
            <w:r w:rsidRPr="006F2DDC">
              <w:rPr>
                <w:u w:val="single"/>
              </w:rPr>
              <w:t>Measures</w:t>
            </w:r>
            <w:r w:rsidRPr="006F2DDC">
              <w:t>.</w:t>
            </w:r>
          </w:p>
          <w:p w14:paraId="688EF4D9" w14:textId="77777777" w:rsidR="00B73F4D" w:rsidRPr="006F2DDC" w:rsidRDefault="00B73F4D" w:rsidP="00F454DB">
            <w:pPr>
              <w:pStyle w:val="TableText"/>
              <w:numPr>
                <w:ilvl w:val="0"/>
                <w:numId w:val="180"/>
              </w:numPr>
            </w:pPr>
            <w:r w:rsidRPr="006F2DDC">
              <w:t xml:space="preserve">In the </w:t>
            </w:r>
            <w:r w:rsidRPr="006F2DDC">
              <w:rPr>
                <w:u w:val="single"/>
              </w:rPr>
              <w:t>Dimensions</w:t>
            </w:r>
            <w:r w:rsidRPr="006F2DDC">
              <w:t xml:space="preserve"> section, system should display all non-numeric fields in alphabetical order.</w:t>
            </w:r>
          </w:p>
          <w:p w14:paraId="4F540F2F" w14:textId="77777777" w:rsidR="00B73F4D" w:rsidRPr="006F2DDC" w:rsidRDefault="00B73F4D" w:rsidP="00F454DB">
            <w:pPr>
              <w:pStyle w:val="TableText"/>
              <w:numPr>
                <w:ilvl w:val="0"/>
                <w:numId w:val="180"/>
              </w:numPr>
            </w:pPr>
            <w:r w:rsidRPr="006F2DDC">
              <w:lastRenderedPageBreak/>
              <w:t xml:space="preserve">In the </w:t>
            </w:r>
            <w:r w:rsidRPr="006F2DDC">
              <w:rPr>
                <w:u w:val="single"/>
              </w:rPr>
              <w:t>Measures</w:t>
            </w:r>
            <w:r w:rsidRPr="006F2DDC">
              <w:t xml:space="preserve"> section, system should display all numeric fields in alphabetical order.</w:t>
            </w:r>
          </w:p>
          <w:p w14:paraId="66D75C8F" w14:textId="77777777" w:rsidR="00B73F4D" w:rsidRPr="006F2DDC" w:rsidRDefault="00B73F4D" w:rsidP="00F454DB">
            <w:pPr>
              <w:pStyle w:val="TableText"/>
              <w:numPr>
                <w:ilvl w:val="0"/>
                <w:numId w:val="180"/>
              </w:numPr>
            </w:pPr>
            <w:r w:rsidRPr="006F2DDC">
              <w:t>System should allow actor to move any field between the two sections.</w:t>
            </w:r>
          </w:p>
          <w:p w14:paraId="6F06B5A9" w14:textId="77777777" w:rsidR="00B73F4D" w:rsidRPr="006F2DDC" w:rsidRDefault="00B73F4D" w:rsidP="00F454DB">
            <w:pPr>
              <w:pStyle w:val="TableText"/>
              <w:numPr>
                <w:ilvl w:val="0"/>
                <w:numId w:val="180"/>
              </w:numPr>
            </w:pPr>
            <w:r w:rsidRPr="006F2DDC">
              <w:t xml:space="preserve">In the </w:t>
            </w:r>
            <w:r w:rsidRPr="006F2DDC">
              <w:rPr>
                <w:u w:val="single"/>
              </w:rPr>
              <w:t>Visual Properties</w:t>
            </w:r>
            <w:r w:rsidRPr="006F2DDC">
              <w:t xml:space="preserve"> pane, system should display a list of all available visual types (each as a single icon): Bar chart, Line chart, </w:t>
            </w:r>
            <w:r w:rsidR="00823308" w:rsidRPr="006F2DDC">
              <w:t xml:space="preserve">Area chart, Pie chart, </w:t>
            </w:r>
            <w:r w:rsidRPr="006F2DDC">
              <w:t>Scatter plot</w:t>
            </w:r>
            <w:r w:rsidR="005F62FE" w:rsidRPr="006F2DDC">
              <w:t>, Table</w:t>
            </w:r>
            <w:r w:rsidR="00050B1F" w:rsidRPr="006F2DDC">
              <w:t xml:space="preserve"> </w:t>
            </w:r>
            <w:r w:rsidRPr="006F2DDC">
              <w:t>and Slicer.</w:t>
            </w:r>
          </w:p>
          <w:p w14:paraId="6F73FAD2" w14:textId="77777777" w:rsidR="00B73F4D" w:rsidRPr="006F2DDC" w:rsidRDefault="00B73F4D" w:rsidP="00F454DB">
            <w:pPr>
              <w:pStyle w:val="TableText"/>
              <w:numPr>
                <w:ilvl w:val="0"/>
                <w:numId w:val="180"/>
              </w:numPr>
            </w:pPr>
            <w:r w:rsidRPr="006F2DDC">
              <w:t xml:space="preserve">Under the visual types, system should also display the properties of the selected visual type categorized into 3 sections: </w:t>
            </w:r>
            <w:r w:rsidRPr="006F2DDC">
              <w:rPr>
                <w:u w:val="single"/>
              </w:rPr>
              <w:t>Data</w:t>
            </w:r>
            <w:r w:rsidRPr="006F2DDC">
              <w:t xml:space="preserve">, </w:t>
            </w:r>
            <w:r w:rsidRPr="006F2DDC">
              <w:rPr>
                <w:u w:val="single"/>
              </w:rPr>
              <w:t>Formatting</w:t>
            </w:r>
            <w:r w:rsidRPr="006F2DDC">
              <w:t xml:space="preserve"> and </w:t>
            </w:r>
            <w:r w:rsidRPr="006F2DDC">
              <w:rPr>
                <w:u w:val="single"/>
              </w:rPr>
              <w:t>Analytics</w:t>
            </w:r>
            <w:r w:rsidRPr="006F2DDC">
              <w:t>, each of which should display options to provide inputs as relevant for the selected visual type.</w:t>
            </w:r>
          </w:p>
          <w:p w14:paraId="4F6A2FD1" w14:textId="77777777" w:rsidR="00B73F4D" w:rsidRPr="006F2DDC" w:rsidRDefault="00B73F4D" w:rsidP="00F454DB">
            <w:pPr>
              <w:pStyle w:val="TableText"/>
              <w:numPr>
                <w:ilvl w:val="0"/>
                <w:numId w:val="180"/>
              </w:numPr>
            </w:pPr>
            <w:r w:rsidRPr="006F2DDC">
              <w:t>In the blank pane, system should display the selected type of visual with provided data, formatting and analytic features.</w:t>
            </w:r>
          </w:p>
        </w:tc>
      </w:tr>
      <w:tr w:rsidR="00B73F4D" w:rsidRPr="006F2DDC" w14:paraId="6474A267"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961AE99" w14:textId="77777777" w:rsidR="00B73F4D" w:rsidRPr="006F2DDC" w:rsidRDefault="003C395F">
            <w:pPr>
              <w:pStyle w:val="TableText"/>
              <w:jc w:val="both"/>
              <w:rPr>
                <w:b/>
                <w:bCs/>
              </w:rPr>
            </w:pPr>
            <w:r w:rsidRPr="006F2DDC">
              <w:rPr>
                <w:b/>
                <w:bCs/>
              </w:rPr>
              <w:lastRenderedPageBreak/>
              <w:t>Alternative Flow</w:t>
            </w:r>
          </w:p>
          <w:p w14:paraId="137401C5" w14:textId="77777777" w:rsidR="00B73F4D" w:rsidRPr="006F2DDC" w:rsidRDefault="00B73F4D">
            <w:pPr>
              <w:pStyle w:val="TableText"/>
              <w:jc w:val="both"/>
            </w:pPr>
            <w:r w:rsidRPr="006F2DDC">
              <w:t xml:space="preserve">None </w:t>
            </w:r>
          </w:p>
        </w:tc>
      </w:tr>
      <w:tr w:rsidR="00B73F4D" w:rsidRPr="006F2DDC" w14:paraId="206C0A91"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9874054" w14:textId="77777777" w:rsidR="00B73F4D" w:rsidRPr="006F2DDC" w:rsidRDefault="00B73F4D">
            <w:pPr>
              <w:pStyle w:val="TableText"/>
              <w:jc w:val="both"/>
              <w:rPr>
                <w:b/>
                <w:bCs/>
              </w:rPr>
            </w:pPr>
            <w:r w:rsidRPr="006F2DDC">
              <w:rPr>
                <w:b/>
                <w:bCs/>
              </w:rPr>
              <w:t>Post Conditions</w:t>
            </w:r>
          </w:p>
          <w:p w14:paraId="04BBBA79" w14:textId="77777777" w:rsidR="00B73F4D" w:rsidRPr="006F2DDC" w:rsidRDefault="00B73F4D" w:rsidP="00F454DB">
            <w:pPr>
              <w:pStyle w:val="TableText"/>
              <w:numPr>
                <w:ilvl w:val="0"/>
                <w:numId w:val="181"/>
              </w:numPr>
            </w:pPr>
            <w:r w:rsidRPr="006F2DDC">
              <w:t xml:space="preserve">System should not take any action if actor clicks the </w:t>
            </w:r>
            <w:r w:rsidRPr="006F2DDC">
              <w:rPr>
                <w:u w:val="single"/>
              </w:rPr>
              <w:t>Close</w:t>
            </w:r>
            <w:r w:rsidRPr="006F2DDC">
              <w:t xml:space="preserve"> button.</w:t>
            </w:r>
          </w:p>
          <w:p w14:paraId="30ED7346" w14:textId="77777777" w:rsidR="00B73F4D" w:rsidRPr="006F2DDC" w:rsidRDefault="00B73F4D" w:rsidP="00F454DB">
            <w:pPr>
              <w:pStyle w:val="TableText"/>
              <w:numPr>
                <w:ilvl w:val="0"/>
                <w:numId w:val="181"/>
              </w:numPr>
              <w:jc w:val="both"/>
            </w:pPr>
            <w:r w:rsidRPr="006F2DDC">
              <w:t xml:space="preserve">System should create the visual if actor selects the </w:t>
            </w:r>
            <w:r w:rsidRPr="006F2DDC">
              <w:rPr>
                <w:u w:val="single"/>
              </w:rPr>
              <w:t>Create</w:t>
            </w:r>
            <w:r w:rsidRPr="006F2DDC">
              <w:t xml:space="preserve"> button after entering valid values.</w:t>
            </w:r>
          </w:p>
        </w:tc>
      </w:tr>
      <w:tr w:rsidR="00B73F4D" w:rsidRPr="006F2DDC" w14:paraId="3B6855C5"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BDE10C0" w14:textId="77777777" w:rsidR="00B73F4D" w:rsidRPr="006F2DDC" w:rsidRDefault="00B73F4D">
            <w:pPr>
              <w:pStyle w:val="TableText"/>
              <w:jc w:val="both"/>
              <w:rPr>
                <w:b/>
                <w:bCs/>
              </w:rPr>
            </w:pPr>
            <w:r w:rsidRPr="006F2DDC">
              <w:rPr>
                <w:b/>
                <w:bCs/>
              </w:rPr>
              <w:t>Exceptions</w:t>
            </w:r>
          </w:p>
          <w:p w14:paraId="413578CE" w14:textId="77777777" w:rsidR="00B73F4D" w:rsidRPr="006F2DDC" w:rsidRDefault="00B73F4D">
            <w:pPr>
              <w:pStyle w:val="TableText"/>
              <w:jc w:val="both"/>
            </w:pPr>
            <w:r w:rsidRPr="006F2DDC">
              <w:t xml:space="preserve">None </w:t>
            </w:r>
          </w:p>
        </w:tc>
      </w:tr>
      <w:tr w:rsidR="00B73F4D" w:rsidRPr="006F2DDC" w14:paraId="791A44C4"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2CAF45BA" w14:textId="77777777" w:rsidR="00B73F4D" w:rsidRPr="006F2DDC" w:rsidRDefault="00B73F4D">
            <w:pPr>
              <w:pStyle w:val="TableText"/>
              <w:jc w:val="both"/>
              <w:rPr>
                <w:b/>
                <w:bCs/>
              </w:rPr>
            </w:pPr>
            <w:r w:rsidRPr="006F2DDC">
              <w:rPr>
                <w:b/>
                <w:bCs/>
              </w:rPr>
              <w:t>Business Rules</w:t>
            </w:r>
          </w:p>
          <w:p w14:paraId="5B12BE45" w14:textId="77777777" w:rsidR="00B73F4D" w:rsidRPr="006F2DDC" w:rsidRDefault="00B73F4D">
            <w:pPr>
              <w:pStyle w:val="TableText"/>
              <w:jc w:val="both"/>
            </w:pPr>
            <w:r w:rsidRPr="006F2DDC">
              <w:t>None</w:t>
            </w:r>
          </w:p>
        </w:tc>
      </w:tr>
      <w:tr w:rsidR="00B73F4D" w:rsidRPr="006F2DDC" w14:paraId="31F66397"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7FCCFC06" w14:textId="77777777" w:rsidR="00B73F4D" w:rsidRPr="006F2DDC" w:rsidRDefault="00B73F4D">
            <w:pPr>
              <w:pStyle w:val="TableText"/>
              <w:jc w:val="both"/>
              <w:rPr>
                <w:b/>
                <w:bCs/>
              </w:rPr>
            </w:pPr>
            <w:r w:rsidRPr="006F2DDC">
              <w:rPr>
                <w:b/>
                <w:bCs/>
              </w:rPr>
              <w:t>Relationships</w:t>
            </w:r>
          </w:p>
          <w:p w14:paraId="75ED76E0" w14:textId="77777777" w:rsidR="00B73F4D" w:rsidRPr="006F2DDC" w:rsidRDefault="00B73F4D">
            <w:pPr>
              <w:pStyle w:val="TableText"/>
              <w:jc w:val="both"/>
            </w:pPr>
            <w:r w:rsidRPr="006F2DDC">
              <w:t>None</w:t>
            </w:r>
          </w:p>
        </w:tc>
      </w:tr>
      <w:tr w:rsidR="00B73F4D" w:rsidRPr="006F2DDC" w14:paraId="1CB952F1"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4576734" w14:textId="77777777" w:rsidR="00B73F4D" w:rsidRPr="006F2DDC" w:rsidRDefault="00B73F4D">
            <w:pPr>
              <w:pStyle w:val="TableText"/>
              <w:jc w:val="both"/>
              <w:rPr>
                <w:b/>
                <w:bCs/>
              </w:rPr>
            </w:pPr>
            <w:r w:rsidRPr="006F2DDC">
              <w:rPr>
                <w:b/>
                <w:bCs/>
              </w:rPr>
              <w:t>Special Requirements</w:t>
            </w:r>
          </w:p>
          <w:p w14:paraId="381F1D71" w14:textId="77777777" w:rsidR="00B73F4D" w:rsidRPr="006F2DDC" w:rsidRDefault="00B73F4D">
            <w:pPr>
              <w:pStyle w:val="TableText"/>
              <w:jc w:val="both"/>
            </w:pPr>
            <w:r w:rsidRPr="006F2DDC">
              <w:t xml:space="preserve">None </w:t>
            </w:r>
          </w:p>
        </w:tc>
      </w:tr>
      <w:tr w:rsidR="00B73F4D" w:rsidRPr="006F2DDC" w14:paraId="0ADE57E5"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0CAFA7B1" w14:textId="77777777" w:rsidR="00B73F4D" w:rsidRPr="006F2DDC" w:rsidRDefault="00B73F4D">
            <w:pPr>
              <w:pStyle w:val="TableText"/>
              <w:jc w:val="both"/>
              <w:rPr>
                <w:b/>
                <w:bCs/>
              </w:rPr>
            </w:pPr>
            <w:r w:rsidRPr="006F2DDC">
              <w:rPr>
                <w:b/>
                <w:bCs/>
              </w:rPr>
              <w:t>Assumptions</w:t>
            </w:r>
          </w:p>
          <w:p w14:paraId="49C0F75C" w14:textId="77777777" w:rsidR="00B73F4D" w:rsidRPr="006F2DDC" w:rsidRDefault="00B73F4D">
            <w:pPr>
              <w:pStyle w:val="TableText"/>
              <w:jc w:val="both"/>
            </w:pPr>
            <w:r w:rsidRPr="006F2DDC">
              <w:t>None</w:t>
            </w:r>
          </w:p>
        </w:tc>
      </w:tr>
    </w:tbl>
    <w:p w14:paraId="0EDEAD02" w14:textId="77777777" w:rsidR="00B73F4D" w:rsidRPr="006F2DDC" w:rsidRDefault="00B73F4D" w:rsidP="00B73F4D">
      <w:pPr>
        <w:pStyle w:val="BodyText"/>
        <w:ind w:left="0"/>
        <w:rPr>
          <w:lang w:val="en-US"/>
        </w:rPr>
      </w:pPr>
    </w:p>
    <w:p w14:paraId="0F9FDDC7" w14:textId="77777777" w:rsidR="00B73F4D" w:rsidRPr="006F2DDC" w:rsidRDefault="00B73F4D" w:rsidP="00B73F4D">
      <w:pPr>
        <w:pStyle w:val="Heading3"/>
        <w:ind w:left="0"/>
        <w:jc w:val="both"/>
      </w:pPr>
      <w:r w:rsidRPr="006F2DDC">
        <w:br w:type="page"/>
      </w:r>
      <w:bookmarkStart w:id="54" w:name="_Toc24137626"/>
      <w:r w:rsidR="005B0FEE" w:rsidRPr="006F2DDC">
        <w:lastRenderedPageBreak/>
        <w:t>UC 3.2.</w:t>
      </w:r>
      <w:r w:rsidR="00DB711D" w:rsidRPr="006F2DDC">
        <w:t>1</w:t>
      </w:r>
      <w:r w:rsidR="008307B9" w:rsidRPr="006F2DDC">
        <w:t>2</w:t>
      </w:r>
      <w:r w:rsidRPr="006F2DDC">
        <w:t xml:space="preserve"> Edit Visual</w:t>
      </w:r>
      <w:bookmarkEnd w:id="5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B73F4D" w:rsidRPr="006F2DDC" w14:paraId="450835FD"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030BC9AD" w14:textId="77777777" w:rsidR="00B73F4D" w:rsidRPr="006F2DDC" w:rsidRDefault="00B73F4D">
            <w:pPr>
              <w:pStyle w:val="TableText"/>
              <w:jc w:val="both"/>
              <w:rPr>
                <w:b/>
                <w:bCs/>
              </w:rPr>
            </w:pPr>
            <w:r w:rsidRPr="006F2DDC">
              <w:rPr>
                <w:b/>
                <w:bCs/>
              </w:rPr>
              <w:t>Actor(s)</w:t>
            </w:r>
          </w:p>
          <w:p w14:paraId="7644B608" w14:textId="77777777" w:rsidR="00B73F4D" w:rsidRPr="006F2DDC" w:rsidRDefault="00B73F4D">
            <w:pPr>
              <w:pStyle w:val="TableText"/>
              <w:jc w:val="both"/>
            </w:pPr>
            <w:r w:rsidRPr="006F2DDC">
              <w:t>Designer</w:t>
            </w:r>
          </w:p>
        </w:tc>
      </w:tr>
      <w:tr w:rsidR="00B73F4D" w:rsidRPr="006F2DDC" w14:paraId="6D50442D"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70BF6A9" w14:textId="77777777" w:rsidR="00B73F4D" w:rsidRPr="006F2DDC" w:rsidRDefault="00B73F4D">
            <w:pPr>
              <w:pStyle w:val="TableText"/>
              <w:jc w:val="both"/>
              <w:rPr>
                <w:b/>
                <w:bCs/>
              </w:rPr>
            </w:pPr>
            <w:r w:rsidRPr="006F2DDC">
              <w:rPr>
                <w:b/>
                <w:bCs/>
              </w:rPr>
              <w:t>Description</w:t>
            </w:r>
          </w:p>
          <w:p w14:paraId="5102A3BC" w14:textId="77777777" w:rsidR="00B73F4D" w:rsidRPr="006F2DDC" w:rsidRDefault="00B73F4D">
            <w:pPr>
              <w:pStyle w:val="TableText"/>
              <w:jc w:val="both"/>
            </w:pPr>
            <w:r w:rsidRPr="006F2DDC">
              <w:t>This use case allows the actor to edit an existing visualisation.</w:t>
            </w:r>
          </w:p>
        </w:tc>
      </w:tr>
      <w:tr w:rsidR="00B73F4D" w:rsidRPr="006F2DDC" w14:paraId="66603857"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3B546D3B" w14:textId="77777777" w:rsidR="00B73F4D" w:rsidRPr="006F2DDC" w:rsidRDefault="00B73F4D">
            <w:pPr>
              <w:pStyle w:val="TableText"/>
              <w:jc w:val="both"/>
              <w:rPr>
                <w:b/>
                <w:bCs/>
              </w:rPr>
            </w:pPr>
            <w:proofErr w:type="gramStart"/>
            <w:r w:rsidRPr="006F2DDC">
              <w:rPr>
                <w:b/>
                <w:bCs/>
              </w:rPr>
              <w:t>Pre Conditions</w:t>
            </w:r>
            <w:proofErr w:type="gramEnd"/>
          </w:p>
          <w:p w14:paraId="30EF4614" w14:textId="77777777" w:rsidR="00B73F4D" w:rsidRPr="006F2DDC" w:rsidRDefault="00B73F4D" w:rsidP="00183E0F">
            <w:pPr>
              <w:pStyle w:val="TableText"/>
              <w:numPr>
                <w:ilvl w:val="0"/>
                <w:numId w:val="25"/>
              </w:numPr>
            </w:pPr>
            <w:r w:rsidRPr="006F2DDC">
              <w:t>Actor has created a visual</w:t>
            </w:r>
            <w:r w:rsidR="001B7B2D" w:rsidRPr="006F2DDC">
              <w:t xml:space="preserve"> or edited an existing visual</w:t>
            </w:r>
            <w:r w:rsidRPr="006F2DDC">
              <w:t>.</w:t>
            </w:r>
          </w:p>
        </w:tc>
      </w:tr>
      <w:tr w:rsidR="00B73F4D" w:rsidRPr="006F2DDC" w14:paraId="6322FF2E"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145E61F6" w14:textId="77777777" w:rsidR="00B73F4D" w:rsidRPr="006F2DDC" w:rsidRDefault="00B73F4D">
            <w:pPr>
              <w:pStyle w:val="TableText"/>
              <w:jc w:val="both"/>
              <w:rPr>
                <w:b/>
                <w:bCs/>
              </w:rPr>
            </w:pPr>
            <w:r w:rsidRPr="006F2DDC">
              <w:rPr>
                <w:b/>
                <w:bCs/>
              </w:rPr>
              <w:t>Triggers</w:t>
            </w:r>
          </w:p>
          <w:p w14:paraId="03E0D39E" w14:textId="77777777" w:rsidR="00B73F4D" w:rsidRPr="006F2DDC" w:rsidRDefault="00B73F4D" w:rsidP="00F454DB">
            <w:pPr>
              <w:pStyle w:val="TableText"/>
              <w:numPr>
                <w:ilvl w:val="0"/>
                <w:numId w:val="156"/>
              </w:numPr>
            </w:pPr>
            <w:r w:rsidRPr="006F2DDC">
              <w:t xml:space="preserve">Actor selects the </w:t>
            </w:r>
            <w:r w:rsidRPr="006F2DDC">
              <w:rPr>
                <w:u w:val="single"/>
              </w:rPr>
              <w:t>Edit Visual</w:t>
            </w:r>
            <w:r w:rsidR="001B7B2D" w:rsidRPr="006F2DDC">
              <w:t xml:space="preserve"> </w:t>
            </w:r>
            <w:r w:rsidRPr="006F2DDC">
              <w:t>option displayed by right clicking on the visual.</w:t>
            </w:r>
          </w:p>
        </w:tc>
      </w:tr>
      <w:tr w:rsidR="00B73F4D" w:rsidRPr="006F2DDC" w14:paraId="5B3F7431"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0A47D0C" w14:textId="77777777" w:rsidR="00B73F4D" w:rsidRPr="006F2DDC" w:rsidRDefault="00B73F4D">
            <w:pPr>
              <w:pStyle w:val="TableText"/>
              <w:jc w:val="both"/>
              <w:rPr>
                <w:b/>
              </w:rPr>
            </w:pPr>
            <w:r w:rsidRPr="006F2DDC">
              <w:rPr>
                <w:b/>
              </w:rPr>
              <w:t>Normal Flow</w:t>
            </w:r>
          </w:p>
          <w:p w14:paraId="515E206E" w14:textId="77777777" w:rsidR="00B73F4D" w:rsidRPr="006F2DDC" w:rsidRDefault="00B73F4D" w:rsidP="00F454DB">
            <w:pPr>
              <w:pStyle w:val="TableText"/>
              <w:numPr>
                <w:ilvl w:val="0"/>
                <w:numId w:val="157"/>
              </w:numPr>
            </w:pPr>
            <w:r w:rsidRPr="006F2DDC">
              <w:t xml:space="preserve">System should display a form with the heading </w:t>
            </w:r>
            <w:r w:rsidRPr="006F2DDC">
              <w:rPr>
                <w:u w:val="single"/>
              </w:rPr>
              <w:t>Edit Visual</w:t>
            </w:r>
            <w:r w:rsidRPr="006F2DDC">
              <w:t xml:space="preserve">, 2 form fields </w:t>
            </w:r>
            <w:r w:rsidRPr="006F2DDC">
              <w:rPr>
                <w:u w:val="single"/>
              </w:rPr>
              <w:t>Name</w:t>
            </w:r>
            <w:r w:rsidRPr="006F2DDC">
              <w:t xml:space="preserve"> and </w:t>
            </w:r>
            <w:r w:rsidRPr="006F2DDC">
              <w:rPr>
                <w:u w:val="single"/>
              </w:rPr>
              <w:t>Dataset,</w:t>
            </w:r>
            <w:r w:rsidRPr="006F2DDC">
              <w:t xml:space="preserve"> and 2 buttons </w:t>
            </w:r>
            <w:r w:rsidRPr="006F2DDC">
              <w:rPr>
                <w:u w:val="single"/>
              </w:rPr>
              <w:t>Update</w:t>
            </w:r>
            <w:r w:rsidRPr="006F2DDC">
              <w:t xml:space="preserve"> and </w:t>
            </w:r>
            <w:r w:rsidRPr="006F2DDC">
              <w:rPr>
                <w:u w:val="single"/>
              </w:rPr>
              <w:t>Close</w:t>
            </w:r>
            <w:r w:rsidRPr="006F2DDC">
              <w:t>.</w:t>
            </w:r>
          </w:p>
          <w:p w14:paraId="230F0B75" w14:textId="77777777" w:rsidR="00B73F4D" w:rsidRPr="006F2DDC" w:rsidRDefault="00B73F4D" w:rsidP="00F454DB">
            <w:pPr>
              <w:pStyle w:val="TableText"/>
              <w:numPr>
                <w:ilvl w:val="0"/>
                <w:numId w:val="157"/>
              </w:numPr>
            </w:pPr>
            <w:r w:rsidRPr="006F2DDC">
              <w:t xml:space="preserve">System should display the values in the </w:t>
            </w:r>
            <w:r w:rsidRPr="006F2DDC">
              <w:rPr>
                <w:u w:val="single"/>
              </w:rPr>
              <w:t>Name</w:t>
            </w:r>
            <w:r w:rsidRPr="006F2DDC">
              <w:t xml:space="preserve"> and </w:t>
            </w:r>
            <w:r w:rsidRPr="006F2DDC">
              <w:rPr>
                <w:u w:val="single"/>
              </w:rPr>
              <w:t>Dataset</w:t>
            </w:r>
            <w:r w:rsidRPr="006F2DDC">
              <w:t xml:space="preserve"> fields as entered by actor at the time of last save.</w:t>
            </w:r>
          </w:p>
          <w:p w14:paraId="133745C6" w14:textId="77777777" w:rsidR="00B73F4D" w:rsidRPr="006F2DDC" w:rsidRDefault="00B73F4D" w:rsidP="00F454DB">
            <w:pPr>
              <w:pStyle w:val="TableText"/>
              <w:numPr>
                <w:ilvl w:val="0"/>
                <w:numId w:val="157"/>
              </w:numPr>
            </w:pPr>
            <w:r w:rsidRPr="006F2DDC">
              <w:t xml:space="preserve">Actor should be able to enter up to 100 characters consisting of any combination of alphabets (upper and lower cases), numbers, underscores, hyphens and spaces in the </w:t>
            </w:r>
            <w:r w:rsidRPr="006F2DDC">
              <w:rPr>
                <w:u w:val="single"/>
              </w:rPr>
              <w:t>Visual Name</w:t>
            </w:r>
            <w:r w:rsidRPr="006F2DDC">
              <w:t xml:space="preserve"> field.</w:t>
            </w:r>
          </w:p>
          <w:p w14:paraId="4A7C6E3B" w14:textId="77777777" w:rsidR="00B73F4D" w:rsidRPr="006F2DDC" w:rsidRDefault="00B73F4D" w:rsidP="00F454DB">
            <w:pPr>
              <w:pStyle w:val="TableText"/>
              <w:numPr>
                <w:ilvl w:val="0"/>
                <w:numId w:val="157"/>
              </w:numPr>
            </w:pPr>
            <w:r w:rsidRPr="006F2DDC">
              <w:t xml:space="preserve">System should truncate any lagging and leading space characters from the </w:t>
            </w:r>
            <w:r w:rsidRPr="006F2DDC">
              <w:rPr>
                <w:u w:val="single"/>
              </w:rPr>
              <w:t>Visual Name</w:t>
            </w:r>
            <w:r w:rsidRPr="006F2DDC">
              <w:t xml:space="preserve"> field.</w:t>
            </w:r>
          </w:p>
          <w:p w14:paraId="229DBB35" w14:textId="77777777" w:rsidR="00B73F4D" w:rsidRPr="006F2DDC" w:rsidRDefault="00B73F4D" w:rsidP="00F454DB">
            <w:pPr>
              <w:pStyle w:val="TableText"/>
              <w:numPr>
                <w:ilvl w:val="0"/>
                <w:numId w:val="157"/>
              </w:numPr>
            </w:pPr>
            <w:r w:rsidRPr="006F2DDC">
              <w:t xml:space="preserve">In the </w:t>
            </w:r>
            <w:r w:rsidRPr="006F2DDC">
              <w:rPr>
                <w:u w:val="single"/>
              </w:rPr>
              <w:t>Dataset</w:t>
            </w:r>
            <w:r w:rsidRPr="006F2DDC">
              <w:t xml:space="preserve"> field, system should display a list of all the datasets created and activated in the current project.</w:t>
            </w:r>
          </w:p>
          <w:p w14:paraId="182397B4" w14:textId="77777777" w:rsidR="00B73F4D" w:rsidRPr="006F2DDC" w:rsidRDefault="00B73F4D" w:rsidP="00F454DB">
            <w:pPr>
              <w:pStyle w:val="TableText"/>
              <w:numPr>
                <w:ilvl w:val="0"/>
                <w:numId w:val="157"/>
              </w:numPr>
            </w:pPr>
            <w:r w:rsidRPr="006F2DDC">
              <w:t>Actor should be able to select any single dataset.</w:t>
            </w:r>
          </w:p>
          <w:p w14:paraId="287F97C1" w14:textId="77777777" w:rsidR="00B73F4D" w:rsidRPr="006F2DDC" w:rsidRDefault="00B73F4D" w:rsidP="00F454DB">
            <w:pPr>
              <w:pStyle w:val="TableText"/>
              <w:numPr>
                <w:ilvl w:val="0"/>
                <w:numId w:val="157"/>
              </w:numPr>
            </w:pPr>
            <w:r w:rsidRPr="006F2DDC">
              <w:t xml:space="preserve">System should allow action on </w:t>
            </w:r>
            <w:r w:rsidRPr="006F2DDC">
              <w:rPr>
                <w:u w:val="single"/>
              </w:rPr>
              <w:t>Update</w:t>
            </w:r>
            <w:r w:rsidRPr="006F2DDC">
              <w:t xml:space="preserve"> button only if both fields are provided.</w:t>
            </w:r>
          </w:p>
          <w:p w14:paraId="41ED85E7" w14:textId="77777777" w:rsidR="00B73F4D" w:rsidRPr="006F2DDC" w:rsidRDefault="00B73F4D" w:rsidP="00F454DB">
            <w:pPr>
              <w:pStyle w:val="TableText"/>
              <w:numPr>
                <w:ilvl w:val="0"/>
                <w:numId w:val="157"/>
              </w:numPr>
            </w:pPr>
            <w:r w:rsidRPr="006F2DDC">
              <w:t xml:space="preserve">If actor clicks the </w:t>
            </w:r>
            <w:r w:rsidRPr="006F2DDC">
              <w:rPr>
                <w:u w:val="single"/>
              </w:rPr>
              <w:t xml:space="preserve">Update </w:t>
            </w:r>
            <w:r w:rsidRPr="006F2DDC">
              <w:t xml:space="preserve">button after entering the same value in the </w:t>
            </w:r>
            <w:r w:rsidRPr="006F2DDC">
              <w:rPr>
                <w:u w:val="single"/>
              </w:rPr>
              <w:t>Name</w:t>
            </w:r>
            <w:r w:rsidRPr="006F2DDC">
              <w:t xml:space="preserve"> field as another visual in the same project, the system should display an error message, “A visual with this name already exists in this project”.</w:t>
            </w:r>
          </w:p>
          <w:p w14:paraId="5036D100" w14:textId="77777777" w:rsidR="00B73F4D" w:rsidRPr="006F2DDC" w:rsidRDefault="00B73F4D" w:rsidP="00F454DB">
            <w:pPr>
              <w:pStyle w:val="TableText"/>
              <w:numPr>
                <w:ilvl w:val="0"/>
                <w:numId w:val="157"/>
              </w:numPr>
            </w:pPr>
            <w:r w:rsidRPr="006F2DDC">
              <w:t xml:space="preserve">System should close the form and not create a new visual if actor clicks the </w:t>
            </w:r>
            <w:r w:rsidRPr="006F2DDC">
              <w:rPr>
                <w:u w:val="single"/>
              </w:rPr>
              <w:t>Close</w:t>
            </w:r>
            <w:r w:rsidRPr="006F2DDC">
              <w:t xml:space="preserve"> button.</w:t>
            </w:r>
          </w:p>
          <w:p w14:paraId="61FCBDEC" w14:textId="77777777" w:rsidR="00B73F4D" w:rsidRPr="006F2DDC" w:rsidRDefault="00B73F4D" w:rsidP="00F454DB">
            <w:pPr>
              <w:pStyle w:val="TableText"/>
              <w:numPr>
                <w:ilvl w:val="0"/>
                <w:numId w:val="157"/>
              </w:numPr>
            </w:pPr>
            <w:r w:rsidRPr="006F2DDC">
              <w:t xml:space="preserve">If actor selects the </w:t>
            </w:r>
            <w:r w:rsidRPr="006F2DDC">
              <w:rPr>
                <w:u w:val="single"/>
              </w:rPr>
              <w:t>Update</w:t>
            </w:r>
            <w:r w:rsidRPr="006F2DDC">
              <w:t xml:space="preserve"> button after entering a value in the </w:t>
            </w:r>
            <w:r w:rsidRPr="006F2DDC">
              <w:rPr>
                <w:u w:val="single"/>
              </w:rPr>
              <w:t>Name</w:t>
            </w:r>
            <w:r w:rsidRPr="006F2DDC">
              <w:t xml:space="preserve"> field which does not match another visual name in the same project and after selecting an activated dataset, the system should close the form, save the visual, list the visual name in the appropriate alphabetical position under the left side </w:t>
            </w:r>
            <w:r w:rsidRPr="006F2DDC">
              <w:rPr>
                <w:u w:val="single"/>
              </w:rPr>
              <w:t>Visuals</w:t>
            </w:r>
            <w:r w:rsidRPr="006F2DDC">
              <w:t xml:space="preserve"> menu item (hierarchically under the current project), and display 3 panes: </w:t>
            </w:r>
            <w:r w:rsidRPr="006F2DDC">
              <w:rPr>
                <w:u w:val="single"/>
              </w:rPr>
              <w:t>Dataset Fields</w:t>
            </w:r>
            <w:r w:rsidRPr="006F2DDC">
              <w:t xml:space="preserve">, </w:t>
            </w:r>
            <w:r w:rsidRPr="006F2DDC">
              <w:rPr>
                <w:u w:val="single"/>
              </w:rPr>
              <w:t>Visuals</w:t>
            </w:r>
            <w:r w:rsidRPr="006F2DDC">
              <w:t>, and a blank pane in the right side screen.</w:t>
            </w:r>
          </w:p>
          <w:p w14:paraId="380EE72B" w14:textId="77777777" w:rsidR="00B73F4D" w:rsidRPr="006F2DDC" w:rsidRDefault="00B73F4D" w:rsidP="00F454DB">
            <w:pPr>
              <w:pStyle w:val="TableText"/>
              <w:numPr>
                <w:ilvl w:val="0"/>
                <w:numId w:val="157"/>
              </w:numPr>
            </w:pPr>
            <w:r w:rsidRPr="006F2DDC">
              <w:t xml:space="preserve">In the </w:t>
            </w:r>
            <w:r w:rsidRPr="006F2DDC">
              <w:rPr>
                <w:u w:val="single"/>
              </w:rPr>
              <w:t>Dataset Fields</w:t>
            </w:r>
            <w:r w:rsidRPr="006F2DDC">
              <w:t xml:space="preserve"> pane, system should display the fields of the dataset selected in point 7 organized into 2 section: </w:t>
            </w:r>
            <w:r w:rsidRPr="006F2DDC">
              <w:rPr>
                <w:u w:val="single"/>
              </w:rPr>
              <w:t>Dimensions</w:t>
            </w:r>
            <w:r w:rsidRPr="006F2DDC">
              <w:t xml:space="preserve"> and </w:t>
            </w:r>
            <w:r w:rsidRPr="006F2DDC">
              <w:rPr>
                <w:u w:val="single"/>
              </w:rPr>
              <w:t>Measures</w:t>
            </w:r>
            <w:r w:rsidRPr="006F2DDC">
              <w:t>.</w:t>
            </w:r>
          </w:p>
          <w:p w14:paraId="2EC72DB2" w14:textId="77777777" w:rsidR="00B73F4D" w:rsidRPr="006F2DDC" w:rsidRDefault="00B73F4D" w:rsidP="00F454DB">
            <w:pPr>
              <w:pStyle w:val="TableText"/>
              <w:numPr>
                <w:ilvl w:val="0"/>
                <w:numId w:val="157"/>
              </w:numPr>
            </w:pPr>
            <w:r w:rsidRPr="006F2DDC">
              <w:t xml:space="preserve">In the </w:t>
            </w:r>
            <w:r w:rsidRPr="006F2DDC">
              <w:rPr>
                <w:u w:val="single"/>
              </w:rPr>
              <w:t>Dimensions</w:t>
            </w:r>
            <w:r w:rsidRPr="006F2DDC">
              <w:t xml:space="preserve"> section, system should display all non-numeric fields in alphabetical order.</w:t>
            </w:r>
          </w:p>
          <w:p w14:paraId="2A30CDAC" w14:textId="77777777" w:rsidR="00B73F4D" w:rsidRPr="006F2DDC" w:rsidRDefault="00B73F4D" w:rsidP="00F454DB">
            <w:pPr>
              <w:pStyle w:val="TableText"/>
              <w:numPr>
                <w:ilvl w:val="0"/>
                <w:numId w:val="157"/>
              </w:numPr>
            </w:pPr>
            <w:r w:rsidRPr="006F2DDC">
              <w:lastRenderedPageBreak/>
              <w:t xml:space="preserve">In the </w:t>
            </w:r>
            <w:r w:rsidRPr="006F2DDC">
              <w:rPr>
                <w:u w:val="single"/>
              </w:rPr>
              <w:t>Measures</w:t>
            </w:r>
            <w:r w:rsidRPr="006F2DDC">
              <w:t xml:space="preserve"> section, system should display all numeric fields in alphabetical order.</w:t>
            </w:r>
          </w:p>
          <w:p w14:paraId="2D4F0851" w14:textId="77777777" w:rsidR="00B73F4D" w:rsidRPr="006F2DDC" w:rsidRDefault="00B73F4D" w:rsidP="00F454DB">
            <w:pPr>
              <w:pStyle w:val="TableText"/>
              <w:numPr>
                <w:ilvl w:val="0"/>
                <w:numId w:val="157"/>
              </w:numPr>
            </w:pPr>
            <w:r w:rsidRPr="006F2DDC">
              <w:t xml:space="preserve">In the </w:t>
            </w:r>
            <w:r w:rsidRPr="006F2DDC">
              <w:rPr>
                <w:u w:val="single"/>
              </w:rPr>
              <w:t>Visuals</w:t>
            </w:r>
            <w:r w:rsidRPr="006F2DDC">
              <w:t xml:space="preserve"> pane, system should display a list of all available visual types: </w:t>
            </w:r>
            <w:r w:rsidR="001044E5" w:rsidRPr="006F2DDC">
              <w:t>Bar chart, Line chart, Area chart, Pie chart, Scatter plot, Table and Slicer</w:t>
            </w:r>
            <w:r w:rsidRPr="006F2DDC">
              <w:t>.</w:t>
            </w:r>
          </w:p>
          <w:p w14:paraId="4BFED42E" w14:textId="77777777" w:rsidR="00B73F4D" w:rsidRPr="006F2DDC" w:rsidRDefault="00B73F4D" w:rsidP="00F454DB">
            <w:pPr>
              <w:pStyle w:val="TableText"/>
              <w:numPr>
                <w:ilvl w:val="0"/>
                <w:numId w:val="157"/>
              </w:numPr>
            </w:pPr>
            <w:r w:rsidRPr="006F2DDC">
              <w:t xml:space="preserve">Under the visual types, system should also display the properties of the selected visual type categorized into 3 sections: </w:t>
            </w:r>
            <w:r w:rsidRPr="006F2DDC">
              <w:rPr>
                <w:u w:val="single"/>
              </w:rPr>
              <w:t>Data</w:t>
            </w:r>
            <w:r w:rsidRPr="006F2DDC">
              <w:t xml:space="preserve">, </w:t>
            </w:r>
            <w:r w:rsidRPr="006F2DDC">
              <w:rPr>
                <w:u w:val="single"/>
              </w:rPr>
              <w:t>Formatting</w:t>
            </w:r>
            <w:r w:rsidRPr="006F2DDC">
              <w:t xml:space="preserve"> and </w:t>
            </w:r>
            <w:r w:rsidRPr="006F2DDC">
              <w:rPr>
                <w:u w:val="single"/>
              </w:rPr>
              <w:t>Analytics</w:t>
            </w:r>
            <w:r w:rsidRPr="006F2DDC">
              <w:t>, each of which should display options to provide inputs as relevant for the selected visual type.</w:t>
            </w:r>
          </w:p>
          <w:p w14:paraId="0A1ED0DD" w14:textId="77777777" w:rsidR="00B73F4D" w:rsidRPr="006F2DDC" w:rsidRDefault="00B73F4D" w:rsidP="00F454DB">
            <w:pPr>
              <w:pStyle w:val="TableText"/>
              <w:numPr>
                <w:ilvl w:val="0"/>
                <w:numId w:val="157"/>
              </w:numPr>
              <w:jc w:val="both"/>
            </w:pPr>
            <w:r w:rsidRPr="006F2DDC">
              <w:t>In the blank pane, system should display the selected type of visual with provided data, formatting and analytic features.</w:t>
            </w:r>
          </w:p>
        </w:tc>
      </w:tr>
      <w:tr w:rsidR="00B73F4D" w:rsidRPr="006F2DDC" w14:paraId="05D88E4B"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2C5967B3" w14:textId="77777777" w:rsidR="00B73F4D" w:rsidRPr="006F2DDC" w:rsidRDefault="003C395F">
            <w:pPr>
              <w:pStyle w:val="TableText"/>
              <w:jc w:val="both"/>
              <w:rPr>
                <w:b/>
                <w:bCs/>
              </w:rPr>
            </w:pPr>
            <w:r w:rsidRPr="006F2DDC">
              <w:rPr>
                <w:b/>
                <w:bCs/>
              </w:rPr>
              <w:lastRenderedPageBreak/>
              <w:t>Alternative Flow</w:t>
            </w:r>
          </w:p>
          <w:p w14:paraId="7CEC0714" w14:textId="77777777" w:rsidR="00B73F4D" w:rsidRPr="006F2DDC" w:rsidRDefault="00B73F4D">
            <w:pPr>
              <w:pStyle w:val="TableText"/>
              <w:jc w:val="both"/>
            </w:pPr>
            <w:r w:rsidRPr="006F2DDC">
              <w:t xml:space="preserve">None </w:t>
            </w:r>
          </w:p>
        </w:tc>
      </w:tr>
      <w:tr w:rsidR="00B73F4D" w:rsidRPr="006F2DDC" w14:paraId="29772AE5"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FD788D1" w14:textId="77777777" w:rsidR="00B73F4D" w:rsidRPr="006F2DDC" w:rsidRDefault="00B73F4D">
            <w:pPr>
              <w:pStyle w:val="TableText"/>
              <w:jc w:val="both"/>
              <w:rPr>
                <w:b/>
                <w:bCs/>
              </w:rPr>
            </w:pPr>
            <w:r w:rsidRPr="006F2DDC">
              <w:rPr>
                <w:b/>
                <w:bCs/>
              </w:rPr>
              <w:t>Post Conditions</w:t>
            </w:r>
          </w:p>
          <w:p w14:paraId="6AA8B541" w14:textId="77777777" w:rsidR="00B73F4D" w:rsidRPr="006F2DDC" w:rsidRDefault="00B73F4D" w:rsidP="00F454DB">
            <w:pPr>
              <w:pStyle w:val="TableText"/>
              <w:numPr>
                <w:ilvl w:val="0"/>
                <w:numId w:val="158"/>
              </w:numPr>
            </w:pPr>
            <w:r w:rsidRPr="006F2DDC">
              <w:t>System should not take any action if actor clicks the Close button.</w:t>
            </w:r>
          </w:p>
          <w:p w14:paraId="653E7E10" w14:textId="77777777" w:rsidR="00B73F4D" w:rsidRPr="006F2DDC" w:rsidRDefault="00B73F4D" w:rsidP="00F454DB">
            <w:pPr>
              <w:pStyle w:val="TableText"/>
              <w:numPr>
                <w:ilvl w:val="0"/>
                <w:numId w:val="158"/>
              </w:numPr>
              <w:jc w:val="both"/>
            </w:pPr>
            <w:r w:rsidRPr="006F2DDC">
              <w:t>System should create the visual if actor selects the Create button after entering valid values.</w:t>
            </w:r>
          </w:p>
        </w:tc>
      </w:tr>
      <w:tr w:rsidR="00B73F4D" w:rsidRPr="006F2DDC" w14:paraId="05B784A4"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5BB54910" w14:textId="77777777" w:rsidR="00B73F4D" w:rsidRPr="006F2DDC" w:rsidRDefault="00B73F4D">
            <w:pPr>
              <w:pStyle w:val="TableText"/>
              <w:jc w:val="both"/>
              <w:rPr>
                <w:b/>
                <w:bCs/>
              </w:rPr>
            </w:pPr>
            <w:r w:rsidRPr="006F2DDC">
              <w:rPr>
                <w:b/>
                <w:bCs/>
              </w:rPr>
              <w:t>Exceptions</w:t>
            </w:r>
          </w:p>
          <w:p w14:paraId="54C0DBA7" w14:textId="77777777" w:rsidR="00B73F4D" w:rsidRPr="006F2DDC" w:rsidRDefault="00B73F4D">
            <w:pPr>
              <w:pStyle w:val="TableText"/>
              <w:jc w:val="both"/>
            </w:pPr>
            <w:r w:rsidRPr="006F2DDC">
              <w:t xml:space="preserve">None </w:t>
            </w:r>
          </w:p>
        </w:tc>
      </w:tr>
      <w:tr w:rsidR="00B73F4D" w:rsidRPr="006F2DDC" w14:paraId="64165264"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C683B6D" w14:textId="77777777" w:rsidR="00B73F4D" w:rsidRPr="006F2DDC" w:rsidRDefault="00B73F4D">
            <w:pPr>
              <w:pStyle w:val="TableText"/>
              <w:jc w:val="both"/>
              <w:rPr>
                <w:b/>
                <w:bCs/>
              </w:rPr>
            </w:pPr>
            <w:r w:rsidRPr="006F2DDC">
              <w:rPr>
                <w:b/>
                <w:bCs/>
              </w:rPr>
              <w:t>Business Rules</w:t>
            </w:r>
          </w:p>
          <w:p w14:paraId="75BCB91C" w14:textId="77777777" w:rsidR="00B73F4D" w:rsidRPr="006F2DDC" w:rsidRDefault="00B73F4D">
            <w:pPr>
              <w:pStyle w:val="TableText"/>
              <w:jc w:val="both"/>
            </w:pPr>
            <w:r w:rsidRPr="006F2DDC">
              <w:t>None</w:t>
            </w:r>
          </w:p>
        </w:tc>
      </w:tr>
      <w:tr w:rsidR="00B73F4D" w:rsidRPr="006F2DDC" w14:paraId="524EF197"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4763C3D5" w14:textId="77777777" w:rsidR="00B73F4D" w:rsidRPr="006F2DDC" w:rsidRDefault="00B73F4D">
            <w:pPr>
              <w:pStyle w:val="TableText"/>
              <w:jc w:val="both"/>
              <w:rPr>
                <w:b/>
                <w:bCs/>
              </w:rPr>
            </w:pPr>
            <w:r w:rsidRPr="006F2DDC">
              <w:rPr>
                <w:b/>
                <w:bCs/>
              </w:rPr>
              <w:t>Relationships</w:t>
            </w:r>
          </w:p>
          <w:p w14:paraId="595CA5BC" w14:textId="77777777" w:rsidR="00B73F4D" w:rsidRPr="006F2DDC" w:rsidRDefault="00B73F4D">
            <w:pPr>
              <w:pStyle w:val="TableText"/>
              <w:jc w:val="both"/>
            </w:pPr>
            <w:r w:rsidRPr="006F2DDC">
              <w:t>None</w:t>
            </w:r>
          </w:p>
        </w:tc>
      </w:tr>
      <w:tr w:rsidR="00B73F4D" w:rsidRPr="006F2DDC" w14:paraId="04953848"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399714F5" w14:textId="77777777" w:rsidR="00B73F4D" w:rsidRPr="006F2DDC" w:rsidRDefault="00B73F4D">
            <w:pPr>
              <w:pStyle w:val="TableText"/>
              <w:jc w:val="both"/>
              <w:rPr>
                <w:b/>
                <w:bCs/>
              </w:rPr>
            </w:pPr>
            <w:r w:rsidRPr="006F2DDC">
              <w:rPr>
                <w:b/>
                <w:bCs/>
              </w:rPr>
              <w:t>Special Requirements</w:t>
            </w:r>
          </w:p>
          <w:p w14:paraId="740BD271" w14:textId="77777777" w:rsidR="00B73F4D" w:rsidRPr="006F2DDC" w:rsidRDefault="00B73F4D">
            <w:pPr>
              <w:pStyle w:val="TableText"/>
              <w:jc w:val="both"/>
            </w:pPr>
            <w:r w:rsidRPr="006F2DDC">
              <w:t xml:space="preserve">None </w:t>
            </w:r>
          </w:p>
        </w:tc>
      </w:tr>
      <w:tr w:rsidR="00B73F4D" w:rsidRPr="006F2DDC" w14:paraId="7011E32A" w14:textId="77777777" w:rsidTr="00B73F4D">
        <w:tc>
          <w:tcPr>
            <w:tcW w:w="8856" w:type="dxa"/>
            <w:tcBorders>
              <w:top w:val="single" w:sz="6" w:space="0" w:color="000000"/>
              <w:left w:val="single" w:sz="6" w:space="0" w:color="000000"/>
              <w:bottom w:val="single" w:sz="6" w:space="0" w:color="000000"/>
              <w:right w:val="single" w:sz="6" w:space="0" w:color="000000"/>
            </w:tcBorders>
            <w:hideMark/>
          </w:tcPr>
          <w:p w14:paraId="6B9CE61D" w14:textId="77777777" w:rsidR="00B73F4D" w:rsidRPr="006F2DDC" w:rsidRDefault="00B73F4D">
            <w:pPr>
              <w:pStyle w:val="TableText"/>
              <w:jc w:val="both"/>
              <w:rPr>
                <w:b/>
                <w:bCs/>
              </w:rPr>
            </w:pPr>
            <w:r w:rsidRPr="006F2DDC">
              <w:rPr>
                <w:b/>
                <w:bCs/>
              </w:rPr>
              <w:t>Assumptions</w:t>
            </w:r>
          </w:p>
          <w:p w14:paraId="7D34DD11" w14:textId="77777777" w:rsidR="00B73F4D" w:rsidRPr="006F2DDC" w:rsidRDefault="00B73F4D">
            <w:pPr>
              <w:pStyle w:val="TableText"/>
              <w:jc w:val="both"/>
            </w:pPr>
            <w:r w:rsidRPr="006F2DDC">
              <w:t xml:space="preserve">None </w:t>
            </w:r>
          </w:p>
        </w:tc>
      </w:tr>
    </w:tbl>
    <w:p w14:paraId="7944A430" w14:textId="77777777" w:rsidR="00B73F4D" w:rsidRPr="006F2DDC" w:rsidRDefault="00B73F4D" w:rsidP="00B73F4D">
      <w:pPr>
        <w:pStyle w:val="BodyText"/>
        <w:ind w:left="0"/>
        <w:rPr>
          <w:lang w:val="en-US"/>
        </w:rPr>
      </w:pPr>
    </w:p>
    <w:p w14:paraId="595BAEDC" w14:textId="77777777" w:rsidR="00B73F4D" w:rsidRPr="006F2DDC" w:rsidRDefault="00B73F4D" w:rsidP="00B73F4D">
      <w:pPr>
        <w:pStyle w:val="BodyText"/>
        <w:ind w:left="0"/>
      </w:pPr>
    </w:p>
    <w:p w14:paraId="2D501DA4" w14:textId="77777777" w:rsidR="000A32FB" w:rsidRPr="006F2DDC" w:rsidRDefault="00B73F4D" w:rsidP="000A32FB">
      <w:r w:rsidRPr="006F2DDC">
        <w:br w:type="page"/>
      </w:r>
      <w:r w:rsidR="000A32FB" w:rsidRPr="006F2DDC">
        <w:lastRenderedPageBreak/>
        <w:t xml:space="preserve"> </w:t>
      </w:r>
    </w:p>
    <w:p w14:paraId="758DEFBF" w14:textId="77777777" w:rsidR="004B209B" w:rsidRPr="006F2DDC" w:rsidRDefault="004B209B" w:rsidP="004B209B">
      <w:pPr>
        <w:pStyle w:val="Heading3"/>
        <w:ind w:left="0"/>
        <w:jc w:val="both"/>
      </w:pPr>
      <w:bookmarkStart w:id="55" w:name="_Toc24137627"/>
      <w:r w:rsidRPr="006F2DDC">
        <w:t>UC 3.2.</w:t>
      </w:r>
      <w:r w:rsidR="00DF3E63" w:rsidRPr="006F2DDC">
        <w:t>13</w:t>
      </w:r>
      <w:r w:rsidRPr="006F2DDC">
        <w:t xml:space="preserve"> </w:t>
      </w:r>
      <w:r w:rsidR="00FA1927" w:rsidRPr="006F2DDC">
        <w:t>Create</w:t>
      </w:r>
      <w:r w:rsidRPr="006F2DDC">
        <w:t xml:space="preserve"> Hierarchy</w:t>
      </w:r>
      <w:bookmarkEnd w:id="5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B209B" w:rsidRPr="006F2DDC" w14:paraId="0322A18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133640D" w14:textId="77777777" w:rsidR="004B209B" w:rsidRPr="006F2DDC" w:rsidRDefault="004B209B" w:rsidP="007C2543">
            <w:pPr>
              <w:pStyle w:val="TableText"/>
              <w:jc w:val="both"/>
              <w:rPr>
                <w:b/>
                <w:bCs/>
              </w:rPr>
            </w:pPr>
            <w:r w:rsidRPr="006F2DDC">
              <w:rPr>
                <w:b/>
                <w:bCs/>
              </w:rPr>
              <w:t>Actor(s)</w:t>
            </w:r>
          </w:p>
          <w:p w14:paraId="0B9235B2" w14:textId="77777777" w:rsidR="004B209B" w:rsidRPr="006F2DDC" w:rsidRDefault="004B209B" w:rsidP="007C2543">
            <w:pPr>
              <w:pStyle w:val="TableText"/>
              <w:jc w:val="both"/>
            </w:pPr>
            <w:r w:rsidRPr="006F2DDC">
              <w:t>Designer</w:t>
            </w:r>
          </w:p>
        </w:tc>
      </w:tr>
      <w:tr w:rsidR="004B209B" w:rsidRPr="006F2DDC" w14:paraId="04E8295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29B131A" w14:textId="77777777" w:rsidR="004B209B" w:rsidRPr="006F2DDC" w:rsidRDefault="004B209B" w:rsidP="007C2543">
            <w:pPr>
              <w:pStyle w:val="TableText"/>
              <w:jc w:val="both"/>
              <w:rPr>
                <w:b/>
                <w:bCs/>
              </w:rPr>
            </w:pPr>
            <w:r w:rsidRPr="006F2DDC">
              <w:rPr>
                <w:b/>
                <w:bCs/>
              </w:rPr>
              <w:t>Description</w:t>
            </w:r>
          </w:p>
          <w:p w14:paraId="7238B798" w14:textId="77777777" w:rsidR="004B209B" w:rsidRPr="006F2DDC" w:rsidRDefault="004B209B" w:rsidP="007C2543">
            <w:pPr>
              <w:pStyle w:val="TableText"/>
              <w:jc w:val="both"/>
            </w:pPr>
            <w:r w:rsidRPr="006F2DDC">
              <w:t xml:space="preserve">This use case allows the actor to </w:t>
            </w:r>
            <w:r w:rsidR="00213F44" w:rsidRPr="006F2DDC">
              <w:t xml:space="preserve">create a hierarchy from </w:t>
            </w:r>
            <w:r w:rsidR="00574A23" w:rsidRPr="006F2DDC">
              <w:t>a dataset field</w:t>
            </w:r>
            <w:r w:rsidRPr="006F2DDC">
              <w:t>.</w:t>
            </w:r>
          </w:p>
        </w:tc>
      </w:tr>
      <w:tr w:rsidR="004B209B" w:rsidRPr="006F2DDC" w14:paraId="60C1F3C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986063B" w14:textId="77777777" w:rsidR="004B209B" w:rsidRPr="006F2DDC" w:rsidRDefault="004B209B" w:rsidP="007C2543">
            <w:pPr>
              <w:pStyle w:val="TableText"/>
              <w:jc w:val="both"/>
              <w:rPr>
                <w:b/>
                <w:bCs/>
              </w:rPr>
            </w:pPr>
            <w:proofErr w:type="gramStart"/>
            <w:r w:rsidRPr="006F2DDC">
              <w:rPr>
                <w:b/>
                <w:bCs/>
              </w:rPr>
              <w:t>Pre Conditions</w:t>
            </w:r>
            <w:proofErr w:type="gramEnd"/>
          </w:p>
          <w:p w14:paraId="05A9DE4D" w14:textId="77777777" w:rsidR="004B209B" w:rsidRPr="006F2DDC" w:rsidRDefault="004B209B" w:rsidP="00F454DB">
            <w:pPr>
              <w:pStyle w:val="TableText"/>
              <w:numPr>
                <w:ilvl w:val="0"/>
                <w:numId w:val="104"/>
              </w:numPr>
            </w:pPr>
          </w:p>
        </w:tc>
      </w:tr>
      <w:tr w:rsidR="004B209B" w:rsidRPr="006F2DDC" w14:paraId="5E6DD10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BB22842" w14:textId="77777777" w:rsidR="004B209B" w:rsidRPr="006F2DDC" w:rsidRDefault="004B209B" w:rsidP="007C2543">
            <w:pPr>
              <w:pStyle w:val="TableText"/>
              <w:jc w:val="both"/>
              <w:rPr>
                <w:b/>
                <w:bCs/>
              </w:rPr>
            </w:pPr>
            <w:r w:rsidRPr="006F2DDC">
              <w:rPr>
                <w:b/>
                <w:bCs/>
              </w:rPr>
              <w:t>Triggers</w:t>
            </w:r>
          </w:p>
          <w:p w14:paraId="4CBF3555" w14:textId="77777777" w:rsidR="004B209B" w:rsidRPr="006F2DDC" w:rsidRDefault="004B209B" w:rsidP="00F454DB">
            <w:pPr>
              <w:pStyle w:val="TableText"/>
              <w:numPr>
                <w:ilvl w:val="0"/>
                <w:numId w:val="105"/>
              </w:numPr>
            </w:pPr>
          </w:p>
        </w:tc>
      </w:tr>
      <w:tr w:rsidR="004B209B" w:rsidRPr="006F2DDC" w14:paraId="1EFA87A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5F9AB07" w14:textId="77777777" w:rsidR="004B209B" w:rsidRPr="006F2DDC" w:rsidRDefault="004B209B" w:rsidP="007C2543">
            <w:pPr>
              <w:pStyle w:val="TableText"/>
              <w:jc w:val="both"/>
              <w:rPr>
                <w:b/>
              </w:rPr>
            </w:pPr>
            <w:r w:rsidRPr="006F2DDC">
              <w:rPr>
                <w:b/>
              </w:rPr>
              <w:t>Normal Flow</w:t>
            </w:r>
          </w:p>
          <w:p w14:paraId="4622F413" w14:textId="77777777" w:rsidR="004B209B" w:rsidRPr="006F2DDC" w:rsidRDefault="004B209B" w:rsidP="007C2543">
            <w:pPr>
              <w:pStyle w:val="ListParagraph"/>
              <w:ind w:left="0"/>
            </w:pPr>
          </w:p>
          <w:p w14:paraId="45FA5026" w14:textId="77777777" w:rsidR="004B209B" w:rsidRPr="006F2DDC" w:rsidRDefault="004B209B" w:rsidP="00F454DB">
            <w:pPr>
              <w:pStyle w:val="TableText"/>
              <w:numPr>
                <w:ilvl w:val="0"/>
                <w:numId w:val="106"/>
              </w:numPr>
            </w:pPr>
          </w:p>
          <w:p w14:paraId="2EE19414" w14:textId="77777777" w:rsidR="004B209B" w:rsidRPr="006F2DDC" w:rsidRDefault="004B209B" w:rsidP="007C2543">
            <w:pPr>
              <w:pStyle w:val="TableText"/>
            </w:pPr>
          </w:p>
        </w:tc>
      </w:tr>
      <w:tr w:rsidR="004B209B" w:rsidRPr="006F2DDC" w14:paraId="4DCECB2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C33CB79" w14:textId="77777777" w:rsidR="004B209B" w:rsidRPr="006F2DDC" w:rsidRDefault="004B209B" w:rsidP="007C2543">
            <w:pPr>
              <w:pStyle w:val="TableText"/>
              <w:jc w:val="both"/>
              <w:rPr>
                <w:b/>
                <w:bCs/>
              </w:rPr>
            </w:pPr>
            <w:r w:rsidRPr="006F2DDC">
              <w:rPr>
                <w:b/>
                <w:bCs/>
              </w:rPr>
              <w:t>Alternative Flow</w:t>
            </w:r>
          </w:p>
          <w:p w14:paraId="3A118958" w14:textId="77777777" w:rsidR="004B209B" w:rsidRPr="006F2DDC" w:rsidRDefault="004B209B" w:rsidP="007C2543">
            <w:pPr>
              <w:pStyle w:val="TableText"/>
              <w:jc w:val="both"/>
            </w:pPr>
            <w:r w:rsidRPr="006F2DDC">
              <w:t xml:space="preserve">None </w:t>
            </w:r>
          </w:p>
        </w:tc>
      </w:tr>
      <w:tr w:rsidR="004B209B" w:rsidRPr="006F2DDC" w14:paraId="73CAA3B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153D336" w14:textId="77777777" w:rsidR="004B209B" w:rsidRPr="006F2DDC" w:rsidRDefault="004B209B" w:rsidP="007C2543">
            <w:pPr>
              <w:pStyle w:val="TableText"/>
              <w:rPr>
                <w:b/>
              </w:rPr>
            </w:pPr>
            <w:r w:rsidRPr="006F2DDC">
              <w:rPr>
                <w:b/>
              </w:rPr>
              <w:t>Post Conditions</w:t>
            </w:r>
          </w:p>
          <w:p w14:paraId="57DA7BC2" w14:textId="77777777" w:rsidR="004B209B" w:rsidRPr="006F2DDC" w:rsidRDefault="004B209B" w:rsidP="00F454DB">
            <w:pPr>
              <w:pStyle w:val="TableText"/>
              <w:numPr>
                <w:ilvl w:val="0"/>
                <w:numId w:val="107"/>
              </w:numPr>
            </w:pPr>
          </w:p>
        </w:tc>
      </w:tr>
      <w:tr w:rsidR="004B209B" w:rsidRPr="006F2DDC" w14:paraId="23A562A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FF7359D" w14:textId="77777777" w:rsidR="004B209B" w:rsidRPr="006F2DDC" w:rsidRDefault="004B209B" w:rsidP="007C2543">
            <w:pPr>
              <w:pStyle w:val="TableText"/>
              <w:jc w:val="both"/>
              <w:rPr>
                <w:b/>
                <w:bCs/>
              </w:rPr>
            </w:pPr>
            <w:r w:rsidRPr="006F2DDC">
              <w:rPr>
                <w:b/>
                <w:bCs/>
              </w:rPr>
              <w:t>Exceptions</w:t>
            </w:r>
          </w:p>
          <w:p w14:paraId="09D0A061" w14:textId="77777777" w:rsidR="004B209B" w:rsidRPr="006F2DDC" w:rsidRDefault="004B209B" w:rsidP="00F454DB">
            <w:pPr>
              <w:pStyle w:val="TableText"/>
              <w:numPr>
                <w:ilvl w:val="0"/>
                <w:numId w:val="108"/>
              </w:numPr>
            </w:pPr>
          </w:p>
        </w:tc>
      </w:tr>
      <w:tr w:rsidR="004B209B" w:rsidRPr="006F2DDC" w14:paraId="3C38C33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AC5BFF0" w14:textId="77777777" w:rsidR="004B209B" w:rsidRPr="006F2DDC" w:rsidRDefault="004B209B" w:rsidP="007C2543">
            <w:pPr>
              <w:pStyle w:val="TableText"/>
              <w:jc w:val="both"/>
              <w:rPr>
                <w:b/>
                <w:bCs/>
              </w:rPr>
            </w:pPr>
            <w:r w:rsidRPr="006F2DDC">
              <w:rPr>
                <w:b/>
                <w:bCs/>
              </w:rPr>
              <w:t>Business Rules</w:t>
            </w:r>
          </w:p>
          <w:p w14:paraId="2F6120EC" w14:textId="77777777" w:rsidR="004B209B" w:rsidRPr="006F2DDC" w:rsidRDefault="004B209B" w:rsidP="007C2543">
            <w:pPr>
              <w:pStyle w:val="TableText"/>
              <w:jc w:val="both"/>
            </w:pPr>
            <w:r w:rsidRPr="006F2DDC">
              <w:t>None</w:t>
            </w:r>
          </w:p>
        </w:tc>
      </w:tr>
      <w:tr w:rsidR="004B209B" w:rsidRPr="006F2DDC" w14:paraId="7CC81251"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8A51740" w14:textId="77777777" w:rsidR="004B209B" w:rsidRPr="006F2DDC" w:rsidRDefault="004B209B" w:rsidP="007C2543">
            <w:pPr>
              <w:pStyle w:val="TableText"/>
              <w:jc w:val="both"/>
              <w:rPr>
                <w:b/>
                <w:bCs/>
              </w:rPr>
            </w:pPr>
            <w:r w:rsidRPr="006F2DDC">
              <w:rPr>
                <w:b/>
                <w:bCs/>
              </w:rPr>
              <w:t>Relationships</w:t>
            </w:r>
          </w:p>
          <w:p w14:paraId="2079D409" w14:textId="77777777" w:rsidR="004B209B" w:rsidRPr="006F2DDC" w:rsidRDefault="004B209B" w:rsidP="007C2543">
            <w:pPr>
              <w:pStyle w:val="TableText"/>
              <w:jc w:val="both"/>
            </w:pPr>
            <w:r w:rsidRPr="006F2DDC">
              <w:t>None</w:t>
            </w:r>
          </w:p>
        </w:tc>
      </w:tr>
      <w:tr w:rsidR="004B209B" w:rsidRPr="006F2DDC" w14:paraId="19DD3B7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2739E58" w14:textId="77777777" w:rsidR="004B209B" w:rsidRPr="006F2DDC" w:rsidRDefault="004B209B" w:rsidP="007C2543">
            <w:pPr>
              <w:pStyle w:val="TableText"/>
              <w:jc w:val="both"/>
              <w:rPr>
                <w:b/>
                <w:bCs/>
              </w:rPr>
            </w:pPr>
            <w:r w:rsidRPr="006F2DDC">
              <w:rPr>
                <w:b/>
                <w:bCs/>
              </w:rPr>
              <w:t>Special Requirements</w:t>
            </w:r>
          </w:p>
          <w:p w14:paraId="488E659E" w14:textId="77777777" w:rsidR="004B209B" w:rsidRPr="006F2DDC" w:rsidRDefault="004B209B" w:rsidP="007C2543">
            <w:pPr>
              <w:pStyle w:val="TableText"/>
              <w:jc w:val="both"/>
            </w:pPr>
            <w:r w:rsidRPr="006F2DDC">
              <w:t xml:space="preserve">None </w:t>
            </w:r>
          </w:p>
        </w:tc>
      </w:tr>
      <w:tr w:rsidR="004B209B" w:rsidRPr="006F2DDC" w14:paraId="6F87758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73EE845" w14:textId="77777777" w:rsidR="004B209B" w:rsidRPr="006F2DDC" w:rsidRDefault="004B209B" w:rsidP="007C2543">
            <w:pPr>
              <w:pStyle w:val="TableText"/>
              <w:jc w:val="both"/>
              <w:rPr>
                <w:b/>
                <w:bCs/>
              </w:rPr>
            </w:pPr>
            <w:r w:rsidRPr="006F2DDC">
              <w:rPr>
                <w:b/>
                <w:bCs/>
              </w:rPr>
              <w:t>Assumptions</w:t>
            </w:r>
          </w:p>
          <w:p w14:paraId="23618712" w14:textId="77777777" w:rsidR="004B209B" w:rsidRPr="006F2DDC" w:rsidRDefault="004B209B" w:rsidP="007C2543">
            <w:pPr>
              <w:pStyle w:val="TableText"/>
              <w:jc w:val="both"/>
            </w:pPr>
            <w:r w:rsidRPr="006F2DDC">
              <w:t xml:space="preserve">None </w:t>
            </w:r>
          </w:p>
        </w:tc>
      </w:tr>
    </w:tbl>
    <w:p w14:paraId="3AB3F05E" w14:textId="77777777" w:rsidR="004B209B" w:rsidRPr="006F2DDC" w:rsidRDefault="004B209B" w:rsidP="004B209B"/>
    <w:p w14:paraId="24190E9B" w14:textId="77777777" w:rsidR="004B209B" w:rsidRPr="006F2DDC" w:rsidRDefault="004B209B" w:rsidP="004B209B">
      <w:pPr>
        <w:pStyle w:val="BodyText"/>
      </w:pPr>
    </w:p>
    <w:p w14:paraId="70521C95" w14:textId="77777777" w:rsidR="004B209B" w:rsidRPr="006F2DDC" w:rsidRDefault="004B209B" w:rsidP="004B209B">
      <w:r w:rsidRPr="006F2DDC">
        <w:br w:type="page"/>
      </w:r>
    </w:p>
    <w:p w14:paraId="191F7CE3" w14:textId="77777777" w:rsidR="004B209B" w:rsidRPr="006F2DDC" w:rsidRDefault="004B209B" w:rsidP="004B209B">
      <w:pPr>
        <w:pStyle w:val="Heading3"/>
        <w:ind w:left="0"/>
        <w:jc w:val="both"/>
      </w:pPr>
      <w:r w:rsidRPr="006F2DDC">
        <w:lastRenderedPageBreak/>
        <w:br w:type="page"/>
      </w:r>
      <w:bookmarkStart w:id="56" w:name="_Toc24137628"/>
      <w:r w:rsidRPr="006F2DDC">
        <w:lastRenderedPageBreak/>
        <w:t>UC 3.2.</w:t>
      </w:r>
      <w:r w:rsidR="003B0AAA" w:rsidRPr="006F2DDC">
        <w:t>14</w:t>
      </w:r>
      <w:r w:rsidRPr="006F2DDC">
        <w:t xml:space="preserve"> </w:t>
      </w:r>
      <w:r w:rsidR="00FA1927" w:rsidRPr="006F2DDC">
        <w:t>Add Field to</w:t>
      </w:r>
      <w:r w:rsidRPr="006F2DDC">
        <w:t xml:space="preserve"> Hierarchy</w:t>
      </w:r>
      <w:bookmarkEnd w:id="5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B209B" w:rsidRPr="006F2DDC" w14:paraId="08AC25D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806D493" w14:textId="77777777" w:rsidR="004B209B" w:rsidRPr="006F2DDC" w:rsidRDefault="004B209B" w:rsidP="007C2543">
            <w:pPr>
              <w:pStyle w:val="TableText"/>
              <w:jc w:val="both"/>
              <w:rPr>
                <w:b/>
                <w:bCs/>
              </w:rPr>
            </w:pPr>
            <w:r w:rsidRPr="006F2DDC">
              <w:rPr>
                <w:b/>
                <w:bCs/>
              </w:rPr>
              <w:t>Actor(s)</w:t>
            </w:r>
          </w:p>
          <w:p w14:paraId="6915E983" w14:textId="77777777" w:rsidR="004B209B" w:rsidRPr="006F2DDC" w:rsidRDefault="004B209B" w:rsidP="007C2543">
            <w:pPr>
              <w:pStyle w:val="TableText"/>
              <w:jc w:val="both"/>
            </w:pPr>
            <w:r w:rsidRPr="006F2DDC">
              <w:t>Designer</w:t>
            </w:r>
          </w:p>
        </w:tc>
      </w:tr>
      <w:tr w:rsidR="004B209B" w:rsidRPr="006F2DDC" w14:paraId="4B005C59"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F33E452" w14:textId="77777777" w:rsidR="004B209B" w:rsidRPr="006F2DDC" w:rsidRDefault="004B209B" w:rsidP="007C2543">
            <w:pPr>
              <w:pStyle w:val="TableText"/>
              <w:jc w:val="both"/>
              <w:rPr>
                <w:b/>
                <w:bCs/>
              </w:rPr>
            </w:pPr>
            <w:r w:rsidRPr="006F2DDC">
              <w:rPr>
                <w:b/>
                <w:bCs/>
              </w:rPr>
              <w:t>Description</w:t>
            </w:r>
          </w:p>
          <w:p w14:paraId="14CB015F" w14:textId="77777777" w:rsidR="004B209B" w:rsidRPr="006F2DDC" w:rsidRDefault="004B209B" w:rsidP="007C2543">
            <w:pPr>
              <w:pStyle w:val="TableText"/>
              <w:jc w:val="both"/>
            </w:pPr>
            <w:r w:rsidRPr="006F2DDC">
              <w:t xml:space="preserve">This use case allows the actor to </w:t>
            </w:r>
            <w:r w:rsidR="00574A23" w:rsidRPr="006F2DDC">
              <w:t>add a field to an existing hierarchy</w:t>
            </w:r>
            <w:r w:rsidRPr="006F2DDC">
              <w:t>.</w:t>
            </w:r>
          </w:p>
        </w:tc>
      </w:tr>
      <w:tr w:rsidR="004B209B" w:rsidRPr="006F2DDC" w14:paraId="7DF79E1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7E39D11" w14:textId="77777777" w:rsidR="004B209B" w:rsidRPr="006F2DDC" w:rsidRDefault="004B209B" w:rsidP="007C2543">
            <w:pPr>
              <w:pStyle w:val="TableText"/>
              <w:jc w:val="both"/>
              <w:rPr>
                <w:b/>
                <w:bCs/>
              </w:rPr>
            </w:pPr>
            <w:proofErr w:type="gramStart"/>
            <w:r w:rsidRPr="006F2DDC">
              <w:rPr>
                <w:b/>
                <w:bCs/>
              </w:rPr>
              <w:t>Pre Conditions</w:t>
            </w:r>
            <w:proofErr w:type="gramEnd"/>
          </w:p>
          <w:p w14:paraId="220D941B" w14:textId="77777777" w:rsidR="004B209B" w:rsidRPr="006F2DDC" w:rsidRDefault="004B209B" w:rsidP="00F454DB">
            <w:pPr>
              <w:pStyle w:val="TableText"/>
              <w:numPr>
                <w:ilvl w:val="0"/>
                <w:numId w:val="146"/>
              </w:numPr>
            </w:pPr>
          </w:p>
        </w:tc>
      </w:tr>
      <w:tr w:rsidR="004B209B" w:rsidRPr="006F2DDC" w14:paraId="6876FC9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F796AE5" w14:textId="77777777" w:rsidR="004B209B" w:rsidRPr="006F2DDC" w:rsidRDefault="004B209B" w:rsidP="007C2543">
            <w:pPr>
              <w:pStyle w:val="TableText"/>
              <w:jc w:val="both"/>
              <w:rPr>
                <w:b/>
                <w:bCs/>
              </w:rPr>
            </w:pPr>
            <w:r w:rsidRPr="006F2DDC">
              <w:rPr>
                <w:b/>
                <w:bCs/>
              </w:rPr>
              <w:t>Triggers</w:t>
            </w:r>
          </w:p>
          <w:p w14:paraId="10069B0D" w14:textId="77777777" w:rsidR="004B209B" w:rsidRPr="006F2DDC" w:rsidRDefault="004B209B" w:rsidP="00F454DB">
            <w:pPr>
              <w:pStyle w:val="TableText"/>
              <w:numPr>
                <w:ilvl w:val="0"/>
                <w:numId w:val="152"/>
              </w:numPr>
            </w:pPr>
          </w:p>
        </w:tc>
      </w:tr>
      <w:tr w:rsidR="004B209B" w:rsidRPr="006F2DDC" w14:paraId="0AC448F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7C60A66" w14:textId="77777777" w:rsidR="004B209B" w:rsidRPr="006F2DDC" w:rsidRDefault="004B209B" w:rsidP="007C2543">
            <w:pPr>
              <w:pStyle w:val="TableText"/>
              <w:jc w:val="both"/>
              <w:rPr>
                <w:b/>
              </w:rPr>
            </w:pPr>
            <w:r w:rsidRPr="006F2DDC">
              <w:rPr>
                <w:b/>
              </w:rPr>
              <w:t>Normal Flow</w:t>
            </w:r>
          </w:p>
          <w:p w14:paraId="4389AC18" w14:textId="77777777" w:rsidR="004B209B" w:rsidRPr="006F2DDC" w:rsidRDefault="004B209B" w:rsidP="007C2543">
            <w:pPr>
              <w:pStyle w:val="ListParagraph"/>
              <w:ind w:left="0"/>
            </w:pPr>
          </w:p>
          <w:p w14:paraId="139BE1AC" w14:textId="77777777" w:rsidR="004B209B" w:rsidRPr="006F2DDC" w:rsidRDefault="004B209B" w:rsidP="00F454DB">
            <w:pPr>
              <w:pStyle w:val="TableText"/>
              <w:numPr>
                <w:ilvl w:val="0"/>
                <w:numId w:val="153"/>
              </w:numPr>
            </w:pPr>
          </w:p>
          <w:p w14:paraId="5E2D4BDD" w14:textId="77777777" w:rsidR="004B209B" w:rsidRPr="006F2DDC" w:rsidRDefault="004B209B" w:rsidP="007C2543">
            <w:pPr>
              <w:pStyle w:val="TableText"/>
            </w:pPr>
          </w:p>
        </w:tc>
      </w:tr>
      <w:tr w:rsidR="004B209B" w:rsidRPr="006F2DDC" w14:paraId="5765DF7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72FB985" w14:textId="77777777" w:rsidR="004B209B" w:rsidRPr="006F2DDC" w:rsidRDefault="004B209B" w:rsidP="007C2543">
            <w:pPr>
              <w:pStyle w:val="TableText"/>
              <w:jc w:val="both"/>
              <w:rPr>
                <w:b/>
                <w:bCs/>
              </w:rPr>
            </w:pPr>
            <w:r w:rsidRPr="006F2DDC">
              <w:rPr>
                <w:b/>
                <w:bCs/>
              </w:rPr>
              <w:t>Alternative Flow</w:t>
            </w:r>
          </w:p>
          <w:p w14:paraId="6CECE6F9" w14:textId="77777777" w:rsidR="004B209B" w:rsidRPr="006F2DDC" w:rsidRDefault="004B209B" w:rsidP="007C2543">
            <w:pPr>
              <w:pStyle w:val="TableText"/>
              <w:jc w:val="both"/>
            </w:pPr>
            <w:r w:rsidRPr="006F2DDC">
              <w:t xml:space="preserve">None </w:t>
            </w:r>
          </w:p>
        </w:tc>
      </w:tr>
      <w:tr w:rsidR="004B209B" w:rsidRPr="006F2DDC" w14:paraId="133DE311"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A3B69CA" w14:textId="77777777" w:rsidR="004B209B" w:rsidRPr="006F2DDC" w:rsidRDefault="004B209B" w:rsidP="007C2543">
            <w:pPr>
              <w:pStyle w:val="TableText"/>
              <w:rPr>
                <w:b/>
              </w:rPr>
            </w:pPr>
            <w:r w:rsidRPr="006F2DDC">
              <w:rPr>
                <w:b/>
              </w:rPr>
              <w:t>Post Conditions</w:t>
            </w:r>
          </w:p>
          <w:p w14:paraId="5456711A" w14:textId="77777777" w:rsidR="004B209B" w:rsidRPr="006F2DDC" w:rsidRDefault="004B209B" w:rsidP="00F454DB">
            <w:pPr>
              <w:pStyle w:val="TableText"/>
              <w:numPr>
                <w:ilvl w:val="0"/>
                <w:numId w:val="154"/>
              </w:numPr>
            </w:pPr>
          </w:p>
        </w:tc>
      </w:tr>
      <w:tr w:rsidR="004B209B" w:rsidRPr="006F2DDC" w14:paraId="34C57EA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83CB6E0" w14:textId="77777777" w:rsidR="004B209B" w:rsidRPr="006F2DDC" w:rsidRDefault="004B209B" w:rsidP="007C2543">
            <w:pPr>
              <w:pStyle w:val="TableText"/>
              <w:jc w:val="both"/>
              <w:rPr>
                <w:b/>
                <w:bCs/>
              </w:rPr>
            </w:pPr>
            <w:r w:rsidRPr="006F2DDC">
              <w:rPr>
                <w:b/>
                <w:bCs/>
              </w:rPr>
              <w:t>Exceptions</w:t>
            </w:r>
          </w:p>
          <w:p w14:paraId="5C4095F3" w14:textId="77777777" w:rsidR="004B209B" w:rsidRPr="006F2DDC" w:rsidRDefault="004B209B" w:rsidP="00F454DB">
            <w:pPr>
              <w:pStyle w:val="TableText"/>
              <w:numPr>
                <w:ilvl w:val="0"/>
                <w:numId w:val="155"/>
              </w:numPr>
            </w:pPr>
          </w:p>
        </w:tc>
      </w:tr>
      <w:tr w:rsidR="004B209B" w:rsidRPr="006F2DDC" w14:paraId="39687A5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7993579" w14:textId="77777777" w:rsidR="004B209B" w:rsidRPr="006F2DDC" w:rsidRDefault="004B209B" w:rsidP="007C2543">
            <w:pPr>
              <w:pStyle w:val="TableText"/>
              <w:jc w:val="both"/>
              <w:rPr>
                <w:b/>
                <w:bCs/>
              </w:rPr>
            </w:pPr>
            <w:r w:rsidRPr="006F2DDC">
              <w:rPr>
                <w:b/>
                <w:bCs/>
              </w:rPr>
              <w:t>Business Rules</w:t>
            </w:r>
          </w:p>
          <w:p w14:paraId="6BA52424" w14:textId="77777777" w:rsidR="004B209B" w:rsidRPr="006F2DDC" w:rsidRDefault="004B209B" w:rsidP="007C2543">
            <w:pPr>
              <w:pStyle w:val="TableText"/>
              <w:jc w:val="both"/>
            </w:pPr>
            <w:r w:rsidRPr="006F2DDC">
              <w:t>None</w:t>
            </w:r>
          </w:p>
        </w:tc>
      </w:tr>
      <w:tr w:rsidR="004B209B" w:rsidRPr="006F2DDC" w14:paraId="06C2A6B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829CF17" w14:textId="77777777" w:rsidR="004B209B" w:rsidRPr="006F2DDC" w:rsidRDefault="004B209B" w:rsidP="007C2543">
            <w:pPr>
              <w:pStyle w:val="TableText"/>
              <w:jc w:val="both"/>
              <w:rPr>
                <w:b/>
                <w:bCs/>
              </w:rPr>
            </w:pPr>
            <w:r w:rsidRPr="006F2DDC">
              <w:rPr>
                <w:b/>
                <w:bCs/>
              </w:rPr>
              <w:t>Relationships</w:t>
            </w:r>
          </w:p>
          <w:p w14:paraId="76FA98BE" w14:textId="77777777" w:rsidR="004B209B" w:rsidRPr="006F2DDC" w:rsidRDefault="004B209B" w:rsidP="007C2543">
            <w:pPr>
              <w:pStyle w:val="TableText"/>
              <w:jc w:val="both"/>
            </w:pPr>
            <w:r w:rsidRPr="006F2DDC">
              <w:t>None</w:t>
            </w:r>
          </w:p>
        </w:tc>
      </w:tr>
      <w:tr w:rsidR="004B209B" w:rsidRPr="006F2DDC" w14:paraId="7DC88F6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48361EB" w14:textId="77777777" w:rsidR="004B209B" w:rsidRPr="006F2DDC" w:rsidRDefault="004B209B" w:rsidP="007C2543">
            <w:pPr>
              <w:pStyle w:val="TableText"/>
              <w:jc w:val="both"/>
              <w:rPr>
                <w:b/>
                <w:bCs/>
              </w:rPr>
            </w:pPr>
            <w:r w:rsidRPr="006F2DDC">
              <w:rPr>
                <w:b/>
                <w:bCs/>
              </w:rPr>
              <w:t>Special Requirements</w:t>
            </w:r>
          </w:p>
          <w:p w14:paraId="6F507C97" w14:textId="77777777" w:rsidR="004B209B" w:rsidRPr="006F2DDC" w:rsidRDefault="004B209B" w:rsidP="007C2543">
            <w:pPr>
              <w:pStyle w:val="TableText"/>
              <w:jc w:val="both"/>
            </w:pPr>
            <w:r w:rsidRPr="006F2DDC">
              <w:t xml:space="preserve">None </w:t>
            </w:r>
          </w:p>
        </w:tc>
      </w:tr>
      <w:tr w:rsidR="004B209B" w:rsidRPr="006F2DDC" w14:paraId="3DE68E5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2319D6A" w14:textId="77777777" w:rsidR="004B209B" w:rsidRPr="006F2DDC" w:rsidRDefault="004B209B" w:rsidP="007C2543">
            <w:pPr>
              <w:pStyle w:val="TableText"/>
              <w:jc w:val="both"/>
              <w:rPr>
                <w:b/>
                <w:bCs/>
              </w:rPr>
            </w:pPr>
            <w:r w:rsidRPr="006F2DDC">
              <w:rPr>
                <w:b/>
                <w:bCs/>
              </w:rPr>
              <w:t>Assumptions</w:t>
            </w:r>
          </w:p>
          <w:p w14:paraId="147093E6" w14:textId="77777777" w:rsidR="004B209B" w:rsidRPr="006F2DDC" w:rsidRDefault="004B209B" w:rsidP="007C2543">
            <w:pPr>
              <w:pStyle w:val="TableText"/>
              <w:jc w:val="both"/>
            </w:pPr>
            <w:r w:rsidRPr="006F2DDC">
              <w:t xml:space="preserve">None </w:t>
            </w:r>
          </w:p>
        </w:tc>
      </w:tr>
    </w:tbl>
    <w:p w14:paraId="50F034EA" w14:textId="77777777" w:rsidR="004B209B" w:rsidRPr="006F2DDC" w:rsidRDefault="004B209B" w:rsidP="004B209B"/>
    <w:p w14:paraId="2A2AD884" w14:textId="77777777" w:rsidR="004B209B" w:rsidRPr="006F2DDC" w:rsidRDefault="004B209B" w:rsidP="004B209B">
      <w:pPr>
        <w:pStyle w:val="BodyText"/>
      </w:pPr>
    </w:p>
    <w:p w14:paraId="48C0FBD2" w14:textId="77777777" w:rsidR="004B209B" w:rsidRPr="006F2DDC" w:rsidRDefault="004B209B" w:rsidP="004B209B">
      <w:r w:rsidRPr="006F2DDC">
        <w:br w:type="page"/>
      </w:r>
    </w:p>
    <w:p w14:paraId="2E898626" w14:textId="77777777" w:rsidR="004B209B" w:rsidRPr="006F2DDC" w:rsidRDefault="004B209B" w:rsidP="004B209B">
      <w:pPr>
        <w:pStyle w:val="Heading3"/>
        <w:ind w:left="0"/>
        <w:jc w:val="both"/>
      </w:pPr>
      <w:r w:rsidRPr="006F2DDC">
        <w:lastRenderedPageBreak/>
        <w:br w:type="page"/>
      </w:r>
      <w:bookmarkStart w:id="57" w:name="_Toc24137629"/>
      <w:r w:rsidRPr="006F2DDC">
        <w:lastRenderedPageBreak/>
        <w:t>UC 3.2.</w:t>
      </w:r>
      <w:r w:rsidR="003B0AAA" w:rsidRPr="006F2DDC">
        <w:t>15</w:t>
      </w:r>
      <w:r w:rsidRPr="006F2DDC">
        <w:t xml:space="preserve"> </w:t>
      </w:r>
      <w:r w:rsidR="00FA1927" w:rsidRPr="006F2DDC">
        <w:t>Manage</w:t>
      </w:r>
      <w:r w:rsidRPr="006F2DDC">
        <w:t xml:space="preserve"> Hierarchy</w:t>
      </w:r>
      <w:bookmarkEnd w:id="5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B209B" w:rsidRPr="006F2DDC" w14:paraId="02EA86D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CEC37FE" w14:textId="77777777" w:rsidR="004B209B" w:rsidRPr="006F2DDC" w:rsidRDefault="004B209B" w:rsidP="007C2543">
            <w:pPr>
              <w:pStyle w:val="TableText"/>
              <w:jc w:val="both"/>
              <w:rPr>
                <w:b/>
                <w:bCs/>
              </w:rPr>
            </w:pPr>
            <w:r w:rsidRPr="006F2DDC">
              <w:rPr>
                <w:b/>
                <w:bCs/>
              </w:rPr>
              <w:t>Actor(s)</w:t>
            </w:r>
          </w:p>
          <w:p w14:paraId="3D2D0375" w14:textId="77777777" w:rsidR="004B209B" w:rsidRPr="006F2DDC" w:rsidRDefault="004B209B" w:rsidP="007C2543">
            <w:pPr>
              <w:pStyle w:val="TableText"/>
              <w:jc w:val="both"/>
            </w:pPr>
            <w:r w:rsidRPr="006F2DDC">
              <w:t>Designer</w:t>
            </w:r>
          </w:p>
        </w:tc>
      </w:tr>
      <w:tr w:rsidR="004B209B" w:rsidRPr="006F2DDC" w14:paraId="08BED5D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A435F5C" w14:textId="77777777" w:rsidR="004B209B" w:rsidRPr="006F2DDC" w:rsidRDefault="004B209B" w:rsidP="007C2543">
            <w:pPr>
              <w:pStyle w:val="TableText"/>
              <w:jc w:val="both"/>
              <w:rPr>
                <w:b/>
                <w:bCs/>
              </w:rPr>
            </w:pPr>
            <w:r w:rsidRPr="006F2DDC">
              <w:rPr>
                <w:b/>
                <w:bCs/>
              </w:rPr>
              <w:t>Description</w:t>
            </w:r>
          </w:p>
          <w:p w14:paraId="05AE3F4B" w14:textId="77777777" w:rsidR="004B209B" w:rsidRPr="006F2DDC" w:rsidRDefault="004B209B" w:rsidP="007C2543">
            <w:pPr>
              <w:pStyle w:val="TableText"/>
              <w:jc w:val="both"/>
            </w:pPr>
            <w:r w:rsidRPr="006F2DDC">
              <w:t xml:space="preserve">This use case allows the actor to </w:t>
            </w:r>
            <w:r w:rsidR="00574A23" w:rsidRPr="006F2DDC">
              <w:t xml:space="preserve">manage an existing hierarchy </w:t>
            </w:r>
            <w:r w:rsidR="00381BAF" w:rsidRPr="006F2DDC">
              <w:t xml:space="preserve">by renaming it or </w:t>
            </w:r>
            <w:r w:rsidR="00DC59D6" w:rsidRPr="006F2DDC">
              <w:t>rearranging order of fields</w:t>
            </w:r>
            <w:r w:rsidRPr="006F2DDC">
              <w:t>.</w:t>
            </w:r>
          </w:p>
        </w:tc>
      </w:tr>
      <w:tr w:rsidR="004B209B" w:rsidRPr="006F2DDC" w14:paraId="2123ABE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C1DAE43" w14:textId="77777777" w:rsidR="004B209B" w:rsidRPr="006F2DDC" w:rsidRDefault="004B209B" w:rsidP="007C2543">
            <w:pPr>
              <w:pStyle w:val="TableText"/>
              <w:jc w:val="both"/>
              <w:rPr>
                <w:b/>
                <w:bCs/>
              </w:rPr>
            </w:pPr>
            <w:proofErr w:type="gramStart"/>
            <w:r w:rsidRPr="006F2DDC">
              <w:rPr>
                <w:b/>
                <w:bCs/>
              </w:rPr>
              <w:t>Pre Conditions</w:t>
            </w:r>
            <w:proofErr w:type="gramEnd"/>
          </w:p>
          <w:p w14:paraId="39B2F311" w14:textId="77777777" w:rsidR="004B209B" w:rsidRPr="006F2DDC" w:rsidRDefault="004B209B" w:rsidP="00F454DB">
            <w:pPr>
              <w:pStyle w:val="TableText"/>
              <w:numPr>
                <w:ilvl w:val="0"/>
                <w:numId w:val="147"/>
              </w:numPr>
            </w:pPr>
          </w:p>
        </w:tc>
      </w:tr>
      <w:tr w:rsidR="004B209B" w:rsidRPr="006F2DDC" w14:paraId="73DE09C9"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0862610" w14:textId="77777777" w:rsidR="004B209B" w:rsidRPr="006F2DDC" w:rsidRDefault="004B209B" w:rsidP="007C2543">
            <w:pPr>
              <w:pStyle w:val="TableText"/>
              <w:jc w:val="both"/>
              <w:rPr>
                <w:b/>
                <w:bCs/>
              </w:rPr>
            </w:pPr>
            <w:r w:rsidRPr="006F2DDC">
              <w:rPr>
                <w:b/>
                <w:bCs/>
              </w:rPr>
              <w:t>Triggers</w:t>
            </w:r>
          </w:p>
          <w:p w14:paraId="656F24A7" w14:textId="77777777" w:rsidR="004B209B" w:rsidRPr="006F2DDC" w:rsidRDefault="004B209B" w:rsidP="00F454DB">
            <w:pPr>
              <w:pStyle w:val="TableText"/>
              <w:numPr>
                <w:ilvl w:val="0"/>
                <w:numId w:val="148"/>
              </w:numPr>
            </w:pPr>
          </w:p>
        </w:tc>
      </w:tr>
      <w:tr w:rsidR="004B209B" w:rsidRPr="006F2DDC" w14:paraId="2BD362E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82A4C2C" w14:textId="77777777" w:rsidR="004B209B" w:rsidRPr="006F2DDC" w:rsidRDefault="004B209B" w:rsidP="007C2543">
            <w:pPr>
              <w:pStyle w:val="TableText"/>
              <w:jc w:val="both"/>
              <w:rPr>
                <w:b/>
              </w:rPr>
            </w:pPr>
            <w:r w:rsidRPr="006F2DDC">
              <w:rPr>
                <w:b/>
              </w:rPr>
              <w:t>Normal Flow</w:t>
            </w:r>
          </w:p>
          <w:p w14:paraId="79B8FA0A" w14:textId="77777777" w:rsidR="004B209B" w:rsidRPr="006F2DDC" w:rsidRDefault="004B209B" w:rsidP="007C2543">
            <w:pPr>
              <w:pStyle w:val="ListParagraph"/>
              <w:ind w:left="0"/>
            </w:pPr>
          </w:p>
          <w:p w14:paraId="485D4B77" w14:textId="77777777" w:rsidR="004B209B" w:rsidRPr="006F2DDC" w:rsidRDefault="004B209B" w:rsidP="00F454DB">
            <w:pPr>
              <w:pStyle w:val="TableText"/>
              <w:numPr>
                <w:ilvl w:val="0"/>
                <w:numId w:val="149"/>
              </w:numPr>
            </w:pPr>
          </w:p>
          <w:p w14:paraId="3E24FB8F" w14:textId="77777777" w:rsidR="004B209B" w:rsidRPr="006F2DDC" w:rsidRDefault="004B209B" w:rsidP="007C2543">
            <w:pPr>
              <w:pStyle w:val="TableText"/>
            </w:pPr>
          </w:p>
        </w:tc>
      </w:tr>
      <w:tr w:rsidR="004B209B" w:rsidRPr="006F2DDC" w14:paraId="5C9B57D0"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7873753" w14:textId="77777777" w:rsidR="004B209B" w:rsidRPr="006F2DDC" w:rsidRDefault="004B209B" w:rsidP="007C2543">
            <w:pPr>
              <w:pStyle w:val="TableText"/>
              <w:jc w:val="both"/>
              <w:rPr>
                <w:b/>
                <w:bCs/>
              </w:rPr>
            </w:pPr>
            <w:r w:rsidRPr="006F2DDC">
              <w:rPr>
                <w:b/>
                <w:bCs/>
              </w:rPr>
              <w:t>Alternative Flow</w:t>
            </w:r>
          </w:p>
          <w:p w14:paraId="49625673" w14:textId="77777777" w:rsidR="004B209B" w:rsidRPr="006F2DDC" w:rsidRDefault="004B209B" w:rsidP="007C2543">
            <w:pPr>
              <w:pStyle w:val="TableText"/>
              <w:jc w:val="both"/>
            </w:pPr>
            <w:r w:rsidRPr="006F2DDC">
              <w:t xml:space="preserve">None </w:t>
            </w:r>
          </w:p>
        </w:tc>
      </w:tr>
      <w:tr w:rsidR="004B209B" w:rsidRPr="006F2DDC" w14:paraId="0A74D90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E849ED4" w14:textId="77777777" w:rsidR="004B209B" w:rsidRPr="006F2DDC" w:rsidRDefault="004B209B" w:rsidP="007C2543">
            <w:pPr>
              <w:pStyle w:val="TableText"/>
              <w:rPr>
                <w:b/>
              </w:rPr>
            </w:pPr>
            <w:r w:rsidRPr="006F2DDC">
              <w:rPr>
                <w:b/>
              </w:rPr>
              <w:t>Post Conditions</w:t>
            </w:r>
          </w:p>
          <w:p w14:paraId="50CE03CE" w14:textId="77777777" w:rsidR="004B209B" w:rsidRPr="006F2DDC" w:rsidRDefault="004B209B" w:rsidP="00F454DB">
            <w:pPr>
              <w:pStyle w:val="TableText"/>
              <w:numPr>
                <w:ilvl w:val="0"/>
                <w:numId w:val="150"/>
              </w:numPr>
            </w:pPr>
          </w:p>
        </w:tc>
      </w:tr>
      <w:tr w:rsidR="004B209B" w:rsidRPr="006F2DDC" w14:paraId="308E9B5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FB7415B" w14:textId="77777777" w:rsidR="004B209B" w:rsidRPr="006F2DDC" w:rsidRDefault="004B209B" w:rsidP="007C2543">
            <w:pPr>
              <w:pStyle w:val="TableText"/>
              <w:jc w:val="both"/>
              <w:rPr>
                <w:b/>
                <w:bCs/>
              </w:rPr>
            </w:pPr>
            <w:r w:rsidRPr="006F2DDC">
              <w:rPr>
                <w:b/>
                <w:bCs/>
              </w:rPr>
              <w:t>Exceptions</w:t>
            </w:r>
          </w:p>
          <w:p w14:paraId="74530909" w14:textId="77777777" w:rsidR="004B209B" w:rsidRPr="006F2DDC" w:rsidRDefault="004B209B" w:rsidP="00F454DB">
            <w:pPr>
              <w:pStyle w:val="TableText"/>
              <w:numPr>
                <w:ilvl w:val="0"/>
                <w:numId w:val="151"/>
              </w:numPr>
            </w:pPr>
          </w:p>
        </w:tc>
      </w:tr>
      <w:tr w:rsidR="004B209B" w:rsidRPr="006F2DDC" w14:paraId="62411D5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9E99F22" w14:textId="77777777" w:rsidR="004B209B" w:rsidRPr="006F2DDC" w:rsidRDefault="004B209B" w:rsidP="007C2543">
            <w:pPr>
              <w:pStyle w:val="TableText"/>
              <w:jc w:val="both"/>
              <w:rPr>
                <w:b/>
                <w:bCs/>
              </w:rPr>
            </w:pPr>
            <w:r w:rsidRPr="006F2DDC">
              <w:rPr>
                <w:b/>
                <w:bCs/>
              </w:rPr>
              <w:t>Business Rules</w:t>
            </w:r>
          </w:p>
          <w:p w14:paraId="428ACF57" w14:textId="77777777" w:rsidR="004B209B" w:rsidRPr="006F2DDC" w:rsidRDefault="004B209B" w:rsidP="007C2543">
            <w:pPr>
              <w:pStyle w:val="TableText"/>
              <w:jc w:val="both"/>
            </w:pPr>
            <w:r w:rsidRPr="006F2DDC">
              <w:t>None</w:t>
            </w:r>
          </w:p>
        </w:tc>
      </w:tr>
      <w:tr w:rsidR="004B209B" w:rsidRPr="006F2DDC" w14:paraId="225E8E8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70F592F" w14:textId="77777777" w:rsidR="004B209B" w:rsidRPr="006F2DDC" w:rsidRDefault="004B209B" w:rsidP="007C2543">
            <w:pPr>
              <w:pStyle w:val="TableText"/>
              <w:jc w:val="both"/>
              <w:rPr>
                <w:b/>
                <w:bCs/>
              </w:rPr>
            </w:pPr>
            <w:r w:rsidRPr="006F2DDC">
              <w:rPr>
                <w:b/>
                <w:bCs/>
              </w:rPr>
              <w:t>Relationships</w:t>
            </w:r>
          </w:p>
          <w:p w14:paraId="22DD6453" w14:textId="77777777" w:rsidR="004B209B" w:rsidRPr="006F2DDC" w:rsidRDefault="004B209B" w:rsidP="007C2543">
            <w:pPr>
              <w:pStyle w:val="TableText"/>
              <w:jc w:val="both"/>
            </w:pPr>
            <w:r w:rsidRPr="006F2DDC">
              <w:t>None</w:t>
            </w:r>
          </w:p>
        </w:tc>
      </w:tr>
      <w:tr w:rsidR="004B209B" w:rsidRPr="006F2DDC" w14:paraId="666637CA"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08FC597" w14:textId="77777777" w:rsidR="004B209B" w:rsidRPr="006F2DDC" w:rsidRDefault="004B209B" w:rsidP="007C2543">
            <w:pPr>
              <w:pStyle w:val="TableText"/>
              <w:jc w:val="both"/>
              <w:rPr>
                <w:b/>
                <w:bCs/>
              </w:rPr>
            </w:pPr>
            <w:r w:rsidRPr="006F2DDC">
              <w:rPr>
                <w:b/>
                <w:bCs/>
              </w:rPr>
              <w:t>Special Requirements</w:t>
            </w:r>
          </w:p>
          <w:p w14:paraId="469BE9D4" w14:textId="77777777" w:rsidR="004B209B" w:rsidRPr="006F2DDC" w:rsidRDefault="004B209B" w:rsidP="007C2543">
            <w:pPr>
              <w:pStyle w:val="TableText"/>
              <w:jc w:val="both"/>
            </w:pPr>
            <w:r w:rsidRPr="006F2DDC">
              <w:t xml:space="preserve">None </w:t>
            </w:r>
          </w:p>
        </w:tc>
      </w:tr>
      <w:tr w:rsidR="004B209B" w:rsidRPr="006F2DDC" w14:paraId="59B2363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A772F0C" w14:textId="77777777" w:rsidR="004B209B" w:rsidRPr="006F2DDC" w:rsidRDefault="004B209B" w:rsidP="007C2543">
            <w:pPr>
              <w:pStyle w:val="TableText"/>
              <w:jc w:val="both"/>
              <w:rPr>
                <w:b/>
                <w:bCs/>
              </w:rPr>
            </w:pPr>
            <w:r w:rsidRPr="006F2DDC">
              <w:rPr>
                <w:b/>
                <w:bCs/>
              </w:rPr>
              <w:t>Assumptions</w:t>
            </w:r>
          </w:p>
          <w:p w14:paraId="4954EA6D" w14:textId="77777777" w:rsidR="004B209B" w:rsidRPr="006F2DDC" w:rsidRDefault="004B209B" w:rsidP="007C2543">
            <w:pPr>
              <w:pStyle w:val="TableText"/>
              <w:jc w:val="both"/>
            </w:pPr>
            <w:r w:rsidRPr="006F2DDC">
              <w:t xml:space="preserve">None </w:t>
            </w:r>
          </w:p>
        </w:tc>
      </w:tr>
    </w:tbl>
    <w:p w14:paraId="24D75F16" w14:textId="77777777" w:rsidR="004B209B" w:rsidRPr="006F2DDC" w:rsidRDefault="004B209B" w:rsidP="004B209B"/>
    <w:p w14:paraId="756786D0" w14:textId="77777777" w:rsidR="004B209B" w:rsidRPr="006F2DDC" w:rsidRDefault="004B209B" w:rsidP="004B209B">
      <w:pPr>
        <w:pStyle w:val="BodyText"/>
      </w:pPr>
    </w:p>
    <w:p w14:paraId="1FABBFC4" w14:textId="77777777" w:rsidR="004B209B" w:rsidRPr="006F2DDC" w:rsidRDefault="004B209B" w:rsidP="004B209B">
      <w:r w:rsidRPr="006F2DDC">
        <w:br w:type="page"/>
      </w:r>
    </w:p>
    <w:p w14:paraId="1AE892C1" w14:textId="77777777" w:rsidR="004B209B" w:rsidRPr="006F2DDC" w:rsidRDefault="004B209B" w:rsidP="004B209B">
      <w:pPr>
        <w:pStyle w:val="Heading3"/>
        <w:ind w:left="0"/>
        <w:jc w:val="both"/>
      </w:pPr>
      <w:r w:rsidRPr="006F2DDC">
        <w:lastRenderedPageBreak/>
        <w:br w:type="page"/>
      </w:r>
      <w:bookmarkStart w:id="58" w:name="_Toc24137630"/>
      <w:r w:rsidRPr="006F2DDC">
        <w:lastRenderedPageBreak/>
        <w:t>UC 3.2.</w:t>
      </w:r>
      <w:r w:rsidR="003B0AAA" w:rsidRPr="006F2DDC">
        <w:t>16</w:t>
      </w:r>
      <w:r w:rsidRPr="006F2DDC">
        <w:t xml:space="preserve"> Delete Hierarchy</w:t>
      </w:r>
      <w:bookmarkEnd w:id="5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B209B" w:rsidRPr="006F2DDC" w14:paraId="1EBB06A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752B3B4" w14:textId="77777777" w:rsidR="004B209B" w:rsidRPr="006F2DDC" w:rsidRDefault="004B209B" w:rsidP="007C2543">
            <w:pPr>
              <w:pStyle w:val="TableText"/>
              <w:jc w:val="both"/>
              <w:rPr>
                <w:b/>
                <w:bCs/>
              </w:rPr>
            </w:pPr>
            <w:r w:rsidRPr="006F2DDC">
              <w:rPr>
                <w:b/>
                <w:bCs/>
              </w:rPr>
              <w:t>Actor(s)</w:t>
            </w:r>
          </w:p>
          <w:p w14:paraId="6AC4E611" w14:textId="77777777" w:rsidR="004B209B" w:rsidRPr="006F2DDC" w:rsidRDefault="004B209B" w:rsidP="007C2543">
            <w:pPr>
              <w:pStyle w:val="TableText"/>
              <w:jc w:val="both"/>
            </w:pPr>
            <w:r w:rsidRPr="006F2DDC">
              <w:t>Designer</w:t>
            </w:r>
          </w:p>
        </w:tc>
      </w:tr>
      <w:tr w:rsidR="004B209B" w:rsidRPr="006F2DDC" w14:paraId="02FD222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7FBCEED" w14:textId="77777777" w:rsidR="004B209B" w:rsidRPr="006F2DDC" w:rsidRDefault="004B209B" w:rsidP="007C2543">
            <w:pPr>
              <w:pStyle w:val="TableText"/>
              <w:jc w:val="both"/>
              <w:rPr>
                <w:b/>
                <w:bCs/>
              </w:rPr>
            </w:pPr>
            <w:r w:rsidRPr="006F2DDC">
              <w:rPr>
                <w:b/>
                <w:bCs/>
              </w:rPr>
              <w:t>Description</w:t>
            </w:r>
          </w:p>
          <w:p w14:paraId="623E16CA" w14:textId="77777777" w:rsidR="004B209B" w:rsidRPr="006F2DDC" w:rsidRDefault="004B209B" w:rsidP="007C2543">
            <w:pPr>
              <w:pStyle w:val="TableText"/>
              <w:jc w:val="both"/>
            </w:pPr>
            <w:r w:rsidRPr="006F2DDC">
              <w:t>This use case allows the actor to design a donut visual.</w:t>
            </w:r>
          </w:p>
        </w:tc>
      </w:tr>
      <w:tr w:rsidR="004B209B" w:rsidRPr="006F2DDC" w14:paraId="3F9B1A19"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4149CD8" w14:textId="77777777" w:rsidR="004B209B" w:rsidRPr="006F2DDC" w:rsidRDefault="004B209B" w:rsidP="007C2543">
            <w:pPr>
              <w:pStyle w:val="TableText"/>
              <w:jc w:val="both"/>
              <w:rPr>
                <w:b/>
                <w:bCs/>
              </w:rPr>
            </w:pPr>
            <w:proofErr w:type="gramStart"/>
            <w:r w:rsidRPr="006F2DDC">
              <w:rPr>
                <w:b/>
                <w:bCs/>
              </w:rPr>
              <w:t>Pre Conditions</w:t>
            </w:r>
            <w:proofErr w:type="gramEnd"/>
          </w:p>
          <w:p w14:paraId="65D1E069" w14:textId="77777777" w:rsidR="004B209B" w:rsidRPr="006F2DDC" w:rsidRDefault="004B209B" w:rsidP="00F454DB">
            <w:pPr>
              <w:pStyle w:val="TableText"/>
              <w:numPr>
                <w:ilvl w:val="0"/>
                <w:numId w:val="172"/>
              </w:numPr>
            </w:pPr>
          </w:p>
        </w:tc>
      </w:tr>
      <w:tr w:rsidR="004B209B" w:rsidRPr="006F2DDC" w14:paraId="68C3EB41"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C4517E2" w14:textId="77777777" w:rsidR="004B209B" w:rsidRPr="006F2DDC" w:rsidRDefault="004B209B" w:rsidP="007C2543">
            <w:pPr>
              <w:pStyle w:val="TableText"/>
              <w:jc w:val="both"/>
              <w:rPr>
                <w:b/>
                <w:bCs/>
              </w:rPr>
            </w:pPr>
            <w:r w:rsidRPr="006F2DDC">
              <w:rPr>
                <w:b/>
                <w:bCs/>
              </w:rPr>
              <w:t>Triggers</w:t>
            </w:r>
          </w:p>
          <w:p w14:paraId="41B21B08" w14:textId="77777777" w:rsidR="004B209B" w:rsidRPr="006F2DDC" w:rsidRDefault="004B209B" w:rsidP="00F454DB">
            <w:pPr>
              <w:pStyle w:val="TableText"/>
              <w:numPr>
                <w:ilvl w:val="0"/>
                <w:numId w:val="173"/>
              </w:numPr>
            </w:pPr>
          </w:p>
        </w:tc>
      </w:tr>
      <w:tr w:rsidR="004B209B" w:rsidRPr="006F2DDC" w14:paraId="1590C27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F25054A" w14:textId="77777777" w:rsidR="004B209B" w:rsidRPr="006F2DDC" w:rsidRDefault="004B209B" w:rsidP="007C2543">
            <w:pPr>
              <w:pStyle w:val="TableText"/>
              <w:jc w:val="both"/>
              <w:rPr>
                <w:b/>
              </w:rPr>
            </w:pPr>
            <w:r w:rsidRPr="006F2DDC">
              <w:rPr>
                <w:b/>
              </w:rPr>
              <w:t>Normal Flow</w:t>
            </w:r>
          </w:p>
          <w:p w14:paraId="0A48B836" w14:textId="77777777" w:rsidR="004B209B" w:rsidRPr="006F2DDC" w:rsidRDefault="004B209B" w:rsidP="007C2543">
            <w:pPr>
              <w:pStyle w:val="ListParagraph"/>
              <w:ind w:left="0"/>
            </w:pPr>
          </w:p>
          <w:p w14:paraId="22CF984E" w14:textId="77777777" w:rsidR="004B209B" w:rsidRPr="006F2DDC" w:rsidRDefault="004B209B" w:rsidP="00F454DB">
            <w:pPr>
              <w:pStyle w:val="TableText"/>
              <w:numPr>
                <w:ilvl w:val="0"/>
                <w:numId w:val="174"/>
              </w:numPr>
            </w:pPr>
          </w:p>
          <w:p w14:paraId="1112B404" w14:textId="77777777" w:rsidR="004B209B" w:rsidRPr="006F2DDC" w:rsidRDefault="004B209B" w:rsidP="007C2543">
            <w:pPr>
              <w:pStyle w:val="TableText"/>
            </w:pPr>
          </w:p>
        </w:tc>
      </w:tr>
      <w:tr w:rsidR="004B209B" w:rsidRPr="006F2DDC" w14:paraId="4C25EFC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D810DDE" w14:textId="77777777" w:rsidR="004B209B" w:rsidRPr="006F2DDC" w:rsidRDefault="004B209B" w:rsidP="007C2543">
            <w:pPr>
              <w:pStyle w:val="TableText"/>
              <w:jc w:val="both"/>
              <w:rPr>
                <w:b/>
                <w:bCs/>
              </w:rPr>
            </w:pPr>
            <w:r w:rsidRPr="006F2DDC">
              <w:rPr>
                <w:b/>
                <w:bCs/>
              </w:rPr>
              <w:t>Alternative Flow</w:t>
            </w:r>
          </w:p>
          <w:p w14:paraId="0AFDF829" w14:textId="77777777" w:rsidR="004B209B" w:rsidRPr="006F2DDC" w:rsidRDefault="004B209B" w:rsidP="007C2543">
            <w:pPr>
              <w:pStyle w:val="TableText"/>
              <w:jc w:val="both"/>
            </w:pPr>
            <w:r w:rsidRPr="006F2DDC">
              <w:t xml:space="preserve">None </w:t>
            </w:r>
          </w:p>
        </w:tc>
      </w:tr>
      <w:tr w:rsidR="004B209B" w:rsidRPr="006F2DDC" w14:paraId="6E9FA3D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66C3F37" w14:textId="77777777" w:rsidR="004B209B" w:rsidRPr="006F2DDC" w:rsidRDefault="004B209B" w:rsidP="007C2543">
            <w:pPr>
              <w:pStyle w:val="TableText"/>
              <w:rPr>
                <w:b/>
              </w:rPr>
            </w:pPr>
            <w:r w:rsidRPr="006F2DDC">
              <w:rPr>
                <w:b/>
              </w:rPr>
              <w:t>Post Conditions</w:t>
            </w:r>
          </w:p>
          <w:p w14:paraId="61C21B56" w14:textId="77777777" w:rsidR="004B209B" w:rsidRPr="006F2DDC" w:rsidRDefault="004B209B" w:rsidP="00F454DB">
            <w:pPr>
              <w:pStyle w:val="TableText"/>
              <w:numPr>
                <w:ilvl w:val="0"/>
                <w:numId w:val="175"/>
              </w:numPr>
            </w:pPr>
          </w:p>
        </w:tc>
      </w:tr>
      <w:tr w:rsidR="004B209B" w:rsidRPr="006F2DDC" w14:paraId="2B8C903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D5D0A4D" w14:textId="77777777" w:rsidR="004B209B" w:rsidRPr="006F2DDC" w:rsidRDefault="004B209B" w:rsidP="007C2543">
            <w:pPr>
              <w:pStyle w:val="TableText"/>
              <w:jc w:val="both"/>
              <w:rPr>
                <w:b/>
                <w:bCs/>
              </w:rPr>
            </w:pPr>
            <w:r w:rsidRPr="006F2DDC">
              <w:rPr>
                <w:b/>
                <w:bCs/>
              </w:rPr>
              <w:t>Exceptions</w:t>
            </w:r>
          </w:p>
          <w:p w14:paraId="756129C6" w14:textId="77777777" w:rsidR="004B209B" w:rsidRPr="006F2DDC" w:rsidRDefault="004B209B" w:rsidP="00F454DB">
            <w:pPr>
              <w:pStyle w:val="TableText"/>
              <w:numPr>
                <w:ilvl w:val="0"/>
                <w:numId w:val="176"/>
              </w:numPr>
            </w:pPr>
          </w:p>
        </w:tc>
      </w:tr>
      <w:tr w:rsidR="004B209B" w:rsidRPr="006F2DDC" w14:paraId="7F0748B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A8618A6" w14:textId="77777777" w:rsidR="004B209B" w:rsidRPr="006F2DDC" w:rsidRDefault="004B209B" w:rsidP="007C2543">
            <w:pPr>
              <w:pStyle w:val="TableText"/>
              <w:jc w:val="both"/>
              <w:rPr>
                <w:b/>
                <w:bCs/>
              </w:rPr>
            </w:pPr>
            <w:r w:rsidRPr="006F2DDC">
              <w:rPr>
                <w:b/>
                <w:bCs/>
              </w:rPr>
              <w:t>Business Rules</w:t>
            </w:r>
          </w:p>
          <w:p w14:paraId="156C83C1" w14:textId="77777777" w:rsidR="004B209B" w:rsidRPr="006F2DDC" w:rsidRDefault="004B209B" w:rsidP="007C2543">
            <w:pPr>
              <w:pStyle w:val="TableText"/>
              <w:jc w:val="both"/>
            </w:pPr>
            <w:r w:rsidRPr="006F2DDC">
              <w:t>None</w:t>
            </w:r>
          </w:p>
        </w:tc>
      </w:tr>
      <w:tr w:rsidR="004B209B" w:rsidRPr="006F2DDC" w14:paraId="2490159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57DB13B" w14:textId="77777777" w:rsidR="004B209B" w:rsidRPr="006F2DDC" w:rsidRDefault="004B209B" w:rsidP="007C2543">
            <w:pPr>
              <w:pStyle w:val="TableText"/>
              <w:jc w:val="both"/>
              <w:rPr>
                <w:b/>
                <w:bCs/>
              </w:rPr>
            </w:pPr>
            <w:r w:rsidRPr="006F2DDC">
              <w:rPr>
                <w:b/>
                <w:bCs/>
              </w:rPr>
              <w:t>Relationships</w:t>
            </w:r>
          </w:p>
          <w:p w14:paraId="5204FDF9" w14:textId="77777777" w:rsidR="004B209B" w:rsidRPr="006F2DDC" w:rsidRDefault="004B209B" w:rsidP="007C2543">
            <w:pPr>
              <w:pStyle w:val="TableText"/>
              <w:jc w:val="both"/>
            </w:pPr>
            <w:r w:rsidRPr="006F2DDC">
              <w:t>None</w:t>
            </w:r>
          </w:p>
        </w:tc>
      </w:tr>
      <w:tr w:rsidR="004B209B" w:rsidRPr="006F2DDC" w14:paraId="79F2B25E"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69A3846" w14:textId="77777777" w:rsidR="004B209B" w:rsidRPr="006F2DDC" w:rsidRDefault="004B209B" w:rsidP="007C2543">
            <w:pPr>
              <w:pStyle w:val="TableText"/>
              <w:jc w:val="both"/>
              <w:rPr>
                <w:b/>
                <w:bCs/>
              </w:rPr>
            </w:pPr>
            <w:r w:rsidRPr="006F2DDC">
              <w:rPr>
                <w:b/>
                <w:bCs/>
              </w:rPr>
              <w:t>Special Requirements</w:t>
            </w:r>
          </w:p>
          <w:p w14:paraId="256DA229" w14:textId="77777777" w:rsidR="004B209B" w:rsidRPr="006F2DDC" w:rsidRDefault="004B209B" w:rsidP="007C2543">
            <w:pPr>
              <w:pStyle w:val="TableText"/>
              <w:jc w:val="both"/>
            </w:pPr>
            <w:r w:rsidRPr="006F2DDC">
              <w:t xml:space="preserve">None </w:t>
            </w:r>
          </w:p>
        </w:tc>
      </w:tr>
      <w:tr w:rsidR="004B209B" w:rsidRPr="006F2DDC" w14:paraId="4B97AF4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EB1B82E" w14:textId="77777777" w:rsidR="004B209B" w:rsidRPr="006F2DDC" w:rsidRDefault="004B209B" w:rsidP="007C2543">
            <w:pPr>
              <w:pStyle w:val="TableText"/>
              <w:jc w:val="both"/>
              <w:rPr>
                <w:b/>
                <w:bCs/>
              </w:rPr>
            </w:pPr>
            <w:r w:rsidRPr="006F2DDC">
              <w:rPr>
                <w:b/>
                <w:bCs/>
              </w:rPr>
              <w:t>Assumptions</w:t>
            </w:r>
          </w:p>
          <w:p w14:paraId="32F3BC9D" w14:textId="77777777" w:rsidR="004B209B" w:rsidRPr="006F2DDC" w:rsidRDefault="004B209B" w:rsidP="007C2543">
            <w:pPr>
              <w:pStyle w:val="TableText"/>
              <w:jc w:val="both"/>
            </w:pPr>
            <w:r w:rsidRPr="006F2DDC">
              <w:t xml:space="preserve">None </w:t>
            </w:r>
          </w:p>
        </w:tc>
      </w:tr>
    </w:tbl>
    <w:p w14:paraId="152BDAE9" w14:textId="77777777" w:rsidR="004B209B" w:rsidRPr="006F2DDC" w:rsidRDefault="004B209B" w:rsidP="004B209B"/>
    <w:p w14:paraId="4E79E540" w14:textId="77777777" w:rsidR="004B209B" w:rsidRPr="006F2DDC" w:rsidRDefault="004B209B" w:rsidP="004B209B">
      <w:pPr>
        <w:pStyle w:val="BodyText"/>
      </w:pPr>
    </w:p>
    <w:p w14:paraId="355CA277" w14:textId="77777777" w:rsidR="004B209B" w:rsidRPr="006F2DDC" w:rsidRDefault="004B209B" w:rsidP="004B209B">
      <w:r w:rsidRPr="006F2DDC">
        <w:br w:type="page"/>
      </w:r>
    </w:p>
    <w:p w14:paraId="3DD17D62" w14:textId="77777777" w:rsidR="000D4135" w:rsidRPr="006F2DDC" w:rsidRDefault="004B209B" w:rsidP="004B209B">
      <w:pPr>
        <w:pStyle w:val="Heading3"/>
        <w:ind w:left="0"/>
        <w:jc w:val="both"/>
      </w:pPr>
      <w:r w:rsidRPr="006F2DDC">
        <w:lastRenderedPageBreak/>
        <w:br w:type="page"/>
      </w:r>
      <w:bookmarkStart w:id="59" w:name="_Toc24137631"/>
      <w:r w:rsidR="000D4135" w:rsidRPr="006F2DDC">
        <w:lastRenderedPageBreak/>
        <w:t>UC 3.2.17 Design Visual: Pie chart</w:t>
      </w:r>
      <w:bookmarkEnd w:id="5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0D4135" w:rsidRPr="006F2DDC" w14:paraId="0DB01953"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28C3DD63" w14:textId="77777777" w:rsidR="000D4135" w:rsidRPr="006F2DDC" w:rsidRDefault="000D4135" w:rsidP="000D4135">
            <w:pPr>
              <w:pStyle w:val="TableText"/>
              <w:jc w:val="both"/>
              <w:rPr>
                <w:b/>
                <w:bCs/>
              </w:rPr>
            </w:pPr>
            <w:r w:rsidRPr="006F2DDC">
              <w:rPr>
                <w:b/>
                <w:bCs/>
              </w:rPr>
              <w:t>Actor(s)</w:t>
            </w:r>
          </w:p>
          <w:p w14:paraId="7D10EF0F" w14:textId="77777777" w:rsidR="000D4135" w:rsidRPr="006F2DDC" w:rsidRDefault="000D4135" w:rsidP="000D4135">
            <w:pPr>
              <w:pStyle w:val="TableText"/>
              <w:jc w:val="both"/>
            </w:pPr>
            <w:r w:rsidRPr="006F2DDC">
              <w:t>Designer</w:t>
            </w:r>
          </w:p>
        </w:tc>
      </w:tr>
      <w:tr w:rsidR="000D4135" w:rsidRPr="006F2DDC" w14:paraId="025CF2EA"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37C836D5" w14:textId="77777777" w:rsidR="000D4135" w:rsidRPr="006F2DDC" w:rsidRDefault="000D4135" w:rsidP="000D4135">
            <w:pPr>
              <w:pStyle w:val="TableText"/>
              <w:jc w:val="both"/>
              <w:rPr>
                <w:b/>
                <w:bCs/>
              </w:rPr>
            </w:pPr>
            <w:r w:rsidRPr="006F2DDC">
              <w:rPr>
                <w:b/>
                <w:bCs/>
              </w:rPr>
              <w:t>Description</w:t>
            </w:r>
          </w:p>
          <w:p w14:paraId="16EC4D44" w14:textId="77777777" w:rsidR="000D4135" w:rsidRPr="006F2DDC" w:rsidRDefault="000D4135" w:rsidP="000D4135">
            <w:pPr>
              <w:pStyle w:val="TableText"/>
              <w:jc w:val="both"/>
            </w:pPr>
            <w:r w:rsidRPr="006F2DDC">
              <w:t>This use case allows the actor to design a pie chart visual.</w:t>
            </w:r>
          </w:p>
        </w:tc>
      </w:tr>
      <w:tr w:rsidR="000D4135" w:rsidRPr="006F2DDC" w14:paraId="20266F4E"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42DF99E1" w14:textId="77777777" w:rsidR="000D4135" w:rsidRPr="006F2DDC" w:rsidRDefault="000D4135" w:rsidP="000D4135">
            <w:pPr>
              <w:pStyle w:val="TableText"/>
              <w:jc w:val="both"/>
              <w:rPr>
                <w:b/>
                <w:bCs/>
              </w:rPr>
            </w:pPr>
            <w:proofErr w:type="gramStart"/>
            <w:r w:rsidRPr="006F2DDC">
              <w:rPr>
                <w:b/>
                <w:bCs/>
              </w:rPr>
              <w:t>Pre Conditions</w:t>
            </w:r>
            <w:proofErr w:type="gramEnd"/>
          </w:p>
          <w:p w14:paraId="171F204A" w14:textId="77777777" w:rsidR="000D4135" w:rsidRPr="006F2DDC" w:rsidRDefault="000D4135" w:rsidP="00F454DB">
            <w:pPr>
              <w:pStyle w:val="TableText"/>
              <w:numPr>
                <w:ilvl w:val="0"/>
                <w:numId w:val="39"/>
              </w:numPr>
            </w:pPr>
            <w:r w:rsidRPr="006F2DDC">
              <w:t>The actor has created a new visual or edited an existing visual.</w:t>
            </w:r>
          </w:p>
        </w:tc>
      </w:tr>
      <w:tr w:rsidR="000D4135" w:rsidRPr="006F2DDC" w14:paraId="4D85DCDB"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7D88D48E" w14:textId="77777777" w:rsidR="000D4135" w:rsidRPr="006F2DDC" w:rsidRDefault="000D4135" w:rsidP="000D4135">
            <w:pPr>
              <w:pStyle w:val="TableText"/>
              <w:jc w:val="both"/>
              <w:rPr>
                <w:b/>
                <w:bCs/>
              </w:rPr>
            </w:pPr>
            <w:r w:rsidRPr="006F2DDC">
              <w:rPr>
                <w:b/>
                <w:bCs/>
              </w:rPr>
              <w:t>Triggers</w:t>
            </w:r>
          </w:p>
          <w:p w14:paraId="054F47E5" w14:textId="77777777" w:rsidR="000D4135" w:rsidRPr="006F2DDC" w:rsidRDefault="000D4135" w:rsidP="00F454DB">
            <w:pPr>
              <w:pStyle w:val="TableText"/>
              <w:numPr>
                <w:ilvl w:val="0"/>
                <w:numId w:val="75"/>
              </w:numPr>
            </w:pPr>
            <w:r w:rsidRPr="006F2DDC">
              <w:t xml:space="preserve">Actor selects </w:t>
            </w:r>
            <w:r w:rsidRPr="006F2DDC">
              <w:rPr>
                <w:i/>
              </w:rPr>
              <w:t>Pie chart</w:t>
            </w:r>
            <w:r w:rsidRPr="006F2DDC">
              <w:t xml:space="preserve"> icon displayed under the </w:t>
            </w:r>
            <w:r w:rsidRPr="006F2DDC">
              <w:rPr>
                <w:u w:val="single"/>
              </w:rPr>
              <w:t>Visual Properties</w:t>
            </w:r>
            <w:r w:rsidRPr="006F2DDC">
              <w:t xml:space="preserve"> pane.</w:t>
            </w:r>
          </w:p>
        </w:tc>
      </w:tr>
      <w:tr w:rsidR="000D4135" w:rsidRPr="006F2DDC" w14:paraId="0026D5EE"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23768E09" w14:textId="77777777" w:rsidR="000D4135" w:rsidRPr="006F2DDC" w:rsidRDefault="000D4135" w:rsidP="000D4135">
            <w:pPr>
              <w:pStyle w:val="TableText"/>
              <w:jc w:val="both"/>
              <w:rPr>
                <w:b/>
              </w:rPr>
            </w:pPr>
            <w:r w:rsidRPr="006F2DDC">
              <w:rPr>
                <w:b/>
              </w:rPr>
              <w:t>Normal Flow</w:t>
            </w:r>
          </w:p>
          <w:p w14:paraId="1633A5E5" w14:textId="77777777" w:rsidR="000D4135" w:rsidRPr="006F2DDC" w:rsidRDefault="000D4135" w:rsidP="00F454DB">
            <w:pPr>
              <w:pStyle w:val="TableText"/>
              <w:numPr>
                <w:ilvl w:val="0"/>
                <w:numId w:val="76"/>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567005A0" w14:textId="77777777" w:rsidR="000D4135" w:rsidRPr="006F2DDC" w:rsidRDefault="000D4135" w:rsidP="000D4135">
            <w:pPr>
              <w:pStyle w:val="TableText"/>
              <w:ind w:left="360"/>
            </w:pPr>
          </w:p>
          <w:p w14:paraId="2294B740" w14:textId="77777777" w:rsidR="000D4135" w:rsidRPr="006F2DDC" w:rsidRDefault="000D4135" w:rsidP="000D4135">
            <w:pPr>
              <w:pStyle w:val="TableText"/>
              <w:ind w:left="360"/>
            </w:pPr>
            <w:r w:rsidRPr="006F2DDC">
              <w:rPr>
                <w:u w:val="single"/>
              </w:rPr>
              <w:t>Data</w:t>
            </w:r>
          </w:p>
          <w:p w14:paraId="3E46C9D9" w14:textId="77777777" w:rsidR="000D4135" w:rsidRPr="006F2DDC" w:rsidRDefault="000D4135" w:rsidP="00F454DB">
            <w:pPr>
              <w:pStyle w:val="TableText"/>
              <w:numPr>
                <w:ilvl w:val="0"/>
                <w:numId w:val="76"/>
              </w:numPr>
            </w:pPr>
            <w:r w:rsidRPr="006F2DDC">
              <w:t xml:space="preserve">Under the </w:t>
            </w:r>
            <w:r w:rsidRPr="006F2DDC">
              <w:rPr>
                <w:u w:val="single"/>
              </w:rPr>
              <w:t>Data</w:t>
            </w:r>
            <w:r w:rsidRPr="006F2DDC">
              <w:t xml:space="preserve"> section, system should display 4 sections: </w:t>
            </w:r>
            <w:r w:rsidRPr="006F2DDC">
              <w:rPr>
                <w:u w:val="single"/>
              </w:rPr>
              <w:t>Axis</w:t>
            </w:r>
            <w:r w:rsidRPr="006F2DDC">
              <w:t xml:space="preserve">, </w:t>
            </w:r>
            <w:r w:rsidRPr="006F2DDC">
              <w:rPr>
                <w:u w:val="single"/>
              </w:rPr>
              <w:t>Legend</w:t>
            </w:r>
            <w:r w:rsidRPr="006F2DDC">
              <w:t xml:space="preserve">, </w:t>
            </w:r>
            <w:r w:rsidRPr="006F2DDC">
              <w:rPr>
                <w:u w:val="single"/>
              </w:rPr>
              <w:t>Value</w:t>
            </w:r>
            <w:r w:rsidRPr="006F2DDC">
              <w:t xml:space="preserve"> and </w:t>
            </w:r>
            <w:r w:rsidRPr="006F2DDC">
              <w:rPr>
                <w:u w:val="single"/>
              </w:rPr>
              <w:t>Tooltip</w:t>
            </w:r>
            <w:r w:rsidRPr="006F2DDC">
              <w:t>.</w:t>
            </w:r>
          </w:p>
          <w:p w14:paraId="3CBA5B21" w14:textId="77777777" w:rsidR="000D4135" w:rsidRPr="006F2DDC" w:rsidRDefault="000D4135" w:rsidP="00F454DB">
            <w:pPr>
              <w:pStyle w:val="TableText"/>
              <w:numPr>
                <w:ilvl w:val="0"/>
                <w:numId w:val="76"/>
              </w:numPr>
            </w:pPr>
            <w:r w:rsidRPr="006F2DDC">
              <w:t xml:space="preserve">In each of the </w:t>
            </w:r>
            <w:r w:rsidRPr="006F2DDC">
              <w:rPr>
                <w:u w:val="single"/>
              </w:rPr>
              <w:t>Data</w:t>
            </w:r>
            <w:r w:rsidRPr="006F2DDC">
              <w:t xml:space="preserve"> section, actor should be able to drop any one field from any section under the </w:t>
            </w:r>
            <w:r w:rsidRPr="006F2DDC">
              <w:rPr>
                <w:u w:val="single"/>
              </w:rPr>
              <w:t>Dataset Fields</w:t>
            </w:r>
            <w:r w:rsidRPr="006F2DDC">
              <w:t xml:space="preserve"> pane.</w:t>
            </w:r>
          </w:p>
          <w:p w14:paraId="5446DDE6" w14:textId="77777777" w:rsidR="000D4135" w:rsidRPr="006F2DDC" w:rsidRDefault="000D4135" w:rsidP="00F454DB">
            <w:pPr>
              <w:pStyle w:val="TableText"/>
              <w:numPr>
                <w:ilvl w:val="0"/>
                <w:numId w:val="76"/>
              </w:numPr>
            </w:pPr>
            <w:r w:rsidRPr="006F2DDC">
              <w:t>System should allow the actor to repeat the same field across multiple sections.</w:t>
            </w:r>
          </w:p>
          <w:p w14:paraId="3DBBA363" w14:textId="77777777" w:rsidR="000D4135" w:rsidRPr="006F2DDC" w:rsidRDefault="000D4135" w:rsidP="00F454DB">
            <w:pPr>
              <w:pStyle w:val="TableText"/>
              <w:numPr>
                <w:ilvl w:val="0"/>
                <w:numId w:val="76"/>
              </w:numPr>
            </w:pPr>
            <w:r w:rsidRPr="006F2DDC">
              <w:t>System should not allow the actor to repeat the same field across the same section.</w:t>
            </w:r>
          </w:p>
          <w:p w14:paraId="6277D6D8" w14:textId="77777777" w:rsidR="000D4135" w:rsidRPr="006F2DDC" w:rsidRDefault="000D4135" w:rsidP="00F454DB">
            <w:pPr>
              <w:pStyle w:val="TableText"/>
              <w:numPr>
                <w:ilvl w:val="0"/>
                <w:numId w:val="76"/>
              </w:numPr>
              <w:jc w:val="both"/>
            </w:pPr>
            <w:r w:rsidRPr="006F2DDC">
              <w:t xml:space="preserve">System should display an ellipsis (3 dots) next to each field dropped in the </w:t>
            </w:r>
            <w:r w:rsidRPr="006F2DDC">
              <w:rPr>
                <w:u w:val="single"/>
              </w:rPr>
              <w:t>Value</w:t>
            </w:r>
            <w:r w:rsidRPr="006F2DDC">
              <w:t xml:space="preserve"> section.</w:t>
            </w:r>
          </w:p>
          <w:p w14:paraId="2A79FA0E" w14:textId="77777777" w:rsidR="000D4135" w:rsidRPr="006F2DDC" w:rsidRDefault="000D4135" w:rsidP="00F454DB">
            <w:pPr>
              <w:pStyle w:val="TableText"/>
              <w:numPr>
                <w:ilvl w:val="0"/>
                <w:numId w:val="76"/>
              </w:numPr>
              <w:jc w:val="both"/>
            </w:pPr>
            <w:r w:rsidRPr="006F2DDC">
              <w:t>Against every field dropped in any section, system should display an option to remove the field.</w:t>
            </w:r>
          </w:p>
          <w:p w14:paraId="247ABFE8" w14:textId="77777777" w:rsidR="000D4135" w:rsidRPr="006F2DDC" w:rsidRDefault="000D4135" w:rsidP="000D4135">
            <w:pPr>
              <w:pStyle w:val="TableText"/>
              <w:ind w:left="360"/>
              <w:jc w:val="both"/>
            </w:pPr>
          </w:p>
          <w:p w14:paraId="1420F270" w14:textId="77777777" w:rsidR="000D4135" w:rsidRPr="006F2DDC" w:rsidRDefault="000D4135" w:rsidP="00F454DB">
            <w:pPr>
              <w:pStyle w:val="TableText"/>
              <w:numPr>
                <w:ilvl w:val="0"/>
                <w:numId w:val="76"/>
              </w:numPr>
              <w:jc w:val="both"/>
            </w:pPr>
            <w:r w:rsidRPr="006F2DDC">
              <w:t xml:space="preserve">If a field has been dropped in each of the </w:t>
            </w:r>
            <w:r w:rsidRPr="006F2DDC">
              <w:rPr>
                <w:u w:val="single"/>
              </w:rPr>
              <w:t>Axis</w:t>
            </w:r>
            <w:r w:rsidRPr="006F2DDC">
              <w:t xml:space="preserve"> and </w:t>
            </w:r>
            <w:r w:rsidRPr="006F2DDC">
              <w:rPr>
                <w:u w:val="single"/>
              </w:rPr>
              <w:t>Value</w:t>
            </w:r>
            <w:r w:rsidRPr="006F2DDC">
              <w:t xml:space="preserve"> sections, system should display a pie chart in the right-hand side pane.</w:t>
            </w:r>
          </w:p>
          <w:p w14:paraId="4F016D48" w14:textId="77777777" w:rsidR="000D4135" w:rsidRPr="006F2DDC" w:rsidRDefault="000D4135" w:rsidP="00F454DB">
            <w:pPr>
              <w:pStyle w:val="TableText"/>
              <w:numPr>
                <w:ilvl w:val="0"/>
                <w:numId w:val="76"/>
              </w:numPr>
              <w:jc w:val="both"/>
            </w:pPr>
            <w:r w:rsidRPr="006F2DDC">
              <w:t xml:space="preserve">Each distinct values of the field dropped in the </w:t>
            </w:r>
            <w:r w:rsidRPr="006F2DDC">
              <w:rPr>
                <w:u w:val="single"/>
              </w:rPr>
              <w:t>Axis</w:t>
            </w:r>
            <w:r w:rsidRPr="006F2DDC">
              <w:t xml:space="preserve"> section should form a separate piece of the pie chart, i.e. there should be any many pie pieces as there are distinct value of the </w:t>
            </w:r>
            <w:r w:rsidRPr="006F2DDC">
              <w:rPr>
                <w:u w:val="single"/>
              </w:rPr>
              <w:t>Axis</w:t>
            </w:r>
            <w:r w:rsidRPr="006F2DDC">
              <w:t xml:space="preserve"> field.</w:t>
            </w:r>
          </w:p>
          <w:p w14:paraId="04CA3EA6" w14:textId="77777777" w:rsidR="000D4135" w:rsidRPr="006F2DDC" w:rsidRDefault="000D4135" w:rsidP="00F454DB">
            <w:pPr>
              <w:pStyle w:val="TableText"/>
              <w:numPr>
                <w:ilvl w:val="0"/>
                <w:numId w:val="76"/>
              </w:numPr>
              <w:jc w:val="both"/>
            </w:pPr>
            <w:r w:rsidRPr="006F2DDC">
              <w:t xml:space="preserve">In case any distinct value of the </w:t>
            </w:r>
            <w:r w:rsidRPr="006F2DDC">
              <w:rPr>
                <w:u w:val="single"/>
              </w:rPr>
              <w:t>Axis</w:t>
            </w:r>
            <w:r w:rsidRPr="006F2DDC">
              <w:t xml:space="preserve"> field has aggregated </w:t>
            </w:r>
            <w:r w:rsidRPr="006F2DDC">
              <w:rPr>
                <w:u w:val="single"/>
              </w:rPr>
              <w:t>Value</w:t>
            </w:r>
            <w:r w:rsidRPr="006F2DDC">
              <w:t xml:space="preserve"> as 0, it should not be displayed as a piece in the pie chart.</w:t>
            </w:r>
          </w:p>
          <w:p w14:paraId="5DD21176" w14:textId="77777777" w:rsidR="000D4135" w:rsidRPr="006F2DDC" w:rsidRDefault="000D4135" w:rsidP="00F454DB">
            <w:pPr>
              <w:pStyle w:val="TableText"/>
              <w:numPr>
                <w:ilvl w:val="0"/>
                <w:numId w:val="76"/>
              </w:numPr>
              <w:jc w:val="both"/>
            </w:pPr>
            <w:r w:rsidRPr="006F2DDC">
              <w:t xml:space="preserve">The pieces should be in ascending alphabetical order of the distinct values of the </w:t>
            </w:r>
            <w:r w:rsidRPr="006F2DDC">
              <w:rPr>
                <w:u w:val="single"/>
              </w:rPr>
              <w:t>Axis</w:t>
            </w:r>
            <w:r w:rsidRPr="006F2DDC">
              <w:t xml:space="preserve"> field.</w:t>
            </w:r>
          </w:p>
          <w:p w14:paraId="5EF4CDAF" w14:textId="77777777" w:rsidR="000D4135" w:rsidRPr="006F2DDC" w:rsidRDefault="000D4135" w:rsidP="000D4135">
            <w:pPr>
              <w:pStyle w:val="TableText"/>
              <w:ind w:left="360"/>
              <w:jc w:val="both"/>
            </w:pPr>
          </w:p>
          <w:p w14:paraId="7083890A" w14:textId="77777777" w:rsidR="000D4135" w:rsidRPr="006F2DDC" w:rsidRDefault="000D4135" w:rsidP="00F454DB">
            <w:pPr>
              <w:pStyle w:val="TableText"/>
              <w:numPr>
                <w:ilvl w:val="0"/>
                <w:numId w:val="76"/>
              </w:numPr>
              <w:jc w:val="both"/>
            </w:pPr>
            <w:r w:rsidRPr="006F2DDC">
              <w:t xml:space="preserve">Each piece of the pie chart should have a different colour to distinguish one distinct </w:t>
            </w:r>
            <w:r w:rsidRPr="006F2DDC">
              <w:rPr>
                <w:u w:val="single"/>
              </w:rPr>
              <w:t>Axis</w:t>
            </w:r>
            <w:r w:rsidRPr="006F2DDC">
              <w:t xml:space="preserve"> field value from the other.</w:t>
            </w:r>
          </w:p>
          <w:p w14:paraId="012D3601" w14:textId="77777777" w:rsidR="000D4135" w:rsidRPr="006F2DDC" w:rsidRDefault="000D4135" w:rsidP="00F454DB">
            <w:pPr>
              <w:pStyle w:val="TableText"/>
              <w:numPr>
                <w:ilvl w:val="0"/>
                <w:numId w:val="76"/>
              </w:numPr>
              <w:jc w:val="both"/>
            </w:pPr>
            <w:r w:rsidRPr="006F2DDC">
              <w:lastRenderedPageBreak/>
              <w:t>Each individual colour should be displayed with the corresponding name as legend on the chart.</w:t>
            </w:r>
          </w:p>
          <w:p w14:paraId="3E7D7119" w14:textId="77777777" w:rsidR="000D4135" w:rsidRPr="006F2DDC" w:rsidRDefault="000D4135" w:rsidP="000D4135">
            <w:pPr>
              <w:pStyle w:val="TableText"/>
              <w:ind w:left="360"/>
              <w:jc w:val="both"/>
            </w:pPr>
          </w:p>
          <w:p w14:paraId="6D68906A" w14:textId="77777777" w:rsidR="000D4135" w:rsidRPr="006F2DDC" w:rsidRDefault="000D4135" w:rsidP="00F454DB">
            <w:pPr>
              <w:pStyle w:val="TableText"/>
              <w:numPr>
                <w:ilvl w:val="0"/>
                <w:numId w:val="76"/>
              </w:numPr>
              <w:jc w:val="both"/>
            </w:pPr>
            <w:r w:rsidRPr="006F2DDC">
              <w:t>The angle of each piece of pie chart in degrees should be equal to</w:t>
            </w:r>
          </w:p>
          <w:p w14:paraId="5F7930FC" w14:textId="77777777" w:rsidR="000D4135" w:rsidRPr="006F2DDC" w:rsidRDefault="000D4135" w:rsidP="000D4135">
            <w:pPr>
              <w:pStyle w:val="ListParagraph"/>
            </w:pPr>
          </w:p>
          <w:p w14:paraId="475924C3" w14:textId="77777777" w:rsidR="000D4135" w:rsidRPr="006F2DDC" w:rsidRDefault="000D4135" w:rsidP="000D4135">
            <w:pPr>
              <w:pStyle w:val="TableText"/>
              <w:ind w:left="360"/>
              <w:jc w:val="both"/>
            </w:pPr>
            <w:r w:rsidRPr="006F2DDC">
              <w:t xml:space="preserve">360 * aggregation of the </w:t>
            </w:r>
            <w:r w:rsidRPr="006F2DDC">
              <w:rPr>
                <w:u w:val="single"/>
              </w:rPr>
              <w:t>Value</w:t>
            </w:r>
            <w:r w:rsidRPr="006F2DDC">
              <w:t xml:space="preserve"> field for the particular value of the </w:t>
            </w:r>
            <w:r w:rsidRPr="006F2DDC">
              <w:rPr>
                <w:u w:val="single"/>
              </w:rPr>
              <w:t>Axis</w:t>
            </w:r>
            <w:r w:rsidRPr="006F2DDC">
              <w:t xml:space="preserve"> field / aggregation of the </w:t>
            </w:r>
            <w:r w:rsidRPr="006F2DDC">
              <w:rPr>
                <w:u w:val="single"/>
              </w:rPr>
              <w:t>Value</w:t>
            </w:r>
            <w:r w:rsidRPr="006F2DDC">
              <w:t xml:space="preserve"> field for all values of the Axis field</w:t>
            </w:r>
          </w:p>
          <w:p w14:paraId="41E4384A" w14:textId="77777777" w:rsidR="000D4135" w:rsidRPr="006F2DDC" w:rsidRDefault="000D4135" w:rsidP="000D4135">
            <w:pPr>
              <w:pStyle w:val="TableText"/>
              <w:ind w:left="360"/>
              <w:jc w:val="both"/>
            </w:pPr>
          </w:p>
          <w:p w14:paraId="6B50347D" w14:textId="77777777" w:rsidR="000D4135" w:rsidRPr="006F2DDC" w:rsidRDefault="000D4135" w:rsidP="00F454DB">
            <w:pPr>
              <w:pStyle w:val="TableText"/>
              <w:numPr>
                <w:ilvl w:val="0"/>
                <w:numId w:val="76"/>
              </w:numPr>
              <w:jc w:val="both"/>
            </w:pPr>
            <w:r w:rsidRPr="006F2DDC">
              <w:t xml:space="preserve">By default, system should aggregate </w:t>
            </w:r>
            <w:r w:rsidRPr="006F2DDC">
              <w:rPr>
                <w:u w:val="single"/>
              </w:rPr>
              <w:t>Value</w:t>
            </w:r>
            <w:r w:rsidRPr="006F2DDC">
              <w:t xml:space="preserve"> fields to their </w:t>
            </w:r>
            <w:r w:rsidRPr="006F2DDC">
              <w:rPr>
                <w:u w:val="single"/>
              </w:rPr>
              <w:t>Sum</w:t>
            </w:r>
            <w:r w:rsidRPr="006F2DDC">
              <w:t xml:space="preserve"> (in case of a </w:t>
            </w:r>
            <w:r w:rsidRPr="006F2DDC">
              <w:rPr>
                <w:u w:val="single"/>
              </w:rPr>
              <w:t>Measure</w:t>
            </w:r>
            <w:r w:rsidRPr="006F2DDC">
              <w:t xml:space="preserve"> field dropped in the </w:t>
            </w:r>
            <w:r w:rsidRPr="006F2DDC">
              <w:rPr>
                <w:u w:val="single"/>
              </w:rPr>
              <w:t>Value</w:t>
            </w:r>
            <w:r w:rsidRPr="006F2DDC">
              <w:t xml:space="preserve"> section) and to their </w:t>
            </w:r>
            <w:r w:rsidRPr="006F2DDC">
              <w:rPr>
                <w:u w:val="single"/>
              </w:rPr>
              <w:t>Count</w:t>
            </w:r>
            <w:r w:rsidRPr="006F2DDC">
              <w:t xml:space="preserve"> (in case of a </w:t>
            </w:r>
            <w:r w:rsidRPr="006F2DDC">
              <w:rPr>
                <w:u w:val="single"/>
              </w:rPr>
              <w:t>Dimension</w:t>
            </w:r>
            <w:r w:rsidRPr="006F2DDC">
              <w:t xml:space="preserve"> field dropped in the </w:t>
            </w:r>
            <w:r w:rsidRPr="006F2DDC">
              <w:rPr>
                <w:u w:val="single"/>
              </w:rPr>
              <w:t>Value</w:t>
            </w:r>
            <w:r w:rsidRPr="006F2DDC">
              <w:t xml:space="preserve"> section) at the grain of the </w:t>
            </w:r>
            <w:r w:rsidRPr="006F2DDC">
              <w:rPr>
                <w:u w:val="single"/>
              </w:rPr>
              <w:t>Axis</w:t>
            </w:r>
            <w:r w:rsidRPr="006F2DDC">
              <w:t xml:space="preserve"> field.</w:t>
            </w:r>
          </w:p>
          <w:p w14:paraId="7EFA95CB" w14:textId="77777777" w:rsidR="000D4135" w:rsidRPr="006F2DDC" w:rsidRDefault="000D4135" w:rsidP="00F454DB">
            <w:pPr>
              <w:pStyle w:val="TableText"/>
              <w:numPr>
                <w:ilvl w:val="0"/>
                <w:numId w:val="76"/>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6E518CA5" w14:textId="77777777" w:rsidR="000D4135" w:rsidRPr="006F2DDC" w:rsidRDefault="000D4135" w:rsidP="00F454DB">
            <w:pPr>
              <w:pStyle w:val="TableText"/>
              <w:numPr>
                <w:ilvl w:val="0"/>
                <w:numId w:val="76"/>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Sum, Count, Count (Distinct), Average, Average (Population), Median, Minimum, Maximum, Range, Midrange, Standard Deviation, Standard Deviation (Population), Variance, Variance (Population), and Percentile.</w:t>
            </w:r>
          </w:p>
          <w:p w14:paraId="498D988B" w14:textId="77777777" w:rsidR="000D4135" w:rsidRPr="006F2DDC" w:rsidRDefault="000D4135" w:rsidP="00F454DB">
            <w:pPr>
              <w:pStyle w:val="TableText"/>
              <w:numPr>
                <w:ilvl w:val="0"/>
                <w:numId w:val="76"/>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Count, Count (Distinct).</w:t>
            </w:r>
          </w:p>
          <w:p w14:paraId="5821D70C" w14:textId="77777777" w:rsidR="000D4135" w:rsidRPr="006F2DDC" w:rsidRDefault="000D4135" w:rsidP="00F454DB">
            <w:pPr>
              <w:pStyle w:val="TableText"/>
              <w:numPr>
                <w:ilvl w:val="0"/>
                <w:numId w:val="76"/>
              </w:numPr>
              <w:jc w:val="both"/>
            </w:pPr>
            <w:r w:rsidRPr="006F2DDC">
              <w:t>Actor should be able to select from any of the available aggregation options for the field.</w:t>
            </w:r>
          </w:p>
          <w:p w14:paraId="2543DD4C" w14:textId="77777777" w:rsidR="000D4135" w:rsidRPr="006F2DDC" w:rsidRDefault="000D4135" w:rsidP="00F454DB">
            <w:pPr>
              <w:pStyle w:val="TableText"/>
              <w:numPr>
                <w:ilvl w:val="0"/>
                <w:numId w:val="76"/>
              </w:numPr>
              <w:jc w:val="both"/>
            </w:pPr>
            <w:r w:rsidRPr="006F2DDC">
              <w:t>System should update the bar chart to display the aggregated value as per selected aggregation option.</w:t>
            </w:r>
          </w:p>
          <w:p w14:paraId="378D82B4" w14:textId="77777777" w:rsidR="000D4135" w:rsidRPr="006F2DDC" w:rsidRDefault="000D4135" w:rsidP="000D4135">
            <w:pPr>
              <w:pStyle w:val="TableText"/>
              <w:jc w:val="both"/>
            </w:pPr>
          </w:p>
          <w:p w14:paraId="4ADC01EA" w14:textId="77777777" w:rsidR="000D4135" w:rsidRPr="006F2DDC" w:rsidRDefault="000D4135" w:rsidP="000D4135">
            <w:pPr>
              <w:pStyle w:val="TableText"/>
              <w:ind w:left="360"/>
            </w:pPr>
            <w:r w:rsidRPr="006F2DDC">
              <w:rPr>
                <w:u w:val="single"/>
              </w:rPr>
              <w:t>Formatting</w:t>
            </w:r>
          </w:p>
          <w:p w14:paraId="754255A1" w14:textId="77777777" w:rsidR="000D4135" w:rsidRPr="006F2DDC" w:rsidRDefault="000D4135" w:rsidP="00F454DB">
            <w:pPr>
              <w:pStyle w:val="TableText"/>
              <w:numPr>
                <w:ilvl w:val="0"/>
                <w:numId w:val="76"/>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0CDC09B6" w14:textId="77777777" w:rsidR="000D4135" w:rsidRPr="006F2DDC" w:rsidRDefault="000D4135" w:rsidP="000D4135">
            <w:pPr>
              <w:pStyle w:val="TableText"/>
              <w:ind w:left="360"/>
            </w:pPr>
          </w:p>
          <w:p w14:paraId="706D4748" w14:textId="77777777" w:rsidR="000D4135" w:rsidRPr="006F2DDC" w:rsidRDefault="000D4135" w:rsidP="00F454DB">
            <w:pPr>
              <w:pStyle w:val="TableText"/>
              <w:numPr>
                <w:ilvl w:val="0"/>
                <w:numId w:val="76"/>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2B548FE4" w14:textId="77777777" w:rsidR="000D4135" w:rsidRPr="006F2DDC" w:rsidRDefault="000D4135" w:rsidP="00F454DB">
            <w:pPr>
              <w:pStyle w:val="TableText"/>
              <w:numPr>
                <w:ilvl w:val="0"/>
                <w:numId w:val="76"/>
              </w:numPr>
            </w:pPr>
            <w:r w:rsidRPr="006F2DDC">
              <w:t xml:space="preserve">System should display the </w:t>
            </w:r>
            <w:r w:rsidRPr="006F2DDC">
              <w:rPr>
                <w:u w:val="single"/>
              </w:rPr>
              <w:t>Text</w:t>
            </w:r>
            <w:r w:rsidRPr="006F2DDC">
              <w:t xml:space="preserve"> field as blank by default (when bar chart is selected for the first time in the </w:t>
            </w:r>
            <w:r w:rsidRPr="006F2DDC">
              <w:rPr>
                <w:u w:val="single"/>
              </w:rPr>
              <w:t>Visual Properties</w:t>
            </w:r>
            <w:r w:rsidRPr="006F2DDC">
              <w:t xml:space="preserve"> Pane).</w:t>
            </w:r>
          </w:p>
          <w:p w14:paraId="6620E5AF" w14:textId="77777777" w:rsidR="000D4135" w:rsidRPr="006F2DDC" w:rsidRDefault="000D4135" w:rsidP="00F454DB">
            <w:pPr>
              <w:pStyle w:val="TableText"/>
              <w:numPr>
                <w:ilvl w:val="0"/>
                <w:numId w:val="76"/>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17184BD5" w14:textId="77777777" w:rsidR="000D4135" w:rsidRPr="006F2DDC" w:rsidRDefault="000D4135" w:rsidP="00F454DB">
            <w:pPr>
              <w:pStyle w:val="TableText"/>
              <w:numPr>
                <w:ilvl w:val="0"/>
                <w:numId w:val="76"/>
              </w:numPr>
            </w:pPr>
            <w:r w:rsidRPr="006F2DDC">
              <w:t>System should display the title text as per value provided by the actor.</w:t>
            </w:r>
          </w:p>
          <w:p w14:paraId="1A21FB61" w14:textId="77777777" w:rsidR="000D4135" w:rsidRPr="006F2DDC" w:rsidRDefault="000D4135" w:rsidP="00F454DB">
            <w:pPr>
              <w:pStyle w:val="TableText"/>
              <w:numPr>
                <w:ilvl w:val="0"/>
                <w:numId w:val="76"/>
              </w:numPr>
            </w:pPr>
            <w:r w:rsidRPr="006F2DDC">
              <w:t xml:space="preserve">System should display the </w:t>
            </w:r>
            <w:r w:rsidRPr="006F2DDC">
              <w:rPr>
                <w:u w:val="single"/>
              </w:rPr>
              <w:t>Font Size</w:t>
            </w:r>
            <w:r w:rsidRPr="006F2DDC">
              <w:t xml:space="preserve"> as 12 by default (when bar chart is selected for the first time in the </w:t>
            </w:r>
            <w:r w:rsidRPr="006F2DDC">
              <w:rPr>
                <w:u w:val="single"/>
              </w:rPr>
              <w:t>Visual Properties</w:t>
            </w:r>
            <w:r w:rsidRPr="006F2DDC">
              <w:t xml:space="preserve"> Pane).</w:t>
            </w:r>
          </w:p>
          <w:p w14:paraId="24B57947" w14:textId="77777777" w:rsidR="000D4135" w:rsidRPr="006F2DDC" w:rsidRDefault="000D4135" w:rsidP="00F454DB">
            <w:pPr>
              <w:pStyle w:val="TableText"/>
              <w:numPr>
                <w:ilvl w:val="0"/>
                <w:numId w:val="76"/>
              </w:numPr>
            </w:pPr>
            <w:r w:rsidRPr="006F2DDC">
              <w:lastRenderedPageBreak/>
              <w:t xml:space="preserve">Actor should be able to change the </w:t>
            </w:r>
            <w:r w:rsidRPr="006F2DDC">
              <w:rPr>
                <w:u w:val="single"/>
              </w:rPr>
              <w:t>Font Size</w:t>
            </w:r>
            <w:r w:rsidRPr="006F2DDC">
              <w:t xml:space="preserve"> to any integer value between 4 and 64.</w:t>
            </w:r>
          </w:p>
          <w:p w14:paraId="60FA65BE" w14:textId="77777777" w:rsidR="000D4135" w:rsidRPr="006F2DDC" w:rsidRDefault="000D4135" w:rsidP="00F454DB">
            <w:pPr>
              <w:pStyle w:val="TableText"/>
              <w:numPr>
                <w:ilvl w:val="0"/>
                <w:numId w:val="76"/>
              </w:numPr>
            </w:pPr>
            <w:r w:rsidRPr="006F2DDC">
              <w:t>System should display the font size of the title as per value provided by the actor.</w:t>
            </w:r>
          </w:p>
          <w:p w14:paraId="011E18C6" w14:textId="77777777" w:rsidR="000D4135" w:rsidRPr="006F2DDC" w:rsidRDefault="000D4135" w:rsidP="00F454DB">
            <w:pPr>
              <w:pStyle w:val="TableText"/>
              <w:numPr>
                <w:ilvl w:val="0"/>
                <w:numId w:val="76"/>
              </w:numPr>
            </w:pPr>
            <w:r w:rsidRPr="006F2DDC">
              <w:t xml:space="preserve">System should display the </w:t>
            </w:r>
            <w:r w:rsidRPr="006F2DDC">
              <w:rPr>
                <w:u w:val="single"/>
              </w:rPr>
              <w:t>Background Colour</w:t>
            </w:r>
            <w:r w:rsidRPr="006F2DDC">
              <w:t xml:space="preserve"> as None by default (when bar chart is selected for the first time in the </w:t>
            </w:r>
            <w:r w:rsidRPr="006F2DDC">
              <w:rPr>
                <w:u w:val="single"/>
              </w:rPr>
              <w:t>Visual Properties</w:t>
            </w:r>
            <w:r w:rsidRPr="006F2DDC">
              <w:t xml:space="preserve"> Pane).</w:t>
            </w:r>
          </w:p>
          <w:p w14:paraId="7AA902DF" w14:textId="77777777" w:rsidR="000D4135" w:rsidRPr="006F2DDC" w:rsidRDefault="000D4135" w:rsidP="00F454DB">
            <w:pPr>
              <w:pStyle w:val="TableText"/>
              <w:numPr>
                <w:ilvl w:val="0"/>
                <w:numId w:val="76"/>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40E025E4" w14:textId="77777777" w:rsidR="000D4135" w:rsidRPr="006F2DDC" w:rsidRDefault="000D4135" w:rsidP="00F454DB">
            <w:pPr>
              <w:pStyle w:val="TableText"/>
              <w:numPr>
                <w:ilvl w:val="0"/>
                <w:numId w:val="76"/>
              </w:numPr>
            </w:pPr>
            <w:r w:rsidRPr="006F2DDC">
              <w:t>System should display the title background colour as per value provided or colour selected by the actor.</w:t>
            </w:r>
          </w:p>
          <w:p w14:paraId="721A6B06" w14:textId="77777777" w:rsidR="000D4135" w:rsidRPr="006F2DDC" w:rsidRDefault="000D4135" w:rsidP="000D4135">
            <w:pPr>
              <w:pStyle w:val="TableText"/>
            </w:pPr>
          </w:p>
          <w:p w14:paraId="7A88C527" w14:textId="77777777" w:rsidR="000D4135" w:rsidRPr="006F2DDC" w:rsidRDefault="000D4135" w:rsidP="00F454DB">
            <w:pPr>
              <w:pStyle w:val="TableText"/>
              <w:numPr>
                <w:ilvl w:val="0"/>
                <w:numId w:val="76"/>
              </w:numPr>
            </w:pPr>
            <w:r w:rsidRPr="006F2DDC">
              <w:t xml:space="preserve">Under the Background section, system should display 1 form field: </w:t>
            </w:r>
            <w:r w:rsidRPr="006F2DDC">
              <w:rPr>
                <w:u w:val="single"/>
              </w:rPr>
              <w:t>Colour</w:t>
            </w:r>
            <w:r w:rsidRPr="006F2DDC">
              <w:t>.</w:t>
            </w:r>
          </w:p>
          <w:p w14:paraId="6C0072A9" w14:textId="77777777" w:rsidR="000D4135" w:rsidRPr="006F2DDC" w:rsidRDefault="000D4135" w:rsidP="00F454DB">
            <w:pPr>
              <w:pStyle w:val="TableText"/>
              <w:numPr>
                <w:ilvl w:val="0"/>
                <w:numId w:val="76"/>
              </w:numPr>
            </w:pPr>
            <w:r w:rsidRPr="006F2DDC">
              <w:t xml:space="preserve">System should display the </w:t>
            </w:r>
            <w:r w:rsidRPr="006F2DDC">
              <w:rPr>
                <w:u w:val="single"/>
              </w:rPr>
              <w:t>Background Colour</w:t>
            </w:r>
            <w:r w:rsidRPr="006F2DDC">
              <w:t xml:space="preserve"> as #666666 by default (when bar chart is selected for the first time in the </w:t>
            </w:r>
            <w:r w:rsidRPr="006F2DDC">
              <w:rPr>
                <w:u w:val="single"/>
              </w:rPr>
              <w:t>Visual Properties</w:t>
            </w:r>
            <w:r w:rsidRPr="006F2DDC">
              <w:t xml:space="preserve"> Pane).</w:t>
            </w:r>
          </w:p>
          <w:p w14:paraId="683BA338" w14:textId="77777777" w:rsidR="000D4135" w:rsidRPr="006F2DDC" w:rsidRDefault="000D4135" w:rsidP="00F454DB">
            <w:pPr>
              <w:pStyle w:val="TableText"/>
              <w:numPr>
                <w:ilvl w:val="0"/>
                <w:numId w:val="76"/>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52F195DA" w14:textId="77777777" w:rsidR="000D4135" w:rsidRPr="006F2DDC" w:rsidRDefault="000D4135" w:rsidP="00F454DB">
            <w:pPr>
              <w:pStyle w:val="TableText"/>
              <w:numPr>
                <w:ilvl w:val="0"/>
                <w:numId w:val="76"/>
              </w:numPr>
            </w:pPr>
            <w:r w:rsidRPr="006F2DDC">
              <w:t>System should display the visual background colour as per value provided or colour selected by the actor.</w:t>
            </w:r>
          </w:p>
          <w:p w14:paraId="190EA55D" w14:textId="77777777" w:rsidR="000D4135" w:rsidRPr="006F2DDC" w:rsidRDefault="000D4135" w:rsidP="000D4135">
            <w:pPr>
              <w:pStyle w:val="TableText"/>
            </w:pPr>
          </w:p>
          <w:p w14:paraId="61EA9A1B" w14:textId="77777777" w:rsidR="000D4135" w:rsidRPr="006F2DDC" w:rsidRDefault="000D4135" w:rsidP="000D4135">
            <w:pPr>
              <w:pStyle w:val="TableText"/>
              <w:jc w:val="both"/>
            </w:pPr>
          </w:p>
        </w:tc>
      </w:tr>
      <w:tr w:rsidR="000D4135" w:rsidRPr="006F2DDC" w14:paraId="7422E9D7"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6CE9AFF3" w14:textId="77777777" w:rsidR="000D4135" w:rsidRPr="006F2DDC" w:rsidRDefault="000D4135" w:rsidP="000D4135">
            <w:pPr>
              <w:pStyle w:val="TableText"/>
              <w:jc w:val="both"/>
              <w:rPr>
                <w:b/>
                <w:bCs/>
              </w:rPr>
            </w:pPr>
            <w:r w:rsidRPr="006F2DDC">
              <w:rPr>
                <w:b/>
                <w:bCs/>
              </w:rPr>
              <w:lastRenderedPageBreak/>
              <w:t>Alternative Flow</w:t>
            </w:r>
          </w:p>
          <w:p w14:paraId="5C0FE8B9" w14:textId="77777777" w:rsidR="000D4135" w:rsidRPr="006F2DDC" w:rsidRDefault="000D4135" w:rsidP="00F454DB">
            <w:pPr>
              <w:pStyle w:val="TableText"/>
              <w:numPr>
                <w:ilvl w:val="0"/>
                <w:numId w:val="77"/>
              </w:numPr>
            </w:pPr>
            <w:r w:rsidRPr="006F2DDC">
              <w:t xml:space="preserve">In case actor tries to edit an existing visual (which is other than Pie chart or Scatter plot) and convert it to a Pie chart, system should remove all fields on the </w:t>
            </w:r>
            <w:r w:rsidRPr="006F2DDC">
              <w:rPr>
                <w:u w:val="single"/>
              </w:rPr>
              <w:t>Data</w:t>
            </w:r>
            <w:r w:rsidRPr="006F2DDC">
              <w:t xml:space="preserve"> section except the first field on the </w:t>
            </w:r>
            <w:r w:rsidRPr="006F2DDC">
              <w:rPr>
                <w:u w:val="single"/>
              </w:rPr>
              <w:t>Axis</w:t>
            </w:r>
            <w:r w:rsidRPr="006F2DDC">
              <w:t xml:space="preserve"> section.</w:t>
            </w:r>
          </w:p>
          <w:p w14:paraId="695FFB90" w14:textId="77777777" w:rsidR="000D4135" w:rsidRPr="006F2DDC" w:rsidRDefault="000D4135" w:rsidP="00F454DB">
            <w:pPr>
              <w:pStyle w:val="TableText"/>
              <w:numPr>
                <w:ilvl w:val="0"/>
                <w:numId w:val="77"/>
              </w:numPr>
            </w:pPr>
            <w:r w:rsidRPr="006F2DDC">
              <w:t xml:space="preserve">System should display the Pie chart based on the remaining </w:t>
            </w:r>
            <w:r w:rsidRPr="006F2DDC">
              <w:rPr>
                <w:u w:val="single"/>
              </w:rPr>
              <w:t>Axis</w:t>
            </w:r>
            <w:r w:rsidRPr="006F2DDC">
              <w:t xml:space="preserve"> and </w:t>
            </w:r>
            <w:r w:rsidRPr="006F2DDC">
              <w:rPr>
                <w:u w:val="single"/>
              </w:rPr>
              <w:t>Value</w:t>
            </w:r>
            <w:r w:rsidRPr="006F2DDC">
              <w:t xml:space="preserve"> fields.</w:t>
            </w:r>
          </w:p>
          <w:p w14:paraId="2242B4E8" w14:textId="77777777" w:rsidR="000D4135" w:rsidRPr="006F2DDC" w:rsidRDefault="000D4135" w:rsidP="00F454DB">
            <w:pPr>
              <w:pStyle w:val="TableText"/>
              <w:numPr>
                <w:ilvl w:val="0"/>
                <w:numId w:val="77"/>
              </w:numPr>
            </w:pPr>
            <w:r w:rsidRPr="006F2DDC">
              <w:t xml:space="preserve">In case original visual was a Slicer, system should only display the pie chart if at least one </w:t>
            </w:r>
            <w:r w:rsidRPr="006F2DDC">
              <w:rPr>
                <w:u w:val="single"/>
              </w:rPr>
              <w:t>Value</w:t>
            </w:r>
            <w:r w:rsidRPr="006F2DDC">
              <w:t xml:space="preserve"> field has been added.</w:t>
            </w:r>
          </w:p>
        </w:tc>
      </w:tr>
      <w:tr w:rsidR="000D4135" w:rsidRPr="006F2DDC" w14:paraId="7B81BC52"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7A71DAD5" w14:textId="77777777" w:rsidR="000D4135" w:rsidRPr="006F2DDC" w:rsidRDefault="000D4135" w:rsidP="000D4135">
            <w:pPr>
              <w:pStyle w:val="TableText"/>
              <w:jc w:val="both"/>
              <w:rPr>
                <w:b/>
                <w:bCs/>
              </w:rPr>
            </w:pPr>
            <w:r w:rsidRPr="006F2DDC">
              <w:rPr>
                <w:b/>
                <w:bCs/>
              </w:rPr>
              <w:t>Post Conditions</w:t>
            </w:r>
          </w:p>
          <w:p w14:paraId="7CE515C9" w14:textId="77777777" w:rsidR="000D4135" w:rsidRPr="006F2DDC" w:rsidRDefault="000D4135" w:rsidP="000D4135">
            <w:pPr>
              <w:pStyle w:val="TableText"/>
              <w:jc w:val="both"/>
            </w:pPr>
            <w:r w:rsidRPr="006F2DDC">
              <w:t>None</w:t>
            </w:r>
          </w:p>
        </w:tc>
      </w:tr>
      <w:tr w:rsidR="000D4135" w:rsidRPr="006F2DDC" w14:paraId="3E202724"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3B22A32E" w14:textId="77777777" w:rsidR="000D4135" w:rsidRPr="006F2DDC" w:rsidRDefault="000D4135" w:rsidP="000D4135">
            <w:pPr>
              <w:pStyle w:val="TableText"/>
              <w:jc w:val="both"/>
              <w:rPr>
                <w:b/>
                <w:bCs/>
              </w:rPr>
            </w:pPr>
            <w:r w:rsidRPr="006F2DDC">
              <w:rPr>
                <w:b/>
                <w:bCs/>
              </w:rPr>
              <w:t>Exceptions</w:t>
            </w:r>
          </w:p>
          <w:p w14:paraId="3ADAEC42" w14:textId="77777777" w:rsidR="000D4135" w:rsidRPr="006F2DDC" w:rsidRDefault="000D4135" w:rsidP="00F454DB">
            <w:pPr>
              <w:pStyle w:val="TableText"/>
              <w:numPr>
                <w:ilvl w:val="0"/>
                <w:numId w:val="78"/>
              </w:numPr>
              <w:jc w:val="both"/>
            </w:pPr>
            <w:r w:rsidRPr="006F2DDC">
              <w:t xml:space="preserve">No visual should be displayed on screen in case each distinct value of the </w:t>
            </w:r>
            <w:r w:rsidRPr="006F2DDC">
              <w:rPr>
                <w:u w:val="single"/>
              </w:rPr>
              <w:t>Axis</w:t>
            </w:r>
            <w:r w:rsidRPr="006F2DDC">
              <w:t xml:space="preserve"> field has aggregated </w:t>
            </w:r>
            <w:r w:rsidRPr="006F2DDC">
              <w:rPr>
                <w:u w:val="single"/>
              </w:rPr>
              <w:t>Value</w:t>
            </w:r>
            <w:r w:rsidRPr="006F2DDC">
              <w:t xml:space="preserve"> as 0. Instead selected </w:t>
            </w:r>
            <w:r w:rsidRPr="006F2DDC">
              <w:rPr>
                <w:u w:val="single"/>
              </w:rPr>
              <w:t>Title</w:t>
            </w:r>
            <w:r w:rsidRPr="006F2DDC">
              <w:t xml:space="preserve"> and </w:t>
            </w:r>
            <w:r w:rsidRPr="006F2DDC">
              <w:rPr>
                <w:u w:val="single"/>
              </w:rPr>
              <w:t>Background</w:t>
            </w:r>
            <w:r w:rsidRPr="006F2DDC">
              <w:t xml:space="preserve"> with a message saying “All Axis values are 0” should be displayed.</w:t>
            </w:r>
          </w:p>
          <w:p w14:paraId="7BA683ED" w14:textId="77777777" w:rsidR="000D4135" w:rsidRPr="006F2DDC" w:rsidRDefault="000D4135" w:rsidP="00F454DB">
            <w:pPr>
              <w:pStyle w:val="TableText"/>
              <w:numPr>
                <w:ilvl w:val="0"/>
                <w:numId w:val="78"/>
              </w:numPr>
              <w:jc w:val="both"/>
            </w:pPr>
            <w:r w:rsidRPr="006F2DDC">
              <w:t xml:space="preserve">No visual should be displayed on screen in case any distinct value of the </w:t>
            </w:r>
            <w:r w:rsidRPr="006F2DDC">
              <w:rPr>
                <w:u w:val="single"/>
              </w:rPr>
              <w:t>Axis</w:t>
            </w:r>
            <w:r w:rsidRPr="006F2DDC">
              <w:t xml:space="preserve"> field has aggregated </w:t>
            </w:r>
            <w:r w:rsidRPr="006F2DDC">
              <w:rPr>
                <w:u w:val="single"/>
              </w:rPr>
              <w:t>Value</w:t>
            </w:r>
            <w:r w:rsidRPr="006F2DDC">
              <w:t xml:space="preserve"> as negative. Instead selected </w:t>
            </w:r>
            <w:r w:rsidRPr="006F2DDC">
              <w:rPr>
                <w:u w:val="single"/>
              </w:rPr>
              <w:t>Title</w:t>
            </w:r>
            <w:r w:rsidRPr="006F2DDC">
              <w:t xml:space="preserve"> and </w:t>
            </w:r>
            <w:r w:rsidRPr="006F2DDC">
              <w:rPr>
                <w:u w:val="single"/>
              </w:rPr>
              <w:t>Background</w:t>
            </w:r>
            <w:r w:rsidRPr="006F2DDC">
              <w:t xml:space="preserve"> with a message saying “At least one Axis value is negative” should be displayed.</w:t>
            </w:r>
          </w:p>
        </w:tc>
      </w:tr>
      <w:tr w:rsidR="000D4135" w:rsidRPr="006F2DDC" w14:paraId="35F8D608"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728A5648" w14:textId="77777777" w:rsidR="000D4135" w:rsidRPr="006F2DDC" w:rsidRDefault="000D4135" w:rsidP="000D4135">
            <w:pPr>
              <w:pStyle w:val="TableText"/>
              <w:jc w:val="both"/>
              <w:rPr>
                <w:b/>
                <w:bCs/>
              </w:rPr>
            </w:pPr>
            <w:r w:rsidRPr="006F2DDC">
              <w:rPr>
                <w:b/>
                <w:bCs/>
              </w:rPr>
              <w:lastRenderedPageBreak/>
              <w:t>Business Rules</w:t>
            </w:r>
          </w:p>
          <w:p w14:paraId="401D0FED" w14:textId="77777777" w:rsidR="000D4135" w:rsidRPr="006F2DDC" w:rsidRDefault="000D4135" w:rsidP="000D4135">
            <w:pPr>
              <w:pStyle w:val="TableText"/>
              <w:jc w:val="both"/>
            </w:pPr>
            <w:r w:rsidRPr="006F2DDC">
              <w:t>None</w:t>
            </w:r>
          </w:p>
        </w:tc>
      </w:tr>
      <w:tr w:rsidR="000D4135" w:rsidRPr="006F2DDC" w14:paraId="1D5A1E14"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2637D011" w14:textId="77777777" w:rsidR="000D4135" w:rsidRPr="006F2DDC" w:rsidRDefault="000D4135" w:rsidP="000D4135">
            <w:pPr>
              <w:pStyle w:val="TableText"/>
              <w:jc w:val="both"/>
              <w:rPr>
                <w:b/>
                <w:bCs/>
              </w:rPr>
            </w:pPr>
            <w:r w:rsidRPr="006F2DDC">
              <w:rPr>
                <w:b/>
                <w:bCs/>
              </w:rPr>
              <w:t>Relationships</w:t>
            </w:r>
          </w:p>
          <w:p w14:paraId="4635E9E0" w14:textId="77777777" w:rsidR="000D4135" w:rsidRPr="006F2DDC" w:rsidRDefault="000D4135" w:rsidP="000D4135">
            <w:pPr>
              <w:pStyle w:val="TableText"/>
              <w:jc w:val="both"/>
            </w:pPr>
            <w:r w:rsidRPr="006F2DDC">
              <w:t>None</w:t>
            </w:r>
          </w:p>
        </w:tc>
      </w:tr>
      <w:tr w:rsidR="000D4135" w:rsidRPr="006F2DDC" w14:paraId="19157A30"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2540A7BB" w14:textId="77777777" w:rsidR="000D4135" w:rsidRPr="006F2DDC" w:rsidRDefault="000D4135" w:rsidP="000D4135">
            <w:pPr>
              <w:pStyle w:val="TableText"/>
              <w:jc w:val="both"/>
              <w:rPr>
                <w:b/>
                <w:bCs/>
              </w:rPr>
            </w:pPr>
            <w:r w:rsidRPr="006F2DDC">
              <w:rPr>
                <w:b/>
                <w:bCs/>
              </w:rPr>
              <w:t>Special Requirements</w:t>
            </w:r>
          </w:p>
          <w:p w14:paraId="3C6F68D5" w14:textId="77777777" w:rsidR="000D4135" w:rsidRPr="006F2DDC" w:rsidRDefault="000D4135" w:rsidP="000D4135">
            <w:pPr>
              <w:pStyle w:val="TableText"/>
              <w:jc w:val="both"/>
            </w:pPr>
            <w:r w:rsidRPr="006F2DDC">
              <w:t xml:space="preserve">None </w:t>
            </w:r>
          </w:p>
        </w:tc>
      </w:tr>
      <w:tr w:rsidR="000D4135" w:rsidRPr="006F2DDC" w14:paraId="695D2A30"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67FD4FDD" w14:textId="77777777" w:rsidR="000D4135" w:rsidRPr="006F2DDC" w:rsidRDefault="000D4135" w:rsidP="000D4135">
            <w:pPr>
              <w:pStyle w:val="TableText"/>
              <w:jc w:val="both"/>
              <w:rPr>
                <w:b/>
                <w:bCs/>
              </w:rPr>
            </w:pPr>
            <w:r w:rsidRPr="006F2DDC">
              <w:rPr>
                <w:b/>
                <w:bCs/>
              </w:rPr>
              <w:t>Assumptions</w:t>
            </w:r>
          </w:p>
          <w:p w14:paraId="7BEDB59C" w14:textId="77777777" w:rsidR="000D4135" w:rsidRPr="006F2DDC" w:rsidRDefault="000D4135" w:rsidP="000D4135">
            <w:pPr>
              <w:pStyle w:val="TableText"/>
              <w:jc w:val="both"/>
            </w:pPr>
            <w:r w:rsidRPr="006F2DDC">
              <w:t xml:space="preserve">None </w:t>
            </w:r>
          </w:p>
        </w:tc>
      </w:tr>
    </w:tbl>
    <w:p w14:paraId="362871D8" w14:textId="77777777" w:rsidR="000D4135" w:rsidRPr="006F2DDC" w:rsidRDefault="000D4135" w:rsidP="000D4135"/>
    <w:p w14:paraId="48A42F5B" w14:textId="77777777" w:rsidR="000D4135" w:rsidRPr="006F2DDC" w:rsidRDefault="000D4135" w:rsidP="000D4135">
      <w:pPr>
        <w:pStyle w:val="BodyText"/>
      </w:pPr>
    </w:p>
    <w:p w14:paraId="5DB97F43" w14:textId="77777777" w:rsidR="000D4135" w:rsidRPr="006F2DDC" w:rsidRDefault="000D4135" w:rsidP="000D4135">
      <w:r w:rsidRPr="006F2DDC">
        <w:br w:type="page"/>
      </w:r>
    </w:p>
    <w:p w14:paraId="305418F0" w14:textId="77777777" w:rsidR="000D4135" w:rsidRPr="006F2DDC" w:rsidRDefault="000D4135" w:rsidP="000D4135">
      <w:pPr>
        <w:pStyle w:val="Heading3"/>
        <w:ind w:left="0"/>
        <w:jc w:val="both"/>
      </w:pPr>
      <w:bookmarkStart w:id="60" w:name="_Toc24137632"/>
      <w:r w:rsidRPr="006F2DDC">
        <w:lastRenderedPageBreak/>
        <w:t>UC 3.2.</w:t>
      </w:r>
      <w:r w:rsidR="003B0AAA" w:rsidRPr="006F2DDC">
        <w:t>18</w:t>
      </w:r>
      <w:r w:rsidRPr="006F2DDC">
        <w:t xml:space="preserve"> Design Visual: Donut</w:t>
      </w:r>
      <w:bookmarkEnd w:id="6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0D4135" w:rsidRPr="006F2DDC" w14:paraId="0DFD8F8F"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254D82BC" w14:textId="77777777" w:rsidR="000D4135" w:rsidRPr="006F2DDC" w:rsidRDefault="000D4135" w:rsidP="000D4135">
            <w:pPr>
              <w:pStyle w:val="TableText"/>
              <w:jc w:val="both"/>
              <w:rPr>
                <w:b/>
                <w:bCs/>
              </w:rPr>
            </w:pPr>
            <w:r w:rsidRPr="006F2DDC">
              <w:rPr>
                <w:b/>
                <w:bCs/>
              </w:rPr>
              <w:t>Actor(s)</w:t>
            </w:r>
          </w:p>
          <w:p w14:paraId="299D2E14" w14:textId="77777777" w:rsidR="000D4135" w:rsidRPr="006F2DDC" w:rsidRDefault="000D4135" w:rsidP="000D4135">
            <w:pPr>
              <w:pStyle w:val="TableText"/>
              <w:jc w:val="both"/>
            </w:pPr>
            <w:r w:rsidRPr="006F2DDC">
              <w:t>Designer</w:t>
            </w:r>
          </w:p>
        </w:tc>
      </w:tr>
      <w:tr w:rsidR="000D4135" w:rsidRPr="006F2DDC" w14:paraId="7EF90057"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53790FB4" w14:textId="77777777" w:rsidR="000D4135" w:rsidRPr="006F2DDC" w:rsidRDefault="000D4135" w:rsidP="000D4135">
            <w:pPr>
              <w:pStyle w:val="TableText"/>
              <w:jc w:val="both"/>
              <w:rPr>
                <w:b/>
                <w:bCs/>
              </w:rPr>
            </w:pPr>
            <w:r w:rsidRPr="006F2DDC">
              <w:rPr>
                <w:b/>
                <w:bCs/>
              </w:rPr>
              <w:t>Description</w:t>
            </w:r>
          </w:p>
          <w:p w14:paraId="665C536A" w14:textId="77777777" w:rsidR="000D4135" w:rsidRPr="006F2DDC" w:rsidRDefault="000D4135" w:rsidP="000D4135">
            <w:pPr>
              <w:pStyle w:val="TableText"/>
              <w:jc w:val="both"/>
            </w:pPr>
            <w:r w:rsidRPr="006F2DDC">
              <w:t>This use case allows the actor to design a donut visual.</w:t>
            </w:r>
          </w:p>
        </w:tc>
      </w:tr>
      <w:tr w:rsidR="000D4135" w:rsidRPr="006F2DDC" w14:paraId="4D6252AE"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318F0CF5" w14:textId="77777777" w:rsidR="000D4135" w:rsidRPr="006F2DDC" w:rsidRDefault="000D4135" w:rsidP="000D4135">
            <w:pPr>
              <w:pStyle w:val="TableText"/>
              <w:jc w:val="both"/>
              <w:rPr>
                <w:b/>
                <w:bCs/>
              </w:rPr>
            </w:pPr>
            <w:proofErr w:type="gramStart"/>
            <w:r w:rsidRPr="006F2DDC">
              <w:rPr>
                <w:b/>
                <w:bCs/>
              </w:rPr>
              <w:t>Pre Conditions</w:t>
            </w:r>
            <w:proofErr w:type="gramEnd"/>
          </w:p>
          <w:p w14:paraId="57F0D683" w14:textId="77777777" w:rsidR="000D4135" w:rsidRPr="006F2DDC" w:rsidRDefault="000D4135" w:rsidP="00F454DB">
            <w:pPr>
              <w:pStyle w:val="TableText"/>
              <w:numPr>
                <w:ilvl w:val="0"/>
                <w:numId w:val="167"/>
              </w:numPr>
            </w:pPr>
          </w:p>
        </w:tc>
      </w:tr>
      <w:tr w:rsidR="000D4135" w:rsidRPr="006F2DDC" w14:paraId="6B15DF14"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500AB70D" w14:textId="77777777" w:rsidR="000D4135" w:rsidRPr="006F2DDC" w:rsidRDefault="000D4135" w:rsidP="000D4135">
            <w:pPr>
              <w:pStyle w:val="TableText"/>
              <w:jc w:val="both"/>
              <w:rPr>
                <w:b/>
                <w:bCs/>
              </w:rPr>
            </w:pPr>
            <w:r w:rsidRPr="006F2DDC">
              <w:rPr>
                <w:b/>
                <w:bCs/>
              </w:rPr>
              <w:t>Triggers</w:t>
            </w:r>
          </w:p>
          <w:p w14:paraId="461D3F65" w14:textId="77777777" w:rsidR="000D4135" w:rsidRPr="006F2DDC" w:rsidRDefault="000D4135" w:rsidP="00F454DB">
            <w:pPr>
              <w:pStyle w:val="TableText"/>
              <w:numPr>
                <w:ilvl w:val="0"/>
                <w:numId w:val="168"/>
              </w:numPr>
            </w:pPr>
          </w:p>
        </w:tc>
      </w:tr>
      <w:tr w:rsidR="000D4135" w:rsidRPr="006F2DDC" w14:paraId="54CE3479"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411BF6DB" w14:textId="77777777" w:rsidR="000D4135" w:rsidRPr="006F2DDC" w:rsidRDefault="000D4135" w:rsidP="000D4135">
            <w:pPr>
              <w:pStyle w:val="TableText"/>
              <w:jc w:val="both"/>
              <w:rPr>
                <w:b/>
              </w:rPr>
            </w:pPr>
            <w:r w:rsidRPr="006F2DDC">
              <w:rPr>
                <w:b/>
              </w:rPr>
              <w:t>Normal Flow</w:t>
            </w:r>
          </w:p>
          <w:p w14:paraId="68D9FB4F" w14:textId="77777777" w:rsidR="000D4135" w:rsidRPr="006F2DDC" w:rsidRDefault="000D4135" w:rsidP="000D4135">
            <w:pPr>
              <w:pStyle w:val="ListParagraph"/>
              <w:ind w:left="0"/>
            </w:pPr>
          </w:p>
          <w:p w14:paraId="0D8AF80B" w14:textId="77777777" w:rsidR="000D4135" w:rsidRPr="006F2DDC" w:rsidRDefault="000D4135" w:rsidP="00F454DB">
            <w:pPr>
              <w:pStyle w:val="TableText"/>
              <w:numPr>
                <w:ilvl w:val="0"/>
                <w:numId w:val="169"/>
              </w:numPr>
            </w:pPr>
          </w:p>
          <w:p w14:paraId="275A7884" w14:textId="77777777" w:rsidR="000D4135" w:rsidRPr="006F2DDC" w:rsidRDefault="000D4135" w:rsidP="000D4135">
            <w:pPr>
              <w:pStyle w:val="TableText"/>
            </w:pPr>
          </w:p>
        </w:tc>
      </w:tr>
      <w:tr w:rsidR="000D4135" w:rsidRPr="006F2DDC" w14:paraId="5781B62B"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05BFDB9B" w14:textId="77777777" w:rsidR="000D4135" w:rsidRPr="006F2DDC" w:rsidRDefault="000D4135" w:rsidP="000D4135">
            <w:pPr>
              <w:pStyle w:val="TableText"/>
              <w:jc w:val="both"/>
              <w:rPr>
                <w:b/>
                <w:bCs/>
              </w:rPr>
            </w:pPr>
            <w:r w:rsidRPr="006F2DDC">
              <w:rPr>
                <w:b/>
                <w:bCs/>
              </w:rPr>
              <w:t>Alternative Flow</w:t>
            </w:r>
          </w:p>
          <w:p w14:paraId="2C586E06" w14:textId="77777777" w:rsidR="000D4135" w:rsidRPr="006F2DDC" w:rsidRDefault="000D4135" w:rsidP="000D4135">
            <w:pPr>
              <w:pStyle w:val="TableText"/>
              <w:jc w:val="both"/>
            </w:pPr>
            <w:r w:rsidRPr="006F2DDC">
              <w:t xml:space="preserve">None </w:t>
            </w:r>
          </w:p>
        </w:tc>
      </w:tr>
      <w:tr w:rsidR="000D4135" w:rsidRPr="006F2DDC" w14:paraId="2AA1521B"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26366F3B" w14:textId="77777777" w:rsidR="000D4135" w:rsidRPr="006F2DDC" w:rsidRDefault="000D4135" w:rsidP="000D4135">
            <w:pPr>
              <w:pStyle w:val="TableText"/>
              <w:rPr>
                <w:b/>
              </w:rPr>
            </w:pPr>
            <w:r w:rsidRPr="006F2DDC">
              <w:rPr>
                <w:b/>
              </w:rPr>
              <w:t>Post Conditions</w:t>
            </w:r>
          </w:p>
          <w:p w14:paraId="1155FB96" w14:textId="77777777" w:rsidR="000D4135" w:rsidRPr="006F2DDC" w:rsidRDefault="000D4135" w:rsidP="00F454DB">
            <w:pPr>
              <w:pStyle w:val="TableText"/>
              <w:numPr>
                <w:ilvl w:val="0"/>
                <w:numId w:val="170"/>
              </w:numPr>
            </w:pPr>
          </w:p>
        </w:tc>
      </w:tr>
      <w:tr w:rsidR="000D4135" w:rsidRPr="006F2DDC" w14:paraId="1E245F0C"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09D79A85" w14:textId="77777777" w:rsidR="000D4135" w:rsidRPr="006F2DDC" w:rsidRDefault="000D4135" w:rsidP="000D4135">
            <w:pPr>
              <w:pStyle w:val="TableText"/>
              <w:jc w:val="both"/>
              <w:rPr>
                <w:b/>
                <w:bCs/>
              </w:rPr>
            </w:pPr>
            <w:r w:rsidRPr="006F2DDC">
              <w:rPr>
                <w:b/>
                <w:bCs/>
              </w:rPr>
              <w:t>Exceptions</w:t>
            </w:r>
          </w:p>
          <w:p w14:paraId="2F4FA973" w14:textId="77777777" w:rsidR="000D4135" w:rsidRPr="006F2DDC" w:rsidRDefault="000D4135" w:rsidP="00F454DB">
            <w:pPr>
              <w:pStyle w:val="TableText"/>
              <w:numPr>
                <w:ilvl w:val="0"/>
                <w:numId w:val="171"/>
              </w:numPr>
            </w:pPr>
          </w:p>
        </w:tc>
      </w:tr>
      <w:tr w:rsidR="000D4135" w:rsidRPr="006F2DDC" w14:paraId="2735C625"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745F00A9" w14:textId="77777777" w:rsidR="000D4135" w:rsidRPr="006F2DDC" w:rsidRDefault="000D4135" w:rsidP="000D4135">
            <w:pPr>
              <w:pStyle w:val="TableText"/>
              <w:jc w:val="both"/>
              <w:rPr>
                <w:b/>
                <w:bCs/>
              </w:rPr>
            </w:pPr>
            <w:r w:rsidRPr="006F2DDC">
              <w:rPr>
                <w:b/>
                <w:bCs/>
              </w:rPr>
              <w:t>Business Rules</w:t>
            </w:r>
          </w:p>
          <w:p w14:paraId="7BA94129" w14:textId="77777777" w:rsidR="000D4135" w:rsidRPr="006F2DDC" w:rsidRDefault="000D4135" w:rsidP="000D4135">
            <w:pPr>
              <w:pStyle w:val="TableText"/>
              <w:jc w:val="both"/>
            </w:pPr>
            <w:r w:rsidRPr="006F2DDC">
              <w:t>None</w:t>
            </w:r>
          </w:p>
        </w:tc>
      </w:tr>
      <w:tr w:rsidR="000D4135" w:rsidRPr="006F2DDC" w14:paraId="60D7E2ED"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54FF43D8" w14:textId="77777777" w:rsidR="000D4135" w:rsidRPr="006F2DDC" w:rsidRDefault="000D4135" w:rsidP="000D4135">
            <w:pPr>
              <w:pStyle w:val="TableText"/>
              <w:jc w:val="both"/>
              <w:rPr>
                <w:b/>
                <w:bCs/>
              </w:rPr>
            </w:pPr>
            <w:r w:rsidRPr="006F2DDC">
              <w:rPr>
                <w:b/>
                <w:bCs/>
              </w:rPr>
              <w:t>Relationships</w:t>
            </w:r>
          </w:p>
          <w:p w14:paraId="5FDA9D78" w14:textId="77777777" w:rsidR="000D4135" w:rsidRPr="006F2DDC" w:rsidRDefault="000D4135" w:rsidP="000D4135">
            <w:pPr>
              <w:pStyle w:val="TableText"/>
              <w:jc w:val="both"/>
            </w:pPr>
            <w:r w:rsidRPr="006F2DDC">
              <w:t>None</w:t>
            </w:r>
          </w:p>
        </w:tc>
      </w:tr>
      <w:tr w:rsidR="000D4135" w:rsidRPr="006F2DDC" w14:paraId="2F8B17EF"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5529923C" w14:textId="77777777" w:rsidR="000D4135" w:rsidRPr="006F2DDC" w:rsidRDefault="000D4135" w:rsidP="000D4135">
            <w:pPr>
              <w:pStyle w:val="TableText"/>
              <w:jc w:val="both"/>
              <w:rPr>
                <w:b/>
                <w:bCs/>
              </w:rPr>
            </w:pPr>
            <w:r w:rsidRPr="006F2DDC">
              <w:rPr>
                <w:b/>
                <w:bCs/>
              </w:rPr>
              <w:t>Special Requirements</w:t>
            </w:r>
          </w:p>
          <w:p w14:paraId="36DBF678" w14:textId="77777777" w:rsidR="000D4135" w:rsidRPr="006F2DDC" w:rsidRDefault="000D4135" w:rsidP="000D4135">
            <w:pPr>
              <w:pStyle w:val="TableText"/>
              <w:jc w:val="both"/>
            </w:pPr>
            <w:r w:rsidRPr="006F2DDC">
              <w:t xml:space="preserve">None </w:t>
            </w:r>
          </w:p>
        </w:tc>
      </w:tr>
      <w:tr w:rsidR="000D4135" w:rsidRPr="006F2DDC" w14:paraId="6229FA5A" w14:textId="77777777" w:rsidTr="000D4135">
        <w:tc>
          <w:tcPr>
            <w:tcW w:w="8856" w:type="dxa"/>
            <w:tcBorders>
              <w:top w:val="single" w:sz="6" w:space="0" w:color="000000"/>
              <w:left w:val="single" w:sz="6" w:space="0" w:color="000000"/>
              <w:bottom w:val="single" w:sz="6" w:space="0" w:color="000000"/>
              <w:right w:val="single" w:sz="6" w:space="0" w:color="000000"/>
            </w:tcBorders>
            <w:hideMark/>
          </w:tcPr>
          <w:p w14:paraId="06220A76" w14:textId="77777777" w:rsidR="000D4135" w:rsidRPr="006F2DDC" w:rsidRDefault="000D4135" w:rsidP="000D4135">
            <w:pPr>
              <w:pStyle w:val="TableText"/>
              <w:jc w:val="both"/>
              <w:rPr>
                <w:b/>
                <w:bCs/>
              </w:rPr>
            </w:pPr>
            <w:r w:rsidRPr="006F2DDC">
              <w:rPr>
                <w:b/>
                <w:bCs/>
              </w:rPr>
              <w:t>Assumptions</w:t>
            </w:r>
          </w:p>
          <w:p w14:paraId="62F81427" w14:textId="77777777" w:rsidR="000D4135" w:rsidRPr="006F2DDC" w:rsidRDefault="000D4135" w:rsidP="000D4135">
            <w:pPr>
              <w:pStyle w:val="TableText"/>
              <w:jc w:val="both"/>
            </w:pPr>
            <w:r w:rsidRPr="006F2DDC">
              <w:t xml:space="preserve">None </w:t>
            </w:r>
          </w:p>
        </w:tc>
      </w:tr>
    </w:tbl>
    <w:p w14:paraId="7F7634E5" w14:textId="77777777" w:rsidR="000D4135" w:rsidRPr="006F2DDC" w:rsidRDefault="000D4135" w:rsidP="000D4135"/>
    <w:p w14:paraId="74D82C1A" w14:textId="77777777" w:rsidR="000D4135" w:rsidRPr="006F2DDC" w:rsidRDefault="000D4135" w:rsidP="000D4135">
      <w:pPr>
        <w:pStyle w:val="BodyText"/>
      </w:pPr>
    </w:p>
    <w:p w14:paraId="2420C57A" w14:textId="77777777" w:rsidR="000D4135" w:rsidRPr="006F2DDC" w:rsidRDefault="000D4135" w:rsidP="000D4135">
      <w:r w:rsidRPr="006F2DDC">
        <w:br w:type="page"/>
      </w:r>
    </w:p>
    <w:p w14:paraId="18449FAE" w14:textId="77777777" w:rsidR="007628AC" w:rsidRPr="006F2DDC" w:rsidRDefault="000D4135" w:rsidP="007628AC">
      <w:pPr>
        <w:pStyle w:val="Heading3"/>
        <w:ind w:left="0"/>
        <w:jc w:val="both"/>
      </w:pPr>
      <w:r w:rsidRPr="006F2DDC">
        <w:lastRenderedPageBreak/>
        <w:br w:type="page"/>
      </w:r>
      <w:bookmarkStart w:id="61" w:name="_Toc24137633"/>
      <w:r w:rsidR="007628AC" w:rsidRPr="006F2DDC">
        <w:lastRenderedPageBreak/>
        <w:t xml:space="preserve">UC 3.2.19 Design Visual: Clustered </w:t>
      </w:r>
      <w:r w:rsidR="007628AC" w:rsidRPr="006D007E">
        <w:rPr>
          <w:highlight w:val="green"/>
        </w:rPr>
        <w:t>Column</w:t>
      </w:r>
      <w:r w:rsidR="007628AC" w:rsidRPr="006F2DDC">
        <w:t xml:space="preserve"> Chart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7628AC" w:rsidRPr="006F2DDC" w14:paraId="38C64EAF"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1BAE9F32" w14:textId="77777777" w:rsidR="007628AC" w:rsidRPr="006F2DDC" w:rsidRDefault="007628AC" w:rsidP="009A61CC">
            <w:pPr>
              <w:pStyle w:val="TableText"/>
              <w:jc w:val="both"/>
              <w:rPr>
                <w:b/>
                <w:bCs/>
              </w:rPr>
            </w:pPr>
            <w:r w:rsidRPr="006F2DDC">
              <w:rPr>
                <w:b/>
                <w:bCs/>
              </w:rPr>
              <w:t>Actor(s)</w:t>
            </w:r>
          </w:p>
          <w:p w14:paraId="151DF17F" w14:textId="77777777" w:rsidR="007628AC" w:rsidRPr="006F2DDC" w:rsidRDefault="007628AC" w:rsidP="009A61CC">
            <w:pPr>
              <w:pStyle w:val="TableText"/>
              <w:jc w:val="both"/>
            </w:pPr>
            <w:r w:rsidRPr="006F2DDC">
              <w:t>Designer</w:t>
            </w:r>
          </w:p>
        </w:tc>
      </w:tr>
      <w:tr w:rsidR="007628AC" w:rsidRPr="006F2DDC" w14:paraId="1B53AF18"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2AC5563C" w14:textId="77777777" w:rsidR="007628AC" w:rsidRPr="006F2DDC" w:rsidRDefault="007628AC" w:rsidP="009A61CC">
            <w:pPr>
              <w:pStyle w:val="TableText"/>
              <w:jc w:val="both"/>
              <w:rPr>
                <w:b/>
                <w:bCs/>
              </w:rPr>
            </w:pPr>
            <w:r w:rsidRPr="006F2DDC">
              <w:rPr>
                <w:b/>
                <w:bCs/>
              </w:rPr>
              <w:t>Description</w:t>
            </w:r>
          </w:p>
          <w:p w14:paraId="6F89FA49" w14:textId="77777777" w:rsidR="007628AC" w:rsidRPr="006F2DDC" w:rsidRDefault="007628AC" w:rsidP="009A61CC">
            <w:pPr>
              <w:pStyle w:val="TableText"/>
              <w:jc w:val="both"/>
            </w:pPr>
            <w:r w:rsidRPr="006F2DDC">
              <w:t xml:space="preserve">This use case allows the actor to design a clustered </w:t>
            </w:r>
            <w:r w:rsidRPr="007628AC">
              <w:rPr>
                <w:strike/>
                <w:highlight w:val="green"/>
              </w:rPr>
              <w:t>bar</w:t>
            </w:r>
            <w:r w:rsidRPr="007628AC">
              <w:rPr>
                <w:highlight w:val="green"/>
              </w:rPr>
              <w:t xml:space="preserve"> column</w:t>
            </w:r>
            <w:r w:rsidRPr="006F2DDC">
              <w:t xml:space="preserve"> chart visual.</w:t>
            </w:r>
          </w:p>
        </w:tc>
      </w:tr>
      <w:tr w:rsidR="007628AC" w:rsidRPr="006F2DDC" w14:paraId="695E9C42"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7470E6D6" w14:textId="77777777" w:rsidR="007628AC" w:rsidRPr="006F2DDC" w:rsidRDefault="007628AC" w:rsidP="009A61CC">
            <w:pPr>
              <w:pStyle w:val="TableText"/>
              <w:jc w:val="both"/>
              <w:rPr>
                <w:b/>
                <w:bCs/>
              </w:rPr>
            </w:pPr>
            <w:r w:rsidRPr="006F2DDC">
              <w:rPr>
                <w:b/>
                <w:bCs/>
              </w:rPr>
              <w:t>Pre-Conditions</w:t>
            </w:r>
          </w:p>
          <w:p w14:paraId="2A5485A5" w14:textId="77777777" w:rsidR="007628AC" w:rsidRPr="006F2DDC" w:rsidRDefault="007628AC" w:rsidP="00F454DB">
            <w:pPr>
              <w:pStyle w:val="TableText"/>
              <w:numPr>
                <w:ilvl w:val="0"/>
                <w:numId w:val="36"/>
              </w:numPr>
            </w:pPr>
            <w:r w:rsidRPr="006F2DDC">
              <w:t>The actor has created a new visual or edited an existing visual.</w:t>
            </w:r>
          </w:p>
          <w:p w14:paraId="0797E5FC" w14:textId="77777777" w:rsidR="007628AC" w:rsidRPr="006F2DDC" w:rsidRDefault="007628AC" w:rsidP="00F454DB">
            <w:pPr>
              <w:pStyle w:val="TableText"/>
              <w:numPr>
                <w:ilvl w:val="0"/>
                <w:numId w:val="36"/>
              </w:numPr>
            </w:pPr>
            <w:r w:rsidRPr="006F2DDC">
              <w:t>The data set should be prepared by the data designer and available for creation of the visual</w:t>
            </w:r>
          </w:p>
        </w:tc>
      </w:tr>
      <w:tr w:rsidR="007628AC" w:rsidRPr="006F2DDC" w14:paraId="177003E3"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6D9D7427" w14:textId="77777777" w:rsidR="007628AC" w:rsidRPr="006F2DDC" w:rsidRDefault="007628AC" w:rsidP="009A61CC">
            <w:pPr>
              <w:pStyle w:val="TableText"/>
              <w:jc w:val="both"/>
              <w:rPr>
                <w:b/>
                <w:bCs/>
              </w:rPr>
            </w:pPr>
            <w:r w:rsidRPr="006F2DDC">
              <w:rPr>
                <w:b/>
                <w:bCs/>
              </w:rPr>
              <w:t>Triggers</w:t>
            </w:r>
          </w:p>
          <w:p w14:paraId="4C7DF6C0" w14:textId="77777777" w:rsidR="007628AC" w:rsidRPr="006F2DDC" w:rsidRDefault="007628AC" w:rsidP="00F454DB">
            <w:pPr>
              <w:pStyle w:val="TableText"/>
              <w:numPr>
                <w:ilvl w:val="0"/>
                <w:numId w:val="164"/>
              </w:numPr>
            </w:pPr>
            <w:r w:rsidRPr="006F2DDC">
              <w:t xml:space="preserve">Actor selects </w:t>
            </w:r>
            <w:r w:rsidRPr="006F2DDC">
              <w:rPr>
                <w:i/>
              </w:rPr>
              <w:t>Clustered</w:t>
            </w:r>
            <w:r w:rsidRPr="006F2DDC">
              <w:t xml:space="preserve"> </w:t>
            </w:r>
            <w:r w:rsidRPr="007628AC">
              <w:rPr>
                <w:i/>
                <w:iCs/>
                <w:strike/>
                <w:highlight w:val="green"/>
              </w:rPr>
              <w:t>bar</w:t>
            </w:r>
            <w:r w:rsidRPr="007628AC">
              <w:rPr>
                <w:i/>
                <w:iCs/>
                <w:highlight w:val="green"/>
              </w:rPr>
              <w:t xml:space="preserve"> column</w:t>
            </w:r>
            <w:r w:rsidRPr="006F2DDC">
              <w:t xml:space="preserve"> </w:t>
            </w:r>
            <w:r w:rsidRPr="006F2DDC">
              <w:rPr>
                <w:i/>
              </w:rPr>
              <w:t>chart</w:t>
            </w:r>
            <w:r w:rsidRPr="006F2DDC">
              <w:t xml:space="preserve"> icon displayed under the </w:t>
            </w:r>
            <w:r w:rsidRPr="006F2DDC">
              <w:rPr>
                <w:u w:val="single"/>
              </w:rPr>
              <w:t>Visual Properties</w:t>
            </w:r>
            <w:r w:rsidRPr="006F2DDC">
              <w:t xml:space="preserve"> pane.</w:t>
            </w:r>
          </w:p>
        </w:tc>
      </w:tr>
      <w:tr w:rsidR="007628AC" w:rsidRPr="006F2DDC" w14:paraId="6A339178"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3F51D0AA" w14:textId="77777777" w:rsidR="007628AC" w:rsidRPr="006F2DDC" w:rsidRDefault="007628AC" w:rsidP="009A61CC">
            <w:pPr>
              <w:pStyle w:val="TableText"/>
              <w:jc w:val="both"/>
              <w:rPr>
                <w:b/>
              </w:rPr>
            </w:pPr>
            <w:r w:rsidRPr="006F2DDC">
              <w:rPr>
                <w:b/>
              </w:rPr>
              <w:t>Normal Flow</w:t>
            </w:r>
          </w:p>
          <w:p w14:paraId="40BEE240" w14:textId="77777777" w:rsidR="007628AC" w:rsidRPr="006F2DDC" w:rsidRDefault="007628AC" w:rsidP="00F454DB">
            <w:pPr>
              <w:pStyle w:val="TableText"/>
              <w:numPr>
                <w:ilvl w:val="0"/>
                <w:numId w:val="165"/>
              </w:numPr>
            </w:pPr>
            <w:r w:rsidRPr="006F2DDC">
              <w:t xml:space="preserve">After right click on the Visualization link available in left hand menu, the actor should be able to see the option for </w:t>
            </w:r>
            <w:r w:rsidRPr="006F2DDC">
              <w:rPr>
                <w:u w:val="single"/>
              </w:rPr>
              <w:t>Create New Visualization</w:t>
            </w:r>
            <w:r w:rsidRPr="006F2DDC">
              <w:t xml:space="preserve"> or </w:t>
            </w:r>
            <w:r w:rsidRPr="006F2DDC">
              <w:rPr>
                <w:u w:val="single"/>
              </w:rPr>
              <w:t>Delete All Visualizations</w:t>
            </w:r>
            <w:r w:rsidRPr="006F2DDC">
              <w:t>.</w:t>
            </w:r>
          </w:p>
          <w:p w14:paraId="75FA7894" w14:textId="77777777" w:rsidR="007628AC" w:rsidRPr="006F2DDC" w:rsidRDefault="007628AC" w:rsidP="00F454DB">
            <w:pPr>
              <w:pStyle w:val="TableText"/>
              <w:numPr>
                <w:ilvl w:val="0"/>
                <w:numId w:val="165"/>
              </w:numPr>
            </w:pPr>
            <w:r w:rsidRPr="006F2DDC">
              <w:t>After clicking on the Delete All Visualization, user should be able to delete all the visualizations under the respective projects.</w:t>
            </w:r>
          </w:p>
          <w:p w14:paraId="24F0C2F9" w14:textId="77777777" w:rsidR="007628AC" w:rsidRPr="006F2DDC" w:rsidRDefault="007628AC" w:rsidP="00F454DB">
            <w:pPr>
              <w:pStyle w:val="TableText"/>
              <w:numPr>
                <w:ilvl w:val="0"/>
                <w:numId w:val="165"/>
              </w:numPr>
            </w:pPr>
            <w:r w:rsidRPr="006F2DDC">
              <w:t xml:space="preserve">After clicking on the Create New Visualization, System should display a pop up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drop down for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43749203" w14:textId="77777777" w:rsidR="007628AC" w:rsidRPr="006F2DDC" w:rsidRDefault="007628AC" w:rsidP="00F454DB">
            <w:pPr>
              <w:pStyle w:val="TableText"/>
              <w:numPr>
                <w:ilvl w:val="0"/>
                <w:numId w:val="165"/>
              </w:numPr>
            </w:pPr>
            <w:r w:rsidRPr="006F2DDC">
              <w:t>After click on the Close button, the pop up should get closed and the details should not get saved in the database.</w:t>
            </w:r>
          </w:p>
          <w:p w14:paraId="6A1268D6" w14:textId="77777777" w:rsidR="007628AC" w:rsidRPr="006F2DDC" w:rsidRDefault="007628AC" w:rsidP="00F454DB">
            <w:pPr>
              <w:pStyle w:val="TableText"/>
              <w:numPr>
                <w:ilvl w:val="0"/>
                <w:numId w:val="165"/>
              </w:numPr>
            </w:pPr>
            <w:r w:rsidRPr="006F2DDC">
              <w:t>After clicking on the Create button, the visual should be created and available under the Visualizations menu under a respective project and the details should get saved in the database.</w:t>
            </w:r>
          </w:p>
          <w:p w14:paraId="5F4CBB39" w14:textId="77777777" w:rsidR="007628AC" w:rsidRPr="006F2DDC" w:rsidRDefault="007628AC" w:rsidP="00F454DB">
            <w:pPr>
              <w:pStyle w:val="TableText"/>
              <w:numPr>
                <w:ilvl w:val="0"/>
                <w:numId w:val="165"/>
              </w:numPr>
            </w:pPr>
            <w:r w:rsidRPr="006F2DDC">
              <w:t>The actor should be able to see all the columns of the used dataset with categorization of Dimensions and Measures under the Dataset Field option. All the discrete values should be categorized as the dimensions and continuous values should be categorized as the measures.</w:t>
            </w:r>
          </w:p>
          <w:p w14:paraId="1DB75F9D" w14:textId="77777777" w:rsidR="007628AC" w:rsidRPr="006F2DDC" w:rsidRDefault="007628AC" w:rsidP="00F454DB">
            <w:pPr>
              <w:pStyle w:val="TableText"/>
              <w:numPr>
                <w:ilvl w:val="0"/>
                <w:numId w:val="165"/>
              </w:numPr>
            </w:pPr>
            <w:r w:rsidRPr="006F2DDC">
              <w:t>The actor should be able to change any dimension into measure or measure into the dimensions by dragging and dropping the respective column name to desired grid.</w:t>
            </w:r>
          </w:p>
          <w:p w14:paraId="1EDBBEB6" w14:textId="77777777" w:rsidR="007628AC" w:rsidRPr="006F2DDC" w:rsidRDefault="007628AC" w:rsidP="00F454DB">
            <w:pPr>
              <w:pStyle w:val="TableText"/>
              <w:numPr>
                <w:ilvl w:val="0"/>
                <w:numId w:val="165"/>
              </w:numPr>
            </w:pPr>
            <w:r w:rsidRPr="006F2DDC">
              <w:t xml:space="preserve">The actor should be able to format the visual using the properties options. These options should be: </w:t>
            </w:r>
            <w:r w:rsidRPr="006F2DDC">
              <w:rPr>
                <w:b/>
                <w:bCs/>
              </w:rPr>
              <w:t>Fields, Formatting, Analytics</w:t>
            </w:r>
          </w:p>
          <w:p w14:paraId="6F301A31" w14:textId="77777777" w:rsidR="007628AC" w:rsidRPr="006F2DDC" w:rsidRDefault="007628AC" w:rsidP="00F454DB">
            <w:pPr>
              <w:pStyle w:val="TableText"/>
              <w:numPr>
                <w:ilvl w:val="0"/>
                <w:numId w:val="165"/>
              </w:numPr>
            </w:pPr>
            <w:r w:rsidRPr="006F2DDC">
              <w:t xml:space="preserve">The actor should be able to see the below mentioned options under the </w:t>
            </w:r>
            <w:r w:rsidRPr="006F2DDC">
              <w:rPr>
                <w:b/>
                <w:bCs/>
              </w:rPr>
              <w:t>Fields</w:t>
            </w:r>
            <w:r w:rsidRPr="006F2DDC">
              <w:t xml:space="preserve"> tab.</w:t>
            </w:r>
          </w:p>
          <w:p w14:paraId="2369ADFB" w14:textId="77777777" w:rsidR="007628AC" w:rsidRPr="006F2DDC" w:rsidRDefault="007628AC" w:rsidP="00F454DB">
            <w:pPr>
              <w:pStyle w:val="TableText"/>
              <w:numPr>
                <w:ilvl w:val="1"/>
                <w:numId w:val="165"/>
              </w:numPr>
            </w:pPr>
            <w:r w:rsidRPr="006F2DDC">
              <w:rPr>
                <w:b/>
                <w:bCs/>
                <w:u w:val="single"/>
              </w:rPr>
              <w:t>Data</w:t>
            </w:r>
          </w:p>
          <w:p w14:paraId="28444A7B" w14:textId="77777777" w:rsidR="007628AC" w:rsidRPr="006F2DDC" w:rsidRDefault="007628AC" w:rsidP="009A61CC">
            <w:pPr>
              <w:pStyle w:val="TableText"/>
              <w:ind w:left="360"/>
            </w:pPr>
            <w:r w:rsidRPr="006F2DDC">
              <w:rPr>
                <w:b/>
                <w:bCs/>
              </w:rPr>
              <w:t xml:space="preserve">a. </w:t>
            </w:r>
            <w:r w:rsidRPr="006F2DDC">
              <w:t xml:space="preserve">Under the </w:t>
            </w:r>
            <w:r w:rsidRPr="006F2DDC">
              <w:rPr>
                <w:u w:val="single"/>
              </w:rPr>
              <w:t>Data</w:t>
            </w:r>
            <w:r w:rsidRPr="006F2DDC">
              <w:t xml:space="preserve"> section, system should display 4 sections: </w:t>
            </w:r>
            <w:r w:rsidRPr="006F2DDC">
              <w:rPr>
                <w:u w:val="single"/>
              </w:rPr>
              <w:t>Axis</w:t>
            </w:r>
            <w:r w:rsidRPr="006F2DDC">
              <w:t xml:space="preserve">, </w:t>
            </w:r>
            <w:r w:rsidRPr="006F2DDC">
              <w:rPr>
                <w:u w:val="single"/>
              </w:rPr>
              <w:t>Legend</w:t>
            </w:r>
            <w:r w:rsidRPr="006F2DDC">
              <w:t xml:space="preserve">, </w:t>
            </w:r>
            <w:r w:rsidRPr="006F2DDC">
              <w:rPr>
                <w:u w:val="single"/>
              </w:rPr>
              <w:t>Values</w:t>
            </w:r>
            <w:r w:rsidRPr="006F2DDC">
              <w:t xml:space="preserve"> and </w:t>
            </w:r>
            <w:r w:rsidRPr="006F2DDC">
              <w:rPr>
                <w:u w:val="single"/>
              </w:rPr>
              <w:t>Tooltip</w:t>
            </w:r>
            <w:r w:rsidRPr="006F2DDC">
              <w:t>.</w:t>
            </w:r>
          </w:p>
          <w:p w14:paraId="5EEA116C" w14:textId="77777777" w:rsidR="007628AC" w:rsidRPr="006F2DDC" w:rsidRDefault="007628AC" w:rsidP="009A61CC">
            <w:pPr>
              <w:pStyle w:val="TableText"/>
              <w:ind w:left="360"/>
            </w:pPr>
            <w:r w:rsidRPr="006F2DDC">
              <w:rPr>
                <w:b/>
                <w:bCs/>
              </w:rPr>
              <w:lastRenderedPageBreak/>
              <w:t xml:space="preserve">b. </w:t>
            </w:r>
            <w:r w:rsidRPr="006F2DDC">
              <w:t xml:space="preserve">In the </w:t>
            </w:r>
            <w:r w:rsidRPr="006F2DDC">
              <w:rPr>
                <w:u w:val="single"/>
              </w:rPr>
              <w:t>Axis</w:t>
            </w:r>
            <w:r w:rsidRPr="006F2DDC">
              <w:t xml:space="preserve"> section, actor should be able to drag and drop one or more field(s) from Dimension section under the </w:t>
            </w:r>
            <w:r w:rsidRPr="006F2DDC">
              <w:rPr>
                <w:u w:val="single"/>
              </w:rPr>
              <w:t>Dataset Fields</w:t>
            </w:r>
            <w:r w:rsidRPr="006F2DDC">
              <w:t xml:space="preserve"> pane.</w:t>
            </w:r>
          </w:p>
          <w:p w14:paraId="54AB33AD" w14:textId="77777777" w:rsidR="007628AC" w:rsidRPr="006F2DDC" w:rsidRDefault="007628AC" w:rsidP="009A61CC">
            <w:pPr>
              <w:pStyle w:val="TableText"/>
              <w:ind w:left="360"/>
            </w:pPr>
            <w:r w:rsidRPr="006F2DDC">
              <w:rPr>
                <w:b/>
                <w:bCs/>
              </w:rPr>
              <w:t xml:space="preserve">b. </w:t>
            </w:r>
            <w:r w:rsidRPr="006F2DDC">
              <w:t xml:space="preserve">In the </w:t>
            </w:r>
            <w:r w:rsidRPr="006F2DDC">
              <w:rPr>
                <w:u w:val="single"/>
              </w:rPr>
              <w:t>Legend</w:t>
            </w:r>
            <w:r w:rsidRPr="006F2DDC">
              <w:t xml:space="preserve"> section, actor should be able to drag and drop a field from Dimension section under the </w:t>
            </w:r>
            <w:r w:rsidRPr="006F2DDC">
              <w:rPr>
                <w:u w:val="single"/>
              </w:rPr>
              <w:t>Dataset Fields</w:t>
            </w:r>
            <w:r w:rsidRPr="006F2DDC">
              <w:t xml:space="preserve"> pane.</w:t>
            </w:r>
          </w:p>
          <w:p w14:paraId="46EA4CB6" w14:textId="77777777" w:rsidR="007628AC" w:rsidRPr="006F2DDC" w:rsidRDefault="007628AC" w:rsidP="009A61CC">
            <w:pPr>
              <w:pStyle w:val="TableText"/>
              <w:ind w:left="360"/>
            </w:pPr>
            <w:r w:rsidRPr="006F2DDC">
              <w:rPr>
                <w:b/>
                <w:bCs/>
              </w:rPr>
              <w:t xml:space="preserve">c. </w:t>
            </w:r>
            <w:r w:rsidRPr="006F2DDC">
              <w:t xml:space="preserve">In the </w:t>
            </w:r>
            <w:r w:rsidRPr="006F2DDC">
              <w:rPr>
                <w:u w:val="single"/>
              </w:rPr>
              <w:t>Value</w:t>
            </w:r>
            <w:r w:rsidRPr="006F2DDC">
              <w:t xml:space="preserve"> section, actor should be able to drop one or more fields from measure(s) section under the </w:t>
            </w:r>
            <w:r w:rsidRPr="006F2DDC">
              <w:rPr>
                <w:u w:val="single"/>
              </w:rPr>
              <w:t>Dataset Fields</w:t>
            </w:r>
            <w:r w:rsidRPr="006F2DDC">
              <w:t xml:space="preserve"> pane.</w:t>
            </w:r>
          </w:p>
          <w:p w14:paraId="258DCC4B" w14:textId="77777777" w:rsidR="007628AC" w:rsidRPr="006F2DDC" w:rsidRDefault="007628AC" w:rsidP="009A61CC">
            <w:pPr>
              <w:pStyle w:val="TableText"/>
              <w:ind w:left="360"/>
            </w:pPr>
            <w:r w:rsidRPr="006F2DDC">
              <w:rPr>
                <w:b/>
                <w:bCs/>
              </w:rPr>
              <w:t xml:space="preserve">c. </w:t>
            </w:r>
            <w:r w:rsidRPr="006F2DDC">
              <w:t xml:space="preserve">In the </w:t>
            </w:r>
            <w:r w:rsidRPr="006F2DDC">
              <w:rPr>
                <w:u w:val="single"/>
              </w:rPr>
              <w:t>Tooltip</w:t>
            </w:r>
            <w:r w:rsidRPr="006F2DDC">
              <w:t xml:space="preserve"> section, actor should be able to drop one or more fields from measure(s) section under the </w:t>
            </w:r>
            <w:r w:rsidRPr="006F2DDC">
              <w:rPr>
                <w:u w:val="single"/>
              </w:rPr>
              <w:t>Dataset Fields</w:t>
            </w:r>
            <w:r w:rsidRPr="006F2DDC">
              <w:t xml:space="preserve"> pane. </w:t>
            </w:r>
          </w:p>
          <w:p w14:paraId="4BE31B7B" w14:textId="77777777" w:rsidR="007628AC" w:rsidRPr="006F2DDC" w:rsidRDefault="007628AC" w:rsidP="009A61CC">
            <w:pPr>
              <w:pStyle w:val="TableText"/>
              <w:ind w:left="360"/>
            </w:pPr>
            <w:r w:rsidRPr="006F2DDC">
              <w:rPr>
                <w:b/>
                <w:bCs/>
              </w:rPr>
              <w:t>h.</w:t>
            </w:r>
            <w:r w:rsidRPr="006F2DDC">
              <w:t xml:space="preserve"> Against every field dropped in any section, system should display an option to remove the field.</w:t>
            </w:r>
          </w:p>
          <w:p w14:paraId="62A22D66" w14:textId="77777777" w:rsidR="007628AC" w:rsidRPr="006F2DDC" w:rsidRDefault="007628AC" w:rsidP="009A61CC">
            <w:pPr>
              <w:pStyle w:val="TableText"/>
              <w:ind w:left="360"/>
            </w:pPr>
            <w:r w:rsidRPr="006F2DDC">
              <w:rPr>
                <w:b/>
                <w:bCs/>
              </w:rPr>
              <w:t>d.</w:t>
            </w:r>
            <w:r w:rsidRPr="006F2DDC">
              <w:t xml:space="preserve"> At any time, the actor should be able to remove fields from any of the </w:t>
            </w:r>
            <w:r w:rsidRPr="006F2DDC">
              <w:rPr>
                <w:u w:val="single"/>
              </w:rPr>
              <w:t>Dataset Fields</w:t>
            </w:r>
            <w:r w:rsidRPr="006F2DDC">
              <w:t xml:space="preserve"> section.</w:t>
            </w:r>
          </w:p>
          <w:p w14:paraId="02B49B98" w14:textId="77777777" w:rsidR="007628AC" w:rsidRPr="006F2DDC" w:rsidRDefault="007628AC" w:rsidP="009A61CC">
            <w:pPr>
              <w:pStyle w:val="TableText"/>
              <w:ind w:left="360"/>
            </w:pPr>
            <w:r w:rsidRPr="006F2DDC">
              <w:rPr>
                <w:b/>
                <w:bCs/>
              </w:rPr>
              <w:t>e.</w:t>
            </w:r>
            <w:r w:rsidRPr="006F2DDC">
              <w:t xml:space="preserve"> System should allow the actor to repeat the same field across multiple sections.</w:t>
            </w:r>
          </w:p>
          <w:p w14:paraId="65C1BB28" w14:textId="77777777" w:rsidR="007628AC" w:rsidRPr="006F2DDC" w:rsidRDefault="007628AC" w:rsidP="009A61CC">
            <w:pPr>
              <w:pStyle w:val="TableText"/>
              <w:ind w:left="360"/>
            </w:pPr>
            <w:r w:rsidRPr="006F2DDC">
              <w:rPr>
                <w:b/>
                <w:bCs/>
              </w:rPr>
              <w:t>f.</w:t>
            </w:r>
            <w:r w:rsidRPr="006F2DDC">
              <w:t xml:space="preserve"> System should not allow the actor to repeat the same field in the same section.</w:t>
            </w:r>
          </w:p>
          <w:p w14:paraId="5435DC6D" w14:textId="77777777" w:rsidR="007628AC" w:rsidRPr="006F2DDC" w:rsidRDefault="007628AC" w:rsidP="009A61CC">
            <w:pPr>
              <w:pStyle w:val="TableText"/>
              <w:ind w:left="360"/>
            </w:pPr>
            <w:r w:rsidRPr="006F2DDC">
              <w:rPr>
                <w:b/>
                <w:bCs/>
              </w:rPr>
              <w:t>g.</w:t>
            </w:r>
            <w:r w:rsidRPr="006F2DDC">
              <w:t xml:space="preserve"> System should display an ellipsis (3 dots) next to each field dropped in the </w:t>
            </w:r>
            <w:r w:rsidRPr="006F2DDC">
              <w:rPr>
                <w:u w:val="single"/>
              </w:rPr>
              <w:t>Value</w:t>
            </w:r>
            <w:r w:rsidRPr="006F2DDC">
              <w:t xml:space="preserve"> and </w:t>
            </w:r>
            <w:r w:rsidRPr="006F2DDC">
              <w:rPr>
                <w:u w:val="single"/>
              </w:rPr>
              <w:t>Tooltip</w:t>
            </w:r>
            <w:r w:rsidRPr="006F2DDC">
              <w:t xml:space="preserve"> sections.</w:t>
            </w:r>
          </w:p>
          <w:p w14:paraId="31562BD9" w14:textId="7028C461" w:rsidR="007628AC" w:rsidRPr="006F2DDC" w:rsidRDefault="007628AC" w:rsidP="009A61CC">
            <w:pPr>
              <w:pStyle w:val="TableText"/>
              <w:ind w:left="360"/>
            </w:pPr>
            <w:proofErr w:type="spellStart"/>
            <w:r w:rsidRPr="006F2DDC">
              <w:rPr>
                <w:b/>
                <w:bCs/>
              </w:rPr>
              <w:t>i</w:t>
            </w:r>
            <w:proofErr w:type="spellEnd"/>
            <w:r w:rsidRPr="006F2DDC">
              <w:rPr>
                <w:b/>
                <w:bCs/>
              </w:rPr>
              <w:t>.</w:t>
            </w:r>
            <w:r w:rsidRPr="006F2DDC">
              <w:t xml:space="preserve"> If at least one field has been dropped in the </w:t>
            </w:r>
            <w:r w:rsidRPr="006F2DDC">
              <w:rPr>
                <w:u w:val="single"/>
              </w:rPr>
              <w:t>Value</w:t>
            </w:r>
            <w:r w:rsidRPr="006F2DDC">
              <w:t xml:space="preserve"> section, system should display a bar chart in the right-hand side pane.</w:t>
            </w:r>
          </w:p>
          <w:p w14:paraId="51DCED09" w14:textId="77777777" w:rsidR="007628AC" w:rsidRPr="006F2DDC" w:rsidRDefault="007628AC" w:rsidP="009A61CC">
            <w:pPr>
              <w:pStyle w:val="TableText"/>
              <w:ind w:left="360"/>
            </w:pPr>
            <w:r w:rsidRPr="006F2DDC">
              <w:rPr>
                <w:b/>
                <w:bCs/>
              </w:rPr>
              <w:t>j.</w:t>
            </w:r>
            <w:r w:rsidRPr="006F2DDC">
              <w:t xml:space="preserve"> The X-axis of the bar chart should be constituted from the distinct values of the field dropped in the </w:t>
            </w:r>
            <w:r w:rsidRPr="006F2DDC">
              <w:rPr>
                <w:u w:val="single"/>
              </w:rPr>
              <w:t>Axis</w:t>
            </w:r>
            <w:r w:rsidRPr="006F2DDC">
              <w:t xml:space="preserve"> section.</w:t>
            </w:r>
          </w:p>
          <w:p w14:paraId="237E5DDE" w14:textId="77777777" w:rsidR="007628AC" w:rsidRPr="006F2DDC" w:rsidRDefault="007628AC" w:rsidP="009A61CC">
            <w:pPr>
              <w:pStyle w:val="TableText"/>
              <w:ind w:left="360"/>
            </w:pPr>
            <w:r w:rsidRPr="006F2DDC">
              <w:rPr>
                <w:b/>
                <w:bCs/>
              </w:rPr>
              <w:t>k.</w:t>
            </w:r>
            <w:r w:rsidRPr="006F2DDC">
              <w:t xml:space="preserve"> By default, the X-axis should display the values in ascending alphabetical order of the </w:t>
            </w:r>
            <w:r w:rsidRPr="006F2DDC">
              <w:rPr>
                <w:u w:val="single"/>
              </w:rPr>
              <w:t>Axis</w:t>
            </w:r>
            <w:r w:rsidRPr="006F2DDC">
              <w:t xml:space="preserve"> dimension. System should allow actor to change the order of </w:t>
            </w:r>
            <w:r w:rsidRPr="006F2DDC">
              <w:rPr>
                <w:u w:val="single"/>
              </w:rPr>
              <w:t>Axis</w:t>
            </w:r>
            <w:r w:rsidRPr="006F2DDC">
              <w:t xml:space="preserve"> values.</w:t>
            </w:r>
          </w:p>
          <w:p w14:paraId="41E3E132" w14:textId="77777777" w:rsidR="007628AC" w:rsidRPr="006F2DDC" w:rsidRDefault="007628AC" w:rsidP="009A61CC">
            <w:pPr>
              <w:pStyle w:val="TableText"/>
              <w:ind w:left="360"/>
            </w:pPr>
          </w:p>
          <w:p w14:paraId="5E4302F2" w14:textId="77777777" w:rsidR="007628AC" w:rsidRPr="006F2DDC" w:rsidRDefault="007628AC" w:rsidP="009A61CC">
            <w:pPr>
              <w:pStyle w:val="TableText"/>
              <w:ind w:left="360"/>
            </w:pPr>
            <w:r w:rsidRPr="006F2DDC">
              <w:t xml:space="preserve">In case the actor added multiple fields in </w:t>
            </w:r>
            <w:r w:rsidRPr="006F2DDC">
              <w:rPr>
                <w:u w:val="single"/>
              </w:rPr>
              <w:t>Value</w:t>
            </w:r>
            <w:r w:rsidRPr="006F2DDC">
              <w:t xml:space="preserve"> sections (with no field in </w:t>
            </w:r>
            <w:r w:rsidRPr="006F2DDC">
              <w:rPr>
                <w:u w:val="single"/>
              </w:rPr>
              <w:t>Legend</w:t>
            </w:r>
            <w:r w:rsidRPr="006F2DDC">
              <w:t xml:space="preserve"> section)</w:t>
            </w:r>
          </w:p>
          <w:p w14:paraId="4BD4D834" w14:textId="77777777" w:rsidR="007628AC" w:rsidRPr="006F2DDC" w:rsidRDefault="007628AC" w:rsidP="009A61CC">
            <w:pPr>
              <w:pStyle w:val="TableText"/>
              <w:ind w:left="360"/>
            </w:pPr>
            <w:r w:rsidRPr="006F2DDC">
              <w:rPr>
                <w:b/>
                <w:bCs/>
              </w:rPr>
              <w:t>l.</w:t>
            </w:r>
            <w:r w:rsidRPr="006F2DDC">
              <w:t xml:space="preserve"> System should display a separate bar for each dropped </w:t>
            </w:r>
            <w:r w:rsidRPr="006F2DDC">
              <w:rPr>
                <w:u w:val="single"/>
              </w:rPr>
              <w:t>Value</w:t>
            </w:r>
            <w:r w:rsidRPr="006F2DDC">
              <w:t xml:space="preserve"> field and each distinct </w:t>
            </w:r>
            <w:r w:rsidRPr="006F2DDC">
              <w:rPr>
                <w:u w:val="single"/>
              </w:rPr>
              <w:t>Axis</w:t>
            </w:r>
            <w:r w:rsidRPr="006F2DDC">
              <w:t xml:space="preserve"> value, e.g. if the </w:t>
            </w:r>
            <w:r w:rsidRPr="006F2DDC">
              <w:rPr>
                <w:u w:val="single"/>
              </w:rPr>
              <w:t>Axis</w:t>
            </w:r>
            <w:r w:rsidRPr="006F2DDC">
              <w:t xml:space="preserve"> section field has 5 distinct values and 3 fields were dropped in the </w:t>
            </w:r>
            <w:r w:rsidRPr="006F2DDC">
              <w:rPr>
                <w:u w:val="single"/>
              </w:rPr>
              <w:t>Value</w:t>
            </w:r>
            <w:r w:rsidRPr="006F2DDC">
              <w:t xml:space="preserve"> section, system should display 5 x 3 = 15 different </w:t>
            </w:r>
            <w:r w:rsidRPr="007628AC">
              <w:rPr>
                <w:i/>
                <w:iCs/>
                <w:strike/>
                <w:highlight w:val="green"/>
              </w:rPr>
              <w:t>bar</w:t>
            </w:r>
            <w:r>
              <w:rPr>
                <w:i/>
                <w:iCs/>
                <w:strike/>
                <w:highlight w:val="green"/>
              </w:rPr>
              <w:t>s</w:t>
            </w:r>
            <w:r w:rsidRPr="007628AC">
              <w:rPr>
                <w:i/>
                <w:iCs/>
                <w:highlight w:val="green"/>
              </w:rPr>
              <w:t xml:space="preserve"> columns</w:t>
            </w:r>
            <w:r w:rsidRPr="006F2DDC">
              <w:t xml:space="preserve"> on the visual.</w:t>
            </w:r>
          </w:p>
          <w:p w14:paraId="3F771802" w14:textId="77777777" w:rsidR="007628AC" w:rsidRPr="006F2DDC" w:rsidRDefault="007628AC" w:rsidP="009A61CC">
            <w:pPr>
              <w:pStyle w:val="TableText"/>
              <w:ind w:left="360"/>
            </w:pPr>
            <w:r w:rsidRPr="006F2DDC">
              <w:rPr>
                <w:b/>
                <w:bCs/>
              </w:rPr>
              <w:t>j.</w:t>
            </w:r>
            <w:r w:rsidRPr="006F2DDC">
              <w:t xml:space="preserve"> </w:t>
            </w:r>
            <w:r>
              <w:rPr>
                <w:i/>
                <w:iCs/>
                <w:strike/>
                <w:highlight w:val="green"/>
              </w:rPr>
              <w:t>B</w:t>
            </w:r>
            <w:r w:rsidRPr="007628AC">
              <w:rPr>
                <w:i/>
                <w:iCs/>
                <w:strike/>
                <w:highlight w:val="green"/>
              </w:rPr>
              <w:t>ar</w:t>
            </w:r>
            <w:r>
              <w:rPr>
                <w:i/>
                <w:iCs/>
                <w:strike/>
                <w:highlight w:val="green"/>
              </w:rPr>
              <w:t>s</w:t>
            </w:r>
            <w:r w:rsidRPr="007628AC">
              <w:rPr>
                <w:i/>
                <w:iCs/>
                <w:highlight w:val="green"/>
              </w:rPr>
              <w:t xml:space="preserve"> </w:t>
            </w:r>
            <w:r>
              <w:rPr>
                <w:i/>
                <w:iCs/>
                <w:highlight w:val="green"/>
              </w:rPr>
              <w:t>C</w:t>
            </w:r>
            <w:r w:rsidRPr="007628AC">
              <w:rPr>
                <w:i/>
                <w:iCs/>
                <w:highlight w:val="green"/>
              </w:rPr>
              <w:t>olumns</w:t>
            </w:r>
            <w:r w:rsidRPr="006F2DDC">
              <w:t xml:space="preserve"> for different </w:t>
            </w:r>
            <w:r w:rsidRPr="006F2DDC">
              <w:rPr>
                <w:u w:val="single"/>
              </w:rPr>
              <w:t>Value</w:t>
            </w:r>
            <w:r w:rsidRPr="006F2DDC">
              <w:t xml:space="preserve"> fields for the same distinct </w:t>
            </w:r>
            <w:r w:rsidRPr="006F2DDC">
              <w:rPr>
                <w:u w:val="single"/>
              </w:rPr>
              <w:t>Axis</w:t>
            </w:r>
            <w:r w:rsidRPr="006F2DDC">
              <w:t xml:space="preserve"> value should be clustered together, i.e., the legend values for each distinct Axis value should be clustered together.</w:t>
            </w:r>
          </w:p>
          <w:p w14:paraId="56E0EBC0" w14:textId="77777777" w:rsidR="007628AC" w:rsidRPr="006F2DDC" w:rsidRDefault="007628AC" w:rsidP="009A61CC">
            <w:pPr>
              <w:pStyle w:val="TableText"/>
              <w:ind w:left="360"/>
            </w:pPr>
            <w:r w:rsidRPr="006F2DDC">
              <w:rPr>
                <w:b/>
                <w:bCs/>
              </w:rPr>
              <w:t>k.</w:t>
            </w:r>
            <w:r w:rsidRPr="006F2DDC">
              <w:t xml:space="preserve"> The order of each cluster from left to right should be the same as the order of the fields placed in the </w:t>
            </w:r>
            <w:r w:rsidRPr="006F2DDC">
              <w:rPr>
                <w:u w:val="single"/>
              </w:rPr>
              <w:t>Value</w:t>
            </w:r>
            <w:r w:rsidRPr="006F2DDC">
              <w:t xml:space="preserve"> section from top to bottom.  Actor should be able to rearrange the position of the fields on the </w:t>
            </w:r>
            <w:r w:rsidRPr="006F2DDC">
              <w:rPr>
                <w:u w:val="single"/>
              </w:rPr>
              <w:t>Value</w:t>
            </w:r>
            <w:r w:rsidRPr="006F2DDC">
              <w:t xml:space="preserve"> section, and system should rearrange the cluster accordingly.</w:t>
            </w:r>
          </w:p>
          <w:p w14:paraId="0DC11B97" w14:textId="77777777" w:rsidR="007628AC" w:rsidRPr="006F2DDC" w:rsidRDefault="007628AC" w:rsidP="009A61CC">
            <w:pPr>
              <w:pStyle w:val="TableText"/>
              <w:ind w:left="360"/>
            </w:pPr>
            <w:r w:rsidRPr="006F2DDC">
              <w:rPr>
                <w:b/>
                <w:bCs/>
              </w:rPr>
              <w:t>m.</w:t>
            </w:r>
            <w:r w:rsidRPr="006F2DDC">
              <w:t xml:space="preserve"> Each unique </w:t>
            </w:r>
            <w:r w:rsidRPr="006F2DDC">
              <w:rPr>
                <w:u w:val="single"/>
              </w:rPr>
              <w:t>Value</w:t>
            </w:r>
            <w:r w:rsidRPr="006F2DDC">
              <w:t xml:space="preserve">’s </w:t>
            </w:r>
            <w:r w:rsidRPr="007628AC">
              <w:rPr>
                <w:i/>
                <w:iCs/>
                <w:strike/>
                <w:highlight w:val="green"/>
              </w:rPr>
              <w:t>bar</w:t>
            </w:r>
            <w:r w:rsidRPr="007628AC">
              <w:rPr>
                <w:i/>
                <w:iCs/>
                <w:highlight w:val="green"/>
              </w:rPr>
              <w:t xml:space="preserve"> column</w:t>
            </w:r>
            <w:r w:rsidRPr="006F2DDC">
              <w:t xml:space="preserve"> within a clustered </w:t>
            </w:r>
            <w:r w:rsidRPr="006F2DDC">
              <w:rPr>
                <w:u w:val="single"/>
              </w:rPr>
              <w:t>Axis</w:t>
            </w:r>
            <w:r w:rsidRPr="006F2DDC">
              <w:t xml:space="preserve"> should have a different colour to distinguish one </w:t>
            </w:r>
            <w:r w:rsidRPr="006F2DDC">
              <w:rPr>
                <w:u w:val="single"/>
              </w:rPr>
              <w:t>Value</w:t>
            </w:r>
            <w:r w:rsidRPr="006F2DDC">
              <w:t xml:space="preserve"> field from another. System should display the same corresponding colour in the Legends formatting property.</w:t>
            </w:r>
          </w:p>
          <w:p w14:paraId="444C267A" w14:textId="77777777" w:rsidR="007628AC" w:rsidRPr="006F2DDC" w:rsidRDefault="007628AC" w:rsidP="009A61CC">
            <w:pPr>
              <w:pStyle w:val="TableText"/>
              <w:ind w:left="360"/>
            </w:pPr>
            <w:r w:rsidRPr="006F2DDC">
              <w:rPr>
                <w:b/>
                <w:bCs/>
              </w:rPr>
              <w:lastRenderedPageBreak/>
              <w:t>r.</w:t>
            </w:r>
            <w:r w:rsidRPr="006F2DDC">
              <w:t xml:space="preserve"> Y-axis marks should start either from 0 (in case all aggregated values are positive) or the minimum aggregated value from all </w:t>
            </w:r>
            <w:r w:rsidRPr="006F2DDC">
              <w:rPr>
                <w:u w:val="single"/>
              </w:rPr>
              <w:t>Value</w:t>
            </w:r>
            <w:r w:rsidRPr="006F2DDC">
              <w:t>-</w:t>
            </w:r>
            <w:r w:rsidRPr="006F2DDC">
              <w:rPr>
                <w:u w:val="single"/>
              </w:rPr>
              <w:t>Axis</w:t>
            </w:r>
            <w:r w:rsidRPr="006F2DDC">
              <w:t xml:space="preserve"> combinations (in case any aggregated value is less than 0) rounded down to a nearest mark class.</w:t>
            </w:r>
          </w:p>
          <w:p w14:paraId="386D001F" w14:textId="77777777" w:rsidR="007628AC" w:rsidRPr="006F2DDC" w:rsidRDefault="007628AC" w:rsidP="009A61CC">
            <w:pPr>
              <w:pStyle w:val="TableText"/>
              <w:ind w:left="360"/>
            </w:pPr>
            <w:r w:rsidRPr="006F2DDC">
              <w:rPr>
                <w:b/>
                <w:bCs/>
              </w:rPr>
              <w:t>s.</w:t>
            </w:r>
            <w:r w:rsidRPr="006F2DDC">
              <w:t xml:space="preserve"> Y-axis marks should end at the maximum aggregated value from all </w:t>
            </w:r>
            <w:r w:rsidRPr="006F2DDC">
              <w:rPr>
                <w:u w:val="single"/>
              </w:rPr>
              <w:t>Value</w:t>
            </w:r>
            <w:r w:rsidRPr="006F2DDC">
              <w:t>-</w:t>
            </w:r>
            <w:r w:rsidRPr="006F2DDC">
              <w:rPr>
                <w:u w:val="single"/>
              </w:rPr>
              <w:t>Axis</w:t>
            </w:r>
            <w:r w:rsidRPr="006F2DDC">
              <w:t xml:space="preserve"> combinations rounded up to a nearest mark class.</w:t>
            </w:r>
          </w:p>
          <w:p w14:paraId="48AA6B05" w14:textId="77777777" w:rsidR="007628AC" w:rsidRPr="006F2DDC" w:rsidRDefault="007628AC" w:rsidP="009A61CC">
            <w:pPr>
              <w:pStyle w:val="TableText"/>
              <w:ind w:left="360"/>
            </w:pPr>
          </w:p>
          <w:p w14:paraId="4CD87CC7" w14:textId="77777777" w:rsidR="007628AC" w:rsidRPr="006F2DDC" w:rsidRDefault="007628AC" w:rsidP="009A61CC">
            <w:pPr>
              <w:pStyle w:val="TableText"/>
              <w:ind w:left="360"/>
            </w:pPr>
          </w:p>
          <w:p w14:paraId="2837AF98" w14:textId="77777777" w:rsidR="007628AC" w:rsidRPr="006F2DDC" w:rsidRDefault="007628AC" w:rsidP="009A61CC">
            <w:pPr>
              <w:pStyle w:val="TableText"/>
              <w:ind w:left="360"/>
            </w:pPr>
            <w:r w:rsidRPr="006F2DDC">
              <w:t xml:space="preserve">In case the actor added a single field each in </w:t>
            </w:r>
            <w:r w:rsidRPr="006F2DDC">
              <w:rPr>
                <w:u w:val="single"/>
              </w:rPr>
              <w:t>Legend</w:t>
            </w:r>
            <w:r w:rsidRPr="006F2DDC">
              <w:t xml:space="preserve"> and </w:t>
            </w:r>
            <w:r w:rsidRPr="006F2DDC">
              <w:rPr>
                <w:u w:val="single"/>
              </w:rPr>
              <w:t>Value</w:t>
            </w:r>
            <w:r w:rsidRPr="006F2DDC">
              <w:t xml:space="preserve"> sections</w:t>
            </w:r>
          </w:p>
          <w:p w14:paraId="7B5810C3" w14:textId="77777777" w:rsidR="007628AC" w:rsidRPr="006F2DDC" w:rsidRDefault="007628AC" w:rsidP="009A61CC">
            <w:pPr>
              <w:pStyle w:val="TableText"/>
              <w:ind w:left="360"/>
            </w:pPr>
            <w:r w:rsidRPr="006F2DDC">
              <w:rPr>
                <w:b/>
                <w:bCs/>
              </w:rPr>
              <w:t>l.</w:t>
            </w:r>
            <w:r w:rsidRPr="006F2DDC">
              <w:t xml:space="preserve"> System should display a separate </w:t>
            </w:r>
            <w:r w:rsidR="00B46994" w:rsidRPr="007628AC">
              <w:rPr>
                <w:i/>
                <w:iCs/>
                <w:strike/>
                <w:highlight w:val="green"/>
              </w:rPr>
              <w:t>bar</w:t>
            </w:r>
            <w:r w:rsidR="00B46994" w:rsidRPr="007628AC">
              <w:rPr>
                <w:i/>
                <w:iCs/>
                <w:highlight w:val="green"/>
              </w:rPr>
              <w:t xml:space="preserve"> column</w:t>
            </w:r>
            <w:r w:rsidR="00B46994" w:rsidRPr="006F2DDC">
              <w:t xml:space="preserve"> </w:t>
            </w:r>
            <w:r w:rsidRPr="006F2DDC">
              <w:t xml:space="preserve">for each distinct value of </w:t>
            </w:r>
            <w:r w:rsidRPr="006F2DDC">
              <w:rPr>
                <w:u w:val="single"/>
              </w:rPr>
              <w:t>Legend</w:t>
            </w:r>
            <w:r w:rsidRPr="006F2DDC">
              <w:t xml:space="preserve"> and each distinct </w:t>
            </w:r>
            <w:r w:rsidRPr="006F2DDC">
              <w:rPr>
                <w:u w:val="single"/>
              </w:rPr>
              <w:t>Axis</w:t>
            </w:r>
            <w:r w:rsidRPr="006F2DDC">
              <w:t xml:space="preserve"> value, e.g. if the </w:t>
            </w:r>
            <w:r w:rsidRPr="006F2DDC">
              <w:rPr>
                <w:u w:val="single"/>
              </w:rPr>
              <w:t>Axis</w:t>
            </w:r>
            <w:r w:rsidRPr="006F2DDC">
              <w:t xml:space="preserve"> section field has 5 distinct values and </w:t>
            </w:r>
            <w:r w:rsidRPr="006F2DDC">
              <w:rPr>
                <w:u w:val="single"/>
              </w:rPr>
              <w:t>Legend</w:t>
            </w:r>
            <w:r w:rsidRPr="006F2DDC">
              <w:t xml:space="preserve"> field has 4 distinct values, system should display 5 x 4 = 20 different </w:t>
            </w:r>
            <w:r w:rsidR="00B46994" w:rsidRPr="007628AC">
              <w:rPr>
                <w:i/>
                <w:iCs/>
                <w:strike/>
                <w:highlight w:val="green"/>
              </w:rPr>
              <w:t>bar</w:t>
            </w:r>
            <w:r w:rsidR="00B46994">
              <w:rPr>
                <w:i/>
                <w:iCs/>
                <w:strike/>
                <w:highlight w:val="green"/>
              </w:rPr>
              <w:t>s</w:t>
            </w:r>
            <w:r w:rsidR="00B46994" w:rsidRPr="007628AC">
              <w:rPr>
                <w:i/>
                <w:iCs/>
                <w:highlight w:val="green"/>
              </w:rPr>
              <w:t xml:space="preserve"> columns</w:t>
            </w:r>
            <w:r w:rsidR="00B46994" w:rsidRPr="006F2DDC">
              <w:t xml:space="preserve"> </w:t>
            </w:r>
            <w:r w:rsidRPr="006F2DDC">
              <w:t>on the visual.</w:t>
            </w:r>
          </w:p>
          <w:p w14:paraId="7C881208" w14:textId="77777777" w:rsidR="007628AC" w:rsidRPr="006F2DDC" w:rsidRDefault="007628AC" w:rsidP="009A61CC">
            <w:pPr>
              <w:pStyle w:val="TableText"/>
              <w:ind w:left="360"/>
            </w:pPr>
            <w:r w:rsidRPr="006F2DDC">
              <w:rPr>
                <w:b/>
                <w:bCs/>
              </w:rPr>
              <w:t>j.</w:t>
            </w:r>
            <w:r w:rsidRPr="006F2DDC">
              <w:t xml:space="preserve"> Bars for different </w:t>
            </w:r>
            <w:r w:rsidRPr="006F2DDC">
              <w:rPr>
                <w:u w:val="single"/>
              </w:rPr>
              <w:t>Value</w:t>
            </w:r>
            <w:r w:rsidRPr="006F2DDC">
              <w:t xml:space="preserve"> fields for the same distinct </w:t>
            </w:r>
            <w:r w:rsidRPr="006F2DDC">
              <w:rPr>
                <w:u w:val="single"/>
              </w:rPr>
              <w:t>Axis</w:t>
            </w:r>
            <w:r w:rsidRPr="006F2DDC">
              <w:t xml:space="preserve"> value should be clustered together, i.e., the </w:t>
            </w:r>
            <w:r w:rsidRPr="006F2DDC">
              <w:rPr>
                <w:u w:val="single"/>
              </w:rPr>
              <w:t>Legend</w:t>
            </w:r>
            <w:r w:rsidRPr="006F2DDC">
              <w:t xml:space="preserve"> </w:t>
            </w:r>
            <w:r w:rsidRPr="007628AC">
              <w:rPr>
                <w:i/>
                <w:iCs/>
                <w:strike/>
                <w:highlight w:val="green"/>
              </w:rPr>
              <w:t>bar</w:t>
            </w:r>
            <w:r>
              <w:rPr>
                <w:i/>
                <w:iCs/>
                <w:strike/>
                <w:highlight w:val="green"/>
              </w:rPr>
              <w:t>s</w:t>
            </w:r>
            <w:r w:rsidRPr="007628AC">
              <w:rPr>
                <w:i/>
                <w:iCs/>
                <w:highlight w:val="green"/>
              </w:rPr>
              <w:t xml:space="preserve"> columns</w:t>
            </w:r>
            <w:r w:rsidRPr="006F2DDC">
              <w:t xml:space="preserve"> for each distinct Axis value should be clustered together.</w:t>
            </w:r>
          </w:p>
          <w:p w14:paraId="0B28AD3A" w14:textId="77777777" w:rsidR="007628AC" w:rsidRPr="006F2DDC" w:rsidRDefault="007628AC" w:rsidP="009A61CC">
            <w:pPr>
              <w:pStyle w:val="TableText"/>
              <w:ind w:left="360"/>
            </w:pPr>
            <w:r w:rsidRPr="006F2DDC">
              <w:rPr>
                <w:b/>
                <w:bCs/>
              </w:rPr>
              <w:t>k.</w:t>
            </w:r>
            <w:r w:rsidRPr="006F2DDC">
              <w:t xml:space="preserve"> The order of legends </w:t>
            </w:r>
            <w:r w:rsidRPr="007628AC">
              <w:rPr>
                <w:i/>
                <w:iCs/>
                <w:strike/>
                <w:highlight w:val="green"/>
              </w:rPr>
              <w:t>bar</w:t>
            </w:r>
            <w:r>
              <w:rPr>
                <w:i/>
                <w:iCs/>
                <w:strike/>
                <w:highlight w:val="green"/>
              </w:rPr>
              <w:t>s</w:t>
            </w:r>
            <w:r w:rsidRPr="007628AC">
              <w:rPr>
                <w:i/>
                <w:iCs/>
                <w:highlight w:val="green"/>
              </w:rPr>
              <w:t xml:space="preserve"> columns</w:t>
            </w:r>
            <w:r w:rsidRPr="006F2DDC">
              <w:t xml:space="preserve"> in each cluster from left to right by default should be in ascending alphabetical order of </w:t>
            </w:r>
            <w:r w:rsidRPr="006F2DDC">
              <w:rPr>
                <w:u w:val="single"/>
              </w:rPr>
              <w:t>Legend</w:t>
            </w:r>
            <w:r w:rsidRPr="006F2DDC">
              <w:t xml:space="preserve"> dimension. System should allow actor to change the order of Legend values.</w:t>
            </w:r>
          </w:p>
          <w:p w14:paraId="328A4856" w14:textId="77777777" w:rsidR="007628AC" w:rsidRPr="006F2DDC" w:rsidRDefault="007628AC" w:rsidP="009A61CC">
            <w:pPr>
              <w:pStyle w:val="TableText"/>
              <w:ind w:left="360"/>
            </w:pPr>
            <w:r w:rsidRPr="006F2DDC">
              <w:rPr>
                <w:b/>
                <w:bCs/>
              </w:rPr>
              <w:t>m.</w:t>
            </w:r>
            <w:r w:rsidRPr="006F2DDC">
              <w:t xml:space="preserve"> Each unique </w:t>
            </w:r>
            <w:r w:rsidRPr="006F2DDC">
              <w:rPr>
                <w:u w:val="single"/>
              </w:rPr>
              <w:t>Legend</w:t>
            </w:r>
            <w:r w:rsidRPr="006F2DDC">
              <w:t xml:space="preserve"> value’s </w:t>
            </w:r>
            <w:r w:rsidR="00B46994" w:rsidRPr="007628AC">
              <w:rPr>
                <w:i/>
                <w:iCs/>
                <w:strike/>
                <w:highlight w:val="green"/>
              </w:rPr>
              <w:t>bar</w:t>
            </w:r>
            <w:r w:rsidR="00B46994">
              <w:rPr>
                <w:i/>
                <w:iCs/>
                <w:strike/>
                <w:highlight w:val="green"/>
              </w:rPr>
              <w:t>s</w:t>
            </w:r>
            <w:r w:rsidR="00B46994" w:rsidRPr="007628AC">
              <w:rPr>
                <w:i/>
                <w:iCs/>
                <w:highlight w:val="green"/>
              </w:rPr>
              <w:t xml:space="preserve"> columns</w:t>
            </w:r>
            <w:r w:rsidR="00B46994" w:rsidRPr="006F2DDC">
              <w:t xml:space="preserve"> </w:t>
            </w:r>
            <w:r w:rsidRPr="006F2DDC">
              <w:t xml:space="preserve">within a clustered </w:t>
            </w:r>
            <w:r w:rsidRPr="006F2DDC">
              <w:rPr>
                <w:u w:val="single"/>
              </w:rPr>
              <w:t>Axis</w:t>
            </w:r>
            <w:r w:rsidRPr="006F2DDC">
              <w:t xml:space="preserve"> should have a different colour to distinguish one legend value from another. System should display the same corresponding colour in the Legends formatting property.</w:t>
            </w:r>
          </w:p>
          <w:p w14:paraId="7E05E2E8" w14:textId="77777777" w:rsidR="007628AC" w:rsidRPr="006F2DDC" w:rsidRDefault="007628AC" w:rsidP="009A61CC">
            <w:pPr>
              <w:pStyle w:val="TableText"/>
              <w:ind w:left="360"/>
            </w:pPr>
            <w:r w:rsidRPr="006F2DDC">
              <w:rPr>
                <w:b/>
                <w:bCs/>
              </w:rPr>
              <w:t>r.</w:t>
            </w:r>
            <w:r w:rsidRPr="006F2DDC">
              <w:t xml:space="preserve"> Y-axis marks should start either from 0 (in case all aggregated values are positive) or the minimum aggregated value from all </w:t>
            </w:r>
            <w:r w:rsidRPr="006F2DDC">
              <w:rPr>
                <w:u w:val="single"/>
              </w:rPr>
              <w:t>Value</w:t>
            </w:r>
            <w:r w:rsidRPr="006F2DDC">
              <w:t>-</w:t>
            </w:r>
            <w:r w:rsidRPr="006F2DDC">
              <w:rPr>
                <w:u w:val="single"/>
              </w:rPr>
              <w:t>Legend</w:t>
            </w:r>
            <w:r w:rsidRPr="006F2DDC">
              <w:t>-</w:t>
            </w:r>
            <w:r w:rsidRPr="006F2DDC">
              <w:rPr>
                <w:u w:val="single"/>
              </w:rPr>
              <w:t>Axis</w:t>
            </w:r>
            <w:r w:rsidRPr="006F2DDC">
              <w:t xml:space="preserve"> combinations (in case any aggregated value is less than 0) rounded down to a nearest mark class.</w:t>
            </w:r>
          </w:p>
          <w:p w14:paraId="42DECC0D" w14:textId="77777777" w:rsidR="007628AC" w:rsidRPr="006F2DDC" w:rsidRDefault="007628AC" w:rsidP="009A61CC">
            <w:pPr>
              <w:pStyle w:val="TableText"/>
              <w:ind w:left="360"/>
            </w:pPr>
            <w:r w:rsidRPr="006F2DDC">
              <w:rPr>
                <w:b/>
                <w:bCs/>
              </w:rPr>
              <w:t>s.</w:t>
            </w:r>
            <w:r w:rsidRPr="006F2DDC">
              <w:t xml:space="preserve"> Y-axis marks should end at the maximum aggregated value from all </w:t>
            </w:r>
            <w:r w:rsidRPr="006F2DDC">
              <w:rPr>
                <w:u w:val="single"/>
              </w:rPr>
              <w:t>Value</w:t>
            </w:r>
            <w:r w:rsidRPr="006F2DDC">
              <w:t>-</w:t>
            </w:r>
            <w:r w:rsidRPr="006F2DDC">
              <w:rPr>
                <w:u w:val="single"/>
              </w:rPr>
              <w:t>Legend</w:t>
            </w:r>
            <w:r w:rsidRPr="006F2DDC">
              <w:t>-</w:t>
            </w:r>
            <w:r w:rsidRPr="006F2DDC">
              <w:rPr>
                <w:u w:val="single"/>
              </w:rPr>
              <w:t>Axis</w:t>
            </w:r>
            <w:r w:rsidRPr="006F2DDC">
              <w:t xml:space="preserve"> combinations rounded up to a nearest mark class.</w:t>
            </w:r>
          </w:p>
          <w:p w14:paraId="7846EC9B" w14:textId="77777777" w:rsidR="007628AC" w:rsidRPr="006F2DDC" w:rsidRDefault="007628AC" w:rsidP="009A61CC">
            <w:pPr>
              <w:pStyle w:val="TableText"/>
              <w:ind w:left="360"/>
            </w:pPr>
          </w:p>
          <w:p w14:paraId="53EFE700" w14:textId="77777777" w:rsidR="007628AC" w:rsidRPr="006F2DDC" w:rsidRDefault="007628AC" w:rsidP="009A61CC">
            <w:pPr>
              <w:pStyle w:val="TableText"/>
              <w:ind w:left="360"/>
              <w:rPr>
                <w:b/>
                <w:bCs/>
              </w:rPr>
            </w:pPr>
          </w:p>
          <w:p w14:paraId="357DCC08" w14:textId="77777777" w:rsidR="007628AC" w:rsidRPr="006F2DDC" w:rsidRDefault="007628AC" w:rsidP="009A61CC">
            <w:pPr>
              <w:pStyle w:val="TableText"/>
              <w:ind w:left="360"/>
            </w:pPr>
            <w:r w:rsidRPr="006F2DDC">
              <w:rPr>
                <w:b/>
                <w:bCs/>
              </w:rPr>
              <w:t>n.</w:t>
            </w:r>
            <w:r w:rsidRPr="006F2DDC">
              <w:t xml:space="preserve"> </w:t>
            </w:r>
            <w:r w:rsidR="00B46994">
              <w:rPr>
                <w:i/>
                <w:iCs/>
                <w:strike/>
                <w:highlight w:val="green"/>
              </w:rPr>
              <w:t>B</w:t>
            </w:r>
            <w:r w:rsidR="00B46994" w:rsidRPr="007628AC">
              <w:rPr>
                <w:i/>
                <w:iCs/>
                <w:strike/>
                <w:highlight w:val="green"/>
              </w:rPr>
              <w:t>ar</w:t>
            </w:r>
            <w:r w:rsidR="00B46994">
              <w:rPr>
                <w:i/>
                <w:iCs/>
                <w:strike/>
                <w:highlight w:val="green"/>
              </w:rPr>
              <w:t>s</w:t>
            </w:r>
            <w:r w:rsidR="00B46994" w:rsidRPr="007628AC">
              <w:rPr>
                <w:i/>
                <w:iCs/>
                <w:highlight w:val="green"/>
              </w:rPr>
              <w:t xml:space="preserve"> </w:t>
            </w:r>
            <w:r w:rsidR="00B46994">
              <w:rPr>
                <w:i/>
                <w:iCs/>
                <w:highlight w:val="green"/>
              </w:rPr>
              <w:t>C</w:t>
            </w:r>
            <w:r w:rsidR="00B46994" w:rsidRPr="007628AC">
              <w:rPr>
                <w:i/>
                <w:iCs/>
                <w:highlight w:val="green"/>
              </w:rPr>
              <w:t>olumns</w:t>
            </w:r>
            <w:r w:rsidR="00B46994" w:rsidRPr="006F2DDC">
              <w:t xml:space="preserve"> </w:t>
            </w:r>
            <w:r w:rsidRPr="006F2DDC">
              <w:t xml:space="preserve">for different </w:t>
            </w:r>
            <w:r w:rsidRPr="006F2DDC">
              <w:rPr>
                <w:u w:val="single"/>
              </w:rPr>
              <w:t>Axis</w:t>
            </w:r>
            <w:r w:rsidRPr="006F2DDC">
              <w:t xml:space="preserve"> values should have same colour.</w:t>
            </w:r>
          </w:p>
          <w:p w14:paraId="3609315D" w14:textId="77777777" w:rsidR="007628AC" w:rsidRPr="006F2DDC" w:rsidRDefault="007628AC" w:rsidP="009A61CC">
            <w:pPr>
              <w:pStyle w:val="TableText"/>
              <w:ind w:left="360"/>
            </w:pPr>
            <w:r w:rsidRPr="006F2DDC">
              <w:rPr>
                <w:b/>
                <w:bCs/>
              </w:rPr>
              <w:t>p.</w:t>
            </w:r>
            <w:r w:rsidRPr="006F2DDC">
              <w:t xml:space="preserve"> The width of each </w:t>
            </w:r>
            <w:r w:rsidR="00B46994" w:rsidRPr="007628AC">
              <w:rPr>
                <w:i/>
                <w:iCs/>
                <w:strike/>
                <w:highlight w:val="green"/>
              </w:rPr>
              <w:t>bar</w:t>
            </w:r>
            <w:r w:rsidR="00B46994" w:rsidRPr="007628AC">
              <w:rPr>
                <w:i/>
                <w:iCs/>
                <w:highlight w:val="green"/>
              </w:rPr>
              <w:t xml:space="preserve"> column</w:t>
            </w:r>
            <w:r w:rsidR="00B46994" w:rsidRPr="006F2DDC">
              <w:t xml:space="preserve"> </w:t>
            </w:r>
            <w:r w:rsidRPr="006F2DDC">
              <w:t>should be equal in the graph. System should allow actor to change the width in the formatting properties.</w:t>
            </w:r>
          </w:p>
          <w:p w14:paraId="19B78A30" w14:textId="77777777" w:rsidR="007628AC" w:rsidRPr="006F2DDC" w:rsidRDefault="007628AC" w:rsidP="009A61CC">
            <w:pPr>
              <w:pStyle w:val="TableText"/>
              <w:ind w:left="360"/>
            </w:pPr>
            <w:r w:rsidRPr="006F2DDC">
              <w:rPr>
                <w:b/>
                <w:bCs/>
              </w:rPr>
              <w:t>q.</w:t>
            </w:r>
            <w:r w:rsidRPr="006F2DDC">
              <w:t xml:space="preserve"> The length of each </w:t>
            </w:r>
            <w:r w:rsidR="00B46994" w:rsidRPr="007628AC">
              <w:rPr>
                <w:i/>
                <w:iCs/>
                <w:strike/>
                <w:highlight w:val="green"/>
              </w:rPr>
              <w:t>bar</w:t>
            </w:r>
            <w:r w:rsidR="00B46994" w:rsidRPr="007628AC">
              <w:rPr>
                <w:i/>
                <w:iCs/>
                <w:highlight w:val="green"/>
              </w:rPr>
              <w:t xml:space="preserve"> column</w:t>
            </w:r>
            <w:r w:rsidR="00B46994" w:rsidRPr="006F2DDC">
              <w:t xml:space="preserve"> </w:t>
            </w:r>
            <w:r w:rsidRPr="006F2DDC">
              <w:t xml:space="preserve">as projected from the Y-axis marks should be equal to the aggregation of the corresponding </w:t>
            </w:r>
            <w:r w:rsidRPr="006F2DDC">
              <w:rPr>
                <w:u w:val="single"/>
              </w:rPr>
              <w:t>Value</w:t>
            </w:r>
            <w:r w:rsidRPr="006F2DDC">
              <w:t xml:space="preserve"> field.</w:t>
            </w:r>
          </w:p>
          <w:p w14:paraId="313D1F44" w14:textId="77777777" w:rsidR="007628AC" w:rsidRPr="006F2DDC" w:rsidRDefault="007628AC" w:rsidP="009A61CC">
            <w:pPr>
              <w:pStyle w:val="TableText"/>
              <w:ind w:left="360"/>
            </w:pPr>
            <w:r w:rsidRPr="006F2DDC">
              <w:rPr>
                <w:b/>
                <w:bCs/>
              </w:rPr>
              <w:t>t.</w:t>
            </w:r>
            <w:r w:rsidRPr="006F2DDC">
              <w:t xml:space="preserve"> By default, system should aggregate </w:t>
            </w:r>
            <w:r w:rsidRPr="006F2DDC">
              <w:rPr>
                <w:u w:val="single"/>
              </w:rPr>
              <w:t>Value</w:t>
            </w:r>
            <w:r w:rsidRPr="006F2DDC">
              <w:t xml:space="preserve"> fields to their </w:t>
            </w:r>
            <w:r w:rsidRPr="006F2DDC">
              <w:rPr>
                <w:u w:val="single"/>
              </w:rPr>
              <w:t>Sum</w:t>
            </w:r>
            <w:r w:rsidRPr="006F2DDC">
              <w:t xml:space="preserve"> (in case of a </w:t>
            </w:r>
            <w:r w:rsidRPr="006F2DDC">
              <w:rPr>
                <w:u w:val="single"/>
              </w:rPr>
              <w:t>Measure</w:t>
            </w:r>
            <w:r w:rsidRPr="006F2DDC">
              <w:t xml:space="preserve"> field dropped in the </w:t>
            </w:r>
            <w:r w:rsidRPr="006F2DDC">
              <w:rPr>
                <w:u w:val="single"/>
              </w:rPr>
              <w:t>Value</w:t>
            </w:r>
            <w:r w:rsidRPr="006F2DDC">
              <w:t xml:space="preserve"> section) and to their </w:t>
            </w:r>
            <w:r w:rsidRPr="006F2DDC">
              <w:rPr>
                <w:u w:val="single"/>
              </w:rPr>
              <w:t>Count</w:t>
            </w:r>
            <w:r w:rsidRPr="006F2DDC">
              <w:t xml:space="preserve"> (in case of a </w:t>
            </w:r>
            <w:r w:rsidRPr="006F2DDC">
              <w:rPr>
                <w:u w:val="single"/>
              </w:rPr>
              <w:t>Dimension</w:t>
            </w:r>
            <w:r w:rsidRPr="006F2DDC">
              <w:t xml:space="preserve"> field dropped in the </w:t>
            </w:r>
            <w:r w:rsidRPr="006F2DDC">
              <w:rPr>
                <w:u w:val="single"/>
              </w:rPr>
              <w:t>Value</w:t>
            </w:r>
            <w:r w:rsidRPr="006F2DDC">
              <w:t xml:space="preserve"> section) at the grain of the </w:t>
            </w:r>
            <w:r w:rsidRPr="006F2DDC">
              <w:rPr>
                <w:u w:val="single"/>
              </w:rPr>
              <w:t>Axis</w:t>
            </w:r>
            <w:r w:rsidRPr="006F2DDC">
              <w:t xml:space="preserve"> (or </w:t>
            </w:r>
            <w:r w:rsidRPr="006F2DDC">
              <w:rPr>
                <w:u w:val="single"/>
              </w:rPr>
              <w:t>Axis</w:t>
            </w:r>
            <w:r w:rsidRPr="006F2DDC">
              <w:t>-</w:t>
            </w:r>
            <w:r w:rsidRPr="006F2DDC">
              <w:rPr>
                <w:u w:val="single"/>
              </w:rPr>
              <w:t>Legend</w:t>
            </w:r>
            <w:r w:rsidRPr="006F2DDC">
              <w:t>) field.</w:t>
            </w:r>
          </w:p>
          <w:p w14:paraId="10E546A7" w14:textId="77777777" w:rsidR="007628AC" w:rsidRPr="006F2DDC" w:rsidRDefault="007628AC" w:rsidP="009A61CC">
            <w:pPr>
              <w:pStyle w:val="TableText"/>
              <w:ind w:left="360"/>
            </w:pPr>
            <w:r w:rsidRPr="006F2DDC">
              <w:rPr>
                <w:b/>
                <w:bCs/>
              </w:rPr>
              <w:lastRenderedPageBreak/>
              <w:t>u.</w:t>
            </w:r>
            <w:r w:rsidRPr="006F2DDC">
              <w:t xml:space="preserve"> On clicking the ellipsis (3 dots) next to any field in the </w:t>
            </w:r>
            <w:r w:rsidRPr="006F2DDC">
              <w:rPr>
                <w:u w:val="single"/>
              </w:rPr>
              <w:t>Value</w:t>
            </w:r>
            <w:r w:rsidRPr="006F2DDC">
              <w:t xml:space="preserve"> or </w:t>
            </w:r>
            <w:r w:rsidRPr="006F2DDC">
              <w:rPr>
                <w:u w:val="single"/>
              </w:rPr>
              <w:t>Tooltip</w:t>
            </w:r>
            <w:r w:rsidRPr="006F2DDC">
              <w:t xml:space="preserve"> sections, system should display a context menu item: </w:t>
            </w:r>
            <w:r w:rsidRPr="006F2DDC">
              <w:rPr>
                <w:u w:val="single"/>
              </w:rPr>
              <w:t>Aggregation</w:t>
            </w:r>
            <w:r w:rsidRPr="006F2DDC">
              <w:t>.</w:t>
            </w:r>
          </w:p>
          <w:p w14:paraId="46D42B11" w14:textId="77777777" w:rsidR="007628AC" w:rsidRPr="006F2DDC" w:rsidRDefault="007628AC" w:rsidP="009A61CC">
            <w:pPr>
              <w:pStyle w:val="TableText"/>
              <w:ind w:left="360"/>
            </w:pPr>
            <w:r w:rsidRPr="006F2DDC">
              <w:rPr>
                <w:b/>
                <w:bCs/>
              </w:rPr>
              <w:t>y.</w:t>
            </w:r>
            <w:r w:rsidRPr="006F2DDC">
              <w:t xml:space="preserve"> System should update the </w:t>
            </w:r>
            <w:r w:rsidR="00B46994" w:rsidRPr="007628AC">
              <w:rPr>
                <w:i/>
                <w:iCs/>
                <w:strike/>
                <w:highlight w:val="green"/>
              </w:rPr>
              <w:t>bar</w:t>
            </w:r>
            <w:r w:rsidR="00B46994" w:rsidRPr="007628AC">
              <w:rPr>
                <w:i/>
                <w:iCs/>
                <w:highlight w:val="green"/>
              </w:rPr>
              <w:t xml:space="preserve"> column</w:t>
            </w:r>
            <w:r w:rsidR="00B46994" w:rsidRPr="006F2DDC">
              <w:t xml:space="preserve"> </w:t>
            </w:r>
            <w:r w:rsidRPr="006F2DDC">
              <w:t>chart to display the aggregated value as per selected aggregation option.</w:t>
            </w:r>
          </w:p>
          <w:p w14:paraId="54850012" w14:textId="77777777" w:rsidR="007628AC" w:rsidRPr="006F2DDC" w:rsidRDefault="007628AC" w:rsidP="009A61CC">
            <w:pPr>
              <w:pStyle w:val="TableText"/>
              <w:ind w:left="360"/>
              <w:rPr>
                <w:b/>
                <w:bCs/>
                <w:u w:val="single"/>
              </w:rPr>
            </w:pPr>
          </w:p>
          <w:p w14:paraId="0D6084AA" w14:textId="77777777" w:rsidR="007628AC" w:rsidRPr="006F2DDC" w:rsidRDefault="007628AC" w:rsidP="00F454DB">
            <w:pPr>
              <w:pStyle w:val="TableText"/>
              <w:numPr>
                <w:ilvl w:val="1"/>
                <w:numId w:val="165"/>
              </w:numPr>
              <w:rPr>
                <w:b/>
                <w:bCs/>
              </w:rPr>
            </w:pPr>
            <w:r w:rsidRPr="006F2DDC">
              <w:rPr>
                <w:b/>
                <w:bCs/>
                <w:u w:val="single"/>
              </w:rPr>
              <w:t>Formatting</w:t>
            </w:r>
          </w:p>
          <w:p w14:paraId="4ACE243B" w14:textId="77777777" w:rsidR="007628AC" w:rsidRPr="006F2DDC" w:rsidRDefault="007628AC" w:rsidP="00F454DB">
            <w:pPr>
              <w:pStyle w:val="TableText"/>
              <w:numPr>
                <w:ilvl w:val="0"/>
                <w:numId w:val="249"/>
              </w:numPr>
            </w:pPr>
            <w:r w:rsidRPr="006F2DDC">
              <w:t xml:space="preserve">Under the </w:t>
            </w:r>
            <w:r w:rsidRPr="006F2DDC">
              <w:rPr>
                <w:u w:val="single"/>
              </w:rPr>
              <w:t>Formatting</w:t>
            </w:r>
            <w:r w:rsidRPr="006F2DDC">
              <w:t xml:space="preserve"> section, system should display the following sections: </w:t>
            </w:r>
          </w:p>
          <w:p w14:paraId="6150C74B" w14:textId="77777777" w:rsidR="007628AC" w:rsidRPr="006F2DDC" w:rsidRDefault="007628AC" w:rsidP="00F454DB">
            <w:pPr>
              <w:pStyle w:val="TableText"/>
              <w:numPr>
                <w:ilvl w:val="0"/>
                <w:numId w:val="249"/>
              </w:numPr>
            </w:pPr>
            <w:r w:rsidRPr="006F2DDC">
              <w:t xml:space="preserve">If actor selects the </w:t>
            </w:r>
            <w:r w:rsidRPr="006F2DDC">
              <w:rPr>
                <w:b/>
                <w:bCs/>
                <w:u w:val="single"/>
              </w:rPr>
              <w:t>Title</w:t>
            </w:r>
            <w:r w:rsidRPr="006F2DDC">
              <w:t xml:space="preserve"> section to update the title, system should ask for the following: </w:t>
            </w:r>
          </w:p>
          <w:p w14:paraId="72FA7C9B" w14:textId="77777777" w:rsidR="007628AC" w:rsidRPr="006F2DDC" w:rsidRDefault="007628AC" w:rsidP="00F454DB">
            <w:pPr>
              <w:pStyle w:val="TableText"/>
              <w:numPr>
                <w:ilvl w:val="2"/>
                <w:numId w:val="249"/>
              </w:numPr>
            </w:pPr>
            <w:r w:rsidRPr="006F2DDC">
              <w:t xml:space="preserve">Check box for showing the title, If the actor selects the check box, then the title should get displayed in the graph and should be invisible after unselect the check box. System should display the </w:t>
            </w:r>
            <w:r w:rsidRPr="006F2DDC">
              <w:rPr>
                <w:u w:val="single"/>
              </w:rPr>
              <w:t>Text</w:t>
            </w:r>
            <w:r w:rsidRPr="006F2DDC">
              <w:t xml:space="preserve"> field as blank by default.</w:t>
            </w:r>
          </w:p>
          <w:p w14:paraId="0E8B49E3" w14:textId="77777777" w:rsidR="007628AC" w:rsidRPr="006F2DDC" w:rsidRDefault="007628AC" w:rsidP="00F454DB">
            <w:pPr>
              <w:pStyle w:val="TableText"/>
              <w:numPr>
                <w:ilvl w:val="2"/>
                <w:numId w:val="249"/>
              </w:numPr>
            </w:pPr>
            <w:r w:rsidRPr="006F2DDC">
              <w:t>Text Field to enter the title of the graph. System should provide options to the actor to create a dynamically generated title using all fields of the dataset along with standard HTML formatting.</w:t>
            </w:r>
          </w:p>
          <w:p w14:paraId="109E3B72" w14:textId="77777777" w:rsidR="007628AC" w:rsidRPr="006F2DDC" w:rsidRDefault="007628AC" w:rsidP="00F454DB">
            <w:pPr>
              <w:pStyle w:val="TableText"/>
              <w:numPr>
                <w:ilvl w:val="2"/>
                <w:numId w:val="249"/>
              </w:numPr>
            </w:pPr>
            <w:r w:rsidRPr="006F2DDC">
              <w:rPr>
                <w:u w:val="single"/>
              </w:rPr>
              <w:t>Title Alignment</w:t>
            </w:r>
            <w:r w:rsidRPr="006F2DDC">
              <w:t>: Whether the title to be displayed with be at left, centre, right.</w:t>
            </w:r>
          </w:p>
          <w:p w14:paraId="215B3DD0" w14:textId="77777777" w:rsidR="007628AC" w:rsidRPr="006F2DDC" w:rsidRDefault="007628AC" w:rsidP="00F454DB">
            <w:pPr>
              <w:pStyle w:val="TableText"/>
              <w:numPr>
                <w:ilvl w:val="2"/>
                <w:numId w:val="249"/>
              </w:numPr>
            </w:pPr>
            <w:r w:rsidRPr="006F2DDC">
              <w:rPr>
                <w:u w:val="single"/>
              </w:rPr>
              <w:t>Distance from Top</w:t>
            </w:r>
            <w:r w:rsidRPr="006F2DDC">
              <w:t>: How far from the top of the visual space does the title need to be.</w:t>
            </w:r>
          </w:p>
          <w:p w14:paraId="445F0D49" w14:textId="77777777" w:rsidR="007628AC" w:rsidRPr="006F2DDC" w:rsidRDefault="007628AC" w:rsidP="00F454DB">
            <w:pPr>
              <w:pStyle w:val="TableText"/>
              <w:numPr>
                <w:ilvl w:val="2"/>
                <w:numId w:val="249"/>
              </w:numPr>
            </w:pPr>
            <w:r w:rsidRPr="006F2DDC">
              <w:t xml:space="preserve">Drop down to select the </w:t>
            </w:r>
            <w:r w:rsidRPr="006F2DDC">
              <w:rPr>
                <w:b/>
                <w:bCs/>
                <w:u w:val="single"/>
              </w:rPr>
              <w:t>font size</w:t>
            </w:r>
            <w:r w:rsidRPr="006F2DDC">
              <w:t xml:space="preserve"> of the font. The actor should be able to either select or manually enter the font size of the title of graph between 6 and 72 </w:t>
            </w:r>
            <w:proofErr w:type="spellStart"/>
            <w:r w:rsidRPr="006F2DDC">
              <w:t>pt</w:t>
            </w:r>
            <w:proofErr w:type="spellEnd"/>
            <w:r w:rsidRPr="006F2DDC">
              <w:t xml:space="preserve"> (points). System should display the Font Size as 12 </w:t>
            </w:r>
            <w:proofErr w:type="spellStart"/>
            <w:r w:rsidRPr="006F2DDC">
              <w:t>pt</w:t>
            </w:r>
            <w:proofErr w:type="spellEnd"/>
            <w:r w:rsidRPr="006F2DDC">
              <w:t xml:space="preserve"> by default (when </w:t>
            </w:r>
            <w:r w:rsidR="00B46994">
              <w:t>the</w:t>
            </w:r>
            <w:r w:rsidRPr="006F2DDC">
              <w:t xml:space="preserve"> chart is selected for the first time in the Visual Properties Pane).</w:t>
            </w:r>
          </w:p>
          <w:p w14:paraId="0D8D7041" w14:textId="77777777" w:rsidR="007628AC" w:rsidRPr="006F2DDC" w:rsidRDefault="007628AC" w:rsidP="00F454DB">
            <w:pPr>
              <w:pStyle w:val="TableText"/>
              <w:numPr>
                <w:ilvl w:val="2"/>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06183313"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696C21FD"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Sans-Serif. It should be </w:t>
            </w:r>
            <w:r w:rsidRPr="006F2DDC">
              <w:rPr>
                <w:b/>
                <w:bCs/>
              </w:rPr>
              <w:t>Serif</w:t>
            </w:r>
            <w:r w:rsidRPr="006F2DDC">
              <w:t xml:space="preserve"> by default.</w:t>
            </w:r>
          </w:p>
          <w:p w14:paraId="7460C8B0" w14:textId="77777777" w:rsidR="007628AC" w:rsidRPr="006F2DDC" w:rsidRDefault="007628AC" w:rsidP="00F454DB">
            <w:pPr>
              <w:pStyle w:val="TableText"/>
              <w:numPr>
                <w:ilvl w:val="2"/>
                <w:numId w:val="249"/>
              </w:numPr>
            </w:pPr>
            <w:r w:rsidRPr="006F2DDC">
              <w:lastRenderedPageBreak/>
              <w:t xml:space="preserve">Actor should be able to change the </w:t>
            </w:r>
            <w:r w:rsidRPr="006F2DDC">
              <w:rPr>
                <w:b/>
                <w:bCs/>
                <w:u w:val="single"/>
              </w:rPr>
              <w:t>font colour</w:t>
            </w:r>
            <w:r w:rsidRPr="006F2DDC">
              <w:t xml:space="preserve"> of the title by selecting the colour from the palette</w:t>
            </w:r>
          </w:p>
          <w:p w14:paraId="400009B7" w14:textId="77777777" w:rsidR="007628AC" w:rsidRPr="006F2DDC" w:rsidRDefault="007628AC" w:rsidP="00F454DB">
            <w:pPr>
              <w:pStyle w:val="TableText"/>
              <w:numPr>
                <w:ilvl w:val="2"/>
                <w:numId w:val="249"/>
              </w:numPr>
            </w:pPr>
            <w:r w:rsidRPr="006F2DDC">
              <w:t xml:space="preserve">User should be able to select the width of the </w:t>
            </w:r>
            <w:r w:rsidRPr="006F2DDC">
              <w:rPr>
                <w:b/>
                <w:bCs/>
                <w:u w:val="single"/>
              </w:rPr>
              <w:t>border</w:t>
            </w:r>
            <w:r w:rsidRPr="006F2DDC">
              <w:t xml:space="preserve"> of title. The actor should be able to either select or manually enter the font size of the title of graph between 0 and 20 </w:t>
            </w:r>
            <w:proofErr w:type="spellStart"/>
            <w:r w:rsidRPr="006F2DDC">
              <w:t>pt</w:t>
            </w:r>
            <w:proofErr w:type="spellEnd"/>
            <w:r w:rsidRPr="006F2DDC">
              <w:t xml:space="preserve"> (points). System should display the width as 0 </w:t>
            </w:r>
            <w:proofErr w:type="spellStart"/>
            <w:r w:rsidRPr="006F2DDC">
              <w:t>pt</w:t>
            </w:r>
            <w:proofErr w:type="spellEnd"/>
            <w:r w:rsidRPr="006F2DDC">
              <w:t xml:space="preserve"> by default.</w:t>
            </w:r>
          </w:p>
          <w:p w14:paraId="5C817C08" w14:textId="77777777" w:rsidR="007628AC" w:rsidRPr="006F2DDC" w:rsidRDefault="007628AC" w:rsidP="00F454DB">
            <w:pPr>
              <w:pStyle w:val="TableText"/>
              <w:numPr>
                <w:ilvl w:val="2"/>
                <w:numId w:val="249"/>
              </w:numPr>
            </w:pPr>
            <w:r w:rsidRPr="006F2DDC">
              <w:t xml:space="preserve">Actor should be able to change the </w:t>
            </w:r>
            <w:r w:rsidRPr="006F2DDC">
              <w:rPr>
                <w:b/>
                <w:bCs/>
                <w:u w:val="single"/>
              </w:rPr>
              <w:t>Border Colour</w:t>
            </w:r>
            <w:r w:rsidRPr="006F2DDC">
              <w:t xml:space="preserve"> of the title by selecting the colour from the palette. It should be black (#000000) by default.</w:t>
            </w:r>
          </w:p>
          <w:p w14:paraId="6E8034D7" w14:textId="77777777" w:rsidR="007628AC" w:rsidRPr="006F2DDC" w:rsidRDefault="007628AC" w:rsidP="00F454DB">
            <w:pPr>
              <w:pStyle w:val="TableText"/>
              <w:numPr>
                <w:ilvl w:val="2"/>
                <w:numId w:val="249"/>
              </w:numPr>
            </w:pPr>
            <w:r w:rsidRPr="006F2DDC">
              <w:t xml:space="preserve">Actor should be able to change the </w:t>
            </w:r>
            <w:r w:rsidRPr="006F2DDC">
              <w:rPr>
                <w:b/>
                <w:bCs/>
                <w:u w:val="single"/>
              </w:rPr>
              <w:t>Background colour</w:t>
            </w:r>
            <w:r w:rsidRPr="006F2DDC">
              <w:t xml:space="preserve"> of the title by selecting the colour from the palette. System should display the Background Colour as None by default.</w:t>
            </w:r>
          </w:p>
          <w:p w14:paraId="47781890" w14:textId="77777777" w:rsidR="007628AC" w:rsidRPr="006F2DDC" w:rsidRDefault="007628AC" w:rsidP="00F454DB">
            <w:pPr>
              <w:pStyle w:val="TableText"/>
              <w:numPr>
                <w:ilvl w:val="2"/>
                <w:numId w:val="249"/>
              </w:numPr>
            </w:pPr>
            <w:r w:rsidRPr="006F2DDC">
              <w:t xml:space="preserve">User should be able to select the padding width of title. The actor should be able to either select or manually enter the font size of the title of graph between 2 and 20 </w:t>
            </w:r>
            <w:proofErr w:type="spellStart"/>
            <w:r w:rsidRPr="006F2DDC">
              <w:t>pt</w:t>
            </w:r>
            <w:proofErr w:type="spellEnd"/>
            <w:r w:rsidRPr="006F2DDC">
              <w:t xml:space="preserve"> (points). System should display the width as 8 </w:t>
            </w:r>
            <w:proofErr w:type="spellStart"/>
            <w:r w:rsidRPr="006F2DDC">
              <w:t>pt</w:t>
            </w:r>
            <w:proofErr w:type="spellEnd"/>
            <w:r w:rsidRPr="006F2DDC">
              <w:t xml:space="preserve"> by default.</w:t>
            </w:r>
          </w:p>
          <w:p w14:paraId="65531AE9" w14:textId="77777777" w:rsidR="007628AC" w:rsidRPr="006F2DDC" w:rsidRDefault="007628AC" w:rsidP="009A61CC">
            <w:pPr>
              <w:pStyle w:val="TableText"/>
              <w:ind w:left="2700"/>
            </w:pPr>
          </w:p>
          <w:p w14:paraId="403C4B3D" w14:textId="77777777" w:rsidR="007628AC" w:rsidRPr="006F2DDC" w:rsidRDefault="007628AC" w:rsidP="00F454DB">
            <w:pPr>
              <w:pStyle w:val="TableText"/>
              <w:numPr>
                <w:ilvl w:val="0"/>
                <w:numId w:val="249"/>
              </w:numPr>
            </w:pPr>
            <w:r w:rsidRPr="006F2DDC">
              <w:t xml:space="preserve">If actor selects the </w:t>
            </w:r>
            <w:r w:rsidRPr="006F2DDC">
              <w:rPr>
                <w:b/>
                <w:bCs/>
                <w:u w:val="single"/>
              </w:rPr>
              <w:t xml:space="preserve">X Axis </w:t>
            </w:r>
            <w:r w:rsidRPr="006F2DDC">
              <w:t xml:space="preserve">section, system should ask for the following: </w:t>
            </w:r>
          </w:p>
          <w:p w14:paraId="641F40E5" w14:textId="77777777" w:rsidR="007628AC" w:rsidRDefault="007628AC" w:rsidP="00F454DB">
            <w:pPr>
              <w:pStyle w:val="TableText"/>
              <w:numPr>
                <w:ilvl w:val="2"/>
                <w:numId w:val="249"/>
              </w:numPr>
            </w:pPr>
            <w:r w:rsidRPr="006F2DDC">
              <w:rPr>
                <w:b/>
                <w:bCs/>
              </w:rPr>
              <w:t>Show labels:</w:t>
            </w:r>
            <w:r w:rsidRPr="006F2DDC">
              <w:t xml:space="preserve"> As the actor selects the check box, the labels should be visible on the axis of the graph</w:t>
            </w:r>
          </w:p>
          <w:p w14:paraId="1E0973F3" w14:textId="77777777" w:rsidR="007628AC" w:rsidRPr="006F2DDC" w:rsidRDefault="007628AC" w:rsidP="00F454DB">
            <w:pPr>
              <w:pStyle w:val="TableText"/>
              <w:numPr>
                <w:ilvl w:val="2"/>
                <w:numId w:val="249"/>
              </w:numPr>
            </w:pPr>
            <w:r>
              <w:rPr>
                <w:b/>
                <w:bCs/>
              </w:rPr>
              <w:t>Position:</w:t>
            </w:r>
            <w:r>
              <w:t xml:space="preserve"> The actor should be able select between Top/Bottom position to set the axis in a visual.</w:t>
            </w:r>
          </w:p>
          <w:p w14:paraId="6BB1F430" w14:textId="77777777" w:rsidR="007628AC" w:rsidRPr="006F2DDC" w:rsidRDefault="007628AC" w:rsidP="00F454DB">
            <w:pPr>
              <w:pStyle w:val="TableText"/>
              <w:numPr>
                <w:ilvl w:val="2"/>
                <w:numId w:val="249"/>
              </w:numPr>
            </w:pPr>
            <w:r w:rsidRPr="006F2DDC">
              <w:rPr>
                <w:b/>
                <w:bCs/>
              </w:rPr>
              <w:t>Show ticks:</w:t>
            </w:r>
            <w:r w:rsidRPr="006F2DDC">
              <w:t xml:space="preserve"> As the actor selects the check box, the ticks should be visible on the axis of the graph</w:t>
            </w:r>
          </w:p>
          <w:p w14:paraId="24F1B725" w14:textId="77777777" w:rsidR="007628AC" w:rsidRPr="006F2DDC" w:rsidRDefault="007628AC" w:rsidP="00F454DB">
            <w:pPr>
              <w:pStyle w:val="TableText"/>
              <w:numPr>
                <w:ilvl w:val="2"/>
                <w:numId w:val="249"/>
              </w:numPr>
            </w:pPr>
            <w:r w:rsidRPr="006F2DDC">
              <w:t xml:space="preserve">If actor clicked on the </w:t>
            </w:r>
            <w:r w:rsidRPr="006F2DDC">
              <w:rPr>
                <w:b/>
                <w:bCs/>
              </w:rPr>
              <w:t>Show ticks</w:t>
            </w:r>
            <w:r w:rsidRPr="006F2DDC">
              <w:t xml:space="preserve"> check box, following sub-options should become visible:</w:t>
            </w:r>
          </w:p>
          <w:p w14:paraId="680BDAE2" w14:textId="77777777" w:rsidR="007628AC" w:rsidRPr="006F2DDC" w:rsidRDefault="007628AC" w:rsidP="00F454DB">
            <w:pPr>
              <w:pStyle w:val="TableText"/>
              <w:numPr>
                <w:ilvl w:val="3"/>
                <w:numId w:val="249"/>
              </w:numPr>
            </w:pPr>
            <w:r w:rsidRPr="006F2DDC">
              <w:rPr>
                <w:b/>
                <w:bCs/>
              </w:rPr>
              <w:t>Major Tick Marks</w:t>
            </w:r>
            <w:r w:rsidRPr="006F2DDC">
              <w:t>: System should display tick mark with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29D90524" w14:textId="77777777" w:rsidR="007628AC" w:rsidRPr="006F2DDC" w:rsidRDefault="007628AC" w:rsidP="00F454DB">
            <w:pPr>
              <w:pStyle w:val="TableText"/>
              <w:numPr>
                <w:ilvl w:val="3"/>
                <w:numId w:val="249"/>
              </w:numPr>
            </w:pPr>
            <w:r w:rsidRPr="006F2DDC">
              <w:rPr>
                <w:b/>
                <w:bCs/>
              </w:rPr>
              <w:lastRenderedPageBreak/>
              <w:t>Minor Tick Marks</w:t>
            </w:r>
            <w:r w:rsidRPr="006F2DDC">
              <w:t>: System should display tick mark without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05A70548" w14:textId="77777777" w:rsidR="007628AC" w:rsidRPr="006F2DDC" w:rsidRDefault="007628AC" w:rsidP="009A61CC">
            <w:pPr>
              <w:pStyle w:val="TableText"/>
            </w:pPr>
          </w:p>
          <w:p w14:paraId="73824E68" w14:textId="77777777" w:rsidR="007628AC" w:rsidRPr="006F2DDC" w:rsidRDefault="007628AC" w:rsidP="00F454DB">
            <w:pPr>
              <w:pStyle w:val="TableText"/>
              <w:numPr>
                <w:ilvl w:val="2"/>
                <w:numId w:val="249"/>
              </w:numPr>
            </w:pPr>
            <w:r w:rsidRPr="006F2DDC">
              <w:rPr>
                <w:b/>
                <w:bCs/>
              </w:rPr>
              <w:t>Rotation Angle:</w:t>
            </w:r>
            <w:r w:rsidRPr="006F2DDC">
              <w:t xml:space="preserve"> The actor should be able to rotate the angle of the axis labels. User should be able to change the angle from a range of 0 degree to 90 degree with an interval of 10-10 degrees</w:t>
            </w:r>
          </w:p>
          <w:p w14:paraId="6906CEE9" w14:textId="77777777" w:rsidR="007628AC" w:rsidRPr="006F2DDC" w:rsidRDefault="007628AC" w:rsidP="00F454DB">
            <w:pPr>
              <w:pStyle w:val="TableText"/>
              <w:numPr>
                <w:ilvl w:val="2"/>
                <w:numId w:val="249"/>
              </w:numPr>
            </w:pPr>
            <w:r w:rsidRPr="006F2DDC">
              <w:rPr>
                <w:b/>
                <w:bCs/>
              </w:rPr>
              <w:t>Margin:</w:t>
            </w:r>
            <w:r w:rsidRPr="006F2DDC">
              <w:t xml:space="preserve"> Actor should be able to select the margin from the drop down. Higher the margin would result increase the distance of label from the axis</w:t>
            </w:r>
          </w:p>
          <w:p w14:paraId="453CA679" w14:textId="77777777" w:rsidR="007628AC" w:rsidRPr="006F2DDC" w:rsidRDefault="007628AC" w:rsidP="00F454DB">
            <w:pPr>
              <w:pStyle w:val="TableText"/>
              <w:numPr>
                <w:ilvl w:val="2"/>
                <w:numId w:val="249"/>
              </w:numPr>
              <w:ind w:left="3060"/>
            </w:pPr>
            <w:r w:rsidRPr="006F2DDC">
              <w:rPr>
                <w:b/>
                <w:bCs/>
              </w:rPr>
              <w:t>Label Max Length:</w:t>
            </w:r>
            <w:r w:rsidRPr="006F2DDC">
              <w:t xml:space="preserve"> User should be able to select the maximum length of the label by selecting the number of characters from the drop down.</w:t>
            </w:r>
          </w:p>
          <w:p w14:paraId="42CB4407" w14:textId="77777777" w:rsidR="007628AC" w:rsidRPr="006F2DDC" w:rsidRDefault="007628AC" w:rsidP="00F454DB">
            <w:pPr>
              <w:pStyle w:val="TableText"/>
              <w:numPr>
                <w:ilvl w:val="2"/>
                <w:numId w:val="249"/>
              </w:numPr>
            </w:pPr>
            <w:r w:rsidRPr="006F2DDC">
              <w:t xml:space="preserve">Drop down to select the </w:t>
            </w:r>
            <w:r w:rsidRPr="006F2DDC">
              <w:rPr>
                <w:b/>
                <w:bCs/>
                <w:u w:val="single"/>
              </w:rPr>
              <w:t>font size</w:t>
            </w:r>
            <w:r w:rsidRPr="006F2DDC">
              <w:t xml:space="preserve"> of the font. The actor should be able to either select or manually enter the font size of the title of graph between 6 and 72 </w:t>
            </w:r>
            <w:proofErr w:type="spellStart"/>
            <w:r w:rsidRPr="006F2DDC">
              <w:t>pt</w:t>
            </w:r>
            <w:proofErr w:type="spellEnd"/>
            <w:r w:rsidRPr="006F2DDC">
              <w:t xml:space="preserve"> (points). System should display the Font Size as 12 </w:t>
            </w:r>
            <w:proofErr w:type="spellStart"/>
            <w:r w:rsidRPr="006F2DDC">
              <w:t>pt</w:t>
            </w:r>
            <w:proofErr w:type="spellEnd"/>
            <w:r w:rsidRPr="006F2DDC">
              <w:t xml:space="preserve"> by default (when bar chart is selected for the first time in the Visual Properties Pane).</w:t>
            </w:r>
          </w:p>
          <w:p w14:paraId="0AFD92BE" w14:textId="77777777" w:rsidR="007628AC" w:rsidRPr="006F2DDC" w:rsidRDefault="007628AC" w:rsidP="00F454DB">
            <w:pPr>
              <w:pStyle w:val="TableText"/>
              <w:numPr>
                <w:ilvl w:val="2"/>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3CF34077"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5AFCECF8"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Sans-Serif. It should be </w:t>
            </w:r>
            <w:r w:rsidRPr="006F2DDC">
              <w:rPr>
                <w:b/>
                <w:bCs/>
              </w:rPr>
              <w:t>Serif</w:t>
            </w:r>
            <w:r w:rsidRPr="006F2DDC">
              <w:t xml:space="preserve"> by default.</w:t>
            </w:r>
          </w:p>
          <w:p w14:paraId="341BDAD5" w14:textId="77777777" w:rsidR="007628AC" w:rsidRDefault="007628AC" w:rsidP="00F454DB">
            <w:pPr>
              <w:pStyle w:val="TableText"/>
              <w:numPr>
                <w:ilvl w:val="2"/>
                <w:numId w:val="249"/>
              </w:numPr>
            </w:pPr>
            <w:r w:rsidRPr="006F2DDC">
              <w:t xml:space="preserve">Actor should be able to change the </w:t>
            </w:r>
            <w:r w:rsidRPr="006F2DDC">
              <w:rPr>
                <w:b/>
                <w:bCs/>
                <w:u w:val="single"/>
              </w:rPr>
              <w:t>font colour</w:t>
            </w:r>
            <w:r w:rsidRPr="006F2DDC">
              <w:t xml:space="preserve"> of the title by selecting the colour from the palette</w:t>
            </w:r>
          </w:p>
          <w:p w14:paraId="2BA6F712" w14:textId="77777777" w:rsidR="007628AC" w:rsidRDefault="007628AC" w:rsidP="00F454DB">
            <w:pPr>
              <w:pStyle w:val="TableText"/>
              <w:numPr>
                <w:ilvl w:val="2"/>
                <w:numId w:val="249"/>
              </w:numPr>
            </w:pPr>
            <w:r w:rsidRPr="006F2DDC">
              <w:lastRenderedPageBreak/>
              <w:t xml:space="preserve">The actor should be able to either select or manually enter </w:t>
            </w:r>
            <w:r>
              <w:t xml:space="preserve">the inner padding between the different sets of clustered </w:t>
            </w:r>
            <w:r w:rsidR="00B46994" w:rsidRPr="007628AC">
              <w:rPr>
                <w:i/>
                <w:iCs/>
                <w:strike/>
                <w:highlight w:val="green"/>
              </w:rPr>
              <w:t>bar</w:t>
            </w:r>
            <w:r w:rsidR="00B46994">
              <w:rPr>
                <w:i/>
                <w:iCs/>
                <w:strike/>
                <w:highlight w:val="green"/>
              </w:rPr>
              <w:t>s</w:t>
            </w:r>
            <w:r w:rsidR="00B46994" w:rsidRPr="007628AC">
              <w:rPr>
                <w:i/>
                <w:iCs/>
                <w:highlight w:val="green"/>
              </w:rPr>
              <w:t xml:space="preserve"> column</w:t>
            </w:r>
            <w:r w:rsidR="00B46994">
              <w:rPr>
                <w:i/>
                <w:iCs/>
              </w:rPr>
              <w:t>s</w:t>
            </w:r>
            <w:r>
              <w:t>. Actor should be able to enter the numeric values in percentage starting from 15% to 50% by an interval of 1%.</w:t>
            </w:r>
          </w:p>
          <w:p w14:paraId="3F613146" w14:textId="77777777" w:rsidR="007628AC" w:rsidRDefault="007628AC" w:rsidP="00F454DB">
            <w:pPr>
              <w:pStyle w:val="TableText"/>
              <w:numPr>
                <w:ilvl w:val="2"/>
                <w:numId w:val="249"/>
              </w:numPr>
            </w:pPr>
            <w:r>
              <w:t xml:space="preserve">The actor should be able to add/edit </w:t>
            </w:r>
            <w:r w:rsidRPr="00D95F0C">
              <w:t>the title of the axis.</w:t>
            </w:r>
            <w:r>
              <w:t xml:space="preserve"> The </w:t>
            </w:r>
            <w:r w:rsidRPr="006F2DDC">
              <w:t xml:space="preserve">Check box </w:t>
            </w:r>
            <w:r>
              <w:t xml:space="preserve">should be visible </w:t>
            </w:r>
            <w:r w:rsidRPr="006F2DDC">
              <w:t>for showing the title</w:t>
            </w:r>
            <w:r>
              <w:t xml:space="preserve"> of axis</w:t>
            </w:r>
            <w:r w:rsidRPr="006F2DDC">
              <w:t>, If the actor selects the check box, then the title should get displayed in the graph</w:t>
            </w:r>
            <w:r>
              <w:t xml:space="preserve"> and below mentioned options should be displayed. </w:t>
            </w:r>
          </w:p>
          <w:p w14:paraId="0EAC2C11" w14:textId="77777777" w:rsidR="007628AC" w:rsidRPr="006F2DDC" w:rsidRDefault="007628AC" w:rsidP="00F454DB">
            <w:pPr>
              <w:pStyle w:val="TableText"/>
              <w:numPr>
                <w:ilvl w:val="3"/>
                <w:numId w:val="249"/>
              </w:numPr>
            </w:pPr>
            <w:r>
              <w:t>Title</w:t>
            </w:r>
            <w:r w:rsidRPr="006F2DDC">
              <w:t xml:space="preserve"> should be invisible after unselect the check box. System should display the </w:t>
            </w:r>
            <w:r w:rsidRPr="001A78D3">
              <w:rPr>
                <w:u w:val="single"/>
              </w:rPr>
              <w:t>Text</w:t>
            </w:r>
            <w:r w:rsidRPr="006F2DDC">
              <w:t xml:space="preserve"> field as blank by default.</w:t>
            </w:r>
          </w:p>
          <w:p w14:paraId="7E232F49" w14:textId="77777777" w:rsidR="007628AC" w:rsidRPr="006F2DDC" w:rsidRDefault="007628AC" w:rsidP="00F454DB">
            <w:pPr>
              <w:pStyle w:val="TableText"/>
              <w:numPr>
                <w:ilvl w:val="3"/>
                <w:numId w:val="249"/>
              </w:numPr>
            </w:pPr>
            <w:r w:rsidRPr="006F2DDC">
              <w:t>Text Field to enter the title of the graph. System should provide options to the actor to create a dynamically generated title using all fields of the dataset along with standard HTML formatting.</w:t>
            </w:r>
          </w:p>
          <w:p w14:paraId="26D9FCAE" w14:textId="77777777" w:rsidR="007628AC" w:rsidRPr="006F2DDC" w:rsidRDefault="007628AC" w:rsidP="00F454DB">
            <w:pPr>
              <w:pStyle w:val="TableText"/>
              <w:numPr>
                <w:ilvl w:val="3"/>
                <w:numId w:val="249"/>
              </w:numPr>
            </w:pPr>
            <w:r w:rsidRPr="006F2DDC">
              <w:rPr>
                <w:u w:val="single"/>
              </w:rPr>
              <w:t>Title Alignment</w:t>
            </w:r>
            <w:r w:rsidRPr="006F2DDC">
              <w:t>: Whether the title to be displayed with be at left, centre, right.</w:t>
            </w:r>
          </w:p>
          <w:p w14:paraId="13BF6E1D" w14:textId="77777777" w:rsidR="007628AC" w:rsidRPr="006F2DDC" w:rsidRDefault="007628AC" w:rsidP="00F454DB">
            <w:pPr>
              <w:pStyle w:val="TableText"/>
              <w:numPr>
                <w:ilvl w:val="3"/>
                <w:numId w:val="249"/>
              </w:numPr>
            </w:pPr>
            <w:r w:rsidRPr="006F2DDC">
              <w:t xml:space="preserve">Drop down to select the </w:t>
            </w:r>
            <w:r w:rsidRPr="006F2DDC">
              <w:rPr>
                <w:b/>
                <w:bCs/>
                <w:u w:val="single"/>
              </w:rPr>
              <w:t>font size</w:t>
            </w:r>
            <w:r w:rsidRPr="006F2DDC">
              <w:t xml:space="preserve"> of the font. The actor should be able to either select or manually enter the font size of the title of graph between 6 and 72 </w:t>
            </w:r>
            <w:proofErr w:type="spellStart"/>
            <w:r w:rsidRPr="006F2DDC">
              <w:t>pt</w:t>
            </w:r>
            <w:proofErr w:type="spellEnd"/>
            <w:r w:rsidRPr="006F2DDC">
              <w:t xml:space="preserve"> (points). System should display the Font Size as 12 </w:t>
            </w:r>
            <w:proofErr w:type="spellStart"/>
            <w:r w:rsidRPr="006F2DDC">
              <w:t>pt</w:t>
            </w:r>
            <w:proofErr w:type="spellEnd"/>
            <w:r w:rsidRPr="006F2DDC">
              <w:t xml:space="preserve"> by default (when bar chart is selected for the first time in the Visual Properties Pane).</w:t>
            </w:r>
          </w:p>
          <w:p w14:paraId="31F00C47" w14:textId="77777777" w:rsidR="007628AC" w:rsidRPr="006F2DDC" w:rsidRDefault="007628AC" w:rsidP="00F454DB">
            <w:pPr>
              <w:pStyle w:val="TableText"/>
              <w:numPr>
                <w:ilvl w:val="3"/>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6113CD0B" w14:textId="77777777" w:rsidR="007628AC" w:rsidRPr="006F2DDC" w:rsidRDefault="007628AC" w:rsidP="00F454DB">
            <w:pPr>
              <w:pStyle w:val="TableText"/>
              <w:numPr>
                <w:ilvl w:val="3"/>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4FAE0340" w14:textId="77777777" w:rsidR="007628AC" w:rsidRPr="006F2DDC" w:rsidRDefault="007628AC" w:rsidP="00F454DB">
            <w:pPr>
              <w:pStyle w:val="TableText"/>
              <w:numPr>
                <w:ilvl w:val="3"/>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Sans-Serif. It should be </w:t>
            </w:r>
            <w:r w:rsidRPr="006F2DDC">
              <w:rPr>
                <w:b/>
                <w:bCs/>
              </w:rPr>
              <w:t>Serif</w:t>
            </w:r>
            <w:r w:rsidRPr="006F2DDC">
              <w:t xml:space="preserve"> by default.</w:t>
            </w:r>
          </w:p>
          <w:p w14:paraId="61BF8970"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font colour</w:t>
            </w:r>
            <w:r w:rsidRPr="006F2DDC">
              <w:t xml:space="preserve"> of the title by selecting the colour from the palette</w:t>
            </w:r>
          </w:p>
          <w:p w14:paraId="0C0869B4" w14:textId="77777777" w:rsidR="007628AC" w:rsidRPr="006F2DDC" w:rsidRDefault="007628AC" w:rsidP="00F454DB">
            <w:pPr>
              <w:pStyle w:val="TableText"/>
              <w:numPr>
                <w:ilvl w:val="3"/>
                <w:numId w:val="249"/>
              </w:numPr>
            </w:pPr>
            <w:r w:rsidRPr="006F2DDC">
              <w:t xml:space="preserve">User should be able to select the width of the </w:t>
            </w:r>
            <w:r w:rsidRPr="006F2DDC">
              <w:rPr>
                <w:b/>
                <w:bCs/>
                <w:u w:val="single"/>
              </w:rPr>
              <w:t>border</w:t>
            </w:r>
            <w:r w:rsidRPr="006F2DDC">
              <w:t xml:space="preserve"> of title. The actor should be able to either select or manually enter the font size of the title of graph between 0 and 20 </w:t>
            </w:r>
            <w:proofErr w:type="spellStart"/>
            <w:r w:rsidRPr="006F2DDC">
              <w:lastRenderedPageBreak/>
              <w:t>pt</w:t>
            </w:r>
            <w:proofErr w:type="spellEnd"/>
            <w:r w:rsidRPr="006F2DDC">
              <w:t xml:space="preserve"> (points). System should display the width as 0 </w:t>
            </w:r>
            <w:proofErr w:type="spellStart"/>
            <w:r w:rsidRPr="006F2DDC">
              <w:t>pt</w:t>
            </w:r>
            <w:proofErr w:type="spellEnd"/>
            <w:r w:rsidRPr="006F2DDC">
              <w:t xml:space="preserve"> by default.</w:t>
            </w:r>
          </w:p>
          <w:p w14:paraId="39CBD3F7"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Border Colour</w:t>
            </w:r>
            <w:r w:rsidRPr="006F2DDC">
              <w:t xml:space="preserve"> of the title by selecting the colour from the palette. It should be black (#000000) by default.</w:t>
            </w:r>
          </w:p>
          <w:p w14:paraId="5B8F7FB3"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Background colour</w:t>
            </w:r>
            <w:r w:rsidRPr="006F2DDC">
              <w:t xml:space="preserve"> of the title by selecting the colour from the palette. System should display the Background Colour as None by default.</w:t>
            </w:r>
          </w:p>
          <w:p w14:paraId="2B22CF1E" w14:textId="77777777" w:rsidR="007628AC" w:rsidRPr="006F2DDC" w:rsidRDefault="007628AC" w:rsidP="00F454DB">
            <w:pPr>
              <w:pStyle w:val="TableText"/>
              <w:numPr>
                <w:ilvl w:val="3"/>
                <w:numId w:val="249"/>
              </w:numPr>
            </w:pPr>
            <w:r w:rsidRPr="006F2DDC">
              <w:t xml:space="preserve">User should be able to select the padding width of title. The actor should be able to either select or manually enter the font size of the title of graph between 2 and 20 </w:t>
            </w:r>
            <w:proofErr w:type="spellStart"/>
            <w:r w:rsidRPr="006F2DDC">
              <w:t>pt</w:t>
            </w:r>
            <w:proofErr w:type="spellEnd"/>
            <w:r w:rsidRPr="006F2DDC">
              <w:t xml:space="preserve"> (points). System should display the width as 8 </w:t>
            </w:r>
            <w:proofErr w:type="spellStart"/>
            <w:r w:rsidRPr="006F2DDC">
              <w:t>pt</w:t>
            </w:r>
            <w:proofErr w:type="spellEnd"/>
            <w:r w:rsidRPr="006F2DDC">
              <w:t xml:space="preserve"> by </w:t>
            </w:r>
            <w:r w:rsidRPr="001D3296">
              <w:t>default</w:t>
            </w:r>
            <w:r w:rsidRPr="006F2DDC">
              <w:t>.</w:t>
            </w:r>
          </w:p>
          <w:p w14:paraId="71708A9C" w14:textId="77777777" w:rsidR="007628AC" w:rsidRPr="006F2DDC" w:rsidRDefault="007628AC" w:rsidP="00F454DB">
            <w:pPr>
              <w:pStyle w:val="TableText"/>
              <w:numPr>
                <w:ilvl w:val="0"/>
                <w:numId w:val="249"/>
              </w:numPr>
            </w:pPr>
            <w:r w:rsidRPr="006F2DDC">
              <w:t xml:space="preserve">If actor selects the </w:t>
            </w:r>
            <w:r>
              <w:rPr>
                <w:b/>
                <w:bCs/>
                <w:u w:val="single"/>
              </w:rPr>
              <w:t>Y</w:t>
            </w:r>
            <w:r w:rsidRPr="006F2DDC">
              <w:rPr>
                <w:b/>
                <w:bCs/>
                <w:u w:val="single"/>
              </w:rPr>
              <w:t xml:space="preserve"> Axis </w:t>
            </w:r>
            <w:r w:rsidRPr="006F2DDC">
              <w:t xml:space="preserve">section, system should ask for the following: </w:t>
            </w:r>
          </w:p>
          <w:p w14:paraId="05828547" w14:textId="77777777" w:rsidR="007628AC" w:rsidRDefault="007628AC" w:rsidP="00F454DB">
            <w:pPr>
              <w:pStyle w:val="TableText"/>
              <w:numPr>
                <w:ilvl w:val="2"/>
                <w:numId w:val="249"/>
              </w:numPr>
            </w:pPr>
            <w:r w:rsidRPr="006F2DDC">
              <w:rPr>
                <w:b/>
                <w:bCs/>
              </w:rPr>
              <w:t>Show labels:</w:t>
            </w:r>
            <w:r w:rsidRPr="006F2DDC">
              <w:t xml:space="preserve"> As the actor selects the check box, the labels should be visible on the axis of the graph</w:t>
            </w:r>
          </w:p>
          <w:p w14:paraId="7B3F98FB" w14:textId="77777777" w:rsidR="007628AC" w:rsidRPr="006F2DDC" w:rsidRDefault="007628AC" w:rsidP="00F454DB">
            <w:pPr>
              <w:pStyle w:val="TableText"/>
              <w:numPr>
                <w:ilvl w:val="2"/>
                <w:numId w:val="249"/>
              </w:numPr>
            </w:pPr>
            <w:r>
              <w:rPr>
                <w:b/>
                <w:bCs/>
              </w:rPr>
              <w:t>Position:</w:t>
            </w:r>
            <w:r>
              <w:t xml:space="preserve"> The actor should be able select between Left/Right positions to set the axis in a visual.</w:t>
            </w:r>
          </w:p>
          <w:p w14:paraId="51DCCB1F" w14:textId="77777777" w:rsidR="007628AC" w:rsidRPr="006F2DDC" w:rsidRDefault="007628AC" w:rsidP="00F454DB">
            <w:pPr>
              <w:pStyle w:val="TableText"/>
              <w:numPr>
                <w:ilvl w:val="2"/>
                <w:numId w:val="249"/>
              </w:numPr>
            </w:pPr>
            <w:r w:rsidRPr="006F2DDC">
              <w:rPr>
                <w:b/>
                <w:bCs/>
              </w:rPr>
              <w:t>Show ticks:</w:t>
            </w:r>
            <w:r w:rsidRPr="006F2DDC">
              <w:t xml:space="preserve"> As the actor selects the check box, the ticks should be visible on the axis of the graph</w:t>
            </w:r>
          </w:p>
          <w:p w14:paraId="1E693A82" w14:textId="77777777" w:rsidR="007628AC" w:rsidRPr="006F2DDC" w:rsidRDefault="007628AC" w:rsidP="00F454DB">
            <w:pPr>
              <w:pStyle w:val="TableText"/>
              <w:numPr>
                <w:ilvl w:val="2"/>
                <w:numId w:val="249"/>
              </w:numPr>
            </w:pPr>
            <w:r w:rsidRPr="006F2DDC">
              <w:t xml:space="preserve">If actor clicked on the </w:t>
            </w:r>
            <w:r w:rsidRPr="006F2DDC">
              <w:rPr>
                <w:b/>
                <w:bCs/>
              </w:rPr>
              <w:t>Show ticks</w:t>
            </w:r>
            <w:r w:rsidRPr="006F2DDC">
              <w:t xml:space="preserve"> check box, following sub-options should become visible:</w:t>
            </w:r>
          </w:p>
          <w:p w14:paraId="45F64353" w14:textId="77777777" w:rsidR="007628AC" w:rsidRPr="006F2DDC" w:rsidRDefault="007628AC" w:rsidP="00F454DB">
            <w:pPr>
              <w:pStyle w:val="TableText"/>
              <w:numPr>
                <w:ilvl w:val="3"/>
                <w:numId w:val="249"/>
              </w:numPr>
            </w:pPr>
            <w:r w:rsidRPr="006F2DDC">
              <w:rPr>
                <w:b/>
                <w:bCs/>
              </w:rPr>
              <w:t>Major Tick Marks</w:t>
            </w:r>
            <w:r w:rsidRPr="006F2DDC">
              <w:t>: System should display tick mark with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1381A68A" w14:textId="77777777" w:rsidR="007628AC" w:rsidRPr="006F2DDC" w:rsidRDefault="007628AC" w:rsidP="00F454DB">
            <w:pPr>
              <w:pStyle w:val="TableText"/>
              <w:numPr>
                <w:ilvl w:val="3"/>
                <w:numId w:val="249"/>
              </w:numPr>
            </w:pPr>
            <w:r w:rsidRPr="006F2DDC">
              <w:rPr>
                <w:b/>
                <w:bCs/>
              </w:rPr>
              <w:t>Minor Tick Marks</w:t>
            </w:r>
            <w:r w:rsidRPr="006F2DDC">
              <w:t xml:space="preserve">: System should display tick mark without corresponding value of the Axis. Actor should be able to select a single value from Automatic / Fixed / </w:t>
            </w:r>
            <w:r w:rsidRPr="006F2DDC">
              <w:lastRenderedPageBreak/>
              <w:t>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6FDEB85F" w14:textId="77777777" w:rsidR="007628AC" w:rsidRPr="006F2DDC" w:rsidRDefault="007628AC" w:rsidP="009A61CC">
            <w:pPr>
              <w:pStyle w:val="TableText"/>
            </w:pPr>
          </w:p>
          <w:p w14:paraId="4E541636" w14:textId="77777777" w:rsidR="007628AC" w:rsidRPr="006F2DDC" w:rsidRDefault="007628AC" w:rsidP="00F454DB">
            <w:pPr>
              <w:pStyle w:val="TableText"/>
              <w:numPr>
                <w:ilvl w:val="2"/>
                <w:numId w:val="249"/>
              </w:numPr>
            </w:pPr>
            <w:r w:rsidRPr="006F2DDC">
              <w:rPr>
                <w:b/>
                <w:bCs/>
              </w:rPr>
              <w:t>Rotation Angle:</w:t>
            </w:r>
            <w:r w:rsidRPr="006F2DDC">
              <w:t xml:space="preserve"> The actor should be able to rotate the angle of the axis labels. User should be able to change the angle from a range of 0 degree to 90 degree with an interval of 10-10 degrees</w:t>
            </w:r>
          </w:p>
          <w:p w14:paraId="0AE4FFA5" w14:textId="77777777" w:rsidR="007628AC" w:rsidRPr="006F2DDC" w:rsidRDefault="007628AC" w:rsidP="00F454DB">
            <w:pPr>
              <w:pStyle w:val="TableText"/>
              <w:numPr>
                <w:ilvl w:val="2"/>
                <w:numId w:val="249"/>
              </w:numPr>
            </w:pPr>
            <w:r w:rsidRPr="006F2DDC">
              <w:rPr>
                <w:b/>
                <w:bCs/>
              </w:rPr>
              <w:t>Margin:</w:t>
            </w:r>
            <w:r w:rsidRPr="006F2DDC">
              <w:t xml:space="preserve"> Actor should be able to select the margin from the drop down. Higher the margin would result increase the distance of label from the axis</w:t>
            </w:r>
          </w:p>
          <w:p w14:paraId="0E30113F" w14:textId="77777777" w:rsidR="007628AC" w:rsidRPr="006F2DDC" w:rsidRDefault="007628AC" w:rsidP="00F454DB">
            <w:pPr>
              <w:pStyle w:val="TableText"/>
              <w:numPr>
                <w:ilvl w:val="2"/>
                <w:numId w:val="249"/>
              </w:numPr>
              <w:ind w:left="3060"/>
            </w:pPr>
            <w:r w:rsidRPr="006F2DDC">
              <w:rPr>
                <w:b/>
                <w:bCs/>
              </w:rPr>
              <w:t>Label Max Length:</w:t>
            </w:r>
            <w:r w:rsidRPr="006F2DDC">
              <w:t xml:space="preserve"> User should be able to select the maximum length of the label by selecting the number of characters from the drop down.</w:t>
            </w:r>
          </w:p>
          <w:p w14:paraId="6512491E" w14:textId="77777777" w:rsidR="007628AC" w:rsidRPr="006F2DDC" w:rsidRDefault="007628AC" w:rsidP="00F454DB">
            <w:pPr>
              <w:pStyle w:val="TableText"/>
              <w:numPr>
                <w:ilvl w:val="2"/>
                <w:numId w:val="249"/>
              </w:numPr>
            </w:pPr>
            <w:r w:rsidRPr="006F2DDC">
              <w:t xml:space="preserve">Drop down to select the </w:t>
            </w:r>
            <w:r w:rsidRPr="006F2DDC">
              <w:rPr>
                <w:b/>
                <w:bCs/>
                <w:u w:val="single"/>
              </w:rPr>
              <w:t>font size</w:t>
            </w:r>
            <w:r w:rsidRPr="006F2DDC">
              <w:t xml:space="preserve"> of the font. The actor should be able to either select or manually enter the font size of the title of graph between 6 and 72 </w:t>
            </w:r>
            <w:proofErr w:type="spellStart"/>
            <w:r w:rsidRPr="006F2DDC">
              <w:t>pt</w:t>
            </w:r>
            <w:proofErr w:type="spellEnd"/>
            <w:r w:rsidRPr="006F2DDC">
              <w:t xml:space="preserve"> (points). System should display the Font Size as 12 </w:t>
            </w:r>
            <w:proofErr w:type="spellStart"/>
            <w:r w:rsidRPr="006F2DDC">
              <w:t>pt</w:t>
            </w:r>
            <w:proofErr w:type="spellEnd"/>
            <w:r w:rsidRPr="006F2DDC">
              <w:t xml:space="preserve"> by default (when bar chart is selected for the first time in the Visual Properties Pane).</w:t>
            </w:r>
          </w:p>
          <w:p w14:paraId="098BFCB0" w14:textId="77777777" w:rsidR="007628AC" w:rsidRPr="006F2DDC" w:rsidRDefault="007628AC" w:rsidP="00F454DB">
            <w:pPr>
              <w:pStyle w:val="TableText"/>
              <w:numPr>
                <w:ilvl w:val="2"/>
                <w:numId w:val="249"/>
              </w:numPr>
            </w:pPr>
            <w:r w:rsidRPr="006F2DDC">
              <w:t xml:space="preserve">Actor should be able to select the font style from the drop down. 3 possible values should be in the drop down as </w:t>
            </w:r>
            <w:r w:rsidRPr="006F2DDC">
              <w:rPr>
                <w:b/>
                <w:bCs/>
              </w:rPr>
              <w:t>Normal, Italic, and Oblique</w:t>
            </w:r>
            <w:r w:rsidRPr="006F2DDC">
              <w:t xml:space="preserve">. It should be </w:t>
            </w:r>
            <w:r w:rsidRPr="006F2DDC">
              <w:rPr>
                <w:b/>
                <w:bCs/>
              </w:rPr>
              <w:t>Normal</w:t>
            </w:r>
            <w:r w:rsidRPr="006F2DDC">
              <w:t xml:space="preserve"> by default.</w:t>
            </w:r>
          </w:p>
          <w:p w14:paraId="5A6997EB"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1FF6041D"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and Sans-Serif. It should be </w:t>
            </w:r>
            <w:r w:rsidRPr="006F2DDC">
              <w:rPr>
                <w:b/>
                <w:bCs/>
              </w:rPr>
              <w:t>Serif</w:t>
            </w:r>
            <w:r w:rsidRPr="006F2DDC">
              <w:t xml:space="preserve"> by default.</w:t>
            </w:r>
          </w:p>
          <w:p w14:paraId="3C089C09" w14:textId="77777777" w:rsidR="007628AC" w:rsidRDefault="007628AC" w:rsidP="00F454DB">
            <w:pPr>
              <w:pStyle w:val="TableText"/>
              <w:numPr>
                <w:ilvl w:val="2"/>
                <w:numId w:val="249"/>
              </w:numPr>
            </w:pPr>
            <w:r w:rsidRPr="006F2DDC">
              <w:t xml:space="preserve">Actor should be able to change the </w:t>
            </w:r>
            <w:r w:rsidRPr="006F2DDC">
              <w:rPr>
                <w:b/>
                <w:bCs/>
                <w:u w:val="single"/>
              </w:rPr>
              <w:t>font colour</w:t>
            </w:r>
            <w:r w:rsidRPr="006F2DDC">
              <w:t xml:space="preserve"> of the title by selecting the colour from the palette</w:t>
            </w:r>
          </w:p>
          <w:p w14:paraId="3156D465" w14:textId="77777777" w:rsidR="007628AC" w:rsidRDefault="007628AC" w:rsidP="00F454DB">
            <w:pPr>
              <w:pStyle w:val="TableText"/>
              <w:numPr>
                <w:ilvl w:val="2"/>
                <w:numId w:val="249"/>
              </w:numPr>
            </w:pPr>
            <w:r>
              <w:t xml:space="preserve">The actor should be able to add/edit </w:t>
            </w:r>
            <w:r w:rsidRPr="00D95F0C">
              <w:t>the title of the axis.</w:t>
            </w:r>
            <w:r>
              <w:t xml:space="preserve"> The </w:t>
            </w:r>
            <w:r w:rsidRPr="006F2DDC">
              <w:t xml:space="preserve">Check box </w:t>
            </w:r>
            <w:r>
              <w:t xml:space="preserve">should be visible </w:t>
            </w:r>
            <w:r w:rsidRPr="006F2DDC">
              <w:t>for showing the title</w:t>
            </w:r>
            <w:r>
              <w:t xml:space="preserve"> of axis</w:t>
            </w:r>
            <w:r w:rsidRPr="006F2DDC">
              <w:t>, If the actor selects the check box, then the title should get displayed in the graph</w:t>
            </w:r>
            <w:r>
              <w:t xml:space="preserve"> and below mentioned options should be displayed. </w:t>
            </w:r>
          </w:p>
          <w:p w14:paraId="6B1EF956" w14:textId="77777777" w:rsidR="007628AC" w:rsidRPr="006F2DDC" w:rsidRDefault="007628AC" w:rsidP="00F454DB">
            <w:pPr>
              <w:pStyle w:val="TableText"/>
              <w:numPr>
                <w:ilvl w:val="3"/>
                <w:numId w:val="249"/>
              </w:numPr>
            </w:pPr>
            <w:r>
              <w:lastRenderedPageBreak/>
              <w:t>Title</w:t>
            </w:r>
            <w:r w:rsidRPr="006F2DDC">
              <w:t xml:space="preserve"> should be invisible after unselect the check box. System should display the </w:t>
            </w:r>
            <w:r w:rsidRPr="001A78D3">
              <w:rPr>
                <w:u w:val="single"/>
              </w:rPr>
              <w:t>Text</w:t>
            </w:r>
            <w:r w:rsidRPr="006F2DDC">
              <w:t xml:space="preserve"> field as blank by default.</w:t>
            </w:r>
          </w:p>
          <w:p w14:paraId="1E503F7F" w14:textId="77777777" w:rsidR="007628AC" w:rsidRPr="006F2DDC" w:rsidRDefault="007628AC" w:rsidP="00F454DB">
            <w:pPr>
              <w:pStyle w:val="TableText"/>
              <w:numPr>
                <w:ilvl w:val="3"/>
                <w:numId w:val="249"/>
              </w:numPr>
            </w:pPr>
            <w:r w:rsidRPr="006F2DDC">
              <w:t>Text Field to enter the title of the graph. System should provide options to the actor to create a dynamically generated title using all fields of the dataset along with standard HTML formatting.</w:t>
            </w:r>
          </w:p>
          <w:p w14:paraId="07A0AA4E" w14:textId="77777777" w:rsidR="007628AC" w:rsidRPr="006F2DDC" w:rsidRDefault="007628AC" w:rsidP="00F454DB">
            <w:pPr>
              <w:pStyle w:val="TableText"/>
              <w:numPr>
                <w:ilvl w:val="3"/>
                <w:numId w:val="249"/>
              </w:numPr>
            </w:pPr>
            <w:r w:rsidRPr="006F2DDC">
              <w:rPr>
                <w:u w:val="single"/>
              </w:rPr>
              <w:t>Title Alignment</w:t>
            </w:r>
            <w:r w:rsidRPr="006F2DDC">
              <w:t>: Whether the title to be displayed with be at left, centre, right.</w:t>
            </w:r>
          </w:p>
          <w:p w14:paraId="39B22A88" w14:textId="77777777" w:rsidR="007628AC" w:rsidRPr="006F2DDC" w:rsidRDefault="007628AC" w:rsidP="00F454DB">
            <w:pPr>
              <w:pStyle w:val="TableText"/>
              <w:numPr>
                <w:ilvl w:val="3"/>
                <w:numId w:val="249"/>
              </w:numPr>
            </w:pPr>
            <w:r w:rsidRPr="006F2DDC">
              <w:t xml:space="preserve">Drop down to select the </w:t>
            </w:r>
            <w:r w:rsidRPr="006F2DDC">
              <w:rPr>
                <w:b/>
                <w:bCs/>
                <w:u w:val="single"/>
              </w:rPr>
              <w:t>font size</w:t>
            </w:r>
            <w:r w:rsidRPr="006F2DDC">
              <w:t xml:space="preserve"> of the font. The actor should be able to either select or manually enter the font size of the title of graph between 6 and 72 </w:t>
            </w:r>
            <w:proofErr w:type="spellStart"/>
            <w:r w:rsidRPr="006F2DDC">
              <w:t>pt</w:t>
            </w:r>
            <w:proofErr w:type="spellEnd"/>
            <w:r w:rsidRPr="006F2DDC">
              <w:t xml:space="preserve"> (points). System should display the Font Size as 12 </w:t>
            </w:r>
            <w:proofErr w:type="spellStart"/>
            <w:r w:rsidRPr="006F2DDC">
              <w:t>pt</w:t>
            </w:r>
            <w:proofErr w:type="spellEnd"/>
            <w:r w:rsidRPr="006F2DDC">
              <w:t xml:space="preserve"> by default (when bar chart is selected for the first time in the Visual Properties Pane).</w:t>
            </w:r>
          </w:p>
          <w:p w14:paraId="03168617" w14:textId="77777777" w:rsidR="007628AC" w:rsidRPr="006F2DDC" w:rsidRDefault="007628AC" w:rsidP="00F454DB">
            <w:pPr>
              <w:pStyle w:val="TableText"/>
              <w:numPr>
                <w:ilvl w:val="3"/>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1222DC4D" w14:textId="77777777" w:rsidR="007628AC" w:rsidRPr="006F2DDC" w:rsidRDefault="007628AC" w:rsidP="00F454DB">
            <w:pPr>
              <w:pStyle w:val="TableText"/>
              <w:numPr>
                <w:ilvl w:val="3"/>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5E6A3570" w14:textId="77777777" w:rsidR="007628AC" w:rsidRPr="006F2DDC" w:rsidRDefault="007628AC" w:rsidP="00F454DB">
            <w:pPr>
              <w:pStyle w:val="TableText"/>
              <w:numPr>
                <w:ilvl w:val="3"/>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Sans-Serif. It should be </w:t>
            </w:r>
            <w:r w:rsidRPr="006F2DDC">
              <w:rPr>
                <w:b/>
                <w:bCs/>
              </w:rPr>
              <w:t>Serif</w:t>
            </w:r>
            <w:r w:rsidRPr="006F2DDC">
              <w:t xml:space="preserve"> by default.</w:t>
            </w:r>
          </w:p>
          <w:p w14:paraId="2B90F4C3"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font colour</w:t>
            </w:r>
            <w:r w:rsidRPr="006F2DDC">
              <w:t xml:space="preserve"> of the title by selecting the colour from the palette</w:t>
            </w:r>
          </w:p>
          <w:p w14:paraId="730AA5F8" w14:textId="77777777" w:rsidR="007628AC" w:rsidRPr="006F2DDC" w:rsidRDefault="007628AC" w:rsidP="00F454DB">
            <w:pPr>
              <w:pStyle w:val="TableText"/>
              <w:numPr>
                <w:ilvl w:val="3"/>
                <w:numId w:val="249"/>
              </w:numPr>
            </w:pPr>
            <w:r w:rsidRPr="006F2DDC">
              <w:t xml:space="preserve">User should be able to select the width of the </w:t>
            </w:r>
            <w:r w:rsidRPr="006F2DDC">
              <w:rPr>
                <w:b/>
                <w:bCs/>
                <w:u w:val="single"/>
              </w:rPr>
              <w:t>border</w:t>
            </w:r>
            <w:r w:rsidRPr="006F2DDC">
              <w:t xml:space="preserve"> of title. The actor should be able to either select or manually enter the font size of the title of graph between 0 and 20 </w:t>
            </w:r>
            <w:proofErr w:type="spellStart"/>
            <w:r w:rsidRPr="006F2DDC">
              <w:t>pt</w:t>
            </w:r>
            <w:proofErr w:type="spellEnd"/>
            <w:r w:rsidRPr="006F2DDC">
              <w:t xml:space="preserve"> (points). System should display the width as 0 </w:t>
            </w:r>
            <w:proofErr w:type="spellStart"/>
            <w:r w:rsidRPr="006F2DDC">
              <w:t>pt</w:t>
            </w:r>
            <w:proofErr w:type="spellEnd"/>
            <w:r w:rsidRPr="006F2DDC">
              <w:t xml:space="preserve"> by default.</w:t>
            </w:r>
          </w:p>
          <w:p w14:paraId="7A8DFFB8"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Border Colour</w:t>
            </w:r>
            <w:r w:rsidRPr="006F2DDC">
              <w:t xml:space="preserve"> of the title by selecting the colour from the palette. It should be black (#000000) by default.</w:t>
            </w:r>
          </w:p>
          <w:p w14:paraId="349833F3"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Background colour</w:t>
            </w:r>
            <w:r w:rsidRPr="006F2DDC">
              <w:t xml:space="preserve"> of the title by selecting the colour from the palette. </w:t>
            </w:r>
            <w:r w:rsidRPr="006F2DDC">
              <w:lastRenderedPageBreak/>
              <w:t>System should display the Background Colour as None by default.</w:t>
            </w:r>
          </w:p>
          <w:p w14:paraId="4E0DBFBA" w14:textId="77777777" w:rsidR="007628AC" w:rsidRPr="006F2DDC" w:rsidRDefault="007628AC" w:rsidP="00F454DB">
            <w:pPr>
              <w:pStyle w:val="TableText"/>
              <w:numPr>
                <w:ilvl w:val="3"/>
                <w:numId w:val="249"/>
              </w:numPr>
            </w:pPr>
            <w:r w:rsidRPr="006F2DDC">
              <w:t xml:space="preserve">User should be able to select the padding width of title. The actor should be able to either select or manually </w:t>
            </w:r>
            <w:r w:rsidRPr="00732763">
              <w:t xml:space="preserve">enter the font size of the title of graph between 2 and 20 </w:t>
            </w:r>
            <w:proofErr w:type="spellStart"/>
            <w:r w:rsidRPr="00732763">
              <w:t>pt</w:t>
            </w:r>
            <w:proofErr w:type="spellEnd"/>
            <w:r w:rsidRPr="00732763">
              <w:t xml:space="preserve"> (points). System should display the width as 8 </w:t>
            </w:r>
            <w:proofErr w:type="spellStart"/>
            <w:r w:rsidRPr="00732763">
              <w:t>pt</w:t>
            </w:r>
            <w:proofErr w:type="spellEnd"/>
            <w:r w:rsidRPr="00732763">
              <w:t xml:space="preserve"> by default.</w:t>
            </w:r>
          </w:p>
          <w:p w14:paraId="0081233B" w14:textId="77777777" w:rsidR="007628AC" w:rsidRPr="006F2DDC" w:rsidRDefault="007628AC" w:rsidP="009A61CC">
            <w:pPr>
              <w:pStyle w:val="TableText"/>
              <w:ind w:left="1440"/>
            </w:pPr>
          </w:p>
          <w:p w14:paraId="75314E0B" w14:textId="77777777" w:rsidR="007628AC" w:rsidRPr="006F2DDC" w:rsidRDefault="007628AC" w:rsidP="00F454DB">
            <w:pPr>
              <w:pStyle w:val="TableText"/>
              <w:numPr>
                <w:ilvl w:val="0"/>
                <w:numId w:val="249"/>
              </w:numPr>
            </w:pPr>
            <w:r w:rsidRPr="006F2DDC">
              <w:t xml:space="preserve">If actor selects the </w:t>
            </w:r>
            <w:r w:rsidRPr="006F2DDC">
              <w:rPr>
                <w:b/>
                <w:bCs/>
                <w:u w:val="single"/>
              </w:rPr>
              <w:t xml:space="preserve">Legend </w:t>
            </w:r>
            <w:r w:rsidRPr="006F2DDC">
              <w:t xml:space="preserve">section to update the Axis, system should ask for the following: </w:t>
            </w:r>
          </w:p>
          <w:p w14:paraId="7F8C045D" w14:textId="77777777" w:rsidR="007628AC" w:rsidRDefault="007628AC" w:rsidP="00F454DB">
            <w:pPr>
              <w:pStyle w:val="TableText"/>
              <w:numPr>
                <w:ilvl w:val="2"/>
                <w:numId w:val="249"/>
              </w:numPr>
            </w:pPr>
            <w:r w:rsidRPr="006F2DDC">
              <w:rPr>
                <w:b/>
                <w:bCs/>
              </w:rPr>
              <w:t>Show Legends:</w:t>
            </w:r>
            <w:r w:rsidRPr="006F2DDC">
              <w:t xml:space="preserve"> As the actor selects the check box, the legends should be visible in the graph</w:t>
            </w:r>
          </w:p>
          <w:p w14:paraId="39905FA4" w14:textId="77777777" w:rsidR="007628AC" w:rsidRPr="006F2DDC" w:rsidRDefault="007628AC" w:rsidP="00F454DB">
            <w:pPr>
              <w:pStyle w:val="TableText"/>
              <w:numPr>
                <w:ilvl w:val="2"/>
                <w:numId w:val="249"/>
              </w:numPr>
            </w:pPr>
            <w:r>
              <w:rPr>
                <w:b/>
                <w:bCs/>
              </w:rPr>
              <w:t>Position:</w:t>
            </w:r>
            <w:r>
              <w:t xml:space="preserve"> The actor should be able to select the position of the legends from the </w:t>
            </w:r>
            <w:proofErr w:type="gramStart"/>
            <w:r>
              <w:t>drop down</w:t>
            </w:r>
            <w:proofErr w:type="gramEnd"/>
            <w:r>
              <w:t xml:space="preserve"> values. In the drop down, the actor should be able to see the 8 different values i.e. Top, Bottom, Left, Right, Top </w:t>
            </w:r>
            <w:proofErr w:type="spellStart"/>
            <w:r>
              <w:t>Center</w:t>
            </w:r>
            <w:proofErr w:type="spellEnd"/>
            <w:r>
              <w:t xml:space="preserve">, Bottom </w:t>
            </w:r>
            <w:proofErr w:type="spellStart"/>
            <w:r>
              <w:t>Center</w:t>
            </w:r>
            <w:proofErr w:type="spellEnd"/>
            <w:r>
              <w:t xml:space="preserve">, Left </w:t>
            </w:r>
            <w:proofErr w:type="spellStart"/>
            <w:r>
              <w:t>Center</w:t>
            </w:r>
            <w:proofErr w:type="spellEnd"/>
            <w:r>
              <w:t xml:space="preserve"> and Right </w:t>
            </w:r>
            <w:proofErr w:type="spellStart"/>
            <w:r>
              <w:t>Center</w:t>
            </w:r>
            <w:proofErr w:type="spellEnd"/>
            <w:r>
              <w:t>. Top should be selected by default.</w:t>
            </w:r>
          </w:p>
          <w:p w14:paraId="72B1FA28" w14:textId="77777777" w:rsidR="007628AC" w:rsidRPr="006F2DDC" w:rsidRDefault="007628AC" w:rsidP="00F454DB">
            <w:pPr>
              <w:pStyle w:val="TableText"/>
              <w:numPr>
                <w:ilvl w:val="2"/>
                <w:numId w:val="249"/>
              </w:numPr>
            </w:pPr>
            <w:r w:rsidRPr="006F2DDC">
              <w:t xml:space="preserve">Drop down to select the </w:t>
            </w:r>
            <w:r w:rsidRPr="006F2DDC">
              <w:rPr>
                <w:b/>
                <w:bCs/>
                <w:u w:val="single"/>
              </w:rPr>
              <w:t>font size</w:t>
            </w:r>
            <w:r w:rsidRPr="006F2DDC">
              <w:t xml:space="preserve"> of the font. The actor should be able to select the font size of the legend of graph. System should display the Font Size as 12 by default (when bar chart is selected for the first time in the Visual Properties Pane).</w:t>
            </w:r>
          </w:p>
          <w:p w14:paraId="30D6B9BB" w14:textId="77777777" w:rsidR="007628AC" w:rsidRPr="006F2DDC" w:rsidRDefault="007628AC" w:rsidP="00F454DB">
            <w:pPr>
              <w:pStyle w:val="TableText"/>
              <w:numPr>
                <w:ilvl w:val="2"/>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38A015AC"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and Sans-Serif. It should be </w:t>
            </w:r>
            <w:r w:rsidRPr="006F2DDC">
              <w:rPr>
                <w:b/>
                <w:bCs/>
              </w:rPr>
              <w:t>Serif</w:t>
            </w:r>
            <w:r w:rsidRPr="006F2DDC">
              <w:t xml:space="preserve"> by default.</w:t>
            </w:r>
          </w:p>
          <w:p w14:paraId="706C400C" w14:textId="77777777" w:rsidR="007628AC" w:rsidRPr="006F2DDC" w:rsidRDefault="007628AC" w:rsidP="00F454DB">
            <w:pPr>
              <w:pStyle w:val="TableText"/>
              <w:numPr>
                <w:ilvl w:val="2"/>
                <w:numId w:val="249"/>
              </w:numPr>
            </w:pPr>
            <w:r w:rsidRPr="006F2DDC">
              <w:t xml:space="preserve">Actor should be able to select the </w:t>
            </w:r>
            <w:r w:rsidRPr="00F56C79">
              <w:rPr>
                <w:b/>
                <w:bCs/>
              </w:rPr>
              <w:t>Font Weight</w:t>
            </w:r>
            <w:r w:rsidRPr="006F2DDC">
              <w:t xml:space="preserve"> to be bold or not. It should be bold by default.</w:t>
            </w:r>
          </w:p>
          <w:p w14:paraId="03E20107" w14:textId="77777777" w:rsidR="007628AC" w:rsidRPr="006F2DDC" w:rsidRDefault="007628AC" w:rsidP="00F454DB">
            <w:pPr>
              <w:pStyle w:val="TableText"/>
              <w:numPr>
                <w:ilvl w:val="2"/>
                <w:numId w:val="249"/>
              </w:numPr>
            </w:pPr>
            <w:r w:rsidRPr="006F2DDC">
              <w:t xml:space="preserve">Actor should be able to change the </w:t>
            </w:r>
            <w:r w:rsidRPr="006F2DDC">
              <w:rPr>
                <w:b/>
                <w:bCs/>
                <w:u w:val="single"/>
              </w:rPr>
              <w:t>font colour</w:t>
            </w:r>
            <w:r w:rsidRPr="006F2DDC">
              <w:t xml:space="preserve"> of the legend by selecting the colour from the palette</w:t>
            </w:r>
          </w:p>
          <w:p w14:paraId="104E15FB" w14:textId="77777777" w:rsidR="007628AC" w:rsidRPr="006F2DDC" w:rsidRDefault="007628AC" w:rsidP="00F454DB">
            <w:pPr>
              <w:pStyle w:val="TableText"/>
              <w:numPr>
                <w:ilvl w:val="2"/>
                <w:numId w:val="249"/>
              </w:numPr>
            </w:pPr>
            <w:r w:rsidRPr="006F2DDC">
              <w:t xml:space="preserve">User should be able to select the width of the </w:t>
            </w:r>
            <w:r w:rsidRPr="006F2DDC">
              <w:rPr>
                <w:b/>
                <w:bCs/>
                <w:u w:val="single"/>
              </w:rPr>
              <w:t>border</w:t>
            </w:r>
            <w:r w:rsidRPr="006F2DDC">
              <w:t xml:space="preserve"> of legend </w:t>
            </w:r>
          </w:p>
          <w:p w14:paraId="1EADE6A6" w14:textId="77777777" w:rsidR="007628AC" w:rsidRPr="006F2DDC" w:rsidRDefault="007628AC" w:rsidP="00F454DB">
            <w:pPr>
              <w:pStyle w:val="TableText"/>
              <w:numPr>
                <w:ilvl w:val="2"/>
                <w:numId w:val="249"/>
              </w:numPr>
            </w:pPr>
            <w:r w:rsidRPr="006F2DDC">
              <w:t xml:space="preserve">Actor should be able to change the </w:t>
            </w:r>
            <w:r w:rsidRPr="006F2DDC">
              <w:rPr>
                <w:b/>
                <w:bCs/>
                <w:u w:val="single"/>
              </w:rPr>
              <w:t>Border Colour</w:t>
            </w:r>
            <w:r w:rsidRPr="006F2DDC">
              <w:t xml:space="preserve"> of the legend by selecting the colour from the palette</w:t>
            </w:r>
          </w:p>
          <w:p w14:paraId="10762515" w14:textId="77777777" w:rsidR="007628AC" w:rsidRDefault="007628AC" w:rsidP="00F454DB">
            <w:pPr>
              <w:pStyle w:val="TableText"/>
              <w:numPr>
                <w:ilvl w:val="2"/>
                <w:numId w:val="249"/>
              </w:numPr>
            </w:pPr>
            <w:r w:rsidRPr="006F2DDC">
              <w:lastRenderedPageBreak/>
              <w:t xml:space="preserve">Actor should be able to change the </w:t>
            </w:r>
            <w:r w:rsidRPr="006F2DDC">
              <w:rPr>
                <w:b/>
                <w:bCs/>
                <w:u w:val="single"/>
              </w:rPr>
              <w:t>Background colour</w:t>
            </w:r>
            <w:r w:rsidRPr="006F2DDC">
              <w:t xml:space="preserve"> of the legend by selecting the colour from the palette. System should display the Background Colour as None by default (when bar chart is selected for the first time in the Visual Properties Pane).</w:t>
            </w:r>
          </w:p>
          <w:p w14:paraId="1F7941A4" w14:textId="77777777" w:rsidR="007628AC" w:rsidRDefault="007628AC" w:rsidP="00F454DB">
            <w:pPr>
              <w:pStyle w:val="TableText"/>
              <w:numPr>
                <w:ilvl w:val="2"/>
                <w:numId w:val="249"/>
              </w:numPr>
            </w:pPr>
            <w:r>
              <w:t xml:space="preserve">The actor should be able to add/edit </w:t>
            </w:r>
            <w:r w:rsidRPr="00D95F0C">
              <w:t xml:space="preserve">the title of the </w:t>
            </w:r>
            <w:r>
              <w:t>legend</w:t>
            </w:r>
            <w:r w:rsidRPr="00D95F0C">
              <w:t>.</w:t>
            </w:r>
            <w:r>
              <w:t xml:space="preserve"> The </w:t>
            </w:r>
            <w:r w:rsidRPr="006F2DDC">
              <w:t xml:space="preserve">Check box </w:t>
            </w:r>
            <w:r>
              <w:t xml:space="preserve">should be visible </w:t>
            </w:r>
            <w:r w:rsidRPr="006F2DDC">
              <w:t>for showing the title</w:t>
            </w:r>
            <w:r>
              <w:t xml:space="preserve"> of legend</w:t>
            </w:r>
            <w:r w:rsidRPr="006F2DDC">
              <w:t>, If the actor selects the check box, then the title should get displayed in the graph</w:t>
            </w:r>
            <w:r>
              <w:t xml:space="preserve"> and below mentioned options should be displayed. </w:t>
            </w:r>
          </w:p>
          <w:p w14:paraId="09D7EE19" w14:textId="77777777" w:rsidR="007628AC" w:rsidRPr="006F2DDC" w:rsidRDefault="007628AC" w:rsidP="00F454DB">
            <w:pPr>
              <w:pStyle w:val="TableText"/>
              <w:numPr>
                <w:ilvl w:val="3"/>
                <w:numId w:val="249"/>
              </w:numPr>
            </w:pPr>
            <w:r>
              <w:t>Title</w:t>
            </w:r>
            <w:r w:rsidRPr="006F2DDC">
              <w:t xml:space="preserve"> should be invisible after unselect the check box. System should display the </w:t>
            </w:r>
            <w:r w:rsidRPr="001A78D3">
              <w:rPr>
                <w:u w:val="single"/>
              </w:rPr>
              <w:t>Text</w:t>
            </w:r>
            <w:r w:rsidRPr="006F2DDC">
              <w:t xml:space="preserve"> field as blank by default.</w:t>
            </w:r>
          </w:p>
          <w:p w14:paraId="3BD5ED6E" w14:textId="77777777" w:rsidR="007628AC" w:rsidRPr="006F2DDC" w:rsidRDefault="007628AC" w:rsidP="00F454DB">
            <w:pPr>
              <w:pStyle w:val="TableText"/>
              <w:numPr>
                <w:ilvl w:val="3"/>
                <w:numId w:val="249"/>
              </w:numPr>
            </w:pPr>
            <w:r w:rsidRPr="006F2DDC">
              <w:t xml:space="preserve">Text Field to enter the title of the </w:t>
            </w:r>
            <w:r>
              <w:t>legend</w:t>
            </w:r>
            <w:r w:rsidRPr="006F2DDC">
              <w:t>. System should provide options to the actor to create a dynamically generated title using all fields of the dataset along with standard HTML formatting.</w:t>
            </w:r>
          </w:p>
          <w:p w14:paraId="19025F38" w14:textId="77777777" w:rsidR="007628AC" w:rsidRPr="006F2DDC" w:rsidRDefault="007628AC" w:rsidP="00F454DB">
            <w:pPr>
              <w:pStyle w:val="TableText"/>
              <w:numPr>
                <w:ilvl w:val="3"/>
                <w:numId w:val="249"/>
              </w:numPr>
            </w:pPr>
            <w:r w:rsidRPr="006F2DDC">
              <w:t xml:space="preserve">Drop down to select the </w:t>
            </w:r>
            <w:r w:rsidRPr="006F2DDC">
              <w:rPr>
                <w:b/>
                <w:bCs/>
                <w:u w:val="single"/>
              </w:rPr>
              <w:t>font size</w:t>
            </w:r>
            <w:r w:rsidRPr="006F2DDC">
              <w:t xml:space="preserve"> of the font. The actor should be able to either select or manually enter the font size of the title of graph between 6 and 72 </w:t>
            </w:r>
            <w:proofErr w:type="spellStart"/>
            <w:r w:rsidRPr="006F2DDC">
              <w:t>pt</w:t>
            </w:r>
            <w:proofErr w:type="spellEnd"/>
            <w:r w:rsidRPr="006F2DDC">
              <w:t xml:space="preserve"> (points). System should display the Font Size as 12 </w:t>
            </w:r>
            <w:proofErr w:type="spellStart"/>
            <w:r w:rsidRPr="006F2DDC">
              <w:t>pt</w:t>
            </w:r>
            <w:proofErr w:type="spellEnd"/>
            <w:r w:rsidRPr="006F2DDC">
              <w:t xml:space="preserve"> by default (when bar chart is selected for the first time in the Visual Properties Pane).</w:t>
            </w:r>
          </w:p>
          <w:p w14:paraId="0B0B9B0C" w14:textId="77777777" w:rsidR="007628AC" w:rsidRPr="006F2DDC" w:rsidRDefault="007628AC" w:rsidP="00F454DB">
            <w:pPr>
              <w:pStyle w:val="TableText"/>
              <w:numPr>
                <w:ilvl w:val="3"/>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5747DB92" w14:textId="77777777" w:rsidR="007628AC" w:rsidRPr="006F2DDC" w:rsidRDefault="007628AC" w:rsidP="00F454DB">
            <w:pPr>
              <w:pStyle w:val="TableText"/>
              <w:numPr>
                <w:ilvl w:val="3"/>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7ABF636D" w14:textId="77777777" w:rsidR="007628AC" w:rsidRPr="006F2DDC" w:rsidRDefault="007628AC" w:rsidP="00F454DB">
            <w:pPr>
              <w:pStyle w:val="TableText"/>
              <w:numPr>
                <w:ilvl w:val="3"/>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Sans-Serif. It should be </w:t>
            </w:r>
            <w:r w:rsidRPr="006F2DDC">
              <w:rPr>
                <w:b/>
                <w:bCs/>
              </w:rPr>
              <w:t>Serif</w:t>
            </w:r>
            <w:r w:rsidRPr="006F2DDC">
              <w:t xml:space="preserve"> by default.</w:t>
            </w:r>
          </w:p>
          <w:p w14:paraId="1B564250" w14:textId="77777777" w:rsidR="007628AC" w:rsidRPr="006F2DDC" w:rsidRDefault="007628AC" w:rsidP="00F454DB">
            <w:pPr>
              <w:pStyle w:val="TableText"/>
              <w:numPr>
                <w:ilvl w:val="3"/>
                <w:numId w:val="249"/>
              </w:numPr>
            </w:pPr>
            <w:r w:rsidRPr="006F2DDC">
              <w:t xml:space="preserve">Actor should be able to change the </w:t>
            </w:r>
            <w:r w:rsidRPr="006F2DDC">
              <w:rPr>
                <w:b/>
                <w:bCs/>
                <w:u w:val="single"/>
              </w:rPr>
              <w:t>font colour</w:t>
            </w:r>
            <w:r w:rsidRPr="006F2DDC">
              <w:t xml:space="preserve"> of the title by selecting the colour from the palette</w:t>
            </w:r>
          </w:p>
          <w:p w14:paraId="573AB853" w14:textId="77777777" w:rsidR="007628AC" w:rsidRPr="006F2DDC" w:rsidRDefault="007628AC" w:rsidP="009A61CC">
            <w:pPr>
              <w:pStyle w:val="TableText"/>
            </w:pPr>
          </w:p>
          <w:p w14:paraId="02BE2A03" w14:textId="77777777" w:rsidR="007628AC" w:rsidRPr="006F2DDC" w:rsidRDefault="007628AC" w:rsidP="00F454DB">
            <w:pPr>
              <w:pStyle w:val="TableText"/>
              <w:numPr>
                <w:ilvl w:val="0"/>
                <w:numId w:val="249"/>
              </w:numPr>
            </w:pPr>
            <w:r w:rsidRPr="006F2DDC">
              <w:t xml:space="preserve">If actor selects the </w:t>
            </w:r>
            <w:r w:rsidRPr="006F2DDC">
              <w:rPr>
                <w:b/>
                <w:bCs/>
                <w:u w:val="single"/>
              </w:rPr>
              <w:t xml:space="preserve">GRID </w:t>
            </w:r>
            <w:r w:rsidRPr="006F2DDC">
              <w:t xml:space="preserve">section to update the Axis, system should ask for the following: </w:t>
            </w:r>
          </w:p>
          <w:p w14:paraId="545E711B" w14:textId="77777777" w:rsidR="007628AC" w:rsidRPr="00732763" w:rsidRDefault="007628AC" w:rsidP="00F454DB">
            <w:pPr>
              <w:pStyle w:val="TableText"/>
              <w:numPr>
                <w:ilvl w:val="2"/>
                <w:numId w:val="249"/>
              </w:numPr>
              <w:rPr>
                <w:strike/>
              </w:rPr>
            </w:pPr>
            <w:r w:rsidRPr="00732763">
              <w:rPr>
                <w:b/>
                <w:bCs/>
                <w:strike/>
              </w:rPr>
              <w:t>Contains Labels:</w:t>
            </w:r>
            <w:r w:rsidRPr="00732763">
              <w:rPr>
                <w:strike/>
              </w:rPr>
              <w:t xml:space="preserve"> As the actor selects the check box, the labels should be visible in the graph</w:t>
            </w:r>
          </w:p>
          <w:p w14:paraId="4626059B" w14:textId="77777777" w:rsidR="007628AC" w:rsidRPr="00732763" w:rsidRDefault="007628AC" w:rsidP="00F454DB">
            <w:pPr>
              <w:pStyle w:val="TableText"/>
              <w:numPr>
                <w:ilvl w:val="2"/>
                <w:numId w:val="249"/>
              </w:numPr>
              <w:rPr>
                <w:strike/>
              </w:rPr>
            </w:pPr>
            <w:r w:rsidRPr="00732763">
              <w:rPr>
                <w:b/>
                <w:bCs/>
                <w:strike/>
              </w:rPr>
              <w:lastRenderedPageBreak/>
              <w:t>Height:</w:t>
            </w:r>
            <w:r w:rsidRPr="00732763">
              <w:rPr>
                <w:strike/>
              </w:rPr>
              <w:t xml:space="preserve"> The Actor should be able to adjust the height of the graph with in the grid.</w:t>
            </w:r>
          </w:p>
          <w:p w14:paraId="3BB1F243" w14:textId="77777777" w:rsidR="007628AC" w:rsidRPr="00732763" w:rsidRDefault="007628AC" w:rsidP="00F454DB">
            <w:pPr>
              <w:pStyle w:val="TableText"/>
              <w:numPr>
                <w:ilvl w:val="2"/>
                <w:numId w:val="249"/>
              </w:numPr>
              <w:rPr>
                <w:strike/>
              </w:rPr>
            </w:pPr>
            <w:r w:rsidRPr="00732763">
              <w:rPr>
                <w:b/>
                <w:bCs/>
                <w:strike/>
              </w:rPr>
              <w:t>Width:</w:t>
            </w:r>
            <w:r w:rsidRPr="00732763">
              <w:rPr>
                <w:strike/>
              </w:rPr>
              <w:t xml:space="preserve"> The Actor should be able to adjust the width of the graph with in the grid.</w:t>
            </w:r>
          </w:p>
          <w:p w14:paraId="34A7BDD8" w14:textId="77777777" w:rsidR="007628AC" w:rsidRPr="00732763" w:rsidRDefault="007628AC" w:rsidP="00F454DB">
            <w:pPr>
              <w:pStyle w:val="TableText"/>
              <w:numPr>
                <w:ilvl w:val="2"/>
                <w:numId w:val="249"/>
              </w:numPr>
              <w:rPr>
                <w:strike/>
              </w:rPr>
            </w:pPr>
            <w:r w:rsidRPr="00732763">
              <w:rPr>
                <w:b/>
                <w:bCs/>
                <w:strike/>
              </w:rPr>
              <w:t>Top:</w:t>
            </w:r>
            <w:r w:rsidRPr="00732763">
              <w:rPr>
                <w:strike/>
              </w:rPr>
              <w:t xml:space="preserve"> The Actor should be able to adjust the Top of the graph with in the grid</w:t>
            </w:r>
          </w:p>
          <w:p w14:paraId="222AE894" w14:textId="77777777" w:rsidR="007628AC" w:rsidRPr="00732763" w:rsidRDefault="007628AC" w:rsidP="00F454DB">
            <w:pPr>
              <w:pStyle w:val="TableText"/>
              <w:numPr>
                <w:ilvl w:val="2"/>
                <w:numId w:val="249"/>
              </w:numPr>
              <w:rPr>
                <w:strike/>
              </w:rPr>
            </w:pPr>
            <w:r w:rsidRPr="00732763">
              <w:rPr>
                <w:b/>
                <w:bCs/>
                <w:strike/>
              </w:rPr>
              <w:t>Bottom:</w:t>
            </w:r>
            <w:r w:rsidRPr="00732763">
              <w:rPr>
                <w:strike/>
              </w:rPr>
              <w:t xml:space="preserve"> The Actor should be able to adjust the bottom of the graph with in the grid</w:t>
            </w:r>
          </w:p>
          <w:p w14:paraId="632938D3" w14:textId="77777777" w:rsidR="007628AC" w:rsidRPr="00732763" w:rsidRDefault="007628AC" w:rsidP="00F454DB">
            <w:pPr>
              <w:pStyle w:val="TableText"/>
              <w:numPr>
                <w:ilvl w:val="2"/>
                <w:numId w:val="249"/>
              </w:numPr>
              <w:rPr>
                <w:strike/>
              </w:rPr>
            </w:pPr>
            <w:r w:rsidRPr="00732763">
              <w:rPr>
                <w:b/>
                <w:bCs/>
                <w:strike/>
              </w:rPr>
              <w:t>Left:</w:t>
            </w:r>
            <w:r w:rsidRPr="00732763">
              <w:rPr>
                <w:strike/>
              </w:rPr>
              <w:t xml:space="preserve"> The Actor should be able to adjust the left alignment of the graph with in the grid</w:t>
            </w:r>
          </w:p>
          <w:p w14:paraId="3F75E64C" w14:textId="77777777" w:rsidR="007628AC" w:rsidRPr="00732763" w:rsidRDefault="007628AC" w:rsidP="00F454DB">
            <w:pPr>
              <w:pStyle w:val="TableText"/>
              <w:numPr>
                <w:ilvl w:val="2"/>
                <w:numId w:val="249"/>
              </w:numPr>
              <w:rPr>
                <w:strike/>
              </w:rPr>
            </w:pPr>
            <w:r w:rsidRPr="00732763">
              <w:rPr>
                <w:b/>
                <w:bCs/>
                <w:strike/>
              </w:rPr>
              <w:t>Right:</w:t>
            </w:r>
            <w:r w:rsidRPr="00732763">
              <w:rPr>
                <w:strike/>
              </w:rPr>
              <w:t xml:space="preserve"> The Actor should be able to adjust the right alignment of the graph with in the grid</w:t>
            </w:r>
          </w:p>
          <w:p w14:paraId="2910BDD0" w14:textId="77777777" w:rsidR="007628AC" w:rsidRDefault="007628AC" w:rsidP="00F454DB">
            <w:pPr>
              <w:pStyle w:val="TableText"/>
              <w:numPr>
                <w:ilvl w:val="2"/>
                <w:numId w:val="249"/>
              </w:numPr>
            </w:pPr>
            <w:r w:rsidRPr="006F2DDC">
              <w:rPr>
                <w:b/>
                <w:bCs/>
              </w:rPr>
              <w:t>Background Colour:</w:t>
            </w:r>
            <w:r w:rsidRPr="006F2DDC">
              <w:t xml:space="preserve"> The actor should be able to change the background colour of the grid by changing the colour of grid. System should display the Background Colour as None by default (when bar chart is selected for the first time in the Visual Properties Pane).</w:t>
            </w:r>
          </w:p>
          <w:p w14:paraId="024EA3FE" w14:textId="77777777" w:rsidR="00BC45D3" w:rsidRPr="007628AC" w:rsidRDefault="00BC45D3" w:rsidP="00F454DB">
            <w:pPr>
              <w:pStyle w:val="TableText"/>
              <w:numPr>
                <w:ilvl w:val="2"/>
                <w:numId w:val="249"/>
              </w:numPr>
              <w:rPr>
                <w:highlight w:val="green"/>
              </w:rPr>
            </w:pPr>
            <w:r w:rsidRPr="007628AC">
              <w:rPr>
                <w:b/>
                <w:bCs/>
                <w:highlight w:val="green"/>
              </w:rPr>
              <w:t>Alt Text:</w:t>
            </w:r>
            <w:r w:rsidRPr="007628AC">
              <w:rPr>
                <w:highlight w:val="green"/>
              </w:rPr>
              <w:t xml:space="preserve"> The actor should be able to enter the text which should be visible when no data is available on the graph or data set is broken.</w:t>
            </w:r>
            <w:r>
              <w:rPr>
                <w:highlight w:val="green"/>
              </w:rPr>
              <w:t xml:space="preserve"> By default, system should show “Error! Please check that selected fields are present in dataset”.</w:t>
            </w:r>
          </w:p>
          <w:p w14:paraId="1DF5E912" w14:textId="77777777" w:rsidR="007628AC" w:rsidRPr="006F2DDC" w:rsidRDefault="007628AC" w:rsidP="00F454DB">
            <w:pPr>
              <w:pStyle w:val="TableText"/>
              <w:numPr>
                <w:ilvl w:val="0"/>
                <w:numId w:val="249"/>
              </w:numPr>
            </w:pPr>
            <w:r w:rsidRPr="006F2DDC">
              <w:t xml:space="preserve">If actor selects the </w:t>
            </w:r>
            <w:r w:rsidRPr="006F2DDC">
              <w:rPr>
                <w:b/>
                <w:bCs/>
                <w:u w:val="single"/>
              </w:rPr>
              <w:t xml:space="preserve">Colour Palette </w:t>
            </w:r>
            <w:r w:rsidRPr="006F2DDC">
              <w:t>section to update the Axis, system should ask for the following</w:t>
            </w:r>
          </w:p>
          <w:p w14:paraId="7DFB07F1" w14:textId="77777777" w:rsidR="007628AC" w:rsidRPr="006F2DDC" w:rsidRDefault="007628AC" w:rsidP="00F454DB">
            <w:pPr>
              <w:pStyle w:val="TableText"/>
              <w:numPr>
                <w:ilvl w:val="2"/>
                <w:numId w:val="249"/>
              </w:numPr>
            </w:pPr>
            <w:r w:rsidRPr="006F2DDC">
              <w:rPr>
                <w:b/>
                <w:bCs/>
              </w:rPr>
              <w:t>Custom Colour Palette:</w:t>
            </w:r>
            <w:r w:rsidRPr="006F2DDC">
              <w:t xml:space="preserve"> The actor should be able to select the colour of the graph by its own.</w:t>
            </w:r>
          </w:p>
          <w:p w14:paraId="226CA66F" w14:textId="77777777" w:rsidR="007628AC" w:rsidRPr="006F2DDC" w:rsidRDefault="007628AC" w:rsidP="00F454DB">
            <w:pPr>
              <w:pStyle w:val="TableText"/>
              <w:numPr>
                <w:ilvl w:val="2"/>
                <w:numId w:val="249"/>
              </w:numPr>
            </w:pPr>
            <w:r w:rsidRPr="006F2DDC">
              <w:rPr>
                <w:b/>
                <w:bCs/>
              </w:rPr>
              <w:t>Random:</w:t>
            </w:r>
            <w:r w:rsidRPr="006F2DDC">
              <w:t xml:space="preserve"> If actor select the random colour palette, the graph colour should be changed randomly.</w:t>
            </w:r>
          </w:p>
          <w:p w14:paraId="3D39A9CB" w14:textId="77777777" w:rsidR="007628AC" w:rsidRDefault="007628AC" w:rsidP="00F454DB">
            <w:pPr>
              <w:pStyle w:val="TableText"/>
              <w:numPr>
                <w:ilvl w:val="2"/>
                <w:numId w:val="249"/>
              </w:numPr>
            </w:pPr>
            <w:r w:rsidRPr="006D3C11">
              <w:rPr>
                <w:b/>
                <w:bCs/>
              </w:rPr>
              <w:t>Default:</w:t>
            </w:r>
            <w:r w:rsidRPr="006D3C11">
              <w:t xml:space="preserve"> On the selection of Default, the default colours should be visible</w:t>
            </w:r>
          </w:p>
          <w:p w14:paraId="6833B6CC" w14:textId="77777777" w:rsidR="007628AC" w:rsidRDefault="007628AC" w:rsidP="00F454DB">
            <w:pPr>
              <w:pStyle w:val="TableText"/>
              <w:numPr>
                <w:ilvl w:val="0"/>
                <w:numId w:val="249"/>
              </w:numPr>
            </w:pPr>
            <w:r w:rsidRPr="006D3C11">
              <w:rPr>
                <w:b/>
                <w:bCs/>
                <w:u w:val="single"/>
              </w:rPr>
              <w:t>Conditional Colours:</w:t>
            </w:r>
            <w:r>
              <w:t xml:space="preserve"> </w:t>
            </w:r>
            <w:r w:rsidRPr="006F2DDC">
              <w:t xml:space="preserve">As the actor selects the check box, the </w:t>
            </w:r>
            <w:r>
              <w:t xml:space="preserve">conditional colour formatting properties </w:t>
            </w:r>
            <w:r w:rsidRPr="006F2DDC">
              <w:t xml:space="preserve">should be visible in the </w:t>
            </w:r>
            <w:r>
              <w:t>screen. If actor unselect the check box, then all the option should not visible on the screen and all the selected values under the conditional colours should get back to default.</w:t>
            </w:r>
          </w:p>
          <w:p w14:paraId="22F89916" w14:textId="77777777" w:rsidR="007628AC" w:rsidRDefault="007628AC" w:rsidP="00F454DB">
            <w:pPr>
              <w:pStyle w:val="TableText"/>
              <w:numPr>
                <w:ilvl w:val="2"/>
                <w:numId w:val="249"/>
              </w:numPr>
            </w:pPr>
            <w:r>
              <w:lastRenderedPageBreak/>
              <w:t xml:space="preserve">Types: The actor should be able to select any value from the drop down. The values in the drop down are: </w:t>
            </w:r>
            <w:r w:rsidRPr="00F200D1">
              <w:rPr>
                <w:b/>
                <w:bCs/>
              </w:rPr>
              <w:t xml:space="preserve">Colour Scale and Rules. </w:t>
            </w:r>
            <w:r w:rsidRPr="006F2DDC">
              <w:t xml:space="preserve">As the actor selects </w:t>
            </w:r>
            <w:r>
              <w:t>colour scale</w:t>
            </w:r>
            <w:r w:rsidRPr="006F2DDC">
              <w:t>, the</w:t>
            </w:r>
            <w:r>
              <w:t>n</w:t>
            </w:r>
            <w:r w:rsidRPr="006F2DDC">
              <w:t xml:space="preserve"> </w:t>
            </w:r>
            <w:r>
              <w:t xml:space="preserve">colour scale formatting properties </w:t>
            </w:r>
            <w:r w:rsidRPr="006F2DDC">
              <w:t xml:space="preserve">should be visible in the </w:t>
            </w:r>
            <w:r>
              <w:t>screen. If actor unselects it, then all the option should not visible on the screen and all the selected values under it get back to the default.</w:t>
            </w:r>
          </w:p>
          <w:p w14:paraId="3615A6D4" w14:textId="77777777" w:rsidR="007628AC" w:rsidRPr="006079C5" w:rsidRDefault="007628AC" w:rsidP="009A61CC">
            <w:pPr>
              <w:pStyle w:val="TableText"/>
              <w:ind w:left="3600"/>
            </w:pPr>
            <w:r>
              <w:t xml:space="preserve">Below mentioned options should be visible for </w:t>
            </w:r>
            <w:r w:rsidRPr="006079C5">
              <w:rPr>
                <w:b/>
                <w:bCs/>
                <w:u w:val="single"/>
              </w:rPr>
              <w:t>Colour Scale</w:t>
            </w:r>
            <w:r>
              <w:t xml:space="preserve"> option.</w:t>
            </w:r>
          </w:p>
          <w:p w14:paraId="77ADD194" w14:textId="77777777" w:rsidR="007628AC" w:rsidRDefault="007628AC" w:rsidP="00F454DB">
            <w:pPr>
              <w:pStyle w:val="TableText"/>
              <w:numPr>
                <w:ilvl w:val="3"/>
                <w:numId w:val="249"/>
              </w:numPr>
            </w:pPr>
            <w:r w:rsidRPr="00F200D1">
              <w:rPr>
                <w:b/>
                <w:bCs/>
                <w:u w:val="single"/>
              </w:rPr>
              <w:t>Based on Field:</w:t>
            </w:r>
            <w:r>
              <w:t xml:space="preserve"> The actor should be able to see the drop down to select the fields (Dimensions/Measures) from the of the connected data set.</w:t>
            </w:r>
          </w:p>
          <w:p w14:paraId="624E0E4E" w14:textId="77777777" w:rsidR="007628AC" w:rsidRDefault="007628AC" w:rsidP="00F454DB">
            <w:pPr>
              <w:pStyle w:val="TableText"/>
              <w:numPr>
                <w:ilvl w:val="3"/>
                <w:numId w:val="249"/>
              </w:numPr>
            </w:pPr>
            <w:r>
              <w:rPr>
                <w:b/>
                <w:bCs/>
                <w:u w:val="single"/>
              </w:rPr>
              <w:t>Aggregation:</w:t>
            </w:r>
            <w:r>
              <w:t xml:space="preserve"> The actor should be able to set the aggregation based on the type of the field. Details for aggregation for conditional colouring is mentioned in business rules section.</w:t>
            </w:r>
          </w:p>
          <w:p w14:paraId="6787A3C5" w14:textId="77777777" w:rsidR="007628AC" w:rsidRDefault="007628AC" w:rsidP="00F454DB">
            <w:pPr>
              <w:pStyle w:val="TableText"/>
              <w:numPr>
                <w:ilvl w:val="3"/>
                <w:numId w:val="249"/>
              </w:numPr>
            </w:pPr>
            <w:r>
              <w:rPr>
                <w:b/>
                <w:bCs/>
                <w:u w:val="single"/>
              </w:rPr>
              <w:t>Diverging:</w:t>
            </w:r>
            <w:r>
              <w:t xml:space="preserve"> The actor should be able to select the checkbox for indicating whether </w:t>
            </w:r>
            <w:proofErr w:type="gramStart"/>
            <w:r>
              <w:t>2 point</w:t>
            </w:r>
            <w:proofErr w:type="gramEnd"/>
            <w:r>
              <w:t xml:space="preserve"> colour scale is required or 3 colour scale with 2 separate sections for minimum and maximum values</w:t>
            </w:r>
          </w:p>
          <w:p w14:paraId="59A2A9D0" w14:textId="77777777" w:rsidR="007628AC" w:rsidRDefault="007628AC" w:rsidP="00F454DB">
            <w:pPr>
              <w:pStyle w:val="TableText"/>
              <w:numPr>
                <w:ilvl w:val="3"/>
                <w:numId w:val="249"/>
              </w:numPr>
            </w:pPr>
            <w:r w:rsidRPr="006079C5">
              <w:rPr>
                <w:b/>
                <w:bCs/>
                <w:u w:val="single"/>
              </w:rPr>
              <w:t>Stepped Colours:</w:t>
            </w:r>
            <w:r>
              <w:t xml:space="preserve"> The actor should be able to select the checkbox whether stepped values are required. If actor checks the box, then the actor should be able to enter any integer number between 2 to 10. Post entering the number by the actor, the system </w:t>
            </w:r>
            <w:proofErr w:type="gramStart"/>
            <w:r>
              <w:t>should  create</w:t>
            </w:r>
            <w:proofErr w:type="gramEnd"/>
            <w:r>
              <w:t xml:space="preserve"> the colours in the number of steps from minimum to maximum</w:t>
            </w:r>
          </w:p>
          <w:p w14:paraId="505963F5" w14:textId="77777777" w:rsidR="007628AC" w:rsidRPr="00DE5DDE" w:rsidRDefault="007628AC" w:rsidP="00F454DB">
            <w:pPr>
              <w:pStyle w:val="TableText"/>
              <w:numPr>
                <w:ilvl w:val="3"/>
                <w:numId w:val="249"/>
              </w:numPr>
            </w:pPr>
            <w:r>
              <w:rPr>
                <w:b/>
                <w:bCs/>
                <w:u w:val="single"/>
              </w:rPr>
              <w:t xml:space="preserve">Minimum: </w:t>
            </w:r>
            <w:r w:rsidRPr="00DE5DDE">
              <w:t xml:space="preserve">The actor should be able to select the </w:t>
            </w:r>
            <w:proofErr w:type="spellStart"/>
            <w:r w:rsidRPr="00DE5DDE">
              <w:t>whether</w:t>
            </w:r>
            <w:proofErr w:type="spellEnd"/>
            <w:r w:rsidRPr="00DE5DDE">
              <w:t xml:space="preserve"> minimum value will be identified by </w:t>
            </w:r>
            <w:r w:rsidRPr="00DE5DDE">
              <w:rPr>
                <w:b/>
                <w:bCs/>
              </w:rPr>
              <w:t>lowest</w:t>
            </w:r>
            <w:r w:rsidRPr="00DE5DDE">
              <w:t xml:space="preserve"> value of the aggregated field or by a </w:t>
            </w:r>
            <w:r w:rsidRPr="00DE5DDE">
              <w:rPr>
                <w:b/>
                <w:bCs/>
              </w:rPr>
              <w:t>Static</w:t>
            </w:r>
            <w:r w:rsidRPr="00DE5DDE">
              <w:t xml:space="preserve"> number</w:t>
            </w:r>
            <w:r>
              <w:t xml:space="preserve">. If static fields </w:t>
            </w:r>
            <w:proofErr w:type="gramStart"/>
            <w:r>
              <w:t>is</w:t>
            </w:r>
            <w:proofErr w:type="gramEnd"/>
            <w:r>
              <w:t xml:space="preserve"> selected, then actor should be able to enter any number in the text box. In Lowest, the text box should be blank and disabled. In either case, actor should be able to select the required colour from the colour palette.</w:t>
            </w:r>
          </w:p>
          <w:p w14:paraId="105C8E37" w14:textId="77777777" w:rsidR="007628AC" w:rsidRPr="00DE5DDE" w:rsidRDefault="007628AC" w:rsidP="00F454DB">
            <w:pPr>
              <w:pStyle w:val="TableText"/>
              <w:numPr>
                <w:ilvl w:val="3"/>
                <w:numId w:val="249"/>
              </w:numPr>
            </w:pPr>
            <w:proofErr w:type="spellStart"/>
            <w:r>
              <w:rPr>
                <w:b/>
                <w:bCs/>
                <w:u w:val="single"/>
              </w:rPr>
              <w:t>Center</w:t>
            </w:r>
            <w:proofErr w:type="spellEnd"/>
            <w:r>
              <w:rPr>
                <w:b/>
                <w:bCs/>
                <w:u w:val="single"/>
              </w:rPr>
              <w:t xml:space="preserve">: </w:t>
            </w:r>
            <w:r w:rsidRPr="00DE5DDE">
              <w:t xml:space="preserve">The actor should be able to select the </w:t>
            </w:r>
            <w:proofErr w:type="spellStart"/>
            <w:r w:rsidRPr="00DE5DDE">
              <w:t>w</w:t>
            </w:r>
            <w:r>
              <w:t>he</w:t>
            </w:r>
            <w:r w:rsidRPr="00DE5DDE">
              <w:t>ther</w:t>
            </w:r>
            <w:proofErr w:type="spellEnd"/>
            <w:r w:rsidRPr="00DE5DDE">
              <w:t xml:space="preserve"> </w:t>
            </w:r>
            <w:proofErr w:type="spellStart"/>
            <w:r>
              <w:t>center</w:t>
            </w:r>
            <w:proofErr w:type="spellEnd"/>
            <w:r w:rsidRPr="00DE5DDE">
              <w:t xml:space="preserve"> value will be identified by </w:t>
            </w:r>
            <w:proofErr w:type="spellStart"/>
            <w:r>
              <w:rPr>
                <w:b/>
                <w:bCs/>
              </w:rPr>
              <w:t>center</w:t>
            </w:r>
            <w:proofErr w:type="spellEnd"/>
            <w:r w:rsidRPr="00DE5DDE">
              <w:t xml:space="preserve"> value of the aggregated field or by a </w:t>
            </w:r>
            <w:r w:rsidRPr="00DE5DDE">
              <w:rPr>
                <w:b/>
                <w:bCs/>
              </w:rPr>
              <w:t>Static</w:t>
            </w:r>
            <w:r w:rsidRPr="00DE5DDE">
              <w:t xml:space="preserve"> number</w:t>
            </w:r>
            <w:r>
              <w:t xml:space="preserve">. If static fields </w:t>
            </w:r>
            <w:proofErr w:type="gramStart"/>
            <w:r>
              <w:t>is</w:t>
            </w:r>
            <w:proofErr w:type="gramEnd"/>
            <w:r>
              <w:t xml:space="preserve"> </w:t>
            </w:r>
            <w:r>
              <w:lastRenderedPageBreak/>
              <w:t xml:space="preserve">selected, then actor should be able to enter any number in the text box. In </w:t>
            </w:r>
            <w:proofErr w:type="spellStart"/>
            <w:r w:rsidRPr="00D809FD">
              <w:rPr>
                <w:b/>
                <w:bCs/>
              </w:rPr>
              <w:t>center</w:t>
            </w:r>
            <w:proofErr w:type="spellEnd"/>
            <w:r>
              <w:t xml:space="preserve">, the text box should be blank and disabled. In either case, actor should be able to select the required colour from the colour palette. The </w:t>
            </w:r>
            <w:proofErr w:type="spellStart"/>
            <w:r>
              <w:t>Center</w:t>
            </w:r>
            <w:proofErr w:type="spellEnd"/>
            <w:r>
              <w:t xml:space="preserve"> option should be visible if actor selects the </w:t>
            </w:r>
            <w:r w:rsidRPr="00D809FD">
              <w:rPr>
                <w:b/>
                <w:bCs/>
              </w:rPr>
              <w:t>Diverging</w:t>
            </w:r>
            <w:r>
              <w:t xml:space="preserve"> option. </w:t>
            </w:r>
          </w:p>
          <w:p w14:paraId="49C89026" w14:textId="77777777" w:rsidR="007628AC" w:rsidRPr="00DE5DDE" w:rsidRDefault="007628AC" w:rsidP="00F454DB">
            <w:pPr>
              <w:pStyle w:val="TableText"/>
              <w:numPr>
                <w:ilvl w:val="3"/>
                <w:numId w:val="249"/>
              </w:numPr>
            </w:pPr>
            <w:r>
              <w:rPr>
                <w:b/>
                <w:bCs/>
                <w:u w:val="single"/>
              </w:rPr>
              <w:t xml:space="preserve">Maximum: </w:t>
            </w:r>
            <w:r w:rsidRPr="00DE5DDE">
              <w:t xml:space="preserve">The actor should be able to select the </w:t>
            </w:r>
            <w:proofErr w:type="spellStart"/>
            <w:r w:rsidRPr="00DE5DDE">
              <w:t>whether</w:t>
            </w:r>
            <w:proofErr w:type="spellEnd"/>
            <w:r w:rsidRPr="00DE5DDE">
              <w:t xml:space="preserve"> m</w:t>
            </w:r>
            <w:r>
              <w:t>axi</w:t>
            </w:r>
            <w:r w:rsidRPr="00DE5DDE">
              <w:t xml:space="preserve">mum value will be identified by </w:t>
            </w:r>
            <w:r w:rsidRPr="00D809FD">
              <w:rPr>
                <w:b/>
                <w:bCs/>
              </w:rPr>
              <w:t>maximum</w:t>
            </w:r>
            <w:r w:rsidRPr="00DE5DDE">
              <w:t xml:space="preserve"> value of the aggregated field or by a </w:t>
            </w:r>
            <w:r w:rsidRPr="00DE5DDE">
              <w:rPr>
                <w:b/>
                <w:bCs/>
              </w:rPr>
              <w:t>Static</w:t>
            </w:r>
            <w:r w:rsidRPr="00DE5DDE">
              <w:t xml:space="preserve"> number</w:t>
            </w:r>
            <w:r>
              <w:t>. If static fields are selected, then actor should be able to enter any number in the text box. In highest, the text box should be blank and disabled. In either case, actor should be able to select the required colour from the colour palette.</w:t>
            </w:r>
          </w:p>
          <w:p w14:paraId="2E4ED62D" w14:textId="77777777" w:rsidR="007628AC" w:rsidRPr="006079C5" w:rsidRDefault="007628AC" w:rsidP="009A61CC">
            <w:pPr>
              <w:pStyle w:val="TableText"/>
              <w:ind w:left="3240"/>
            </w:pPr>
            <w:r>
              <w:t xml:space="preserve">Below mentioned options should be visible for </w:t>
            </w:r>
            <w:r>
              <w:rPr>
                <w:b/>
                <w:bCs/>
                <w:u w:val="single"/>
              </w:rPr>
              <w:t>Rules</w:t>
            </w:r>
            <w:r>
              <w:t xml:space="preserve"> option.</w:t>
            </w:r>
          </w:p>
          <w:p w14:paraId="217B440E" w14:textId="77777777" w:rsidR="007628AC" w:rsidRDefault="007628AC" w:rsidP="00F454DB">
            <w:pPr>
              <w:pStyle w:val="TableText"/>
              <w:numPr>
                <w:ilvl w:val="0"/>
                <w:numId w:val="254"/>
              </w:numPr>
            </w:pPr>
            <w:r w:rsidRPr="00F200D1">
              <w:rPr>
                <w:b/>
                <w:bCs/>
                <w:u w:val="single"/>
              </w:rPr>
              <w:t>Based on Field:</w:t>
            </w:r>
            <w:r>
              <w:t xml:space="preserve"> The actor should be able to see the drop down to select the fields (Dimensions/Measures) from the of the connected data set.</w:t>
            </w:r>
          </w:p>
          <w:p w14:paraId="10EEA069" w14:textId="77777777" w:rsidR="007628AC" w:rsidRDefault="007628AC" w:rsidP="00F454DB">
            <w:pPr>
              <w:pStyle w:val="TableText"/>
              <w:numPr>
                <w:ilvl w:val="0"/>
                <w:numId w:val="254"/>
              </w:numPr>
            </w:pPr>
            <w:r>
              <w:rPr>
                <w:b/>
                <w:bCs/>
                <w:u w:val="single"/>
              </w:rPr>
              <w:t>Aggregation:</w:t>
            </w:r>
            <w:r>
              <w:t xml:space="preserve"> The actor should be able to set the aggregation based on the type of the field. Details for aggregation for conditional colouring is mentioned in business rules section.</w:t>
            </w:r>
          </w:p>
          <w:p w14:paraId="2D8C8F06" w14:textId="77777777" w:rsidR="007628AC" w:rsidRDefault="007628AC" w:rsidP="00F454DB">
            <w:pPr>
              <w:pStyle w:val="TableText"/>
              <w:numPr>
                <w:ilvl w:val="0"/>
                <w:numId w:val="254"/>
              </w:numPr>
            </w:pPr>
            <w:r>
              <w:rPr>
                <w:b/>
                <w:bCs/>
                <w:u w:val="single"/>
              </w:rPr>
              <w:t>Add rule:</w:t>
            </w:r>
            <w:r>
              <w:t xml:space="preserve"> The actor should be select this icon to add a new rule.</w:t>
            </w:r>
          </w:p>
          <w:p w14:paraId="04579979" w14:textId="77777777" w:rsidR="007628AC" w:rsidRDefault="007628AC" w:rsidP="009A61CC">
            <w:pPr>
              <w:pStyle w:val="TableText"/>
              <w:ind w:left="3600"/>
            </w:pPr>
            <w:r>
              <w:t>If actor selects add rule, the following options should be displayed:</w:t>
            </w:r>
          </w:p>
          <w:p w14:paraId="2FA76497" w14:textId="77777777" w:rsidR="007628AC" w:rsidRDefault="007628AC" w:rsidP="00F454DB">
            <w:pPr>
              <w:pStyle w:val="TableText"/>
              <w:numPr>
                <w:ilvl w:val="0"/>
                <w:numId w:val="254"/>
              </w:numPr>
            </w:pPr>
            <w:r w:rsidRPr="00EF72F4">
              <w:rPr>
                <w:b/>
                <w:bCs/>
                <w:u w:val="single"/>
              </w:rPr>
              <w:t>Condition</w:t>
            </w:r>
            <w:r>
              <w:t>: System should allow actor to select one option from “is equal to”, “is not equal to”, “is greater than”, “is greater than or equal to”, “is lesser than”, “is lesser than or equal to”, “is not blank”, “is not blank”, “is first”, “is last”, “in top N”, “in bottom N”. “in top N %”, “in bottom N %”. The “is first” and “is last” options should only be displayed if the “Based on Field” is a dimension.</w:t>
            </w:r>
          </w:p>
          <w:p w14:paraId="43CAC015" w14:textId="77777777" w:rsidR="007628AC" w:rsidRDefault="007628AC" w:rsidP="00F454DB">
            <w:pPr>
              <w:pStyle w:val="TableText"/>
              <w:numPr>
                <w:ilvl w:val="0"/>
                <w:numId w:val="254"/>
              </w:numPr>
            </w:pPr>
            <w:r w:rsidRPr="006F57FC">
              <w:rPr>
                <w:b/>
                <w:bCs/>
                <w:u w:val="single"/>
              </w:rPr>
              <w:t>Value</w:t>
            </w:r>
            <w:r>
              <w:t xml:space="preserve">: System should display an option to enter value if actor selected “is equal to”, “is not equal to”, “is greater than”, “is greater than or equal to”, “is lesser than”, “is </w:t>
            </w:r>
            <w:r>
              <w:lastRenderedPageBreak/>
              <w:t>lesser than or equal to”, “in top N”, “in bottom N”. “in top N %”, “in bottom N %”.</w:t>
            </w:r>
          </w:p>
          <w:p w14:paraId="5437CD8E" w14:textId="77777777" w:rsidR="007628AC" w:rsidRDefault="007628AC" w:rsidP="00F454DB">
            <w:pPr>
              <w:pStyle w:val="TableText"/>
              <w:numPr>
                <w:ilvl w:val="0"/>
                <w:numId w:val="254"/>
              </w:numPr>
            </w:pPr>
            <w:r w:rsidRPr="00C12429">
              <w:rPr>
                <w:b/>
                <w:bCs/>
                <w:u w:val="single"/>
              </w:rPr>
              <w:t>Colour</w:t>
            </w:r>
            <w:r>
              <w:t>: In any case, actor should be able to select the required colour from the colour palette.</w:t>
            </w:r>
          </w:p>
          <w:p w14:paraId="7BD597F3" w14:textId="77777777" w:rsidR="007628AC" w:rsidRDefault="007628AC" w:rsidP="009A61CC">
            <w:pPr>
              <w:pStyle w:val="TableText"/>
            </w:pPr>
            <w:r w:rsidRPr="004F37D8">
              <w:t>If any particular data point does not satisfy above colour scale or rules conditions, the system should display the default colours as set by the actor through colour palette section.</w:t>
            </w:r>
          </w:p>
          <w:p w14:paraId="4C333D89" w14:textId="77777777" w:rsidR="007628AC" w:rsidRPr="004F0FA9" w:rsidRDefault="007628AC" w:rsidP="00F454DB">
            <w:pPr>
              <w:pStyle w:val="TableText"/>
              <w:numPr>
                <w:ilvl w:val="0"/>
                <w:numId w:val="249"/>
              </w:numPr>
            </w:pPr>
            <w:r w:rsidRPr="004F0FA9">
              <w:rPr>
                <w:b/>
                <w:bCs/>
                <w:u w:val="single"/>
              </w:rPr>
              <w:t>Data labels:</w:t>
            </w:r>
            <w:r w:rsidRPr="004F0FA9">
              <w:t xml:space="preserve"> As the actor selects the check box, the data labels formatting properties should be visible in the screen. If actor unselect the check box, then all the option should not visible on the screen and all the selected values under the data labels should get back to default.</w:t>
            </w:r>
          </w:p>
          <w:p w14:paraId="64CC9F23" w14:textId="77777777" w:rsidR="007628AC" w:rsidRDefault="007628AC" w:rsidP="00F454DB">
            <w:pPr>
              <w:pStyle w:val="TableText"/>
              <w:numPr>
                <w:ilvl w:val="2"/>
                <w:numId w:val="249"/>
              </w:numPr>
            </w:pPr>
            <w:r w:rsidRPr="00D31D8B">
              <w:rPr>
                <w:b/>
                <w:bCs/>
                <w:u w:val="single"/>
              </w:rPr>
              <w:t>Customize Label:</w:t>
            </w:r>
            <w:r>
              <w:t xml:space="preserve"> The actor should be able to select the checkbox to indicate whether they want customize the label by making it dynamic</w:t>
            </w:r>
            <w:r w:rsidRPr="004F37D8">
              <w:t>.</w:t>
            </w:r>
          </w:p>
          <w:p w14:paraId="1901F0E9" w14:textId="77777777" w:rsidR="007628AC" w:rsidRDefault="007628AC" w:rsidP="00F454DB">
            <w:pPr>
              <w:pStyle w:val="TableText"/>
              <w:numPr>
                <w:ilvl w:val="2"/>
                <w:numId w:val="249"/>
              </w:numPr>
            </w:pPr>
            <w:r>
              <w:t xml:space="preserve">Option to enter dynamic label. </w:t>
            </w:r>
            <w:r w:rsidRPr="004F37D8">
              <w:t>System should provide options to the actor to create a dynamically generated title using all fields of the dataset along with standard HTML formatting.</w:t>
            </w:r>
            <w:r>
              <w:t xml:space="preserve"> The actor should be able to perform the operations like Bold, Italic, font size etc. </w:t>
            </w:r>
            <w:r w:rsidRPr="00C95F5B">
              <w:rPr>
                <w:highlight w:val="green"/>
                <w:u w:val="single"/>
              </w:rPr>
              <w:t>All below options should be only be displayed if dynamic label is not selected.</w:t>
            </w:r>
          </w:p>
          <w:p w14:paraId="7A83E366" w14:textId="77777777" w:rsidR="007628AC" w:rsidRDefault="007628AC" w:rsidP="00F454DB">
            <w:pPr>
              <w:pStyle w:val="TableText"/>
              <w:numPr>
                <w:ilvl w:val="2"/>
                <w:numId w:val="249"/>
              </w:numPr>
            </w:pPr>
            <w:r w:rsidRPr="00D31D8B">
              <w:rPr>
                <w:b/>
                <w:bCs/>
                <w:u w:val="single"/>
              </w:rPr>
              <w:t>Colour:</w:t>
            </w:r>
            <w:r>
              <w:t xml:space="preserve"> The actor should be able to change the colour of the data labels used in the visual.</w:t>
            </w:r>
          </w:p>
          <w:p w14:paraId="30B7A835" w14:textId="77777777" w:rsidR="007628AC" w:rsidRDefault="007628AC" w:rsidP="00F454DB">
            <w:pPr>
              <w:pStyle w:val="TableText"/>
              <w:numPr>
                <w:ilvl w:val="2"/>
                <w:numId w:val="249"/>
              </w:numPr>
            </w:pPr>
            <w:r w:rsidRPr="00D31D8B">
              <w:rPr>
                <w:b/>
                <w:bCs/>
                <w:u w:val="single"/>
              </w:rPr>
              <w:t>Display units:</w:t>
            </w:r>
            <w:r>
              <w:t xml:space="preserve"> The actor should be able to add the display units in the label by selecting the values from the available drop down. The drop down should have the values like None, Thousands, Lakhs, Millions, Crores, Billions, Trillions </w:t>
            </w:r>
          </w:p>
          <w:p w14:paraId="10BCBF51" w14:textId="77777777" w:rsidR="007628AC" w:rsidRDefault="007628AC" w:rsidP="00F454DB">
            <w:pPr>
              <w:pStyle w:val="TableText"/>
              <w:numPr>
                <w:ilvl w:val="2"/>
                <w:numId w:val="249"/>
              </w:numPr>
            </w:pPr>
            <w:r w:rsidRPr="00D31D8B">
              <w:rPr>
                <w:b/>
                <w:bCs/>
                <w:u w:val="single"/>
              </w:rPr>
              <w:t>Decimal places:</w:t>
            </w:r>
            <w:r>
              <w:t xml:space="preserve"> The actor should be able to enter the decimal places to be displayed in the labels. The field should allow only integer values only and by default the value should be 0 only.</w:t>
            </w:r>
          </w:p>
          <w:p w14:paraId="34043389" w14:textId="77777777" w:rsidR="007628AC" w:rsidRDefault="007628AC" w:rsidP="00F454DB">
            <w:pPr>
              <w:pStyle w:val="TableText"/>
              <w:numPr>
                <w:ilvl w:val="2"/>
                <w:numId w:val="249"/>
              </w:numPr>
            </w:pPr>
            <w:r w:rsidRPr="00B42BCB">
              <w:rPr>
                <w:b/>
                <w:bCs/>
                <w:u w:val="single"/>
              </w:rPr>
              <w:t>Position</w:t>
            </w:r>
            <w:r>
              <w:t xml:space="preserve">: The actor should be able to select the position of the label within each visual object from the drop down. The drop down should display 4 different values i.e. </w:t>
            </w:r>
            <w:r w:rsidRPr="00B42BCB">
              <w:rPr>
                <w:u w:val="single"/>
              </w:rPr>
              <w:t>Inside</w:t>
            </w:r>
            <w:r>
              <w:rPr>
                <w:u w:val="single"/>
              </w:rPr>
              <w:t xml:space="preserve"> and </w:t>
            </w:r>
            <w:r w:rsidRPr="00B42BCB">
              <w:rPr>
                <w:u w:val="single"/>
              </w:rPr>
              <w:t>Outside</w:t>
            </w:r>
            <w:r>
              <w:t>. Inside should be selected as the by default.</w:t>
            </w:r>
          </w:p>
          <w:p w14:paraId="2039CF96" w14:textId="77777777" w:rsidR="007628AC" w:rsidRPr="006F2DDC" w:rsidRDefault="007628AC" w:rsidP="00F454DB">
            <w:pPr>
              <w:pStyle w:val="TableText"/>
              <w:numPr>
                <w:ilvl w:val="2"/>
                <w:numId w:val="249"/>
              </w:numPr>
            </w:pPr>
            <w:r w:rsidRPr="006F2DDC">
              <w:rPr>
                <w:b/>
                <w:bCs/>
              </w:rPr>
              <w:t>Rotation Angle:</w:t>
            </w:r>
            <w:r w:rsidRPr="006F2DDC">
              <w:t xml:space="preserve"> The actor should be able to rotate the angle of the axis labels. User should be able to change the angle from a </w:t>
            </w:r>
            <w:r w:rsidRPr="006F2DDC">
              <w:lastRenderedPageBreak/>
              <w:t xml:space="preserve">range of </w:t>
            </w:r>
            <w:r>
              <w:t>-90</w:t>
            </w:r>
            <w:r w:rsidRPr="006F2DDC">
              <w:t xml:space="preserve"> degree to 90 degree with an interval of 10-10 degrees</w:t>
            </w:r>
          </w:p>
          <w:p w14:paraId="64DD6589" w14:textId="77777777" w:rsidR="007628AC" w:rsidRPr="006F2DDC" w:rsidRDefault="007628AC" w:rsidP="00F454DB">
            <w:pPr>
              <w:pStyle w:val="TableText"/>
              <w:numPr>
                <w:ilvl w:val="2"/>
                <w:numId w:val="249"/>
              </w:numPr>
            </w:pPr>
            <w:r>
              <w:rPr>
                <w:b/>
                <w:bCs/>
              </w:rPr>
              <w:t>Margin</w:t>
            </w:r>
            <w:r w:rsidRPr="006F2DDC">
              <w:rPr>
                <w:b/>
                <w:bCs/>
              </w:rPr>
              <w:t>:</w:t>
            </w:r>
            <w:r w:rsidRPr="006F2DDC">
              <w:t xml:space="preserve"> Actor should be able to select the margin from the drop down. Higher the margin would result increase the distance of label from the </w:t>
            </w:r>
            <w:r>
              <w:t>default position (</w:t>
            </w:r>
            <w:proofErr w:type="spellStart"/>
            <w:r>
              <w:t>Center</w:t>
            </w:r>
            <w:proofErr w:type="spellEnd"/>
            <w:r>
              <w:t xml:space="preserve">, if Inside is selected or just above the bar if actor has selected Outside). Margin value should have the negative range to positive </w:t>
            </w:r>
            <w:proofErr w:type="gramStart"/>
            <w:r>
              <w:t>range(</w:t>
            </w:r>
            <w:proofErr w:type="gramEnd"/>
            <w:r>
              <w:t xml:space="preserve"> -90 to 90 px).</w:t>
            </w:r>
          </w:p>
          <w:p w14:paraId="1C8D33E1" w14:textId="77777777" w:rsidR="007628AC" w:rsidRPr="006F2DDC" w:rsidRDefault="007628AC" w:rsidP="00F454DB">
            <w:pPr>
              <w:pStyle w:val="TableText"/>
              <w:numPr>
                <w:ilvl w:val="2"/>
                <w:numId w:val="249"/>
              </w:numPr>
            </w:pPr>
            <w:r w:rsidRPr="006F2DDC">
              <w:t xml:space="preserve">Drop down to select the </w:t>
            </w:r>
            <w:r w:rsidRPr="006F2DDC">
              <w:rPr>
                <w:b/>
                <w:bCs/>
                <w:u w:val="single"/>
              </w:rPr>
              <w:t>font size</w:t>
            </w:r>
            <w:r w:rsidRPr="006F2DDC">
              <w:t xml:space="preserve"> of the </w:t>
            </w:r>
            <w:r>
              <w:t>label</w:t>
            </w:r>
            <w:r w:rsidRPr="006F2DDC">
              <w:t xml:space="preserve">. The actor should be able to either select or manually enter the font size between 6 and 72 </w:t>
            </w:r>
            <w:proofErr w:type="spellStart"/>
            <w:r w:rsidRPr="006F2DDC">
              <w:t>pt</w:t>
            </w:r>
            <w:proofErr w:type="spellEnd"/>
            <w:r w:rsidRPr="006F2DDC">
              <w:t xml:space="preserve"> (points). System should display the Font Size as </w:t>
            </w:r>
            <w:r>
              <w:t>10</w:t>
            </w:r>
            <w:r w:rsidRPr="006F2DDC">
              <w:t xml:space="preserve"> </w:t>
            </w:r>
            <w:proofErr w:type="spellStart"/>
            <w:r w:rsidRPr="006F2DDC">
              <w:t>pt</w:t>
            </w:r>
            <w:proofErr w:type="spellEnd"/>
            <w:r w:rsidRPr="006F2DDC">
              <w:t xml:space="preserve"> by default</w:t>
            </w:r>
            <w:r>
              <w:t>.</w:t>
            </w:r>
          </w:p>
          <w:p w14:paraId="700C02EC" w14:textId="77777777" w:rsidR="007628AC" w:rsidRPr="006F2DDC" w:rsidRDefault="007628AC" w:rsidP="00F454DB">
            <w:pPr>
              <w:pStyle w:val="TableText"/>
              <w:numPr>
                <w:ilvl w:val="2"/>
                <w:numId w:val="249"/>
              </w:numPr>
            </w:pPr>
            <w:r w:rsidRPr="006F2DDC">
              <w:t xml:space="preserve">Actor should be able to select the font style from the drop down. 3 possible values should be in the drop down as </w:t>
            </w:r>
            <w:r w:rsidRPr="006F2DDC">
              <w:rPr>
                <w:b/>
                <w:bCs/>
              </w:rPr>
              <w:t>Normal, Italic, Oblique</w:t>
            </w:r>
            <w:r w:rsidRPr="006F2DDC">
              <w:t xml:space="preserve">. It should be </w:t>
            </w:r>
            <w:r w:rsidRPr="006F2DDC">
              <w:rPr>
                <w:b/>
                <w:bCs/>
              </w:rPr>
              <w:t>Normal</w:t>
            </w:r>
            <w:r w:rsidRPr="006F2DDC">
              <w:t xml:space="preserve"> by default.</w:t>
            </w:r>
          </w:p>
          <w:p w14:paraId="17D8FCD1"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Weight</w:t>
            </w:r>
            <w:r w:rsidRPr="006F2DDC">
              <w:t xml:space="preserve"> to be bold or not. It should be bold by default.</w:t>
            </w:r>
          </w:p>
          <w:p w14:paraId="7A6792BF" w14:textId="77777777" w:rsidR="007628AC" w:rsidRPr="006F2DDC" w:rsidRDefault="007628AC" w:rsidP="00F454DB">
            <w:pPr>
              <w:pStyle w:val="TableText"/>
              <w:numPr>
                <w:ilvl w:val="2"/>
                <w:numId w:val="249"/>
              </w:numPr>
            </w:pPr>
            <w:r w:rsidRPr="006F2DDC">
              <w:t xml:space="preserve">Actor should be able to select the </w:t>
            </w:r>
            <w:r w:rsidRPr="006F2DDC">
              <w:rPr>
                <w:b/>
                <w:bCs/>
                <w:u w:val="single"/>
              </w:rPr>
              <w:t>Font Family</w:t>
            </w:r>
            <w:r w:rsidRPr="006F2DDC">
              <w:rPr>
                <w:b/>
                <w:bCs/>
              </w:rPr>
              <w:t xml:space="preserve"> </w:t>
            </w:r>
            <w:r w:rsidRPr="006F2DDC">
              <w:t xml:space="preserve">with 6 available options: Digital, Cursive, Monospace, Serif, Sans-Serif. It should be </w:t>
            </w:r>
            <w:r w:rsidRPr="006F2DDC">
              <w:rPr>
                <w:b/>
                <w:bCs/>
              </w:rPr>
              <w:t>Serif</w:t>
            </w:r>
            <w:r w:rsidRPr="006F2DDC">
              <w:t xml:space="preserve"> by default.</w:t>
            </w:r>
          </w:p>
          <w:p w14:paraId="7275ABC2" w14:textId="77777777" w:rsidR="007628AC" w:rsidRDefault="007628AC" w:rsidP="00F454DB">
            <w:pPr>
              <w:pStyle w:val="TableText"/>
              <w:numPr>
                <w:ilvl w:val="2"/>
                <w:numId w:val="249"/>
              </w:numPr>
            </w:pPr>
            <w:r w:rsidRPr="006F2DDC">
              <w:t xml:space="preserve">Actor should be able to change the </w:t>
            </w:r>
            <w:r w:rsidRPr="006F2DDC">
              <w:rPr>
                <w:b/>
                <w:bCs/>
                <w:u w:val="single"/>
              </w:rPr>
              <w:t>font colour</w:t>
            </w:r>
            <w:r w:rsidRPr="006F2DDC">
              <w:t xml:space="preserve"> by selecting the colour from the palette</w:t>
            </w:r>
            <w:r>
              <w:t>. System should display white by default.</w:t>
            </w:r>
          </w:p>
          <w:p w14:paraId="274B33C7" w14:textId="77777777" w:rsidR="007628AC" w:rsidRPr="006F2DDC" w:rsidRDefault="007628AC" w:rsidP="00F454DB">
            <w:pPr>
              <w:pStyle w:val="TableText"/>
              <w:numPr>
                <w:ilvl w:val="2"/>
                <w:numId w:val="249"/>
              </w:numPr>
            </w:pPr>
            <w:r w:rsidRPr="006F2DDC">
              <w:rPr>
                <w:b/>
                <w:bCs/>
              </w:rPr>
              <w:t>Label Max Length:</w:t>
            </w:r>
            <w:r w:rsidRPr="006F2DDC">
              <w:t xml:space="preserve"> User should be able to select the maximum length of the label by selecting the number of characters from the drop down.</w:t>
            </w:r>
          </w:p>
          <w:p w14:paraId="0B0E2E57" w14:textId="77777777" w:rsidR="007628AC" w:rsidRPr="00B52245" w:rsidRDefault="007628AC" w:rsidP="00F454DB">
            <w:pPr>
              <w:pStyle w:val="TableText"/>
              <w:numPr>
                <w:ilvl w:val="2"/>
                <w:numId w:val="249"/>
              </w:numPr>
            </w:pPr>
            <w:r w:rsidRPr="009422E7">
              <w:rPr>
                <w:b/>
                <w:bCs/>
              </w:rPr>
              <w:t>Overflow action</w:t>
            </w:r>
            <w:r w:rsidRPr="00B52245">
              <w:t>: The actor should be able to select the system behaviour if the label overflows its designated area from one of the following options: Truncate, Wrap words, None.</w:t>
            </w:r>
          </w:p>
          <w:p w14:paraId="3A14794D" w14:textId="77777777" w:rsidR="007628AC" w:rsidRDefault="007628AC" w:rsidP="00F454DB">
            <w:pPr>
              <w:pStyle w:val="TableText"/>
              <w:numPr>
                <w:ilvl w:val="2"/>
                <w:numId w:val="249"/>
              </w:numPr>
            </w:pPr>
            <w:r w:rsidRPr="006F2DDC">
              <w:rPr>
                <w:b/>
                <w:bCs/>
              </w:rPr>
              <w:t>Background Colour:</w:t>
            </w:r>
            <w:r w:rsidRPr="006F2DDC">
              <w:t xml:space="preserve"> The actor should be able to change the background colour of the </w:t>
            </w:r>
            <w:r>
              <w:t>data labels</w:t>
            </w:r>
            <w:r w:rsidRPr="006F2DDC">
              <w:t>. System should display the Background Colour as None by default.</w:t>
            </w:r>
          </w:p>
          <w:p w14:paraId="3E7E5391" w14:textId="77777777" w:rsidR="007628AC" w:rsidRDefault="007628AC" w:rsidP="00F454DB">
            <w:pPr>
              <w:pStyle w:val="TableText"/>
              <w:numPr>
                <w:ilvl w:val="0"/>
                <w:numId w:val="255"/>
              </w:numPr>
            </w:pPr>
            <w:r w:rsidRPr="000F0963">
              <w:rPr>
                <w:b/>
                <w:bCs/>
              </w:rPr>
              <w:t>Transparency</w:t>
            </w:r>
            <w:r>
              <w:t xml:space="preserve">: </w:t>
            </w:r>
            <w:r w:rsidRPr="006F2DDC">
              <w:t xml:space="preserve">The actor should be able </w:t>
            </w:r>
            <w:r>
              <w:t>to enter the transparency of the background between 0% and 100%.</w:t>
            </w:r>
          </w:p>
          <w:p w14:paraId="0F58BE4A" w14:textId="77777777" w:rsidR="007628AC" w:rsidRPr="00C95F5B" w:rsidRDefault="007628AC" w:rsidP="00F454DB">
            <w:pPr>
              <w:pStyle w:val="TableText"/>
              <w:numPr>
                <w:ilvl w:val="0"/>
                <w:numId w:val="249"/>
              </w:numPr>
              <w:rPr>
                <w:highlight w:val="green"/>
              </w:rPr>
            </w:pPr>
            <w:r w:rsidRPr="00C95F5B">
              <w:rPr>
                <w:b/>
                <w:bCs/>
                <w:highlight w:val="green"/>
                <w:u w:val="single"/>
              </w:rPr>
              <w:t>Tooltip:</w:t>
            </w:r>
            <w:r w:rsidRPr="00C95F5B">
              <w:rPr>
                <w:highlight w:val="green"/>
              </w:rPr>
              <w:t xml:space="preserve"> As the actor selects the check box, the tooltip formatting properties should be visible in the screen. If actor unselect the check box, then all the option should not visible on the screen and all the selected values should get back to default.</w:t>
            </w:r>
          </w:p>
          <w:p w14:paraId="5A88E3D7" w14:textId="77777777" w:rsidR="007628AC" w:rsidRPr="00AB2C67" w:rsidRDefault="007628AC" w:rsidP="00F454DB">
            <w:pPr>
              <w:pStyle w:val="TableText"/>
              <w:numPr>
                <w:ilvl w:val="2"/>
                <w:numId w:val="249"/>
              </w:numPr>
              <w:rPr>
                <w:highlight w:val="green"/>
              </w:rPr>
            </w:pPr>
            <w:r w:rsidRPr="00AB2C67">
              <w:rPr>
                <w:b/>
                <w:bCs/>
                <w:highlight w:val="green"/>
                <w:u w:val="single"/>
              </w:rPr>
              <w:lastRenderedPageBreak/>
              <w:t>Customize Tooltip:</w:t>
            </w:r>
            <w:r w:rsidRPr="00AB2C67">
              <w:rPr>
                <w:highlight w:val="green"/>
              </w:rPr>
              <w:t xml:space="preserve"> The actor should be able to select the checkbox to indicate whether they want customize it by making it dynamic.</w:t>
            </w:r>
          </w:p>
          <w:p w14:paraId="50998978" w14:textId="77777777" w:rsidR="007628AC" w:rsidRPr="00AB2C67" w:rsidRDefault="007628AC" w:rsidP="00F454DB">
            <w:pPr>
              <w:pStyle w:val="TableText"/>
              <w:numPr>
                <w:ilvl w:val="2"/>
                <w:numId w:val="249"/>
              </w:numPr>
              <w:rPr>
                <w:highlight w:val="green"/>
              </w:rPr>
            </w:pPr>
            <w:r w:rsidRPr="00AB2C67">
              <w:rPr>
                <w:highlight w:val="green"/>
              </w:rPr>
              <w:t xml:space="preserve">Option to enter dynamic tooltip. System should provide options to the actor to create a dynamically generated tooltip using all fields of the dataset along with standard HTML formatting. The actor should be able to perform the operations like Bold, Italic, font size etc. </w:t>
            </w:r>
            <w:r w:rsidRPr="00AB2C67">
              <w:rPr>
                <w:highlight w:val="green"/>
                <w:u w:val="single"/>
              </w:rPr>
              <w:t>All below options should be only be displayed if dynamic tooltip is not selected.</w:t>
            </w:r>
          </w:p>
          <w:p w14:paraId="2D3B9CAF" w14:textId="77777777" w:rsidR="007628AC" w:rsidRPr="00AB2C67" w:rsidRDefault="007628AC" w:rsidP="00F454DB">
            <w:pPr>
              <w:pStyle w:val="TableText"/>
              <w:numPr>
                <w:ilvl w:val="2"/>
                <w:numId w:val="249"/>
              </w:numPr>
              <w:rPr>
                <w:highlight w:val="green"/>
              </w:rPr>
            </w:pPr>
            <w:r w:rsidRPr="00AB2C67">
              <w:rPr>
                <w:b/>
                <w:bCs/>
                <w:highlight w:val="green"/>
                <w:u w:val="single"/>
              </w:rPr>
              <w:t>Colour:</w:t>
            </w:r>
            <w:r w:rsidRPr="00AB2C67">
              <w:rPr>
                <w:highlight w:val="green"/>
              </w:rPr>
              <w:t xml:space="preserve"> The actor should be able to change the colour of the tooltip used in the visual.</w:t>
            </w:r>
          </w:p>
          <w:p w14:paraId="62F6A21D" w14:textId="77777777" w:rsidR="007628AC" w:rsidRPr="00AB2C67" w:rsidRDefault="007628AC" w:rsidP="00F454DB">
            <w:pPr>
              <w:pStyle w:val="TableText"/>
              <w:numPr>
                <w:ilvl w:val="2"/>
                <w:numId w:val="249"/>
              </w:numPr>
              <w:rPr>
                <w:highlight w:val="green"/>
              </w:rPr>
            </w:pPr>
            <w:r w:rsidRPr="00AB2C67">
              <w:rPr>
                <w:b/>
                <w:bCs/>
                <w:highlight w:val="green"/>
                <w:u w:val="single"/>
              </w:rPr>
              <w:t>Display units:</w:t>
            </w:r>
            <w:r w:rsidRPr="00AB2C67">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2AB629BF" w14:textId="77777777" w:rsidR="007628AC" w:rsidRPr="00AB2C67" w:rsidRDefault="007628AC" w:rsidP="00F454DB">
            <w:pPr>
              <w:pStyle w:val="TableText"/>
              <w:numPr>
                <w:ilvl w:val="2"/>
                <w:numId w:val="249"/>
              </w:numPr>
              <w:rPr>
                <w:highlight w:val="green"/>
              </w:rPr>
            </w:pPr>
            <w:r w:rsidRPr="00AB2C67">
              <w:rPr>
                <w:b/>
                <w:bCs/>
                <w:highlight w:val="green"/>
                <w:u w:val="single"/>
              </w:rPr>
              <w:t>Decimal places:</w:t>
            </w:r>
            <w:r w:rsidRPr="00AB2C67">
              <w:rPr>
                <w:highlight w:val="green"/>
              </w:rPr>
              <w:t xml:space="preserve"> The actor should be able to enter the decimal places to be displayed in the labels. The field should allow only integer values only and by default the value should be 0 only.</w:t>
            </w:r>
          </w:p>
          <w:p w14:paraId="296C5DDA" w14:textId="77777777" w:rsidR="007628AC" w:rsidRPr="00AB2C67" w:rsidRDefault="007628AC" w:rsidP="00F454DB">
            <w:pPr>
              <w:pStyle w:val="TableText"/>
              <w:numPr>
                <w:ilvl w:val="2"/>
                <w:numId w:val="249"/>
              </w:numPr>
              <w:rPr>
                <w:highlight w:val="green"/>
              </w:rPr>
            </w:pPr>
            <w:r w:rsidRPr="00AB2C67">
              <w:rPr>
                <w:highlight w:val="green"/>
              </w:rPr>
              <w:t xml:space="preserve">Drop down to select the </w:t>
            </w:r>
            <w:r w:rsidRPr="00AB2C67">
              <w:rPr>
                <w:b/>
                <w:bCs/>
                <w:highlight w:val="green"/>
                <w:u w:val="single"/>
              </w:rPr>
              <w:t>font size</w:t>
            </w:r>
            <w:r w:rsidRPr="00AB2C67">
              <w:rPr>
                <w:highlight w:val="green"/>
              </w:rPr>
              <w:t xml:space="preserve"> of the label. The actor should be able to either select or manually enter the font size between 6 and 72 </w:t>
            </w:r>
            <w:proofErr w:type="spellStart"/>
            <w:r w:rsidRPr="00AB2C67">
              <w:rPr>
                <w:highlight w:val="green"/>
              </w:rPr>
              <w:t>pt</w:t>
            </w:r>
            <w:proofErr w:type="spellEnd"/>
            <w:r w:rsidRPr="00AB2C67">
              <w:rPr>
                <w:highlight w:val="green"/>
              </w:rPr>
              <w:t xml:space="preserve"> (points). System should display the Font Size as 10 </w:t>
            </w:r>
            <w:proofErr w:type="spellStart"/>
            <w:r w:rsidRPr="00AB2C67">
              <w:rPr>
                <w:highlight w:val="green"/>
              </w:rPr>
              <w:t>pt</w:t>
            </w:r>
            <w:proofErr w:type="spellEnd"/>
            <w:r w:rsidRPr="00AB2C67">
              <w:rPr>
                <w:highlight w:val="green"/>
              </w:rPr>
              <w:t xml:space="preserve"> by default.</w:t>
            </w:r>
          </w:p>
          <w:p w14:paraId="3D594964" w14:textId="77777777" w:rsidR="007628AC" w:rsidRPr="00AB2C67" w:rsidRDefault="007628AC" w:rsidP="00F454DB">
            <w:pPr>
              <w:pStyle w:val="TableText"/>
              <w:numPr>
                <w:ilvl w:val="2"/>
                <w:numId w:val="249"/>
              </w:numPr>
              <w:rPr>
                <w:highlight w:val="green"/>
              </w:rPr>
            </w:pPr>
            <w:r w:rsidRPr="00AB2C67">
              <w:rPr>
                <w:highlight w:val="green"/>
              </w:rPr>
              <w:t xml:space="preserve">Actor should be able to select the font style from the drop down. 3 possible values should be in the drop down as </w:t>
            </w:r>
            <w:r w:rsidRPr="00AB2C67">
              <w:rPr>
                <w:b/>
                <w:bCs/>
                <w:highlight w:val="green"/>
              </w:rPr>
              <w:t>Normal, Italic, Oblique</w:t>
            </w:r>
            <w:r w:rsidRPr="00AB2C67">
              <w:rPr>
                <w:highlight w:val="green"/>
              </w:rPr>
              <w:t xml:space="preserve">. It should be </w:t>
            </w:r>
            <w:r w:rsidRPr="00AB2C67">
              <w:rPr>
                <w:b/>
                <w:bCs/>
                <w:highlight w:val="green"/>
              </w:rPr>
              <w:t>Normal</w:t>
            </w:r>
            <w:r w:rsidRPr="00AB2C67">
              <w:rPr>
                <w:highlight w:val="green"/>
              </w:rPr>
              <w:t xml:space="preserve"> by default.</w:t>
            </w:r>
          </w:p>
          <w:p w14:paraId="256148F6" w14:textId="77777777" w:rsidR="007628AC" w:rsidRPr="00AB2C67" w:rsidRDefault="007628AC" w:rsidP="00F454DB">
            <w:pPr>
              <w:pStyle w:val="TableText"/>
              <w:numPr>
                <w:ilvl w:val="2"/>
                <w:numId w:val="249"/>
              </w:numPr>
              <w:rPr>
                <w:highlight w:val="green"/>
              </w:rPr>
            </w:pPr>
            <w:r w:rsidRPr="00AB2C67">
              <w:rPr>
                <w:highlight w:val="green"/>
              </w:rPr>
              <w:t xml:space="preserve">Actor should be able to select the </w:t>
            </w:r>
            <w:r w:rsidRPr="00AB2C67">
              <w:rPr>
                <w:b/>
                <w:bCs/>
                <w:highlight w:val="green"/>
                <w:u w:val="single"/>
              </w:rPr>
              <w:t>Font Weight</w:t>
            </w:r>
            <w:r w:rsidRPr="00AB2C67">
              <w:rPr>
                <w:highlight w:val="green"/>
              </w:rPr>
              <w:t xml:space="preserve"> to be bold or not. It should be bold by default.</w:t>
            </w:r>
          </w:p>
          <w:p w14:paraId="2038D1B9" w14:textId="77777777" w:rsidR="007628AC" w:rsidRPr="00AB2C67" w:rsidRDefault="007628AC" w:rsidP="00F454DB">
            <w:pPr>
              <w:pStyle w:val="TableText"/>
              <w:numPr>
                <w:ilvl w:val="2"/>
                <w:numId w:val="249"/>
              </w:numPr>
              <w:rPr>
                <w:highlight w:val="green"/>
              </w:rPr>
            </w:pPr>
            <w:r w:rsidRPr="00AB2C67">
              <w:rPr>
                <w:highlight w:val="green"/>
              </w:rPr>
              <w:t xml:space="preserve">Actor should be able to select the </w:t>
            </w:r>
            <w:r w:rsidRPr="00AB2C67">
              <w:rPr>
                <w:b/>
                <w:bCs/>
                <w:highlight w:val="green"/>
                <w:u w:val="single"/>
              </w:rPr>
              <w:t>Font Family</w:t>
            </w:r>
            <w:r w:rsidRPr="00AB2C67">
              <w:rPr>
                <w:b/>
                <w:bCs/>
                <w:highlight w:val="green"/>
              </w:rPr>
              <w:t xml:space="preserve"> </w:t>
            </w:r>
            <w:r w:rsidRPr="00AB2C67">
              <w:rPr>
                <w:highlight w:val="green"/>
              </w:rPr>
              <w:t xml:space="preserve">with 6 available options: Digital, Cursive, Monospace, Serif, Sans-Serif. It should be </w:t>
            </w:r>
            <w:r w:rsidRPr="00AB2C67">
              <w:rPr>
                <w:b/>
                <w:bCs/>
                <w:highlight w:val="green"/>
              </w:rPr>
              <w:t>Serif</w:t>
            </w:r>
            <w:r w:rsidRPr="00AB2C67">
              <w:rPr>
                <w:highlight w:val="green"/>
              </w:rPr>
              <w:t xml:space="preserve"> by default.</w:t>
            </w:r>
          </w:p>
          <w:p w14:paraId="3ED25D34" w14:textId="77777777" w:rsidR="007628AC" w:rsidRPr="00AB2C67" w:rsidRDefault="007628AC" w:rsidP="00F454DB">
            <w:pPr>
              <w:pStyle w:val="TableText"/>
              <w:numPr>
                <w:ilvl w:val="2"/>
                <w:numId w:val="249"/>
              </w:numPr>
              <w:rPr>
                <w:highlight w:val="green"/>
              </w:rPr>
            </w:pPr>
            <w:r w:rsidRPr="00AB2C67">
              <w:rPr>
                <w:highlight w:val="green"/>
              </w:rPr>
              <w:t xml:space="preserve">Actor should be able to change the </w:t>
            </w:r>
            <w:r w:rsidRPr="00AB2C67">
              <w:rPr>
                <w:b/>
                <w:bCs/>
                <w:highlight w:val="green"/>
                <w:u w:val="single"/>
              </w:rPr>
              <w:t>font colour</w:t>
            </w:r>
            <w:r w:rsidRPr="00AB2C67">
              <w:rPr>
                <w:highlight w:val="green"/>
              </w:rPr>
              <w:t xml:space="preserve"> by selecting the colour from the palette. System should display white by default.</w:t>
            </w:r>
          </w:p>
          <w:p w14:paraId="274E7A2B" w14:textId="77777777" w:rsidR="007628AC" w:rsidRPr="00AB2C67" w:rsidRDefault="007628AC" w:rsidP="00F454DB">
            <w:pPr>
              <w:pStyle w:val="TableText"/>
              <w:numPr>
                <w:ilvl w:val="2"/>
                <w:numId w:val="249"/>
              </w:numPr>
              <w:rPr>
                <w:highlight w:val="green"/>
              </w:rPr>
            </w:pPr>
            <w:r w:rsidRPr="00AB2C67">
              <w:rPr>
                <w:b/>
                <w:bCs/>
                <w:highlight w:val="green"/>
              </w:rPr>
              <w:t>Background Colour:</w:t>
            </w:r>
            <w:r w:rsidRPr="00AB2C67">
              <w:rPr>
                <w:highlight w:val="green"/>
              </w:rPr>
              <w:t xml:space="preserve"> The actor should be able to change the background colour of the data labels. System should display the Background Colour as None by default.</w:t>
            </w:r>
          </w:p>
          <w:p w14:paraId="08B19B24" w14:textId="77777777" w:rsidR="007628AC" w:rsidRPr="00AB2C67" w:rsidRDefault="007628AC" w:rsidP="00F454DB">
            <w:pPr>
              <w:pStyle w:val="TableText"/>
              <w:numPr>
                <w:ilvl w:val="2"/>
                <w:numId w:val="249"/>
              </w:numPr>
              <w:rPr>
                <w:highlight w:val="green"/>
              </w:rPr>
            </w:pPr>
            <w:r w:rsidRPr="00AB2C67">
              <w:rPr>
                <w:b/>
                <w:bCs/>
                <w:highlight w:val="green"/>
              </w:rPr>
              <w:lastRenderedPageBreak/>
              <w:t>Transparency</w:t>
            </w:r>
            <w:r w:rsidRPr="00AB2C67">
              <w:rPr>
                <w:highlight w:val="green"/>
              </w:rPr>
              <w:t>: The actor should be able to enter the transparency of the background between 0% and 100%.</w:t>
            </w:r>
          </w:p>
          <w:p w14:paraId="20996D8D" w14:textId="77777777" w:rsidR="007628AC" w:rsidRPr="006D3C11" w:rsidRDefault="007628AC" w:rsidP="009A61CC">
            <w:pPr>
              <w:pStyle w:val="TableText"/>
            </w:pPr>
          </w:p>
          <w:p w14:paraId="390C79EA" w14:textId="77777777" w:rsidR="007628AC" w:rsidRPr="006F2DDC" w:rsidRDefault="007628AC" w:rsidP="00F454DB">
            <w:pPr>
              <w:pStyle w:val="TableText"/>
              <w:numPr>
                <w:ilvl w:val="1"/>
                <w:numId w:val="165"/>
              </w:numPr>
              <w:rPr>
                <w:b/>
                <w:bCs/>
              </w:rPr>
            </w:pPr>
            <w:r w:rsidRPr="006F2DDC">
              <w:rPr>
                <w:b/>
                <w:bCs/>
                <w:u w:val="single"/>
              </w:rPr>
              <w:t>Analytics</w:t>
            </w:r>
          </w:p>
          <w:p w14:paraId="2EADC89F" w14:textId="77777777" w:rsidR="007628AC" w:rsidRPr="006F2DDC" w:rsidRDefault="007628AC" w:rsidP="00F454DB">
            <w:pPr>
              <w:pStyle w:val="TableText"/>
              <w:numPr>
                <w:ilvl w:val="0"/>
                <w:numId w:val="250"/>
              </w:numPr>
            </w:pPr>
            <w:r w:rsidRPr="006F2DDC">
              <w:t xml:space="preserve">Under the </w:t>
            </w:r>
            <w:r w:rsidRPr="006F2DDC">
              <w:rPr>
                <w:u w:val="single"/>
              </w:rPr>
              <w:t>Analytics</w:t>
            </w:r>
            <w:r w:rsidRPr="006F2DDC">
              <w:t xml:space="preserve"> section, system should display 3 sections: </w:t>
            </w:r>
            <w:r w:rsidRPr="006F2DDC">
              <w:rPr>
                <w:u w:val="single"/>
              </w:rPr>
              <w:t>Order By, Order and limit</w:t>
            </w:r>
            <w:r w:rsidRPr="006F2DDC">
              <w:t>.</w:t>
            </w:r>
          </w:p>
          <w:p w14:paraId="5BF64198" w14:textId="77777777" w:rsidR="007628AC" w:rsidRPr="006F2DDC" w:rsidRDefault="007628AC" w:rsidP="00F454DB">
            <w:pPr>
              <w:pStyle w:val="TableText"/>
              <w:numPr>
                <w:ilvl w:val="0"/>
                <w:numId w:val="250"/>
              </w:numPr>
            </w:pPr>
            <w:r w:rsidRPr="006F2DDC">
              <w:t xml:space="preserve">If actor select the Order by, a drop down should appear with a </w:t>
            </w:r>
            <w:proofErr w:type="gramStart"/>
            <w:r w:rsidRPr="006F2DDC">
              <w:t>details of dimensions</w:t>
            </w:r>
            <w:proofErr w:type="gramEnd"/>
            <w:r w:rsidRPr="006F2DDC">
              <w:t xml:space="preserve"> which has been used in the visual.</w:t>
            </w:r>
          </w:p>
          <w:p w14:paraId="113F4926" w14:textId="77777777" w:rsidR="007628AC" w:rsidRPr="006F2DDC" w:rsidRDefault="007628AC" w:rsidP="00F454DB">
            <w:pPr>
              <w:pStyle w:val="TableText"/>
              <w:numPr>
                <w:ilvl w:val="0"/>
                <w:numId w:val="250"/>
              </w:numPr>
            </w:pPr>
            <w:r w:rsidRPr="006F2DDC">
              <w:t>In the Order option, the actor should be able to re-arrange the data either in increasing or decreasing option.</w:t>
            </w:r>
          </w:p>
          <w:p w14:paraId="43E603FB" w14:textId="77777777" w:rsidR="007628AC" w:rsidRPr="006F2DDC" w:rsidRDefault="007628AC" w:rsidP="00F454DB">
            <w:pPr>
              <w:pStyle w:val="TableText"/>
              <w:numPr>
                <w:ilvl w:val="0"/>
                <w:numId w:val="250"/>
              </w:numPr>
            </w:pPr>
            <w:r w:rsidRPr="006F2DDC">
              <w:rPr>
                <w:b/>
                <w:bCs/>
              </w:rPr>
              <w:t xml:space="preserve">Limit: </w:t>
            </w:r>
            <w:r w:rsidRPr="006F2DDC">
              <w:t>The actor must be able to select the limit of bars to be displayed in the graph.</w:t>
            </w:r>
          </w:p>
        </w:tc>
      </w:tr>
      <w:tr w:rsidR="007628AC" w:rsidRPr="006F2DDC" w14:paraId="6ECFC05C"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576087E7" w14:textId="77777777" w:rsidR="007628AC" w:rsidRPr="006F2DDC" w:rsidRDefault="007628AC" w:rsidP="009A61CC">
            <w:pPr>
              <w:pStyle w:val="TableText"/>
              <w:jc w:val="both"/>
              <w:rPr>
                <w:b/>
                <w:bCs/>
              </w:rPr>
            </w:pPr>
            <w:r w:rsidRPr="006F2DDC">
              <w:rPr>
                <w:b/>
                <w:bCs/>
              </w:rPr>
              <w:lastRenderedPageBreak/>
              <w:t>Alternative Flow</w:t>
            </w:r>
          </w:p>
          <w:p w14:paraId="2D4A848F" w14:textId="77777777" w:rsidR="007628AC" w:rsidRDefault="007628AC" w:rsidP="00F454DB">
            <w:pPr>
              <w:pStyle w:val="TableText"/>
              <w:numPr>
                <w:ilvl w:val="0"/>
                <w:numId w:val="166"/>
              </w:numPr>
            </w:pPr>
            <w:r w:rsidRPr="006F2DDC">
              <w:t xml:space="preserve">In case actor tries to edit an existing visual (which is other than Clustered </w:t>
            </w:r>
            <w:r w:rsidR="00A57654" w:rsidRPr="007628AC">
              <w:rPr>
                <w:i/>
                <w:iCs/>
                <w:strike/>
                <w:highlight w:val="green"/>
              </w:rPr>
              <w:t>bar</w:t>
            </w:r>
            <w:r w:rsidR="00A57654" w:rsidRPr="007628AC">
              <w:rPr>
                <w:i/>
                <w:iCs/>
                <w:highlight w:val="green"/>
              </w:rPr>
              <w:t xml:space="preserve"> column</w:t>
            </w:r>
            <w:r w:rsidR="00A57654" w:rsidRPr="006F2DDC">
              <w:t xml:space="preserve"> </w:t>
            </w:r>
            <w:r w:rsidRPr="006F2DDC">
              <w:t xml:space="preserve">chart or Scatter plot) and convert it to a Clustered </w:t>
            </w:r>
            <w:r w:rsidR="00A57654" w:rsidRPr="007628AC">
              <w:rPr>
                <w:i/>
                <w:iCs/>
                <w:strike/>
                <w:highlight w:val="green"/>
              </w:rPr>
              <w:t>bar</w:t>
            </w:r>
            <w:r w:rsidR="00A57654" w:rsidRPr="007628AC">
              <w:rPr>
                <w:i/>
                <w:iCs/>
                <w:highlight w:val="green"/>
              </w:rPr>
              <w:t xml:space="preserve"> column</w:t>
            </w:r>
            <w:r w:rsidR="00A57654" w:rsidRPr="006F2DDC">
              <w:t xml:space="preserve"> </w:t>
            </w:r>
            <w:r w:rsidRPr="006F2DDC">
              <w:t xml:space="preserve">chart, system should remove all fields on the </w:t>
            </w:r>
            <w:r w:rsidRPr="006F2DDC">
              <w:rPr>
                <w:u w:val="single"/>
              </w:rPr>
              <w:t>Data</w:t>
            </w:r>
            <w:r w:rsidRPr="006F2DDC">
              <w:t xml:space="preserve"> section except the first field on the </w:t>
            </w:r>
            <w:r w:rsidRPr="006F2DDC">
              <w:rPr>
                <w:u w:val="single"/>
              </w:rPr>
              <w:t>Axis</w:t>
            </w:r>
            <w:r w:rsidRPr="006F2DDC">
              <w:t xml:space="preserve"> section.</w:t>
            </w:r>
          </w:p>
          <w:p w14:paraId="1ECC1B0C" w14:textId="77777777" w:rsidR="007628AC" w:rsidRPr="003F1AF0" w:rsidRDefault="007628AC" w:rsidP="00F454DB">
            <w:pPr>
              <w:pStyle w:val="TableText"/>
              <w:numPr>
                <w:ilvl w:val="0"/>
                <w:numId w:val="166"/>
              </w:numPr>
              <w:rPr>
                <w:highlight w:val="green"/>
              </w:rPr>
            </w:pPr>
            <w:r w:rsidRPr="003F1AF0">
              <w:rPr>
                <w:highlight w:val="green"/>
              </w:rPr>
              <w:t xml:space="preserve">In case actor tries to edit an existing visual which is Scatter plot and convert it to a Clustered </w:t>
            </w:r>
            <w:r w:rsidR="00A57654" w:rsidRPr="007628AC">
              <w:rPr>
                <w:i/>
                <w:iCs/>
                <w:highlight w:val="green"/>
              </w:rPr>
              <w:t>column</w:t>
            </w:r>
            <w:r w:rsidR="00A57654" w:rsidRPr="006F2DDC">
              <w:t xml:space="preserve"> </w:t>
            </w:r>
            <w:r w:rsidRPr="003F1AF0">
              <w:rPr>
                <w:highlight w:val="green"/>
              </w:rPr>
              <w:t xml:space="preserve">chart, system should remove all fields on the </w:t>
            </w:r>
            <w:r w:rsidRPr="003F1AF0">
              <w:rPr>
                <w:highlight w:val="green"/>
                <w:u w:val="single"/>
              </w:rPr>
              <w:t>Data</w:t>
            </w:r>
            <w:r w:rsidRPr="003F1AF0">
              <w:rPr>
                <w:highlight w:val="green"/>
              </w:rPr>
              <w:t xml:space="preserve"> section.</w:t>
            </w:r>
          </w:p>
          <w:p w14:paraId="17365E93" w14:textId="77777777" w:rsidR="007628AC" w:rsidRPr="006F2DDC" w:rsidRDefault="007628AC" w:rsidP="00F454DB">
            <w:pPr>
              <w:pStyle w:val="TableText"/>
              <w:numPr>
                <w:ilvl w:val="0"/>
                <w:numId w:val="166"/>
              </w:numPr>
            </w:pPr>
            <w:r w:rsidRPr="006F2DDC">
              <w:t xml:space="preserve">System should display the Clustered </w:t>
            </w:r>
            <w:r w:rsidR="00A57654" w:rsidRPr="007628AC">
              <w:rPr>
                <w:i/>
                <w:iCs/>
                <w:strike/>
                <w:highlight w:val="green"/>
              </w:rPr>
              <w:t>bar</w:t>
            </w:r>
            <w:r w:rsidR="00A57654" w:rsidRPr="007628AC">
              <w:rPr>
                <w:i/>
                <w:iCs/>
                <w:highlight w:val="green"/>
              </w:rPr>
              <w:t xml:space="preserve"> column</w:t>
            </w:r>
            <w:r w:rsidR="00A57654" w:rsidRPr="006F2DDC">
              <w:t xml:space="preserve"> </w:t>
            </w:r>
            <w:r w:rsidRPr="006F2DDC">
              <w:t xml:space="preserve">chart based on the remaining </w:t>
            </w:r>
            <w:r w:rsidRPr="006F2DDC">
              <w:rPr>
                <w:u w:val="single"/>
              </w:rPr>
              <w:t>Axis</w:t>
            </w:r>
            <w:r w:rsidRPr="006F2DDC">
              <w:t xml:space="preserve"> and </w:t>
            </w:r>
            <w:r w:rsidRPr="006F2DDC">
              <w:rPr>
                <w:u w:val="single"/>
              </w:rPr>
              <w:t>Value</w:t>
            </w:r>
            <w:r w:rsidRPr="006F2DDC">
              <w:t xml:space="preserve"> fields.</w:t>
            </w:r>
          </w:p>
          <w:p w14:paraId="1BD6DE42" w14:textId="77777777" w:rsidR="007628AC" w:rsidRPr="006F2DDC" w:rsidRDefault="007628AC" w:rsidP="00F454DB">
            <w:pPr>
              <w:pStyle w:val="TableText"/>
              <w:numPr>
                <w:ilvl w:val="0"/>
                <w:numId w:val="166"/>
              </w:numPr>
            </w:pPr>
            <w:r w:rsidRPr="006F2DDC">
              <w:t xml:space="preserve">In case original visual was a Slicer, system should only display the clustered </w:t>
            </w:r>
            <w:r w:rsidR="00A57654" w:rsidRPr="007628AC">
              <w:rPr>
                <w:i/>
                <w:iCs/>
                <w:strike/>
                <w:highlight w:val="green"/>
              </w:rPr>
              <w:t>bar</w:t>
            </w:r>
            <w:r w:rsidR="00A57654" w:rsidRPr="007628AC">
              <w:rPr>
                <w:i/>
                <w:iCs/>
                <w:highlight w:val="green"/>
              </w:rPr>
              <w:t xml:space="preserve"> column</w:t>
            </w:r>
            <w:r w:rsidR="00A57654" w:rsidRPr="006F2DDC">
              <w:t xml:space="preserve"> </w:t>
            </w:r>
            <w:r w:rsidRPr="006F2DDC">
              <w:t xml:space="preserve">chart if at least one </w:t>
            </w:r>
            <w:r w:rsidRPr="006F2DDC">
              <w:rPr>
                <w:u w:val="single"/>
              </w:rPr>
              <w:t>Value</w:t>
            </w:r>
            <w:r w:rsidRPr="006F2DDC">
              <w:t xml:space="preserve"> field has been added.</w:t>
            </w:r>
          </w:p>
          <w:p w14:paraId="1D194DF0" w14:textId="77777777" w:rsidR="007628AC" w:rsidRPr="006F2DDC" w:rsidRDefault="007628AC" w:rsidP="00F454DB">
            <w:pPr>
              <w:pStyle w:val="TableText"/>
              <w:numPr>
                <w:ilvl w:val="0"/>
                <w:numId w:val="166"/>
              </w:numPr>
            </w:pPr>
            <w:r w:rsidRPr="006F2DDC">
              <w:t xml:space="preserve">The actor should be able to perform all the features in the </w:t>
            </w:r>
            <w:proofErr w:type="spellStart"/>
            <w:r w:rsidRPr="006F2DDC">
              <w:t>Updation</w:t>
            </w:r>
            <w:proofErr w:type="spellEnd"/>
            <w:r w:rsidRPr="006F2DDC">
              <w:t xml:space="preserve"> of clustered </w:t>
            </w:r>
            <w:r w:rsidR="00A57654" w:rsidRPr="007628AC">
              <w:rPr>
                <w:i/>
                <w:iCs/>
                <w:strike/>
                <w:highlight w:val="green"/>
              </w:rPr>
              <w:t>bar</w:t>
            </w:r>
            <w:r w:rsidR="00A57654" w:rsidRPr="007628AC">
              <w:rPr>
                <w:i/>
                <w:iCs/>
                <w:highlight w:val="green"/>
              </w:rPr>
              <w:t xml:space="preserve"> column</w:t>
            </w:r>
            <w:r w:rsidR="00A57654" w:rsidRPr="006F2DDC">
              <w:t xml:space="preserve"> </w:t>
            </w:r>
            <w:r w:rsidRPr="006F2DDC">
              <w:t xml:space="preserve">chart </w:t>
            </w:r>
          </w:p>
        </w:tc>
      </w:tr>
      <w:tr w:rsidR="007628AC" w:rsidRPr="006F2DDC" w14:paraId="285408CF"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331370E6" w14:textId="77777777" w:rsidR="007628AC" w:rsidRPr="006F2DDC" w:rsidRDefault="007628AC" w:rsidP="009A61CC">
            <w:pPr>
              <w:pStyle w:val="TableText"/>
              <w:jc w:val="both"/>
              <w:rPr>
                <w:b/>
                <w:bCs/>
              </w:rPr>
            </w:pPr>
            <w:r w:rsidRPr="006F2DDC">
              <w:rPr>
                <w:b/>
                <w:bCs/>
              </w:rPr>
              <w:t>Post Conditions</w:t>
            </w:r>
          </w:p>
          <w:p w14:paraId="0BDEFB8E" w14:textId="77777777" w:rsidR="007628AC" w:rsidRPr="006F2DDC" w:rsidRDefault="007628AC" w:rsidP="00F454DB">
            <w:pPr>
              <w:pStyle w:val="ListParagraph"/>
              <w:numPr>
                <w:ilvl w:val="0"/>
                <w:numId w:val="251"/>
              </w:numPr>
              <w:suppressAutoHyphens/>
              <w:spacing w:line="360" w:lineRule="auto"/>
              <w:jc w:val="both"/>
            </w:pPr>
            <w:r w:rsidRPr="006F2DDC">
              <w:t xml:space="preserve">If the actor clicked the </w:t>
            </w:r>
            <w:r w:rsidRPr="006F2DDC">
              <w:rPr>
                <w:b/>
                <w:bCs/>
              </w:rPr>
              <w:t>Save</w:t>
            </w:r>
            <w:r w:rsidRPr="006F2DDC">
              <w:t xml:space="preserve"> button, &amp; if all the mandatory fields have been entered, then</w:t>
            </w:r>
          </w:p>
          <w:p w14:paraId="04651B74" w14:textId="77777777" w:rsidR="007628AC" w:rsidRPr="006F2DDC" w:rsidRDefault="007628AC" w:rsidP="00F454DB">
            <w:pPr>
              <w:pStyle w:val="ListParagraph"/>
              <w:numPr>
                <w:ilvl w:val="0"/>
                <w:numId w:val="252"/>
              </w:numPr>
              <w:suppressAutoHyphens/>
              <w:spacing w:line="360" w:lineRule="auto"/>
              <w:ind w:left="996"/>
              <w:jc w:val="both"/>
            </w:pPr>
            <w:r w:rsidRPr="006F2DDC">
              <w:t>The System would respond with the message, “&lt;Visual Name&gt; saved successfully”</w:t>
            </w:r>
            <w:r w:rsidRPr="00316A40">
              <w:rPr>
                <w:strike/>
              </w:rPr>
              <w:t xml:space="preserve"> </w:t>
            </w:r>
            <w:r w:rsidRPr="00316A40">
              <w:rPr>
                <w:strike/>
                <w:highlight w:val="green"/>
              </w:rPr>
              <w:t>and the actor would be brought to the blank screen</w:t>
            </w:r>
            <w:r w:rsidRPr="006F2DDC">
              <w:t xml:space="preserve">.  </w:t>
            </w:r>
          </w:p>
          <w:p w14:paraId="35DAF2B4" w14:textId="77777777" w:rsidR="007628AC" w:rsidRPr="006F2DDC" w:rsidRDefault="007628AC" w:rsidP="00F454DB">
            <w:pPr>
              <w:pStyle w:val="ListParagraph"/>
              <w:numPr>
                <w:ilvl w:val="0"/>
                <w:numId w:val="252"/>
              </w:numPr>
              <w:suppressAutoHyphens/>
              <w:spacing w:line="360" w:lineRule="auto"/>
              <w:ind w:left="996"/>
              <w:jc w:val="both"/>
            </w:pPr>
            <w:r w:rsidRPr="006F2DDC">
              <w:t>All information related to the visual been defined would be stored in the database.</w:t>
            </w:r>
          </w:p>
          <w:p w14:paraId="2B9DBAC2" w14:textId="77777777" w:rsidR="007628AC" w:rsidRPr="006F2DDC" w:rsidRDefault="007628AC" w:rsidP="00F454DB">
            <w:pPr>
              <w:pStyle w:val="ListParagraph"/>
              <w:numPr>
                <w:ilvl w:val="0"/>
                <w:numId w:val="252"/>
              </w:numPr>
              <w:suppressAutoHyphens/>
              <w:spacing w:line="360" w:lineRule="auto"/>
              <w:ind w:left="996"/>
              <w:jc w:val="both"/>
            </w:pPr>
            <w:r w:rsidRPr="006F2DDC">
              <w:t>The visual details would be available for further modification/view.</w:t>
            </w:r>
          </w:p>
          <w:p w14:paraId="5D12765F" w14:textId="77777777" w:rsidR="007628AC" w:rsidRPr="006F2DDC" w:rsidRDefault="007628AC" w:rsidP="00F454DB">
            <w:pPr>
              <w:pStyle w:val="ListParagraph"/>
              <w:numPr>
                <w:ilvl w:val="0"/>
                <w:numId w:val="251"/>
              </w:numPr>
              <w:suppressAutoHyphens/>
              <w:spacing w:line="360" w:lineRule="auto"/>
              <w:jc w:val="both"/>
            </w:pPr>
            <w:r w:rsidRPr="006F2DDC">
              <w:t>If the Actor clicks Close, the System would respond with the message “Are you sure you want to close this form?” If the actor responds in affirmative, then the System would discard the entered details and close the form and the actor would be brought back to Pre-Condition; otherwise, the actor would be brought back to where it was before clicking the Close button.</w:t>
            </w:r>
          </w:p>
        </w:tc>
      </w:tr>
      <w:tr w:rsidR="007628AC" w:rsidRPr="006F2DDC" w14:paraId="2C9A3032"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3AE2AF10" w14:textId="77777777" w:rsidR="007628AC" w:rsidRPr="006F2DDC" w:rsidRDefault="007628AC" w:rsidP="009A61CC">
            <w:pPr>
              <w:pStyle w:val="TableText"/>
              <w:jc w:val="both"/>
              <w:rPr>
                <w:b/>
                <w:bCs/>
              </w:rPr>
            </w:pPr>
            <w:r w:rsidRPr="006F2DDC">
              <w:rPr>
                <w:b/>
                <w:bCs/>
              </w:rPr>
              <w:lastRenderedPageBreak/>
              <w:t>Exceptions</w:t>
            </w:r>
          </w:p>
          <w:p w14:paraId="2562C5B1" w14:textId="77777777" w:rsidR="007628AC" w:rsidRPr="006F2DDC" w:rsidRDefault="007628AC" w:rsidP="009A61CC">
            <w:pPr>
              <w:spacing w:line="360" w:lineRule="auto"/>
              <w:ind w:left="604"/>
              <w:jc w:val="both"/>
              <w:rPr>
                <w:b/>
                <w:bCs/>
                <w:u w:val="single"/>
              </w:rPr>
            </w:pPr>
            <w:r w:rsidRPr="006F2DDC">
              <w:rPr>
                <w:b/>
                <w:bCs/>
                <w:u w:val="single"/>
              </w:rPr>
              <w:t>The Actor attempts to save the Visual without entering all the visual name.</w:t>
            </w:r>
          </w:p>
          <w:p w14:paraId="5946D8B6" w14:textId="77777777" w:rsidR="007628AC" w:rsidRPr="006F2DDC" w:rsidRDefault="007628AC" w:rsidP="009A61CC">
            <w:pPr>
              <w:spacing w:line="360" w:lineRule="auto"/>
              <w:ind w:left="604"/>
              <w:jc w:val="both"/>
            </w:pPr>
            <w:r w:rsidRPr="006F2DDC">
              <w:t>The System would respond with the message – “This field is required.”</w:t>
            </w:r>
          </w:p>
          <w:p w14:paraId="0DF4ADEA" w14:textId="77777777" w:rsidR="007628AC" w:rsidRPr="006F2DDC" w:rsidRDefault="007628AC" w:rsidP="009A61CC">
            <w:pPr>
              <w:spacing w:line="360" w:lineRule="auto"/>
              <w:ind w:left="604"/>
              <w:jc w:val="both"/>
            </w:pPr>
          </w:p>
          <w:p w14:paraId="7EC09DC8" w14:textId="77777777" w:rsidR="007628AC" w:rsidRPr="006F2DDC" w:rsidRDefault="007628AC" w:rsidP="009A61CC">
            <w:pPr>
              <w:spacing w:line="360" w:lineRule="auto"/>
              <w:ind w:left="604"/>
              <w:jc w:val="both"/>
              <w:rPr>
                <w:b/>
                <w:bCs/>
                <w:u w:val="single"/>
              </w:rPr>
            </w:pPr>
            <w:r w:rsidRPr="006F2DDC">
              <w:rPr>
                <w:b/>
                <w:bCs/>
                <w:u w:val="single"/>
              </w:rPr>
              <w:t>The Actor attempts to save the Visual without entering all the visual Title.</w:t>
            </w:r>
          </w:p>
          <w:p w14:paraId="3E71EF34" w14:textId="77777777" w:rsidR="007628AC" w:rsidRPr="006F2DDC" w:rsidRDefault="007628AC" w:rsidP="009A61CC">
            <w:pPr>
              <w:spacing w:line="360" w:lineRule="auto"/>
              <w:ind w:left="604"/>
              <w:jc w:val="both"/>
            </w:pPr>
            <w:r w:rsidRPr="006F2DDC">
              <w:t>The System would respond with the message – “This field is required.”</w:t>
            </w:r>
          </w:p>
          <w:p w14:paraId="33F266F2" w14:textId="77777777" w:rsidR="007628AC" w:rsidRPr="006F2DDC" w:rsidRDefault="007628AC" w:rsidP="009A61CC">
            <w:pPr>
              <w:spacing w:line="360" w:lineRule="auto"/>
              <w:ind w:left="604"/>
              <w:jc w:val="both"/>
            </w:pPr>
          </w:p>
          <w:p w14:paraId="75642F92" w14:textId="77777777" w:rsidR="007628AC" w:rsidRPr="006F2DDC" w:rsidRDefault="007628AC" w:rsidP="009A61CC">
            <w:pPr>
              <w:spacing w:line="360" w:lineRule="auto"/>
              <w:ind w:left="604"/>
              <w:jc w:val="both"/>
              <w:rPr>
                <w:b/>
                <w:bCs/>
                <w:u w:val="single"/>
              </w:rPr>
            </w:pPr>
            <w:r w:rsidRPr="006F2DDC">
              <w:rPr>
                <w:b/>
                <w:bCs/>
                <w:u w:val="single"/>
              </w:rPr>
              <w:t>The Actor attempts to save the Visual without Selecting all the Data set.</w:t>
            </w:r>
          </w:p>
          <w:p w14:paraId="1F81F631" w14:textId="77777777" w:rsidR="007628AC" w:rsidRPr="006F2DDC" w:rsidRDefault="007628AC" w:rsidP="009A61CC">
            <w:pPr>
              <w:spacing w:line="360" w:lineRule="auto"/>
              <w:ind w:left="604"/>
              <w:jc w:val="both"/>
            </w:pPr>
            <w:r w:rsidRPr="006F2DDC">
              <w:t>The System would respond with the message – “This field is required.”</w:t>
            </w:r>
          </w:p>
          <w:p w14:paraId="57CE7CE8" w14:textId="77777777" w:rsidR="007628AC" w:rsidRPr="006F2DDC" w:rsidRDefault="007628AC" w:rsidP="009A61CC">
            <w:pPr>
              <w:spacing w:line="360" w:lineRule="auto"/>
              <w:ind w:left="604"/>
              <w:jc w:val="both"/>
            </w:pPr>
          </w:p>
          <w:p w14:paraId="279AB895" w14:textId="77777777" w:rsidR="007628AC" w:rsidRPr="006F2DDC" w:rsidRDefault="007628AC" w:rsidP="009A61CC">
            <w:pPr>
              <w:spacing w:line="360" w:lineRule="auto"/>
              <w:ind w:left="604"/>
              <w:jc w:val="both"/>
              <w:rPr>
                <w:b/>
                <w:bCs/>
                <w:u w:val="single"/>
              </w:rPr>
            </w:pPr>
            <w:r w:rsidRPr="006F2DDC">
              <w:rPr>
                <w:b/>
                <w:bCs/>
                <w:u w:val="single"/>
              </w:rPr>
              <w:t>The actor attempts to save the visual details with the same name which already exists</w:t>
            </w:r>
            <w:r>
              <w:rPr>
                <w:b/>
                <w:bCs/>
                <w:u w:val="single"/>
              </w:rPr>
              <w:t xml:space="preserve"> </w:t>
            </w:r>
            <w:r w:rsidRPr="00A14230">
              <w:rPr>
                <w:b/>
                <w:bCs/>
                <w:highlight w:val="green"/>
                <w:u w:val="single"/>
              </w:rPr>
              <w:t>in the same project</w:t>
            </w:r>
            <w:r w:rsidRPr="006F2DDC">
              <w:rPr>
                <w:b/>
                <w:bCs/>
                <w:u w:val="single"/>
              </w:rPr>
              <w:t>.</w:t>
            </w:r>
          </w:p>
          <w:p w14:paraId="75A7FFF9" w14:textId="77777777" w:rsidR="007628AC" w:rsidRPr="006F2DDC" w:rsidRDefault="007628AC" w:rsidP="009A61CC">
            <w:pPr>
              <w:spacing w:line="360" w:lineRule="auto"/>
              <w:ind w:left="604"/>
              <w:jc w:val="both"/>
            </w:pPr>
            <w:r w:rsidRPr="006F2DDC">
              <w:t>The system would respond with the message, “Visual &lt;Visual Name&gt; already exists</w:t>
            </w:r>
            <w:r>
              <w:t xml:space="preserve"> </w:t>
            </w:r>
            <w:r w:rsidRPr="00F21BF3">
              <w:rPr>
                <w:highlight w:val="green"/>
              </w:rPr>
              <w:t>in this project</w:t>
            </w:r>
            <w:r w:rsidRPr="006F2DDC">
              <w:t>. Please select another name”.</w:t>
            </w:r>
          </w:p>
          <w:p w14:paraId="4913D71D" w14:textId="77777777" w:rsidR="007628AC" w:rsidRPr="006F2DDC" w:rsidRDefault="007628AC" w:rsidP="009A61CC">
            <w:pPr>
              <w:spacing w:line="360" w:lineRule="auto"/>
              <w:ind w:left="604"/>
              <w:jc w:val="both"/>
            </w:pPr>
          </w:p>
          <w:p w14:paraId="19303D7E" w14:textId="77777777" w:rsidR="007628AC" w:rsidRPr="005A097D" w:rsidRDefault="007628AC" w:rsidP="009A61CC">
            <w:pPr>
              <w:spacing w:line="360" w:lineRule="auto"/>
              <w:ind w:left="604"/>
              <w:jc w:val="both"/>
              <w:rPr>
                <w:b/>
                <w:bCs/>
                <w:highlight w:val="green"/>
                <w:u w:val="single"/>
              </w:rPr>
            </w:pPr>
            <w:r w:rsidRPr="005A097D">
              <w:rPr>
                <w:b/>
                <w:bCs/>
                <w:highlight w:val="green"/>
                <w:u w:val="single"/>
              </w:rPr>
              <w:t>The actor attempts to save the Visual without selecting all required fields.</w:t>
            </w:r>
          </w:p>
          <w:p w14:paraId="6AB3C8F6" w14:textId="77777777" w:rsidR="007628AC" w:rsidRPr="006F2DDC" w:rsidRDefault="007628AC" w:rsidP="009A61CC">
            <w:pPr>
              <w:spacing w:line="360" w:lineRule="auto"/>
              <w:ind w:left="604"/>
              <w:jc w:val="both"/>
            </w:pPr>
            <w:r w:rsidRPr="005A097D">
              <w:rPr>
                <w:highlight w:val="green"/>
              </w:rPr>
              <w:t>The system would respond with a message,” Please fill all required fields”.</w:t>
            </w:r>
          </w:p>
          <w:p w14:paraId="0E317C6E" w14:textId="77777777" w:rsidR="007628AC" w:rsidRPr="006F2DDC" w:rsidRDefault="007628AC" w:rsidP="009A61CC">
            <w:pPr>
              <w:spacing w:line="360" w:lineRule="auto"/>
              <w:ind w:left="604"/>
              <w:jc w:val="both"/>
            </w:pPr>
          </w:p>
          <w:p w14:paraId="1B7F537E" w14:textId="77777777" w:rsidR="007628AC" w:rsidRPr="006F2DDC" w:rsidRDefault="007628AC" w:rsidP="009A61CC">
            <w:pPr>
              <w:suppressAutoHyphens/>
              <w:spacing w:line="360" w:lineRule="auto"/>
              <w:ind w:left="604"/>
              <w:jc w:val="both"/>
              <w:rPr>
                <w:b/>
                <w:bCs/>
                <w:u w:val="single"/>
              </w:rPr>
            </w:pPr>
            <w:r w:rsidRPr="006F2DDC">
              <w:rPr>
                <w:b/>
                <w:bCs/>
                <w:u w:val="single"/>
              </w:rPr>
              <w:t xml:space="preserve">Visual Name and visual </w:t>
            </w:r>
            <w:r>
              <w:rPr>
                <w:b/>
                <w:bCs/>
                <w:u w:val="single"/>
              </w:rPr>
              <w:t xml:space="preserve">title </w:t>
            </w:r>
            <w:r w:rsidRPr="006F2DDC">
              <w:rPr>
                <w:b/>
                <w:bCs/>
                <w:u w:val="single"/>
              </w:rPr>
              <w:t>should accept 99 characters.</w:t>
            </w:r>
          </w:p>
          <w:p w14:paraId="7EB2BFD8" w14:textId="77777777" w:rsidR="007628AC" w:rsidRPr="006F2DDC" w:rsidRDefault="007628AC" w:rsidP="009A61CC">
            <w:pPr>
              <w:spacing w:line="360" w:lineRule="auto"/>
              <w:ind w:left="604"/>
              <w:jc w:val="both"/>
            </w:pPr>
            <w:r w:rsidRPr="006F2DDC">
              <w:t>The system would respond with a message,” Maximum 99 characters are allowed in the name and title”.</w:t>
            </w:r>
          </w:p>
          <w:p w14:paraId="2A76AEB7" w14:textId="77777777" w:rsidR="007628AC" w:rsidRPr="006F2DDC" w:rsidRDefault="007628AC" w:rsidP="009A61CC">
            <w:pPr>
              <w:spacing w:line="360" w:lineRule="auto"/>
              <w:ind w:left="604"/>
              <w:jc w:val="both"/>
            </w:pPr>
          </w:p>
          <w:p w14:paraId="26197607" w14:textId="77777777" w:rsidR="007628AC" w:rsidRPr="00051562" w:rsidRDefault="007628AC" w:rsidP="009A61CC">
            <w:pPr>
              <w:pStyle w:val="TableText"/>
              <w:ind w:left="720"/>
              <w:jc w:val="both"/>
              <w:rPr>
                <w:b/>
                <w:bCs/>
                <w:strike/>
                <w:highlight w:val="green"/>
                <w:u w:val="single"/>
              </w:rPr>
            </w:pPr>
            <w:r w:rsidRPr="00051562">
              <w:rPr>
                <w:b/>
                <w:bCs/>
                <w:strike/>
                <w:highlight w:val="green"/>
                <w:u w:val="single"/>
              </w:rPr>
              <w:t>Same dimension should not get added more than a once.</w:t>
            </w:r>
          </w:p>
          <w:p w14:paraId="39D1B253" w14:textId="77777777" w:rsidR="007628AC" w:rsidRPr="00051562" w:rsidRDefault="007628AC" w:rsidP="009A61CC">
            <w:pPr>
              <w:pStyle w:val="TableText"/>
              <w:ind w:left="720"/>
              <w:jc w:val="both"/>
              <w:rPr>
                <w:strike/>
              </w:rPr>
            </w:pPr>
            <w:r w:rsidRPr="00051562">
              <w:rPr>
                <w:strike/>
                <w:highlight w:val="green"/>
              </w:rPr>
              <w:t xml:space="preserve">The system should respond with a message that </w:t>
            </w:r>
            <w:proofErr w:type="gramStart"/>
            <w:r w:rsidRPr="00051562">
              <w:rPr>
                <w:strike/>
                <w:highlight w:val="green"/>
              </w:rPr>
              <w:t>“ Dimension</w:t>
            </w:r>
            <w:proofErr w:type="gramEnd"/>
            <w:r w:rsidRPr="00051562">
              <w:rPr>
                <w:strike/>
                <w:highlight w:val="green"/>
              </w:rPr>
              <w:t xml:space="preserve"> is already added”</w:t>
            </w:r>
          </w:p>
          <w:p w14:paraId="3CB2F471" w14:textId="77777777" w:rsidR="007628AC" w:rsidRPr="006F2DDC" w:rsidRDefault="007628AC" w:rsidP="009A61CC">
            <w:pPr>
              <w:pStyle w:val="TableText"/>
              <w:ind w:left="720"/>
              <w:jc w:val="both"/>
              <w:rPr>
                <w:b/>
                <w:bCs/>
                <w:u w:val="single"/>
              </w:rPr>
            </w:pPr>
          </w:p>
          <w:p w14:paraId="3858682C" w14:textId="77777777" w:rsidR="007628AC" w:rsidRPr="006F2DDC" w:rsidRDefault="007628AC" w:rsidP="009A61CC">
            <w:pPr>
              <w:pStyle w:val="TableText"/>
              <w:ind w:left="720"/>
              <w:jc w:val="both"/>
              <w:rPr>
                <w:b/>
                <w:bCs/>
                <w:u w:val="single"/>
              </w:rPr>
            </w:pPr>
            <w:r w:rsidRPr="006F2DDC">
              <w:rPr>
                <w:b/>
                <w:bCs/>
                <w:u w:val="single"/>
              </w:rPr>
              <w:t>Title should accept the Unicode characters in visual title</w:t>
            </w:r>
          </w:p>
          <w:p w14:paraId="32A120A6" w14:textId="77777777" w:rsidR="007628AC" w:rsidRPr="006F2DDC" w:rsidRDefault="007628AC" w:rsidP="009A61CC">
            <w:pPr>
              <w:pStyle w:val="TableText"/>
              <w:ind w:left="720"/>
              <w:jc w:val="both"/>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6A6E50C7" w14:textId="77777777" w:rsidR="007628AC" w:rsidRPr="006F2DDC" w:rsidRDefault="007628AC" w:rsidP="009A61CC">
            <w:pPr>
              <w:pStyle w:val="TableText"/>
              <w:ind w:left="720"/>
              <w:jc w:val="both"/>
              <w:rPr>
                <w:b/>
                <w:bCs/>
                <w:u w:val="single"/>
              </w:rPr>
            </w:pPr>
          </w:p>
          <w:p w14:paraId="251DBF48" w14:textId="77777777" w:rsidR="007628AC" w:rsidRPr="006F2DDC" w:rsidRDefault="007628AC" w:rsidP="009A61CC">
            <w:pPr>
              <w:pStyle w:val="TableText"/>
              <w:ind w:left="720"/>
              <w:jc w:val="both"/>
              <w:rPr>
                <w:b/>
                <w:bCs/>
                <w:u w:val="single"/>
              </w:rPr>
            </w:pPr>
            <w:r w:rsidRPr="006F2DDC">
              <w:rPr>
                <w:b/>
                <w:bCs/>
                <w:u w:val="single"/>
              </w:rPr>
              <w:t>Font size should be in integer and in between 4 to 64</w:t>
            </w:r>
          </w:p>
          <w:p w14:paraId="013FF099" w14:textId="77777777" w:rsidR="007628AC" w:rsidRPr="006F2DDC" w:rsidRDefault="007628AC" w:rsidP="009A61CC">
            <w:pPr>
              <w:pStyle w:val="TableText"/>
              <w:ind w:left="720"/>
            </w:pPr>
            <w:r w:rsidRPr="006F2DDC">
              <w:t xml:space="preserve">Actor should be able to change the </w:t>
            </w:r>
            <w:r w:rsidRPr="006F2DDC">
              <w:rPr>
                <w:u w:val="single"/>
              </w:rPr>
              <w:t>Font Size</w:t>
            </w:r>
            <w:r w:rsidRPr="006F2DDC">
              <w:t xml:space="preserve"> to any integer value between 4 and 64.</w:t>
            </w:r>
          </w:p>
          <w:p w14:paraId="0CFDBCFB" w14:textId="77777777" w:rsidR="007628AC" w:rsidRPr="006F2DDC" w:rsidRDefault="007628AC" w:rsidP="009A61CC">
            <w:pPr>
              <w:pStyle w:val="TableText"/>
              <w:ind w:left="720"/>
              <w:rPr>
                <w:b/>
                <w:bCs/>
                <w:u w:val="single"/>
              </w:rPr>
            </w:pPr>
          </w:p>
          <w:p w14:paraId="7D47A0C7" w14:textId="77777777" w:rsidR="007628AC" w:rsidRPr="006F2DDC" w:rsidRDefault="007628AC" w:rsidP="009A61CC">
            <w:pPr>
              <w:pStyle w:val="TableText"/>
              <w:ind w:left="720"/>
              <w:rPr>
                <w:b/>
                <w:bCs/>
                <w:u w:val="single"/>
              </w:rPr>
            </w:pPr>
            <w:r w:rsidRPr="006F2DDC">
              <w:rPr>
                <w:b/>
                <w:bCs/>
                <w:u w:val="single"/>
              </w:rPr>
              <w:t>Font size should be visible as set by the actor</w:t>
            </w:r>
          </w:p>
          <w:p w14:paraId="3FEFF575" w14:textId="77777777" w:rsidR="007628AC" w:rsidRPr="006F2DDC" w:rsidRDefault="007628AC" w:rsidP="00F454DB">
            <w:pPr>
              <w:pStyle w:val="TableText"/>
              <w:numPr>
                <w:ilvl w:val="0"/>
                <w:numId w:val="248"/>
              </w:numPr>
            </w:pPr>
            <w:r w:rsidRPr="006F2DDC">
              <w:t>System should display the font size of the title as per value provided by the actor.</w:t>
            </w:r>
          </w:p>
          <w:p w14:paraId="73A84ECF" w14:textId="77777777" w:rsidR="007628AC" w:rsidRPr="006F2DDC" w:rsidRDefault="007628AC" w:rsidP="00F454DB">
            <w:pPr>
              <w:pStyle w:val="TableText"/>
              <w:numPr>
                <w:ilvl w:val="0"/>
                <w:numId w:val="248"/>
              </w:numPr>
            </w:pPr>
            <w:r w:rsidRPr="006F2DDC">
              <w:lastRenderedPageBreak/>
              <w:t>System should display the title background colour as per value provided or colour selected by the actor.</w:t>
            </w:r>
          </w:p>
          <w:p w14:paraId="1AE45C14" w14:textId="77777777" w:rsidR="007628AC" w:rsidRPr="006F2DDC" w:rsidRDefault="007628AC" w:rsidP="00F454DB">
            <w:pPr>
              <w:pStyle w:val="TableText"/>
              <w:numPr>
                <w:ilvl w:val="0"/>
                <w:numId w:val="248"/>
              </w:numPr>
            </w:pPr>
            <w:r w:rsidRPr="006F2DDC">
              <w:t xml:space="preserve">System should display the </w:t>
            </w:r>
            <w:r w:rsidRPr="006F2DDC">
              <w:rPr>
                <w:u w:val="single"/>
              </w:rPr>
              <w:t>Background Colour</w:t>
            </w:r>
            <w:r w:rsidRPr="006F2DDC">
              <w:t xml:space="preserve"> as #666666 by default (when bar chart is selected for the first time in the </w:t>
            </w:r>
            <w:r w:rsidRPr="006F2DDC">
              <w:rPr>
                <w:u w:val="single"/>
              </w:rPr>
              <w:t>Visual Properties</w:t>
            </w:r>
            <w:r w:rsidRPr="006F2DDC">
              <w:t xml:space="preserve"> Pane).</w:t>
            </w:r>
          </w:p>
          <w:p w14:paraId="45AD2EED" w14:textId="77777777" w:rsidR="007628AC" w:rsidRPr="006F2DDC" w:rsidRDefault="007628AC" w:rsidP="00F454DB">
            <w:pPr>
              <w:pStyle w:val="TableText"/>
              <w:numPr>
                <w:ilvl w:val="0"/>
                <w:numId w:val="248"/>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1FEE14C3" w14:textId="77777777" w:rsidR="007628AC" w:rsidRPr="006F2DDC" w:rsidRDefault="007628AC" w:rsidP="00F454DB">
            <w:pPr>
              <w:pStyle w:val="TableText"/>
              <w:numPr>
                <w:ilvl w:val="0"/>
                <w:numId w:val="248"/>
              </w:numPr>
              <w:jc w:val="both"/>
            </w:pPr>
            <w:r w:rsidRPr="006F2DDC">
              <w:t>System should display the visual background colour as per value provided or colour selected by the actor</w:t>
            </w:r>
          </w:p>
          <w:p w14:paraId="0B9F4E71" w14:textId="77777777" w:rsidR="007628AC" w:rsidRPr="006F2DDC" w:rsidRDefault="007628AC" w:rsidP="00F454DB">
            <w:pPr>
              <w:pStyle w:val="TableText"/>
              <w:numPr>
                <w:ilvl w:val="0"/>
                <w:numId w:val="248"/>
              </w:numPr>
              <w:jc w:val="both"/>
            </w:pPr>
            <w:r w:rsidRPr="006F2DDC">
              <w:t>Aggregation rules</w:t>
            </w:r>
          </w:p>
          <w:p w14:paraId="7990F11B" w14:textId="77777777" w:rsidR="007628AC" w:rsidRPr="006F2DDC" w:rsidRDefault="007628AC" w:rsidP="00F454DB">
            <w:pPr>
              <w:pStyle w:val="TableText"/>
              <w:numPr>
                <w:ilvl w:val="1"/>
                <w:numId w:val="248"/>
              </w:numPr>
              <w:jc w:val="both"/>
            </w:pPr>
            <w:r w:rsidRPr="00A34318">
              <w:rPr>
                <w:b/>
                <w:bCs/>
                <w:u w:val="single"/>
              </w:rPr>
              <w:t>Axis:</w:t>
            </w:r>
            <w:r w:rsidRPr="006F2DDC">
              <w:t xml:space="preserve"> Only dimension allowed: Aggregation ellipsis should not be displayed</w:t>
            </w:r>
          </w:p>
          <w:p w14:paraId="487E9185" w14:textId="77777777" w:rsidR="007628AC" w:rsidRPr="006F2DDC" w:rsidRDefault="007628AC" w:rsidP="00F454DB">
            <w:pPr>
              <w:pStyle w:val="TableText"/>
              <w:numPr>
                <w:ilvl w:val="1"/>
                <w:numId w:val="248"/>
              </w:numPr>
              <w:jc w:val="both"/>
            </w:pPr>
            <w:r w:rsidRPr="00A34318">
              <w:rPr>
                <w:b/>
                <w:bCs/>
                <w:u w:val="single"/>
              </w:rPr>
              <w:t>Value:</w:t>
            </w:r>
            <w:r w:rsidRPr="006F2DDC">
              <w:t xml:space="preserve"> If dimension: then Count, Count Distinct, First, Last</w:t>
            </w:r>
          </w:p>
          <w:p w14:paraId="3AA166C5" w14:textId="77777777" w:rsidR="007628AC" w:rsidRPr="006F2DDC" w:rsidRDefault="007628AC" w:rsidP="00F454DB">
            <w:pPr>
              <w:pStyle w:val="TableText"/>
              <w:numPr>
                <w:ilvl w:val="1"/>
                <w:numId w:val="248"/>
              </w:numPr>
              <w:jc w:val="both"/>
            </w:pPr>
            <w:r w:rsidRPr="00A34318">
              <w:rPr>
                <w:b/>
                <w:bCs/>
                <w:u w:val="single"/>
              </w:rPr>
              <w:t>Value:</w:t>
            </w:r>
            <w:r w:rsidRPr="006F2DDC">
              <w:t xml:space="preserve"> If measure: then Sum, Count, Count (Distinct), Mean, Mean (Population), Median, Minimum, Maximum, Range, Midrange, Standard Deviation, Standard Deviation (Population), Variance, Variance (Population), and Percentile</w:t>
            </w:r>
          </w:p>
          <w:p w14:paraId="5CF06A08" w14:textId="77777777" w:rsidR="007628AC" w:rsidRPr="006F2DDC" w:rsidRDefault="007628AC" w:rsidP="00F454DB">
            <w:pPr>
              <w:pStyle w:val="TableText"/>
              <w:numPr>
                <w:ilvl w:val="1"/>
                <w:numId w:val="248"/>
              </w:numPr>
              <w:jc w:val="both"/>
            </w:pPr>
            <w:r w:rsidRPr="00A34318">
              <w:rPr>
                <w:b/>
                <w:bCs/>
                <w:u w:val="single"/>
              </w:rPr>
              <w:t>Legend:</w:t>
            </w:r>
            <w:r w:rsidRPr="006F2DDC">
              <w:t xml:space="preserve"> Only dimension allowed: Aggregation ellipsis should not be displayed</w:t>
            </w:r>
          </w:p>
          <w:p w14:paraId="0E20A647" w14:textId="77777777" w:rsidR="007628AC" w:rsidRPr="006F2DDC" w:rsidRDefault="007628AC" w:rsidP="00F454DB">
            <w:pPr>
              <w:pStyle w:val="TableText"/>
              <w:numPr>
                <w:ilvl w:val="1"/>
                <w:numId w:val="248"/>
              </w:numPr>
              <w:jc w:val="both"/>
            </w:pPr>
            <w:r w:rsidRPr="00A34318">
              <w:rPr>
                <w:b/>
                <w:bCs/>
                <w:u w:val="single"/>
              </w:rPr>
              <w:t>Tooltip:</w:t>
            </w:r>
            <w:r w:rsidRPr="006F2DDC">
              <w:t xml:space="preserve"> If dimension: then Count, Count Distinct, First, Last</w:t>
            </w:r>
          </w:p>
          <w:p w14:paraId="15979E74" w14:textId="77777777" w:rsidR="007628AC" w:rsidRDefault="007628AC" w:rsidP="00F454DB">
            <w:pPr>
              <w:pStyle w:val="TableText"/>
              <w:numPr>
                <w:ilvl w:val="1"/>
                <w:numId w:val="248"/>
              </w:numPr>
              <w:jc w:val="both"/>
            </w:pPr>
            <w:r w:rsidRPr="00A34318">
              <w:rPr>
                <w:b/>
                <w:bCs/>
                <w:u w:val="single"/>
              </w:rPr>
              <w:t>Tooltip:</w:t>
            </w:r>
            <w:r w:rsidRPr="006F2DDC">
              <w:t xml:space="preserve"> If measure: then Sum, Count, Count (Distinct), Mean, Mean (Population), Median, Minimum, Maximum, Range, Midrange, Standard Deviation, Standard Deviation (Population), Variance, Variance (Population), and Percentile</w:t>
            </w:r>
          </w:p>
          <w:p w14:paraId="74A68581" w14:textId="77777777" w:rsidR="007628AC" w:rsidRPr="006F2DDC" w:rsidRDefault="007628AC" w:rsidP="00F454DB">
            <w:pPr>
              <w:pStyle w:val="TableText"/>
              <w:numPr>
                <w:ilvl w:val="1"/>
                <w:numId w:val="248"/>
              </w:numPr>
              <w:jc w:val="both"/>
            </w:pPr>
            <w:r w:rsidRPr="00A34318">
              <w:rPr>
                <w:b/>
                <w:bCs/>
                <w:u w:val="single"/>
              </w:rPr>
              <w:t>Colour formatting:</w:t>
            </w:r>
            <w:r>
              <w:t xml:space="preserve"> </w:t>
            </w:r>
            <w:r w:rsidRPr="006F2DDC">
              <w:t xml:space="preserve">If dimension: then Count, Count Distinct, </w:t>
            </w:r>
            <w:r w:rsidRPr="006079C5">
              <w:rPr>
                <w:strike/>
              </w:rPr>
              <w:t>First, Last</w:t>
            </w:r>
          </w:p>
          <w:p w14:paraId="335C9D00" w14:textId="77777777" w:rsidR="007628AC" w:rsidRPr="006F2DDC" w:rsidRDefault="007628AC" w:rsidP="00F454DB">
            <w:pPr>
              <w:pStyle w:val="TableText"/>
              <w:numPr>
                <w:ilvl w:val="1"/>
                <w:numId w:val="248"/>
              </w:numPr>
              <w:jc w:val="both"/>
            </w:pPr>
            <w:r w:rsidRPr="00A34318">
              <w:rPr>
                <w:b/>
                <w:bCs/>
                <w:u w:val="single"/>
              </w:rPr>
              <w:t>Colour formatting:</w:t>
            </w:r>
            <w:r>
              <w:t xml:space="preserve"> </w:t>
            </w:r>
            <w:r w:rsidRPr="006F2DDC">
              <w:t>If dimension: then Sum, Count, Count (Distinct), Mean, Mean (Population), Median, Minimum, Maximum, Range, Midrange, Standard Deviation, Standard Deviation (Population), Variance, Variance (Population), and Percentile</w:t>
            </w:r>
          </w:p>
          <w:p w14:paraId="02FFDBA6" w14:textId="77777777" w:rsidR="007628AC" w:rsidRPr="006F2DDC" w:rsidRDefault="007628AC" w:rsidP="00F454DB">
            <w:pPr>
              <w:pStyle w:val="TableText"/>
              <w:numPr>
                <w:ilvl w:val="1"/>
                <w:numId w:val="248"/>
              </w:numPr>
              <w:jc w:val="both"/>
            </w:pPr>
          </w:p>
        </w:tc>
      </w:tr>
      <w:tr w:rsidR="007628AC" w:rsidRPr="006F2DDC" w14:paraId="270084A9"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3237AD2F" w14:textId="77777777" w:rsidR="007628AC" w:rsidRPr="006F2DDC" w:rsidRDefault="007628AC" w:rsidP="009A61CC">
            <w:pPr>
              <w:pStyle w:val="TableText"/>
              <w:jc w:val="both"/>
              <w:rPr>
                <w:b/>
                <w:bCs/>
              </w:rPr>
            </w:pPr>
            <w:r w:rsidRPr="006F2DDC">
              <w:rPr>
                <w:b/>
                <w:bCs/>
              </w:rPr>
              <w:lastRenderedPageBreak/>
              <w:t>Business Rules</w:t>
            </w:r>
          </w:p>
          <w:p w14:paraId="1CFBA557" w14:textId="77777777" w:rsidR="007628AC" w:rsidRPr="006F2DDC" w:rsidRDefault="007628AC" w:rsidP="00F454DB">
            <w:pPr>
              <w:pStyle w:val="TableText"/>
              <w:numPr>
                <w:ilvl w:val="0"/>
                <w:numId w:val="253"/>
              </w:numPr>
              <w:jc w:val="both"/>
            </w:pPr>
            <w:r w:rsidRPr="006F2DDC">
              <w:t xml:space="preserve">System should allow actor to add any number of fields to </w:t>
            </w:r>
            <w:r w:rsidRPr="006F2DDC">
              <w:rPr>
                <w:u w:val="single"/>
              </w:rPr>
              <w:t>Axis</w:t>
            </w:r>
            <w:r w:rsidRPr="006F2DDC">
              <w:t xml:space="preserve"> section. Any value below the first value should become drill down.</w:t>
            </w:r>
          </w:p>
          <w:p w14:paraId="7D02B618" w14:textId="77777777" w:rsidR="007628AC" w:rsidRPr="006F2DDC" w:rsidRDefault="007628AC" w:rsidP="009A61CC">
            <w:pPr>
              <w:pStyle w:val="TableText"/>
              <w:ind w:left="720"/>
              <w:jc w:val="both"/>
            </w:pPr>
          </w:p>
          <w:p w14:paraId="6C10BF76" w14:textId="77777777" w:rsidR="007628AC" w:rsidRPr="006F2DDC" w:rsidRDefault="007628AC" w:rsidP="00F454DB">
            <w:pPr>
              <w:pStyle w:val="TableText"/>
              <w:numPr>
                <w:ilvl w:val="0"/>
                <w:numId w:val="253"/>
              </w:numPr>
              <w:jc w:val="both"/>
            </w:pPr>
            <w:r w:rsidRPr="006F2DDC">
              <w:t>System should allow actor to add a field to Legend section if Value section has one or no fields added.</w:t>
            </w:r>
          </w:p>
          <w:p w14:paraId="598DFEBD" w14:textId="77777777" w:rsidR="007628AC" w:rsidRPr="006F2DDC" w:rsidRDefault="007628AC" w:rsidP="00F454DB">
            <w:pPr>
              <w:pStyle w:val="TableText"/>
              <w:numPr>
                <w:ilvl w:val="0"/>
                <w:numId w:val="253"/>
              </w:numPr>
              <w:jc w:val="both"/>
            </w:pPr>
            <w:r w:rsidRPr="006F2DDC">
              <w:t xml:space="preserve">System should not allow actor to add a field to </w:t>
            </w:r>
            <w:r w:rsidRPr="006F2DDC">
              <w:rPr>
                <w:u w:val="single"/>
              </w:rPr>
              <w:t>Legend</w:t>
            </w:r>
            <w:r w:rsidRPr="006F2DDC">
              <w:t xml:space="preserve"> section if a field is already present in this section or if the Value section has two or more fields added.</w:t>
            </w:r>
          </w:p>
          <w:p w14:paraId="37726FA7" w14:textId="77777777" w:rsidR="007628AC" w:rsidRPr="006F2DDC" w:rsidRDefault="007628AC" w:rsidP="009A61CC">
            <w:pPr>
              <w:pStyle w:val="TableText"/>
              <w:ind w:left="720"/>
              <w:jc w:val="both"/>
            </w:pPr>
          </w:p>
          <w:p w14:paraId="3C322F16" w14:textId="77777777" w:rsidR="007628AC" w:rsidRPr="006F2DDC" w:rsidRDefault="007628AC" w:rsidP="00F454DB">
            <w:pPr>
              <w:pStyle w:val="TableText"/>
              <w:numPr>
                <w:ilvl w:val="0"/>
                <w:numId w:val="253"/>
              </w:numPr>
              <w:jc w:val="both"/>
            </w:pPr>
            <w:r w:rsidRPr="006F2DDC">
              <w:lastRenderedPageBreak/>
              <w:t xml:space="preserve">System should allow actor to add a field to </w:t>
            </w:r>
            <w:r w:rsidRPr="006F2DDC">
              <w:rPr>
                <w:u w:val="single"/>
              </w:rPr>
              <w:t>Value</w:t>
            </w:r>
            <w:r w:rsidRPr="006F2DDC">
              <w:t xml:space="preserve"> section if no field is already present in this section.</w:t>
            </w:r>
          </w:p>
          <w:p w14:paraId="6C453B87" w14:textId="77777777" w:rsidR="007628AC" w:rsidRPr="006F2DDC" w:rsidRDefault="007628AC" w:rsidP="00F454DB">
            <w:pPr>
              <w:pStyle w:val="TableText"/>
              <w:numPr>
                <w:ilvl w:val="0"/>
                <w:numId w:val="253"/>
              </w:numPr>
              <w:jc w:val="both"/>
            </w:pPr>
            <w:r w:rsidRPr="006F2DDC">
              <w:t xml:space="preserve">System should allow actor to add a field to </w:t>
            </w:r>
            <w:r w:rsidRPr="006F2DDC">
              <w:rPr>
                <w:u w:val="single"/>
              </w:rPr>
              <w:t>Value</w:t>
            </w:r>
            <w:r w:rsidRPr="006F2DDC">
              <w:t xml:space="preserve"> section if no field is present in the </w:t>
            </w:r>
            <w:r w:rsidRPr="006F2DDC">
              <w:rPr>
                <w:u w:val="single"/>
              </w:rPr>
              <w:t>Legend</w:t>
            </w:r>
            <w:r w:rsidRPr="006F2DDC">
              <w:t xml:space="preserve"> section.</w:t>
            </w:r>
          </w:p>
          <w:p w14:paraId="37099065" w14:textId="77777777" w:rsidR="007628AC" w:rsidRPr="006F2DDC" w:rsidRDefault="007628AC" w:rsidP="00F454DB">
            <w:pPr>
              <w:pStyle w:val="TableText"/>
              <w:numPr>
                <w:ilvl w:val="0"/>
                <w:numId w:val="253"/>
              </w:numPr>
              <w:jc w:val="both"/>
            </w:pPr>
            <w:r w:rsidRPr="006F2DDC">
              <w:t xml:space="preserve">System should not allow actor to add a field to </w:t>
            </w:r>
            <w:r w:rsidRPr="006F2DDC">
              <w:rPr>
                <w:u w:val="single"/>
              </w:rPr>
              <w:t>Value</w:t>
            </w:r>
            <w:r w:rsidRPr="006F2DDC">
              <w:t xml:space="preserve"> section if a field is already present in this section and a field is also present in the </w:t>
            </w:r>
            <w:r w:rsidRPr="006F2DDC">
              <w:rPr>
                <w:u w:val="single"/>
              </w:rPr>
              <w:t>Legend</w:t>
            </w:r>
            <w:r w:rsidRPr="006F2DDC">
              <w:t xml:space="preserve"> section.</w:t>
            </w:r>
          </w:p>
          <w:p w14:paraId="04F55154" w14:textId="77777777" w:rsidR="007628AC" w:rsidRPr="006F2DDC" w:rsidRDefault="007628AC" w:rsidP="009A61CC">
            <w:pPr>
              <w:pStyle w:val="TableText"/>
              <w:jc w:val="both"/>
            </w:pPr>
          </w:p>
          <w:p w14:paraId="523DC6CD" w14:textId="77777777" w:rsidR="007628AC" w:rsidRPr="006F2DDC" w:rsidRDefault="007628AC" w:rsidP="00F454DB">
            <w:pPr>
              <w:pStyle w:val="TableText"/>
              <w:numPr>
                <w:ilvl w:val="0"/>
                <w:numId w:val="253"/>
              </w:numPr>
              <w:jc w:val="both"/>
            </w:pPr>
            <w:r w:rsidRPr="006F2DDC">
              <w:t xml:space="preserve">System should allow actor to add any number of fields to </w:t>
            </w:r>
            <w:r w:rsidRPr="006F2DDC">
              <w:rPr>
                <w:u w:val="single"/>
              </w:rPr>
              <w:t>Axis</w:t>
            </w:r>
            <w:r w:rsidRPr="006F2DDC">
              <w:t xml:space="preserve"> section.</w:t>
            </w:r>
          </w:p>
        </w:tc>
      </w:tr>
      <w:tr w:rsidR="007628AC" w:rsidRPr="006F2DDC" w14:paraId="3EA868EC"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59EE073B" w14:textId="77777777" w:rsidR="007628AC" w:rsidRPr="006F2DDC" w:rsidRDefault="007628AC" w:rsidP="009A61CC">
            <w:pPr>
              <w:pStyle w:val="TableText"/>
              <w:jc w:val="both"/>
              <w:rPr>
                <w:b/>
                <w:bCs/>
              </w:rPr>
            </w:pPr>
            <w:r w:rsidRPr="006F2DDC">
              <w:rPr>
                <w:b/>
                <w:bCs/>
              </w:rPr>
              <w:lastRenderedPageBreak/>
              <w:t>Relationships</w:t>
            </w:r>
          </w:p>
          <w:p w14:paraId="1B985959" w14:textId="77777777" w:rsidR="007628AC" w:rsidRPr="006F2DDC" w:rsidRDefault="007628AC" w:rsidP="009A61CC">
            <w:pPr>
              <w:pStyle w:val="TableText"/>
              <w:jc w:val="both"/>
            </w:pPr>
            <w:r w:rsidRPr="006F2DDC">
              <w:t>None</w:t>
            </w:r>
          </w:p>
        </w:tc>
      </w:tr>
      <w:tr w:rsidR="007628AC" w:rsidRPr="006F2DDC" w14:paraId="2F641905"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5DCE0B69" w14:textId="77777777" w:rsidR="007628AC" w:rsidRPr="006F2DDC" w:rsidRDefault="007628AC" w:rsidP="009A61CC">
            <w:pPr>
              <w:pStyle w:val="TableText"/>
              <w:jc w:val="both"/>
              <w:rPr>
                <w:b/>
                <w:bCs/>
              </w:rPr>
            </w:pPr>
            <w:r w:rsidRPr="006F2DDC">
              <w:rPr>
                <w:b/>
                <w:bCs/>
              </w:rPr>
              <w:t>Special Requirements</w:t>
            </w:r>
          </w:p>
          <w:p w14:paraId="4498A7A4" w14:textId="77777777" w:rsidR="007628AC" w:rsidRPr="006F2DDC" w:rsidRDefault="007628AC" w:rsidP="009A61CC">
            <w:pPr>
              <w:pStyle w:val="TableText"/>
              <w:jc w:val="both"/>
            </w:pPr>
            <w:r w:rsidRPr="006F2DDC">
              <w:t xml:space="preserve">None </w:t>
            </w:r>
          </w:p>
        </w:tc>
      </w:tr>
      <w:tr w:rsidR="007628AC" w:rsidRPr="006F2DDC" w14:paraId="34C8CF50" w14:textId="77777777" w:rsidTr="009A61CC">
        <w:tc>
          <w:tcPr>
            <w:tcW w:w="8856" w:type="dxa"/>
            <w:tcBorders>
              <w:top w:val="single" w:sz="6" w:space="0" w:color="000000"/>
              <w:left w:val="single" w:sz="6" w:space="0" w:color="000000"/>
              <w:bottom w:val="single" w:sz="6" w:space="0" w:color="000000"/>
              <w:right w:val="single" w:sz="6" w:space="0" w:color="000000"/>
            </w:tcBorders>
            <w:hideMark/>
          </w:tcPr>
          <w:p w14:paraId="2E209182" w14:textId="77777777" w:rsidR="007628AC" w:rsidRPr="006F2DDC" w:rsidRDefault="007628AC" w:rsidP="009A61CC">
            <w:pPr>
              <w:pStyle w:val="TableText"/>
              <w:jc w:val="both"/>
              <w:rPr>
                <w:b/>
                <w:bCs/>
              </w:rPr>
            </w:pPr>
            <w:r w:rsidRPr="006F2DDC">
              <w:rPr>
                <w:b/>
                <w:bCs/>
              </w:rPr>
              <w:t>Assumptions</w:t>
            </w:r>
          </w:p>
          <w:p w14:paraId="327B0703" w14:textId="77777777" w:rsidR="007628AC" w:rsidRPr="006F2DDC" w:rsidRDefault="007628AC" w:rsidP="009A61CC">
            <w:pPr>
              <w:pStyle w:val="TableText"/>
              <w:jc w:val="both"/>
            </w:pPr>
            <w:r w:rsidRPr="006F2DDC">
              <w:t xml:space="preserve">None </w:t>
            </w:r>
          </w:p>
        </w:tc>
      </w:tr>
    </w:tbl>
    <w:p w14:paraId="16C60602" w14:textId="77777777" w:rsidR="007628AC" w:rsidRPr="006F2DDC" w:rsidRDefault="007628AC" w:rsidP="007628AC"/>
    <w:p w14:paraId="45E13B51" w14:textId="77777777" w:rsidR="007628AC" w:rsidRPr="006F2DDC" w:rsidRDefault="007628AC" w:rsidP="007628AC">
      <w:pPr>
        <w:pStyle w:val="BodyText"/>
      </w:pPr>
    </w:p>
    <w:p w14:paraId="6CAD5BEE" w14:textId="77777777" w:rsidR="007628AC" w:rsidRPr="006F2DDC" w:rsidRDefault="007628AC" w:rsidP="007628AC">
      <w:r w:rsidRPr="006F2DDC">
        <w:br w:type="page"/>
      </w:r>
    </w:p>
    <w:p w14:paraId="51AC9A91" w14:textId="448FB610" w:rsidR="00F93A75" w:rsidRPr="007628AC" w:rsidRDefault="00F93A75" w:rsidP="00F93A75">
      <w:pPr>
        <w:pStyle w:val="Heading3"/>
        <w:ind w:left="0"/>
        <w:jc w:val="both"/>
        <w:rPr>
          <w:highlight w:val="green"/>
        </w:rPr>
      </w:pPr>
      <w:r w:rsidRPr="007628AC">
        <w:rPr>
          <w:highlight w:val="green"/>
        </w:rPr>
        <w:lastRenderedPageBreak/>
        <w:t>UC 3.2.</w:t>
      </w:r>
      <w:r w:rsidR="00A3190F">
        <w:rPr>
          <w:highlight w:val="green"/>
        </w:rPr>
        <w:t>32</w:t>
      </w:r>
      <w:r w:rsidRPr="007628AC">
        <w:rPr>
          <w:highlight w:val="green"/>
        </w:rPr>
        <w:t xml:space="preserve"> Design Visual: Clustered </w:t>
      </w:r>
      <w:r w:rsidR="007628AC" w:rsidRPr="007628AC">
        <w:rPr>
          <w:highlight w:val="green"/>
        </w:rPr>
        <w:t xml:space="preserve">Bar </w:t>
      </w:r>
      <w:r w:rsidRPr="007628AC">
        <w:rPr>
          <w:highlight w:val="green"/>
        </w:rPr>
        <w:t>Chart</w:t>
      </w:r>
      <w:bookmarkEnd w:id="6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93A75" w:rsidRPr="007628AC" w14:paraId="0601A7C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5B29619" w14:textId="77777777" w:rsidR="00F93A75" w:rsidRPr="007628AC" w:rsidRDefault="00F93A75" w:rsidP="007C2543">
            <w:pPr>
              <w:pStyle w:val="TableText"/>
              <w:jc w:val="both"/>
              <w:rPr>
                <w:b/>
                <w:bCs/>
                <w:highlight w:val="green"/>
              </w:rPr>
            </w:pPr>
            <w:r w:rsidRPr="007628AC">
              <w:rPr>
                <w:b/>
                <w:bCs/>
                <w:highlight w:val="green"/>
              </w:rPr>
              <w:t>Actor(s)</w:t>
            </w:r>
          </w:p>
          <w:p w14:paraId="0F352CBA" w14:textId="77777777" w:rsidR="00F93A75" w:rsidRPr="007628AC" w:rsidRDefault="00F93A75" w:rsidP="007C2543">
            <w:pPr>
              <w:pStyle w:val="TableText"/>
              <w:jc w:val="both"/>
              <w:rPr>
                <w:highlight w:val="green"/>
              </w:rPr>
            </w:pPr>
            <w:r w:rsidRPr="007628AC">
              <w:rPr>
                <w:highlight w:val="green"/>
              </w:rPr>
              <w:t>Designer</w:t>
            </w:r>
          </w:p>
        </w:tc>
      </w:tr>
      <w:tr w:rsidR="00F93A75" w:rsidRPr="007628AC" w14:paraId="6339C9B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88E265B" w14:textId="77777777" w:rsidR="00F93A75" w:rsidRPr="007628AC" w:rsidRDefault="00F93A75" w:rsidP="007C2543">
            <w:pPr>
              <w:pStyle w:val="TableText"/>
              <w:jc w:val="both"/>
              <w:rPr>
                <w:b/>
                <w:bCs/>
                <w:highlight w:val="green"/>
              </w:rPr>
            </w:pPr>
            <w:r w:rsidRPr="007628AC">
              <w:rPr>
                <w:b/>
                <w:bCs/>
                <w:highlight w:val="green"/>
              </w:rPr>
              <w:t>Description</w:t>
            </w:r>
          </w:p>
          <w:p w14:paraId="50623937" w14:textId="77777777" w:rsidR="00F93A75" w:rsidRPr="007628AC" w:rsidRDefault="00F93A75" w:rsidP="007C2543">
            <w:pPr>
              <w:pStyle w:val="TableText"/>
              <w:jc w:val="both"/>
              <w:rPr>
                <w:highlight w:val="green"/>
              </w:rPr>
            </w:pPr>
            <w:r w:rsidRPr="007628AC">
              <w:rPr>
                <w:highlight w:val="green"/>
              </w:rPr>
              <w:t>This use case allows the actor to design a clustered bar chart visual.</w:t>
            </w:r>
          </w:p>
        </w:tc>
      </w:tr>
      <w:tr w:rsidR="00F93A75" w:rsidRPr="007628AC" w14:paraId="076A860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AFD8B44" w14:textId="77777777" w:rsidR="00F93A75" w:rsidRPr="007628AC" w:rsidRDefault="008A2361" w:rsidP="007C2543">
            <w:pPr>
              <w:pStyle w:val="TableText"/>
              <w:jc w:val="both"/>
              <w:rPr>
                <w:b/>
                <w:bCs/>
                <w:highlight w:val="green"/>
              </w:rPr>
            </w:pPr>
            <w:r w:rsidRPr="007628AC">
              <w:rPr>
                <w:b/>
                <w:bCs/>
                <w:highlight w:val="green"/>
              </w:rPr>
              <w:t>Pre-Conditions</w:t>
            </w:r>
          </w:p>
          <w:p w14:paraId="2BD4723E" w14:textId="77777777" w:rsidR="00F93A75" w:rsidRPr="007628AC" w:rsidRDefault="00F93A75" w:rsidP="00F454DB">
            <w:pPr>
              <w:pStyle w:val="TableText"/>
              <w:numPr>
                <w:ilvl w:val="0"/>
                <w:numId w:val="272"/>
              </w:numPr>
              <w:rPr>
                <w:highlight w:val="green"/>
              </w:rPr>
            </w:pPr>
            <w:r w:rsidRPr="007628AC">
              <w:rPr>
                <w:highlight w:val="green"/>
              </w:rPr>
              <w:t>The actor has created a new visual or edited an existing visual.</w:t>
            </w:r>
          </w:p>
          <w:p w14:paraId="102F7364" w14:textId="77777777" w:rsidR="003765D6" w:rsidRPr="007628AC" w:rsidRDefault="003765D6" w:rsidP="00F454DB">
            <w:pPr>
              <w:pStyle w:val="TableText"/>
              <w:numPr>
                <w:ilvl w:val="0"/>
                <w:numId w:val="272"/>
              </w:numPr>
              <w:rPr>
                <w:highlight w:val="green"/>
              </w:rPr>
            </w:pPr>
            <w:r w:rsidRPr="007628AC">
              <w:rPr>
                <w:highlight w:val="green"/>
              </w:rPr>
              <w:t>The data set should be prepared by the data designe</w:t>
            </w:r>
            <w:r w:rsidR="000F51DF" w:rsidRPr="007628AC">
              <w:rPr>
                <w:highlight w:val="green"/>
              </w:rPr>
              <w:t>r</w:t>
            </w:r>
            <w:r w:rsidRPr="007628AC">
              <w:rPr>
                <w:highlight w:val="green"/>
              </w:rPr>
              <w:t xml:space="preserve"> and available for creation of the visual</w:t>
            </w:r>
          </w:p>
        </w:tc>
      </w:tr>
      <w:tr w:rsidR="00F93A75" w:rsidRPr="007628AC" w14:paraId="596016C9"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CA41442" w14:textId="77777777" w:rsidR="00F93A75" w:rsidRPr="007628AC" w:rsidRDefault="00F93A75" w:rsidP="007C2543">
            <w:pPr>
              <w:pStyle w:val="TableText"/>
              <w:jc w:val="both"/>
              <w:rPr>
                <w:b/>
                <w:bCs/>
                <w:highlight w:val="green"/>
              </w:rPr>
            </w:pPr>
            <w:r w:rsidRPr="007628AC">
              <w:rPr>
                <w:b/>
                <w:bCs/>
                <w:highlight w:val="green"/>
              </w:rPr>
              <w:t>Triggers</w:t>
            </w:r>
          </w:p>
          <w:p w14:paraId="5DA9E26B" w14:textId="77777777" w:rsidR="00F93A75" w:rsidRPr="007628AC" w:rsidRDefault="00F93A75" w:rsidP="00F454DB">
            <w:pPr>
              <w:pStyle w:val="TableText"/>
              <w:numPr>
                <w:ilvl w:val="0"/>
                <w:numId w:val="273"/>
              </w:numPr>
              <w:rPr>
                <w:highlight w:val="green"/>
              </w:rPr>
            </w:pPr>
            <w:r w:rsidRPr="007628AC">
              <w:rPr>
                <w:highlight w:val="green"/>
              </w:rPr>
              <w:t xml:space="preserve">Actor selects </w:t>
            </w:r>
            <w:r w:rsidRPr="007628AC">
              <w:rPr>
                <w:i/>
                <w:highlight w:val="green"/>
              </w:rPr>
              <w:t>Clustered</w:t>
            </w:r>
            <w:r w:rsidRPr="007628AC">
              <w:rPr>
                <w:highlight w:val="green"/>
              </w:rPr>
              <w:t xml:space="preserve"> </w:t>
            </w:r>
            <w:r w:rsidRPr="007628AC">
              <w:rPr>
                <w:i/>
                <w:highlight w:val="green"/>
              </w:rPr>
              <w:t>bar chart</w:t>
            </w:r>
            <w:r w:rsidRPr="007628AC">
              <w:rPr>
                <w:highlight w:val="green"/>
              </w:rPr>
              <w:t xml:space="preserve"> icon displayed under the </w:t>
            </w:r>
            <w:r w:rsidRPr="007628AC">
              <w:rPr>
                <w:highlight w:val="green"/>
                <w:u w:val="single"/>
              </w:rPr>
              <w:t>Visual Properties</w:t>
            </w:r>
            <w:r w:rsidRPr="007628AC">
              <w:rPr>
                <w:highlight w:val="green"/>
              </w:rPr>
              <w:t xml:space="preserve"> pane.</w:t>
            </w:r>
          </w:p>
        </w:tc>
      </w:tr>
      <w:tr w:rsidR="00F93A75" w:rsidRPr="007628AC" w14:paraId="42CF0C6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656F6C8" w14:textId="77777777" w:rsidR="00F93A75" w:rsidRPr="007628AC" w:rsidRDefault="00F93A75" w:rsidP="007C2543">
            <w:pPr>
              <w:pStyle w:val="TableText"/>
              <w:jc w:val="both"/>
              <w:rPr>
                <w:b/>
                <w:highlight w:val="green"/>
              </w:rPr>
            </w:pPr>
            <w:r w:rsidRPr="007628AC">
              <w:rPr>
                <w:b/>
                <w:highlight w:val="green"/>
              </w:rPr>
              <w:t>Normal Flow</w:t>
            </w:r>
          </w:p>
          <w:p w14:paraId="614647B9" w14:textId="77777777" w:rsidR="00551811" w:rsidRPr="007628AC" w:rsidRDefault="00551811" w:rsidP="00F454DB">
            <w:pPr>
              <w:pStyle w:val="TableText"/>
              <w:numPr>
                <w:ilvl w:val="0"/>
                <w:numId w:val="274"/>
              </w:numPr>
              <w:rPr>
                <w:highlight w:val="green"/>
              </w:rPr>
            </w:pPr>
            <w:r w:rsidRPr="007628AC">
              <w:rPr>
                <w:highlight w:val="green"/>
              </w:rPr>
              <w:t xml:space="preserve">After right click on the </w:t>
            </w:r>
            <w:r w:rsidR="00935EA5" w:rsidRPr="007628AC">
              <w:rPr>
                <w:highlight w:val="green"/>
              </w:rPr>
              <w:t xml:space="preserve">Visualization link available in left hand menu, the actor should be able to see the option for </w:t>
            </w:r>
            <w:r w:rsidR="00935EA5" w:rsidRPr="007628AC">
              <w:rPr>
                <w:highlight w:val="green"/>
                <w:u w:val="single"/>
              </w:rPr>
              <w:t>Create New Visualization</w:t>
            </w:r>
            <w:r w:rsidR="00935EA5" w:rsidRPr="007628AC">
              <w:rPr>
                <w:highlight w:val="green"/>
              </w:rPr>
              <w:t xml:space="preserve"> or </w:t>
            </w:r>
            <w:r w:rsidR="00935EA5" w:rsidRPr="007628AC">
              <w:rPr>
                <w:highlight w:val="green"/>
                <w:u w:val="single"/>
              </w:rPr>
              <w:t>Delete All Visualizations</w:t>
            </w:r>
            <w:r w:rsidR="00935EA5" w:rsidRPr="007628AC">
              <w:rPr>
                <w:highlight w:val="green"/>
              </w:rPr>
              <w:t>.</w:t>
            </w:r>
          </w:p>
          <w:p w14:paraId="603A61B7" w14:textId="52765ABA" w:rsidR="00935EA5" w:rsidRPr="007628AC" w:rsidRDefault="00935EA5" w:rsidP="00F454DB">
            <w:pPr>
              <w:pStyle w:val="TableText"/>
              <w:numPr>
                <w:ilvl w:val="0"/>
                <w:numId w:val="274"/>
              </w:numPr>
              <w:rPr>
                <w:highlight w:val="green"/>
              </w:rPr>
            </w:pPr>
            <w:r w:rsidRPr="007628AC">
              <w:rPr>
                <w:highlight w:val="green"/>
              </w:rPr>
              <w:t>After clicking on the Delete All Visualization, user should be able to delete all the visualizations under the respective projects.</w:t>
            </w:r>
          </w:p>
          <w:p w14:paraId="3AC39DB2" w14:textId="77777777" w:rsidR="00F93A75" w:rsidRPr="007628AC" w:rsidRDefault="00935EA5" w:rsidP="00F454DB">
            <w:pPr>
              <w:pStyle w:val="TableText"/>
              <w:numPr>
                <w:ilvl w:val="0"/>
                <w:numId w:val="274"/>
              </w:numPr>
              <w:rPr>
                <w:highlight w:val="green"/>
              </w:rPr>
            </w:pPr>
            <w:r w:rsidRPr="007628AC">
              <w:rPr>
                <w:highlight w:val="green"/>
              </w:rPr>
              <w:t xml:space="preserve">After clicking on the Create New Visualization, </w:t>
            </w:r>
            <w:r w:rsidR="00F93A75" w:rsidRPr="007628AC">
              <w:rPr>
                <w:highlight w:val="green"/>
              </w:rPr>
              <w:t xml:space="preserve">System should display a </w:t>
            </w:r>
            <w:r w:rsidRPr="007628AC">
              <w:rPr>
                <w:highlight w:val="green"/>
              </w:rPr>
              <w:t>pop up</w:t>
            </w:r>
            <w:r w:rsidR="00F93A75" w:rsidRPr="007628AC">
              <w:rPr>
                <w:highlight w:val="green"/>
              </w:rPr>
              <w:t xml:space="preserve"> with the heading </w:t>
            </w:r>
            <w:r w:rsidR="00F93A75" w:rsidRPr="007628AC">
              <w:rPr>
                <w:highlight w:val="green"/>
                <w:u w:val="single"/>
              </w:rPr>
              <w:t>Create Visual</w:t>
            </w:r>
            <w:r w:rsidR="00F93A75" w:rsidRPr="007628AC">
              <w:rPr>
                <w:highlight w:val="green"/>
              </w:rPr>
              <w:t xml:space="preserve">, 3 form fields </w:t>
            </w:r>
            <w:r w:rsidR="00F93A75" w:rsidRPr="007628AC">
              <w:rPr>
                <w:highlight w:val="green"/>
                <w:u w:val="single"/>
              </w:rPr>
              <w:t>Visual Name</w:t>
            </w:r>
            <w:r w:rsidR="00F93A75" w:rsidRPr="007628AC">
              <w:rPr>
                <w:highlight w:val="green"/>
              </w:rPr>
              <w:t xml:space="preserve">, </w:t>
            </w:r>
            <w:r w:rsidR="00F93A75" w:rsidRPr="007628AC">
              <w:rPr>
                <w:highlight w:val="green"/>
                <w:u w:val="single"/>
              </w:rPr>
              <w:t>Visual Title</w:t>
            </w:r>
            <w:r w:rsidR="00F93A75" w:rsidRPr="007628AC">
              <w:rPr>
                <w:highlight w:val="green"/>
              </w:rPr>
              <w:t xml:space="preserve"> and </w:t>
            </w:r>
            <w:r w:rsidR="003765D6" w:rsidRPr="007628AC">
              <w:rPr>
                <w:highlight w:val="green"/>
              </w:rPr>
              <w:t xml:space="preserve">drop down for </w:t>
            </w:r>
            <w:r w:rsidR="00F93A75" w:rsidRPr="007628AC">
              <w:rPr>
                <w:highlight w:val="green"/>
                <w:u w:val="single"/>
              </w:rPr>
              <w:t>Dataset,</w:t>
            </w:r>
            <w:r w:rsidR="00F93A75" w:rsidRPr="007628AC">
              <w:rPr>
                <w:highlight w:val="green"/>
              </w:rPr>
              <w:t xml:space="preserve"> and 2 buttons </w:t>
            </w:r>
            <w:r w:rsidR="00F93A75" w:rsidRPr="007628AC">
              <w:rPr>
                <w:highlight w:val="green"/>
                <w:u w:val="single"/>
              </w:rPr>
              <w:t>Create</w:t>
            </w:r>
            <w:r w:rsidR="00F93A75" w:rsidRPr="007628AC">
              <w:rPr>
                <w:highlight w:val="green"/>
              </w:rPr>
              <w:t xml:space="preserve"> and </w:t>
            </w:r>
            <w:r w:rsidR="00F93A75" w:rsidRPr="007628AC">
              <w:rPr>
                <w:highlight w:val="green"/>
                <w:u w:val="single"/>
              </w:rPr>
              <w:t>Close</w:t>
            </w:r>
            <w:r w:rsidR="00F93A75" w:rsidRPr="007628AC">
              <w:rPr>
                <w:highlight w:val="green"/>
              </w:rPr>
              <w:t>.</w:t>
            </w:r>
          </w:p>
          <w:p w14:paraId="7D8584EF" w14:textId="77777777" w:rsidR="003765D6" w:rsidRPr="007628AC" w:rsidRDefault="003765D6" w:rsidP="00F454DB">
            <w:pPr>
              <w:pStyle w:val="TableText"/>
              <w:numPr>
                <w:ilvl w:val="0"/>
                <w:numId w:val="274"/>
              </w:numPr>
              <w:rPr>
                <w:highlight w:val="green"/>
              </w:rPr>
            </w:pPr>
            <w:r w:rsidRPr="007628AC">
              <w:rPr>
                <w:highlight w:val="green"/>
              </w:rPr>
              <w:t>After click on the Close button, the pop up should get closed and the details should not get saved in the database.</w:t>
            </w:r>
          </w:p>
          <w:p w14:paraId="0649CBC6" w14:textId="77777777" w:rsidR="003765D6" w:rsidRPr="007628AC" w:rsidRDefault="003765D6" w:rsidP="00F454DB">
            <w:pPr>
              <w:pStyle w:val="TableText"/>
              <w:numPr>
                <w:ilvl w:val="0"/>
                <w:numId w:val="274"/>
              </w:numPr>
              <w:rPr>
                <w:highlight w:val="green"/>
              </w:rPr>
            </w:pPr>
            <w:r w:rsidRPr="007628AC">
              <w:rPr>
                <w:highlight w:val="green"/>
              </w:rPr>
              <w:t>After clicking on the Create button, the visual should be created and available under the Visualizations menu under a respective project and the details should get saved in the database.</w:t>
            </w:r>
          </w:p>
          <w:p w14:paraId="581B23A6" w14:textId="77777777" w:rsidR="003765D6" w:rsidRPr="007628AC" w:rsidRDefault="003765D6" w:rsidP="00F454DB">
            <w:pPr>
              <w:pStyle w:val="TableText"/>
              <w:numPr>
                <w:ilvl w:val="0"/>
                <w:numId w:val="274"/>
              </w:numPr>
              <w:rPr>
                <w:highlight w:val="green"/>
              </w:rPr>
            </w:pPr>
            <w:r w:rsidRPr="007628AC">
              <w:rPr>
                <w:highlight w:val="green"/>
              </w:rPr>
              <w:t>The actor should be able to see all the columns of the used dataset with categorization of Dimensions and Measures</w:t>
            </w:r>
            <w:r w:rsidR="000F51DF" w:rsidRPr="007628AC">
              <w:rPr>
                <w:highlight w:val="green"/>
              </w:rPr>
              <w:t xml:space="preserve"> under the Dataset Field option</w:t>
            </w:r>
            <w:r w:rsidRPr="007628AC">
              <w:rPr>
                <w:highlight w:val="green"/>
              </w:rPr>
              <w:t xml:space="preserve">. All the discrete values should be categorized as the dimensions </w:t>
            </w:r>
            <w:r w:rsidR="000F51DF" w:rsidRPr="007628AC">
              <w:rPr>
                <w:highlight w:val="green"/>
              </w:rPr>
              <w:t>and continuous</w:t>
            </w:r>
            <w:r w:rsidRPr="007628AC">
              <w:rPr>
                <w:highlight w:val="green"/>
              </w:rPr>
              <w:t xml:space="preserve"> values should be categorized as the measures.</w:t>
            </w:r>
          </w:p>
          <w:p w14:paraId="24338467" w14:textId="77777777" w:rsidR="003765D6" w:rsidRPr="007628AC" w:rsidRDefault="003765D6" w:rsidP="00F454DB">
            <w:pPr>
              <w:pStyle w:val="TableText"/>
              <w:numPr>
                <w:ilvl w:val="0"/>
                <w:numId w:val="274"/>
              </w:numPr>
              <w:rPr>
                <w:highlight w:val="green"/>
              </w:rPr>
            </w:pPr>
            <w:r w:rsidRPr="007628AC">
              <w:rPr>
                <w:highlight w:val="green"/>
              </w:rPr>
              <w:t xml:space="preserve">The actor should be able to change </w:t>
            </w:r>
            <w:r w:rsidR="000F51DF" w:rsidRPr="007628AC">
              <w:rPr>
                <w:highlight w:val="green"/>
              </w:rPr>
              <w:t>any dimension into measure or measure into the dimensions by dragging and dropping the respective column name to desired grid.</w:t>
            </w:r>
          </w:p>
          <w:p w14:paraId="676B28E0" w14:textId="77777777" w:rsidR="009518D4" w:rsidRPr="007628AC" w:rsidRDefault="000F51DF" w:rsidP="00F454DB">
            <w:pPr>
              <w:pStyle w:val="TableText"/>
              <w:numPr>
                <w:ilvl w:val="0"/>
                <w:numId w:val="274"/>
              </w:numPr>
              <w:rPr>
                <w:highlight w:val="green"/>
              </w:rPr>
            </w:pPr>
            <w:r w:rsidRPr="007628AC">
              <w:rPr>
                <w:highlight w:val="green"/>
              </w:rPr>
              <w:t>T</w:t>
            </w:r>
            <w:r w:rsidR="009518D4" w:rsidRPr="007628AC">
              <w:rPr>
                <w:highlight w:val="green"/>
              </w:rPr>
              <w:t xml:space="preserve">he actor should be able to format the visual using the properties options. These options should be: </w:t>
            </w:r>
            <w:r w:rsidR="009518D4" w:rsidRPr="007628AC">
              <w:rPr>
                <w:b/>
                <w:bCs/>
                <w:highlight w:val="green"/>
              </w:rPr>
              <w:t>Fields, Formatting, Analytics</w:t>
            </w:r>
          </w:p>
          <w:p w14:paraId="080ED298" w14:textId="77777777" w:rsidR="007C578D" w:rsidRDefault="009518D4" w:rsidP="00F454DB">
            <w:pPr>
              <w:pStyle w:val="TableText"/>
              <w:numPr>
                <w:ilvl w:val="0"/>
                <w:numId w:val="274"/>
              </w:numPr>
              <w:rPr>
                <w:highlight w:val="green"/>
              </w:rPr>
            </w:pPr>
            <w:r w:rsidRPr="007628AC">
              <w:rPr>
                <w:highlight w:val="green"/>
              </w:rPr>
              <w:t xml:space="preserve">The actor should be able to see the below mentioned options under the </w:t>
            </w:r>
            <w:r w:rsidRPr="007628AC">
              <w:rPr>
                <w:b/>
                <w:bCs/>
                <w:highlight w:val="green"/>
              </w:rPr>
              <w:t>Fields</w:t>
            </w:r>
            <w:r w:rsidRPr="007628AC">
              <w:rPr>
                <w:highlight w:val="green"/>
              </w:rPr>
              <w:t xml:space="preserve"> tab.</w:t>
            </w:r>
          </w:p>
          <w:p w14:paraId="2D9A34ED" w14:textId="77777777" w:rsidR="007C578D" w:rsidRPr="007C578D" w:rsidRDefault="007C578D" w:rsidP="007C578D">
            <w:pPr>
              <w:pStyle w:val="TableText"/>
              <w:ind w:left="540"/>
              <w:rPr>
                <w:highlight w:val="green"/>
              </w:rPr>
            </w:pPr>
          </w:p>
          <w:p w14:paraId="08AEDD70" w14:textId="3BB1C332" w:rsidR="00F93A75" w:rsidRPr="007C578D" w:rsidRDefault="00F93A75" w:rsidP="00F454DB">
            <w:pPr>
              <w:pStyle w:val="TableText"/>
              <w:numPr>
                <w:ilvl w:val="1"/>
                <w:numId w:val="274"/>
              </w:numPr>
              <w:rPr>
                <w:highlight w:val="green"/>
              </w:rPr>
            </w:pPr>
            <w:r w:rsidRPr="007C578D">
              <w:rPr>
                <w:b/>
                <w:bCs/>
                <w:highlight w:val="green"/>
                <w:u w:val="single"/>
              </w:rPr>
              <w:t>Data</w:t>
            </w:r>
          </w:p>
          <w:p w14:paraId="3771C6BD" w14:textId="00E5B45C" w:rsidR="00F93A75" w:rsidRPr="007628AC" w:rsidRDefault="002D0EB1" w:rsidP="00F454DB">
            <w:pPr>
              <w:pStyle w:val="TableText"/>
              <w:numPr>
                <w:ilvl w:val="2"/>
                <w:numId w:val="275"/>
              </w:numPr>
              <w:rPr>
                <w:highlight w:val="green"/>
              </w:rPr>
            </w:pPr>
            <w:r w:rsidRPr="007628AC">
              <w:rPr>
                <w:highlight w:val="green"/>
              </w:rPr>
              <w:lastRenderedPageBreak/>
              <w:t>Under</w:t>
            </w:r>
            <w:r w:rsidR="00F93A75" w:rsidRPr="007628AC">
              <w:rPr>
                <w:highlight w:val="green"/>
              </w:rPr>
              <w:t xml:space="preserve"> the </w:t>
            </w:r>
            <w:r w:rsidR="00F93A75" w:rsidRPr="007628AC">
              <w:rPr>
                <w:highlight w:val="green"/>
                <w:u w:val="single"/>
              </w:rPr>
              <w:t>Data</w:t>
            </w:r>
            <w:r w:rsidR="00F93A75" w:rsidRPr="007628AC">
              <w:rPr>
                <w:highlight w:val="green"/>
              </w:rPr>
              <w:t xml:space="preserve"> section, system should display 4 sections: </w:t>
            </w:r>
            <w:r w:rsidR="00F93A75" w:rsidRPr="007628AC">
              <w:rPr>
                <w:highlight w:val="green"/>
                <w:u w:val="single"/>
              </w:rPr>
              <w:t>Axis</w:t>
            </w:r>
            <w:r w:rsidR="00F93A75" w:rsidRPr="007628AC">
              <w:rPr>
                <w:highlight w:val="green"/>
              </w:rPr>
              <w:t xml:space="preserve">, </w:t>
            </w:r>
            <w:r w:rsidR="001444B4" w:rsidRPr="007628AC">
              <w:rPr>
                <w:highlight w:val="green"/>
                <w:u w:val="single"/>
              </w:rPr>
              <w:t>Legend</w:t>
            </w:r>
            <w:r w:rsidR="001444B4" w:rsidRPr="007628AC">
              <w:rPr>
                <w:highlight w:val="green"/>
              </w:rPr>
              <w:t xml:space="preserve">, </w:t>
            </w:r>
            <w:r w:rsidR="001444B4" w:rsidRPr="007628AC">
              <w:rPr>
                <w:highlight w:val="green"/>
                <w:u w:val="single"/>
              </w:rPr>
              <w:t>Values</w:t>
            </w:r>
            <w:r w:rsidR="001444B4" w:rsidRPr="007628AC">
              <w:rPr>
                <w:highlight w:val="green"/>
              </w:rPr>
              <w:t xml:space="preserve"> </w:t>
            </w:r>
            <w:r w:rsidR="00F93A75" w:rsidRPr="007628AC">
              <w:rPr>
                <w:highlight w:val="green"/>
              </w:rPr>
              <w:t xml:space="preserve">and </w:t>
            </w:r>
            <w:r w:rsidR="00F93A75" w:rsidRPr="007628AC">
              <w:rPr>
                <w:highlight w:val="green"/>
                <w:u w:val="single"/>
              </w:rPr>
              <w:t>Tooltip</w:t>
            </w:r>
            <w:r w:rsidR="00F93A75" w:rsidRPr="007628AC">
              <w:rPr>
                <w:highlight w:val="green"/>
              </w:rPr>
              <w:t>.</w:t>
            </w:r>
          </w:p>
          <w:p w14:paraId="22E20B37" w14:textId="44B780F9" w:rsidR="002D0EB1" w:rsidRPr="007628AC" w:rsidRDefault="002D0EB1" w:rsidP="00F454DB">
            <w:pPr>
              <w:pStyle w:val="TableText"/>
              <w:numPr>
                <w:ilvl w:val="2"/>
                <w:numId w:val="275"/>
              </w:numPr>
              <w:rPr>
                <w:highlight w:val="green"/>
              </w:rPr>
            </w:pPr>
            <w:r w:rsidRPr="007628AC">
              <w:rPr>
                <w:highlight w:val="green"/>
              </w:rPr>
              <w:t>In</w:t>
            </w:r>
            <w:r w:rsidR="00F93A75" w:rsidRPr="007628AC">
              <w:rPr>
                <w:highlight w:val="green"/>
              </w:rPr>
              <w:t xml:space="preserve"> the </w:t>
            </w:r>
            <w:r w:rsidR="00F93A75" w:rsidRPr="009E7BFB">
              <w:rPr>
                <w:highlight w:val="green"/>
              </w:rPr>
              <w:t>Axis</w:t>
            </w:r>
            <w:r w:rsidR="00F93A75" w:rsidRPr="007628AC">
              <w:rPr>
                <w:highlight w:val="green"/>
              </w:rPr>
              <w:t xml:space="preserve"> section, actor should be able to </w:t>
            </w:r>
            <w:r w:rsidR="009A0893" w:rsidRPr="007628AC">
              <w:rPr>
                <w:highlight w:val="green"/>
              </w:rPr>
              <w:t xml:space="preserve">drag and drop </w:t>
            </w:r>
            <w:r w:rsidR="00272485" w:rsidRPr="007628AC">
              <w:rPr>
                <w:highlight w:val="green"/>
              </w:rPr>
              <w:t>one or more</w:t>
            </w:r>
            <w:r w:rsidR="00F93A75" w:rsidRPr="007628AC">
              <w:rPr>
                <w:highlight w:val="green"/>
              </w:rPr>
              <w:t xml:space="preserve"> field</w:t>
            </w:r>
            <w:r w:rsidR="00272485" w:rsidRPr="007628AC">
              <w:rPr>
                <w:highlight w:val="green"/>
              </w:rPr>
              <w:t>(s)</w:t>
            </w:r>
            <w:r w:rsidR="00F93A75" w:rsidRPr="007628AC">
              <w:rPr>
                <w:highlight w:val="green"/>
              </w:rPr>
              <w:t xml:space="preserve"> from </w:t>
            </w:r>
            <w:r w:rsidR="00482F94" w:rsidRPr="007628AC">
              <w:rPr>
                <w:highlight w:val="green"/>
              </w:rPr>
              <w:t>Dimension</w:t>
            </w:r>
            <w:r w:rsidR="00F93A75" w:rsidRPr="007628AC">
              <w:rPr>
                <w:highlight w:val="green"/>
              </w:rPr>
              <w:t xml:space="preserve"> section under the </w:t>
            </w:r>
            <w:r w:rsidR="00F93A75" w:rsidRPr="009E7BFB">
              <w:rPr>
                <w:highlight w:val="green"/>
              </w:rPr>
              <w:t>Dataset Fields</w:t>
            </w:r>
            <w:r w:rsidR="00F93A75" w:rsidRPr="007628AC">
              <w:rPr>
                <w:highlight w:val="green"/>
              </w:rPr>
              <w:t xml:space="preserve"> pane.</w:t>
            </w:r>
          </w:p>
          <w:p w14:paraId="54D50C8E" w14:textId="21408E47" w:rsidR="00D45C71" w:rsidRPr="007628AC" w:rsidRDefault="00D45C71" w:rsidP="00F454DB">
            <w:pPr>
              <w:pStyle w:val="TableText"/>
              <w:numPr>
                <w:ilvl w:val="2"/>
                <w:numId w:val="275"/>
              </w:numPr>
              <w:rPr>
                <w:highlight w:val="green"/>
              </w:rPr>
            </w:pPr>
            <w:r w:rsidRPr="007628AC">
              <w:rPr>
                <w:highlight w:val="green"/>
              </w:rPr>
              <w:t xml:space="preserve">In the </w:t>
            </w:r>
            <w:r w:rsidRPr="009E7BFB">
              <w:rPr>
                <w:highlight w:val="green"/>
              </w:rPr>
              <w:t>Legend</w:t>
            </w:r>
            <w:r w:rsidRPr="007628AC">
              <w:rPr>
                <w:highlight w:val="green"/>
              </w:rPr>
              <w:t xml:space="preserve"> section, actor should be able to drag and drop a field from Dimension section under the </w:t>
            </w:r>
            <w:r w:rsidRPr="009E7BFB">
              <w:rPr>
                <w:highlight w:val="green"/>
              </w:rPr>
              <w:t>Dataset Fields</w:t>
            </w:r>
            <w:r w:rsidRPr="007628AC">
              <w:rPr>
                <w:highlight w:val="green"/>
              </w:rPr>
              <w:t xml:space="preserve"> pane.</w:t>
            </w:r>
          </w:p>
          <w:p w14:paraId="0C4F79AF" w14:textId="1B57857A" w:rsidR="00F93A75" w:rsidRPr="007628AC" w:rsidRDefault="002D0EB1" w:rsidP="00F454DB">
            <w:pPr>
              <w:pStyle w:val="TableText"/>
              <w:numPr>
                <w:ilvl w:val="2"/>
                <w:numId w:val="275"/>
              </w:numPr>
              <w:rPr>
                <w:highlight w:val="green"/>
              </w:rPr>
            </w:pPr>
            <w:r w:rsidRPr="007628AC">
              <w:rPr>
                <w:highlight w:val="green"/>
              </w:rPr>
              <w:t>In</w:t>
            </w:r>
            <w:r w:rsidR="00F93A75" w:rsidRPr="007628AC">
              <w:rPr>
                <w:highlight w:val="green"/>
              </w:rPr>
              <w:t xml:space="preserve"> the </w:t>
            </w:r>
            <w:r w:rsidR="00F93A75" w:rsidRPr="009E7BFB">
              <w:rPr>
                <w:highlight w:val="green"/>
              </w:rPr>
              <w:t>Value</w:t>
            </w:r>
            <w:r w:rsidR="00F93A75" w:rsidRPr="007628AC">
              <w:rPr>
                <w:highlight w:val="green"/>
              </w:rPr>
              <w:t xml:space="preserve"> section, actor should be able to drop one or more fields from </w:t>
            </w:r>
            <w:r w:rsidR="009A0893" w:rsidRPr="007628AC">
              <w:rPr>
                <w:highlight w:val="green"/>
              </w:rPr>
              <w:t>measure(s)</w:t>
            </w:r>
            <w:r w:rsidR="00F93A75" w:rsidRPr="007628AC">
              <w:rPr>
                <w:highlight w:val="green"/>
              </w:rPr>
              <w:t xml:space="preserve"> section under the </w:t>
            </w:r>
            <w:r w:rsidR="00F93A75" w:rsidRPr="009E7BFB">
              <w:rPr>
                <w:highlight w:val="green"/>
              </w:rPr>
              <w:t>Dataset Fields</w:t>
            </w:r>
            <w:r w:rsidR="00F93A75" w:rsidRPr="007628AC">
              <w:rPr>
                <w:highlight w:val="green"/>
              </w:rPr>
              <w:t xml:space="preserve"> pane.</w:t>
            </w:r>
          </w:p>
          <w:p w14:paraId="5FFBD6BC" w14:textId="735AD0F0" w:rsidR="00272485" w:rsidRPr="007628AC" w:rsidRDefault="00272485" w:rsidP="00F454DB">
            <w:pPr>
              <w:pStyle w:val="TableText"/>
              <w:numPr>
                <w:ilvl w:val="2"/>
                <w:numId w:val="275"/>
              </w:numPr>
              <w:rPr>
                <w:highlight w:val="green"/>
              </w:rPr>
            </w:pPr>
            <w:r w:rsidRPr="007628AC">
              <w:rPr>
                <w:highlight w:val="green"/>
              </w:rPr>
              <w:t xml:space="preserve">In the </w:t>
            </w:r>
            <w:r w:rsidRPr="009E7BFB">
              <w:rPr>
                <w:highlight w:val="green"/>
              </w:rPr>
              <w:t>Tooltip</w:t>
            </w:r>
            <w:r w:rsidRPr="007628AC">
              <w:rPr>
                <w:highlight w:val="green"/>
              </w:rPr>
              <w:t xml:space="preserve"> section, actor should be able to drop one or more fields from measure(s) section under the </w:t>
            </w:r>
            <w:r w:rsidRPr="009E7BFB">
              <w:rPr>
                <w:highlight w:val="green"/>
              </w:rPr>
              <w:t>Dataset Fields</w:t>
            </w:r>
            <w:r w:rsidRPr="007628AC">
              <w:rPr>
                <w:highlight w:val="green"/>
              </w:rPr>
              <w:t xml:space="preserve"> pane. </w:t>
            </w:r>
          </w:p>
          <w:p w14:paraId="5B69D1EC" w14:textId="0B7217E4" w:rsidR="003522F3" w:rsidRPr="007628AC" w:rsidRDefault="003522F3" w:rsidP="00F454DB">
            <w:pPr>
              <w:pStyle w:val="TableText"/>
              <w:numPr>
                <w:ilvl w:val="2"/>
                <w:numId w:val="275"/>
              </w:numPr>
              <w:rPr>
                <w:highlight w:val="green"/>
              </w:rPr>
            </w:pPr>
            <w:r w:rsidRPr="007628AC">
              <w:rPr>
                <w:highlight w:val="green"/>
              </w:rPr>
              <w:t>Against every field dropped in any section, system should display an option to remove the field.</w:t>
            </w:r>
          </w:p>
          <w:p w14:paraId="05A72C98" w14:textId="38B53AA8" w:rsidR="00272485" w:rsidRPr="007628AC" w:rsidRDefault="00272485" w:rsidP="00F454DB">
            <w:pPr>
              <w:pStyle w:val="TableText"/>
              <w:numPr>
                <w:ilvl w:val="2"/>
                <w:numId w:val="275"/>
              </w:numPr>
              <w:rPr>
                <w:highlight w:val="green"/>
              </w:rPr>
            </w:pPr>
            <w:r w:rsidRPr="007628AC">
              <w:rPr>
                <w:highlight w:val="green"/>
              </w:rPr>
              <w:t xml:space="preserve">At any time, the actor should be able to remove fields from any of the </w:t>
            </w:r>
            <w:r w:rsidRPr="009E7BFB">
              <w:rPr>
                <w:highlight w:val="green"/>
              </w:rPr>
              <w:t>Dataset Fields</w:t>
            </w:r>
            <w:r w:rsidRPr="007628AC">
              <w:rPr>
                <w:highlight w:val="green"/>
              </w:rPr>
              <w:t xml:space="preserve"> section.</w:t>
            </w:r>
          </w:p>
          <w:p w14:paraId="79667F3C" w14:textId="6662D98D" w:rsidR="002D0EB1" w:rsidRPr="007628AC" w:rsidRDefault="00F93A75" w:rsidP="00F454DB">
            <w:pPr>
              <w:pStyle w:val="TableText"/>
              <w:numPr>
                <w:ilvl w:val="2"/>
                <w:numId w:val="275"/>
              </w:numPr>
              <w:rPr>
                <w:highlight w:val="green"/>
              </w:rPr>
            </w:pPr>
            <w:r w:rsidRPr="007628AC">
              <w:rPr>
                <w:highlight w:val="green"/>
              </w:rPr>
              <w:t>System should allow the actor to repeat the same field across multiple sections.</w:t>
            </w:r>
          </w:p>
          <w:p w14:paraId="59B8972C" w14:textId="77777777" w:rsidR="009E7BFB" w:rsidRDefault="00F93A75" w:rsidP="00F454DB">
            <w:pPr>
              <w:pStyle w:val="TableText"/>
              <w:numPr>
                <w:ilvl w:val="2"/>
                <w:numId w:val="275"/>
              </w:numPr>
              <w:rPr>
                <w:highlight w:val="green"/>
              </w:rPr>
            </w:pPr>
            <w:r w:rsidRPr="007628AC">
              <w:rPr>
                <w:highlight w:val="green"/>
              </w:rPr>
              <w:t xml:space="preserve">System should not allow the actor to repeat the same field </w:t>
            </w:r>
            <w:r w:rsidR="003522F3" w:rsidRPr="007628AC">
              <w:rPr>
                <w:highlight w:val="green"/>
              </w:rPr>
              <w:t>in</w:t>
            </w:r>
            <w:r w:rsidRPr="007628AC">
              <w:rPr>
                <w:highlight w:val="green"/>
              </w:rPr>
              <w:t xml:space="preserve"> the same section.</w:t>
            </w:r>
          </w:p>
          <w:p w14:paraId="5D3ECFE9" w14:textId="77777777" w:rsidR="009E7BFB" w:rsidRDefault="002D0EB1" w:rsidP="00F454DB">
            <w:pPr>
              <w:pStyle w:val="TableText"/>
              <w:numPr>
                <w:ilvl w:val="2"/>
                <w:numId w:val="275"/>
              </w:numPr>
              <w:rPr>
                <w:highlight w:val="green"/>
              </w:rPr>
            </w:pPr>
            <w:r w:rsidRPr="009E7BFB">
              <w:rPr>
                <w:highlight w:val="green"/>
              </w:rPr>
              <w:t>S</w:t>
            </w:r>
            <w:r w:rsidR="00F93A75" w:rsidRPr="009E7BFB">
              <w:rPr>
                <w:highlight w:val="green"/>
              </w:rPr>
              <w:t xml:space="preserve">ystem should display an ellipsis (3 dots) next to each field dropped in the </w:t>
            </w:r>
            <w:r w:rsidR="00F93A75" w:rsidRPr="001D39F2">
              <w:rPr>
                <w:highlight w:val="green"/>
              </w:rPr>
              <w:t>Value</w:t>
            </w:r>
            <w:r w:rsidR="00F93A75" w:rsidRPr="009E7BFB">
              <w:rPr>
                <w:highlight w:val="green"/>
              </w:rPr>
              <w:t xml:space="preserve"> </w:t>
            </w:r>
            <w:r w:rsidR="003522F3" w:rsidRPr="009E7BFB">
              <w:rPr>
                <w:highlight w:val="green"/>
              </w:rPr>
              <w:t xml:space="preserve">and </w:t>
            </w:r>
            <w:r w:rsidR="003522F3" w:rsidRPr="001D39F2">
              <w:rPr>
                <w:highlight w:val="green"/>
              </w:rPr>
              <w:t>Tooltip</w:t>
            </w:r>
            <w:r w:rsidR="003522F3" w:rsidRPr="009E7BFB">
              <w:rPr>
                <w:highlight w:val="green"/>
              </w:rPr>
              <w:t xml:space="preserve"> </w:t>
            </w:r>
            <w:r w:rsidR="00F93A75" w:rsidRPr="009E7BFB">
              <w:rPr>
                <w:highlight w:val="green"/>
              </w:rPr>
              <w:t>section</w:t>
            </w:r>
            <w:r w:rsidR="003522F3" w:rsidRPr="009E7BFB">
              <w:rPr>
                <w:highlight w:val="green"/>
              </w:rPr>
              <w:t>s</w:t>
            </w:r>
            <w:r w:rsidR="00F93A75" w:rsidRPr="009E7BFB">
              <w:rPr>
                <w:highlight w:val="green"/>
              </w:rPr>
              <w:t>.</w:t>
            </w:r>
          </w:p>
          <w:p w14:paraId="3EE67170" w14:textId="77777777" w:rsidR="009E7BFB" w:rsidRDefault="009E7BFB" w:rsidP="00F454DB">
            <w:pPr>
              <w:pStyle w:val="TableText"/>
              <w:numPr>
                <w:ilvl w:val="2"/>
                <w:numId w:val="275"/>
              </w:numPr>
              <w:rPr>
                <w:highlight w:val="green"/>
              </w:rPr>
            </w:pPr>
            <w:r w:rsidRPr="009E7BFB">
              <w:rPr>
                <w:highlight w:val="green"/>
              </w:rPr>
              <w:t xml:space="preserve">If at least one field has been dropped in the </w:t>
            </w:r>
            <w:r w:rsidRPr="001D39F2">
              <w:rPr>
                <w:highlight w:val="green"/>
              </w:rPr>
              <w:t>Value</w:t>
            </w:r>
            <w:r w:rsidRPr="009E7BFB">
              <w:rPr>
                <w:highlight w:val="green"/>
              </w:rPr>
              <w:t xml:space="preserve"> section, system should display a bar chart in the right-hand side pane.</w:t>
            </w:r>
          </w:p>
          <w:p w14:paraId="26167FBD" w14:textId="77777777" w:rsidR="009E7BFB" w:rsidRDefault="00F93A75" w:rsidP="00F454DB">
            <w:pPr>
              <w:pStyle w:val="TableText"/>
              <w:numPr>
                <w:ilvl w:val="2"/>
                <w:numId w:val="275"/>
              </w:numPr>
              <w:rPr>
                <w:highlight w:val="green"/>
              </w:rPr>
            </w:pPr>
            <w:r w:rsidRPr="009E7BFB">
              <w:rPr>
                <w:highlight w:val="green"/>
              </w:rPr>
              <w:t xml:space="preserve">The </w:t>
            </w:r>
            <w:r w:rsidR="00A02139" w:rsidRPr="009E7BFB">
              <w:rPr>
                <w:highlight w:val="green"/>
              </w:rPr>
              <w:t>Y</w:t>
            </w:r>
            <w:r w:rsidRPr="009E7BFB">
              <w:rPr>
                <w:highlight w:val="green"/>
              </w:rPr>
              <w:t xml:space="preserve">-axis of the bar chart should be constituted from the distinct values of the field dropped in the </w:t>
            </w:r>
            <w:r w:rsidRPr="001D39F2">
              <w:rPr>
                <w:highlight w:val="green"/>
              </w:rPr>
              <w:t>Axis</w:t>
            </w:r>
            <w:r w:rsidRPr="009E7BFB">
              <w:rPr>
                <w:highlight w:val="green"/>
              </w:rPr>
              <w:t xml:space="preserve"> section</w:t>
            </w:r>
            <w:r w:rsidR="00CA5AB2" w:rsidRPr="009E7BFB">
              <w:rPr>
                <w:highlight w:val="green"/>
              </w:rPr>
              <w:t>.</w:t>
            </w:r>
          </w:p>
          <w:p w14:paraId="0B31A4E5" w14:textId="5BC6ECA3" w:rsidR="00B82149" w:rsidRDefault="00E62765" w:rsidP="00F454DB">
            <w:pPr>
              <w:pStyle w:val="TableText"/>
              <w:numPr>
                <w:ilvl w:val="2"/>
                <w:numId w:val="275"/>
              </w:numPr>
              <w:rPr>
                <w:highlight w:val="green"/>
              </w:rPr>
            </w:pPr>
            <w:r w:rsidRPr="009E7BFB">
              <w:rPr>
                <w:highlight w:val="green"/>
              </w:rPr>
              <w:t>By default, t</w:t>
            </w:r>
            <w:r w:rsidR="00F93A75" w:rsidRPr="009E7BFB">
              <w:rPr>
                <w:highlight w:val="green"/>
              </w:rPr>
              <w:t xml:space="preserve">he </w:t>
            </w:r>
            <w:r w:rsidR="00A02139" w:rsidRPr="009E7BFB">
              <w:rPr>
                <w:highlight w:val="green"/>
              </w:rPr>
              <w:t>Y</w:t>
            </w:r>
            <w:r w:rsidR="00F93A75" w:rsidRPr="009E7BFB">
              <w:rPr>
                <w:highlight w:val="green"/>
              </w:rPr>
              <w:t xml:space="preserve">-axis should display the values </w:t>
            </w:r>
            <w:r w:rsidR="00A02139" w:rsidRPr="009E7BFB">
              <w:rPr>
                <w:highlight w:val="green"/>
              </w:rPr>
              <w:t xml:space="preserve">from top to bottom </w:t>
            </w:r>
            <w:r w:rsidR="00B82149" w:rsidRPr="009E7BFB">
              <w:rPr>
                <w:highlight w:val="green"/>
              </w:rPr>
              <w:t xml:space="preserve">in ascending alphabetical order of </w:t>
            </w:r>
            <w:r w:rsidR="00980F0A" w:rsidRPr="009E7BFB">
              <w:rPr>
                <w:highlight w:val="green"/>
              </w:rPr>
              <w:t xml:space="preserve">the </w:t>
            </w:r>
            <w:r w:rsidR="00980F0A" w:rsidRPr="001D39F2">
              <w:rPr>
                <w:highlight w:val="green"/>
              </w:rPr>
              <w:t>Axis</w:t>
            </w:r>
            <w:r w:rsidR="00980F0A" w:rsidRPr="009E7BFB">
              <w:rPr>
                <w:highlight w:val="green"/>
              </w:rPr>
              <w:t xml:space="preserve"> </w:t>
            </w:r>
            <w:r w:rsidR="00B82149" w:rsidRPr="009E7BFB">
              <w:rPr>
                <w:highlight w:val="green"/>
              </w:rPr>
              <w:t>dimension</w:t>
            </w:r>
            <w:r w:rsidR="003522F3" w:rsidRPr="009E7BFB">
              <w:rPr>
                <w:highlight w:val="green"/>
              </w:rPr>
              <w:t>.</w:t>
            </w:r>
            <w:r w:rsidR="00980F0A" w:rsidRPr="009E7BFB">
              <w:rPr>
                <w:highlight w:val="green"/>
              </w:rPr>
              <w:t xml:space="preserve"> System should allow actor to change the order of </w:t>
            </w:r>
            <w:r w:rsidR="00980F0A" w:rsidRPr="001D39F2">
              <w:rPr>
                <w:highlight w:val="green"/>
              </w:rPr>
              <w:t>Axis</w:t>
            </w:r>
            <w:r w:rsidR="00980F0A" w:rsidRPr="009E7BFB">
              <w:rPr>
                <w:highlight w:val="green"/>
              </w:rPr>
              <w:t xml:space="preserve"> value</w:t>
            </w:r>
            <w:r w:rsidR="007B0622" w:rsidRPr="009E7BFB">
              <w:rPr>
                <w:highlight w:val="green"/>
              </w:rPr>
              <w:t>s</w:t>
            </w:r>
            <w:r w:rsidR="00980F0A" w:rsidRPr="009E7BFB">
              <w:rPr>
                <w:highlight w:val="green"/>
              </w:rPr>
              <w:t>.</w:t>
            </w:r>
          </w:p>
          <w:p w14:paraId="26C7FD3E" w14:textId="02740616" w:rsidR="001D39F2" w:rsidRDefault="009E7BFB" w:rsidP="00F454DB">
            <w:pPr>
              <w:pStyle w:val="TableText"/>
              <w:numPr>
                <w:ilvl w:val="2"/>
                <w:numId w:val="275"/>
              </w:numPr>
              <w:rPr>
                <w:highlight w:val="green"/>
              </w:rPr>
            </w:pPr>
            <w:r>
              <w:rPr>
                <w:highlight w:val="green"/>
              </w:rPr>
              <w:t xml:space="preserve">System should allow actor to either </w:t>
            </w:r>
            <w:proofErr w:type="spellStart"/>
            <w:r w:rsidR="001D39F2">
              <w:rPr>
                <w:highlight w:val="green"/>
              </w:rPr>
              <w:t>i</w:t>
            </w:r>
            <w:proofErr w:type="spellEnd"/>
            <w:r>
              <w:rPr>
                <w:highlight w:val="green"/>
              </w:rPr>
              <w:t xml:space="preserve">) add multiple fields in the </w:t>
            </w:r>
            <w:r w:rsidRPr="001D39F2">
              <w:rPr>
                <w:highlight w:val="green"/>
              </w:rPr>
              <w:t>Value</w:t>
            </w:r>
            <w:r>
              <w:rPr>
                <w:highlight w:val="green"/>
              </w:rPr>
              <w:t xml:space="preserve"> section if no field has been added in the </w:t>
            </w:r>
            <w:r w:rsidRPr="001D39F2">
              <w:rPr>
                <w:highlight w:val="green"/>
              </w:rPr>
              <w:t>Legend</w:t>
            </w:r>
            <w:r>
              <w:rPr>
                <w:highlight w:val="green"/>
              </w:rPr>
              <w:t xml:space="preserve"> section, or </w:t>
            </w:r>
            <w:r w:rsidR="001D39F2">
              <w:rPr>
                <w:highlight w:val="green"/>
              </w:rPr>
              <w:t>ii</w:t>
            </w:r>
            <w:r>
              <w:rPr>
                <w:highlight w:val="green"/>
              </w:rPr>
              <w:t xml:space="preserve">) add a single field each in the </w:t>
            </w:r>
            <w:r w:rsidRPr="001D39F2">
              <w:rPr>
                <w:highlight w:val="green"/>
              </w:rPr>
              <w:t>Legend</w:t>
            </w:r>
            <w:r>
              <w:rPr>
                <w:highlight w:val="green"/>
              </w:rPr>
              <w:t xml:space="preserve"> and </w:t>
            </w:r>
            <w:r w:rsidRPr="001D39F2">
              <w:rPr>
                <w:highlight w:val="green"/>
              </w:rPr>
              <w:t>Value</w:t>
            </w:r>
            <w:r>
              <w:rPr>
                <w:highlight w:val="green"/>
              </w:rPr>
              <w:t xml:space="preserve"> sections</w:t>
            </w:r>
          </w:p>
          <w:p w14:paraId="1715DCEB" w14:textId="77777777" w:rsidR="001D39F2" w:rsidRDefault="001D39F2" w:rsidP="001D39F2">
            <w:pPr>
              <w:pStyle w:val="TableText"/>
              <w:ind w:left="1440"/>
              <w:rPr>
                <w:highlight w:val="green"/>
              </w:rPr>
            </w:pPr>
          </w:p>
          <w:p w14:paraId="0094FD98" w14:textId="77777777" w:rsidR="001D39F2" w:rsidRDefault="00486417" w:rsidP="00F454DB">
            <w:pPr>
              <w:pStyle w:val="TableText"/>
              <w:numPr>
                <w:ilvl w:val="3"/>
                <w:numId w:val="275"/>
              </w:numPr>
              <w:rPr>
                <w:highlight w:val="green"/>
              </w:rPr>
            </w:pPr>
            <w:r w:rsidRPr="001D39F2">
              <w:rPr>
                <w:highlight w:val="green"/>
              </w:rPr>
              <w:t xml:space="preserve">In case the actor added multiple fields in </w:t>
            </w:r>
            <w:r w:rsidRPr="001D39F2">
              <w:rPr>
                <w:highlight w:val="green"/>
                <w:u w:val="single"/>
              </w:rPr>
              <w:t>Value</w:t>
            </w:r>
            <w:r w:rsidRPr="001D39F2">
              <w:rPr>
                <w:highlight w:val="green"/>
              </w:rPr>
              <w:t xml:space="preserve"> sections (with no field in </w:t>
            </w:r>
            <w:r w:rsidRPr="001D39F2">
              <w:rPr>
                <w:highlight w:val="green"/>
                <w:u w:val="single"/>
              </w:rPr>
              <w:t>Legend</w:t>
            </w:r>
            <w:r w:rsidRPr="001D39F2">
              <w:rPr>
                <w:highlight w:val="green"/>
              </w:rPr>
              <w:t xml:space="preserve"> section)</w:t>
            </w:r>
          </w:p>
          <w:p w14:paraId="0D2EFD39" w14:textId="1A1A5E01" w:rsidR="007C578D" w:rsidRPr="001D39F2" w:rsidRDefault="00486417" w:rsidP="00F454DB">
            <w:pPr>
              <w:pStyle w:val="TableText"/>
              <w:numPr>
                <w:ilvl w:val="0"/>
                <w:numId w:val="276"/>
              </w:numPr>
              <w:rPr>
                <w:highlight w:val="green"/>
              </w:rPr>
            </w:pPr>
            <w:r w:rsidRPr="001D39F2">
              <w:rPr>
                <w:highlight w:val="green"/>
              </w:rPr>
              <w:t xml:space="preserve">System should display a separate bar for each dropped </w:t>
            </w:r>
            <w:r w:rsidRPr="001D39F2">
              <w:rPr>
                <w:highlight w:val="green"/>
                <w:u w:val="single"/>
              </w:rPr>
              <w:t>Value</w:t>
            </w:r>
            <w:r w:rsidRPr="001D39F2">
              <w:rPr>
                <w:highlight w:val="green"/>
              </w:rPr>
              <w:t xml:space="preserve"> field and each distinct </w:t>
            </w:r>
            <w:r w:rsidRPr="001D39F2">
              <w:rPr>
                <w:highlight w:val="green"/>
                <w:u w:val="single"/>
              </w:rPr>
              <w:t>Axis</w:t>
            </w:r>
            <w:r w:rsidRPr="001D39F2">
              <w:rPr>
                <w:highlight w:val="green"/>
              </w:rPr>
              <w:t xml:space="preserve"> value, e.g. if the </w:t>
            </w:r>
            <w:r w:rsidRPr="001D39F2">
              <w:rPr>
                <w:highlight w:val="green"/>
                <w:u w:val="single"/>
              </w:rPr>
              <w:t>Axis</w:t>
            </w:r>
            <w:r w:rsidRPr="001D39F2">
              <w:rPr>
                <w:highlight w:val="green"/>
              </w:rPr>
              <w:t xml:space="preserve"> section field has </w:t>
            </w:r>
            <w:r w:rsidRPr="001D39F2">
              <w:rPr>
                <w:highlight w:val="green"/>
              </w:rPr>
              <w:lastRenderedPageBreak/>
              <w:t xml:space="preserve">5 distinct values and 3 fields were dropped in the </w:t>
            </w:r>
            <w:r w:rsidRPr="001D39F2">
              <w:rPr>
                <w:highlight w:val="green"/>
                <w:u w:val="single"/>
              </w:rPr>
              <w:t>Value</w:t>
            </w:r>
            <w:r w:rsidRPr="001D39F2">
              <w:rPr>
                <w:highlight w:val="green"/>
              </w:rPr>
              <w:t xml:space="preserve"> section, system should display 5 x 3 = 15 different bars on the visual.</w:t>
            </w:r>
          </w:p>
          <w:p w14:paraId="6D6AB6F0" w14:textId="750494ED" w:rsidR="007C578D" w:rsidRDefault="007C578D" w:rsidP="00F454DB">
            <w:pPr>
              <w:pStyle w:val="TableText"/>
              <w:numPr>
                <w:ilvl w:val="0"/>
                <w:numId w:val="276"/>
              </w:numPr>
              <w:rPr>
                <w:highlight w:val="green"/>
              </w:rPr>
            </w:pPr>
            <w:r w:rsidRPr="007628AC">
              <w:rPr>
                <w:highlight w:val="green"/>
              </w:rPr>
              <w:t xml:space="preserve">Bars for </w:t>
            </w:r>
            <w:r>
              <w:rPr>
                <w:highlight w:val="green"/>
              </w:rPr>
              <w:t xml:space="preserve">each distinct Axis value, i.e. the bars of each </w:t>
            </w:r>
            <w:r w:rsidR="00A771AE" w:rsidRPr="007628AC">
              <w:rPr>
                <w:highlight w:val="green"/>
              </w:rPr>
              <w:t xml:space="preserve">field </w:t>
            </w:r>
            <w:r w:rsidR="00A771AE">
              <w:rPr>
                <w:highlight w:val="green"/>
              </w:rPr>
              <w:t xml:space="preserve">on the </w:t>
            </w:r>
            <w:r w:rsidRPr="001D39F2">
              <w:rPr>
                <w:highlight w:val="green"/>
              </w:rPr>
              <w:t>Value</w:t>
            </w:r>
            <w:r w:rsidRPr="00A771AE">
              <w:rPr>
                <w:highlight w:val="green"/>
              </w:rPr>
              <w:t xml:space="preserve"> </w:t>
            </w:r>
            <w:r w:rsidR="00A771AE">
              <w:rPr>
                <w:highlight w:val="green"/>
              </w:rPr>
              <w:t xml:space="preserve">section </w:t>
            </w:r>
            <w:r w:rsidRPr="007628AC">
              <w:rPr>
                <w:highlight w:val="green"/>
              </w:rPr>
              <w:t>should be clustered together.</w:t>
            </w:r>
          </w:p>
          <w:p w14:paraId="1AC1FEEB" w14:textId="77777777" w:rsidR="007C578D" w:rsidRDefault="00A071EA" w:rsidP="00F454DB">
            <w:pPr>
              <w:pStyle w:val="TableText"/>
              <w:numPr>
                <w:ilvl w:val="0"/>
                <w:numId w:val="276"/>
              </w:numPr>
              <w:rPr>
                <w:highlight w:val="green"/>
              </w:rPr>
            </w:pPr>
            <w:r w:rsidRPr="007628AC">
              <w:rPr>
                <w:highlight w:val="green"/>
              </w:rPr>
              <w:t xml:space="preserve">The order of each cluster from </w:t>
            </w:r>
            <w:r w:rsidR="003621A5">
              <w:rPr>
                <w:highlight w:val="green"/>
              </w:rPr>
              <w:t>bottom</w:t>
            </w:r>
            <w:r w:rsidRPr="007628AC">
              <w:rPr>
                <w:highlight w:val="green"/>
              </w:rPr>
              <w:t xml:space="preserve"> to </w:t>
            </w:r>
            <w:r w:rsidR="003621A5">
              <w:rPr>
                <w:highlight w:val="green"/>
              </w:rPr>
              <w:t xml:space="preserve">top </w:t>
            </w:r>
            <w:r w:rsidRPr="007628AC">
              <w:rPr>
                <w:highlight w:val="green"/>
              </w:rPr>
              <w:t xml:space="preserve">should be the same as the order of the fields placed in the </w:t>
            </w:r>
            <w:r w:rsidRPr="007C578D">
              <w:rPr>
                <w:highlight w:val="green"/>
              </w:rPr>
              <w:t>Value</w:t>
            </w:r>
            <w:r w:rsidRPr="007628AC">
              <w:rPr>
                <w:highlight w:val="green"/>
              </w:rPr>
              <w:t xml:space="preserve"> section from top to bottom.</w:t>
            </w:r>
          </w:p>
          <w:p w14:paraId="00123291" w14:textId="77777777" w:rsidR="001D39F2" w:rsidRDefault="001D39F2" w:rsidP="001D39F2">
            <w:pPr>
              <w:pStyle w:val="TableText"/>
              <w:ind w:left="1728"/>
              <w:rPr>
                <w:highlight w:val="green"/>
              </w:rPr>
            </w:pPr>
          </w:p>
          <w:p w14:paraId="2393A716" w14:textId="3CC8D7F9" w:rsidR="00486417" w:rsidRPr="007628AC" w:rsidRDefault="00486417" w:rsidP="00F454DB">
            <w:pPr>
              <w:pStyle w:val="TableText"/>
              <w:numPr>
                <w:ilvl w:val="3"/>
                <w:numId w:val="275"/>
              </w:numPr>
              <w:rPr>
                <w:highlight w:val="green"/>
              </w:rPr>
            </w:pPr>
            <w:r w:rsidRPr="007628AC">
              <w:rPr>
                <w:highlight w:val="green"/>
              </w:rPr>
              <w:t xml:space="preserve">In case the actor added a single field each in </w:t>
            </w:r>
            <w:r w:rsidRPr="007628AC">
              <w:rPr>
                <w:highlight w:val="green"/>
                <w:u w:val="single"/>
              </w:rPr>
              <w:t>Legend</w:t>
            </w:r>
            <w:r w:rsidRPr="007628AC">
              <w:rPr>
                <w:highlight w:val="green"/>
              </w:rPr>
              <w:t xml:space="preserve"> and </w:t>
            </w:r>
            <w:r w:rsidRPr="007628AC">
              <w:rPr>
                <w:highlight w:val="green"/>
                <w:u w:val="single"/>
              </w:rPr>
              <w:t>Value</w:t>
            </w:r>
            <w:r w:rsidRPr="007628AC">
              <w:rPr>
                <w:highlight w:val="green"/>
              </w:rPr>
              <w:t xml:space="preserve"> sections</w:t>
            </w:r>
          </w:p>
          <w:p w14:paraId="727DB1F5" w14:textId="2815B4D3" w:rsidR="00486417" w:rsidRPr="007628AC" w:rsidRDefault="00486417" w:rsidP="00F454DB">
            <w:pPr>
              <w:pStyle w:val="TableText"/>
              <w:numPr>
                <w:ilvl w:val="0"/>
                <w:numId w:val="277"/>
              </w:numPr>
              <w:rPr>
                <w:highlight w:val="green"/>
              </w:rPr>
            </w:pPr>
            <w:r w:rsidRPr="007628AC">
              <w:rPr>
                <w:highlight w:val="green"/>
              </w:rPr>
              <w:t xml:space="preserve">System should display a separate bar for each distinct value of </w:t>
            </w:r>
            <w:r w:rsidRPr="001D39F2">
              <w:rPr>
                <w:highlight w:val="green"/>
              </w:rPr>
              <w:t>Legend</w:t>
            </w:r>
            <w:r w:rsidRPr="007628AC">
              <w:rPr>
                <w:highlight w:val="green"/>
              </w:rPr>
              <w:t xml:space="preserve"> and each distinct </w:t>
            </w:r>
            <w:r w:rsidRPr="001D39F2">
              <w:rPr>
                <w:highlight w:val="green"/>
              </w:rPr>
              <w:t>Axis</w:t>
            </w:r>
            <w:r w:rsidRPr="007628AC">
              <w:rPr>
                <w:highlight w:val="green"/>
              </w:rPr>
              <w:t xml:space="preserve"> value, e.g. if the </w:t>
            </w:r>
            <w:r w:rsidRPr="001D39F2">
              <w:rPr>
                <w:highlight w:val="green"/>
              </w:rPr>
              <w:t>Axis</w:t>
            </w:r>
            <w:r w:rsidRPr="007628AC">
              <w:rPr>
                <w:highlight w:val="green"/>
              </w:rPr>
              <w:t xml:space="preserve"> section field has 5 distinct values and </w:t>
            </w:r>
            <w:r w:rsidRPr="001D39F2">
              <w:rPr>
                <w:highlight w:val="green"/>
              </w:rPr>
              <w:t>Legend</w:t>
            </w:r>
            <w:r w:rsidRPr="007628AC">
              <w:rPr>
                <w:highlight w:val="green"/>
              </w:rPr>
              <w:t xml:space="preserve"> field has 4 distinct values, system should display 5 x 4 = 20 different bars on the visual.</w:t>
            </w:r>
          </w:p>
          <w:p w14:paraId="5B210255" w14:textId="00B604BB" w:rsidR="00B82149" w:rsidRPr="007628AC" w:rsidRDefault="00F93A75" w:rsidP="00F454DB">
            <w:pPr>
              <w:pStyle w:val="TableText"/>
              <w:numPr>
                <w:ilvl w:val="0"/>
                <w:numId w:val="277"/>
              </w:numPr>
              <w:rPr>
                <w:highlight w:val="green"/>
              </w:rPr>
            </w:pPr>
            <w:r w:rsidRPr="007628AC">
              <w:rPr>
                <w:highlight w:val="green"/>
              </w:rPr>
              <w:t xml:space="preserve">Bars for </w:t>
            </w:r>
            <w:r w:rsidR="007C578D">
              <w:rPr>
                <w:highlight w:val="green"/>
              </w:rPr>
              <w:t xml:space="preserve">each distinct Axis value, i.e. the bars of each distinct value of the </w:t>
            </w:r>
            <w:r w:rsidR="007C578D" w:rsidRPr="001D39F2">
              <w:rPr>
                <w:highlight w:val="green"/>
              </w:rPr>
              <w:t>Legend</w:t>
            </w:r>
            <w:r w:rsidR="007C578D">
              <w:rPr>
                <w:highlight w:val="green"/>
              </w:rPr>
              <w:t xml:space="preserve"> </w:t>
            </w:r>
            <w:r w:rsidRPr="007628AC">
              <w:rPr>
                <w:highlight w:val="green"/>
              </w:rPr>
              <w:t>field should be clustered together</w:t>
            </w:r>
            <w:r w:rsidR="00486417" w:rsidRPr="007628AC">
              <w:rPr>
                <w:highlight w:val="green"/>
              </w:rPr>
              <w:t>.</w:t>
            </w:r>
          </w:p>
          <w:p w14:paraId="1C635A50" w14:textId="2E4A3C9D" w:rsidR="00A071EA" w:rsidRPr="007628AC" w:rsidRDefault="00A071EA" w:rsidP="00F454DB">
            <w:pPr>
              <w:pStyle w:val="TableText"/>
              <w:numPr>
                <w:ilvl w:val="0"/>
                <w:numId w:val="277"/>
              </w:numPr>
              <w:rPr>
                <w:highlight w:val="green"/>
              </w:rPr>
            </w:pPr>
            <w:r w:rsidRPr="007628AC">
              <w:rPr>
                <w:highlight w:val="green"/>
              </w:rPr>
              <w:t xml:space="preserve">The order of </w:t>
            </w:r>
            <w:r w:rsidR="007B0622" w:rsidRPr="007628AC">
              <w:rPr>
                <w:highlight w:val="green"/>
              </w:rPr>
              <w:t xml:space="preserve">legends bars in </w:t>
            </w:r>
            <w:r w:rsidRPr="007628AC">
              <w:rPr>
                <w:highlight w:val="green"/>
              </w:rPr>
              <w:t xml:space="preserve">each cluster from left to right </w:t>
            </w:r>
            <w:r w:rsidR="007B0622" w:rsidRPr="007628AC">
              <w:rPr>
                <w:highlight w:val="green"/>
              </w:rPr>
              <w:t xml:space="preserve">by default should be in ascending alphabetical order of </w:t>
            </w:r>
            <w:r w:rsidR="007B0622" w:rsidRPr="007C578D">
              <w:rPr>
                <w:highlight w:val="green"/>
              </w:rPr>
              <w:t>Legend</w:t>
            </w:r>
            <w:r w:rsidR="007B0622" w:rsidRPr="007628AC">
              <w:rPr>
                <w:highlight w:val="green"/>
              </w:rPr>
              <w:t xml:space="preserve"> dimension</w:t>
            </w:r>
            <w:r w:rsidRPr="007628AC">
              <w:rPr>
                <w:highlight w:val="green"/>
              </w:rPr>
              <w:t>.</w:t>
            </w:r>
            <w:r w:rsidR="007B0622" w:rsidRPr="007628AC">
              <w:rPr>
                <w:highlight w:val="green"/>
              </w:rPr>
              <w:t xml:space="preserve"> System should allow actor to change the order of Legend values.</w:t>
            </w:r>
          </w:p>
          <w:p w14:paraId="3D2A7183" w14:textId="77777777" w:rsidR="009E7BFB" w:rsidRDefault="009E7BFB" w:rsidP="00545E10">
            <w:pPr>
              <w:pStyle w:val="TableText"/>
              <w:ind w:left="360"/>
              <w:rPr>
                <w:b/>
                <w:bCs/>
                <w:highlight w:val="green"/>
              </w:rPr>
            </w:pPr>
          </w:p>
          <w:p w14:paraId="117E6502" w14:textId="77777777" w:rsidR="007C578D" w:rsidRPr="007C578D" w:rsidRDefault="007C578D" w:rsidP="00F454DB">
            <w:pPr>
              <w:pStyle w:val="TableText"/>
              <w:numPr>
                <w:ilvl w:val="2"/>
                <w:numId w:val="275"/>
              </w:numPr>
              <w:rPr>
                <w:highlight w:val="green"/>
              </w:rPr>
            </w:pPr>
            <w:r w:rsidRPr="007C578D">
              <w:rPr>
                <w:highlight w:val="green"/>
              </w:rPr>
              <w:t xml:space="preserve">Actor should be able to rearrange the position of the fields on the </w:t>
            </w:r>
            <w:r w:rsidRPr="001D39F2">
              <w:rPr>
                <w:highlight w:val="green"/>
              </w:rPr>
              <w:t>Value</w:t>
            </w:r>
            <w:r w:rsidRPr="007C578D">
              <w:rPr>
                <w:highlight w:val="green"/>
              </w:rPr>
              <w:t xml:space="preserve"> section, and system should rearrange the cluster accordingly.</w:t>
            </w:r>
          </w:p>
          <w:p w14:paraId="38F5BF70" w14:textId="77777777" w:rsidR="007C578D" w:rsidRPr="007C578D" w:rsidRDefault="007C578D" w:rsidP="00F454DB">
            <w:pPr>
              <w:pStyle w:val="TableText"/>
              <w:numPr>
                <w:ilvl w:val="2"/>
                <w:numId w:val="275"/>
              </w:numPr>
              <w:rPr>
                <w:highlight w:val="green"/>
              </w:rPr>
            </w:pPr>
            <w:r w:rsidRPr="007C578D">
              <w:rPr>
                <w:highlight w:val="green"/>
              </w:rPr>
              <w:t>Each unique bar within a clustered Axis should have a different colour to distinguish one bar field from another. System should display the same corresponding colour in the Legends formatting property.</w:t>
            </w:r>
          </w:p>
          <w:p w14:paraId="46BE10FE" w14:textId="77777777" w:rsidR="007C578D" w:rsidRPr="007C578D" w:rsidRDefault="007C578D" w:rsidP="00F454DB">
            <w:pPr>
              <w:pStyle w:val="TableText"/>
              <w:numPr>
                <w:ilvl w:val="2"/>
                <w:numId w:val="275"/>
              </w:numPr>
              <w:rPr>
                <w:highlight w:val="green"/>
              </w:rPr>
            </w:pPr>
            <w:r w:rsidRPr="007C578D">
              <w:rPr>
                <w:highlight w:val="green"/>
              </w:rPr>
              <w:t>X-axis marks should start either from 0 (in case all aggregated values are positive) or the minimum aggregated value from all Value-Axis combinations (in case any aggregated value is less than 0) rounded down to a nearest mark class.</w:t>
            </w:r>
          </w:p>
          <w:p w14:paraId="049EA9EF" w14:textId="77777777" w:rsidR="007C578D" w:rsidRPr="007C578D" w:rsidRDefault="007C578D" w:rsidP="00F454DB">
            <w:pPr>
              <w:pStyle w:val="TableText"/>
              <w:numPr>
                <w:ilvl w:val="2"/>
                <w:numId w:val="275"/>
              </w:numPr>
              <w:rPr>
                <w:highlight w:val="green"/>
              </w:rPr>
            </w:pPr>
            <w:r w:rsidRPr="007C578D">
              <w:rPr>
                <w:highlight w:val="green"/>
              </w:rPr>
              <w:t>X-axis marks should end at the maximum aggregated value from all Value-Axis combinations rounded up to a nearest mark class.</w:t>
            </w:r>
          </w:p>
          <w:p w14:paraId="06AF94B3" w14:textId="508D3432" w:rsidR="00D80825" w:rsidRDefault="00D80825" w:rsidP="00F454DB">
            <w:pPr>
              <w:pStyle w:val="TableText"/>
              <w:numPr>
                <w:ilvl w:val="2"/>
                <w:numId w:val="275"/>
              </w:numPr>
              <w:rPr>
                <w:highlight w:val="green"/>
              </w:rPr>
            </w:pPr>
            <w:r>
              <w:rPr>
                <w:highlight w:val="green"/>
              </w:rPr>
              <w:t>The colour of b</w:t>
            </w:r>
            <w:r w:rsidR="00545E10" w:rsidRPr="007628AC">
              <w:rPr>
                <w:highlight w:val="green"/>
              </w:rPr>
              <w:t xml:space="preserve">ars </w:t>
            </w:r>
            <w:r>
              <w:rPr>
                <w:highlight w:val="green"/>
              </w:rPr>
              <w:t xml:space="preserve">within each cluster should be consistent across the </w:t>
            </w:r>
            <w:r w:rsidR="00545E10" w:rsidRPr="007628AC">
              <w:rPr>
                <w:highlight w:val="green"/>
              </w:rPr>
              <w:t xml:space="preserve">different </w:t>
            </w:r>
            <w:r w:rsidR="00545E10" w:rsidRPr="001D39F2">
              <w:rPr>
                <w:highlight w:val="green"/>
              </w:rPr>
              <w:t>Axis</w:t>
            </w:r>
            <w:r w:rsidR="00545E10" w:rsidRPr="007628AC">
              <w:rPr>
                <w:highlight w:val="green"/>
              </w:rPr>
              <w:t xml:space="preserve"> values</w:t>
            </w:r>
            <w:r>
              <w:rPr>
                <w:highlight w:val="green"/>
              </w:rPr>
              <w:t>.</w:t>
            </w:r>
          </w:p>
          <w:p w14:paraId="6F077F58" w14:textId="77777777" w:rsidR="00D80825" w:rsidRDefault="00545E10" w:rsidP="00F454DB">
            <w:pPr>
              <w:pStyle w:val="TableText"/>
              <w:numPr>
                <w:ilvl w:val="2"/>
                <w:numId w:val="275"/>
              </w:numPr>
              <w:rPr>
                <w:highlight w:val="green"/>
              </w:rPr>
            </w:pPr>
            <w:r w:rsidRPr="00D80825">
              <w:rPr>
                <w:highlight w:val="green"/>
              </w:rPr>
              <w:t>The width of each bar should be equal in the graph</w:t>
            </w:r>
            <w:r w:rsidR="00D80825">
              <w:rPr>
                <w:highlight w:val="green"/>
              </w:rPr>
              <w:t>.</w:t>
            </w:r>
          </w:p>
          <w:p w14:paraId="20A4007D" w14:textId="77777777" w:rsidR="00545FC2" w:rsidRDefault="00545E10" w:rsidP="00F454DB">
            <w:pPr>
              <w:pStyle w:val="TableText"/>
              <w:numPr>
                <w:ilvl w:val="2"/>
                <w:numId w:val="275"/>
              </w:numPr>
              <w:rPr>
                <w:highlight w:val="green"/>
              </w:rPr>
            </w:pPr>
            <w:r w:rsidRPr="00D80825">
              <w:rPr>
                <w:highlight w:val="green"/>
              </w:rPr>
              <w:lastRenderedPageBreak/>
              <w:t xml:space="preserve">The length of each bar as projected from the </w:t>
            </w:r>
            <w:r w:rsidR="00545FC2">
              <w:rPr>
                <w:highlight w:val="green"/>
              </w:rPr>
              <w:t>X</w:t>
            </w:r>
            <w:r w:rsidRPr="00D80825">
              <w:rPr>
                <w:highlight w:val="green"/>
              </w:rPr>
              <w:t xml:space="preserve">-axis marks should be equal to the aggregation of the corresponding </w:t>
            </w:r>
            <w:r w:rsidRPr="001D39F2">
              <w:rPr>
                <w:highlight w:val="green"/>
              </w:rPr>
              <w:t>Value</w:t>
            </w:r>
            <w:r w:rsidRPr="00D80825">
              <w:rPr>
                <w:highlight w:val="green"/>
              </w:rPr>
              <w:t xml:space="preserve"> field.</w:t>
            </w:r>
          </w:p>
          <w:p w14:paraId="49C5DBDA" w14:textId="77777777" w:rsidR="00545FC2" w:rsidRDefault="00F93A75" w:rsidP="00F454DB">
            <w:pPr>
              <w:pStyle w:val="TableText"/>
              <w:numPr>
                <w:ilvl w:val="2"/>
                <w:numId w:val="275"/>
              </w:numPr>
              <w:rPr>
                <w:highlight w:val="green"/>
              </w:rPr>
            </w:pPr>
            <w:r w:rsidRPr="00545FC2">
              <w:rPr>
                <w:highlight w:val="green"/>
              </w:rPr>
              <w:t xml:space="preserve">By default, system should aggregate </w:t>
            </w:r>
            <w:r w:rsidRPr="001D39F2">
              <w:rPr>
                <w:highlight w:val="green"/>
              </w:rPr>
              <w:t>Value</w:t>
            </w:r>
            <w:r w:rsidRPr="00545FC2">
              <w:rPr>
                <w:highlight w:val="green"/>
              </w:rPr>
              <w:t xml:space="preserve"> fields to their </w:t>
            </w:r>
            <w:r w:rsidRPr="001D39F2">
              <w:rPr>
                <w:highlight w:val="green"/>
              </w:rPr>
              <w:t>Sum</w:t>
            </w:r>
            <w:r w:rsidRPr="00545FC2">
              <w:rPr>
                <w:highlight w:val="green"/>
              </w:rPr>
              <w:t xml:space="preserve"> (in case of a </w:t>
            </w:r>
            <w:r w:rsidRPr="001D39F2">
              <w:rPr>
                <w:highlight w:val="green"/>
              </w:rPr>
              <w:t>Measure</w:t>
            </w:r>
            <w:r w:rsidRPr="00545FC2">
              <w:rPr>
                <w:highlight w:val="green"/>
              </w:rPr>
              <w:t xml:space="preserve"> field dropped in the </w:t>
            </w:r>
            <w:r w:rsidRPr="001D39F2">
              <w:rPr>
                <w:highlight w:val="green"/>
              </w:rPr>
              <w:t>Value</w:t>
            </w:r>
            <w:r w:rsidRPr="00545FC2">
              <w:rPr>
                <w:highlight w:val="green"/>
              </w:rPr>
              <w:t xml:space="preserve"> section) and to their </w:t>
            </w:r>
            <w:r w:rsidRPr="001D39F2">
              <w:rPr>
                <w:highlight w:val="green"/>
              </w:rPr>
              <w:t>Count</w:t>
            </w:r>
            <w:r w:rsidRPr="00545FC2">
              <w:rPr>
                <w:highlight w:val="green"/>
              </w:rPr>
              <w:t xml:space="preserve"> (in case of a </w:t>
            </w:r>
            <w:r w:rsidRPr="001D39F2">
              <w:rPr>
                <w:highlight w:val="green"/>
              </w:rPr>
              <w:t>Dimension</w:t>
            </w:r>
            <w:r w:rsidRPr="00545FC2">
              <w:rPr>
                <w:highlight w:val="green"/>
              </w:rPr>
              <w:t xml:space="preserve"> field dropped in the </w:t>
            </w:r>
            <w:r w:rsidRPr="001D39F2">
              <w:rPr>
                <w:highlight w:val="green"/>
              </w:rPr>
              <w:t>Value</w:t>
            </w:r>
            <w:r w:rsidRPr="00545FC2">
              <w:rPr>
                <w:highlight w:val="green"/>
              </w:rPr>
              <w:t xml:space="preserve"> section) at the grain of the </w:t>
            </w:r>
            <w:r w:rsidRPr="001D39F2">
              <w:rPr>
                <w:highlight w:val="green"/>
              </w:rPr>
              <w:t>Axis</w:t>
            </w:r>
            <w:r w:rsidRPr="00545FC2">
              <w:rPr>
                <w:highlight w:val="green"/>
              </w:rPr>
              <w:t xml:space="preserve"> </w:t>
            </w:r>
            <w:r w:rsidR="005214A1" w:rsidRPr="00545FC2">
              <w:rPr>
                <w:highlight w:val="green"/>
              </w:rPr>
              <w:t xml:space="preserve">(or </w:t>
            </w:r>
            <w:r w:rsidR="005214A1" w:rsidRPr="001D39F2">
              <w:rPr>
                <w:highlight w:val="green"/>
              </w:rPr>
              <w:t>Axis</w:t>
            </w:r>
            <w:r w:rsidR="005214A1" w:rsidRPr="00545FC2">
              <w:rPr>
                <w:highlight w:val="green"/>
              </w:rPr>
              <w:t>-</w:t>
            </w:r>
            <w:r w:rsidR="005214A1" w:rsidRPr="001D39F2">
              <w:rPr>
                <w:highlight w:val="green"/>
              </w:rPr>
              <w:t>Legend</w:t>
            </w:r>
            <w:r w:rsidR="005214A1" w:rsidRPr="00545FC2">
              <w:rPr>
                <w:highlight w:val="green"/>
              </w:rPr>
              <w:t xml:space="preserve">) </w:t>
            </w:r>
            <w:r w:rsidRPr="00545FC2">
              <w:rPr>
                <w:highlight w:val="green"/>
              </w:rPr>
              <w:t>field.</w:t>
            </w:r>
          </w:p>
          <w:p w14:paraId="22804E8F" w14:textId="69447B0B" w:rsidR="00F93A75" w:rsidRPr="00545FC2" w:rsidRDefault="00F93A75" w:rsidP="00F454DB">
            <w:pPr>
              <w:pStyle w:val="TableText"/>
              <w:numPr>
                <w:ilvl w:val="2"/>
                <w:numId w:val="275"/>
              </w:numPr>
              <w:rPr>
                <w:highlight w:val="green"/>
              </w:rPr>
            </w:pPr>
            <w:r w:rsidRPr="00545FC2">
              <w:rPr>
                <w:highlight w:val="green"/>
              </w:rPr>
              <w:t xml:space="preserve">On clicking the ellipsis (3 dots) next to any field in the </w:t>
            </w:r>
            <w:r w:rsidRPr="001D39F2">
              <w:rPr>
                <w:highlight w:val="green"/>
              </w:rPr>
              <w:t>Value</w:t>
            </w:r>
            <w:r w:rsidRPr="00545FC2">
              <w:rPr>
                <w:highlight w:val="green"/>
              </w:rPr>
              <w:t xml:space="preserve"> </w:t>
            </w:r>
            <w:r w:rsidR="003937BE" w:rsidRPr="00545FC2">
              <w:rPr>
                <w:highlight w:val="green"/>
              </w:rPr>
              <w:t xml:space="preserve">or </w:t>
            </w:r>
            <w:r w:rsidR="003937BE" w:rsidRPr="001D39F2">
              <w:rPr>
                <w:highlight w:val="green"/>
              </w:rPr>
              <w:t>Tooltip</w:t>
            </w:r>
            <w:r w:rsidR="003937BE" w:rsidRPr="00545FC2">
              <w:rPr>
                <w:highlight w:val="green"/>
              </w:rPr>
              <w:t xml:space="preserve"> </w:t>
            </w:r>
            <w:r w:rsidRPr="00545FC2">
              <w:rPr>
                <w:highlight w:val="green"/>
              </w:rPr>
              <w:t>section</w:t>
            </w:r>
            <w:r w:rsidR="003937BE" w:rsidRPr="00545FC2">
              <w:rPr>
                <w:highlight w:val="green"/>
              </w:rPr>
              <w:t>s</w:t>
            </w:r>
            <w:r w:rsidRPr="00545FC2">
              <w:rPr>
                <w:highlight w:val="green"/>
              </w:rPr>
              <w:t xml:space="preserve">, system should display a context menu item: </w:t>
            </w:r>
            <w:r w:rsidRPr="001D39F2">
              <w:rPr>
                <w:highlight w:val="green"/>
              </w:rPr>
              <w:t>Aggregation</w:t>
            </w:r>
            <w:r w:rsidRPr="00545FC2">
              <w:rPr>
                <w:highlight w:val="green"/>
              </w:rPr>
              <w:t>.</w:t>
            </w:r>
            <w:r w:rsidR="00B82149" w:rsidRPr="00545FC2">
              <w:rPr>
                <w:highlight w:val="green"/>
              </w:rPr>
              <w:t xml:space="preserve"> </w:t>
            </w:r>
            <w:r w:rsidR="00545FC2">
              <w:rPr>
                <w:highlight w:val="green"/>
              </w:rPr>
              <w:t xml:space="preserve">Actor should be able to select any value from the listed aggregation options. </w:t>
            </w:r>
            <w:r w:rsidR="00B82149" w:rsidRPr="00545FC2">
              <w:rPr>
                <w:highlight w:val="green"/>
              </w:rPr>
              <w:t>System</w:t>
            </w:r>
            <w:r w:rsidRPr="00545FC2">
              <w:rPr>
                <w:highlight w:val="green"/>
              </w:rPr>
              <w:t xml:space="preserve"> should update the bar chart to display the aggregated value as per selected aggregation option.</w:t>
            </w:r>
          </w:p>
          <w:p w14:paraId="2F527853" w14:textId="77777777" w:rsidR="00B82149" w:rsidRPr="007628AC" w:rsidRDefault="00B82149" w:rsidP="007C2543">
            <w:pPr>
              <w:pStyle w:val="TableText"/>
              <w:ind w:left="360"/>
              <w:rPr>
                <w:b/>
                <w:bCs/>
                <w:highlight w:val="green"/>
                <w:u w:val="single"/>
              </w:rPr>
            </w:pPr>
          </w:p>
          <w:p w14:paraId="09DEE0B9" w14:textId="77777777" w:rsidR="00F93A75" w:rsidRPr="007628AC" w:rsidRDefault="00F93A75" w:rsidP="00F454DB">
            <w:pPr>
              <w:pStyle w:val="TableText"/>
              <w:numPr>
                <w:ilvl w:val="1"/>
                <w:numId w:val="275"/>
              </w:numPr>
              <w:rPr>
                <w:b/>
                <w:bCs/>
                <w:highlight w:val="green"/>
              </w:rPr>
            </w:pPr>
            <w:r w:rsidRPr="007628AC">
              <w:rPr>
                <w:b/>
                <w:bCs/>
                <w:highlight w:val="green"/>
                <w:u w:val="single"/>
              </w:rPr>
              <w:t>Formatting</w:t>
            </w:r>
          </w:p>
          <w:p w14:paraId="465FC125" w14:textId="77777777" w:rsidR="00F93A75" w:rsidRPr="007628AC" w:rsidRDefault="00F93A75" w:rsidP="00F454DB">
            <w:pPr>
              <w:pStyle w:val="TableText"/>
              <w:numPr>
                <w:ilvl w:val="2"/>
                <w:numId w:val="275"/>
              </w:numPr>
              <w:rPr>
                <w:highlight w:val="green"/>
              </w:rPr>
            </w:pPr>
            <w:r w:rsidRPr="007628AC">
              <w:rPr>
                <w:highlight w:val="green"/>
              </w:rPr>
              <w:t xml:space="preserve">Under the </w:t>
            </w:r>
            <w:r w:rsidRPr="00017CFA">
              <w:rPr>
                <w:highlight w:val="green"/>
                <w:u w:val="single"/>
              </w:rPr>
              <w:t>Formatting</w:t>
            </w:r>
            <w:r w:rsidRPr="007628AC">
              <w:rPr>
                <w:highlight w:val="green"/>
              </w:rPr>
              <w:t xml:space="preserve"> section, system should display </w:t>
            </w:r>
            <w:r w:rsidR="00D5665E" w:rsidRPr="007628AC">
              <w:rPr>
                <w:highlight w:val="green"/>
              </w:rPr>
              <w:t xml:space="preserve">the following </w:t>
            </w:r>
            <w:r w:rsidRPr="007628AC">
              <w:rPr>
                <w:highlight w:val="green"/>
              </w:rPr>
              <w:t>sections</w:t>
            </w:r>
            <w:r w:rsidR="00D5665E" w:rsidRPr="007628AC">
              <w:rPr>
                <w:highlight w:val="green"/>
              </w:rPr>
              <w:t xml:space="preserve">: </w:t>
            </w:r>
          </w:p>
          <w:p w14:paraId="50276432" w14:textId="77777777" w:rsidR="00625949" w:rsidRDefault="00625949" w:rsidP="00625949">
            <w:pPr>
              <w:pStyle w:val="TableText"/>
              <w:ind w:left="1440"/>
              <w:rPr>
                <w:highlight w:val="green"/>
              </w:rPr>
            </w:pPr>
          </w:p>
          <w:p w14:paraId="62817B29" w14:textId="00C2E713" w:rsidR="00351139" w:rsidRPr="007628AC" w:rsidRDefault="00351139" w:rsidP="00F454DB">
            <w:pPr>
              <w:pStyle w:val="TableText"/>
              <w:numPr>
                <w:ilvl w:val="2"/>
                <w:numId w:val="275"/>
              </w:numPr>
              <w:rPr>
                <w:highlight w:val="green"/>
              </w:rPr>
            </w:pPr>
            <w:r w:rsidRPr="007628AC">
              <w:rPr>
                <w:highlight w:val="green"/>
              </w:rPr>
              <w:t xml:space="preserve">If actor selects the </w:t>
            </w:r>
            <w:r w:rsidR="00F93A75" w:rsidRPr="00017CFA">
              <w:rPr>
                <w:highlight w:val="green"/>
                <w:u w:val="single"/>
              </w:rPr>
              <w:t>Title</w:t>
            </w:r>
            <w:r w:rsidR="00F93A75" w:rsidRPr="007628AC">
              <w:rPr>
                <w:highlight w:val="green"/>
              </w:rPr>
              <w:t xml:space="preserve"> section, system should </w:t>
            </w:r>
            <w:r w:rsidRPr="007628AC">
              <w:rPr>
                <w:highlight w:val="green"/>
              </w:rPr>
              <w:t xml:space="preserve">ask for the following: </w:t>
            </w:r>
          </w:p>
          <w:p w14:paraId="1C5EC21E" w14:textId="14012487" w:rsidR="00351139" w:rsidRPr="007628AC" w:rsidRDefault="00351139" w:rsidP="00F454DB">
            <w:pPr>
              <w:pStyle w:val="TableText"/>
              <w:numPr>
                <w:ilvl w:val="3"/>
                <w:numId w:val="275"/>
              </w:numPr>
              <w:rPr>
                <w:highlight w:val="green"/>
              </w:rPr>
            </w:pPr>
            <w:r w:rsidRPr="00371A99">
              <w:rPr>
                <w:highlight w:val="green"/>
              </w:rPr>
              <w:t>Check box</w:t>
            </w:r>
            <w:r w:rsidRPr="007628AC">
              <w:rPr>
                <w:highlight w:val="green"/>
              </w:rPr>
              <w:t xml:space="preserve"> for showing the </w:t>
            </w:r>
            <w:r w:rsidR="00371A99" w:rsidRPr="00371A99">
              <w:rPr>
                <w:highlight w:val="green"/>
                <w:u w:val="single"/>
              </w:rPr>
              <w:t>T</w:t>
            </w:r>
            <w:r w:rsidRPr="00371A99">
              <w:rPr>
                <w:highlight w:val="green"/>
                <w:u w:val="single"/>
              </w:rPr>
              <w:t>itle</w:t>
            </w:r>
            <w:r w:rsidR="00371A99" w:rsidRPr="00371A99">
              <w:rPr>
                <w:highlight w:val="green"/>
                <w:u w:val="single"/>
              </w:rPr>
              <w:t xml:space="preserve"> text</w:t>
            </w:r>
            <w:r w:rsidRPr="007628AC">
              <w:rPr>
                <w:highlight w:val="green"/>
              </w:rPr>
              <w:t>, If the actor selects the check box, then the title should get displayed in the graph and should be invisible after unselect the check box.</w:t>
            </w:r>
            <w:r w:rsidR="00B2149F" w:rsidRPr="007628AC">
              <w:rPr>
                <w:highlight w:val="green"/>
              </w:rPr>
              <w:t xml:space="preserve"> System should display the </w:t>
            </w:r>
            <w:r w:rsidR="00B2149F" w:rsidRPr="00371A99">
              <w:rPr>
                <w:highlight w:val="green"/>
              </w:rPr>
              <w:t>Text</w:t>
            </w:r>
            <w:r w:rsidR="00B2149F" w:rsidRPr="007628AC">
              <w:rPr>
                <w:highlight w:val="green"/>
              </w:rPr>
              <w:t xml:space="preserve"> field as blank by default</w:t>
            </w:r>
            <w:r w:rsidR="0087331D" w:rsidRPr="007628AC">
              <w:rPr>
                <w:highlight w:val="green"/>
              </w:rPr>
              <w:t>.</w:t>
            </w:r>
          </w:p>
          <w:p w14:paraId="7A49B3CA" w14:textId="15D654E5" w:rsidR="00351139" w:rsidRPr="007628AC" w:rsidRDefault="00351139" w:rsidP="00F454DB">
            <w:pPr>
              <w:pStyle w:val="TableText"/>
              <w:numPr>
                <w:ilvl w:val="3"/>
                <w:numId w:val="275"/>
              </w:numPr>
              <w:rPr>
                <w:highlight w:val="green"/>
              </w:rPr>
            </w:pPr>
            <w:r w:rsidRPr="001D39F2">
              <w:rPr>
                <w:highlight w:val="green"/>
                <w:u w:val="single"/>
              </w:rPr>
              <w:t xml:space="preserve">Text </w:t>
            </w:r>
            <w:r w:rsidR="001D39F2">
              <w:rPr>
                <w:highlight w:val="green"/>
                <w:u w:val="single"/>
              </w:rPr>
              <w:t>f</w:t>
            </w:r>
            <w:r w:rsidRPr="001D39F2">
              <w:rPr>
                <w:highlight w:val="green"/>
                <w:u w:val="single"/>
              </w:rPr>
              <w:t>ield</w:t>
            </w:r>
            <w:r w:rsidRPr="007628AC">
              <w:rPr>
                <w:highlight w:val="green"/>
              </w:rPr>
              <w:t xml:space="preserve"> to enter the title of the graph.</w:t>
            </w:r>
            <w:r w:rsidR="0049390C" w:rsidRPr="007628AC">
              <w:rPr>
                <w:highlight w:val="green"/>
              </w:rPr>
              <w:t xml:space="preserve"> System should provide options to the actor to create a dynamically generated title using all fields of the dataset along with standard HTML formatting.</w:t>
            </w:r>
          </w:p>
          <w:p w14:paraId="788343BE" w14:textId="77777777" w:rsidR="00565A42" w:rsidRPr="007628AC" w:rsidRDefault="00565A42" w:rsidP="00F454DB">
            <w:pPr>
              <w:pStyle w:val="TableText"/>
              <w:numPr>
                <w:ilvl w:val="3"/>
                <w:numId w:val="275"/>
              </w:numPr>
              <w:rPr>
                <w:highlight w:val="green"/>
              </w:rPr>
            </w:pPr>
            <w:r w:rsidRPr="001D39F2">
              <w:rPr>
                <w:highlight w:val="green"/>
                <w:u w:val="single"/>
              </w:rPr>
              <w:t>Title Alignment</w:t>
            </w:r>
            <w:r w:rsidRPr="007628AC">
              <w:rPr>
                <w:highlight w:val="green"/>
              </w:rPr>
              <w:t>: Whether the title to be displayed with be at left, centre, right.</w:t>
            </w:r>
          </w:p>
          <w:p w14:paraId="5ECAB77F" w14:textId="77777777" w:rsidR="00DD037F" w:rsidRPr="007628AC" w:rsidRDefault="00DD037F" w:rsidP="00F454DB">
            <w:pPr>
              <w:pStyle w:val="TableText"/>
              <w:numPr>
                <w:ilvl w:val="3"/>
                <w:numId w:val="275"/>
              </w:numPr>
              <w:rPr>
                <w:highlight w:val="green"/>
              </w:rPr>
            </w:pPr>
            <w:r w:rsidRPr="001D39F2">
              <w:rPr>
                <w:highlight w:val="green"/>
                <w:u w:val="single"/>
              </w:rPr>
              <w:t>Distance from Top</w:t>
            </w:r>
            <w:r w:rsidRPr="007628AC">
              <w:rPr>
                <w:highlight w:val="green"/>
              </w:rPr>
              <w:t>: How far from the top of the visual space does the title need to be.</w:t>
            </w:r>
          </w:p>
          <w:p w14:paraId="21EE7D7F" w14:textId="033B9881" w:rsidR="00351139" w:rsidRPr="007628AC" w:rsidRDefault="00351139" w:rsidP="00F454DB">
            <w:pPr>
              <w:pStyle w:val="TableText"/>
              <w:numPr>
                <w:ilvl w:val="3"/>
                <w:numId w:val="275"/>
              </w:numPr>
              <w:rPr>
                <w:highlight w:val="green"/>
              </w:rPr>
            </w:pPr>
            <w:r w:rsidRPr="007628AC">
              <w:rPr>
                <w:highlight w:val="green"/>
              </w:rPr>
              <w:t xml:space="preserve">Drop down to select the </w:t>
            </w:r>
            <w:r w:rsidR="001D39F2" w:rsidRPr="001D39F2">
              <w:rPr>
                <w:highlight w:val="green"/>
                <w:u w:val="single"/>
              </w:rPr>
              <w:t>F</w:t>
            </w:r>
            <w:r w:rsidRPr="001D39F2">
              <w:rPr>
                <w:highlight w:val="green"/>
                <w:u w:val="single"/>
              </w:rPr>
              <w:t>ont size</w:t>
            </w:r>
            <w:r w:rsidRPr="007628AC">
              <w:rPr>
                <w:highlight w:val="green"/>
              </w:rPr>
              <w:t xml:space="preserve"> of the font. The actor should be able to </w:t>
            </w:r>
            <w:r w:rsidR="004D264F" w:rsidRPr="007628AC">
              <w:rPr>
                <w:highlight w:val="green"/>
              </w:rPr>
              <w:t xml:space="preserve">either </w:t>
            </w:r>
            <w:r w:rsidRPr="007628AC">
              <w:rPr>
                <w:highlight w:val="green"/>
              </w:rPr>
              <w:t xml:space="preserve">select </w:t>
            </w:r>
            <w:r w:rsidR="004D264F" w:rsidRPr="007628AC">
              <w:rPr>
                <w:highlight w:val="green"/>
              </w:rPr>
              <w:t xml:space="preserve">or manually enter </w:t>
            </w:r>
            <w:r w:rsidRPr="007628AC">
              <w:rPr>
                <w:highlight w:val="green"/>
              </w:rPr>
              <w:t>the font size of the title of graph</w:t>
            </w:r>
            <w:r w:rsidR="004D264F" w:rsidRPr="007628AC">
              <w:rPr>
                <w:highlight w:val="green"/>
              </w:rPr>
              <w:t xml:space="preserve"> between 6 and 72 </w:t>
            </w:r>
            <w:proofErr w:type="spellStart"/>
            <w:r w:rsidR="004D264F" w:rsidRPr="007628AC">
              <w:rPr>
                <w:highlight w:val="green"/>
              </w:rPr>
              <w:t>pt</w:t>
            </w:r>
            <w:proofErr w:type="spellEnd"/>
            <w:r w:rsidR="004D264F" w:rsidRPr="007628AC">
              <w:rPr>
                <w:highlight w:val="green"/>
              </w:rPr>
              <w:t xml:space="preserve"> (points)</w:t>
            </w:r>
            <w:r w:rsidR="00B2149F" w:rsidRPr="007628AC">
              <w:rPr>
                <w:highlight w:val="green"/>
              </w:rPr>
              <w:t>. System should display the Font Size as 12</w:t>
            </w:r>
            <w:r w:rsidR="004D264F" w:rsidRPr="007628AC">
              <w:rPr>
                <w:highlight w:val="green"/>
              </w:rPr>
              <w:t xml:space="preserve"> </w:t>
            </w:r>
            <w:proofErr w:type="spellStart"/>
            <w:r w:rsidR="004D264F" w:rsidRPr="007628AC">
              <w:rPr>
                <w:highlight w:val="green"/>
              </w:rPr>
              <w:t>pt</w:t>
            </w:r>
            <w:proofErr w:type="spellEnd"/>
            <w:r w:rsidR="00B2149F" w:rsidRPr="007628AC">
              <w:rPr>
                <w:highlight w:val="green"/>
              </w:rPr>
              <w:t xml:space="preserve"> by default (when bar chart is selected for the first time in the Visual Properties Pane).</w:t>
            </w:r>
          </w:p>
          <w:p w14:paraId="55513C5D" w14:textId="2770A0F9" w:rsidR="00351139" w:rsidRPr="007628AC" w:rsidRDefault="00351139" w:rsidP="00F454DB">
            <w:pPr>
              <w:pStyle w:val="TableText"/>
              <w:numPr>
                <w:ilvl w:val="3"/>
                <w:numId w:val="275"/>
              </w:numPr>
              <w:rPr>
                <w:highlight w:val="green"/>
              </w:rPr>
            </w:pPr>
            <w:r w:rsidRPr="007628AC">
              <w:rPr>
                <w:highlight w:val="green"/>
              </w:rPr>
              <w:t xml:space="preserve">Actor should be able to select the </w:t>
            </w:r>
            <w:r w:rsidR="001D39F2" w:rsidRPr="001D39F2">
              <w:rPr>
                <w:highlight w:val="green"/>
                <w:u w:val="single"/>
              </w:rPr>
              <w:t>F</w:t>
            </w:r>
            <w:r w:rsidRPr="001D39F2">
              <w:rPr>
                <w:highlight w:val="green"/>
                <w:u w:val="single"/>
              </w:rPr>
              <w:t>ont style</w:t>
            </w:r>
            <w:r w:rsidRPr="007628AC">
              <w:rPr>
                <w:highlight w:val="green"/>
              </w:rPr>
              <w:t xml:space="preserve"> from the drop down. 3 possible values should be in the drop down as </w:t>
            </w:r>
            <w:r w:rsidRPr="001D39F2">
              <w:rPr>
                <w:highlight w:val="green"/>
              </w:rPr>
              <w:t>Normal, Italic, Oblique</w:t>
            </w:r>
            <w:r w:rsidR="000B4CD3" w:rsidRPr="007628AC">
              <w:rPr>
                <w:highlight w:val="green"/>
              </w:rPr>
              <w:t xml:space="preserve">. It should be </w:t>
            </w:r>
            <w:r w:rsidR="000B4CD3" w:rsidRPr="001D39F2">
              <w:rPr>
                <w:highlight w:val="green"/>
              </w:rPr>
              <w:t>Normal</w:t>
            </w:r>
            <w:r w:rsidR="000B4CD3" w:rsidRPr="007628AC">
              <w:rPr>
                <w:highlight w:val="green"/>
              </w:rPr>
              <w:t xml:space="preserve"> by default.</w:t>
            </w:r>
          </w:p>
          <w:p w14:paraId="2885A3B6" w14:textId="682A24AC" w:rsidR="00351139" w:rsidRPr="007628AC" w:rsidRDefault="00351139" w:rsidP="00F454DB">
            <w:pPr>
              <w:pStyle w:val="TableText"/>
              <w:numPr>
                <w:ilvl w:val="3"/>
                <w:numId w:val="275"/>
              </w:numPr>
              <w:rPr>
                <w:highlight w:val="green"/>
              </w:rPr>
            </w:pPr>
            <w:r w:rsidRPr="007628AC">
              <w:rPr>
                <w:highlight w:val="green"/>
              </w:rPr>
              <w:lastRenderedPageBreak/>
              <w:t xml:space="preserve">Actor should be able to select the </w:t>
            </w:r>
            <w:r w:rsidRPr="001D39F2">
              <w:rPr>
                <w:highlight w:val="green"/>
                <w:u w:val="single"/>
              </w:rPr>
              <w:t xml:space="preserve">Font </w:t>
            </w:r>
            <w:r w:rsidR="001D39F2">
              <w:rPr>
                <w:highlight w:val="green"/>
                <w:u w:val="single"/>
              </w:rPr>
              <w:t>w</w:t>
            </w:r>
            <w:r w:rsidRPr="001D39F2">
              <w:rPr>
                <w:highlight w:val="green"/>
                <w:u w:val="single"/>
              </w:rPr>
              <w:t>eight</w:t>
            </w:r>
            <w:r w:rsidRPr="007628AC">
              <w:rPr>
                <w:highlight w:val="green"/>
              </w:rPr>
              <w:t xml:space="preserve"> </w:t>
            </w:r>
            <w:r w:rsidR="00C46639" w:rsidRPr="007628AC">
              <w:rPr>
                <w:highlight w:val="green"/>
              </w:rPr>
              <w:t>to be bold or not</w:t>
            </w:r>
            <w:r w:rsidRPr="007628AC">
              <w:rPr>
                <w:highlight w:val="green"/>
              </w:rPr>
              <w:t>.</w:t>
            </w:r>
            <w:r w:rsidR="000B4CD3" w:rsidRPr="007628AC">
              <w:rPr>
                <w:highlight w:val="green"/>
              </w:rPr>
              <w:t xml:space="preserve"> It should be bold by default.</w:t>
            </w:r>
          </w:p>
          <w:p w14:paraId="29E6547C" w14:textId="454E52AC" w:rsidR="000B4CD3" w:rsidRPr="007628AC" w:rsidRDefault="000B4CD3" w:rsidP="00F454DB">
            <w:pPr>
              <w:pStyle w:val="TableText"/>
              <w:numPr>
                <w:ilvl w:val="3"/>
                <w:numId w:val="275"/>
              </w:numPr>
              <w:rPr>
                <w:highlight w:val="green"/>
              </w:rPr>
            </w:pPr>
            <w:r w:rsidRPr="007628AC">
              <w:rPr>
                <w:highlight w:val="green"/>
              </w:rPr>
              <w:t xml:space="preserve">Actor should be able to select the </w:t>
            </w:r>
            <w:r w:rsidRPr="00371A99">
              <w:rPr>
                <w:highlight w:val="green"/>
                <w:u w:val="single"/>
              </w:rPr>
              <w:t xml:space="preserve">Font </w:t>
            </w:r>
            <w:r w:rsidR="00371A99">
              <w:rPr>
                <w:highlight w:val="green"/>
                <w:u w:val="single"/>
              </w:rPr>
              <w:t>f</w:t>
            </w:r>
            <w:r w:rsidRPr="00371A99">
              <w:rPr>
                <w:highlight w:val="green"/>
                <w:u w:val="single"/>
              </w:rPr>
              <w:t>amily</w:t>
            </w:r>
            <w:r w:rsidRPr="001D39F2">
              <w:rPr>
                <w:highlight w:val="green"/>
              </w:rPr>
              <w:t xml:space="preserve"> </w:t>
            </w:r>
            <w:r w:rsidRPr="007628AC">
              <w:rPr>
                <w:highlight w:val="green"/>
              </w:rPr>
              <w:t xml:space="preserve">with 6 available options: Digital, Cursive, Monospace, Serif, Sans-Serif. It should be </w:t>
            </w:r>
            <w:r w:rsidRPr="001D39F2">
              <w:rPr>
                <w:highlight w:val="green"/>
              </w:rPr>
              <w:t>Serif</w:t>
            </w:r>
            <w:r w:rsidRPr="007628AC">
              <w:rPr>
                <w:highlight w:val="green"/>
              </w:rPr>
              <w:t xml:space="preserve"> by default.</w:t>
            </w:r>
          </w:p>
          <w:p w14:paraId="0443EAF3" w14:textId="1C3469B2" w:rsidR="00351139" w:rsidRPr="007628AC" w:rsidRDefault="00351139" w:rsidP="00F454DB">
            <w:pPr>
              <w:pStyle w:val="TableText"/>
              <w:numPr>
                <w:ilvl w:val="3"/>
                <w:numId w:val="275"/>
              </w:numPr>
              <w:rPr>
                <w:highlight w:val="green"/>
              </w:rPr>
            </w:pPr>
            <w:r w:rsidRPr="007628AC">
              <w:rPr>
                <w:highlight w:val="green"/>
              </w:rPr>
              <w:t xml:space="preserve">Actor should be able to change the </w:t>
            </w:r>
            <w:r w:rsidR="00371A99" w:rsidRPr="00371A99">
              <w:rPr>
                <w:highlight w:val="green"/>
                <w:u w:val="single"/>
              </w:rPr>
              <w:t>F</w:t>
            </w:r>
            <w:r w:rsidRPr="00371A99">
              <w:rPr>
                <w:highlight w:val="green"/>
                <w:u w:val="single"/>
              </w:rPr>
              <w:t xml:space="preserve">ont </w:t>
            </w:r>
            <w:r w:rsidR="00371A99">
              <w:rPr>
                <w:highlight w:val="green"/>
                <w:u w:val="single"/>
              </w:rPr>
              <w:t>c</w:t>
            </w:r>
            <w:r w:rsidRPr="00371A99">
              <w:rPr>
                <w:highlight w:val="green"/>
                <w:u w:val="single"/>
              </w:rPr>
              <w:t>olour</w:t>
            </w:r>
            <w:r w:rsidRPr="007628AC">
              <w:rPr>
                <w:highlight w:val="green"/>
              </w:rPr>
              <w:t xml:space="preserve"> of the title by selecting the colour from the palette</w:t>
            </w:r>
          </w:p>
          <w:p w14:paraId="43D60272" w14:textId="1A670874" w:rsidR="00D56715" w:rsidRPr="007628AC" w:rsidRDefault="00D56715" w:rsidP="00F454DB">
            <w:pPr>
              <w:pStyle w:val="TableText"/>
              <w:numPr>
                <w:ilvl w:val="3"/>
                <w:numId w:val="275"/>
              </w:numPr>
              <w:rPr>
                <w:highlight w:val="green"/>
              </w:rPr>
            </w:pPr>
            <w:r w:rsidRPr="007628AC">
              <w:rPr>
                <w:highlight w:val="green"/>
              </w:rPr>
              <w:t xml:space="preserve">Actor should be able to change the </w:t>
            </w:r>
            <w:r w:rsidRPr="00371A99">
              <w:rPr>
                <w:highlight w:val="green"/>
                <w:u w:val="single"/>
              </w:rPr>
              <w:t>Background colour of the title</w:t>
            </w:r>
            <w:r w:rsidRPr="007628AC">
              <w:rPr>
                <w:highlight w:val="green"/>
              </w:rPr>
              <w:t xml:space="preserve"> by selecting the colour from the palette. System should display the </w:t>
            </w:r>
            <w:r w:rsidR="00CD64DD">
              <w:rPr>
                <w:highlight w:val="green"/>
              </w:rPr>
              <w:t>b</w:t>
            </w:r>
            <w:r w:rsidRPr="007628AC">
              <w:rPr>
                <w:highlight w:val="green"/>
              </w:rPr>
              <w:t xml:space="preserve">ackground </w:t>
            </w:r>
            <w:r w:rsidR="00CD64DD">
              <w:rPr>
                <w:highlight w:val="green"/>
              </w:rPr>
              <w:t>c</w:t>
            </w:r>
            <w:r w:rsidRPr="007628AC">
              <w:rPr>
                <w:highlight w:val="green"/>
              </w:rPr>
              <w:t>olour as None by default.</w:t>
            </w:r>
          </w:p>
          <w:p w14:paraId="3C990DD9" w14:textId="2F2EBA11" w:rsidR="00351139" w:rsidRPr="007628AC" w:rsidRDefault="00351139" w:rsidP="00F454DB">
            <w:pPr>
              <w:pStyle w:val="TableText"/>
              <w:numPr>
                <w:ilvl w:val="3"/>
                <w:numId w:val="275"/>
              </w:numPr>
              <w:rPr>
                <w:highlight w:val="green"/>
              </w:rPr>
            </w:pPr>
            <w:r w:rsidRPr="007628AC">
              <w:rPr>
                <w:highlight w:val="green"/>
              </w:rPr>
              <w:t xml:space="preserve">User should be able to select the </w:t>
            </w:r>
            <w:r w:rsidR="00371A99" w:rsidRPr="00371A99">
              <w:rPr>
                <w:highlight w:val="green"/>
                <w:u w:val="single"/>
              </w:rPr>
              <w:t>B</w:t>
            </w:r>
            <w:r w:rsidRPr="00371A99">
              <w:rPr>
                <w:highlight w:val="green"/>
                <w:u w:val="single"/>
              </w:rPr>
              <w:t xml:space="preserve">order </w:t>
            </w:r>
            <w:r w:rsidR="00371A99" w:rsidRPr="00371A99">
              <w:rPr>
                <w:highlight w:val="green"/>
                <w:u w:val="single"/>
              </w:rPr>
              <w:t>width</w:t>
            </w:r>
            <w:r w:rsidR="00371A99" w:rsidRPr="007628AC">
              <w:rPr>
                <w:highlight w:val="green"/>
              </w:rPr>
              <w:t xml:space="preserve"> </w:t>
            </w:r>
            <w:r w:rsidRPr="007628AC">
              <w:rPr>
                <w:highlight w:val="green"/>
              </w:rPr>
              <w:t>of title</w:t>
            </w:r>
            <w:r w:rsidR="00CD6129" w:rsidRPr="007628AC">
              <w:rPr>
                <w:highlight w:val="green"/>
              </w:rPr>
              <w:t xml:space="preserve">. The actor should be able to either select or manually enter the font size of the title of graph between 0 and 20 </w:t>
            </w:r>
            <w:proofErr w:type="spellStart"/>
            <w:r w:rsidR="00CD6129" w:rsidRPr="007628AC">
              <w:rPr>
                <w:highlight w:val="green"/>
              </w:rPr>
              <w:t>pt</w:t>
            </w:r>
            <w:proofErr w:type="spellEnd"/>
            <w:r w:rsidR="00CD6129" w:rsidRPr="007628AC">
              <w:rPr>
                <w:highlight w:val="green"/>
              </w:rPr>
              <w:t xml:space="preserve"> (points). System should display the width as 0 </w:t>
            </w:r>
            <w:proofErr w:type="spellStart"/>
            <w:r w:rsidR="00CD6129" w:rsidRPr="007628AC">
              <w:rPr>
                <w:highlight w:val="green"/>
              </w:rPr>
              <w:t>pt</w:t>
            </w:r>
            <w:proofErr w:type="spellEnd"/>
            <w:r w:rsidR="00CD6129" w:rsidRPr="007628AC">
              <w:rPr>
                <w:highlight w:val="green"/>
              </w:rPr>
              <w:t xml:space="preserve"> by default.</w:t>
            </w:r>
          </w:p>
          <w:p w14:paraId="56B4FFB1" w14:textId="77777777" w:rsidR="00351139" w:rsidRPr="007628AC" w:rsidRDefault="00351139" w:rsidP="00F454DB">
            <w:pPr>
              <w:pStyle w:val="TableText"/>
              <w:numPr>
                <w:ilvl w:val="3"/>
                <w:numId w:val="275"/>
              </w:numPr>
              <w:rPr>
                <w:highlight w:val="green"/>
              </w:rPr>
            </w:pPr>
            <w:r w:rsidRPr="007628AC">
              <w:rPr>
                <w:highlight w:val="green"/>
              </w:rPr>
              <w:t xml:space="preserve">Actor should be able to change the </w:t>
            </w:r>
            <w:r w:rsidRPr="00371A99">
              <w:rPr>
                <w:highlight w:val="green"/>
                <w:u w:val="single"/>
              </w:rPr>
              <w:t>Border Colour</w:t>
            </w:r>
            <w:r w:rsidRPr="007628AC">
              <w:rPr>
                <w:highlight w:val="green"/>
              </w:rPr>
              <w:t xml:space="preserve"> of the title by selecting the colour from the palette</w:t>
            </w:r>
            <w:r w:rsidR="004D1216" w:rsidRPr="007628AC">
              <w:rPr>
                <w:highlight w:val="green"/>
              </w:rPr>
              <w:t>. It should be black (#</w:t>
            </w:r>
            <w:r w:rsidR="006F77AD" w:rsidRPr="007628AC">
              <w:rPr>
                <w:highlight w:val="green"/>
              </w:rPr>
              <w:t>000000</w:t>
            </w:r>
            <w:r w:rsidR="004D1216" w:rsidRPr="007628AC">
              <w:rPr>
                <w:highlight w:val="green"/>
              </w:rPr>
              <w:t>) by default.</w:t>
            </w:r>
          </w:p>
          <w:p w14:paraId="1DAD5C43" w14:textId="77777777" w:rsidR="00D56715" w:rsidRPr="007628AC" w:rsidRDefault="00D56715" w:rsidP="00F454DB">
            <w:pPr>
              <w:pStyle w:val="TableText"/>
              <w:numPr>
                <w:ilvl w:val="3"/>
                <w:numId w:val="275"/>
              </w:numPr>
              <w:rPr>
                <w:highlight w:val="green"/>
              </w:rPr>
            </w:pPr>
            <w:r w:rsidRPr="007628AC">
              <w:rPr>
                <w:highlight w:val="green"/>
              </w:rPr>
              <w:t xml:space="preserve">User should be able to select the </w:t>
            </w:r>
            <w:r>
              <w:rPr>
                <w:highlight w:val="green"/>
                <w:u w:val="single"/>
              </w:rPr>
              <w:t>Pa</w:t>
            </w:r>
            <w:r w:rsidRPr="00371A99">
              <w:rPr>
                <w:highlight w:val="green"/>
                <w:u w:val="single"/>
              </w:rPr>
              <w:t>dding width</w:t>
            </w:r>
            <w:r w:rsidRPr="007628AC">
              <w:rPr>
                <w:highlight w:val="green"/>
              </w:rPr>
              <w:t xml:space="preserve"> of </w:t>
            </w:r>
            <w:r>
              <w:rPr>
                <w:highlight w:val="green"/>
              </w:rPr>
              <w:t xml:space="preserve">title border from the </w:t>
            </w:r>
            <w:r w:rsidRPr="007628AC">
              <w:rPr>
                <w:highlight w:val="green"/>
              </w:rPr>
              <w:t>title</w:t>
            </w:r>
            <w:r>
              <w:rPr>
                <w:highlight w:val="green"/>
              </w:rPr>
              <w:t xml:space="preserve"> text</w:t>
            </w:r>
            <w:r w:rsidRPr="007628AC">
              <w:rPr>
                <w:highlight w:val="green"/>
              </w:rPr>
              <w:t xml:space="preserv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7594D125" w14:textId="77777777" w:rsidR="006F77AD" w:rsidRPr="007628AC" w:rsidRDefault="006F77AD" w:rsidP="006F77AD">
            <w:pPr>
              <w:pStyle w:val="TableText"/>
              <w:ind w:left="2700"/>
              <w:rPr>
                <w:highlight w:val="green"/>
              </w:rPr>
            </w:pPr>
          </w:p>
          <w:p w14:paraId="69287FE9" w14:textId="77777777" w:rsidR="00A40C0D" w:rsidRPr="007628AC" w:rsidRDefault="00A40C0D" w:rsidP="00F454DB">
            <w:pPr>
              <w:pStyle w:val="TableText"/>
              <w:numPr>
                <w:ilvl w:val="2"/>
                <w:numId w:val="275"/>
              </w:numPr>
              <w:rPr>
                <w:highlight w:val="green"/>
              </w:rPr>
            </w:pPr>
            <w:r w:rsidRPr="007628AC">
              <w:rPr>
                <w:highlight w:val="green"/>
              </w:rPr>
              <w:t xml:space="preserve">If actor selects </w:t>
            </w:r>
            <w:r w:rsidRPr="005F60B7">
              <w:rPr>
                <w:highlight w:val="green"/>
              </w:rPr>
              <w:t xml:space="preserve">the </w:t>
            </w:r>
            <w:r w:rsidR="00A02139" w:rsidRPr="005F60B7">
              <w:rPr>
                <w:highlight w:val="green"/>
                <w:u w:val="single"/>
              </w:rPr>
              <w:t>Y-</w:t>
            </w:r>
            <w:r w:rsidRPr="005F60B7">
              <w:rPr>
                <w:highlight w:val="green"/>
                <w:u w:val="single"/>
              </w:rPr>
              <w:t>Axis</w:t>
            </w:r>
            <w:r w:rsidRPr="007628AC">
              <w:rPr>
                <w:b/>
                <w:bCs/>
                <w:highlight w:val="green"/>
                <w:u w:val="single"/>
              </w:rPr>
              <w:t xml:space="preserve"> </w:t>
            </w:r>
            <w:r w:rsidRPr="007628AC">
              <w:rPr>
                <w:highlight w:val="green"/>
              </w:rPr>
              <w:t xml:space="preserve">section, system should ask for the following: </w:t>
            </w:r>
          </w:p>
          <w:p w14:paraId="51BFF711" w14:textId="77777777" w:rsidR="00A40C0D" w:rsidRPr="00371A99" w:rsidRDefault="00A40C0D" w:rsidP="00F454DB">
            <w:pPr>
              <w:pStyle w:val="TableText"/>
              <w:numPr>
                <w:ilvl w:val="3"/>
                <w:numId w:val="275"/>
              </w:numPr>
              <w:rPr>
                <w:highlight w:val="green"/>
              </w:rPr>
            </w:pPr>
            <w:r w:rsidRPr="00371A99">
              <w:rPr>
                <w:highlight w:val="green"/>
                <w:u w:val="single"/>
              </w:rPr>
              <w:t>Show labels</w:t>
            </w:r>
            <w:r w:rsidRPr="00371A99">
              <w:rPr>
                <w:highlight w:val="green"/>
              </w:rPr>
              <w:t>: As the actor selects the check box, the labels should be visible on the axis of the graph</w:t>
            </w:r>
          </w:p>
          <w:p w14:paraId="4C7636D2" w14:textId="77777777" w:rsidR="00FB49F8" w:rsidRPr="00371A99" w:rsidRDefault="00FB49F8" w:rsidP="00F454DB">
            <w:pPr>
              <w:pStyle w:val="TableText"/>
              <w:numPr>
                <w:ilvl w:val="3"/>
                <w:numId w:val="275"/>
              </w:numPr>
              <w:rPr>
                <w:highlight w:val="green"/>
              </w:rPr>
            </w:pPr>
            <w:r w:rsidRPr="00371A99">
              <w:rPr>
                <w:highlight w:val="green"/>
                <w:u w:val="single"/>
              </w:rPr>
              <w:t>Position</w:t>
            </w:r>
            <w:r w:rsidRPr="00371A99">
              <w:rPr>
                <w:highlight w:val="green"/>
              </w:rPr>
              <w:t>: The actor should be able</w:t>
            </w:r>
            <w:r w:rsidR="001D3296" w:rsidRPr="00371A99">
              <w:rPr>
                <w:highlight w:val="green"/>
              </w:rPr>
              <w:t xml:space="preserve"> select between Top/Bottom position to set the axis in a visual.</w:t>
            </w:r>
          </w:p>
          <w:p w14:paraId="6E21E27D" w14:textId="77777777" w:rsidR="00A40C0D" w:rsidRPr="00371A99" w:rsidRDefault="00A40C0D" w:rsidP="00F454DB">
            <w:pPr>
              <w:pStyle w:val="TableText"/>
              <w:numPr>
                <w:ilvl w:val="3"/>
                <w:numId w:val="275"/>
              </w:numPr>
              <w:rPr>
                <w:highlight w:val="green"/>
              </w:rPr>
            </w:pPr>
            <w:r w:rsidRPr="00371A99">
              <w:rPr>
                <w:highlight w:val="green"/>
                <w:u w:val="single"/>
              </w:rPr>
              <w:t>Show ticks</w:t>
            </w:r>
            <w:r w:rsidRPr="00371A99">
              <w:rPr>
                <w:highlight w:val="green"/>
              </w:rPr>
              <w:t>: As the actor selects the check box, the ticks should be visible on the axis of the graph</w:t>
            </w:r>
          </w:p>
          <w:p w14:paraId="5DD9EE95" w14:textId="77777777" w:rsidR="00A40C0D" w:rsidRPr="007628AC" w:rsidRDefault="00A40C0D" w:rsidP="00F454DB">
            <w:pPr>
              <w:pStyle w:val="TableText"/>
              <w:numPr>
                <w:ilvl w:val="3"/>
                <w:numId w:val="275"/>
              </w:numPr>
              <w:rPr>
                <w:highlight w:val="green"/>
              </w:rPr>
            </w:pPr>
            <w:r w:rsidRPr="00F2160B">
              <w:rPr>
                <w:highlight w:val="green"/>
                <w:u w:val="single"/>
              </w:rPr>
              <w:t>Rotation Angle</w:t>
            </w:r>
            <w:r w:rsidRPr="00F2160B">
              <w:rPr>
                <w:highlight w:val="green"/>
              </w:rPr>
              <w:t>:</w:t>
            </w:r>
            <w:r w:rsidRPr="007628AC">
              <w:rPr>
                <w:highlight w:val="green"/>
              </w:rPr>
              <w:t xml:space="preserve"> The actor should be able to rotate the angle of the axis labels. User should be able to change the angle from a range of 0 degree to 90 degree with an interval of 10-10 degrees</w:t>
            </w:r>
          </w:p>
          <w:p w14:paraId="0CA2AF5C" w14:textId="77777777" w:rsidR="00A40C0D" w:rsidRPr="007628AC" w:rsidRDefault="00A40C0D" w:rsidP="00F454DB">
            <w:pPr>
              <w:pStyle w:val="TableText"/>
              <w:numPr>
                <w:ilvl w:val="3"/>
                <w:numId w:val="275"/>
              </w:numPr>
              <w:rPr>
                <w:highlight w:val="green"/>
              </w:rPr>
            </w:pPr>
            <w:r w:rsidRPr="00F2160B">
              <w:rPr>
                <w:highlight w:val="green"/>
                <w:u w:val="single"/>
              </w:rPr>
              <w:t>Margin</w:t>
            </w:r>
            <w:r w:rsidRPr="00F2160B">
              <w:rPr>
                <w:highlight w:val="green"/>
              </w:rPr>
              <w:t>:</w:t>
            </w:r>
            <w:r w:rsidRPr="007628AC">
              <w:rPr>
                <w:highlight w:val="green"/>
              </w:rPr>
              <w:t xml:space="preserve"> Actor should be able to select the margin from the drop down. Higher the margin would result increase the distance of label from the axis</w:t>
            </w:r>
          </w:p>
          <w:p w14:paraId="582E1F1B" w14:textId="77777777" w:rsidR="00A40C0D" w:rsidRPr="007628AC" w:rsidRDefault="00A40C0D" w:rsidP="00F454DB">
            <w:pPr>
              <w:pStyle w:val="TableText"/>
              <w:numPr>
                <w:ilvl w:val="3"/>
                <w:numId w:val="275"/>
              </w:numPr>
              <w:rPr>
                <w:highlight w:val="green"/>
              </w:rPr>
            </w:pPr>
            <w:r w:rsidRPr="00F2160B">
              <w:rPr>
                <w:highlight w:val="green"/>
                <w:u w:val="single"/>
              </w:rPr>
              <w:lastRenderedPageBreak/>
              <w:t>Label Max Length</w:t>
            </w:r>
            <w:r w:rsidRPr="00F2160B">
              <w:rPr>
                <w:highlight w:val="green"/>
              </w:rPr>
              <w:t>:</w:t>
            </w:r>
            <w:r w:rsidRPr="007628AC">
              <w:rPr>
                <w:highlight w:val="green"/>
              </w:rPr>
              <w:t xml:space="preserve"> User should be able to select the maximum length of the label by selecting the number of characters from the drop down.</w:t>
            </w:r>
          </w:p>
          <w:p w14:paraId="490E0C88" w14:textId="77777777" w:rsidR="00F2160B" w:rsidRPr="007628AC" w:rsidRDefault="00F2160B" w:rsidP="00F454DB">
            <w:pPr>
              <w:pStyle w:val="TableText"/>
              <w:numPr>
                <w:ilvl w:val="3"/>
                <w:numId w:val="275"/>
              </w:numPr>
              <w:rPr>
                <w:highlight w:val="green"/>
              </w:rPr>
            </w:pPr>
            <w:r w:rsidRPr="007628AC">
              <w:rPr>
                <w:highlight w:val="green"/>
              </w:rPr>
              <w:t xml:space="preserve">Drop down to select the </w:t>
            </w:r>
            <w:r w:rsidRPr="001D39F2">
              <w:rPr>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3B03A4F5" w14:textId="77777777" w:rsidR="00F2160B" w:rsidRPr="007628AC" w:rsidRDefault="00F2160B" w:rsidP="00F454DB">
            <w:pPr>
              <w:pStyle w:val="TableText"/>
              <w:numPr>
                <w:ilvl w:val="3"/>
                <w:numId w:val="275"/>
              </w:numPr>
              <w:rPr>
                <w:highlight w:val="green"/>
              </w:rPr>
            </w:pPr>
            <w:r w:rsidRPr="007628AC">
              <w:rPr>
                <w:highlight w:val="green"/>
              </w:rPr>
              <w:t xml:space="preserve">Actor should be able to select the </w:t>
            </w:r>
            <w:r w:rsidRPr="001D39F2">
              <w:rPr>
                <w:highlight w:val="green"/>
                <w:u w:val="single"/>
              </w:rPr>
              <w:t>Font style</w:t>
            </w:r>
            <w:r w:rsidRPr="007628AC">
              <w:rPr>
                <w:highlight w:val="green"/>
              </w:rPr>
              <w:t xml:space="preserve"> from the drop down. 3 possible values should be in the drop down as </w:t>
            </w:r>
            <w:r w:rsidRPr="001D39F2">
              <w:rPr>
                <w:highlight w:val="green"/>
              </w:rPr>
              <w:t>Normal, Italic, Oblique</w:t>
            </w:r>
            <w:r w:rsidRPr="007628AC">
              <w:rPr>
                <w:highlight w:val="green"/>
              </w:rPr>
              <w:t xml:space="preserve">. It should be </w:t>
            </w:r>
            <w:r w:rsidRPr="001D39F2">
              <w:rPr>
                <w:highlight w:val="green"/>
              </w:rPr>
              <w:t>Normal</w:t>
            </w:r>
            <w:r w:rsidRPr="007628AC">
              <w:rPr>
                <w:highlight w:val="green"/>
              </w:rPr>
              <w:t xml:space="preserve"> by default.</w:t>
            </w:r>
          </w:p>
          <w:p w14:paraId="15DC25E5" w14:textId="77777777" w:rsidR="00F2160B" w:rsidRPr="007628AC" w:rsidRDefault="00F2160B" w:rsidP="00F454DB">
            <w:pPr>
              <w:pStyle w:val="TableText"/>
              <w:numPr>
                <w:ilvl w:val="3"/>
                <w:numId w:val="275"/>
              </w:numPr>
              <w:rPr>
                <w:highlight w:val="green"/>
              </w:rPr>
            </w:pPr>
            <w:r w:rsidRPr="007628AC">
              <w:rPr>
                <w:highlight w:val="green"/>
              </w:rPr>
              <w:t xml:space="preserve">Actor should be able to select the </w:t>
            </w:r>
            <w:r w:rsidRPr="001D39F2">
              <w:rPr>
                <w:highlight w:val="green"/>
                <w:u w:val="single"/>
              </w:rPr>
              <w:t xml:space="preserve">Font </w:t>
            </w:r>
            <w:r>
              <w:rPr>
                <w:highlight w:val="green"/>
                <w:u w:val="single"/>
              </w:rPr>
              <w:t>w</w:t>
            </w:r>
            <w:r w:rsidRPr="001D39F2">
              <w:rPr>
                <w:highlight w:val="green"/>
                <w:u w:val="single"/>
              </w:rPr>
              <w:t>eight</w:t>
            </w:r>
            <w:r w:rsidRPr="007628AC">
              <w:rPr>
                <w:highlight w:val="green"/>
              </w:rPr>
              <w:t xml:space="preserve"> to be bold or not. It should be bold by default.</w:t>
            </w:r>
          </w:p>
          <w:p w14:paraId="39A68255" w14:textId="77777777" w:rsidR="00F2160B" w:rsidRPr="007628AC" w:rsidRDefault="00F2160B" w:rsidP="00F454DB">
            <w:pPr>
              <w:pStyle w:val="TableText"/>
              <w:numPr>
                <w:ilvl w:val="3"/>
                <w:numId w:val="275"/>
              </w:numPr>
              <w:rPr>
                <w:highlight w:val="green"/>
              </w:rPr>
            </w:pPr>
            <w:r w:rsidRPr="007628AC">
              <w:rPr>
                <w:highlight w:val="green"/>
              </w:rPr>
              <w:t xml:space="preserve">Actor should be able to select the </w:t>
            </w:r>
            <w:r w:rsidRPr="00371A99">
              <w:rPr>
                <w:highlight w:val="green"/>
                <w:u w:val="single"/>
              </w:rPr>
              <w:t xml:space="preserve">Font </w:t>
            </w:r>
            <w:r>
              <w:rPr>
                <w:highlight w:val="green"/>
                <w:u w:val="single"/>
              </w:rPr>
              <w:t>f</w:t>
            </w:r>
            <w:r w:rsidRPr="00371A99">
              <w:rPr>
                <w:highlight w:val="green"/>
                <w:u w:val="single"/>
              </w:rPr>
              <w:t>amily</w:t>
            </w:r>
            <w:r w:rsidRPr="001D39F2">
              <w:rPr>
                <w:highlight w:val="green"/>
              </w:rPr>
              <w:t xml:space="preserve"> </w:t>
            </w:r>
            <w:r w:rsidRPr="007628AC">
              <w:rPr>
                <w:highlight w:val="green"/>
              </w:rPr>
              <w:t xml:space="preserve">with 6 available options: Digital, Cursive, Monospace, Serif, Sans-Serif. It should be </w:t>
            </w:r>
            <w:r w:rsidRPr="001D39F2">
              <w:rPr>
                <w:highlight w:val="green"/>
              </w:rPr>
              <w:t>Serif</w:t>
            </w:r>
            <w:r w:rsidRPr="007628AC">
              <w:rPr>
                <w:highlight w:val="green"/>
              </w:rPr>
              <w:t xml:space="preserve"> by default.</w:t>
            </w:r>
          </w:p>
          <w:p w14:paraId="43E2BCF0" w14:textId="77777777" w:rsidR="00F2160B" w:rsidRPr="007628AC" w:rsidRDefault="00F2160B" w:rsidP="00F454DB">
            <w:pPr>
              <w:pStyle w:val="TableText"/>
              <w:numPr>
                <w:ilvl w:val="3"/>
                <w:numId w:val="275"/>
              </w:numPr>
              <w:rPr>
                <w:highlight w:val="green"/>
              </w:rPr>
            </w:pPr>
            <w:r w:rsidRPr="007628AC">
              <w:rPr>
                <w:highlight w:val="green"/>
              </w:rPr>
              <w:t xml:space="preserve">Actor should be able to change the </w:t>
            </w:r>
            <w:r w:rsidRPr="00371A99">
              <w:rPr>
                <w:highlight w:val="green"/>
                <w:u w:val="single"/>
              </w:rPr>
              <w:t xml:space="preserve">Font </w:t>
            </w:r>
            <w:r>
              <w:rPr>
                <w:highlight w:val="green"/>
                <w:u w:val="single"/>
              </w:rPr>
              <w:t>c</w:t>
            </w:r>
            <w:r w:rsidRPr="00371A99">
              <w:rPr>
                <w:highlight w:val="green"/>
                <w:u w:val="single"/>
              </w:rPr>
              <w:t>olour</w:t>
            </w:r>
            <w:r w:rsidRPr="007628AC">
              <w:rPr>
                <w:highlight w:val="green"/>
              </w:rPr>
              <w:t xml:space="preserve"> of the title by selecting the colour from the palette</w:t>
            </w:r>
          </w:p>
          <w:p w14:paraId="592FD50F" w14:textId="77777777" w:rsidR="006F2DDC" w:rsidRPr="007628AC" w:rsidRDefault="00F41707" w:rsidP="00F454DB">
            <w:pPr>
              <w:pStyle w:val="TableText"/>
              <w:numPr>
                <w:ilvl w:val="3"/>
                <w:numId w:val="275"/>
              </w:numPr>
              <w:rPr>
                <w:highlight w:val="green"/>
              </w:rPr>
            </w:pPr>
            <w:r w:rsidRPr="007628AC">
              <w:rPr>
                <w:highlight w:val="green"/>
              </w:rPr>
              <w:t xml:space="preserve">The actor should be able to either select or manually enter </w:t>
            </w:r>
            <w:r w:rsidR="006F2DDC" w:rsidRPr="007628AC">
              <w:rPr>
                <w:highlight w:val="green"/>
              </w:rPr>
              <w:t xml:space="preserve">the </w:t>
            </w:r>
            <w:r w:rsidRPr="007628AC">
              <w:rPr>
                <w:highlight w:val="green"/>
              </w:rPr>
              <w:t>inner padding between the different sets of clustered bars. Actor should be able to enter the numeric values in percentage starting from 15% to 50% by an interval of 1%</w:t>
            </w:r>
            <w:r w:rsidR="00D95F0C" w:rsidRPr="007628AC">
              <w:rPr>
                <w:highlight w:val="green"/>
              </w:rPr>
              <w:t>.</w:t>
            </w:r>
          </w:p>
          <w:p w14:paraId="1B0D94AA" w14:textId="77777777" w:rsidR="001A78D3" w:rsidRPr="007628AC" w:rsidRDefault="00D95F0C" w:rsidP="00F454DB">
            <w:pPr>
              <w:pStyle w:val="TableText"/>
              <w:numPr>
                <w:ilvl w:val="3"/>
                <w:numId w:val="275"/>
              </w:numPr>
              <w:rPr>
                <w:highlight w:val="green"/>
              </w:rPr>
            </w:pPr>
            <w:r w:rsidRPr="007628AC">
              <w:rPr>
                <w:highlight w:val="green"/>
              </w:rPr>
              <w:t>The actor should be able to add/edit the title of the axis.</w:t>
            </w:r>
            <w:r w:rsidR="001A78D3" w:rsidRPr="007628AC">
              <w:rPr>
                <w:highlight w:val="green"/>
              </w:rPr>
              <w:t xml:space="preserve"> The </w:t>
            </w:r>
            <w:r w:rsidRPr="007628AC">
              <w:rPr>
                <w:highlight w:val="green"/>
              </w:rPr>
              <w:t xml:space="preserve">Check </w:t>
            </w:r>
            <w:r w:rsidR="001A78D3" w:rsidRPr="007628AC">
              <w:rPr>
                <w:highlight w:val="green"/>
              </w:rPr>
              <w:t xml:space="preserve">box should be visible </w:t>
            </w:r>
            <w:r w:rsidRPr="007628AC">
              <w:rPr>
                <w:highlight w:val="green"/>
              </w:rPr>
              <w:t>for showing the title</w:t>
            </w:r>
            <w:r w:rsidR="001A78D3" w:rsidRPr="007628AC">
              <w:rPr>
                <w:highlight w:val="green"/>
              </w:rPr>
              <w:t xml:space="preserve"> of axis</w:t>
            </w:r>
            <w:r w:rsidRPr="007628AC">
              <w:rPr>
                <w:highlight w:val="green"/>
              </w:rPr>
              <w:t>, If the actor selects the check box, then the title should get displayed in the graph</w:t>
            </w:r>
            <w:r w:rsidR="001A78D3" w:rsidRPr="007628AC">
              <w:rPr>
                <w:highlight w:val="green"/>
              </w:rPr>
              <w:t xml:space="preserve"> and below mentioned options should be displayed. </w:t>
            </w:r>
          </w:p>
          <w:p w14:paraId="730D0D07" w14:textId="2DB35693" w:rsidR="00D95F0C" w:rsidRPr="00F2160B" w:rsidRDefault="001A78D3" w:rsidP="00F454DB">
            <w:pPr>
              <w:pStyle w:val="TableText"/>
              <w:numPr>
                <w:ilvl w:val="0"/>
                <w:numId w:val="278"/>
              </w:numPr>
              <w:rPr>
                <w:highlight w:val="green"/>
              </w:rPr>
            </w:pPr>
            <w:r w:rsidRPr="00F2160B">
              <w:rPr>
                <w:highlight w:val="green"/>
              </w:rPr>
              <w:t>Title</w:t>
            </w:r>
            <w:r w:rsidR="00D95F0C" w:rsidRPr="00F2160B">
              <w:rPr>
                <w:highlight w:val="green"/>
              </w:rPr>
              <w:t xml:space="preserve"> should be invisible </w:t>
            </w:r>
            <w:r w:rsidR="00CC58EE">
              <w:rPr>
                <w:highlight w:val="green"/>
              </w:rPr>
              <w:t xml:space="preserve">if </w:t>
            </w:r>
            <w:r w:rsidR="00CC58EE" w:rsidRPr="00F2160B">
              <w:rPr>
                <w:highlight w:val="green"/>
              </w:rPr>
              <w:t xml:space="preserve">the check box </w:t>
            </w:r>
            <w:r w:rsidR="00CC58EE">
              <w:rPr>
                <w:highlight w:val="green"/>
              </w:rPr>
              <w:t xml:space="preserve">is </w:t>
            </w:r>
            <w:r w:rsidR="00D95F0C" w:rsidRPr="00F2160B">
              <w:rPr>
                <w:highlight w:val="green"/>
              </w:rPr>
              <w:t>unselect</w:t>
            </w:r>
            <w:r w:rsidR="00CC58EE">
              <w:rPr>
                <w:highlight w:val="green"/>
              </w:rPr>
              <w:t>ed</w:t>
            </w:r>
            <w:r w:rsidR="00D95F0C" w:rsidRPr="00F2160B">
              <w:rPr>
                <w:highlight w:val="green"/>
              </w:rPr>
              <w:t>. System should display the Text field as blank by default.</w:t>
            </w:r>
          </w:p>
          <w:p w14:paraId="56B9CC7D" w14:textId="78A47AB1" w:rsidR="00D95F0C" w:rsidRPr="00F2160B" w:rsidRDefault="00D95F0C" w:rsidP="00F454DB">
            <w:pPr>
              <w:pStyle w:val="TableText"/>
              <w:numPr>
                <w:ilvl w:val="0"/>
                <w:numId w:val="278"/>
              </w:numPr>
              <w:rPr>
                <w:highlight w:val="green"/>
              </w:rPr>
            </w:pPr>
            <w:r w:rsidRPr="00F2160B">
              <w:rPr>
                <w:highlight w:val="green"/>
              </w:rPr>
              <w:t xml:space="preserve">Field to enter the </w:t>
            </w:r>
            <w:r w:rsidR="00F2160B">
              <w:rPr>
                <w:highlight w:val="green"/>
                <w:u w:val="single"/>
              </w:rPr>
              <w:t>T</w:t>
            </w:r>
            <w:r w:rsidRPr="00F2160B">
              <w:rPr>
                <w:highlight w:val="green"/>
                <w:u w:val="single"/>
              </w:rPr>
              <w:t xml:space="preserve">itle </w:t>
            </w:r>
            <w:r w:rsidR="00F2160B" w:rsidRPr="00F2160B">
              <w:rPr>
                <w:highlight w:val="green"/>
                <w:u w:val="single"/>
              </w:rPr>
              <w:t>text</w:t>
            </w:r>
            <w:r w:rsidR="00F2160B">
              <w:rPr>
                <w:highlight w:val="green"/>
              </w:rPr>
              <w:t xml:space="preserve"> </w:t>
            </w:r>
            <w:r w:rsidRPr="00F2160B">
              <w:rPr>
                <w:highlight w:val="green"/>
              </w:rPr>
              <w:t>of the graph. System should provide options to the actor to create a dynamically generated title using all fields of the dataset along with standard HTML formatting.</w:t>
            </w:r>
          </w:p>
          <w:p w14:paraId="30E6B67F" w14:textId="77777777" w:rsidR="00D95F0C" w:rsidRPr="00F2160B" w:rsidRDefault="00D95F0C" w:rsidP="00F454DB">
            <w:pPr>
              <w:pStyle w:val="TableText"/>
              <w:numPr>
                <w:ilvl w:val="0"/>
                <w:numId w:val="278"/>
              </w:numPr>
              <w:rPr>
                <w:highlight w:val="green"/>
              </w:rPr>
            </w:pPr>
            <w:r w:rsidRPr="008A376F">
              <w:rPr>
                <w:highlight w:val="green"/>
                <w:u w:val="single"/>
              </w:rPr>
              <w:t>Title Alignment</w:t>
            </w:r>
            <w:r w:rsidRPr="00F2160B">
              <w:rPr>
                <w:highlight w:val="green"/>
              </w:rPr>
              <w:t>: Whether the title to be displayed with be at left, centre, right.</w:t>
            </w:r>
          </w:p>
          <w:p w14:paraId="1DF3ECDF" w14:textId="38FDE4FD" w:rsidR="00D95F0C" w:rsidRPr="00F2160B" w:rsidRDefault="00D95F0C" w:rsidP="00F454DB">
            <w:pPr>
              <w:pStyle w:val="TableText"/>
              <w:numPr>
                <w:ilvl w:val="0"/>
                <w:numId w:val="278"/>
              </w:numPr>
              <w:rPr>
                <w:highlight w:val="green"/>
              </w:rPr>
            </w:pPr>
            <w:r w:rsidRPr="00F2160B">
              <w:rPr>
                <w:highlight w:val="green"/>
              </w:rPr>
              <w:t xml:space="preserve">Drop down to select the </w:t>
            </w:r>
            <w:r w:rsidR="008A376F" w:rsidRPr="008A376F">
              <w:rPr>
                <w:highlight w:val="green"/>
                <w:u w:val="single"/>
              </w:rPr>
              <w:t>F</w:t>
            </w:r>
            <w:r w:rsidRPr="008A376F">
              <w:rPr>
                <w:highlight w:val="green"/>
                <w:u w:val="single"/>
              </w:rPr>
              <w:t>ont size</w:t>
            </w:r>
            <w:r w:rsidRPr="00F2160B">
              <w:rPr>
                <w:highlight w:val="green"/>
              </w:rPr>
              <w:t xml:space="preserve"> of the font. The actor should be able to either select or manually enter the font size of the title of graph between 6 and 72 </w:t>
            </w:r>
            <w:proofErr w:type="spellStart"/>
            <w:r w:rsidRPr="00F2160B">
              <w:rPr>
                <w:highlight w:val="green"/>
              </w:rPr>
              <w:t>pt</w:t>
            </w:r>
            <w:proofErr w:type="spellEnd"/>
            <w:r w:rsidRPr="00F2160B">
              <w:rPr>
                <w:highlight w:val="green"/>
              </w:rPr>
              <w:t xml:space="preserve"> (points). System should display the </w:t>
            </w:r>
            <w:r w:rsidRPr="00F2160B">
              <w:rPr>
                <w:highlight w:val="green"/>
              </w:rPr>
              <w:lastRenderedPageBreak/>
              <w:t xml:space="preserve">Font Size as 12 </w:t>
            </w:r>
            <w:proofErr w:type="spellStart"/>
            <w:r w:rsidRPr="00F2160B">
              <w:rPr>
                <w:highlight w:val="green"/>
              </w:rPr>
              <w:t>pt</w:t>
            </w:r>
            <w:proofErr w:type="spellEnd"/>
            <w:r w:rsidRPr="00F2160B">
              <w:rPr>
                <w:highlight w:val="green"/>
              </w:rPr>
              <w:t xml:space="preserve"> by default (when bar chart is selected for the first time in the Visual Properties Pane).</w:t>
            </w:r>
          </w:p>
          <w:p w14:paraId="31D2EC79" w14:textId="5191B9EC" w:rsidR="00D95F0C" w:rsidRPr="00F2160B" w:rsidRDefault="00D95F0C" w:rsidP="00F454DB">
            <w:pPr>
              <w:pStyle w:val="TableText"/>
              <w:numPr>
                <w:ilvl w:val="0"/>
                <w:numId w:val="278"/>
              </w:numPr>
              <w:rPr>
                <w:highlight w:val="green"/>
              </w:rPr>
            </w:pPr>
            <w:r w:rsidRPr="00F2160B">
              <w:rPr>
                <w:highlight w:val="green"/>
              </w:rPr>
              <w:t xml:space="preserve">Actor should be able to select the </w:t>
            </w:r>
            <w:r w:rsidR="008A376F" w:rsidRPr="008A376F">
              <w:rPr>
                <w:highlight w:val="green"/>
                <w:u w:val="single"/>
              </w:rPr>
              <w:t>F</w:t>
            </w:r>
            <w:r w:rsidRPr="008A376F">
              <w:rPr>
                <w:highlight w:val="green"/>
                <w:u w:val="single"/>
              </w:rPr>
              <w:t>ont style</w:t>
            </w:r>
            <w:r w:rsidRPr="00F2160B">
              <w:rPr>
                <w:highlight w:val="green"/>
              </w:rPr>
              <w:t xml:space="preserve"> from the drop down. 3 possible values should be in the drop down as Normal, Italic, Oblique. It should be Normal by default.</w:t>
            </w:r>
          </w:p>
          <w:p w14:paraId="03C6A00C" w14:textId="4D120697" w:rsidR="00D95F0C" w:rsidRPr="00F2160B" w:rsidRDefault="00D95F0C" w:rsidP="00F454DB">
            <w:pPr>
              <w:pStyle w:val="TableText"/>
              <w:numPr>
                <w:ilvl w:val="0"/>
                <w:numId w:val="278"/>
              </w:numPr>
              <w:rPr>
                <w:highlight w:val="green"/>
              </w:rPr>
            </w:pPr>
            <w:r w:rsidRPr="00F2160B">
              <w:rPr>
                <w:highlight w:val="green"/>
              </w:rPr>
              <w:t xml:space="preserve">Actor should be able to select the </w:t>
            </w:r>
            <w:r w:rsidRPr="008A376F">
              <w:rPr>
                <w:highlight w:val="green"/>
                <w:u w:val="single"/>
              </w:rPr>
              <w:t xml:space="preserve">Font </w:t>
            </w:r>
            <w:r w:rsidR="008A376F" w:rsidRPr="008A376F">
              <w:rPr>
                <w:highlight w:val="green"/>
                <w:u w:val="single"/>
              </w:rPr>
              <w:t>w</w:t>
            </w:r>
            <w:r w:rsidRPr="008A376F">
              <w:rPr>
                <w:highlight w:val="green"/>
                <w:u w:val="single"/>
              </w:rPr>
              <w:t>eight</w:t>
            </w:r>
            <w:r w:rsidRPr="00F2160B">
              <w:rPr>
                <w:highlight w:val="green"/>
              </w:rPr>
              <w:t xml:space="preserve"> to be bold or not. It should be bold by default.</w:t>
            </w:r>
          </w:p>
          <w:p w14:paraId="75F6A7C6" w14:textId="1918FB6C" w:rsidR="00D95F0C" w:rsidRPr="00F2160B" w:rsidRDefault="00D95F0C" w:rsidP="00F454DB">
            <w:pPr>
              <w:pStyle w:val="TableText"/>
              <w:numPr>
                <w:ilvl w:val="0"/>
                <w:numId w:val="278"/>
              </w:numPr>
              <w:rPr>
                <w:highlight w:val="green"/>
              </w:rPr>
            </w:pPr>
            <w:r w:rsidRPr="00F2160B">
              <w:rPr>
                <w:highlight w:val="green"/>
              </w:rPr>
              <w:t xml:space="preserve">Actor should be able to select the </w:t>
            </w:r>
            <w:r w:rsidRPr="00D56715">
              <w:rPr>
                <w:highlight w:val="green"/>
                <w:u w:val="single"/>
              </w:rPr>
              <w:t xml:space="preserve">Font </w:t>
            </w:r>
            <w:r w:rsidR="00D56715" w:rsidRPr="00D56715">
              <w:rPr>
                <w:highlight w:val="green"/>
                <w:u w:val="single"/>
              </w:rPr>
              <w:t>f</w:t>
            </w:r>
            <w:r w:rsidRPr="00D56715">
              <w:rPr>
                <w:highlight w:val="green"/>
                <w:u w:val="single"/>
              </w:rPr>
              <w:t>amily</w:t>
            </w:r>
            <w:r w:rsidRPr="00F2160B">
              <w:rPr>
                <w:highlight w:val="green"/>
              </w:rPr>
              <w:t xml:space="preserve"> with 6 available options: Digital, Cursive, Monospace, Serif, Sans-Serif. It should be Serif by default.</w:t>
            </w:r>
          </w:p>
          <w:p w14:paraId="128F58B5" w14:textId="29E1BBFF" w:rsidR="00D95F0C" w:rsidRPr="00F2160B" w:rsidRDefault="00D95F0C" w:rsidP="00F454DB">
            <w:pPr>
              <w:pStyle w:val="TableText"/>
              <w:numPr>
                <w:ilvl w:val="0"/>
                <w:numId w:val="278"/>
              </w:numPr>
              <w:rPr>
                <w:highlight w:val="green"/>
              </w:rPr>
            </w:pPr>
            <w:r w:rsidRPr="00F2160B">
              <w:rPr>
                <w:highlight w:val="green"/>
              </w:rPr>
              <w:t xml:space="preserve">Actor should be able to change the </w:t>
            </w:r>
            <w:r w:rsidR="00D56715" w:rsidRPr="00D56715">
              <w:rPr>
                <w:highlight w:val="green"/>
                <w:u w:val="single"/>
              </w:rPr>
              <w:t>F</w:t>
            </w:r>
            <w:r w:rsidRPr="00D56715">
              <w:rPr>
                <w:highlight w:val="green"/>
                <w:u w:val="single"/>
              </w:rPr>
              <w:t>ont colour</w:t>
            </w:r>
            <w:r w:rsidRPr="00F2160B">
              <w:rPr>
                <w:highlight w:val="green"/>
              </w:rPr>
              <w:t xml:space="preserve"> of the title by selecting the colour from the palette</w:t>
            </w:r>
          </w:p>
          <w:p w14:paraId="0C052FB5" w14:textId="77777777" w:rsidR="00AB052B" w:rsidRPr="00AB052B" w:rsidRDefault="00AB052B" w:rsidP="00F454DB">
            <w:pPr>
              <w:pStyle w:val="TableText"/>
              <w:numPr>
                <w:ilvl w:val="0"/>
                <w:numId w:val="278"/>
              </w:numPr>
              <w:rPr>
                <w:highlight w:val="green"/>
              </w:rPr>
            </w:pPr>
            <w:r w:rsidRPr="00AB052B">
              <w:rPr>
                <w:highlight w:val="green"/>
              </w:rPr>
              <w:t xml:space="preserve">Actor should be able to change the </w:t>
            </w:r>
            <w:r w:rsidRPr="00AB052B">
              <w:rPr>
                <w:highlight w:val="green"/>
                <w:u w:val="single"/>
              </w:rPr>
              <w:t>Background colour</w:t>
            </w:r>
            <w:r w:rsidRPr="00AB052B">
              <w:rPr>
                <w:highlight w:val="green"/>
              </w:rPr>
              <w:t xml:space="preserve"> of the title by selecting the colour from the palette. System should display the background colour as None by default.</w:t>
            </w:r>
          </w:p>
          <w:p w14:paraId="3E03DDC3" w14:textId="77777777" w:rsidR="00AB052B" w:rsidRPr="00AB052B" w:rsidRDefault="00AB052B" w:rsidP="00F454DB">
            <w:pPr>
              <w:pStyle w:val="TableText"/>
              <w:numPr>
                <w:ilvl w:val="0"/>
                <w:numId w:val="278"/>
              </w:numPr>
              <w:rPr>
                <w:highlight w:val="green"/>
              </w:rPr>
            </w:pPr>
            <w:r w:rsidRPr="00AB052B">
              <w:rPr>
                <w:highlight w:val="green"/>
              </w:rPr>
              <w:t xml:space="preserve">User should be able to select the </w:t>
            </w:r>
            <w:r w:rsidRPr="00AB052B">
              <w:rPr>
                <w:highlight w:val="green"/>
                <w:u w:val="single"/>
              </w:rPr>
              <w:t>Border width</w:t>
            </w:r>
            <w:r w:rsidRPr="00AB052B">
              <w:rPr>
                <w:highlight w:val="green"/>
              </w:rPr>
              <w:t xml:space="preserve"> of title. The actor should be able to either select or manually enter the font size of the title of graph between 0 and 20 </w:t>
            </w:r>
            <w:proofErr w:type="spellStart"/>
            <w:r w:rsidRPr="00AB052B">
              <w:rPr>
                <w:highlight w:val="green"/>
              </w:rPr>
              <w:t>pt</w:t>
            </w:r>
            <w:proofErr w:type="spellEnd"/>
            <w:r w:rsidRPr="00AB052B">
              <w:rPr>
                <w:highlight w:val="green"/>
              </w:rPr>
              <w:t xml:space="preserve"> (points). System should display the width as 0 </w:t>
            </w:r>
            <w:proofErr w:type="spellStart"/>
            <w:r w:rsidRPr="00AB052B">
              <w:rPr>
                <w:highlight w:val="green"/>
              </w:rPr>
              <w:t>pt</w:t>
            </w:r>
            <w:proofErr w:type="spellEnd"/>
            <w:r w:rsidRPr="00AB052B">
              <w:rPr>
                <w:highlight w:val="green"/>
              </w:rPr>
              <w:t xml:space="preserve"> by default.</w:t>
            </w:r>
          </w:p>
          <w:p w14:paraId="355F65B8" w14:textId="5305F12B" w:rsidR="00AB052B" w:rsidRPr="00AB052B" w:rsidRDefault="00AB052B" w:rsidP="00F454DB">
            <w:pPr>
              <w:pStyle w:val="TableText"/>
              <w:numPr>
                <w:ilvl w:val="0"/>
                <w:numId w:val="278"/>
              </w:numPr>
              <w:rPr>
                <w:highlight w:val="green"/>
              </w:rPr>
            </w:pPr>
            <w:r w:rsidRPr="00AB052B">
              <w:rPr>
                <w:highlight w:val="green"/>
              </w:rPr>
              <w:t xml:space="preserve">Actor should be able to change the </w:t>
            </w:r>
            <w:r w:rsidRPr="00AB052B">
              <w:rPr>
                <w:highlight w:val="green"/>
                <w:u w:val="single"/>
              </w:rPr>
              <w:t>Border colour</w:t>
            </w:r>
            <w:r w:rsidRPr="00AB052B">
              <w:rPr>
                <w:highlight w:val="green"/>
              </w:rPr>
              <w:t xml:space="preserve"> of the title by selecting the colour from the palette. It should be black (#000000) by default.</w:t>
            </w:r>
          </w:p>
          <w:p w14:paraId="27CE228E" w14:textId="77777777" w:rsidR="00AB052B" w:rsidRPr="00AB052B" w:rsidRDefault="00AB052B" w:rsidP="00F454DB">
            <w:pPr>
              <w:pStyle w:val="TableText"/>
              <w:numPr>
                <w:ilvl w:val="0"/>
                <w:numId w:val="278"/>
              </w:numPr>
              <w:rPr>
                <w:highlight w:val="green"/>
              </w:rPr>
            </w:pPr>
            <w:r w:rsidRPr="00AB052B">
              <w:rPr>
                <w:highlight w:val="green"/>
              </w:rPr>
              <w:t xml:space="preserve">User should be able to select the </w:t>
            </w:r>
            <w:r w:rsidRPr="00AB052B">
              <w:rPr>
                <w:highlight w:val="green"/>
                <w:u w:val="single"/>
              </w:rPr>
              <w:t>Padding width</w:t>
            </w:r>
            <w:r w:rsidRPr="00AB052B">
              <w:rPr>
                <w:highlight w:val="green"/>
              </w:rPr>
              <w:t xml:space="preserve"> of title border from the title text. The actor should be able to either select or manually enter the font size of the title of graph between 2 and 20 </w:t>
            </w:r>
            <w:proofErr w:type="spellStart"/>
            <w:r w:rsidRPr="00AB052B">
              <w:rPr>
                <w:highlight w:val="green"/>
              </w:rPr>
              <w:t>pt</w:t>
            </w:r>
            <w:proofErr w:type="spellEnd"/>
            <w:r w:rsidRPr="00AB052B">
              <w:rPr>
                <w:highlight w:val="green"/>
              </w:rPr>
              <w:t xml:space="preserve"> (points). System should display the width as 8 </w:t>
            </w:r>
            <w:proofErr w:type="spellStart"/>
            <w:r w:rsidRPr="00AB052B">
              <w:rPr>
                <w:highlight w:val="green"/>
              </w:rPr>
              <w:t>pt</w:t>
            </w:r>
            <w:proofErr w:type="spellEnd"/>
            <w:r w:rsidRPr="00AB052B">
              <w:rPr>
                <w:highlight w:val="green"/>
              </w:rPr>
              <w:t xml:space="preserve"> by default.</w:t>
            </w:r>
          </w:p>
          <w:p w14:paraId="348D9EE7" w14:textId="77777777" w:rsidR="00081D06" w:rsidRDefault="00081D06" w:rsidP="00081D06">
            <w:pPr>
              <w:pStyle w:val="TableText"/>
              <w:ind w:left="1440"/>
              <w:rPr>
                <w:highlight w:val="green"/>
              </w:rPr>
            </w:pPr>
          </w:p>
          <w:p w14:paraId="1B8EF464" w14:textId="15FE6D6C" w:rsidR="001D3296" w:rsidRPr="007628AC" w:rsidRDefault="001D3296" w:rsidP="00F454DB">
            <w:pPr>
              <w:pStyle w:val="TableText"/>
              <w:numPr>
                <w:ilvl w:val="2"/>
                <w:numId w:val="275"/>
              </w:numPr>
              <w:rPr>
                <w:highlight w:val="green"/>
              </w:rPr>
            </w:pPr>
            <w:r w:rsidRPr="007628AC">
              <w:rPr>
                <w:highlight w:val="green"/>
              </w:rPr>
              <w:t xml:space="preserve">If actor selects the </w:t>
            </w:r>
            <w:r w:rsidR="00A02139" w:rsidRPr="00E72340">
              <w:rPr>
                <w:highlight w:val="green"/>
                <w:u w:val="single"/>
              </w:rPr>
              <w:t>X</w:t>
            </w:r>
            <w:r w:rsidR="00E72340">
              <w:rPr>
                <w:highlight w:val="green"/>
                <w:u w:val="single"/>
              </w:rPr>
              <w:t>-</w:t>
            </w:r>
            <w:r w:rsidRPr="00E72340">
              <w:rPr>
                <w:highlight w:val="green"/>
                <w:u w:val="single"/>
              </w:rPr>
              <w:t>Axis</w:t>
            </w:r>
            <w:r w:rsidRPr="007628AC">
              <w:rPr>
                <w:b/>
                <w:bCs/>
                <w:highlight w:val="green"/>
                <w:u w:val="single"/>
              </w:rPr>
              <w:t xml:space="preserve"> </w:t>
            </w:r>
            <w:r w:rsidRPr="007628AC">
              <w:rPr>
                <w:highlight w:val="green"/>
              </w:rPr>
              <w:t xml:space="preserve">section, system should ask for the following: </w:t>
            </w:r>
          </w:p>
          <w:p w14:paraId="564257B3" w14:textId="3887BA23" w:rsidR="001D3296" w:rsidRPr="007628AC" w:rsidRDefault="001D3296" w:rsidP="00F454DB">
            <w:pPr>
              <w:pStyle w:val="TableText"/>
              <w:numPr>
                <w:ilvl w:val="3"/>
                <w:numId w:val="275"/>
              </w:numPr>
              <w:rPr>
                <w:highlight w:val="green"/>
              </w:rPr>
            </w:pPr>
            <w:r w:rsidRPr="0083359E">
              <w:rPr>
                <w:highlight w:val="green"/>
                <w:u w:val="single"/>
              </w:rPr>
              <w:t>Show labels</w:t>
            </w:r>
            <w:r w:rsidRPr="007628AC">
              <w:rPr>
                <w:b/>
                <w:bCs/>
                <w:highlight w:val="green"/>
              </w:rPr>
              <w:t>:</w:t>
            </w:r>
            <w:r w:rsidRPr="007628AC">
              <w:rPr>
                <w:highlight w:val="green"/>
              </w:rPr>
              <w:t xml:space="preserve"> </w:t>
            </w:r>
            <w:r w:rsidR="00E72340">
              <w:rPr>
                <w:highlight w:val="green"/>
              </w:rPr>
              <w:t>If</w:t>
            </w:r>
            <w:r w:rsidRPr="007628AC">
              <w:rPr>
                <w:highlight w:val="green"/>
              </w:rPr>
              <w:t xml:space="preserve"> the actor selects the check box, the labels should be visible on the axis of the graph</w:t>
            </w:r>
          </w:p>
          <w:p w14:paraId="4A2B50C8" w14:textId="77777777" w:rsidR="001D3296" w:rsidRPr="0083359E" w:rsidRDefault="001D3296" w:rsidP="00F454DB">
            <w:pPr>
              <w:pStyle w:val="TableText"/>
              <w:numPr>
                <w:ilvl w:val="3"/>
                <w:numId w:val="275"/>
              </w:numPr>
              <w:rPr>
                <w:highlight w:val="green"/>
              </w:rPr>
            </w:pPr>
            <w:r w:rsidRPr="0083359E">
              <w:rPr>
                <w:highlight w:val="green"/>
                <w:u w:val="single"/>
              </w:rPr>
              <w:t>Position</w:t>
            </w:r>
            <w:r w:rsidRPr="0083359E">
              <w:rPr>
                <w:highlight w:val="green"/>
              </w:rPr>
              <w:t>: The actor should be able select between Left/Right positions to set the axis in a visual.</w:t>
            </w:r>
          </w:p>
          <w:p w14:paraId="7AC6F1ED" w14:textId="77777777" w:rsidR="001D3296" w:rsidRPr="0083359E" w:rsidRDefault="001D3296" w:rsidP="00F454DB">
            <w:pPr>
              <w:pStyle w:val="TableText"/>
              <w:numPr>
                <w:ilvl w:val="3"/>
                <w:numId w:val="275"/>
              </w:numPr>
              <w:rPr>
                <w:highlight w:val="green"/>
              </w:rPr>
            </w:pPr>
            <w:r w:rsidRPr="0083359E">
              <w:rPr>
                <w:highlight w:val="green"/>
                <w:u w:val="single"/>
              </w:rPr>
              <w:t>Show ticks</w:t>
            </w:r>
            <w:r w:rsidRPr="0083359E">
              <w:rPr>
                <w:highlight w:val="green"/>
              </w:rPr>
              <w:t>: As the actor selects the check box, the ticks should be visible on the axis of the graph</w:t>
            </w:r>
          </w:p>
          <w:p w14:paraId="3D3C192B" w14:textId="77777777" w:rsidR="001D3296" w:rsidRPr="0083359E" w:rsidRDefault="001D3296" w:rsidP="00F454DB">
            <w:pPr>
              <w:pStyle w:val="TableText"/>
              <w:numPr>
                <w:ilvl w:val="3"/>
                <w:numId w:val="275"/>
              </w:numPr>
              <w:rPr>
                <w:highlight w:val="green"/>
              </w:rPr>
            </w:pPr>
            <w:r w:rsidRPr="0083359E">
              <w:rPr>
                <w:highlight w:val="green"/>
              </w:rPr>
              <w:lastRenderedPageBreak/>
              <w:t xml:space="preserve">If actor clicked on the </w:t>
            </w:r>
            <w:r w:rsidRPr="0083359E">
              <w:rPr>
                <w:highlight w:val="green"/>
                <w:u w:val="single"/>
              </w:rPr>
              <w:t>Show ticks</w:t>
            </w:r>
            <w:r w:rsidRPr="0083359E">
              <w:rPr>
                <w:highlight w:val="green"/>
              </w:rPr>
              <w:t xml:space="preserve"> check box, following sub-options should become visible:</w:t>
            </w:r>
          </w:p>
          <w:p w14:paraId="459E5B11" w14:textId="77777777" w:rsidR="001D3296" w:rsidRPr="007628AC" w:rsidRDefault="001D3296" w:rsidP="00F454DB">
            <w:pPr>
              <w:pStyle w:val="TableText"/>
              <w:numPr>
                <w:ilvl w:val="3"/>
                <w:numId w:val="249"/>
              </w:numPr>
              <w:rPr>
                <w:highlight w:val="green"/>
              </w:rPr>
            </w:pPr>
            <w:r w:rsidRPr="002B57BC">
              <w:rPr>
                <w:highlight w:val="green"/>
                <w:u w:val="single"/>
              </w:rPr>
              <w:t>Major Tick Marks</w:t>
            </w:r>
            <w:r w:rsidRPr="007628AC">
              <w:rPr>
                <w:highlight w:val="green"/>
              </w:rPr>
              <w:t>: System should display tick mark with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671869D9" w14:textId="77777777" w:rsidR="001D3296" w:rsidRPr="007628AC" w:rsidRDefault="001D3296" w:rsidP="00F454DB">
            <w:pPr>
              <w:pStyle w:val="TableText"/>
              <w:numPr>
                <w:ilvl w:val="3"/>
                <w:numId w:val="249"/>
              </w:numPr>
              <w:rPr>
                <w:highlight w:val="green"/>
              </w:rPr>
            </w:pPr>
            <w:r w:rsidRPr="002B57BC">
              <w:rPr>
                <w:highlight w:val="green"/>
                <w:u w:val="single"/>
              </w:rPr>
              <w:t>Minor Tick Marks</w:t>
            </w:r>
            <w:r w:rsidRPr="007628AC">
              <w:rPr>
                <w:highlight w:val="green"/>
              </w:rPr>
              <w:t>: System should display tick mark without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096CBF4F" w14:textId="77777777" w:rsidR="001D3296" w:rsidRPr="007628AC" w:rsidRDefault="001D3296" w:rsidP="00F454DB">
            <w:pPr>
              <w:pStyle w:val="TableText"/>
              <w:numPr>
                <w:ilvl w:val="3"/>
                <w:numId w:val="275"/>
              </w:numPr>
              <w:rPr>
                <w:highlight w:val="green"/>
              </w:rPr>
            </w:pPr>
            <w:r w:rsidRPr="008E13B6">
              <w:rPr>
                <w:highlight w:val="green"/>
                <w:u w:val="single"/>
              </w:rPr>
              <w:t>Rotation Angle</w:t>
            </w:r>
            <w:r w:rsidRPr="00AC10E4">
              <w:rPr>
                <w:highlight w:val="green"/>
              </w:rPr>
              <w:t>:</w:t>
            </w:r>
            <w:r w:rsidRPr="007628AC">
              <w:rPr>
                <w:highlight w:val="green"/>
              </w:rPr>
              <w:t xml:space="preserve"> The actor should be able to rotate the angle of the axis labels. User should be able to change the angle from a range of 0 degree to 90 degree with an interval of 10-10 degrees</w:t>
            </w:r>
          </w:p>
          <w:p w14:paraId="2BF3F678" w14:textId="77777777" w:rsidR="001D3296" w:rsidRPr="007628AC" w:rsidRDefault="001D3296" w:rsidP="00F454DB">
            <w:pPr>
              <w:pStyle w:val="TableText"/>
              <w:numPr>
                <w:ilvl w:val="3"/>
                <w:numId w:val="275"/>
              </w:numPr>
              <w:rPr>
                <w:highlight w:val="green"/>
              </w:rPr>
            </w:pPr>
            <w:r w:rsidRPr="008E13B6">
              <w:rPr>
                <w:highlight w:val="green"/>
                <w:u w:val="single"/>
              </w:rPr>
              <w:t>Margin</w:t>
            </w:r>
            <w:r w:rsidRPr="00AC10E4">
              <w:rPr>
                <w:highlight w:val="green"/>
              </w:rPr>
              <w:t>:</w:t>
            </w:r>
            <w:r w:rsidRPr="007628AC">
              <w:rPr>
                <w:highlight w:val="green"/>
              </w:rPr>
              <w:t xml:space="preserve"> Actor should be able to select the margin from the drop down. Higher the margin would result increase the distance of label from the axis</w:t>
            </w:r>
          </w:p>
          <w:p w14:paraId="494318FC" w14:textId="77777777" w:rsidR="001D3296" w:rsidRPr="007628AC" w:rsidRDefault="001D3296" w:rsidP="00F454DB">
            <w:pPr>
              <w:pStyle w:val="TableText"/>
              <w:numPr>
                <w:ilvl w:val="3"/>
                <w:numId w:val="275"/>
              </w:numPr>
              <w:rPr>
                <w:highlight w:val="green"/>
              </w:rPr>
            </w:pPr>
            <w:r w:rsidRPr="008E13B6">
              <w:rPr>
                <w:highlight w:val="green"/>
                <w:u w:val="single"/>
              </w:rPr>
              <w:t>Label Max Length</w:t>
            </w:r>
            <w:r w:rsidRPr="00AC10E4">
              <w:rPr>
                <w:highlight w:val="green"/>
              </w:rPr>
              <w:t>:</w:t>
            </w:r>
            <w:r w:rsidRPr="007628AC">
              <w:rPr>
                <w:highlight w:val="green"/>
              </w:rPr>
              <w:t xml:space="preserve"> User should be able to select the maximum length of the label by selecting the number of characters from the drop down.</w:t>
            </w:r>
          </w:p>
          <w:p w14:paraId="7CEDD5AF" w14:textId="77777777" w:rsidR="008E13B6" w:rsidRPr="00F2160B" w:rsidRDefault="008E13B6" w:rsidP="00F454DB">
            <w:pPr>
              <w:pStyle w:val="TableText"/>
              <w:numPr>
                <w:ilvl w:val="3"/>
                <w:numId w:val="275"/>
              </w:numPr>
              <w:rPr>
                <w:highlight w:val="green"/>
              </w:rPr>
            </w:pPr>
            <w:r w:rsidRPr="00F2160B">
              <w:rPr>
                <w:highlight w:val="green"/>
              </w:rPr>
              <w:t xml:space="preserve">Drop down to select the </w:t>
            </w:r>
            <w:r w:rsidRPr="008A376F">
              <w:rPr>
                <w:highlight w:val="green"/>
                <w:u w:val="single"/>
              </w:rPr>
              <w:t>Font size</w:t>
            </w:r>
            <w:r w:rsidRPr="00F2160B">
              <w:rPr>
                <w:highlight w:val="green"/>
              </w:rPr>
              <w:t xml:space="preserve"> of the font. The actor should be able to either select or manually enter the font size of the title of graph between 6 and 72 </w:t>
            </w:r>
            <w:proofErr w:type="spellStart"/>
            <w:r w:rsidRPr="00F2160B">
              <w:rPr>
                <w:highlight w:val="green"/>
              </w:rPr>
              <w:t>pt</w:t>
            </w:r>
            <w:proofErr w:type="spellEnd"/>
            <w:r w:rsidRPr="00F2160B">
              <w:rPr>
                <w:highlight w:val="green"/>
              </w:rPr>
              <w:t xml:space="preserve"> (points). System should display the Font Size as 12 </w:t>
            </w:r>
            <w:proofErr w:type="spellStart"/>
            <w:r w:rsidRPr="00F2160B">
              <w:rPr>
                <w:highlight w:val="green"/>
              </w:rPr>
              <w:t>pt</w:t>
            </w:r>
            <w:proofErr w:type="spellEnd"/>
            <w:r w:rsidRPr="00F2160B">
              <w:rPr>
                <w:highlight w:val="green"/>
              </w:rPr>
              <w:t xml:space="preserve"> by default (when bar chart is selected for the first time in the Visual Properties Pane).</w:t>
            </w:r>
          </w:p>
          <w:p w14:paraId="4B2BA6EA" w14:textId="77777777" w:rsidR="008E13B6" w:rsidRPr="00F2160B" w:rsidRDefault="008E13B6" w:rsidP="00F454DB">
            <w:pPr>
              <w:pStyle w:val="TableText"/>
              <w:numPr>
                <w:ilvl w:val="3"/>
                <w:numId w:val="275"/>
              </w:numPr>
              <w:rPr>
                <w:highlight w:val="green"/>
              </w:rPr>
            </w:pPr>
            <w:r w:rsidRPr="00F2160B">
              <w:rPr>
                <w:highlight w:val="green"/>
              </w:rPr>
              <w:t xml:space="preserve">Actor should be able to select the </w:t>
            </w:r>
            <w:r w:rsidRPr="008A376F">
              <w:rPr>
                <w:highlight w:val="green"/>
                <w:u w:val="single"/>
              </w:rPr>
              <w:t>Font style</w:t>
            </w:r>
            <w:r w:rsidRPr="00F2160B">
              <w:rPr>
                <w:highlight w:val="green"/>
              </w:rPr>
              <w:t xml:space="preserve"> from the drop down. 3 possible values should be in the drop down as Normal, Italic, Oblique. It should be Normal by default.</w:t>
            </w:r>
          </w:p>
          <w:p w14:paraId="64AF4116" w14:textId="77777777" w:rsidR="008E13B6" w:rsidRPr="00F2160B" w:rsidRDefault="008E13B6" w:rsidP="00F454DB">
            <w:pPr>
              <w:pStyle w:val="TableText"/>
              <w:numPr>
                <w:ilvl w:val="3"/>
                <w:numId w:val="275"/>
              </w:numPr>
              <w:rPr>
                <w:highlight w:val="green"/>
              </w:rPr>
            </w:pPr>
            <w:r w:rsidRPr="00F2160B">
              <w:rPr>
                <w:highlight w:val="green"/>
              </w:rPr>
              <w:lastRenderedPageBreak/>
              <w:t xml:space="preserve">Actor should be able to select the </w:t>
            </w:r>
            <w:r w:rsidRPr="008A376F">
              <w:rPr>
                <w:highlight w:val="green"/>
                <w:u w:val="single"/>
              </w:rPr>
              <w:t>Font weight</w:t>
            </w:r>
            <w:r w:rsidRPr="00F2160B">
              <w:rPr>
                <w:highlight w:val="green"/>
              </w:rPr>
              <w:t xml:space="preserve"> to be bold or not. It should be bold by default.</w:t>
            </w:r>
          </w:p>
          <w:p w14:paraId="3260E047" w14:textId="77777777" w:rsidR="008E13B6" w:rsidRPr="00F2160B" w:rsidRDefault="008E13B6" w:rsidP="00F454DB">
            <w:pPr>
              <w:pStyle w:val="TableText"/>
              <w:numPr>
                <w:ilvl w:val="3"/>
                <w:numId w:val="275"/>
              </w:numPr>
              <w:rPr>
                <w:highlight w:val="green"/>
              </w:rPr>
            </w:pPr>
            <w:r w:rsidRPr="00F2160B">
              <w:rPr>
                <w:highlight w:val="green"/>
              </w:rPr>
              <w:t xml:space="preserve">Actor should be able to select the </w:t>
            </w:r>
            <w:r w:rsidRPr="00D56715">
              <w:rPr>
                <w:highlight w:val="green"/>
                <w:u w:val="single"/>
              </w:rPr>
              <w:t>Font family</w:t>
            </w:r>
            <w:r w:rsidRPr="00F2160B">
              <w:rPr>
                <w:highlight w:val="green"/>
              </w:rPr>
              <w:t xml:space="preserve"> with 6 available options: Digital, Cursive, Monospace, Serif, Sans-Serif. It should be Serif by default.</w:t>
            </w:r>
          </w:p>
          <w:p w14:paraId="4988E43A" w14:textId="77777777" w:rsidR="008E13B6" w:rsidRPr="00F2160B" w:rsidRDefault="008E13B6" w:rsidP="00F454DB">
            <w:pPr>
              <w:pStyle w:val="TableText"/>
              <w:numPr>
                <w:ilvl w:val="3"/>
                <w:numId w:val="275"/>
              </w:numPr>
              <w:rPr>
                <w:highlight w:val="green"/>
              </w:rPr>
            </w:pPr>
            <w:r w:rsidRPr="00F2160B">
              <w:rPr>
                <w:highlight w:val="green"/>
              </w:rPr>
              <w:t xml:space="preserve">Actor should be able to change the </w:t>
            </w:r>
            <w:r w:rsidRPr="00D56715">
              <w:rPr>
                <w:highlight w:val="green"/>
                <w:u w:val="single"/>
              </w:rPr>
              <w:t>Font colour</w:t>
            </w:r>
            <w:r w:rsidRPr="00F2160B">
              <w:rPr>
                <w:highlight w:val="green"/>
              </w:rPr>
              <w:t xml:space="preserve"> of the title by selecting the colour from the palette</w:t>
            </w:r>
          </w:p>
          <w:p w14:paraId="5081B174" w14:textId="3A014374" w:rsidR="001D3296" w:rsidRPr="007628AC" w:rsidRDefault="001D3296" w:rsidP="00F454DB">
            <w:pPr>
              <w:pStyle w:val="TableText"/>
              <w:numPr>
                <w:ilvl w:val="3"/>
                <w:numId w:val="275"/>
              </w:numPr>
              <w:rPr>
                <w:highlight w:val="green"/>
              </w:rPr>
            </w:pPr>
            <w:r w:rsidRPr="007628AC">
              <w:rPr>
                <w:highlight w:val="green"/>
              </w:rPr>
              <w:t xml:space="preserve">The actor should be able to either select or manually enter the </w:t>
            </w:r>
            <w:r w:rsidR="00865F24">
              <w:rPr>
                <w:highlight w:val="green"/>
                <w:u w:val="single"/>
              </w:rPr>
              <w:t>I</w:t>
            </w:r>
            <w:r w:rsidRPr="00865F24">
              <w:rPr>
                <w:highlight w:val="green"/>
                <w:u w:val="single"/>
              </w:rPr>
              <w:t>nner padding</w:t>
            </w:r>
            <w:r w:rsidRPr="007628AC">
              <w:rPr>
                <w:highlight w:val="green"/>
              </w:rPr>
              <w:t xml:space="preserve"> between the different sets of clustered bars. Actor should be able to enter the numeric values in percentage starting from 15% to 50% by an interval of 1%.</w:t>
            </w:r>
          </w:p>
          <w:p w14:paraId="1A8184DC" w14:textId="3DD7656B" w:rsidR="001D3296" w:rsidRPr="007628AC" w:rsidRDefault="001D3296" w:rsidP="00F454DB">
            <w:pPr>
              <w:pStyle w:val="TableText"/>
              <w:numPr>
                <w:ilvl w:val="3"/>
                <w:numId w:val="275"/>
              </w:numPr>
              <w:rPr>
                <w:highlight w:val="green"/>
              </w:rPr>
            </w:pPr>
            <w:r w:rsidRPr="007628AC">
              <w:rPr>
                <w:highlight w:val="green"/>
              </w:rPr>
              <w:t xml:space="preserve">The actor should be able to add/edit the </w:t>
            </w:r>
            <w:r w:rsidR="00DC5718" w:rsidRPr="00DC5718">
              <w:rPr>
                <w:highlight w:val="green"/>
                <w:u w:val="single"/>
              </w:rPr>
              <w:t>T</w:t>
            </w:r>
            <w:r w:rsidRPr="00DC5718">
              <w:rPr>
                <w:highlight w:val="green"/>
                <w:u w:val="single"/>
              </w:rPr>
              <w:t xml:space="preserve">itle </w:t>
            </w:r>
            <w:r w:rsidR="00DC5718" w:rsidRPr="00DC5718">
              <w:rPr>
                <w:highlight w:val="green"/>
                <w:u w:val="single"/>
              </w:rPr>
              <w:t>text</w:t>
            </w:r>
            <w:r w:rsidR="00DC5718">
              <w:rPr>
                <w:highlight w:val="green"/>
              </w:rPr>
              <w:t xml:space="preserve"> </w:t>
            </w:r>
            <w:r w:rsidRPr="007628AC">
              <w:rPr>
                <w:highlight w:val="green"/>
              </w:rPr>
              <w:t>of the axis. The Check box should be visible for showing the title of axis</w:t>
            </w:r>
            <w:r w:rsidR="00DC5718">
              <w:rPr>
                <w:highlight w:val="green"/>
              </w:rPr>
              <w:t>.</w:t>
            </w:r>
            <w:r w:rsidRPr="007628AC">
              <w:rPr>
                <w:highlight w:val="green"/>
              </w:rPr>
              <w:t xml:space="preserve"> If the actor selects the check box, then the title should get displayed in the graph and below mentioned options should be displayed. </w:t>
            </w:r>
          </w:p>
          <w:p w14:paraId="6FAFC03C" w14:textId="77777777" w:rsidR="00596D7A" w:rsidRPr="00F2160B" w:rsidRDefault="00596D7A" w:rsidP="00F454DB">
            <w:pPr>
              <w:pStyle w:val="TableText"/>
              <w:numPr>
                <w:ilvl w:val="0"/>
                <w:numId w:val="279"/>
              </w:numPr>
              <w:rPr>
                <w:highlight w:val="green"/>
              </w:rPr>
            </w:pPr>
            <w:r w:rsidRPr="00F2160B">
              <w:rPr>
                <w:highlight w:val="green"/>
              </w:rPr>
              <w:t xml:space="preserve">Title should be invisible </w:t>
            </w:r>
            <w:r>
              <w:rPr>
                <w:highlight w:val="green"/>
              </w:rPr>
              <w:t xml:space="preserve">if </w:t>
            </w:r>
            <w:r w:rsidRPr="00F2160B">
              <w:rPr>
                <w:highlight w:val="green"/>
              </w:rPr>
              <w:t xml:space="preserve">the check box </w:t>
            </w:r>
            <w:r>
              <w:rPr>
                <w:highlight w:val="green"/>
              </w:rPr>
              <w:t xml:space="preserve">is </w:t>
            </w:r>
            <w:r w:rsidRPr="00F2160B">
              <w:rPr>
                <w:highlight w:val="green"/>
              </w:rPr>
              <w:t>unselect</w:t>
            </w:r>
            <w:r>
              <w:rPr>
                <w:highlight w:val="green"/>
              </w:rPr>
              <w:t>ed</w:t>
            </w:r>
            <w:r w:rsidRPr="00F2160B">
              <w:rPr>
                <w:highlight w:val="green"/>
              </w:rPr>
              <w:t>. System should display the Text field as blank by default.</w:t>
            </w:r>
          </w:p>
          <w:p w14:paraId="446EA0A1" w14:textId="00799DFC" w:rsidR="00596D7A" w:rsidRPr="00F2160B" w:rsidRDefault="00596D7A" w:rsidP="00F454DB">
            <w:pPr>
              <w:pStyle w:val="TableText"/>
              <w:numPr>
                <w:ilvl w:val="0"/>
                <w:numId w:val="279"/>
              </w:numPr>
              <w:rPr>
                <w:highlight w:val="green"/>
              </w:rPr>
            </w:pPr>
            <w:r w:rsidRPr="00F2160B">
              <w:rPr>
                <w:highlight w:val="green"/>
              </w:rPr>
              <w:t xml:space="preserve">Field to enter the </w:t>
            </w:r>
            <w:r>
              <w:rPr>
                <w:highlight w:val="green"/>
                <w:u w:val="single"/>
              </w:rPr>
              <w:t>T</w:t>
            </w:r>
            <w:r w:rsidRPr="00F2160B">
              <w:rPr>
                <w:highlight w:val="green"/>
                <w:u w:val="single"/>
              </w:rPr>
              <w:t>itle text</w:t>
            </w:r>
            <w:r>
              <w:rPr>
                <w:highlight w:val="green"/>
              </w:rPr>
              <w:t xml:space="preserve"> </w:t>
            </w:r>
            <w:r w:rsidRPr="00F2160B">
              <w:rPr>
                <w:highlight w:val="green"/>
              </w:rPr>
              <w:t xml:space="preserve">of the </w:t>
            </w:r>
            <w:r w:rsidR="00EB4C44">
              <w:rPr>
                <w:highlight w:val="green"/>
              </w:rPr>
              <w:t>axis</w:t>
            </w:r>
            <w:r w:rsidRPr="00F2160B">
              <w:rPr>
                <w:highlight w:val="green"/>
              </w:rPr>
              <w:t>. System should provide options to the actor to create a dynamically generated title using all fields of the dataset along with standard HTML formatting.</w:t>
            </w:r>
          </w:p>
          <w:p w14:paraId="63150A71" w14:textId="77777777" w:rsidR="00596D7A" w:rsidRPr="00F2160B" w:rsidRDefault="00596D7A" w:rsidP="00F454DB">
            <w:pPr>
              <w:pStyle w:val="TableText"/>
              <w:numPr>
                <w:ilvl w:val="0"/>
                <w:numId w:val="279"/>
              </w:numPr>
              <w:rPr>
                <w:highlight w:val="green"/>
              </w:rPr>
            </w:pPr>
            <w:r w:rsidRPr="008A376F">
              <w:rPr>
                <w:highlight w:val="green"/>
                <w:u w:val="single"/>
              </w:rPr>
              <w:t>Title Alignment</w:t>
            </w:r>
            <w:r w:rsidRPr="00F2160B">
              <w:rPr>
                <w:highlight w:val="green"/>
              </w:rPr>
              <w:t>: Whether the title to be displayed with be at left, centre, right.</w:t>
            </w:r>
          </w:p>
          <w:p w14:paraId="393E759B" w14:textId="77777777" w:rsidR="00596D7A" w:rsidRPr="00F2160B" w:rsidRDefault="00596D7A" w:rsidP="00F454DB">
            <w:pPr>
              <w:pStyle w:val="TableText"/>
              <w:numPr>
                <w:ilvl w:val="0"/>
                <w:numId w:val="279"/>
              </w:numPr>
              <w:rPr>
                <w:highlight w:val="green"/>
              </w:rPr>
            </w:pPr>
            <w:r w:rsidRPr="00F2160B">
              <w:rPr>
                <w:highlight w:val="green"/>
              </w:rPr>
              <w:t xml:space="preserve">Drop down to select the </w:t>
            </w:r>
            <w:r w:rsidRPr="008A376F">
              <w:rPr>
                <w:highlight w:val="green"/>
                <w:u w:val="single"/>
              </w:rPr>
              <w:t>Font size</w:t>
            </w:r>
            <w:r w:rsidRPr="00F2160B">
              <w:rPr>
                <w:highlight w:val="green"/>
              </w:rPr>
              <w:t xml:space="preserve"> of the font. The actor should be able to either select or manually enter the font size of the title of graph between 6 and 72 </w:t>
            </w:r>
            <w:proofErr w:type="spellStart"/>
            <w:r w:rsidRPr="00F2160B">
              <w:rPr>
                <w:highlight w:val="green"/>
              </w:rPr>
              <w:t>pt</w:t>
            </w:r>
            <w:proofErr w:type="spellEnd"/>
            <w:r w:rsidRPr="00F2160B">
              <w:rPr>
                <w:highlight w:val="green"/>
              </w:rPr>
              <w:t xml:space="preserve"> (points). System should display the Font Size as 12 </w:t>
            </w:r>
            <w:proofErr w:type="spellStart"/>
            <w:r w:rsidRPr="00F2160B">
              <w:rPr>
                <w:highlight w:val="green"/>
              </w:rPr>
              <w:t>pt</w:t>
            </w:r>
            <w:proofErr w:type="spellEnd"/>
            <w:r w:rsidRPr="00F2160B">
              <w:rPr>
                <w:highlight w:val="green"/>
              </w:rPr>
              <w:t xml:space="preserve"> by default (when bar chart is selected for the first time in the Visual Properties Pane).</w:t>
            </w:r>
          </w:p>
          <w:p w14:paraId="2C328C02" w14:textId="77777777" w:rsidR="00596D7A" w:rsidRPr="00F2160B" w:rsidRDefault="00596D7A" w:rsidP="00F454DB">
            <w:pPr>
              <w:pStyle w:val="TableText"/>
              <w:numPr>
                <w:ilvl w:val="0"/>
                <w:numId w:val="279"/>
              </w:numPr>
              <w:rPr>
                <w:highlight w:val="green"/>
              </w:rPr>
            </w:pPr>
            <w:r w:rsidRPr="00F2160B">
              <w:rPr>
                <w:highlight w:val="green"/>
              </w:rPr>
              <w:t xml:space="preserve">Actor should be able to select the </w:t>
            </w:r>
            <w:r w:rsidRPr="008A376F">
              <w:rPr>
                <w:highlight w:val="green"/>
                <w:u w:val="single"/>
              </w:rPr>
              <w:t>Font style</w:t>
            </w:r>
            <w:r w:rsidRPr="00F2160B">
              <w:rPr>
                <w:highlight w:val="green"/>
              </w:rPr>
              <w:t xml:space="preserve"> from the drop down. 3 possible values should be in the drop down as Normal, Italic, Oblique. It should be Normal by default.</w:t>
            </w:r>
          </w:p>
          <w:p w14:paraId="2A31F442" w14:textId="77777777" w:rsidR="00596D7A" w:rsidRPr="00F2160B" w:rsidRDefault="00596D7A" w:rsidP="00F454DB">
            <w:pPr>
              <w:pStyle w:val="TableText"/>
              <w:numPr>
                <w:ilvl w:val="0"/>
                <w:numId w:val="279"/>
              </w:numPr>
              <w:rPr>
                <w:highlight w:val="green"/>
              </w:rPr>
            </w:pPr>
            <w:r w:rsidRPr="00F2160B">
              <w:rPr>
                <w:highlight w:val="green"/>
              </w:rPr>
              <w:t xml:space="preserve">Actor should be able to select the </w:t>
            </w:r>
            <w:r w:rsidRPr="008A376F">
              <w:rPr>
                <w:highlight w:val="green"/>
                <w:u w:val="single"/>
              </w:rPr>
              <w:t>Font weight</w:t>
            </w:r>
            <w:r w:rsidRPr="00F2160B">
              <w:rPr>
                <w:highlight w:val="green"/>
              </w:rPr>
              <w:t xml:space="preserve"> to be bold or not. It should be bold by default.</w:t>
            </w:r>
          </w:p>
          <w:p w14:paraId="59743F0C" w14:textId="77777777" w:rsidR="00596D7A" w:rsidRPr="00F2160B" w:rsidRDefault="00596D7A" w:rsidP="00F454DB">
            <w:pPr>
              <w:pStyle w:val="TableText"/>
              <w:numPr>
                <w:ilvl w:val="0"/>
                <w:numId w:val="279"/>
              </w:numPr>
              <w:rPr>
                <w:highlight w:val="green"/>
              </w:rPr>
            </w:pPr>
            <w:r w:rsidRPr="00F2160B">
              <w:rPr>
                <w:highlight w:val="green"/>
              </w:rPr>
              <w:t xml:space="preserve">Actor should be able to select the </w:t>
            </w:r>
            <w:r w:rsidRPr="00D56715">
              <w:rPr>
                <w:highlight w:val="green"/>
                <w:u w:val="single"/>
              </w:rPr>
              <w:t>Font family</w:t>
            </w:r>
            <w:r w:rsidRPr="00F2160B">
              <w:rPr>
                <w:highlight w:val="green"/>
              </w:rPr>
              <w:t xml:space="preserve"> with 6 available options: Digital, Cursive, Monospace, Serif, Sans-Serif. It should be Serif by default.</w:t>
            </w:r>
          </w:p>
          <w:p w14:paraId="5BA39C9A" w14:textId="77777777" w:rsidR="00596D7A" w:rsidRPr="00F2160B" w:rsidRDefault="00596D7A" w:rsidP="00F454DB">
            <w:pPr>
              <w:pStyle w:val="TableText"/>
              <w:numPr>
                <w:ilvl w:val="0"/>
                <w:numId w:val="279"/>
              </w:numPr>
              <w:rPr>
                <w:highlight w:val="green"/>
              </w:rPr>
            </w:pPr>
            <w:r w:rsidRPr="00F2160B">
              <w:rPr>
                <w:highlight w:val="green"/>
              </w:rPr>
              <w:lastRenderedPageBreak/>
              <w:t xml:space="preserve">Actor should be able to change the </w:t>
            </w:r>
            <w:r w:rsidRPr="00D56715">
              <w:rPr>
                <w:highlight w:val="green"/>
                <w:u w:val="single"/>
              </w:rPr>
              <w:t>Font colour</w:t>
            </w:r>
            <w:r w:rsidRPr="00F2160B">
              <w:rPr>
                <w:highlight w:val="green"/>
              </w:rPr>
              <w:t xml:space="preserve"> of the title by selecting the colour from the palette</w:t>
            </w:r>
          </w:p>
          <w:p w14:paraId="2EBBB9B5" w14:textId="77777777" w:rsidR="00596D7A" w:rsidRPr="00AB052B" w:rsidRDefault="00596D7A" w:rsidP="00F454DB">
            <w:pPr>
              <w:pStyle w:val="TableText"/>
              <w:numPr>
                <w:ilvl w:val="0"/>
                <w:numId w:val="279"/>
              </w:numPr>
              <w:rPr>
                <w:highlight w:val="green"/>
              </w:rPr>
            </w:pPr>
            <w:r w:rsidRPr="00AB052B">
              <w:rPr>
                <w:highlight w:val="green"/>
              </w:rPr>
              <w:t xml:space="preserve">Actor should be able to change the </w:t>
            </w:r>
            <w:r w:rsidRPr="00AB052B">
              <w:rPr>
                <w:highlight w:val="green"/>
                <w:u w:val="single"/>
              </w:rPr>
              <w:t>Background colour</w:t>
            </w:r>
            <w:r w:rsidRPr="00AB052B">
              <w:rPr>
                <w:highlight w:val="green"/>
              </w:rPr>
              <w:t xml:space="preserve"> of the title by selecting the colour from the palette. System should display the background colour as None by default.</w:t>
            </w:r>
          </w:p>
          <w:p w14:paraId="72D00E99" w14:textId="77777777" w:rsidR="00596D7A" w:rsidRPr="00AB052B" w:rsidRDefault="00596D7A" w:rsidP="00F454DB">
            <w:pPr>
              <w:pStyle w:val="TableText"/>
              <w:numPr>
                <w:ilvl w:val="0"/>
                <w:numId w:val="279"/>
              </w:numPr>
              <w:rPr>
                <w:highlight w:val="green"/>
              </w:rPr>
            </w:pPr>
            <w:r w:rsidRPr="00AB052B">
              <w:rPr>
                <w:highlight w:val="green"/>
              </w:rPr>
              <w:t xml:space="preserve">User should be able to select the </w:t>
            </w:r>
            <w:r w:rsidRPr="00AB052B">
              <w:rPr>
                <w:highlight w:val="green"/>
                <w:u w:val="single"/>
              </w:rPr>
              <w:t>Border width</w:t>
            </w:r>
            <w:r w:rsidRPr="00AB052B">
              <w:rPr>
                <w:highlight w:val="green"/>
              </w:rPr>
              <w:t xml:space="preserve"> of title. The actor should be able to either select or manually enter the font size of the title of graph between 0 and 20 </w:t>
            </w:r>
            <w:proofErr w:type="spellStart"/>
            <w:r w:rsidRPr="00AB052B">
              <w:rPr>
                <w:highlight w:val="green"/>
              </w:rPr>
              <w:t>pt</w:t>
            </w:r>
            <w:proofErr w:type="spellEnd"/>
            <w:r w:rsidRPr="00AB052B">
              <w:rPr>
                <w:highlight w:val="green"/>
              </w:rPr>
              <w:t xml:space="preserve"> (points). System should display the width as 0 </w:t>
            </w:r>
            <w:proofErr w:type="spellStart"/>
            <w:r w:rsidRPr="00AB052B">
              <w:rPr>
                <w:highlight w:val="green"/>
              </w:rPr>
              <w:t>pt</w:t>
            </w:r>
            <w:proofErr w:type="spellEnd"/>
            <w:r w:rsidRPr="00AB052B">
              <w:rPr>
                <w:highlight w:val="green"/>
              </w:rPr>
              <w:t xml:space="preserve"> by default.</w:t>
            </w:r>
          </w:p>
          <w:p w14:paraId="32CCE61D" w14:textId="77777777" w:rsidR="00596D7A" w:rsidRPr="00AB052B" w:rsidRDefault="00596D7A" w:rsidP="00F454DB">
            <w:pPr>
              <w:pStyle w:val="TableText"/>
              <w:numPr>
                <w:ilvl w:val="0"/>
                <w:numId w:val="279"/>
              </w:numPr>
              <w:rPr>
                <w:highlight w:val="green"/>
              </w:rPr>
            </w:pPr>
            <w:r w:rsidRPr="00AB052B">
              <w:rPr>
                <w:highlight w:val="green"/>
              </w:rPr>
              <w:t xml:space="preserve">Actor should be able to change the </w:t>
            </w:r>
            <w:r w:rsidRPr="00AB052B">
              <w:rPr>
                <w:highlight w:val="green"/>
                <w:u w:val="single"/>
              </w:rPr>
              <w:t>Border colour</w:t>
            </w:r>
            <w:r w:rsidRPr="00AB052B">
              <w:rPr>
                <w:highlight w:val="green"/>
              </w:rPr>
              <w:t xml:space="preserve"> of the title by selecting the colour from the palette. It should be black (#000000) by default.</w:t>
            </w:r>
          </w:p>
          <w:p w14:paraId="79A4BAFA" w14:textId="77777777" w:rsidR="00596D7A" w:rsidRPr="00AB052B" w:rsidRDefault="00596D7A" w:rsidP="00F454DB">
            <w:pPr>
              <w:pStyle w:val="TableText"/>
              <w:numPr>
                <w:ilvl w:val="0"/>
                <w:numId w:val="279"/>
              </w:numPr>
              <w:rPr>
                <w:highlight w:val="green"/>
              </w:rPr>
            </w:pPr>
            <w:r w:rsidRPr="00AB052B">
              <w:rPr>
                <w:highlight w:val="green"/>
              </w:rPr>
              <w:t xml:space="preserve">User should be able to select the </w:t>
            </w:r>
            <w:r w:rsidRPr="00AB052B">
              <w:rPr>
                <w:highlight w:val="green"/>
                <w:u w:val="single"/>
              </w:rPr>
              <w:t>Padding width</w:t>
            </w:r>
            <w:r w:rsidRPr="00AB052B">
              <w:rPr>
                <w:highlight w:val="green"/>
              </w:rPr>
              <w:t xml:space="preserve"> of title border from the title text. The actor should be able to either select or manually enter the font size of the title of graph between 2 and 20 </w:t>
            </w:r>
            <w:proofErr w:type="spellStart"/>
            <w:r w:rsidRPr="00AB052B">
              <w:rPr>
                <w:highlight w:val="green"/>
              </w:rPr>
              <w:t>pt</w:t>
            </w:r>
            <w:proofErr w:type="spellEnd"/>
            <w:r w:rsidRPr="00AB052B">
              <w:rPr>
                <w:highlight w:val="green"/>
              </w:rPr>
              <w:t xml:space="preserve"> (points). System should display the width as 8 </w:t>
            </w:r>
            <w:proofErr w:type="spellStart"/>
            <w:r w:rsidRPr="00AB052B">
              <w:rPr>
                <w:highlight w:val="green"/>
              </w:rPr>
              <w:t>pt</w:t>
            </w:r>
            <w:proofErr w:type="spellEnd"/>
            <w:r w:rsidRPr="00AB052B">
              <w:rPr>
                <w:highlight w:val="green"/>
              </w:rPr>
              <w:t xml:space="preserve"> by default.</w:t>
            </w:r>
          </w:p>
          <w:p w14:paraId="09E29A7D" w14:textId="77777777" w:rsidR="00A40C0D" w:rsidRPr="007628AC" w:rsidRDefault="00A40C0D" w:rsidP="00A40C0D">
            <w:pPr>
              <w:pStyle w:val="TableText"/>
              <w:ind w:left="1440"/>
              <w:rPr>
                <w:highlight w:val="green"/>
              </w:rPr>
            </w:pPr>
          </w:p>
          <w:p w14:paraId="554D5798" w14:textId="5B828527" w:rsidR="00750192" w:rsidRPr="007628AC" w:rsidRDefault="00750192" w:rsidP="00F454DB">
            <w:pPr>
              <w:pStyle w:val="TableText"/>
              <w:numPr>
                <w:ilvl w:val="2"/>
                <w:numId w:val="275"/>
              </w:numPr>
              <w:rPr>
                <w:highlight w:val="green"/>
              </w:rPr>
            </w:pPr>
            <w:r w:rsidRPr="007628AC">
              <w:rPr>
                <w:highlight w:val="green"/>
              </w:rPr>
              <w:t xml:space="preserve">If actor selects the </w:t>
            </w:r>
            <w:r w:rsidRPr="00EF22E1">
              <w:rPr>
                <w:highlight w:val="green"/>
                <w:u w:val="single"/>
              </w:rPr>
              <w:t>Legend</w:t>
            </w:r>
            <w:r w:rsidRPr="00EF22E1">
              <w:rPr>
                <w:b/>
                <w:bCs/>
                <w:highlight w:val="green"/>
              </w:rPr>
              <w:t xml:space="preserve"> </w:t>
            </w:r>
            <w:r w:rsidRPr="007628AC">
              <w:rPr>
                <w:highlight w:val="green"/>
              </w:rPr>
              <w:t xml:space="preserve">section, system should ask for the following: </w:t>
            </w:r>
          </w:p>
          <w:p w14:paraId="1326462D" w14:textId="77777777" w:rsidR="00750192" w:rsidRPr="007628AC" w:rsidRDefault="00750192" w:rsidP="00F454DB">
            <w:pPr>
              <w:pStyle w:val="TableText"/>
              <w:numPr>
                <w:ilvl w:val="3"/>
                <w:numId w:val="275"/>
              </w:numPr>
              <w:rPr>
                <w:highlight w:val="green"/>
              </w:rPr>
            </w:pPr>
            <w:r w:rsidRPr="00526966">
              <w:rPr>
                <w:highlight w:val="green"/>
                <w:u w:val="single"/>
              </w:rPr>
              <w:t>Show Legends</w:t>
            </w:r>
            <w:r w:rsidRPr="007628AC">
              <w:rPr>
                <w:b/>
                <w:bCs/>
                <w:highlight w:val="green"/>
              </w:rPr>
              <w:t>:</w:t>
            </w:r>
            <w:r w:rsidRPr="007628AC">
              <w:rPr>
                <w:highlight w:val="green"/>
              </w:rPr>
              <w:t xml:space="preserve"> As the actor selects the check box, the legends should be visible in the graph</w:t>
            </w:r>
          </w:p>
          <w:p w14:paraId="3E5EEBAA" w14:textId="7AE3A675" w:rsidR="00F56C79" w:rsidRPr="007628AC" w:rsidRDefault="00F56C79" w:rsidP="00F454DB">
            <w:pPr>
              <w:pStyle w:val="TableText"/>
              <w:numPr>
                <w:ilvl w:val="3"/>
                <w:numId w:val="275"/>
              </w:numPr>
              <w:rPr>
                <w:highlight w:val="green"/>
              </w:rPr>
            </w:pPr>
            <w:r w:rsidRPr="00526966">
              <w:rPr>
                <w:highlight w:val="green"/>
                <w:u w:val="single"/>
              </w:rPr>
              <w:t>Position</w:t>
            </w:r>
            <w:r w:rsidRPr="007628AC">
              <w:rPr>
                <w:b/>
                <w:bCs/>
                <w:highlight w:val="green"/>
              </w:rPr>
              <w:t>:</w:t>
            </w:r>
            <w:r w:rsidRPr="007628AC">
              <w:rPr>
                <w:highlight w:val="green"/>
              </w:rPr>
              <w:t xml:space="preserve"> The actor should be able to select the position of the legends from the dropdown values. In the drop down, the actor should be able to see the 8 different values i.e. Top, Bottom, Left, Right, Top </w:t>
            </w:r>
            <w:proofErr w:type="spellStart"/>
            <w:r w:rsidRPr="007628AC">
              <w:rPr>
                <w:highlight w:val="green"/>
              </w:rPr>
              <w:t>Center</w:t>
            </w:r>
            <w:proofErr w:type="spellEnd"/>
            <w:r w:rsidRPr="007628AC">
              <w:rPr>
                <w:highlight w:val="green"/>
              </w:rPr>
              <w:t xml:space="preserve">, Bottom </w:t>
            </w:r>
            <w:proofErr w:type="spellStart"/>
            <w:r w:rsidRPr="007628AC">
              <w:rPr>
                <w:highlight w:val="green"/>
              </w:rPr>
              <w:t>Center</w:t>
            </w:r>
            <w:proofErr w:type="spellEnd"/>
            <w:r w:rsidRPr="007628AC">
              <w:rPr>
                <w:highlight w:val="green"/>
              </w:rPr>
              <w:t xml:space="preserve">, Left </w:t>
            </w:r>
            <w:proofErr w:type="spellStart"/>
            <w:r w:rsidRPr="007628AC">
              <w:rPr>
                <w:highlight w:val="green"/>
              </w:rPr>
              <w:t>Center</w:t>
            </w:r>
            <w:proofErr w:type="spellEnd"/>
            <w:r w:rsidRPr="007628AC">
              <w:rPr>
                <w:highlight w:val="green"/>
              </w:rPr>
              <w:t xml:space="preserve"> and Right </w:t>
            </w:r>
            <w:proofErr w:type="spellStart"/>
            <w:r w:rsidRPr="007628AC">
              <w:rPr>
                <w:highlight w:val="green"/>
              </w:rPr>
              <w:t>Center</w:t>
            </w:r>
            <w:proofErr w:type="spellEnd"/>
            <w:r w:rsidRPr="007628AC">
              <w:rPr>
                <w:highlight w:val="green"/>
              </w:rPr>
              <w:t>. Top should be selected by default.</w:t>
            </w:r>
          </w:p>
          <w:p w14:paraId="5A839EE4" w14:textId="62B5725D" w:rsidR="00750192" w:rsidRPr="00526966" w:rsidRDefault="00750192" w:rsidP="00F454DB">
            <w:pPr>
              <w:pStyle w:val="TableText"/>
              <w:numPr>
                <w:ilvl w:val="3"/>
                <w:numId w:val="275"/>
              </w:numPr>
              <w:rPr>
                <w:highlight w:val="green"/>
              </w:rPr>
            </w:pPr>
            <w:r w:rsidRPr="007628AC">
              <w:rPr>
                <w:highlight w:val="green"/>
              </w:rPr>
              <w:t xml:space="preserve">Drop down to select the </w:t>
            </w:r>
            <w:r w:rsidR="00526966">
              <w:rPr>
                <w:highlight w:val="green"/>
                <w:u w:val="single"/>
              </w:rPr>
              <w:t>F</w:t>
            </w:r>
            <w:r w:rsidRPr="00526966">
              <w:rPr>
                <w:highlight w:val="green"/>
                <w:u w:val="single"/>
              </w:rPr>
              <w:t>ont size</w:t>
            </w:r>
            <w:r w:rsidRPr="007628AC">
              <w:rPr>
                <w:highlight w:val="green"/>
              </w:rPr>
              <w:t xml:space="preserve"> of the font. The actor should be able to select the font size of the legend of graph</w:t>
            </w:r>
            <w:r w:rsidR="00B2149F" w:rsidRPr="007628AC">
              <w:rPr>
                <w:highlight w:val="green"/>
              </w:rPr>
              <w:t xml:space="preserve">. System should display the Font Size as </w:t>
            </w:r>
            <w:r w:rsidR="00B2149F" w:rsidRPr="00526966">
              <w:rPr>
                <w:highlight w:val="green"/>
              </w:rPr>
              <w:t>12 by default (when bar chart is selected for the first time in the Visual Properties Pane).</w:t>
            </w:r>
          </w:p>
          <w:p w14:paraId="06736B45" w14:textId="72C3625F" w:rsidR="00F56C79" w:rsidRPr="00526966" w:rsidRDefault="00F56C79" w:rsidP="00F454DB">
            <w:pPr>
              <w:pStyle w:val="TableText"/>
              <w:numPr>
                <w:ilvl w:val="3"/>
                <w:numId w:val="275"/>
              </w:numPr>
              <w:rPr>
                <w:highlight w:val="green"/>
              </w:rPr>
            </w:pPr>
            <w:r w:rsidRPr="00526966">
              <w:rPr>
                <w:highlight w:val="green"/>
              </w:rPr>
              <w:t xml:space="preserve">Actor should be able to select the </w:t>
            </w:r>
            <w:r w:rsidR="00526966" w:rsidRPr="00526966">
              <w:rPr>
                <w:highlight w:val="green"/>
                <w:u w:val="single"/>
              </w:rPr>
              <w:t>F</w:t>
            </w:r>
            <w:r w:rsidRPr="00526966">
              <w:rPr>
                <w:highlight w:val="green"/>
                <w:u w:val="single"/>
              </w:rPr>
              <w:t>ont style</w:t>
            </w:r>
            <w:r w:rsidRPr="00526966">
              <w:rPr>
                <w:highlight w:val="green"/>
              </w:rPr>
              <w:t xml:space="preserve"> from the drop down. 3 possible values should be in the drop down as Normal, Italic, Oblique. It should be Normal by default.</w:t>
            </w:r>
          </w:p>
          <w:p w14:paraId="14E6F2C3" w14:textId="73F40779" w:rsidR="00F56C79" w:rsidRPr="00526966" w:rsidRDefault="00F56C79" w:rsidP="00F454DB">
            <w:pPr>
              <w:pStyle w:val="TableText"/>
              <w:numPr>
                <w:ilvl w:val="3"/>
                <w:numId w:val="275"/>
              </w:numPr>
              <w:rPr>
                <w:highlight w:val="green"/>
              </w:rPr>
            </w:pPr>
            <w:r w:rsidRPr="00526966">
              <w:rPr>
                <w:highlight w:val="green"/>
              </w:rPr>
              <w:t xml:space="preserve">Actor should be able to select the </w:t>
            </w:r>
            <w:r w:rsidRPr="00526966">
              <w:rPr>
                <w:highlight w:val="green"/>
                <w:u w:val="single"/>
              </w:rPr>
              <w:t xml:space="preserve">Font </w:t>
            </w:r>
            <w:r w:rsidR="00526966">
              <w:rPr>
                <w:highlight w:val="green"/>
                <w:u w:val="single"/>
              </w:rPr>
              <w:t>f</w:t>
            </w:r>
            <w:r w:rsidRPr="00526966">
              <w:rPr>
                <w:highlight w:val="green"/>
                <w:u w:val="single"/>
              </w:rPr>
              <w:t>amily</w:t>
            </w:r>
            <w:r w:rsidRPr="00526966">
              <w:rPr>
                <w:highlight w:val="green"/>
              </w:rPr>
              <w:t xml:space="preserve"> with 6 available options: Digital, Cursive, Monospace, Serif, and Sans-Serif. It should be Serif by default.</w:t>
            </w:r>
          </w:p>
          <w:p w14:paraId="7AFBDB42" w14:textId="010D7167" w:rsidR="00F56C79" w:rsidRPr="00526966" w:rsidRDefault="00F56C79" w:rsidP="00F454DB">
            <w:pPr>
              <w:pStyle w:val="TableText"/>
              <w:numPr>
                <w:ilvl w:val="3"/>
                <w:numId w:val="275"/>
              </w:numPr>
              <w:rPr>
                <w:highlight w:val="green"/>
              </w:rPr>
            </w:pPr>
            <w:r w:rsidRPr="00526966">
              <w:rPr>
                <w:highlight w:val="green"/>
              </w:rPr>
              <w:lastRenderedPageBreak/>
              <w:t xml:space="preserve">Actor should be able to select the </w:t>
            </w:r>
            <w:r w:rsidRPr="00526966">
              <w:rPr>
                <w:highlight w:val="green"/>
                <w:u w:val="single"/>
              </w:rPr>
              <w:t xml:space="preserve">Font </w:t>
            </w:r>
            <w:r w:rsidR="00526966" w:rsidRPr="00526966">
              <w:rPr>
                <w:highlight w:val="green"/>
                <w:u w:val="single"/>
              </w:rPr>
              <w:t>w</w:t>
            </w:r>
            <w:r w:rsidRPr="00526966">
              <w:rPr>
                <w:highlight w:val="green"/>
                <w:u w:val="single"/>
              </w:rPr>
              <w:t>eight</w:t>
            </w:r>
            <w:r w:rsidRPr="00526966">
              <w:rPr>
                <w:highlight w:val="green"/>
              </w:rPr>
              <w:t xml:space="preserve"> to be bold or not. It should be bold by default.</w:t>
            </w:r>
          </w:p>
          <w:p w14:paraId="2B176A90" w14:textId="2EFE466B" w:rsidR="00750192" w:rsidRPr="00526966" w:rsidRDefault="00750192" w:rsidP="00F454DB">
            <w:pPr>
              <w:pStyle w:val="TableText"/>
              <w:numPr>
                <w:ilvl w:val="3"/>
                <w:numId w:val="275"/>
              </w:numPr>
              <w:rPr>
                <w:highlight w:val="green"/>
              </w:rPr>
            </w:pPr>
            <w:r w:rsidRPr="00526966">
              <w:rPr>
                <w:highlight w:val="green"/>
              </w:rPr>
              <w:t xml:space="preserve">Actor should be able to change the </w:t>
            </w:r>
            <w:r w:rsidR="00526966">
              <w:rPr>
                <w:highlight w:val="green"/>
                <w:u w:val="single"/>
              </w:rPr>
              <w:t>F</w:t>
            </w:r>
            <w:r w:rsidRPr="00526966">
              <w:rPr>
                <w:highlight w:val="green"/>
                <w:u w:val="single"/>
              </w:rPr>
              <w:t>ont colour</w:t>
            </w:r>
            <w:r w:rsidRPr="00526966">
              <w:rPr>
                <w:highlight w:val="green"/>
              </w:rPr>
              <w:t xml:space="preserve"> of the legend by selecting the colour from the palette</w:t>
            </w:r>
          </w:p>
          <w:p w14:paraId="3C5FEC41" w14:textId="4E07E190" w:rsidR="00750192" w:rsidRPr="00526966" w:rsidRDefault="00750192" w:rsidP="00F454DB">
            <w:pPr>
              <w:pStyle w:val="TableText"/>
              <w:numPr>
                <w:ilvl w:val="3"/>
                <w:numId w:val="275"/>
              </w:numPr>
              <w:rPr>
                <w:highlight w:val="green"/>
              </w:rPr>
            </w:pPr>
            <w:r w:rsidRPr="00526966">
              <w:rPr>
                <w:highlight w:val="green"/>
              </w:rPr>
              <w:t xml:space="preserve">User should be able to select the width of the </w:t>
            </w:r>
            <w:r w:rsidR="00DF5A5C" w:rsidRPr="00DF5A5C">
              <w:rPr>
                <w:highlight w:val="green"/>
                <w:u w:val="single"/>
              </w:rPr>
              <w:t xml:space="preserve">Legend </w:t>
            </w:r>
            <w:r w:rsidRPr="00DF5A5C">
              <w:rPr>
                <w:highlight w:val="green"/>
                <w:u w:val="single"/>
              </w:rPr>
              <w:t>b</w:t>
            </w:r>
            <w:r w:rsidRPr="00526966">
              <w:rPr>
                <w:highlight w:val="green"/>
                <w:u w:val="single"/>
              </w:rPr>
              <w:t>order</w:t>
            </w:r>
            <w:r w:rsidR="0074232A">
              <w:rPr>
                <w:highlight w:val="green"/>
              </w:rPr>
              <w:t>.</w:t>
            </w:r>
          </w:p>
          <w:p w14:paraId="46F76091" w14:textId="0879C00C" w:rsidR="00750192" w:rsidRPr="00526966" w:rsidRDefault="00750192" w:rsidP="00F454DB">
            <w:pPr>
              <w:pStyle w:val="TableText"/>
              <w:numPr>
                <w:ilvl w:val="3"/>
                <w:numId w:val="275"/>
              </w:numPr>
              <w:rPr>
                <w:highlight w:val="green"/>
              </w:rPr>
            </w:pPr>
            <w:r w:rsidRPr="00526966">
              <w:rPr>
                <w:highlight w:val="green"/>
              </w:rPr>
              <w:t xml:space="preserve">Actor should be able to change the </w:t>
            </w:r>
            <w:r w:rsidRPr="00526966">
              <w:rPr>
                <w:highlight w:val="green"/>
                <w:u w:val="single"/>
              </w:rPr>
              <w:t xml:space="preserve">Border </w:t>
            </w:r>
            <w:r w:rsidR="004528BE">
              <w:rPr>
                <w:highlight w:val="green"/>
                <w:u w:val="single"/>
              </w:rPr>
              <w:t>c</w:t>
            </w:r>
            <w:r w:rsidRPr="00526966">
              <w:rPr>
                <w:highlight w:val="green"/>
                <w:u w:val="single"/>
              </w:rPr>
              <w:t>olour</w:t>
            </w:r>
            <w:r w:rsidRPr="00526966">
              <w:rPr>
                <w:highlight w:val="green"/>
              </w:rPr>
              <w:t xml:space="preserve"> of the legend by selecting the colour from the palette</w:t>
            </w:r>
            <w:r w:rsidR="002C34DF">
              <w:rPr>
                <w:highlight w:val="green"/>
              </w:rPr>
              <w:t>.</w:t>
            </w:r>
          </w:p>
          <w:p w14:paraId="1B40642F" w14:textId="77777777" w:rsidR="00750192" w:rsidRPr="00526966" w:rsidRDefault="00750192" w:rsidP="00F454DB">
            <w:pPr>
              <w:pStyle w:val="TableText"/>
              <w:numPr>
                <w:ilvl w:val="3"/>
                <w:numId w:val="275"/>
              </w:numPr>
              <w:rPr>
                <w:highlight w:val="green"/>
              </w:rPr>
            </w:pPr>
            <w:r w:rsidRPr="00526966">
              <w:rPr>
                <w:highlight w:val="green"/>
              </w:rPr>
              <w:t xml:space="preserve">Actor should be able to change the </w:t>
            </w:r>
            <w:r w:rsidRPr="00526966">
              <w:rPr>
                <w:highlight w:val="green"/>
                <w:u w:val="single"/>
              </w:rPr>
              <w:t>Background colour</w:t>
            </w:r>
            <w:r w:rsidRPr="00526966">
              <w:rPr>
                <w:highlight w:val="green"/>
              </w:rPr>
              <w:t xml:space="preserve"> of the legend by selecting the colour from the palette</w:t>
            </w:r>
            <w:r w:rsidR="00B2149F" w:rsidRPr="00526966">
              <w:rPr>
                <w:highlight w:val="green"/>
              </w:rPr>
              <w:t>. System should display the Background Colour as None by default (when bar chart is selected for the first time in the Visual Properties Pane).</w:t>
            </w:r>
          </w:p>
          <w:p w14:paraId="105019D2" w14:textId="77777777" w:rsidR="00F56C79" w:rsidRPr="007628AC" w:rsidRDefault="00F56C79" w:rsidP="00F454DB">
            <w:pPr>
              <w:pStyle w:val="TableText"/>
              <w:numPr>
                <w:ilvl w:val="3"/>
                <w:numId w:val="275"/>
              </w:numPr>
              <w:rPr>
                <w:highlight w:val="green"/>
              </w:rPr>
            </w:pPr>
            <w:r w:rsidRPr="00526966">
              <w:rPr>
                <w:highlight w:val="green"/>
              </w:rPr>
              <w:t>The actor should be able to add/edit the title of the legend. The Check box should be visible for showing the title of legend, If the actor selects the check box, then the title should get displayed in the graph and below mentioned options</w:t>
            </w:r>
            <w:r w:rsidRPr="007628AC">
              <w:rPr>
                <w:highlight w:val="green"/>
              </w:rPr>
              <w:t xml:space="preserve"> should be displayed. </w:t>
            </w:r>
          </w:p>
          <w:p w14:paraId="4057523B" w14:textId="77777777" w:rsidR="00822006" w:rsidRPr="00F2160B" w:rsidRDefault="00822006" w:rsidP="00F454DB">
            <w:pPr>
              <w:pStyle w:val="TableText"/>
              <w:numPr>
                <w:ilvl w:val="0"/>
                <w:numId w:val="280"/>
              </w:numPr>
              <w:rPr>
                <w:highlight w:val="green"/>
              </w:rPr>
            </w:pPr>
            <w:r w:rsidRPr="00F2160B">
              <w:rPr>
                <w:highlight w:val="green"/>
              </w:rPr>
              <w:t xml:space="preserve">Title should be invisible </w:t>
            </w:r>
            <w:r>
              <w:rPr>
                <w:highlight w:val="green"/>
              </w:rPr>
              <w:t xml:space="preserve">if </w:t>
            </w:r>
            <w:r w:rsidRPr="00F2160B">
              <w:rPr>
                <w:highlight w:val="green"/>
              </w:rPr>
              <w:t xml:space="preserve">the check box </w:t>
            </w:r>
            <w:r>
              <w:rPr>
                <w:highlight w:val="green"/>
              </w:rPr>
              <w:t xml:space="preserve">is </w:t>
            </w:r>
            <w:r w:rsidRPr="00F2160B">
              <w:rPr>
                <w:highlight w:val="green"/>
              </w:rPr>
              <w:t>unselect</w:t>
            </w:r>
            <w:r>
              <w:rPr>
                <w:highlight w:val="green"/>
              </w:rPr>
              <w:t>ed</w:t>
            </w:r>
            <w:r w:rsidRPr="00F2160B">
              <w:rPr>
                <w:highlight w:val="green"/>
              </w:rPr>
              <w:t>. System should display the Text field as blank by default.</w:t>
            </w:r>
          </w:p>
          <w:p w14:paraId="70FA6A1D" w14:textId="77777777" w:rsidR="00822006" w:rsidRPr="00F2160B" w:rsidRDefault="00822006" w:rsidP="00F454DB">
            <w:pPr>
              <w:pStyle w:val="TableText"/>
              <w:numPr>
                <w:ilvl w:val="0"/>
                <w:numId w:val="280"/>
              </w:numPr>
              <w:rPr>
                <w:highlight w:val="green"/>
              </w:rPr>
            </w:pPr>
            <w:r w:rsidRPr="00F2160B">
              <w:rPr>
                <w:highlight w:val="green"/>
              </w:rPr>
              <w:t xml:space="preserve">Field to enter the </w:t>
            </w:r>
            <w:r>
              <w:rPr>
                <w:highlight w:val="green"/>
                <w:u w:val="single"/>
              </w:rPr>
              <w:t>T</w:t>
            </w:r>
            <w:r w:rsidRPr="00F2160B">
              <w:rPr>
                <w:highlight w:val="green"/>
                <w:u w:val="single"/>
              </w:rPr>
              <w:t>itle text</w:t>
            </w:r>
            <w:r>
              <w:rPr>
                <w:highlight w:val="green"/>
              </w:rPr>
              <w:t xml:space="preserve"> </w:t>
            </w:r>
            <w:r w:rsidRPr="00F2160B">
              <w:rPr>
                <w:highlight w:val="green"/>
              </w:rPr>
              <w:t>of the graph. System should provide options to the actor to create a dynamically generated title using all fields of the dataset along with standard HTML formatting.</w:t>
            </w:r>
          </w:p>
          <w:p w14:paraId="51C5BBB7" w14:textId="77777777" w:rsidR="00822006" w:rsidRPr="00F2160B" w:rsidRDefault="00822006" w:rsidP="00F454DB">
            <w:pPr>
              <w:pStyle w:val="TableText"/>
              <w:numPr>
                <w:ilvl w:val="0"/>
                <w:numId w:val="280"/>
              </w:numPr>
              <w:rPr>
                <w:highlight w:val="green"/>
              </w:rPr>
            </w:pPr>
            <w:r w:rsidRPr="008A376F">
              <w:rPr>
                <w:highlight w:val="green"/>
                <w:u w:val="single"/>
              </w:rPr>
              <w:t>Title Alignment</w:t>
            </w:r>
            <w:r w:rsidRPr="00F2160B">
              <w:rPr>
                <w:highlight w:val="green"/>
              </w:rPr>
              <w:t>: Whether the title to be displayed with be at left, centre, right.</w:t>
            </w:r>
          </w:p>
          <w:p w14:paraId="29BF4BF3" w14:textId="77777777" w:rsidR="00822006" w:rsidRPr="00F2160B" w:rsidRDefault="00822006" w:rsidP="00F454DB">
            <w:pPr>
              <w:pStyle w:val="TableText"/>
              <w:numPr>
                <w:ilvl w:val="0"/>
                <w:numId w:val="280"/>
              </w:numPr>
              <w:rPr>
                <w:highlight w:val="green"/>
              </w:rPr>
            </w:pPr>
            <w:r w:rsidRPr="00F2160B">
              <w:rPr>
                <w:highlight w:val="green"/>
              </w:rPr>
              <w:t xml:space="preserve">Drop down to select the </w:t>
            </w:r>
            <w:r w:rsidRPr="008A376F">
              <w:rPr>
                <w:highlight w:val="green"/>
                <w:u w:val="single"/>
              </w:rPr>
              <w:t>Font size</w:t>
            </w:r>
            <w:r w:rsidRPr="00F2160B">
              <w:rPr>
                <w:highlight w:val="green"/>
              </w:rPr>
              <w:t xml:space="preserve"> of the font. The actor should be able to either select or manually enter the font size of the title of graph between 6 and 72 </w:t>
            </w:r>
            <w:proofErr w:type="spellStart"/>
            <w:r w:rsidRPr="00F2160B">
              <w:rPr>
                <w:highlight w:val="green"/>
              </w:rPr>
              <w:t>pt</w:t>
            </w:r>
            <w:proofErr w:type="spellEnd"/>
            <w:r w:rsidRPr="00F2160B">
              <w:rPr>
                <w:highlight w:val="green"/>
              </w:rPr>
              <w:t xml:space="preserve"> (points). System should display the Font Size as 12 </w:t>
            </w:r>
            <w:proofErr w:type="spellStart"/>
            <w:r w:rsidRPr="00F2160B">
              <w:rPr>
                <w:highlight w:val="green"/>
              </w:rPr>
              <w:t>pt</w:t>
            </w:r>
            <w:proofErr w:type="spellEnd"/>
            <w:r w:rsidRPr="00F2160B">
              <w:rPr>
                <w:highlight w:val="green"/>
              </w:rPr>
              <w:t xml:space="preserve"> by default (when bar chart is selected for the first time in the Visual Properties Pane).</w:t>
            </w:r>
          </w:p>
          <w:p w14:paraId="2AD17568" w14:textId="77777777" w:rsidR="00822006" w:rsidRPr="00F2160B" w:rsidRDefault="00822006" w:rsidP="00F454DB">
            <w:pPr>
              <w:pStyle w:val="TableText"/>
              <w:numPr>
                <w:ilvl w:val="0"/>
                <w:numId w:val="280"/>
              </w:numPr>
              <w:rPr>
                <w:highlight w:val="green"/>
              </w:rPr>
            </w:pPr>
            <w:r w:rsidRPr="00F2160B">
              <w:rPr>
                <w:highlight w:val="green"/>
              </w:rPr>
              <w:t xml:space="preserve">Actor should be able to select the </w:t>
            </w:r>
            <w:r w:rsidRPr="008A376F">
              <w:rPr>
                <w:highlight w:val="green"/>
                <w:u w:val="single"/>
              </w:rPr>
              <w:t>Font style</w:t>
            </w:r>
            <w:r w:rsidRPr="00F2160B">
              <w:rPr>
                <w:highlight w:val="green"/>
              </w:rPr>
              <w:t xml:space="preserve"> from the drop down. 3 possible values should be in the drop down as Normal, Italic, Oblique. It should be Normal by default.</w:t>
            </w:r>
          </w:p>
          <w:p w14:paraId="4091DF3D" w14:textId="77777777" w:rsidR="00822006" w:rsidRPr="00F2160B" w:rsidRDefault="00822006" w:rsidP="00F454DB">
            <w:pPr>
              <w:pStyle w:val="TableText"/>
              <w:numPr>
                <w:ilvl w:val="0"/>
                <w:numId w:val="280"/>
              </w:numPr>
              <w:rPr>
                <w:highlight w:val="green"/>
              </w:rPr>
            </w:pPr>
            <w:r w:rsidRPr="00F2160B">
              <w:rPr>
                <w:highlight w:val="green"/>
              </w:rPr>
              <w:t xml:space="preserve">Actor should be able to select the </w:t>
            </w:r>
            <w:r w:rsidRPr="008A376F">
              <w:rPr>
                <w:highlight w:val="green"/>
                <w:u w:val="single"/>
              </w:rPr>
              <w:t>Font weight</w:t>
            </w:r>
            <w:r w:rsidRPr="00F2160B">
              <w:rPr>
                <w:highlight w:val="green"/>
              </w:rPr>
              <w:t xml:space="preserve"> to be bold or not. It should be bold by default.</w:t>
            </w:r>
          </w:p>
          <w:p w14:paraId="372DF370" w14:textId="77777777" w:rsidR="00822006" w:rsidRPr="00F2160B" w:rsidRDefault="00822006" w:rsidP="00F454DB">
            <w:pPr>
              <w:pStyle w:val="TableText"/>
              <w:numPr>
                <w:ilvl w:val="0"/>
                <w:numId w:val="280"/>
              </w:numPr>
              <w:rPr>
                <w:highlight w:val="green"/>
              </w:rPr>
            </w:pPr>
            <w:r w:rsidRPr="00F2160B">
              <w:rPr>
                <w:highlight w:val="green"/>
              </w:rPr>
              <w:t xml:space="preserve">Actor should be able to select the </w:t>
            </w:r>
            <w:r w:rsidRPr="00D56715">
              <w:rPr>
                <w:highlight w:val="green"/>
                <w:u w:val="single"/>
              </w:rPr>
              <w:t>Font family</w:t>
            </w:r>
            <w:r w:rsidRPr="00F2160B">
              <w:rPr>
                <w:highlight w:val="green"/>
              </w:rPr>
              <w:t xml:space="preserve"> with 6 available options: Digital, Cursive, Monospace, Serif, Sans-Serif. It should be Serif by default.</w:t>
            </w:r>
          </w:p>
          <w:p w14:paraId="78E0E614" w14:textId="77777777" w:rsidR="00822006" w:rsidRPr="00F2160B" w:rsidRDefault="00822006" w:rsidP="00F454DB">
            <w:pPr>
              <w:pStyle w:val="TableText"/>
              <w:numPr>
                <w:ilvl w:val="0"/>
                <w:numId w:val="280"/>
              </w:numPr>
              <w:rPr>
                <w:highlight w:val="green"/>
              </w:rPr>
            </w:pPr>
            <w:r w:rsidRPr="00F2160B">
              <w:rPr>
                <w:highlight w:val="green"/>
              </w:rPr>
              <w:lastRenderedPageBreak/>
              <w:t xml:space="preserve">Actor should be able to change the </w:t>
            </w:r>
            <w:r w:rsidRPr="00D56715">
              <w:rPr>
                <w:highlight w:val="green"/>
                <w:u w:val="single"/>
              </w:rPr>
              <w:t>Font colour</w:t>
            </w:r>
            <w:r w:rsidRPr="00F2160B">
              <w:rPr>
                <w:highlight w:val="green"/>
              </w:rPr>
              <w:t xml:space="preserve"> of the title by selecting the colour from the palette</w:t>
            </w:r>
          </w:p>
          <w:p w14:paraId="005B4925" w14:textId="77777777" w:rsidR="00F56C79" w:rsidRPr="007628AC" w:rsidRDefault="00F56C79" w:rsidP="00F56C79">
            <w:pPr>
              <w:pStyle w:val="TableText"/>
              <w:rPr>
                <w:highlight w:val="green"/>
              </w:rPr>
            </w:pPr>
          </w:p>
          <w:p w14:paraId="4911AFE9" w14:textId="77777777" w:rsidR="00750192" w:rsidRPr="007628AC" w:rsidRDefault="00750192"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GRID </w:t>
            </w:r>
            <w:r w:rsidRPr="007628AC">
              <w:rPr>
                <w:highlight w:val="green"/>
              </w:rPr>
              <w:t xml:space="preserve">section to update the Axis, system should ask for the following: </w:t>
            </w:r>
          </w:p>
          <w:p w14:paraId="46966293" w14:textId="77777777" w:rsidR="00750192" w:rsidRPr="007628AC" w:rsidRDefault="00750192" w:rsidP="00F454DB">
            <w:pPr>
              <w:pStyle w:val="TableText"/>
              <w:numPr>
                <w:ilvl w:val="2"/>
                <w:numId w:val="249"/>
              </w:numPr>
              <w:rPr>
                <w:strike/>
                <w:highlight w:val="green"/>
              </w:rPr>
            </w:pPr>
            <w:r w:rsidRPr="007628AC">
              <w:rPr>
                <w:b/>
                <w:bCs/>
                <w:strike/>
                <w:highlight w:val="green"/>
              </w:rPr>
              <w:t>Contains Labels:</w:t>
            </w:r>
            <w:r w:rsidRPr="007628AC">
              <w:rPr>
                <w:strike/>
                <w:highlight w:val="green"/>
              </w:rPr>
              <w:t xml:space="preserve"> As the actor selects the check box, the </w:t>
            </w:r>
            <w:r w:rsidR="00426A34" w:rsidRPr="007628AC">
              <w:rPr>
                <w:strike/>
                <w:highlight w:val="green"/>
              </w:rPr>
              <w:t xml:space="preserve">labels should be </w:t>
            </w:r>
            <w:r w:rsidRPr="007628AC">
              <w:rPr>
                <w:strike/>
                <w:highlight w:val="green"/>
              </w:rPr>
              <w:t>visible in the graph</w:t>
            </w:r>
          </w:p>
          <w:p w14:paraId="12507CF8" w14:textId="77777777" w:rsidR="00750192" w:rsidRPr="007628AC" w:rsidRDefault="00426A34" w:rsidP="00F454DB">
            <w:pPr>
              <w:pStyle w:val="TableText"/>
              <w:numPr>
                <w:ilvl w:val="2"/>
                <w:numId w:val="249"/>
              </w:numPr>
              <w:rPr>
                <w:strike/>
                <w:highlight w:val="green"/>
              </w:rPr>
            </w:pPr>
            <w:r w:rsidRPr="007628AC">
              <w:rPr>
                <w:b/>
                <w:bCs/>
                <w:strike/>
                <w:highlight w:val="green"/>
              </w:rPr>
              <w:t>Height:</w:t>
            </w:r>
            <w:r w:rsidRPr="007628AC">
              <w:rPr>
                <w:strike/>
                <w:highlight w:val="green"/>
              </w:rPr>
              <w:t xml:space="preserve"> The Actor should be able to adjust the height of the graph with in the grid.</w:t>
            </w:r>
          </w:p>
          <w:p w14:paraId="34D6E839" w14:textId="77777777" w:rsidR="00426A34" w:rsidRPr="007628AC" w:rsidRDefault="00426A34" w:rsidP="00F454DB">
            <w:pPr>
              <w:pStyle w:val="TableText"/>
              <w:numPr>
                <w:ilvl w:val="2"/>
                <w:numId w:val="249"/>
              </w:numPr>
              <w:rPr>
                <w:strike/>
                <w:highlight w:val="green"/>
              </w:rPr>
            </w:pPr>
            <w:r w:rsidRPr="007628AC">
              <w:rPr>
                <w:b/>
                <w:bCs/>
                <w:strike/>
                <w:highlight w:val="green"/>
              </w:rPr>
              <w:t>Width:</w:t>
            </w:r>
            <w:r w:rsidRPr="007628AC">
              <w:rPr>
                <w:strike/>
                <w:highlight w:val="green"/>
              </w:rPr>
              <w:t xml:space="preserve"> The Actor should be able to adjust the width of the graph with in the grid.</w:t>
            </w:r>
          </w:p>
          <w:p w14:paraId="33979A0A" w14:textId="77777777" w:rsidR="00426A34" w:rsidRPr="007628AC" w:rsidRDefault="00426A34" w:rsidP="00F454DB">
            <w:pPr>
              <w:pStyle w:val="TableText"/>
              <w:numPr>
                <w:ilvl w:val="2"/>
                <w:numId w:val="249"/>
              </w:numPr>
              <w:rPr>
                <w:strike/>
                <w:highlight w:val="green"/>
              </w:rPr>
            </w:pPr>
            <w:r w:rsidRPr="007628AC">
              <w:rPr>
                <w:b/>
                <w:bCs/>
                <w:strike/>
                <w:highlight w:val="green"/>
              </w:rPr>
              <w:t>Top:</w:t>
            </w:r>
            <w:r w:rsidRPr="007628AC">
              <w:rPr>
                <w:strike/>
                <w:highlight w:val="green"/>
              </w:rPr>
              <w:t xml:space="preserve"> The Actor should be able to adjust the Top of the graph with in the grid</w:t>
            </w:r>
          </w:p>
          <w:p w14:paraId="59FD4879" w14:textId="77777777" w:rsidR="00426A34" w:rsidRPr="007628AC" w:rsidRDefault="00426A34" w:rsidP="00F454DB">
            <w:pPr>
              <w:pStyle w:val="TableText"/>
              <w:numPr>
                <w:ilvl w:val="2"/>
                <w:numId w:val="249"/>
              </w:numPr>
              <w:rPr>
                <w:strike/>
                <w:highlight w:val="green"/>
              </w:rPr>
            </w:pPr>
            <w:r w:rsidRPr="007628AC">
              <w:rPr>
                <w:b/>
                <w:bCs/>
                <w:strike/>
                <w:highlight w:val="green"/>
              </w:rPr>
              <w:t>Bottom:</w:t>
            </w:r>
            <w:r w:rsidRPr="007628AC">
              <w:rPr>
                <w:strike/>
                <w:highlight w:val="green"/>
              </w:rPr>
              <w:t xml:space="preserve"> The Actor should be able to adjust the bottom of the graph with in the grid</w:t>
            </w:r>
          </w:p>
          <w:p w14:paraId="64D237CD" w14:textId="77777777" w:rsidR="00426A34" w:rsidRPr="007628AC" w:rsidRDefault="00426A34" w:rsidP="00F454DB">
            <w:pPr>
              <w:pStyle w:val="TableText"/>
              <w:numPr>
                <w:ilvl w:val="2"/>
                <w:numId w:val="249"/>
              </w:numPr>
              <w:rPr>
                <w:strike/>
                <w:highlight w:val="green"/>
              </w:rPr>
            </w:pPr>
            <w:r w:rsidRPr="007628AC">
              <w:rPr>
                <w:b/>
                <w:bCs/>
                <w:strike/>
                <w:highlight w:val="green"/>
              </w:rPr>
              <w:t>Left:</w:t>
            </w:r>
            <w:r w:rsidRPr="007628AC">
              <w:rPr>
                <w:strike/>
                <w:highlight w:val="green"/>
              </w:rPr>
              <w:t xml:space="preserve"> The Actor should be able to adjust the left alignment of the graph with in the grid</w:t>
            </w:r>
          </w:p>
          <w:p w14:paraId="6FB39840" w14:textId="77777777" w:rsidR="00426A34" w:rsidRPr="007628AC" w:rsidRDefault="00426A34" w:rsidP="00F454DB">
            <w:pPr>
              <w:pStyle w:val="TableText"/>
              <w:numPr>
                <w:ilvl w:val="2"/>
                <w:numId w:val="249"/>
              </w:numPr>
              <w:rPr>
                <w:strike/>
                <w:highlight w:val="green"/>
              </w:rPr>
            </w:pPr>
            <w:r w:rsidRPr="007628AC">
              <w:rPr>
                <w:b/>
                <w:bCs/>
                <w:strike/>
                <w:highlight w:val="green"/>
              </w:rPr>
              <w:t>Right:</w:t>
            </w:r>
            <w:r w:rsidRPr="007628AC">
              <w:rPr>
                <w:strike/>
                <w:highlight w:val="green"/>
              </w:rPr>
              <w:t xml:space="preserve"> The Actor should be able to adjust the right alignment of the graph with in the grid</w:t>
            </w:r>
          </w:p>
          <w:p w14:paraId="57E4B4DA" w14:textId="77777777" w:rsidR="00426A34" w:rsidRPr="007628AC" w:rsidRDefault="00426A34"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grid by changing the colour of grid</w:t>
            </w:r>
            <w:r w:rsidR="00B2149F" w:rsidRPr="007628AC">
              <w:rPr>
                <w:highlight w:val="green"/>
              </w:rPr>
              <w:t>. System should display the Background Colour as None by default (when bar chart is selected for the first time in the Visual Properties Pane).</w:t>
            </w:r>
          </w:p>
          <w:p w14:paraId="7BFAF4B8" w14:textId="77777777" w:rsidR="006D3C11" w:rsidRPr="007628AC" w:rsidRDefault="0017304E" w:rsidP="00F454DB">
            <w:pPr>
              <w:pStyle w:val="TableText"/>
              <w:numPr>
                <w:ilvl w:val="2"/>
                <w:numId w:val="249"/>
              </w:numPr>
              <w:rPr>
                <w:highlight w:val="green"/>
              </w:rPr>
            </w:pPr>
            <w:r w:rsidRPr="007628AC">
              <w:rPr>
                <w:b/>
                <w:bCs/>
                <w:highlight w:val="green"/>
              </w:rPr>
              <w:t>Alt Text:</w:t>
            </w:r>
            <w:r w:rsidRPr="007628AC">
              <w:rPr>
                <w:highlight w:val="green"/>
              </w:rPr>
              <w:t xml:space="preserve"> The actor should be able to enter the text which should be visible when no data is available on the graph or data set is broken.</w:t>
            </w:r>
            <w:r w:rsidR="00C435E6">
              <w:rPr>
                <w:highlight w:val="green"/>
              </w:rPr>
              <w:t xml:space="preserve"> By default, system should show “</w:t>
            </w:r>
            <w:r w:rsidR="00340DE5">
              <w:rPr>
                <w:highlight w:val="green"/>
              </w:rPr>
              <w:t>Error! Please check that selected fields are present in dataset</w:t>
            </w:r>
            <w:r w:rsidR="00C435E6">
              <w:rPr>
                <w:highlight w:val="green"/>
              </w:rPr>
              <w:t>”.</w:t>
            </w:r>
          </w:p>
          <w:p w14:paraId="658B3BC4" w14:textId="77777777" w:rsidR="00426A34" w:rsidRPr="007628AC" w:rsidRDefault="00426A34"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Colour Palette </w:t>
            </w:r>
            <w:r w:rsidRPr="007628AC">
              <w:rPr>
                <w:highlight w:val="green"/>
              </w:rPr>
              <w:t>section to update the Axis, system should ask for the following</w:t>
            </w:r>
          </w:p>
          <w:p w14:paraId="2980B109" w14:textId="77777777" w:rsidR="00426A34" w:rsidRPr="007628AC" w:rsidRDefault="00426A34" w:rsidP="00F454DB">
            <w:pPr>
              <w:pStyle w:val="TableText"/>
              <w:numPr>
                <w:ilvl w:val="2"/>
                <w:numId w:val="249"/>
              </w:numPr>
              <w:rPr>
                <w:highlight w:val="green"/>
              </w:rPr>
            </w:pPr>
            <w:r w:rsidRPr="007628AC">
              <w:rPr>
                <w:b/>
                <w:bCs/>
                <w:highlight w:val="green"/>
              </w:rPr>
              <w:t>Custom Colour Palette:</w:t>
            </w:r>
            <w:r w:rsidRPr="007628AC">
              <w:rPr>
                <w:highlight w:val="green"/>
              </w:rPr>
              <w:t xml:space="preserve"> The actor should be able to select the colour of the graph by its own.</w:t>
            </w:r>
          </w:p>
          <w:p w14:paraId="49147026" w14:textId="77777777" w:rsidR="00426A34" w:rsidRPr="007628AC" w:rsidRDefault="00426A34" w:rsidP="00F454DB">
            <w:pPr>
              <w:pStyle w:val="TableText"/>
              <w:numPr>
                <w:ilvl w:val="2"/>
                <w:numId w:val="249"/>
              </w:numPr>
              <w:rPr>
                <w:highlight w:val="green"/>
              </w:rPr>
            </w:pPr>
            <w:r w:rsidRPr="007628AC">
              <w:rPr>
                <w:b/>
                <w:bCs/>
                <w:highlight w:val="green"/>
              </w:rPr>
              <w:t>Random:</w:t>
            </w:r>
            <w:r w:rsidRPr="007628AC">
              <w:rPr>
                <w:highlight w:val="green"/>
              </w:rPr>
              <w:t xml:space="preserve"> If actor select the random colour palette, the graph colour should be changed randomly.</w:t>
            </w:r>
          </w:p>
          <w:p w14:paraId="301F3F64" w14:textId="77777777" w:rsidR="00426A34" w:rsidRPr="007628AC" w:rsidRDefault="00426A34" w:rsidP="00F454DB">
            <w:pPr>
              <w:pStyle w:val="TableText"/>
              <w:numPr>
                <w:ilvl w:val="2"/>
                <w:numId w:val="249"/>
              </w:numPr>
              <w:rPr>
                <w:highlight w:val="green"/>
              </w:rPr>
            </w:pPr>
            <w:r w:rsidRPr="007628AC">
              <w:rPr>
                <w:b/>
                <w:bCs/>
                <w:highlight w:val="green"/>
              </w:rPr>
              <w:lastRenderedPageBreak/>
              <w:t>Default:</w:t>
            </w:r>
            <w:r w:rsidRPr="007628AC">
              <w:rPr>
                <w:highlight w:val="green"/>
              </w:rPr>
              <w:t xml:space="preserve"> On the selection of Default, the default colours should be visible</w:t>
            </w:r>
          </w:p>
          <w:p w14:paraId="39CFB426" w14:textId="77777777" w:rsidR="006D3C11" w:rsidRPr="007628AC" w:rsidRDefault="006D3C11" w:rsidP="00F454DB">
            <w:pPr>
              <w:pStyle w:val="TableText"/>
              <w:numPr>
                <w:ilvl w:val="0"/>
                <w:numId w:val="249"/>
              </w:numPr>
              <w:rPr>
                <w:highlight w:val="green"/>
              </w:rPr>
            </w:pPr>
            <w:r w:rsidRPr="007628AC">
              <w:rPr>
                <w:b/>
                <w:bCs/>
                <w:highlight w:val="green"/>
                <w:u w:val="single"/>
              </w:rPr>
              <w:t>Conditional Colours:</w:t>
            </w:r>
            <w:r w:rsidRPr="007628AC">
              <w:rPr>
                <w:highlight w:val="green"/>
              </w:rPr>
              <w:t xml:space="preserve"> As the actor selects the check box, the conditional colour formatting properties should be visible in the screen. If actor unselect the check box, then all the option should not visible on the screen and all the selected values under the conditional colours should get back to default.</w:t>
            </w:r>
          </w:p>
          <w:p w14:paraId="703EE0F5" w14:textId="77777777" w:rsidR="00F200D1" w:rsidRPr="007628AC" w:rsidRDefault="00A34318" w:rsidP="00F454DB">
            <w:pPr>
              <w:pStyle w:val="TableText"/>
              <w:numPr>
                <w:ilvl w:val="2"/>
                <w:numId w:val="249"/>
              </w:numPr>
              <w:rPr>
                <w:highlight w:val="green"/>
              </w:rPr>
            </w:pPr>
            <w:r w:rsidRPr="007628AC">
              <w:rPr>
                <w:highlight w:val="green"/>
              </w:rPr>
              <w:t xml:space="preserve">Types: The actor should be able to select any value from the drop down. The values in the drop down are: </w:t>
            </w:r>
            <w:r w:rsidRPr="007628AC">
              <w:rPr>
                <w:b/>
                <w:bCs/>
                <w:highlight w:val="green"/>
              </w:rPr>
              <w:t>Colour Scale and Rules</w:t>
            </w:r>
            <w:r w:rsidR="00F200D1" w:rsidRPr="007628AC">
              <w:rPr>
                <w:b/>
                <w:bCs/>
                <w:highlight w:val="green"/>
              </w:rPr>
              <w:t xml:space="preserve">. </w:t>
            </w:r>
            <w:r w:rsidR="00F200D1" w:rsidRPr="007628AC">
              <w:rPr>
                <w:highlight w:val="green"/>
              </w:rPr>
              <w:t>As the actor selects colour scale, then colour scale formatting properties should be visible in the screen. If actor unselects it, then all the option should not visible on the screen and all the selected values under it get back to the default.</w:t>
            </w:r>
          </w:p>
          <w:p w14:paraId="3748F7F6" w14:textId="77777777" w:rsidR="006079C5" w:rsidRPr="007628AC" w:rsidRDefault="006079C5" w:rsidP="006079C5">
            <w:pPr>
              <w:pStyle w:val="TableText"/>
              <w:ind w:left="3600"/>
              <w:rPr>
                <w:highlight w:val="green"/>
              </w:rPr>
            </w:pPr>
            <w:r w:rsidRPr="007628AC">
              <w:rPr>
                <w:highlight w:val="green"/>
              </w:rPr>
              <w:t xml:space="preserve">Below mentioned options should be visible for </w:t>
            </w:r>
            <w:r w:rsidRPr="007628AC">
              <w:rPr>
                <w:b/>
                <w:bCs/>
                <w:highlight w:val="green"/>
                <w:u w:val="single"/>
              </w:rPr>
              <w:t>Colour Scale</w:t>
            </w:r>
            <w:r w:rsidRPr="007628AC">
              <w:rPr>
                <w:highlight w:val="green"/>
              </w:rPr>
              <w:t xml:space="preserve"> option.</w:t>
            </w:r>
          </w:p>
          <w:p w14:paraId="055D7402" w14:textId="77777777" w:rsidR="00F200D1" w:rsidRPr="007628AC" w:rsidRDefault="00F200D1" w:rsidP="00F454DB">
            <w:pPr>
              <w:pStyle w:val="TableText"/>
              <w:numPr>
                <w:ilvl w:val="3"/>
                <w:numId w:val="249"/>
              </w:numPr>
              <w:rPr>
                <w:highlight w:val="green"/>
              </w:rPr>
            </w:pPr>
            <w:r w:rsidRPr="007628AC">
              <w:rPr>
                <w:b/>
                <w:bCs/>
                <w:highlight w:val="green"/>
                <w:u w:val="single"/>
              </w:rPr>
              <w:t>Based on Field:</w:t>
            </w:r>
            <w:r w:rsidRPr="007628AC">
              <w:rPr>
                <w:highlight w:val="green"/>
              </w:rPr>
              <w:t xml:space="preserve"> The actor should be able to see the drop down to select the </w:t>
            </w:r>
            <w:r w:rsidR="00DE5DDE" w:rsidRPr="007628AC">
              <w:rPr>
                <w:highlight w:val="green"/>
              </w:rPr>
              <w:t>fields (</w:t>
            </w:r>
            <w:r w:rsidRPr="007628AC">
              <w:rPr>
                <w:highlight w:val="green"/>
              </w:rPr>
              <w:t>Dimensions/Measures) from the of the connected data set.</w:t>
            </w:r>
          </w:p>
          <w:p w14:paraId="6D3829D2" w14:textId="77777777" w:rsidR="00F200D1" w:rsidRPr="007628AC" w:rsidRDefault="00F200D1" w:rsidP="00F454DB">
            <w:pPr>
              <w:pStyle w:val="TableText"/>
              <w:numPr>
                <w:ilvl w:val="3"/>
                <w:numId w:val="249"/>
              </w:numPr>
              <w:rPr>
                <w:highlight w:val="green"/>
              </w:rPr>
            </w:pPr>
            <w:r w:rsidRPr="007628AC">
              <w:rPr>
                <w:b/>
                <w:bCs/>
                <w:highlight w:val="green"/>
                <w:u w:val="single"/>
              </w:rPr>
              <w:t>Aggregation:</w:t>
            </w:r>
            <w:r w:rsidRPr="007628AC">
              <w:rPr>
                <w:highlight w:val="green"/>
              </w:rPr>
              <w:t xml:space="preserve"> The actor should be able to set the aggregation based on the type of the field. </w:t>
            </w:r>
            <w:r w:rsidR="00DE5DDE" w:rsidRPr="007628AC">
              <w:rPr>
                <w:highlight w:val="green"/>
              </w:rPr>
              <w:t>Details for aggregation for conditional colouring is mentioned in business rules section.</w:t>
            </w:r>
          </w:p>
          <w:p w14:paraId="1EA946DE" w14:textId="77777777" w:rsidR="00DE5DDE" w:rsidRPr="007628AC" w:rsidRDefault="00DE5DDE" w:rsidP="00F454DB">
            <w:pPr>
              <w:pStyle w:val="TableText"/>
              <w:numPr>
                <w:ilvl w:val="3"/>
                <w:numId w:val="249"/>
              </w:numPr>
              <w:rPr>
                <w:highlight w:val="green"/>
              </w:rPr>
            </w:pPr>
            <w:r w:rsidRPr="007628AC">
              <w:rPr>
                <w:b/>
                <w:bCs/>
                <w:highlight w:val="green"/>
                <w:u w:val="single"/>
              </w:rPr>
              <w:t>Diverging:</w:t>
            </w:r>
            <w:r w:rsidRPr="007628AC">
              <w:rPr>
                <w:highlight w:val="green"/>
              </w:rPr>
              <w:t xml:space="preserve"> The actor should be able to select the checkbox for indicating whether </w:t>
            </w:r>
            <w:proofErr w:type="gramStart"/>
            <w:r w:rsidRPr="007628AC">
              <w:rPr>
                <w:highlight w:val="green"/>
              </w:rPr>
              <w:t>2 point</w:t>
            </w:r>
            <w:proofErr w:type="gramEnd"/>
            <w:r w:rsidRPr="007628AC">
              <w:rPr>
                <w:highlight w:val="green"/>
              </w:rPr>
              <w:t xml:space="preserve"> colour scale is required or 3 colour scale with 2 separate sections for minimum and maximum values</w:t>
            </w:r>
          </w:p>
          <w:p w14:paraId="5F106393" w14:textId="77777777" w:rsidR="006079C5" w:rsidRPr="007628AC" w:rsidRDefault="006079C5" w:rsidP="00F454DB">
            <w:pPr>
              <w:pStyle w:val="TableText"/>
              <w:numPr>
                <w:ilvl w:val="3"/>
                <w:numId w:val="249"/>
              </w:numPr>
              <w:rPr>
                <w:highlight w:val="green"/>
              </w:rPr>
            </w:pPr>
            <w:r w:rsidRPr="007628AC">
              <w:rPr>
                <w:b/>
                <w:bCs/>
                <w:highlight w:val="green"/>
                <w:u w:val="single"/>
              </w:rPr>
              <w:t>Stepped Colours:</w:t>
            </w:r>
            <w:r w:rsidRPr="007628AC">
              <w:rPr>
                <w:highlight w:val="green"/>
              </w:rPr>
              <w:t xml:space="preserve"> The actor should be able to select the checkbox whether stepped values are required. If actor checks the box, then the actor should be able to enter any integer number between 2 to 10. Post entering the number by the actor, the system </w:t>
            </w:r>
            <w:proofErr w:type="gramStart"/>
            <w:r w:rsidRPr="007628AC">
              <w:rPr>
                <w:highlight w:val="green"/>
              </w:rPr>
              <w:t>should  create</w:t>
            </w:r>
            <w:proofErr w:type="gramEnd"/>
            <w:r w:rsidRPr="007628AC">
              <w:rPr>
                <w:highlight w:val="green"/>
              </w:rPr>
              <w:t xml:space="preserve"> the colours in the number of steps from minimum to maximum</w:t>
            </w:r>
          </w:p>
          <w:p w14:paraId="12C8EFB2" w14:textId="77777777" w:rsidR="00DE5DDE" w:rsidRPr="007628AC" w:rsidRDefault="00DE5DDE" w:rsidP="00F454DB">
            <w:pPr>
              <w:pStyle w:val="TableText"/>
              <w:numPr>
                <w:ilvl w:val="3"/>
                <w:numId w:val="249"/>
              </w:numPr>
              <w:rPr>
                <w:highlight w:val="green"/>
              </w:rPr>
            </w:pPr>
            <w:r w:rsidRPr="007628AC">
              <w:rPr>
                <w:b/>
                <w:bCs/>
                <w:highlight w:val="green"/>
                <w:u w:val="single"/>
              </w:rPr>
              <w:t xml:space="preserve">Minimum: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minimum value will be identified by </w:t>
            </w:r>
            <w:r w:rsidRPr="007628AC">
              <w:rPr>
                <w:b/>
                <w:bCs/>
                <w:highlight w:val="green"/>
              </w:rPr>
              <w:t>lowest</w:t>
            </w:r>
            <w:r w:rsidRPr="007628AC">
              <w:rPr>
                <w:highlight w:val="green"/>
              </w:rPr>
              <w:t xml:space="preserve"> value of the aggregated field or by a </w:t>
            </w:r>
            <w:r w:rsidRPr="007628AC">
              <w:rPr>
                <w:b/>
                <w:bCs/>
                <w:highlight w:val="green"/>
              </w:rPr>
              <w:t>Static</w:t>
            </w:r>
            <w:r w:rsidRPr="007628AC">
              <w:rPr>
                <w:highlight w:val="green"/>
              </w:rPr>
              <w:t xml:space="preserve"> number. If static </w:t>
            </w:r>
            <w:r w:rsidRPr="007628AC">
              <w:rPr>
                <w:highlight w:val="green"/>
              </w:rPr>
              <w:lastRenderedPageBreak/>
              <w:t xml:space="preserve">fields </w:t>
            </w:r>
            <w:proofErr w:type="gramStart"/>
            <w:r w:rsidRPr="007628AC">
              <w:rPr>
                <w:highlight w:val="green"/>
              </w:rPr>
              <w:t>is</w:t>
            </w:r>
            <w:proofErr w:type="gramEnd"/>
            <w:r w:rsidRPr="007628AC">
              <w:rPr>
                <w:highlight w:val="green"/>
              </w:rPr>
              <w:t xml:space="preserve"> selected, then actor should be able to enter any number in the</w:t>
            </w:r>
            <w:r w:rsidR="00D809FD" w:rsidRPr="007628AC">
              <w:rPr>
                <w:highlight w:val="green"/>
              </w:rPr>
              <w:t xml:space="preserve"> text box. In Lowest, the text box should be blank and disabled. In either case, actor should be able to select the required colour from the colour palette.</w:t>
            </w:r>
          </w:p>
          <w:p w14:paraId="41A04BB7" w14:textId="77777777" w:rsidR="00DE5DDE" w:rsidRPr="007628AC" w:rsidRDefault="00DE5DDE" w:rsidP="00F454DB">
            <w:pPr>
              <w:pStyle w:val="TableText"/>
              <w:numPr>
                <w:ilvl w:val="3"/>
                <w:numId w:val="249"/>
              </w:numPr>
              <w:rPr>
                <w:highlight w:val="green"/>
              </w:rPr>
            </w:pPr>
            <w:proofErr w:type="spellStart"/>
            <w:r w:rsidRPr="007628AC">
              <w:rPr>
                <w:b/>
                <w:bCs/>
                <w:highlight w:val="green"/>
                <w:u w:val="single"/>
              </w:rPr>
              <w:t>Center</w:t>
            </w:r>
            <w:proofErr w:type="spellEnd"/>
            <w:r w:rsidR="00D809FD" w:rsidRPr="007628AC">
              <w:rPr>
                <w:b/>
                <w:bCs/>
                <w:highlight w:val="green"/>
                <w:u w:val="single"/>
              </w:rPr>
              <w:t xml:space="preserve">: </w:t>
            </w:r>
            <w:r w:rsidR="00D809FD" w:rsidRPr="007628AC">
              <w:rPr>
                <w:highlight w:val="green"/>
              </w:rPr>
              <w:t xml:space="preserve">The actor should be able to select the </w:t>
            </w:r>
            <w:proofErr w:type="spellStart"/>
            <w:r w:rsidR="00D809FD" w:rsidRPr="007628AC">
              <w:rPr>
                <w:highlight w:val="green"/>
              </w:rPr>
              <w:t>whether</w:t>
            </w:r>
            <w:proofErr w:type="spellEnd"/>
            <w:r w:rsidR="00D809FD" w:rsidRPr="007628AC">
              <w:rPr>
                <w:highlight w:val="green"/>
              </w:rPr>
              <w:t xml:space="preserve"> </w:t>
            </w:r>
            <w:proofErr w:type="spellStart"/>
            <w:r w:rsidR="00D809FD" w:rsidRPr="007628AC">
              <w:rPr>
                <w:highlight w:val="green"/>
              </w:rPr>
              <w:t>center</w:t>
            </w:r>
            <w:proofErr w:type="spellEnd"/>
            <w:r w:rsidR="00D809FD" w:rsidRPr="007628AC">
              <w:rPr>
                <w:highlight w:val="green"/>
              </w:rPr>
              <w:t xml:space="preserve"> value will be identified by </w:t>
            </w:r>
            <w:proofErr w:type="spellStart"/>
            <w:r w:rsidR="00D809FD" w:rsidRPr="007628AC">
              <w:rPr>
                <w:b/>
                <w:bCs/>
                <w:highlight w:val="green"/>
              </w:rPr>
              <w:t>center</w:t>
            </w:r>
            <w:proofErr w:type="spellEnd"/>
            <w:r w:rsidR="00D809FD" w:rsidRPr="007628AC">
              <w:rPr>
                <w:highlight w:val="green"/>
              </w:rPr>
              <w:t xml:space="preserve"> value of the aggregated field or by a </w:t>
            </w:r>
            <w:r w:rsidR="00D809FD" w:rsidRPr="007628AC">
              <w:rPr>
                <w:b/>
                <w:bCs/>
                <w:highlight w:val="green"/>
              </w:rPr>
              <w:t>Static</w:t>
            </w:r>
            <w:r w:rsidR="00D809FD" w:rsidRPr="007628AC">
              <w:rPr>
                <w:highlight w:val="green"/>
              </w:rPr>
              <w:t xml:space="preserve"> number. If static fields </w:t>
            </w:r>
            <w:proofErr w:type="gramStart"/>
            <w:r w:rsidR="00D809FD" w:rsidRPr="007628AC">
              <w:rPr>
                <w:highlight w:val="green"/>
              </w:rPr>
              <w:t>is</w:t>
            </w:r>
            <w:proofErr w:type="gramEnd"/>
            <w:r w:rsidR="00D809FD" w:rsidRPr="007628AC">
              <w:rPr>
                <w:highlight w:val="green"/>
              </w:rPr>
              <w:t xml:space="preserve"> selected, then actor should be able to enter any number in the text box. In </w:t>
            </w:r>
            <w:proofErr w:type="spellStart"/>
            <w:r w:rsidR="00D809FD" w:rsidRPr="007628AC">
              <w:rPr>
                <w:b/>
                <w:bCs/>
                <w:highlight w:val="green"/>
              </w:rPr>
              <w:t>center</w:t>
            </w:r>
            <w:proofErr w:type="spellEnd"/>
            <w:r w:rsidR="00D809FD" w:rsidRPr="007628AC">
              <w:rPr>
                <w:highlight w:val="green"/>
              </w:rPr>
              <w:t xml:space="preserve">, the text box should be blank and disabled. In either case, actor should be able to select the required colour from the colour palette. The </w:t>
            </w:r>
            <w:proofErr w:type="spellStart"/>
            <w:r w:rsidR="00D809FD" w:rsidRPr="007628AC">
              <w:rPr>
                <w:highlight w:val="green"/>
              </w:rPr>
              <w:t>Center</w:t>
            </w:r>
            <w:proofErr w:type="spellEnd"/>
            <w:r w:rsidR="00D809FD" w:rsidRPr="007628AC">
              <w:rPr>
                <w:highlight w:val="green"/>
              </w:rPr>
              <w:t xml:space="preserve"> option should be visible if actor selects the </w:t>
            </w:r>
            <w:r w:rsidR="00D809FD" w:rsidRPr="007628AC">
              <w:rPr>
                <w:b/>
                <w:bCs/>
                <w:highlight w:val="green"/>
              </w:rPr>
              <w:t>Diverging</w:t>
            </w:r>
            <w:r w:rsidR="00D809FD" w:rsidRPr="007628AC">
              <w:rPr>
                <w:highlight w:val="green"/>
              </w:rPr>
              <w:t xml:space="preserve"> option. </w:t>
            </w:r>
          </w:p>
          <w:p w14:paraId="3D859355" w14:textId="77777777" w:rsidR="00D809FD" w:rsidRPr="007628AC" w:rsidRDefault="00DE5DDE" w:rsidP="00F454DB">
            <w:pPr>
              <w:pStyle w:val="TableText"/>
              <w:numPr>
                <w:ilvl w:val="3"/>
                <w:numId w:val="249"/>
              </w:numPr>
              <w:rPr>
                <w:highlight w:val="green"/>
              </w:rPr>
            </w:pPr>
            <w:r w:rsidRPr="007628AC">
              <w:rPr>
                <w:b/>
                <w:bCs/>
                <w:highlight w:val="green"/>
                <w:u w:val="single"/>
              </w:rPr>
              <w:t>Maximum</w:t>
            </w:r>
            <w:r w:rsidR="00D809FD" w:rsidRPr="007628AC">
              <w:rPr>
                <w:b/>
                <w:bCs/>
                <w:highlight w:val="green"/>
                <w:u w:val="single"/>
              </w:rPr>
              <w:t xml:space="preserve">: </w:t>
            </w:r>
            <w:r w:rsidR="00D809FD" w:rsidRPr="007628AC">
              <w:rPr>
                <w:highlight w:val="green"/>
              </w:rPr>
              <w:t xml:space="preserve">The actor should be able to select the </w:t>
            </w:r>
            <w:proofErr w:type="spellStart"/>
            <w:r w:rsidR="00D809FD" w:rsidRPr="007628AC">
              <w:rPr>
                <w:highlight w:val="green"/>
              </w:rPr>
              <w:t>whether</w:t>
            </w:r>
            <w:proofErr w:type="spellEnd"/>
            <w:r w:rsidR="00D809FD" w:rsidRPr="007628AC">
              <w:rPr>
                <w:highlight w:val="green"/>
              </w:rPr>
              <w:t xml:space="preserve"> maximum value will be identified by </w:t>
            </w:r>
            <w:r w:rsidR="00D809FD" w:rsidRPr="007628AC">
              <w:rPr>
                <w:b/>
                <w:bCs/>
                <w:highlight w:val="green"/>
              </w:rPr>
              <w:t>maximum</w:t>
            </w:r>
            <w:r w:rsidR="00D809FD" w:rsidRPr="007628AC">
              <w:rPr>
                <w:highlight w:val="green"/>
              </w:rPr>
              <w:t xml:space="preserve"> value of the aggregated field or by a </w:t>
            </w:r>
            <w:r w:rsidR="00D809FD" w:rsidRPr="007628AC">
              <w:rPr>
                <w:b/>
                <w:bCs/>
                <w:highlight w:val="green"/>
              </w:rPr>
              <w:t>Static</w:t>
            </w:r>
            <w:r w:rsidR="00D809FD" w:rsidRPr="007628AC">
              <w:rPr>
                <w:highlight w:val="green"/>
              </w:rPr>
              <w:t xml:space="preserve"> number. If static fields are selected, then actor should be able to enter any number in the text box. In highest, the text box should be blank and disabled. In either case, actor should be able to select the required colour from the colour palette.</w:t>
            </w:r>
          </w:p>
          <w:p w14:paraId="4871F447" w14:textId="77777777" w:rsidR="006079C5" w:rsidRPr="007628AC" w:rsidRDefault="006079C5" w:rsidP="006079C5">
            <w:pPr>
              <w:pStyle w:val="TableText"/>
              <w:ind w:left="3240"/>
              <w:rPr>
                <w:highlight w:val="green"/>
              </w:rPr>
            </w:pPr>
            <w:r w:rsidRPr="007628AC">
              <w:rPr>
                <w:highlight w:val="green"/>
              </w:rPr>
              <w:t xml:space="preserve">Below mentioned options should be visible for </w:t>
            </w:r>
            <w:r w:rsidRPr="007628AC">
              <w:rPr>
                <w:b/>
                <w:bCs/>
                <w:highlight w:val="green"/>
                <w:u w:val="single"/>
              </w:rPr>
              <w:t>Rules</w:t>
            </w:r>
            <w:r w:rsidRPr="007628AC">
              <w:rPr>
                <w:highlight w:val="green"/>
              </w:rPr>
              <w:t xml:space="preserve"> option.</w:t>
            </w:r>
          </w:p>
          <w:p w14:paraId="56B51DCF" w14:textId="77777777" w:rsidR="006079C5" w:rsidRPr="007628AC" w:rsidRDefault="006079C5" w:rsidP="00F454DB">
            <w:pPr>
              <w:pStyle w:val="TableText"/>
              <w:numPr>
                <w:ilvl w:val="0"/>
                <w:numId w:val="254"/>
              </w:numPr>
              <w:rPr>
                <w:highlight w:val="green"/>
              </w:rPr>
            </w:pPr>
            <w:r w:rsidRPr="007628AC">
              <w:rPr>
                <w:b/>
                <w:bCs/>
                <w:highlight w:val="green"/>
                <w:u w:val="single"/>
              </w:rPr>
              <w:t>Based on Field:</w:t>
            </w:r>
            <w:r w:rsidRPr="007628AC">
              <w:rPr>
                <w:highlight w:val="green"/>
              </w:rPr>
              <w:t xml:space="preserve"> The actor should be able to see the drop down to select the fields (Dimensions/Measures) from the of the connected data set.</w:t>
            </w:r>
          </w:p>
          <w:p w14:paraId="7D457C1E" w14:textId="77777777" w:rsidR="006079C5" w:rsidRPr="007628AC" w:rsidRDefault="006079C5" w:rsidP="00F454DB">
            <w:pPr>
              <w:pStyle w:val="TableText"/>
              <w:numPr>
                <w:ilvl w:val="0"/>
                <w:numId w:val="254"/>
              </w:numPr>
              <w:rPr>
                <w:highlight w:val="green"/>
              </w:rPr>
            </w:pPr>
            <w:r w:rsidRPr="007628AC">
              <w:rPr>
                <w:b/>
                <w:bCs/>
                <w:highlight w:val="green"/>
                <w:u w:val="single"/>
              </w:rPr>
              <w:t>Aggregation:</w:t>
            </w:r>
            <w:r w:rsidRPr="007628AC">
              <w:rPr>
                <w:highlight w:val="green"/>
              </w:rPr>
              <w:t xml:space="preserve"> The actor should be able to set the aggregation based on the type of the field. Details for aggregation for conditional colouring is mentioned in business rules section.</w:t>
            </w:r>
          </w:p>
          <w:p w14:paraId="6DB776A5" w14:textId="77777777" w:rsidR="006079C5" w:rsidRPr="007628AC" w:rsidRDefault="006079C5" w:rsidP="00F454DB">
            <w:pPr>
              <w:pStyle w:val="TableText"/>
              <w:numPr>
                <w:ilvl w:val="0"/>
                <w:numId w:val="254"/>
              </w:numPr>
              <w:rPr>
                <w:highlight w:val="green"/>
              </w:rPr>
            </w:pPr>
            <w:r w:rsidRPr="007628AC">
              <w:rPr>
                <w:b/>
                <w:bCs/>
                <w:highlight w:val="green"/>
                <w:u w:val="single"/>
              </w:rPr>
              <w:t>Add rule:</w:t>
            </w:r>
            <w:r w:rsidRPr="007628AC">
              <w:rPr>
                <w:highlight w:val="green"/>
              </w:rPr>
              <w:t xml:space="preserve"> The actor should be select this icon to add a new rule.</w:t>
            </w:r>
          </w:p>
          <w:p w14:paraId="324F7993" w14:textId="77777777" w:rsidR="006079C5" w:rsidRPr="007628AC" w:rsidRDefault="006079C5" w:rsidP="006079C5">
            <w:pPr>
              <w:pStyle w:val="TableText"/>
              <w:ind w:left="3600"/>
              <w:rPr>
                <w:highlight w:val="green"/>
              </w:rPr>
            </w:pPr>
            <w:r w:rsidRPr="007628AC">
              <w:rPr>
                <w:highlight w:val="green"/>
              </w:rPr>
              <w:t>If actor selects add rule, the following options should be displayed:</w:t>
            </w:r>
          </w:p>
          <w:p w14:paraId="2DF7C9F4" w14:textId="77777777" w:rsidR="006079C5" w:rsidRPr="007628AC" w:rsidRDefault="006079C5" w:rsidP="00F454DB">
            <w:pPr>
              <w:pStyle w:val="TableText"/>
              <w:numPr>
                <w:ilvl w:val="0"/>
                <w:numId w:val="254"/>
              </w:numPr>
              <w:rPr>
                <w:highlight w:val="green"/>
              </w:rPr>
            </w:pPr>
            <w:r w:rsidRPr="007628AC">
              <w:rPr>
                <w:b/>
                <w:bCs/>
                <w:highlight w:val="green"/>
                <w:u w:val="single"/>
              </w:rPr>
              <w:t>Condition</w:t>
            </w:r>
            <w:r w:rsidRPr="007628AC">
              <w:rPr>
                <w:highlight w:val="green"/>
              </w:rPr>
              <w:t xml:space="preserve">: System should allow actor to select one option from </w:t>
            </w:r>
            <w:r w:rsidR="0019410B" w:rsidRPr="007628AC">
              <w:rPr>
                <w:highlight w:val="green"/>
              </w:rPr>
              <w:t xml:space="preserve">“is equal to”, </w:t>
            </w:r>
            <w:r w:rsidR="00EF72F4" w:rsidRPr="007628AC">
              <w:rPr>
                <w:highlight w:val="green"/>
              </w:rPr>
              <w:t xml:space="preserve">“is not equal to”, </w:t>
            </w:r>
            <w:r w:rsidRPr="007628AC">
              <w:rPr>
                <w:highlight w:val="green"/>
              </w:rPr>
              <w:t xml:space="preserve">“is greater than”, “is greater than or equal to”, </w:t>
            </w:r>
            <w:r w:rsidR="0019410B" w:rsidRPr="007628AC">
              <w:rPr>
                <w:highlight w:val="green"/>
              </w:rPr>
              <w:t xml:space="preserve">“is lesser than”, “is </w:t>
            </w:r>
            <w:r w:rsidR="0019410B" w:rsidRPr="007628AC">
              <w:rPr>
                <w:highlight w:val="green"/>
              </w:rPr>
              <w:lastRenderedPageBreak/>
              <w:t>lesser than or equal to”, “is not blank”, “is not blank”, “is first”, “is last”, “in top N”, “in bottom N”. “in top N %”, “in bottom N %”.</w:t>
            </w:r>
            <w:r w:rsidR="00EF72F4" w:rsidRPr="007628AC">
              <w:rPr>
                <w:highlight w:val="green"/>
              </w:rPr>
              <w:t xml:space="preserve"> The “is first” and “is last” options should only be displayed if the “Based on Field”</w:t>
            </w:r>
            <w:r w:rsidR="003C6A22" w:rsidRPr="007628AC">
              <w:rPr>
                <w:highlight w:val="green"/>
              </w:rPr>
              <w:t xml:space="preserve"> is a dimension</w:t>
            </w:r>
            <w:r w:rsidR="00EF72F4" w:rsidRPr="007628AC">
              <w:rPr>
                <w:highlight w:val="green"/>
              </w:rPr>
              <w:t>.</w:t>
            </w:r>
          </w:p>
          <w:p w14:paraId="160B6F68" w14:textId="77777777" w:rsidR="006079C5" w:rsidRPr="007628AC" w:rsidRDefault="00EF72F4" w:rsidP="00F454DB">
            <w:pPr>
              <w:pStyle w:val="TableText"/>
              <w:numPr>
                <w:ilvl w:val="0"/>
                <w:numId w:val="254"/>
              </w:numPr>
              <w:rPr>
                <w:highlight w:val="green"/>
              </w:rPr>
            </w:pPr>
            <w:r w:rsidRPr="007628AC">
              <w:rPr>
                <w:b/>
                <w:bCs/>
                <w:highlight w:val="green"/>
                <w:u w:val="single"/>
              </w:rPr>
              <w:t>Value</w:t>
            </w:r>
            <w:r w:rsidRPr="007628AC">
              <w:rPr>
                <w:highlight w:val="green"/>
              </w:rPr>
              <w:t xml:space="preserve">: </w:t>
            </w:r>
            <w:r w:rsidR="003C6A22" w:rsidRPr="007628AC">
              <w:rPr>
                <w:highlight w:val="green"/>
              </w:rPr>
              <w:t xml:space="preserve">System should display an option to enter value if actor selected </w:t>
            </w:r>
            <w:r w:rsidRPr="007628AC">
              <w:rPr>
                <w:highlight w:val="green"/>
              </w:rPr>
              <w:t>“is equal to”, “is not equal to”, “is greater than”, “is greater than or equal to”, “is lesser than”, “is lesser than or equal to”, “in top N”, “in bottom N”. “in top N %”, “in bottom N %”.</w:t>
            </w:r>
          </w:p>
          <w:p w14:paraId="4FBDB37C" w14:textId="77777777" w:rsidR="00C12429" w:rsidRPr="007628AC" w:rsidRDefault="00C12429" w:rsidP="00F454DB">
            <w:pPr>
              <w:pStyle w:val="TableText"/>
              <w:numPr>
                <w:ilvl w:val="0"/>
                <w:numId w:val="254"/>
              </w:numPr>
              <w:rPr>
                <w:highlight w:val="green"/>
              </w:rPr>
            </w:pPr>
            <w:r w:rsidRPr="007628AC">
              <w:rPr>
                <w:b/>
                <w:bCs/>
                <w:highlight w:val="green"/>
                <w:u w:val="single"/>
              </w:rPr>
              <w:t>Colour</w:t>
            </w:r>
            <w:r w:rsidRPr="007628AC">
              <w:rPr>
                <w:highlight w:val="green"/>
              </w:rPr>
              <w:t>: In any case, actor should be able to select the required colour from the colour palette.</w:t>
            </w:r>
          </w:p>
          <w:p w14:paraId="3B9B798F" w14:textId="77777777" w:rsidR="00DE5DDE" w:rsidRPr="007628AC" w:rsidRDefault="00D809FD" w:rsidP="006079C5">
            <w:pPr>
              <w:pStyle w:val="TableText"/>
              <w:rPr>
                <w:highlight w:val="green"/>
              </w:rPr>
            </w:pPr>
            <w:r w:rsidRPr="007628AC">
              <w:rPr>
                <w:highlight w:val="green"/>
              </w:rPr>
              <w:t>If any particular data point does not satisfy above colour scale or rules conditions, the system should display the default colours as set by the actor through colour palette section.</w:t>
            </w:r>
          </w:p>
          <w:p w14:paraId="569330CC" w14:textId="77777777" w:rsidR="003F0CDA" w:rsidRPr="007628AC" w:rsidRDefault="003F0CDA" w:rsidP="00F454DB">
            <w:pPr>
              <w:pStyle w:val="TableText"/>
              <w:numPr>
                <w:ilvl w:val="0"/>
                <w:numId w:val="249"/>
              </w:numPr>
              <w:rPr>
                <w:highlight w:val="green"/>
              </w:rPr>
            </w:pPr>
            <w:r w:rsidRPr="007628AC">
              <w:rPr>
                <w:b/>
                <w:bCs/>
                <w:highlight w:val="green"/>
                <w:u w:val="single"/>
              </w:rPr>
              <w:t>Data labels:</w:t>
            </w:r>
            <w:r w:rsidRPr="007628AC">
              <w:rPr>
                <w:highlight w:val="green"/>
              </w:rPr>
              <w:t xml:space="preserve"> As the actor selects the check box, the data labels formatting properties should be visible in the screen. If actor unselect the check box, then all the option should not visible on the screen and all the selected values under the data labels should get back to default.</w:t>
            </w:r>
          </w:p>
          <w:p w14:paraId="67C3F7BF" w14:textId="77777777" w:rsidR="004F37D8" w:rsidRPr="007628AC" w:rsidRDefault="004F37D8" w:rsidP="00F454DB">
            <w:pPr>
              <w:pStyle w:val="TableText"/>
              <w:numPr>
                <w:ilvl w:val="2"/>
                <w:numId w:val="249"/>
              </w:numPr>
              <w:rPr>
                <w:highlight w:val="green"/>
              </w:rPr>
            </w:pPr>
            <w:r w:rsidRPr="007628AC">
              <w:rPr>
                <w:b/>
                <w:bCs/>
                <w:highlight w:val="green"/>
                <w:u w:val="single"/>
              </w:rPr>
              <w:t>Customize Label:</w:t>
            </w:r>
            <w:r w:rsidRPr="007628AC">
              <w:rPr>
                <w:highlight w:val="green"/>
              </w:rPr>
              <w:t xml:space="preserve"> The actor should be able to select the checkbox to indicate whether they want customize the label by making it dynamic.</w:t>
            </w:r>
          </w:p>
          <w:p w14:paraId="64043AF8" w14:textId="77777777" w:rsidR="004F37D8" w:rsidRPr="007628AC" w:rsidRDefault="004F37D8" w:rsidP="00F454DB">
            <w:pPr>
              <w:pStyle w:val="TableText"/>
              <w:numPr>
                <w:ilvl w:val="2"/>
                <w:numId w:val="249"/>
              </w:numPr>
              <w:rPr>
                <w:highlight w:val="green"/>
              </w:rPr>
            </w:pPr>
            <w:r w:rsidRPr="007628AC">
              <w:rPr>
                <w:highlight w:val="green"/>
              </w:rPr>
              <w:t>Option to enter dynamic label. System should provide options to the actor to create a dynamically generated title using all fields of the dataset along with standard HTML formatting.</w:t>
            </w:r>
            <w:r w:rsidR="00D31D8B" w:rsidRPr="007628AC">
              <w:rPr>
                <w:highlight w:val="green"/>
              </w:rPr>
              <w:t xml:space="preserve"> The actor should be able to perform the operations like Bold, Italic, font size etc.</w:t>
            </w:r>
            <w:r w:rsidR="009422E7" w:rsidRPr="007628AC">
              <w:rPr>
                <w:highlight w:val="green"/>
              </w:rPr>
              <w:t xml:space="preserve"> </w:t>
            </w:r>
            <w:r w:rsidR="009422E7" w:rsidRPr="007628AC">
              <w:rPr>
                <w:highlight w:val="green"/>
                <w:u w:val="single"/>
              </w:rPr>
              <w:t xml:space="preserve">All below options should be </w:t>
            </w:r>
            <w:r w:rsidR="00C95F5B" w:rsidRPr="007628AC">
              <w:rPr>
                <w:highlight w:val="green"/>
                <w:u w:val="single"/>
              </w:rPr>
              <w:t>only be displayed</w:t>
            </w:r>
            <w:r w:rsidR="009422E7" w:rsidRPr="007628AC">
              <w:rPr>
                <w:highlight w:val="green"/>
                <w:u w:val="single"/>
              </w:rPr>
              <w:t xml:space="preserve"> if dynamic label is </w:t>
            </w:r>
            <w:r w:rsidR="00C95F5B" w:rsidRPr="007628AC">
              <w:rPr>
                <w:highlight w:val="green"/>
                <w:u w:val="single"/>
              </w:rPr>
              <w:t xml:space="preserve">not </w:t>
            </w:r>
            <w:r w:rsidR="009422E7" w:rsidRPr="007628AC">
              <w:rPr>
                <w:highlight w:val="green"/>
                <w:u w:val="single"/>
              </w:rPr>
              <w:t>selected.</w:t>
            </w:r>
          </w:p>
          <w:p w14:paraId="11571B1B" w14:textId="77777777" w:rsidR="003F0CDA" w:rsidRPr="007628AC" w:rsidRDefault="003F0CDA" w:rsidP="00F454DB">
            <w:pPr>
              <w:pStyle w:val="TableText"/>
              <w:numPr>
                <w:ilvl w:val="2"/>
                <w:numId w:val="249"/>
              </w:numPr>
              <w:rPr>
                <w:highlight w:val="green"/>
              </w:rPr>
            </w:pPr>
            <w:r w:rsidRPr="007628AC">
              <w:rPr>
                <w:b/>
                <w:bCs/>
                <w:highlight w:val="green"/>
                <w:u w:val="single"/>
              </w:rPr>
              <w:t>Colour</w:t>
            </w:r>
            <w:r w:rsidR="00D31D8B" w:rsidRPr="007628AC">
              <w:rPr>
                <w:b/>
                <w:bCs/>
                <w:highlight w:val="green"/>
                <w:u w:val="single"/>
              </w:rPr>
              <w:t>:</w:t>
            </w:r>
            <w:r w:rsidR="00D31D8B" w:rsidRPr="007628AC">
              <w:rPr>
                <w:highlight w:val="green"/>
              </w:rPr>
              <w:t xml:space="preserve"> The actor should be able to change the colour of the data labels used in the visual.</w:t>
            </w:r>
          </w:p>
          <w:p w14:paraId="55B79A92" w14:textId="77777777" w:rsidR="003F0CDA" w:rsidRPr="007628AC" w:rsidRDefault="003F0CDA" w:rsidP="00F454DB">
            <w:pPr>
              <w:pStyle w:val="TableText"/>
              <w:numPr>
                <w:ilvl w:val="2"/>
                <w:numId w:val="249"/>
              </w:numPr>
              <w:rPr>
                <w:highlight w:val="green"/>
              </w:rPr>
            </w:pPr>
            <w:r w:rsidRPr="007628AC">
              <w:rPr>
                <w:b/>
                <w:bCs/>
                <w:highlight w:val="green"/>
                <w:u w:val="single"/>
              </w:rPr>
              <w:t>Display units</w:t>
            </w:r>
            <w:r w:rsidR="00D31D8B" w:rsidRPr="007628AC">
              <w:rPr>
                <w:b/>
                <w:bCs/>
                <w:highlight w:val="green"/>
                <w:u w:val="single"/>
              </w:rPr>
              <w:t>:</w:t>
            </w:r>
            <w:r w:rsidR="00D31D8B" w:rsidRPr="007628AC">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7FB1C2FA" w14:textId="77777777" w:rsidR="003F0CDA" w:rsidRPr="007628AC" w:rsidRDefault="003F0CDA" w:rsidP="00F454DB">
            <w:pPr>
              <w:pStyle w:val="TableText"/>
              <w:numPr>
                <w:ilvl w:val="2"/>
                <w:numId w:val="249"/>
              </w:numPr>
              <w:rPr>
                <w:highlight w:val="green"/>
              </w:rPr>
            </w:pPr>
            <w:r w:rsidRPr="007628AC">
              <w:rPr>
                <w:b/>
                <w:bCs/>
                <w:highlight w:val="green"/>
                <w:u w:val="single"/>
              </w:rPr>
              <w:t>Decimal places</w:t>
            </w:r>
            <w:r w:rsidR="00D31D8B" w:rsidRPr="007628AC">
              <w:rPr>
                <w:b/>
                <w:bCs/>
                <w:highlight w:val="green"/>
                <w:u w:val="single"/>
              </w:rPr>
              <w:t>:</w:t>
            </w:r>
            <w:r w:rsidR="00D31D8B" w:rsidRPr="007628AC">
              <w:rPr>
                <w:highlight w:val="green"/>
              </w:rPr>
              <w:t xml:space="preserve"> The actor should be able to enter the decimal places to be displayed in the labels. The field should allow only integer values only and by default the value should be 0 only.</w:t>
            </w:r>
          </w:p>
          <w:p w14:paraId="6191FF42" w14:textId="77777777" w:rsidR="003F0CDA" w:rsidRPr="007628AC" w:rsidRDefault="003F0CDA" w:rsidP="00F454DB">
            <w:pPr>
              <w:pStyle w:val="TableText"/>
              <w:numPr>
                <w:ilvl w:val="2"/>
                <w:numId w:val="249"/>
              </w:numPr>
              <w:rPr>
                <w:highlight w:val="green"/>
              </w:rPr>
            </w:pPr>
            <w:r w:rsidRPr="007628AC">
              <w:rPr>
                <w:b/>
                <w:bCs/>
                <w:highlight w:val="green"/>
                <w:u w:val="single"/>
              </w:rPr>
              <w:lastRenderedPageBreak/>
              <w:t>Position</w:t>
            </w:r>
            <w:r w:rsidR="00D31D8B" w:rsidRPr="007628AC">
              <w:rPr>
                <w:highlight w:val="green"/>
              </w:rPr>
              <w:t>: The actor should be able to select the position of the label within each visual object</w:t>
            </w:r>
            <w:r w:rsidR="00B42BCB" w:rsidRPr="007628AC">
              <w:rPr>
                <w:highlight w:val="green"/>
              </w:rPr>
              <w:t xml:space="preserve"> from the drop down. The drop down should display 4 different values i.e. </w:t>
            </w:r>
            <w:r w:rsidR="00B42BCB" w:rsidRPr="007628AC">
              <w:rPr>
                <w:highlight w:val="green"/>
                <w:u w:val="single"/>
              </w:rPr>
              <w:t>Inside and Outside</w:t>
            </w:r>
            <w:r w:rsidR="00B42BCB" w:rsidRPr="007628AC">
              <w:rPr>
                <w:highlight w:val="green"/>
              </w:rPr>
              <w:t>. Inside should be selected as the by default.</w:t>
            </w:r>
          </w:p>
          <w:p w14:paraId="38FA6C5B" w14:textId="77777777" w:rsidR="00135C7C" w:rsidRPr="007628AC" w:rsidRDefault="00135C7C" w:rsidP="00F454DB">
            <w:pPr>
              <w:pStyle w:val="TableText"/>
              <w:numPr>
                <w:ilvl w:val="2"/>
                <w:numId w:val="249"/>
              </w:numPr>
              <w:rPr>
                <w:highlight w:val="green"/>
              </w:rPr>
            </w:pPr>
            <w:r w:rsidRPr="007628AC">
              <w:rPr>
                <w:b/>
                <w:bCs/>
                <w:highlight w:val="green"/>
              </w:rPr>
              <w:t>Rotation Angle:</w:t>
            </w:r>
            <w:r w:rsidRPr="007628AC">
              <w:rPr>
                <w:highlight w:val="green"/>
              </w:rPr>
              <w:t xml:space="preserve"> The actor should be able to rotate the angle of the axis labels. User should be able to change the angle from a range of -90 degree to 90 degree with an interval of 10-10 degrees</w:t>
            </w:r>
          </w:p>
          <w:p w14:paraId="7A1BAFAE" w14:textId="77777777" w:rsidR="00135C7C" w:rsidRPr="007628AC" w:rsidRDefault="00135C7C" w:rsidP="00F454DB">
            <w:pPr>
              <w:pStyle w:val="TableText"/>
              <w:numPr>
                <w:ilvl w:val="2"/>
                <w:numId w:val="249"/>
              </w:numPr>
              <w:rPr>
                <w:highlight w:val="green"/>
              </w:rPr>
            </w:pPr>
            <w:r w:rsidRPr="007628AC">
              <w:rPr>
                <w:b/>
                <w:bCs/>
                <w:highlight w:val="green"/>
              </w:rPr>
              <w:t>Margin:</w:t>
            </w:r>
            <w:r w:rsidRPr="007628AC">
              <w:rPr>
                <w:highlight w:val="green"/>
              </w:rPr>
              <w:t xml:space="preserve"> Actor should be able to select the margin from the drop down. Higher the margin would result increase the distance of label from the </w:t>
            </w:r>
            <w:r w:rsidR="00B51761" w:rsidRPr="007628AC">
              <w:rPr>
                <w:highlight w:val="green"/>
              </w:rPr>
              <w:t>default position (</w:t>
            </w:r>
            <w:proofErr w:type="spellStart"/>
            <w:r w:rsidR="00B51761" w:rsidRPr="007628AC">
              <w:rPr>
                <w:highlight w:val="green"/>
              </w:rPr>
              <w:t>Center</w:t>
            </w:r>
            <w:proofErr w:type="spellEnd"/>
            <w:r w:rsidR="00B51761" w:rsidRPr="007628AC">
              <w:rPr>
                <w:highlight w:val="green"/>
              </w:rPr>
              <w:t xml:space="preserve">, if Inside is selected or just above the bar if actor has selected Outside). Margin value should have the negative range to positive </w:t>
            </w:r>
            <w:proofErr w:type="gramStart"/>
            <w:r w:rsidR="00B51761" w:rsidRPr="007628AC">
              <w:rPr>
                <w:highlight w:val="green"/>
              </w:rPr>
              <w:t>range(</w:t>
            </w:r>
            <w:proofErr w:type="gramEnd"/>
            <w:r w:rsidR="00B51761" w:rsidRPr="007628AC">
              <w:rPr>
                <w:highlight w:val="green"/>
              </w:rPr>
              <w:t xml:space="preserve"> -90 to 90 px).</w:t>
            </w:r>
          </w:p>
          <w:p w14:paraId="132F9123" w14:textId="77777777" w:rsidR="00135C7C" w:rsidRPr="007628AC" w:rsidRDefault="00135C7C"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w:t>
            </w:r>
            <w:r w:rsidR="00B51761" w:rsidRPr="007628AC">
              <w:rPr>
                <w:highlight w:val="green"/>
              </w:rPr>
              <w:t>label</w:t>
            </w:r>
            <w:r w:rsidRPr="007628AC">
              <w:rPr>
                <w:highlight w:val="green"/>
              </w:rPr>
              <w:t xml:space="preserve">. The actor should be able to either select or manually enter the font size between 6 and 72 </w:t>
            </w:r>
            <w:proofErr w:type="spellStart"/>
            <w:r w:rsidRPr="007628AC">
              <w:rPr>
                <w:highlight w:val="green"/>
              </w:rPr>
              <w:t>pt</w:t>
            </w:r>
            <w:proofErr w:type="spellEnd"/>
            <w:r w:rsidRPr="007628AC">
              <w:rPr>
                <w:highlight w:val="green"/>
              </w:rPr>
              <w:t xml:space="preserve"> (points). System should display the Font Size as </w:t>
            </w:r>
            <w:r w:rsidR="00B51761" w:rsidRPr="007628AC">
              <w:rPr>
                <w:highlight w:val="green"/>
              </w:rPr>
              <w:t>10</w:t>
            </w:r>
            <w:r w:rsidRPr="007628AC">
              <w:rPr>
                <w:highlight w:val="green"/>
              </w:rPr>
              <w:t xml:space="preserve"> </w:t>
            </w:r>
            <w:proofErr w:type="spellStart"/>
            <w:r w:rsidRPr="007628AC">
              <w:rPr>
                <w:highlight w:val="green"/>
              </w:rPr>
              <w:t>pt</w:t>
            </w:r>
            <w:proofErr w:type="spellEnd"/>
            <w:r w:rsidRPr="007628AC">
              <w:rPr>
                <w:highlight w:val="green"/>
              </w:rPr>
              <w:t xml:space="preserve"> by default</w:t>
            </w:r>
            <w:r w:rsidR="00962F39" w:rsidRPr="007628AC">
              <w:rPr>
                <w:highlight w:val="green"/>
              </w:rPr>
              <w:t>.</w:t>
            </w:r>
          </w:p>
          <w:p w14:paraId="22DFA6FC" w14:textId="77777777" w:rsidR="00135C7C" w:rsidRPr="007628AC" w:rsidRDefault="00135C7C"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7915DF05" w14:textId="77777777" w:rsidR="00135C7C" w:rsidRPr="007628AC" w:rsidRDefault="00135C7C"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5719BBF9" w14:textId="77777777" w:rsidR="00135C7C" w:rsidRPr="007628AC" w:rsidRDefault="00135C7C"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114D34B9" w14:textId="77777777" w:rsidR="00135C7C" w:rsidRPr="007628AC" w:rsidRDefault="00135C7C"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by selecting the colour from the palette</w:t>
            </w:r>
            <w:r w:rsidR="00443869" w:rsidRPr="007628AC">
              <w:rPr>
                <w:highlight w:val="green"/>
              </w:rPr>
              <w:t>. System should display white by default.</w:t>
            </w:r>
          </w:p>
          <w:p w14:paraId="59EC5AF2" w14:textId="77777777" w:rsidR="00041D9F" w:rsidRPr="007628AC" w:rsidRDefault="00041D9F" w:rsidP="00F454DB">
            <w:pPr>
              <w:pStyle w:val="TableText"/>
              <w:numPr>
                <w:ilvl w:val="2"/>
                <w:numId w:val="249"/>
              </w:numPr>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5B69E987" w14:textId="77777777" w:rsidR="00443869" w:rsidRPr="007628AC" w:rsidRDefault="00083DEA" w:rsidP="00F454DB">
            <w:pPr>
              <w:pStyle w:val="TableText"/>
              <w:numPr>
                <w:ilvl w:val="2"/>
                <w:numId w:val="249"/>
              </w:numPr>
              <w:rPr>
                <w:highlight w:val="green"/>
              </w:rPr>
            </w:pPr>
            <w:r w:rsidRPr="007628AC">
              <w:rPr>
                <w:b/>
                <w:bCs/>
                <w:highlight w:val="green"/>
              </w:rPr>
              <w:t>Overflow action</w:t>
            </w:r>
            <w:r w:rsidR="00443869" w:rsidRPr="007628AC">
              <w:rPr>
                <w:highlight w:val="green"/>
              </w:rPr>
              <w:t xml:space="preserve">: The actor should be </w:t>
            </w:r>
            <w:r w:rsidR="00041D9F" w:rsidRPr="007628AC">
              <w:rPr>
                <w:highlight w:val="green"/>
              </w:rPr>
              <w:t xml:space="preserve">able </w:t>
            </w:r>
            <w:r w:rsidRPr="007628AC">
              <w:rPr>
                <w:highlight w:val="green"/>
              </w:rPr>
              <w:t>to select the system behaviour if the label overflows its designated area from one of the following options: Truncate, Wrap words, None.</w:t>
            </w:r>
          </w:p>
          <w:p w14:paraId="0930C44D" w14:textId="77777777" w:rsidR="00B52245" w:rsidRPr="007628AC" w:rsidRDefault="00B52245" w:rsidP="00F454DB">
            <w:pPr>
              <w:pStyle w:val="TableText"/>
              <w:numPr>
                <w:ilvl w:val="2"/>
                <w:numId w:val="249"/>
              </w:numPr>
              <w:rPr>
                <w:highlight w:val="green"/>
              </w:rPr>
            </w:pPr>
            <w:r w:rsidRPr="007628AC">
              <w:rPr>
                <w:b/>
                <w:bCs/>
                <w:highlight w:val="green"/>
              </w:rPr>
              <w:lastRenderedPageBreak/>
              <w:t>Background Colour:</w:t>
            </w:r>
            <w:r w:rsidRPr="007628AC">
              <w:rPr>
                <w:highlight w:val="green"/>
              </w:rPr>
              <w:t xml:space="preserve"> The actor should be able to change the background colour of the data labels. System should display the Background Colour as None by default.</w:t>
            </w:r>
          </w:p>
          <w:p w14:paraId="2EE772CC" w14:textId="77777777" w:rsidR="00135C7C" w:rsidRPr="007628AC" w:rsidRDefault="00135C7C" w:rsidP="00F454DB">
            <w:pPr>
              <w:pStyle w:val="TableText"/>
              <w:numPr>
                <w:ilvl w:val="0"/>
                <w:numId w:val="255"/>
              </w:numPr>
              <w:rPr>
                <w:highlight w:val="green"/>
              </w:rPr>
            </w:pPr>
            <w:r w:rsidRPr="007628AC">
              <w:rPr>
                <w:b/>
                <w:bCs/>
                <w:highlight w:val="green"/>
              </w:rPr>
              <w:t>Transparency</w:t>
            </w:r>
            <w:r w:rsidR="00B52245" w:rsidRPr="007628AC">
              <w:rPr>
                <w:highlight w:val="green"/>
              </w:rPr>
              <w:t>: The actor should be able to enter the transparency of the background between 0% and 100%.</w:t>
            </w:r>
          </w:p>
          <w:p w14:paraId="002BD820" w14:textId="77777777" w:rsidR="009422E7" w:rsidRPr="007628AC" w:rsidRDefault="009422E7" w:rsidP="00F454DB">
            <w:pPr>
              <w:pStyle w:val="TableText"/>
              <w:numPr>
                <w:ilvl w:val="0"/>
                <w:numId w:val="249"/>
              </w:numPr>
              <w:rPr>
                <w:highlight w:val="green"/>
              </w:rPr>
            </w:pPr>
            <w:r w:rsidRPr="007628AC">
              <w:rPr>
                <w:b/>
                <w:bCs/>
                <w:highlight w:val="green"/>
                <w:u w:val="single"/>
              </w:rPr>
              <w:t>Tooltip:</w:t>
            </w:r>
            <w:r w:rsidRPr="007628AC">
              <w:rPr>
                <w:highlight w:val="green"/>
              </w:rPr>
              <w:t xml:space="preserve"> As the actor selects the check box, the tooltip formatting properties should be visible in the screen. If actor unselect the check box, then all the option should not visible on the screen and all the selected values should get back to default.</w:t>
            </w:r>
          </w:p>
          <w:p w14:paraId="2D0EF933" w14:textId="77777777" w:rsidR="009422E7" w:rsidRPr="007628AC" w:rsidRDefault="009422E7" w:rsidP="00F454DB">
            <w:pPr>
              <w:pStyle w:val="TableText"/>
              <w:numPr>
                <w:ilvl w:val="2"/>
                <w:numId w:val="249"/>
              </w:numPr>
              <w:rPr>
                <w:highlight w:val="green"/>
              </w:rPr>
            </w:pPr>
            <w:r w:rsidRPr="007628AC">
              <w:rPr>
                <w:b/>
                <w:bCs/>
                <w:highlight w:val="green"/>
                <w:u w:val="single"/>
              </w:rPr>
              <w:t xml:space="preserve">Customize </w:t>
            </w:r>
            <w:r w:rsidR="0021230C" w:rsidRPr="007628AC">
              <w:rPr>
                <w:b/>
                <w:bCs/>
                <w:highlight w:val="green"/>
                <w:u w:val="single"/>
              </w:rPr>
              <w:t>Tooltip</w:t>
            </w:r>
            <w:r w:rsidRPr="007628AC">
              <w:rPr>
                <w:b/>
                <w:bCs/>
                <w:highlight w:val="green"/>
                <w:u w:val="single"/>
              </w:rPr>
              <w:t>:</w:t>
            </w:r>
            <w:r w:rsidRPr="007628AC">
              <w:rPr>
                <w:highlight w:val="green"/>
              </w:rPr>
              <w:t xml:space="preserve"> The actor should be able to select the checkbox to indicate whether they want customize </w:t>
            </w:r>
            <w:r w:rsidR="0021230C" w:rsidRPr="007628AC">
              <w:rPr>
                <w:highlight w:val="green"/>
              </w:rPr>
              <w:t>it</w:t>
            </w:r>
            <w:r w:rsidRPr="007628AC">
              <w:rPr>
                <w:highlight w:val="green"/>
              </w:rPr>
              <w:t xml:space="preserve"> by making it dynamic.</w:t>
            </w:r>
          </w:p>
          <w:p w14:paraId="327AEE80" w14:textId="77777777" w:rsidR="009422E7" w:rsidRPr="007628AC" w:rsidRDefault="009422E7" w:rsidP="00F454DB">
            <w:pPr>
              <w:pStyle w:val="TableText"/>
              <w:numPr>
                <w:ilvl w:val="2"/>
                <w:numId w:val="249"/>
              </w:numPr>
              <w:rPr>
                <w:highlight w:val="green"/>
              </w:rPr>
            </w:pPr>
            <w:r w:rsidRPr="007628AC">
              <w:rPr>
                <w:highlight w:val="green"/>
              </w:rPr>
              <w:t xml:space="preserve">Option to enter dynamic </w:t>
            </w:r>
            <w:r w:rsidR="002451AD" w:rsidRPr="007628AC">
              <w:rPr>
                <w:highlight w:val="green"/>
              </w:rPr>
              <w:t>tooltip</w:t>
            </w:r>
            <w:r w:rsidRPr="007628AC">
              <w:rPr>
                <w:highlight w:val="green"/>
              </w:rPr>
              <w:t xml:space="preserve">. System should provide options to the actor to create a dynamically generated </w:t>
            </w:r>
            <w:r w:rsidR="002451AD" w:rsidRPr="007628AC">
              <w:rPr>
                <w:highlight w:val="green"/>
              </w:rPr>
              <w:t xml:space="preserve">tooltip </w:t>
            </w:r>
            <w:r w:rsidRPr="007628AC">
              <w:rPr>
                <w:highlight w:val="green"/>
              </w:rPr>
              <w:t>using all fields of the dataset along with standard HTML formatting. The actor should be able to perform the operations like Bold, Italic, font size etc</w:t>
            </w:r>
            <w:r w:rsidR="00AB2C67" w:rsidRPr="007628AC">
              <w:rPr>
                <w:highlight w:val="green"/>
              </w:rPr>
              <w:t xml:space="preserve">. </w:t>
            </w:r>
            <w:r w:rsidR="00AB2C67" w:rsidRPr="007628AC">
              <w:rPr>
                <w:highlight w:val="green"/>
                <w:u w:val="single"/>
              </w:rPr>
              <w:t>All below options should be only be displayed if dynamic tooltip is not selected.</w:t>
            </w:r>
          </w:p>
          <w:p w14:paraId="311C659D" w14:textId="77777777" w:rsidR="009422E7" w:rsidRPr="007628AC" w:rsidRDefault="009422E7" w:rsidP="00F454DB">
            <w:pPr>
              <w:pStyle w:val="TableText"/>
              <w:numPr>
                <w:ilvl w:val="2"/>
                <w:numId w:val="249"/>
              </w:numPr>
              <w:rPr>
                <w:highlight w:val="green"/>
              </w:rPr>
            </w:pPr>
            <w:r w:rsidRPr="007628AC">
              <w:rPr>
                <w:b/>
                <w:bCs/>
                <w:highlight w:val="green"/>
                <w:u w:val="single"/>
              </w:rPr>
              <w:t>Colour:</w:t>
            </w:r>
            <w:r w:rsidRPr="007628AC">
              <w:rPr>
                <w:highlight w:val="green"/>
              </w:rPr>
              <w:t xml:space="preserve"> The actor should be able to change the colour of the </w:t>
            </w:r>
            <w:r w:rsidR="00AB2C67" w:rsidRPr="007628AC">
              <w:rPr>
                <w:highlight w:val="green"/>
              </w:rPr>
              <w:t>tooltip</w:t>
            </w:r>
            <w:r w:rsidRPr="007628AC">
              <w:rPr>
                <w:highlight w:val="green"/>
              </w:rPr>
              <w:t xml:space="preserve"> used in the visual.</w:t>
            </w:r>
          </w:p>
          <w:p w14:paraId="29730BF5" w14:textId="77777777" w:rsidR="009422E7" w:rsidRPr="007628AC" w:rsidRDefault="009422E7" w:rsidP="00F454DB">
            <w:pPr>
              <w:pStyle w:val="TableText"/>
              <w:numPr>
                <w:ilvl w:val="2"/>
                <w:numId w:val="249"/>
              </w:numPr>
              <w:rPr>
                <w:highlight w:val="green"/>
              </w:rPr>
            </w:pPr>
            <w:r w:rsidRPr="007628AC">
              <w:rPr>
                <w:b/>
                <w:bCs/>
                <w:highlight w:val="green"/>
                <w:u w:val="single"/>
              </w:rPr>
              <w:t>Display units:</w:t>
            </w:r>
            <w:r w:rsidRPr="007628AC">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3D9E7A44" w14:textId="77777777" w:rsidR="009422E7" w:rsidRPr="007628AC" w:rsidRDefault="009422E7" w:rsidP="00F454DB">
            <w:pPr>
              <w:pStyle w:val="TableText"/>
              <w:numPr>
                <w:ilvl w:val="2"/>
                <w:numId w:val="249"/>
              </w:numPr>
              <w:rPr>
                <w:highlight w:val="green"/>
              </w:rPr>
            </w:pPr>
            <w:r w:rsidRPr="007628AC">
              <w:rPr>
                <w:b/>
                <w:bCs/>
                <w:highlight w:val="green"/>
                <w:u w:val="single"/>
              </w:rPr>
              <w:t>Decimal places:</w:t>
            </w:r>
            <w:r w:rsidRPr="007628AC">
              <w:rPr>
                <w:highlight w:val="green"/>
              </w:rPr>
              <w:t xml:space="preserve"> The actor should be able to enter the decimal places to be displayed in the labels. The field should allow only integer values only and by default the value should be 0 only.</w:t>
            </w:r>
          </w:p>
          <w:p w14:paraId="03C54864" w14:textId="77777777" w:rsidR="009422E7" w:rsidRPr="007628AC" w:rsidRDefault="009422E7"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label. The actor should be able to either select or manually enter the font size between 6 and 72 </w:t>
            </w:r>
            <w:proofErr w:type="spellStart"/>
            <w:r w:rsidRPr="007628AC">
              <w:rPr>
                <w:highlight w:val="green"/>
              </w:rPr>
              <w:t>pt</w:t>
            </w:r>
            <w:proofErr w:type="spellEnd"/>
            <w:r w:rsidRPr="007628AC">
              <w:rPr>
                <w:highlight w:val="green"/>
              </w:rPr>
              <w:t xml:space="preserve"> (points). System should display the Font Size as 10 </w:t>
            </w:r>
            <w:proofErr w:type="spellStart"/>
            <w:r w:rsidRPr="007628AC">
              <w:rPr>
                <w:highlight w:val="green"/>
              </w:rPr>
              <w:t>pt</w:t>
            </w:r>
            <w:proofErr w:type="spellEnd"/>
            <w:r w:rsidRPr="007628AC">
              <w:rPr>
                <w:highlight w:val="green"/>
              </w:rPr>
              <w:t xml:space="preserve"> by default.</w:t>
            </w:r>
          </w:p>
          <w:p w14:paraId="4276D4F5" w14:textId="77777777" w:rsidR="009422E7" w:rsidRPr="007628AC" w:rsidRDefault="009422E7"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63D4906C" w14:textId="77777777" w:rsidR="009422E7" w:rsidRPr="007628AC" w:rsidRDefault="009422E7"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CB55BC5" w14:textId="77777777" w:rsidR="009422E7" w:rsidRPr="007628AC" w:rsidRDefault="009422E7" w:rsidP="00F454DB">
            <w:pPr>
              <w:pStyle w:val="TableText"/>
              <w:numPr>
                <w:ilvl w:val="2"/>
                <w:numId w:val="249"/>
              </w:numPr>
              <w:rPr>
                <w:highlight w:val="green"/>
              </w:rPr>
            </w:pPr>
            <w:r w:rsidRPr="007628AC">
              <w:rPr>
                <w:highlight w:val="green"/>
              </w:rPr>
              <w:lastRenderedPageBreak/>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048E7AEC" w14:textId="77777777" w:rsidR="009422E7" w:rsidRPr="007628AC" w:rsidRDefault="009422E7"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by selecting the colour from the palette. System should display white by default.</w:t>
            </w:r>
          </w:p>
          <w:p w14:paraId="690E6801" w14:textId="77777777" w:rsidR="009422E7" w:rsidRPr="007628AC" w:rsidRDefault="009422E7"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data labels. System should display the Background Colour as None by default.</w:t>
            </w:r>
          </w:p>
          <w:p w14:paraId="68B8D803" w14:textId="77777777" w:rsidR="009422E7" w:rsidRPr="007628AC" w:rsidRDefault="009422E7" w:rsidP="00F454DB">
            <w:pPr>
              <w:pStyle w:val="TableText"/>
              <w:numPr>
                <w:ilvl w:val="2"/>
                <w:numId w:val="249"/>
              </w:numPr>
              <w:rPr>
                <w:highlight w:val="green"/>
              </w:rPr>
            </w:pPr>
            <w:r w:rsidRPr="007628AC">
              <w:rPr>
                <w:b/>
                <w:bCs/>
                <w:highlight w:val="green"/>
              </w:rPr>
              <w:t>Transparency</w:t>
            </w:r>
            <w:r w:rsidRPr="007628AC">
              <w:rPr>
                <w:highlight w:val="green"/>
              </w:rPr>
              <w:t>: The actor should be able to enter the transparency of the background between 0% and 100%.</w:t>
            </w:r>
          </w:p>
          <w:p w14:paraId="1643C947" w14:textId="77777777" w:rsidR="00A34318" w:rsidRPr="007628AC" w:rsidRDefault="00A34318" w:rsidP="003F0CDA">
            <w:pPr>
              <w:pStyle w:val="TableText"/>
              <w:rPr>
                <w:highlight w:val="green"/>
              </w:rPr>
            </w:pPr>
          </w:p>
          <w:p w14:paraId="418D68A2" w14:textId="77777777" w:rsidR="00426A34" w:rsidRPr="007628AC" w:rsidRDefault="00426A34" w:rsidP="00F454DB">
            <w:pPr>
              <w:pStyle w:val="TableText"/>
              <w:numPr>
                <w:ilvl w:val="1"/>
                <w:numId w:val="275"/>
              </w:numPr>
              <w:rPr>
                <w:b/>
                <w:bCs/>
                <w:highlight w:val="green"/>
              </w:rPr>
            </w:pPr>
            <w:r w:rsidRPr="007628AC">
              <w:rPr>
                <w:b/>
                <w:bCs/>
                <w:highlight w:val="green"/>
                <w:u w:val="single"/>
              </w:rPr>
              <w:t>Analytics</w:t>
            </w:r>
          </w:p>
          <w:p w14:paraId="68F3DF66" w14:textId="77777777" w:rsidR="00426A34" w:rsidRPr="007628AC" w:rsidRDefault="00426A34" w:rsidP="00F454DB">
            <w:pPr>
              <w:pStyle w:val="TableText"/>
              <w:numPr>
                <w:ilvl w:val="0"/>
                <w:numId w:val="250"/>
              </w:numPr>
              <w:rPr>
                <w:highlight w:val="green"/>
              </w:rPr>
            </w:pPr>
            <w:r w:rsidRPr="007628AC">
              <w:rPr>
                <w:highlight w:val="green"/>
              </w:rPr>
              <w:t xml:space="preserve">Under the </w:t>
            </w:r>
            <w:r w:rsidRPr="007628AC">
              <w:rPr>
                <w:highlight w:val="green"/>
                <w:u w:val="single"/>
              </w:rPr>
              <w:t>Analytics</w:t>
            </w:r>
            <w:r w:rsidRPr="007628AC">
              <w:rPr>
                <w:highlight w:val="green"/>
              </w:rPr>
              <w:t xml:space="preserve"> section, system should display 3 sections: </w:t>
            </w:r>
            <w:r w:rsidRPr="007628AC">
              <w:rPr>
                <w:highlight w:val="green"/>
                <w:u w:val="single"/>
              </w:rPr>
              <w:t>Order By, Order and limit</w:t>
            </w:r>
            <w:r w:rsidRPr="007628AC">
              <w:rPr>
                <w:highlight w:val="green"/>
              </w:rPr>
              <w:t>.</w:t>
            </w:r>
          </w:p>
          <w:p w14:paraId="6ECE3002" w14:textId="77777777" w:rsidR="00426A34" w:rsidRPr="007628AC" w:rsidRDefault="00426A34" w:rsidP="00F454DB">
            <w:pPr>
              <w:pStyle w:val="TableText"/>
              <w:numPr>
                <w:ilvl w:val="0"/>
                <w:numId w:val="250"/>
              </w:numPr>
              <w:rPr>
                <w:highlight w:val="green"/>
              </w:rPr>
            </w:pPr>
            <w:r w:rsidRPr="007628AC">
              <w:rPr>
                <w:highlight w:val="green"/>
              </w:rPr>
              <w:t xml:space="preserve">If actor select the Order by, a drop down should appear with a </w:t>
            </w:r>
            <w:proofErr w:type="gramStart"/>
            <w:r w:rsidRPr="007628AC">
              <w:rPr>
                <w:highlight w:val="green"/>
              </w:rPr>
              <w:t>details of dimensions</w:t>
            </w:r>
            <w:proofErr w:type="gramEnd"/>
            <w:r w:rsidRPr="007628AC">
              <w:rPr>
                <w:highlight w:val="green"/>
              </w:rPr>
              <w:t xml:space="preserve"> which has been used in the visual.</w:t>
            </w:r>
          </w:p>
          <w:p w14:paraId="7714A267" w14:textId="77777777" w:rsidR="00426A34" w:rsidRPr="007628AC" w:rsidRDefault="00426A34" w:rsidP="00F454DB">
            <w:pPr>
              <w:pStyle w:val="TableText"/>
              <w:numPr>
                <w:ilvl w:val="0"/>
                <w:numId w:val="250"/>
              </w:numPr>
              <w:rPr>
                <w:highlight w:val="green"/>
              </w:rPr>
            </w:pPr>
            <w:r w:rsidRPr="007628AC">
              <w:rPr>
                <w:highlight w:val="green"/>
              </w:rPr>
              <w:t>In the Order option, the actor should be able to re-arrange the data either in increasing or decreasing option.</w:t>
            </w:r>
          </w:p>
          <w:p w14:paraId="6DA735FD" w14:textId="77777777" w:rsidR="00F93A75" w:rsidRPr="007628AC" w:rsidRDefault="00426A34" w:rsidP="00F454DB">
            <w:pPr>
              <w:pStyle w:val="TableText"/>
              <w:numPr>
                <w:ilvl w:val="0"/>
                <w:numId w:val="250"/>
              </w:numPr>
              <w:rPr>
                <w:highlight w:val="green"/>
              </w:rPr>
            </w:pPr>
            <w:r w:rsidRPr="007628AC">
              <w:rPr>
                <w:b/>
                <w:bCs/>
                <w:highlight w:val="green"/>
              </w:rPr>
              <w:t xml:space="preserve">Limit: </w:t>
            </w:r>
            <w:r w:rsidRPr="007628AC">
              <w:rPr>
                <w:highlight w:val="green"/>
              </w:rPr>
              <w:t>The actor must be able to select the limit of bars to be displayed in the graph.</w:t>
            </w:r>
          </w:p>
        </w:tc>
      </w:tr>
      <w:tr w:rsidR="00F93A75" w:rsidRPr="007628AC" w14:paraId="3AB6777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C1B3E4F" w14:textId="77777777" w:rsidR="00F93A75" w:rsidRPr="007628AC" w:rsidRDefault="00F93A75" w:rsidP="007C2543">
            <w:pPr>
              <w:pStyle w:val="TableText"/>
              <w:jc w:val="both"/>
              <w:rPr>
                <w:b/>
                <w:bCs/>
                <w:highlight w:val="green"/>
              </w:rPr>
            </w:pPr>
            <w:r w:rsidRPr="007628AC">
              <w:rPr>
                <w:b/>
                <w:bCs/>
                <w:highlight w:val="green"/>
              </w:rPr>
              <w:lastRenderedPageBreak/>
              <w:t>Alternative Flow</w:t>
            </w:r>
          </w:p>
          <w:p w14:paraId="5C321857" w14:textId="77777777" w:rsidR="00F93A75" w:rsidRPr="007628AC" w:rsidRDefault="00F93A75" w:rsidP="00F454DB">
            <w:pPr>
              <w:pStyle w:val="TableText"/>
              <w:numPr>
                <w:ilvl w:val="0"/>
                <w:numId w:val="256"/>
              </w:numPr>
              <w:rPr>
                <w:highlight w:val="green"/>
              </w:rPr>
            </w:pPr>
            <w:r w:rsidRPr="007628AC">
              <w:rPr>
                <w:highlight w:val="green"/>
              </w:rPr>
              <w:t xml:space="preserve">In case actor tries to edit an existing visual (which is other than Clustered bar chart or Scatter plot) and convert it to a Clustered bar chart, system should remove all fields on the </w:t>
            </w:r>
            <w:r w:rsidRPr="007628AC">
              <w:rPr>
                <w:highlight w:val="green"/>
                <w:u w:val="single"/>
              </w:rPr>
              <w:t>Data</w:t>
            </w:r>
            <w:r w:rsidRPr="007628AC">
              <w:rPr>
                <w:highlight w:val="green"/>
              </w:rPr>
              <w:t xml:space="preserve"> section except the first field on the </w:t>
            </w:r>
            <w:r w:rsidRPr="007628AC">
              <w:rPr>
                <w:highlight w:val="green"/>
                <w:u w:val="single"/>
              </w:rPr>
              <w:t>Axis</w:t>
            </w:r>
            <w:r w:rsidRPr="007628AC">
              <w:rPr>
                <w:highlight w:val="green"/>
              </w:rPr>
              <w:t xml:space="preserve"> section.</w:t>
            </w:r>
          </w:p>
          <w:p w14:paraId="08DCB1ED" w14:textId="77777777" w:rsidR="003F1AF0" w:rsidRPr="007628AC" w:rsidRDefault="003F1AF0" w:rsidP="00F454DB">
            <w:pPr>
              <w:pStyle w:val="TableText"/>
              <w:numPr>
                <w:ilvl w:val="0"/>
                <w:numId w:val="256"/>
              </w:numPr>
              <w:rPr>
                <w:highlight w:val="green"/>
              </w:rPr>
            </w:pPr>
            <w:r w:rsidRPr="007628AC">
              <w:rPr>
                <w:highlight w:val="green"/>
              </w:rPr>
              <w:t xml:space="preserve">In case actor tries to edit an existing visual which is Scatter plot and convert it to a Clustered bar chart, system should remove all fields on the </w:t>
            </w:r>
            <w:r w:rsidRPr="007628AC">
              <w:rPr>
                <w:highlight w:val="green"/>
                <w:u w:val="single"/>
              </w:rPr>
              <w:t>Data</w:t>
            </w:r>
            <w:r w:rsidRPr="007628AC">
              <w:rPr>
                <w:highlight w:val="green"/>
              </w:rPr>
              <w:t xml:space="preserve"> section.</w:t>
            </w:r>
          </w:p>
          <w:p w14:paraId="15A28F4B" w14:textId="77777777" w:rsidR="00F93A75" w:rsidRPr="007628AC" w:rsidRDefault="00F93A75" w:rsidP="00F454DB">
            <w:pPr>
              <w:pStyle w:val="TableText"/>
              <w:numPr>
                <w:ilvl w:val="0"/>
                <w:numId w:val="256"/>
              </w:numPr>
              <w:rPr>
                <w:highlight w:val="green"/>
              </w:rPr>
            </w:pPr>
            <w:r w:rsidRPr="007628AC">
              <w:rPr>
                <w:highlight w:val="green"/>
              </w:rPr>
              <w:t xml:space="preserve">System should display the Clustered bar chart based on the remaining </w:t>
            </w:r>
            <w:r w:rsidRPr="007628AC">
              <w:rPr>
                <w:highlight w:val="green"/>
                <w:u w:val="single"/>
              </w:rPr>
              <w:t>Axis</w:t>
            </w:r>
            <w:r w:rsidRPr="007628AC">
              <w:rPr>
                <w:highlight w:val="green"/>
              </w:rPr>
              <w:t xml:space="preserve"> and </w:t>
            </w:r>
            <w:r w:rsidRPr="007628AC">
              <w:rPr>
                <w:highlight w:val="green"/>
                <w:u w:val="single"/>
              </w:rPr>
              <w:t>Value</w:t>
            </w:r>
            <w:r w:rsidRPr="007628AC">
              <w:rPr>
                <w:highlight w:val="green"/>
              </w:rPr>
              <w:t xml:space="preserve"> fields.</w:t>
            </w:r>
          </w:p>
          <w:p w14:paraId="185FDA95" w14:textId="77777777" w:rsidR="00F93A75" w:rsidRPr="007628AC" w:rsidRDefault="00F93A75" w:rsidP="00F454DB">
            <w:pPr>
              <w:pStyle w:val="TableText"/>
              <w:numPr>
                <w:ilvl w:val="0"/>
                <w:numId w:val="256"/>
              </w:numPr>
              <w:rPr>
                <w:highlight w:val="green"/>
              </w:rPr>
            </w:pPr>
            <w:r w:rsidRPr="007628AC">
              <w:rPr>
                <w:highlight w:val="green"/>
              </w:rPr>
              <w:t xml:space="preserve">In case original visual was a Slicer, system should only display the clustered bar chart if at least one </w:t>
            </w:r>
            <w:r w:rsidRPr="007628AC">
              <w:rPr>
                <w:highlight w:val="green"/>
                <w:u w:val="single"/>
              </w:rPr>
              <w:t>Value</w:t>
            </w:r>
            <w:r w:rsidRPr="007628AC">
              <w:rPr>
                <w:highlight w:val="green"/>
              </w:rPr>
              <w:t xml:space="preserve"> field has been added.</w:t>
            </w:r>
          </w:p>
          <w:p w14:paraId="305151A8" w14:textId="77777777" w:rsidR="00B2149F" w:rsidRPr="007628AC" w:rsidRDefault="00B2149F" w:rsidP="00F454DB">
            <w:pPr>
              <w:pStyle w:val="TableText"/>
              <w:numPr>
                <w:ilvl w:val="0"/>
                <w:numId w:val="256"/>
              </w:numPr>
              <w:rPr>
                <w:highlight w:val="green"/>
              </w:rPr>
            </w:pPr>
            <w:r w:rsidRPr="007628AC">
              <w:rPr>
                <w:highlight w:val="green"/>
              </w:rPr>
              <w:t xml:space="preserve">The actor should be able to perform all the features </w:t>
            </w:r>
            <w:r w:rsidR="00FB0F95" w:rsidRPr="007628AC">
              <w:rPr>
                <w:highlight w:val="green"/>
              </w:rPr>
              <w:t xml:space="preserve">in the </w:t>
            </w:r>
            <w:proofErr w:type="spellStart"/>
            <w:r w:rsidR="00FB0F95" w:rsidRPr="007628AC">
              <w:rPr>
                <w:highlight w:val="green"/>
              </w:rPr>
              <w:t>Updation</w:t>
            </w:r>
            <w:proofErr w:type="spellEnd"/>
            <w:r w:rsidR="00FB0F95" w:rsidRPr="007628AC">
              <w:rPr>
                <w:highlight w:val="green"/>
              </w:rPr>
              <w:t xml:space="preserve"> of clustered bar chart </w:t>
            </w:r>
          </w:p>
        </w:tc>
      </w:tr>
      <w:tr w:rsidR="00F93A75" w:rsidRPr="007628AC" w14:paraId="3219EC0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511FD7B" w14:textId="77777777" w:rsidR="00F93A75" w:rsidRPr="007628AC" w:rsidRDefault="00F93A75" w:rsidP="007C2543">
            <w:pPr>
              <w:pStyle w:val="TableText"/>
              <w:jc w:val="both"/>
              <w:rPr>
                <w:b/>
                <w:bCs/>
                <w:highlight w:val="green"/>
              </w:rPr>
            </w:pPr>
            <w:r w:rsidRPr="007628AC">
              <w:rPr>
                <w:b/>
                <w:bCs/>
                <w:highlight w:val="green"/>
              </w:rPr>
              <w:t>Post Conditions</w:t>
            </w:r>
          </w:p>
          <w:p w14:paraId="1E3604B8" w14:textId="77777777" w:rsidR="00FB0F95" w:rsidRPr="007628AC" w:rsidRDefault="00FB0F95" w:rsidP="00F454DB">
            <w:pPr>
              <w:pStyle w:val="ListParagraph"/>
              <w:numPr>
                <w:ilvl w:val="0"/>
                <w:numId w:val="257"/>
              </w:numPr>
              <w:suppressAutoHyphens/>
              <w:spacing w:line="360" w:lineRule="auto"/>
              <w:jc w:val="both"/>
              <w:rPr>
                <w:highlight w:val="green"/>
              </w:rPr>
            </w:pPr>
            <w:r w:rsidRPr="007628AC">
              <w:rPr>
                <w:highlight w:val="green"/>
              </w:rPr>
              <w:t xml:space="preserve">If the actor clicked the </w:t>
            </w:r>
            <w:r w:rsidRPr="007628AC">
              <w:rPr>
                <w:b/>
                <w:bCs/>
                <w:highlight w:val="green"/>
              </w:rPr>
              <w:t>Save</w:t>
            </w:r>
            <w:r w:rsidRPr="007628AC">
              <w:rPr>
                <w:highlight w:val="green"/>
              </w:rPr>
              <w:t xml:space="preserve"> button, &amp; if all the mandatory fields have been entered, then</w:t>
            </w:r>
          </w:p>
          <w:p w14:paraId="195FC0B1" w14:textId="77777777" w:rsidR="00FB0F95" w:rsidRPr="007628AC" w:rsidRDefault="00FB0F95" w:rsidP="00F454DB">
            <w:pPr>
              <w:pStyle w:val="ListParagraph"/>
              <w:numPr>
                <w:ilvl w:val="0"/>
                <w:numId w:val="252"/>
              </w:numPr>
              <w:suppressAutoHyphens/>
              <w:spacing w:line="360" w:lineRule="auto"/>
              <w:ind w:left="996"/>
              <w:jc w:val="both"/>
              <w:rPr>
                <w:highlight w:val="green"/>
              </w:rPr>
            </w:pPr>
            <w:r w:rsidRPr="007628AC">
              <w:rPr>
                <w:highlight w:val="green"/>
              </w:rPr>
              <w:t>The System would respond with the message, “&lt;Visual Name&gt; saved successfully”</w:t>
            </w:r>
            <w:r w:rsidRPr="007628AC">
              <w:rPr>
                <w:strike/>
                <w:highlight w:val="green"/>
              </w:rPr>
              <w:t xml:space="preserve"> and the actor would be brought to the blank screen</w:t>
            </w:r>
            <w:r w:rsidRPr="007628AC">
              <w:rPr>
                <w:highlight w:val="green"/>
              </w:rPr>
              <w:t xml:space="preserve">.  </w:t>
            </w:r>
          </w:p>
          <w:p w14:paraId="09700279" w14:textId="77777777" w:rsidR="00FB0F95" w:rsidRPr="007628AC" w:rsidRDefault="00FB0F95" w:rsidP="00F454DB">
            <w:pPr>
              <w:pStyle w:val="ListParagraph"/>
              <w:numPr>
                <w:ilvl w:val="0"/>
                <w:numId w:val="252"/>
              </w:numPr>
              <w:suppressAutoHyphens/>
              <w:spacing w:line="360" w:lineRule="auto"/>
              <w:ind w:left="996"/>
              <w:jc w:val="both"/>
              <w:rPr>
                <w:highlight w:val="green"/>
              </w:rPr>
            </w:pPr>
            <w:r w:rsidRPr="007628AC">
              <w:rPr>
                <w:highlight w:val="green"/>
              </w:rPr>
              <w:lastRenderedPageBreak/>
              <w:t>All information related to the visual been defined would be stored in the database.</w:t>
            </w:r>
          </w:p>
          <w:p w14:paraId="291B89F7" w14:textId="77777777" w:rsidR="00FB0F95" w:rsidRPr="007628AC" w:rsidRDefault="00FB0F95" w:rsidP="00F454DB">
            <w:pPr>
              <w:pStyle w:val="ListParagraph"/>
              <w:numPr>
                <w:ilvl w:val="0"/>
                <w:numId w:val="252"/>
              </w:numPr>
              <w:suppressAutoHyphens/>
              <w:spacing w:line="360" w:lineRule="auto"/>
              <w:ind w:left="996"/>
              <w:jc w:val="both"/>
              <w:rPr>
                <w:highlight w:val="green"/>
              </w:rPr>
            </w:pPr>
            <w:r w:rsidRPr="007628AC">
              <w:rPr>
                <w:highlight w:val="green"/>
              </w:rPr>
              <w:t>The visual details would be available for further modification/view.</w:t>
            </w:r>
          </w:p>
          <w:p w14:paraId="20889070" w14:textId="77777777" w:rsidR="00F93A75" w:rsidRPr="007628AC" w:rsidRDefault="00FB0F95" w:rsidP="00F454DB">
            <w:pPr>
              <w:pStyle w:val="ListParagraph"/>
              <w:numPr>
                <w:ilvl w:val="0"/>
                <w:numId w:val="257"/>
              </w:numPr>
              <w:suppressAutoHyphens/>
              <w:spacing w:line="360" w:lineRule="auto"/>
              <w:jc w:val="both"/>
              <w:rPr>
                <w:highlight w:val="green"/>
              </w:rPr>
            </w:pPr>
            <w:r w:rsidRPr="007628AC">
              <w:rPr>
                <w:highlight w:val="green"/>
              </w:rPr>
              <w:t>If the Actor clicks Close, the System would respond with the message “Are you sure you want to close this form?” If the actor responds in affirmative, then the System would discard the entered details and close the form and the actor would be brought back to Pre-Condition; otherwise, the actor would be brought back to where it was before clicking the Close button.</w:t>
            </w:r>
          </w:p>
        </w:tc>
      </w:tr>
      <w:tr w:rsidR="00F93A75" w:rsidRPr="007628AC" w14:paraId="1FE4BCB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77FE1F8" w14:textId="77777777" w:rsidR="00F93A75" w:rsidRPr="007628AC" w:rsidRDefault="00F93A75" w:rsidP="007C2543">
            <w:pPr>
              <w:pStyle w:val="TableText"/>
              <w:jc w:val="both"/>
              <w:rPr>
                <w:b/>
                <w:bCs/>
                <w:highlight w:val="green"/>
              </w:rPr>
            </w:pPr>
            <w:r w:rsidRPr="007628AC">
              <w:rPr>
                <w:b/>
                <w:bCs/>
                <w:highlight w:val="green"/>
              </w:rPr>
              <w:lastRenderedPageBreak/>
              <w:t>Exceptions</w:t>
            </w:r>
          </w:p>
          <w:p w14:paraId="700CA761" w14:textId="77777777" w:rsidR="00650C14" w:rsidRPr="007628AC" w:rsidRDefault="00650C14" w:rsidP="00650C14">
            <w:pPr>
              <w:spacing w:line="360" w:lineRule="auto"/>
              <w:ind w:left="604"/>
              <w:jc w:val="both"/>
              <w:rPr>
                <w:b/>
                <w:bCs/>
                <w:highlight w:val="green"/>
                <w:u w:val="single"/>
              </w:rPr>
            </w:pPr>
            <w:r w:rsidRPr="007628AC">
              <w:rPr>
                <w:b/>
                <w:bCs/>
                <w:highlight w:val="green"/>
                <w:u w:val="single"/>
              </w:rPr>
              <w:t>The Actor attempts to save the Visual without entering all the visual name.</w:t>
            </w:r>
          </w:p>
          <w:p w14:paraId="307E2E99" w14:textId="77777777" w:rsidR="00650C14" w:rsidRPr="007628AC" w:rsidRDefault="00650C14" w:rsidP="00650C14">
            <w:pPr>
              <w:spacing w:line="360" w:lineRule="auto"/>
              <w:ind w:left="604"/>
              <w:jc w:val="both"/>
              <w:rPr>
                <w:highlight w:val="green"/>
              </w:rPr>
            </w:pPr>
            <w:r w:rsidRPr="007628AC">
              <w:rPr>
                <w:highlight w:val="green"/>
              </w:rPr>
              <w:t>The System would respond with the message – “This field is required.”</w:t>
            </w:r>
          </w:p>
          <w:p w14:paraId="73CE6EE2" w14:textId="77777777" w:rsidR="00650C14" w:rsidRPr="007628AC" w:rsidRDefault="00650C14" w:rsidP="00650C14">
            <w:pPr>
              <w:spacing w:line="360" w:lineRule="auto"/>
              <w:ind w:left="604"/>
              <w:jc w:val="both"/>
              <w:rPr>
                <w:highlight w:val="green"/>
              </w:rPr>
            </w:pPr>
          </w:p>
          <w:p w14:paraId="5180C2FF" w14:textId="77777777" w:rsidR="00650C14" w:rsidRPr="007628AC" w:rsidRDefault="00650C14" w:rsidP="00650C14">
            <w:pPr>
              <w:spacing w:line="360" w:lineRule="auto"/>
              <w:ind w:left="604"/>
              <w:jc w:val="both"/>
              <w:rPr>
                <w:b/>
                <w:bCs/>
                <w:highlight w:val="green"/>
                <w:u w:val="single"/>
              </w:rPr>
            </w:pPr>
            <w:r w:rsidRPr="007628AC">
              <w:rPr>
                <w:b/>
                <w:bCs/>
                <w:highlight w:val="green"/>
                <w:u w:val="single"/>
              </w:rPr>
              <w:t>The Actor attempts to save the Visual without entering all the visual Title.</w:t>
            </w:r>
          </w:p>
          <w:p w14:paraId="53C583E2" w14:textId="77777777" w:rsidR="00650C14" w:rsidRPr="007628AC" w:rsidRDefault="00650C14" w:rsidP="00650C14">
            <w:pPr>
              <w:spacing w:line="360" w:lineRule="auto"/>
              <w:ind w:left="604"/>
              <w:jc w:val="both"/>
              <w:rPr>
                <w:highlight w:val="green"/>
              </w:rPr>
            </w:pPr>
            <w:r w:rsidRPr="007628AC">
              <w:rPr>
                <w:highlight w:val="green"/>
              </w:rPr>
              <w:t>The System would respond with the message – “This field is required.”</w:t>
            </w:r>
          </w:p>
          <w:p w14:paraId="5B61475F" w14:textId="77777777" w:rsidR="00650C14" w:rsidRPr="007628AC" w:rsidRDefault="00650C14" w:rsidP="00650C14">
            <w:pPr>
              <w:spacing w:line="360" w:lineRule="auto"/>
              <w:ind w:left="604"/>
              <w:jc w:val="both"/>
              <w:rPr>
                <w:highlight w:val="green"/>
              </w:rPr>
            </w:pPr>
          </w:p>
          <w:p w14:paraId="3DFBF249" w14:textId="77777777" w:rsidR="00650C14" w:rsidRPr="007628AC" w:rsidRDefault="00650C14" w:rsidP="00650C14">
            <w:pPr>
              <w:spacing w:line="360" w:lineRule="auto"/>
              <w:ind w:left="604"/>
              <w:jc w:val="both"/>
              <w:rPr>
                <w:b/>
                <w:bCs/>
                <w:highlight w:val="green"/>
                <w:u w:val="single"/>
              </w:rPr>
            </w:pPr>
            <w:r w:rsidRPr="007628AC">
              <w:rPr>
                <w:b/>
                <w:bCs/>
                <w:highlight w:val="green"/>
                <w:u w:val="single"/>
              </w:rPr>
              <w:t>The Actor attempts to save the Visual without Selecting all the Data set.</w:t>
            </w:r>
          </w:p>
          <w:p w14:paraId="058AAE25" w14:textId="77777777" w:rsidR="00650C14" w:rsidRPr="007628AC" w:rsidRDefault="00650C14" w:rsidP="00650C14">
            <w:pPr>
              <w:spacing w:line="360" w:lineRule="auto"/>
              <w:ind w:left="604"/>
              <w:jc w:val="both"/>
              <w:rPr>
                <w:highlight w:val="green"/>
              </w:rPr>
            </w:pPr>
            <w:r w:rsidRPr="007628AC">
              <w:rPr>
                <w:highlight w:val="green"/>
              </w:rPr>
              <w:t>The System would respond with the message – “This field is required.”</w:t>
            </w:r>
          </w:p>
          <w:p w14:paraId="344769D4" w14:textId="77777777" w:rsidR="00650C14" w:rsidRPr="007628AC" w:rsidRDefault="00650C14" w:rsidP="00650C14">
            <w:pPr>
              <w:spacing w:line="360" w:lineRule="auto"/>
              <w:ind w:left="604"/>
              <w:jc w:val="both"/>
              <w:rPr>
                <w:highlight w:val="green"/>
              </w:rPr>
            </w:pPr>
          </w:p>
          <w:p w14:paraId="32B3C02F" w14:textId="77777777" w:rsidR="00650C14" w:rsidRPr="007628AC" w:rsidRDefault="00650C14" w:rsidP="00650C14">
            <w:pPr>
              <w:spacing w:line="360" w:lineRule="auto"/>
              <w:ind w:left="604"/>
              <w:jc w:val="both"/>
              <w:rPr>
                <w:b/>
                <w:bCs/>
                <w:highlight w:val="green"/>
                <w:u w:val="single"/>
              </w:rPr>
            </w:pPr>
            <w:r w:rsidRPr="007628AC">
              <w:rPr>
                <w:b/>
                <w:bCs/>
                <w:highlight w:val="green"/>
                <w:u w:val="single"/>
              </w:rPr>
              <w:t>The actor attempts to save the visual details with the same name which already exists</w:t>
            </w:r>
            <w:r w:rsidR="00D24C83" w:rsidRPr="007628AC">
              <w:rPr>
                <w:b/>
                <w:bCs/>
                <w:highlight w:val="green"/>
                <w:u w:val="single"/>
              </w:rPr>
              <w:t xml:space="preserve"> in the same project</w:t>
            </w:r>
            <w:r w:rsidRPr="007628AC">
              <w:rPr>
                <w:b/>
                <w:bCs/>
                <w:highlight w:val="green"/>
                <w:u w:val="single"/>
              </w:rPr>
              <w:t>.</w:t>
            </w:r>
          </w:p>
          <w:p w14:paraId="34E0A092" w14:textId="77777777" w:rsidR="00650C14" w:rsidRPr="007628AC" w:rsidRDefault="00650C14" w:rsidP="00650C14">
            <w:pPr>
              <w:spacing w:line="360" w:lineRule="auto"/>
              <w:ind w:left="604"/>
              <w:jc w:val="both"/>
              <w:rPr>
                <w:highlight w:val="green"/>
              </w:rPr>
            </w:pPr>
            <w:r w:rsidRPr="007628AC">
              <w:rPr>
                <w:highlight w:val="green"/>
              </w:rPr>
              <w:t>The system would respond with the message, “Visual &lt;Visual Name&gt; already exists</w:t>
            </w:r>
            <w:r w:rsidR="00F21BF3" w:rsidRPr="007628AC">
              <w:rPr>
                <w:highlight w:val="green"/>
              </w:rPr>
              <w:t xml:space="preserve"> in this project</w:t>
            </w:r>
            <w:r w:rsidRPr="007628AC">
              <w:rPr>
                <w:highlight w:val="green"/>
              </w:rPr>
              <w:t>. Please select another name”.</w:t>
            </w:r>
          </w:p>
          <w:p w14:paraId="287CBE2F" w14:textId="77777777" w:rsidR="00650C14" w:rsidRPr="007628AC" w:rsidRDefault="00650C14" w:rsidP="00650C14">
            <w:pPr>
              <w:spacing w:line="360" w:lineRule="auto"/>
              <w:ind w:left="604"/>
              <w:jc w:val="both"/>
              <w:rPr>
                <w:highlight w:val="green"/>
              </w:rPr>
            </w:pPr>
          </w:p>
          <w:p w14:paraId="5498CCF1" w14:textId="77777777" w:rsidR="00650C14" w:rsidRPr="007628AC" w:rsidRDefault="00650C14" w:rsidP="00650C14">
            <w:pPr>
              <w:spacing w:line="360" w:lineRule="auto"/>
              <w:ind w:left="604"/>
              <w:jc w:val="both"/>
              <w:rPr>
                <w:b/>
                <w:bCs/>
                <w:highlight w:val="green"/>
                <w:u w:val="single"/>
              </w:rPr>
            </w:pPr>
            <w:r w:rsidRPr="007628AC">
              <w:rPr>
                <w:b/>
                <w:bCs/>
                <w:highlight w:val="green"/>
                <w:u w:val="single"/>
              </w:rPr>
              <w:t xml:space="preserve">The actor attempts to save the Visual without selecting </w:t>
            </w:r>
            <w:r w:rsidR="00DB34DC" w:rsidRPr="007628AC">
              <w:rPr>
                <w:b/>
                <w:bCs/>
                <w:highlight w:val="green"/>
                <w:u w:val="single"/>
              </w:rPr>
              <w:t xml:space="preserve">all </w:t>
            </w:r>
            <w:r w:rsidR="00784B4D" w:rsidRPr="007628AC">
              <w:rPr>
                <w:b/>
                <w:bCs/>
                <w:highlight w:val="green"/>
                <w:u w:val="single"/>
              </w:rPr>
              <w:t>required fields</w:t>
            </w:r>
            <w:r w:rsidRPr="007628AC">
              <w:rPr>
                <w:b/>
                <w:bCs/>
                <w:highlight w:val="green"/>
                <w:u w:val="single"/>
              </w:rPr>
              <w:t>.</w:t>
            </w:r>
          </w:p>
          <w:p w14:paraId="04FB186A" w14:textId="77777777" w:rsidR="00650C14" w:rsidRPr="007628AC" w:rsidRDefault="00650C14" w:rsidP="00650C14">
            <w:pPr>
              <w:spacing w:line="360" w:lineRule="auto"/>
              <w:ind w:left="604"/>
              <w:jc w:val="both"/>
              <w:rPr>
                <w:highlight w:val="green"/>
              </w:rPr>
            </w:pPr>
            <w:r w:rsidRPr="007628AC">
              <w:rPr>
                <w:highlight w:val="green"/>
              </w:rPr>
              <w:t>The system would respond with a message,”</w:t>
            </w:r>
            <w:r w:rsidR="005A097D" w:rsidRPr="007628AC">
              <w:rPr>
                <w:highlight w:val="green"/>
              </w:rPr>
              <w:t xml:space="preserve"> Please fill all required fields</w:t>
            </w:r>
            <w:r w:rsidRPr="007628AC">
              <w:rPr>
                <w:highlight w:val="green"/>
              </w:rPr>
              <w:t>”.</w:t>
            </w:r>
          </w:p>
          <w:p w14:paraId="2FE44C56" w14:textId="77777777" w:rsidR="00650C14" w:rsidRPr="007628AC" w:rsidRDefault="00650C14" w:rsidP="00650C14">
            <w:pPr>
              <w:spacing w:line="360" w:lineRule="auto"/>
              <w:ind w:left="604"/>
              <w:jc w:val="both"/>
              <w:rPr>
                <w:highlight w:val="green"/>
              </w:rPr>
            </w:pPr>
          </w:p>
          <w:p w14:paraId="64515110" w14:textId="77777777" w:rsidR="00650C14" w:rsidRPr="007628AC" w:rsidRDefault="00650C14" w:rsidP="00650C14">
            <w:pPr>
              <w:suppressAutoHyphens/>
              <w:spacing w:line="360" w:lineRule="auto"/>
              <w:ind w:left="604"/>
              <w:jc w:val="both"/>
              <w:rPr>
                <w:b/>
                <w:bCs/>
                <w:highlight w:val="green"/>
                <w:u w:val="single"/>
              </w:rPr>
            </w:pPr>
            <w:bookmarkStart w:id="62" w:name="OLE_LINK18"/>
            <w:r w:rsidRPr="007628AC">
              <w:rPr>
                <w:b/>
                <w:bCs/>
                <w:highlight w:val="green"/>
                <w:u w:val="single"/>
              </w:rPr>
              <w:t>Visual Name</w:t>
            </w:r>
            <w:bookmarkEnd w:id="62"/>
            <w:r w:rsidRPr="007628AC">
              <w:rPr>
                <w:b/>
                <w:bCs/>
                <w:highlight w:val="green"/>
                <w:u w:val="single"/>
              </w:rPr>
              <w:t xml:space="preserve"> and visual</w:t>
            </w:r>
            <w:r w:rsidR="00CD0197" w:rsidRPr="007628AC">
              <w:rPr>
                <w:b/>
                <w:bCs/>
                <w:highlight w:val="green"/>
                <w:u w:val="single"/>
              </w:rPr>
              <w:t xml:space="preserve"> </w:t>
            </w:r>
            <w:r w:rsidR="00051562" w:rsidRPr="007628AC">
              <w:rPr>
                <w:b/>
                <w:bCs/>
                <w:highlight w:val="green"/>
                <w:u w:val="single"/>
              </w:rPr>
              <w:t xml:space="preserve">title </w:t>
            </w:r>
            <w:r w:rsidRPr="007628AC">
              <w:rPr>
                <w:b/>
                <w:bCs/>
                <w:highlight w:val="green"/>
                <w:u w:val="single"/>
              </w:rPr>
              <w:t>should accept 99 characters.</w:t>
            </w:r>
          </w:p>
          <w:p w14:paraId="1E9FBA24" w14:textId="77777777" w:rsidR="00650C14" w:rsidRPr="007628AC" w:rsidRDefault="00650C14" w:rsidP="00650C14">
            <w:pPr>
              <w:spacing w:line="360" w:lineRule="auto"/>
              <w:ind w:left="604"/>
              <w:jc w:val="both"/>
              <w:rPr>
                <w:highlight w:val="green"/>
              </w:rPr>
            </w:pPr>
            <w:r w:rsidRPr="007628AC">
              <w:rPr>
                <w:highlight w:val="green"/>
              </w:rPr>
              <w:t>The system would respond with a message,” Maximum 99 characters are allowed in the name and title”.</w:t>
            </w:r>
          </w:p>
          <w:p w14:paraId="70B4BD0F" w14:textId="77777777" w:rsidR="00650C14" w:rsidRPr="007628AC" w:rsidRDefault="00650C14" w:rsidP="00650C14">
            <w:pPr>
              <w:spacing w:line="360" w:lineRule="auto"/>
              <w:ind w:left="604"/>
              <w:jc w:val="both"/>
              <w:rPr>
                <w:highlight w:val="green"/>
              </w:rPr>
            </w:pPr>
          </w:p>
          <w:p w14:paraId="60C5DB50" w14:textId="77777777" w:rsidR="000F51DF" w:rsidRPr="007628AC" w:rsidRDefault="009518D4" w:rsidP="00CD2C18">
            <w:pPr>
              <w:pStyle w:val="TableText"/>
              <w:ind w:left="720"/>
              <w:jc w:val="both"/>
              <w:rPr>
                <w:b/>
                <w:bCs/>
                <w:strike/>
                <w:highlight w:val="green"/>
                <w:u w:val="single"/>
              </w:rPr>
            </w:pPr>
            <w:r w:rsidRPr="007628AC">
              <w:rPr>
                <w:b/>
                <w:bCs/>
                <w:strike/>
                <w:highlight w:val="green"/>
                <w:u w:val="single"/>
              </w:rPr>
              <w:t>Same dimension should not get added more than a once.</w:t>
            </w:r>
          </w:p>
          <w:p w14:paraId="217B7770" w14:textId="77777777" w:rsidR="00CD2C18" w:rsidRPr="007628AC" w:rsidRDefault="00CD2C18" w:rsidP="00CD2C18">
            <w:pPr>
              <w:pStyle w:val="TableText"/>
              <w:ind w:left="720"/>
              <w:jc w:val="both"/>
              <w:rPr>
                <w:strike/>
                <w:highlight w:val="green"/>
              </w:rPr>
            </w:pPr>
            <w:r w:rsidRPr="007628AC">
              <w:rPr>
                <w:strike/>
                <w:highlight w:val="green"/>
              </w:rPr>
              <w:t xml:space="preserve">The system should respond with a message that </w:t>
            </w:r>
            <w:proofErr w:type="gramStart"/>
            <w:r w:rsidRPr="007628AC">
              <w:rPr>
                <w:strike/>
                <w:highlight w:val="green"/>
              </w:rPr>
              <w:t>“ Dimension</w:t>
            </w:r>
            <w:proofErr w:type="gramEnd"/>
            <w:r w:rsidRPr="007628AC">
              <w:rPr>
                <w:strike/>
                <w:highlight w:val="green"/>
              </w:rPr>
              <w:t xml:space="preserve"> is already added”</w:t>
            </w:r>
          </w:p>
          <w:p w14:paraId="18A1C255" w14:textId="77777777" w:rsidR="00192C16" w:rsidRPr="007628AC" w:rsidRDefault="00192C16" w:rsidP="00CD2C18">
            <w:pPr>
              <w:pStyle w:val="TableText"/>
              <w:ind w:left="720"/>
              <w:jc w:val="both"/>
              <w:rPr>
                <w:b/>
                <w:bCs/>
                <w:highlight w:val="green"/>
                <w:u w:val="single"/>
              </w:rPr>
            </w:pPr>
          </w:p>
          <w:p w14:paraId="10A8E4AA" w14:textId="77777777" w:rsidR="00192C16" w:rsidRPr="007628AC" w:rsidRDefault="00192C16" w:rsidP="00CD2C18">
            <w:pPr>
              <w:pStyle w:val="TableText"/>
              <w:ind w:left="720"/>
              <w:jc w:val="both"/>
              <w:rPr>
                <w:b/>
                <w:bCs/>
                <w:highlight w:val="green"/>
                <w:u w:val="single"/>
              </w:rPr>
            </w:pPr>
            <w:r w:rsidRPr="007628AC">
              <w:rPr>
                <w:b/>
                <w:bCs/>
                <w:highlight w:val="green"/>
                <w:u w:val="single"/>
              </w:rPr>
              <w:t>Title should accept the Unicode characters in visual title</w:t>
            </w:r>
          </w:p>
          <w:p w14:paraId="3A59008F" w14:textId="77777777" w:rsidR="00B2149F" w:rsidRPr="007628AC" w:rsidRDefault="00B2149F" w:rsidP="00192C16">
            <w:pPr>
              <w:pStyle w:val="TableText"/>
              <w:ind w:left="720"/>
              <w:jc w:val="both"/>
              <w:rPr>
                <w:highlight w:val="green"/>
              </w:rPr>
            </w:pPr>
            <w:r w:rsidRPr="007628AC">
              <w:rPr>
                <w:highlight w:val="green"/>
              </w:rPr>
              <w:t xml:space="preserve">System should allow actor to enter up to 100 characters consisting of any combination of Unicode characters in the </w:t>
            </w:r>
            <w:r w:rsidRPr="007628AC">
              <w:rPr>
                <w:highlight w:val="green"/>
                <w:u w:val="single"/>
              </w:rPr>
              <w:t>Text</w:t>
            </w:r>
            <w:r w:rsidRPr="007628AC">
              <w:rPr>
                <w:highlight w:val="green"/>
              </w:rPr>
              <w:t xml:space="preserve"> field</w:t>
            </w:r>
          </w:p>
          <w:p w14:paraId="03774DA3" w14:textId="77777777" w:rsidR="00192C16" w:rsidRPr="007628AC" w:rsidRDefault="00192C16" w:rsidP="00192C16">
            <w:pPr>
              <w:pStyle w:val="TableText"/>
              <w:ind w:left="720"/>
              <w:jc w:val="both"/>
              <w:rPr>
                <w:b/>
                <w:bCs/>
                <w:highlight w:val="green"/>
                <w:u w:val="single"/>
              </w:rPr>
            </w:pPr>
          </w:p>
          <w:p w14:paraId="12EA17F8" w14:textId="77777777" w:rsidR="00192C16" w:rsidRPr="007628AC" w:rsidRDefault="00192C16" w:rsidP="00192C16">
            <w:pPr>
              <w:pStyle w:val="TableText"/>
              <w:ind w:left="720"/>
              <w:jc w:val="both"/>
              <w:rPr>
                <w:b/>
                <w:bCs/>
                <w:highlight w:val="green"/>
                <w:u w:val="single"/>
              </w:rPr>
            </w:pPr>
            <w:r w:rsidRPr="007628AC">
              <w:rPr>
                <w:b/>
                <w:bCs/>
                <w:highlight w:val="green"/>
                <w:u w:val="single"/>
              </w:rPr>
              <w:t>Font size should be in integer and in between 4 to 64</w:t>
            </w:r>
          </w:p>
          <w:p w14:paraId="39A64FF3" w14:textId="77777777" w:rsidR="00B2149F" w:rsidRPr="007628AC" w:rsidRDefault="00B2149F" w:rsidP="00192C16">
            <w:pPr>
              <w:pStyle w:val="TableText"/>
              <w:ind w:left="720"/>
              <w:rPr>
                <w:highlight w:val="green"/>
              </w:rPr>
            </w:pPr>
            <w:r w:rsidRPr="007628AC">
              <w:rPr>
                <w:highlight w:val="green"/>
              </w:rPr>
              <w:lastRenderedPageBreak/>
              <w:t xml:space="preserve">Actor should be able to change the </w:t>
            </w:r>
            <w:r w:rsidRPr="007628AC">
              <w:rPr>
                <w:highlight w:val="green"/>
                <w:u w:val="single"/>
              </w:rPr>
              <w:t>Font Size</w:t>
            </w:r>
            <w:r w:rsidRPr="007628AC">
              <w:rPr>
                <w:highlight w:val="green"/>
              </w:rPr>
              <w:t xml:space="preserve"> to any integer value between 4 and 64.</w:t>
            </w:r>
          </w:p>
          <w:p w14:paraId="3C55E25D" w14:textId="77777777" w:rsidR="00192C16" w:rsidRPr="007628AC" w:rsidRDefault="00192C16" w:rsidP="00192C16">
            <w:pPr>
              <w:pStyle w:val="TableText"/>
              <w:ind w:left="720"/>
              <w:rPr>
                <w:b/>
                <w:bCs/>
                <w:highlight w:val="green"/>
                <w:u w:val="single"/>
              </w:rPr>
            </w:pPr>
          </w:p>
          <w:p w14:paraId="45D9CF65" w14:textId="77777777" w:rsidR="00192C16" w:rsidRPr="007628AC" w:rsidRDefault="00192C16" w:rsidP="00192C16">
            <w:pPr>
              <w:pStyle w:val="TableText"/>
              <w:ind w:left="720"/>
              <w:rPr>
                <w:b/>
                <w:bCs/>
                <w:highlight w:val="green"/>
                <w:u w:val="single"/>
              </w:rPr>
            </w:pPr>
            <w:r w:rsidRPr="007628AC">
              <w:rPr>
                <w:b/>
                <w:bCs/>
                <w:highlight w:val="green"/>
                <w:u w:val="single"/>
              </w:rPr>
              <w:t>Font size should be visible as set by the actor</w:t>
            </w:r>
          </w:p>
          <w:p w14:paraId="4FF625B7" w14:textId="77777777" w:rsidR="00B2149F" w:rsidRPr="007628AC" w:rsidRDefault="00B2149F" w:rsidP="00F454DB">
            <w:pPr>
              <w:pStyle w:val="TableText"/>
              <w:numPr>
                <w:ilvl w:val="0"/>
                <w:numId w:val="248"/>
              </w:numPr>
              <w:rPr>
                <w:highlight w:val="green"/>
              </w:rPr>
            </w:pPr>
            <w:r w:rsidRPr="007628AC">
              <w:rPr>
                <w:highlight w:val="green"/>
              </w:rPr>
              <w:t>System should display the font size of the title as per value provided by the actor.</w:t>
            </w:r>
          </w:p>
          <w:p w14:paraId="3111B705" w14:textId="77777777" w:rsidR="00B2149F" w:rsidRPr="007628AC" w:rsidRDefault="00B2149F" w:rsidP="00F454DB">
            <w:pPr>
              <w:pStyle w:val="TableText"/>
              <w:numPr>
                <w:ilvl w:val="0"/>
                <w:numId w:val="248"/>
              </w:numPr>
              <w:rPr>
                <w:highlight w:val="green"/>
              </w:rPr>
            </w:pPr>
            <w:r w:rsidRPr="007628AC">
              <w:rPr>
                <w:highlight w:val="green"/>
              </w:rPr>
              <w:t>System should display the title background colour as per value provided or colour selected by the actor.</w:t>
            </w:r>
          </w:p>
          <w:p w14:paraId="0FA716FB" w14:textId="77777777" w:rsidR="00B2149F" w:rsidRPr="007628AC" w:rsidRDefault="00B2149F" w:rsidP="00F454DB">
            <w:pPr>
              <w:pStyle w:val="TableText"/>
              <w:numPr>
                <w:ilvl w:val="0"/>
                <w:numId w:val="248"/>
              </w:numPr>
              <w:rPr>
                <w:highlight w:val="green"/>
              </w:rPr>
            </w:pPr>
            <w:r w:rsidRPr="007628AC">
              <w:rPr>
                <w:highlight w:val="green"/>
              </w:rPr>
              <w:t xml:space="preserve">System should display the </w:t>
            </w:r>
            <w:r w:rsidRPr="007628AC">
              <w:rPr>
                <w:highlight w:val="green"/>
                <w:u w:val="single"/>
              </w:rPr>
              <w:t>Background Colour</w:t>
            </w:r>
            <w:r w:rsidRPr="007628AC">
              <w:rPr>
                <w:highlight w:val="green"/>
              </w:rPr>
              <w:t xml:space="preserve"> as #666666 by default (when bar chart is selected for the first time in the </w:t>
            </w:r>
            <w:r w:rsidRPr="007628AC">
              <w:rPr>
                <w:highlight w:val="green"/>
                <w:u w:val="single"/>
              </w:rPr>
              <w:t>Visual Properties</w:t>
            </w:r>
            <w:r w:rsidRPr="007628AC">
              <w:rPr>
                <w:highlight w:val="green"/>
              </w:rPr>
              <w:t xml:space="preserve"> Pane).</w:t>
            </w:r>
          </w:p>
          <w:p w14:paraId="18295EB2" w14:textId="77777777" w:rsidR="00B2149F" w:rsidRPr="007628AC" w:rsidRDefault="00B2149F" w:rsidP="00F454DB">
            <w:pPr>
              <w:pStyle w:val="TableText"/>
              <w:numPr>
                <w:ilvl w:val="0"/>
                <w:numId w:val="248"/>
              </w:numPr>
              <w:rPr>
                <w:highlight w:val="green"/>
              </w:rPr>
            </w:pPr>
            <w:r w:rsidRPr="007628AC">
              <w:rPr>
                <w:highlight w:val="green"/>
              </w:rPr>
              <w:t xml:space="preserve">Actor should be able to change the </w:t>
            </w:r>
            <w:r w:rsidRPr="007628AC">
              <w:rPr>
                <w:highlight w:val="green"/>
                <w:u w:val="single"/>
              </w:rPr>
              <w:t>Background Colour</w:t>
            </w:r>
            <w:r w:rsidRPr="007628AC">
              <w:rPr>
                <w:highlight w:val="green"/>
              </w:rPr>
              <w:t xml:space="preserve"> either by providing a valid hexadecimal colour code or by selecting from a colour selected popup.</w:t>
            </w:r>
          </w:p>
          <w:p w14:paraId="06229F65" w14:textId="77777777" w:rsidR="00B2149F" w:rsidRPr="007628AC" w:rsidRDefault="00B2149F" w:rsidP="00F454DB">
            <w:pPr>
              <w:pStyle w:val="TableText"/>
              <w:numPr>
                <w:ilvl w:val="0"/>
                <w:numId w:val="248"/>
              </w:numPr>
              <w:jc w:val="both"/>
              <w:rPr>
                <w:highlight w:val="green"/>
              </w:rPr>
            </w:pPr>
            <w:r w:rsidRPr="007628AC">
              <w:rPr>
                <w:highlight w:val="green"/>
              </w:rPr>
              <w:t>System should display the visual background colour as per value provided or colour selected by the actor</w:t>
            </w:r>
          </w:p>
          <w:p w14:paraId="7949992A" w14:textId="77777777" w:rsidR="00500A97" w:rsidRPr="007628AC" w:rsidRDefault="00500A97" w:rsidP="00F454DB">
            <w:pPr>
              <w:pStyle w:val="TableText"/>
              <w:numPr>
                <w:ilvl w:val="0"/>
                <w:numId w:val="248"/>
              </w:numPr>
              <w:jc w:val="both"/>
              <w:rPr>
                <w:highlight w:val="green"/>
              </w:rPr>
            </w:pPr>
            <w:r w:rsidRPr="007628AC">
              <w:rPr>
                <w:highlight w:val="green"/>
              </w:rPr>
              <w:t>Aggregation rules</w:t>
            </w:r>
          </w:p>
          <w:p w14:paraId="1785D84C" w14:textId="77777777" w:rsidR="00500A97" w:rsidRPr="007628AC" w:rsidRDefault="00500A97" w:rsidP="00F454DB">
            <w:pPr>
              <w:pStyle w:val="TableText"/>
              <w:numPr>
                <w:ilvl w:val="1"/>
                <w:numId w:val="248"/>
              </w:numPr>
              <w:jc w:val="both"/>
              <w:rPr>
                <w:highlight w:val="green"/>
              </w:rPr>
            </w:pPr>
            <w:r w:rsidRPr="007628AC">
              <w:rPr>
                <w:b/>
                <w:bCs/>
                <w:highlight w:val="green"/>
                <w:u w:val="single"/>
              </w:rPr>
              <w:t>Axis:</w:t>
            </w:r>
            <w:r w:rsidRPr="007628AC">
              <w:rPr>
                <w:highlight w:val="green"/>
              </w:rPr>
              <w:t xml:space="preserve"> Only dimension</w:t>
            </w:r>
            <w:r w:rsidR="00C51E59" w:rsidRPr="007628AC">
              <w:rPr>
                <w:highlight w:val="green"/>
              </w:rPr>
              <w:t xml:space="preserve"> allowed</w:t>
            </w:r>
            <w:r w:rsidRPr="007628AC">
              <w:rPr>
                <w:highlight w:val="green"/>
              </w:rPr>
              <w:t xml:space="preserve">: </w:t>
            </w:r>
            <w:r w:rsidR="00C51E59" w:rsidRPr="007628AC">
              <w:rPr>
                <w:highlight w:val="green"/>
              </w:rPr>
              <w:t>Aggregation ellipsis should not be displayed</w:t>
            </w:r>
          </w:p>
          <w:p w14:paraId="04C78ECA" w14:textId="77777777" w:rsidR="00500A97" w:rsidRPr="007628AC" w:rsidRDefault="00500A97" w:rsidP="00F454DB">
            <w:pPr>
              <w:pStyle w:val="TableText"/>
              <w:numPr>
                <w:ilvl w:val="1"/>
                <w:numId w:val="248"/>
              </w:numPr>
              <w:jc w:val="both"/>
              <w:rPr>
                <w:highlight w:val="green"/>
              </w:rPr>
            </w:pPr>
            <w:r w:rsidRPr="007628AC">
              <w:rPr>
                <w:b/>
                <w:bCs/>
                <w:highlight w:val="green"/>
                <w:u w:val="single"/>
              </w:rPr>
              <w:t>Value:</w:t>
            </w:r>
            <w:r w:rsidRPr="007628AC">
              <w:rPr>
                <w:highlight w:val="green"/>
              </w:rPr>
              <w:t xml:space="preserve"> If dimension: then Count, Count Distinct, First, Last</w:t>
            </w:r>
          </w:p>
          <w:p w14:paraId="76BD912E" w14:textId="77777777" w:rsidR="00500A97" w:rsidRPr="007628AC" w:rsidRDefault="00500A97" w:rsidP="00F454DB">
            <w:pPr>
              <w:pStyle w:val="TableText"/>
              <w:numPr>
                <w:ilvl w:val="1"/>
                <w:numId w:val="248"/>
              </w:numPr>
              <w:jc w:val="both"/>
              <w:rPr>
                <w:highlight w:val="green"/>
              </w:rPr>
            </w:pPr>
            <w:r w:rsidRPr="007628AC">
              <w:rPr>
                <w:b/>
                <w:bCs/>
                <w:highlight w:val="green"/>
                <w:u w:val="single"/>
              </w:rPr>
              <w:t>Value:</w:t>
            </w:r>
            <w:r w:rsidRPr="007628AC">
              <w:rPr>
                <w:highlight w:val="green"/>
              </w:rPr>
              <w:t xml:space="preserve"> If measure: then </w:t>
            </w:r>
            <w:r w:rsidR="003937BE" w:rsidRPr="007628AC">
              <w:rPr>
                <w:highlight w:val="green"/>
              </w:rPr>
              <w:t>Sum, Count, Count (Distinct), Mean, Mean (Population), Median, Minimum, Maximum, Range, Midrange, Standard Deviation, Standard Deviation (Population), Variance, Variance (Population), and Percentile</w:t>
            </w:r>
          </w:p>
          <w:p w14:paraId="61777B95" w14:textId="77777777" w:rsidR="00500A97" w:rsidRPr="007628AC" w:rsidRDefault="00500A97" w:rsidP="00F454DB">
            <w:pPr>
              <w:pStyle w:val="TableText"/>
              <w:numPr>
                <w:ilvl w:val="1"/>
                <w:numId w:val="248"/>
              </w:numPr>
              <w:jc w:val="both"/>
              <w:rPr>
                <w:highlight w:val="green"/>
              </w:rPr>
            </w:pPr>
            <w:r w:rsidRPr="007628AC">
              <w:rPr>
                <w:b/>
                <w:bCs/>
                <w:highlight w:val="green"/>
                <w:u w:val="single"/>
              </w:rPr>
              <w:t>Legend:</w:t>
            </w:r>
            <w:r w:rsidRPr="007628AC">
              <w:rPr>
                <w:highlight w:val="green"/>
              </w:rPr>
              <w:t xml:space="preserve"> </w:t>
            </w:r>
            <w:r w:rsidR="00C51E59" w:rsidRPr="007628AC">
              <w:rPr>
                <w:highlight w:val="green"/>
              </w:rPr>
              <w:t>Only dimension allowed</w:t>
            </w:r>
            <w:r w:rsidRPr="007628AC">
              <w:rPr>
                <w:highlight w:val="green"/>
              </w:rPr>
              <w:t xml:space="preserve">: </w:t>
            </w:r>
            <w:r w:rsidR="00C51E59" w:rsidRPr="007628AC">
              <w:rPr>
                <w:highlight w:val="green"/>
              </w:rPr>
              <w:t>Aggregation ellipsis should not be displayed</w:t>
            </w:r>
          </w:p>
          <w:p w14:paraId="3FCCF64B" w14:textId="77777777" w:rsidR="00500A97" w:rsidRPr="007628AC" w:rsidRDefault="00500A97" w:rsidP="00F454DB">
            <w:pPr>
              <w:pStyle w:val="TableText"/>
              <w:numPr>
                <w:ilvl w:val="1"/>
                <w:numId w:val="248"/>
              </w:numPr>
              <w:jc w:val="both"/>
              <w:rPr>
                <w:highlight w:val="green"/>
              </w:rPr>
            </w:pPr>
            <w:r w:rsidRPr="007628AC">
              <w:rPr>
                <w:b/>
                <w:bCs/>
                <w:highlight w:val="green"/>
                <w:u w:val="single"/>
              </w:rPr>
              <w:t>Tooltip:</w:t>
            </w:r>
            <w:r w:rsidRPr="007628AC">
              <w:rPr>
                <w:highlight w:val="green"/>
              </w:rPr>
              <w:t xml:space="preserve"> If dimension: then Count, Count Distinct, First, Last</w:t>
            </w:r>
          </w:p>
          <w:p w14:paraId="35117C0E" w14:textId="77777777" w:rsidR="00500A97" w:rsidRPr="007628AC" w:rsidRDefault="00500A97" w:rsidP="00F454DB">
            <w:pPr>
              <w:pStyle w:val="TableText"/>
              <w:numPr>
                <w:ilvl w:val="1"/>
                <w:numId w:val="248"/>
              </w:numPr>
              <w:jc w:val="both"/>
              <w:rPr>
                <w:highlight w:val="green"/>
              </w:rPr>
            </w:pPr>
            <w:r w:rsidRPr="007628AC">
              <w:rPr>
                <w:b/>
                <w:bCs/>
                <w:highlight w:val="green"/>
                <w:u w:val="single"/>
              </w:rPr>
              <w:t>Tooltip:</w:t>
            </w:r>
            <w:r w:rsidRPr="007628AC">
              <w:rPr>
                <w:highlight w:val="green"/>
              </w:rPr>
              <w:t xml:space="preserve"> If measure: then </w:t>
            </w:r>
            <w:r w:rsidR="003937BE" w:rsidRPr="007628AC">
              <w:rPr>
                <w:highlight w:val="green"/>
              </w:rPr>
              <w:t>Sum, Count, Count (Distinct), Mean, Mean (Population), Median, Minimum, Maximum, Range, Midrange, Standard Deviation, Standard Deviation (Population), Variance, Variance (Population), and Percentile</w:t>
            </w:r>
          </w:p>
          <w:p w14:paraId="7AD0F2A2" w14:textId="77777777" w:rsidR="00A34318" w:rsidRPr="007628AC" w:rsidRDefault="00A34318" w:rsidP="00F454DB">
            <w:pPr>
              <w:pStyle w:val="TableText"/>
              <w:numPr>
                <w:ilvl w:val="1"/>
                <w:numId w:val="248"/>
              </w:numPr>
              <w:jc w:val="both"/>
              <w:rPr>
                <w:highlight w:val="green"/>
              </w:rPr>
            </w:pPr>
            <w:r w:rsidRPr="007628AC">
              <w:rPr>
                <w:b/>
                <w:bCs/>
                <w:highlight w:val="green"/>
                <w:u w:val="single"/>
              </w:rPr>
              <w:t>Colour formatting:</w:t>
            </w:r>
            <w:r w:rsidRPr="007628AC">
              <w:rPr>
                <w:highlight w:val="green"/>
              </w:rPr>
              <w:t xml:space="preserve"> If dimension: then Count, Count Distinct, </w:t>
            </w:r>
            <w:r w:rsidRPr="007628AC">
              <w:rPr>
                <w:strike/>
                <w:highlight w:val="green"/>
              </w:rPr>
              <w:t>First, Last</w:t>
            </w:r>
          </w:p>
          <w:p w14:paraId="3CF930FB" w14:textId="77777777" w:rsidR="00A34318" w:rsidRPr="007628AC" w:rsidRDefault="00A34318" w:rsidP="00F454DB">
            <w:pPr>
              <w:pStyle w:val="TableText"/>
              <w:numPr>
                <w:ilvl w:val="1"/>
                <w:numId w:val="248"/>
              </w:numPr>
              <w:jc w:val="both"/>
              <w:rPr>
                <w:highlight w:val="green"/>
              </w:rPr>
            </w:pPr>
            <w:r w:rsidRPr="007628AC">
              <w:rPr>
                <w:b/>
                <w:bCs/>
                <w:highlight w:val="green"/>
                <w:u w:val="single"/>
              </w:rPr>
              <w:t>Colour formatting:</w:t>
            </w:r>
            <w:r w:rsidRPr="007628AC">
              <w:rPr>
                <w:highlight w:val="green"/>
              </w:rPr>
              <w:t xml:space="preserve"> If dimension: then Sum, Count, Count (Distinct), Mean, Mean (Population), Median, Minimum, Maximum, Range, Midrange, Standard Deviation, Standard Deviation (Population), Variance, Variance (Population), and Percentile</w:t>
            </w:r>
          </w:p>
          <w:p w14:paraId="3ED8D80A" w14:textId="77777777" w:rsidR="00A34318" w:rsidRPr="007628AC" w:rsidRDefault="00A34318" w:rsidP="00F454DB">
            <w:pPr>
              <w:pStyle w:val="TableText"/>
              <w:numPr>
                <w:ilvl w:val="1"/>
                <w:numId w:val="248"/>
              </w:numPr>
              <w:jc w:val="both"/>
              <w:rPr>
                <w:highlight w:val="green"/>
              </w:rPr>
            </w:pPr>
          </w:p>
        </w:tc>
      </w:tr>
      <w:tr w:rsidR="00F93A75" w:rsidRPr="007628AC" w14:paraId="20A5A7D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528A474" w14:textId="77777777" w:rsidR="00500A97" w:rsidRPr="007628AC" w:rsidRDefault="00F93A75" w:rsidP="007C2543">
            <w:pPr>
              <w:pStyle w:val="TableText"/>
              <w:jc w:val="both"/>
              <w:rPr>
                <w:b/>
                <w:bCs/>
                <w:highlight w:val="green"/>
              </w:rPr>
            </w:pPr>
            <w:r w:rsidRPr="007628AC">
              <w:rPr>
                <w:b/>
                <w:bCs/>
                <w:highlight w:val="green"/>
              </w:rPr>
              <w:lastRenderedPageBreak/>
              <w:t>Business Rules</w:t>
            </w:r>
          </w:p>
          <w:p w14:paraId="2339C62B" w14:textId="77777777" w:rsidR="00736512" w:rsidRPr="007628AC" w:rsidRDefault="00736512" w:rsidP="00F454DB">
            <w:pPr>
              <w:pStyle w:val="TableText"/>
              <w:numPr>
                <w:ilvl w:val="0"/>
                <w:numId w:val="258"/>
              </w:numPr>
              <w:jc w:val="both"/>
              <w:rPr>
                <w:highlight w:val="green"/>
              </w:rPr>
            </w:pPr>
            <w:r w:rsidRPr="007628AC">
              <w:rPr>
                <w:highlight w:val="green"/>
              </w:rPr>
              <w:t xml:space="preserve">System should allow actor to add any number of fields to </w:t>
            </w:r>
            <w:r w:rsidRPr="007628AC">
              <w:rPr>
                <w:highlight w:val="green"/>
                <w:u w:val="single"/>
              </w:rPr>
              <w:t>Axis</w:t>
            </w:r>
            <w:r w:rsidRPr="007628AC">
              <w:rPr>
                <w:highlight w:val="green"/>
              </w:rPr>
              <w:t xml:space="preserve"> section.</w:t>
            </w:r>
            <w:r w:rsidR="00921763" w:rsidRPr="007628AC">
              <w:rPr>
                <w:highlight w:val="green"/>
              </w:rPr>
              <w:t xml:space="preserve"> Any value below the first value should become drill down.</w:t>
            </w:r>
          </w:p>
          <w:p w14:paraId="7A7412CB" w14:textId="77777777" w:rsidR="00736512" w:rsidRPr="007628AC" w:rsidRDefault="00736512" w:rsidP="00736512">
            <w:pPr>
              <w:pStyle w:val="TableText"/>
              <w:ind w:left="720"/>
              <w:jc w:val="both"/>
              <w:rPr>
                <w:highlight w:val="green"/>
              </w:rPr>
            </w:pPr>
          </w:p>
          <w:p w14:paraId="5201F845" w14:textId="77777777" w:rsidR="00F93A75" w:rsidRPr="007628AC" w:rsidRDefault="006112E2" w:rsidP="00F454DB">
            <w:pPr>
              <w:pStyle w:val="TableText"/>
              <w:numPr>
                <w:ilvl w:val="0"/>
                <w:numId w:val="258"/>
              </w:numPr>
              <w:jc w:val="both"/>
              <w:rPr>
                <w:highlight w:val="green"/>
              </w:rPr>
            </w:pPr>
            <w:r w:rsidRPr="007628AC">
              <w:rPr>
                <w:highlight w:val="green"/>
              </w:rPr>
              <w:lastRenderedPageBreak/>
              <w:t xml:space="preserve">System should allow actor to add a field to </w:t>
            </w:r>
            <w:r w:rsidR="00AB2753" w:rsidRPr="007628AC">
              <w:rPr>
                <w:highlight w:val="green"/>
              </w:rPr>
              <w:t>Legend section</w:t>
            </w:r>
            <w:r w:rsidR="00E47C5D" w:rsidRPr="007628AC">
              <w:rPr>
                <w:highlight w:val="green"/>
              </w:rPr>
              <w:t xml:space="preserve"> if Value section has one or no fields added.</w:t>
            </w:r>
          </w:p>
          <w:p w14:paraId="309E5917" w14:textId="77777777" w:rsidR="00E47C5D" w:rsidRPr="007628AC" w:rsidRDefault="00E47C5D" w:rsidP="00F454DB">
            <w:pPr>
              <w:pStyle w:val="TableText"/>
              <w:numPr>
                <w:ilvl w:val="0"/>
                <w:numId w:val="258"/>
              </w:numPr>
              <w:jc w:val="both"/>
              <w:rPr>
                <w:highlight w:val="green"/>
              </w:rPr>
            </w:pPr>
            <w:r w:rsidRPr="007628AC">
              <w:rPr>
                <w:highlight w:val="green"/>
              </w:rPr>
              <w:t xml:space="preserve">System should not allow actor to add a field to </w:t>
            </w:r>
            <w:r w:rsidRPr="007628AC">
              <w:rPr>
                <w:highlight w:val="green"/>
                <w:u w:val="single"/>
              </w:rPr>
              <w:t>Legend</w:t>
            </w:r>
            <w:r w:rsidRPr="007628AC">
              <w:rPr>
                <w:highlight w:val="green"/>
              </w:rPr>
              <w:t xml:space="preserve"> section if a field is already present in this section or if the Value section has two or more fields added.</w:t>
            </w:r>
          </w:p>
          <w:p w14:paraId="45CCA205" w14:textId="77777777" w:rsidR="00134EFD" w:rsidRPr="007628AC" w:rsidRDefault="00134EFD" w:rsidP="00134EFD">
            <w:pPr>
              <w:pStyle w:val="TableText"/>
              <w:ind w:left="720"/>
              <w:jc w:val="both"/>
              <w:rPr>
                <w:highlight w:val="green"/>
              </w:rPr>
            </w:pPr>
          </w:p>
          <w:p w14:paraId="56706B6A" w14:textId="77777777" w:rsidR="00E47C5D" w:rsidRPr="007628AC" w:rsidRDefault="00E47C5D" w:rsidP="00F454DB">
            <w:pPr>
              <w:pStyle w:val="TableText"/>
              <w:numPr>
                <w:ilvl w:val="0"/>
                <w:numId w:val="258"/>
              </w:numPr>
              <w:jc w:val="both"/>
              <w:rPr>
                <w:highlight w:val="green"/>
              </w:rPr>
            </w:pPr>
            <w:r w:rsidRPr="007628AC">
              <w:rPr>
                <w:highlight w:val="green"/>
              </w:rPr>
              <w:t xml:space="preserve">System should allow actor to add a field to </w:t>
            </w:r>
            <w:r w:rsidRPr="007628AC">
              <w:rPr>
                <w:highlight w:val="green"/>
                <w:u w:val="single"/>
              </w:rPr>
              <w:t>Value</w:t>
            </w:r>
            <w:r w:rsidRPr="007628AC">
              <w:rPr>
                <w:highlight w:val="green"/>
              </w:rPr>
              <w:t xml:space="preserve"> section if </w:t>
            </w:r>
            <w:r w:rsidR="00296984" w:rsidRPr="007628AC">
              <w:rPr>
                <w:highlight w:val="green"/>
              </w:rPr>
              <w:t xml:space="preserve">no </w:t>
            </w:r>
            <w:r w:rsidRPr="007628AC">
              <w:rPr>
                <w:highlight w:val="green"/>
              </w:rPr>
              <w:t>field is already present in this section.</w:t>
            </w:r>
          </w:p>
          <w:p w14:paraId="31D593EE" w14:textId="77777777" w:rsidR="00296984" w:rsidRPr="007628AC" w:rsidRDefault="00296984" w:rsidP="00F454DB">
            <w:pPr>
              <w:pStyle w:val="TableText"/>
              <w:numPr>
                <w:ilvl w:val="0"/>
                <w:numId w:val="258"/>
              </w:numPr>
              <w:jc w:val="both"/>
              <w:rPr>
                <w:highlight w:val="green"/>
              </w:rPr>
            </w:pPr>
            <w:r w:rsidRPr="007628AC">
              <w:rPr>
                <w:highlight w:val="green"/>
              </w:rPr>
              <w:t xml:space="preserve">System should allow actor to add a field to </w:t>
            </w:r>
            <w:r w:rsidRPr="007628AC">
              <w:rPr>
                <w:highlight w:val="green"/>
                <w:u w:val="single"/>
              </w:rPr>
              <w:t>Value</w:t>
            </w:r>
            <w:r w:rsidRPr="007628AC">
              <w:rPr>
                <w:highlight w:val="green"/>
              </w:rPr>
              <w:t xml:space="preserve"> section if no field is present in the </w:t>
            </w:r>
            <w:r w:rsidRPr="007628AC">
              <w:rPr>
                <w:highlight w:val="green"/>
                <w:u w:val="single"/>
              </w:rPr>
              <w:t>Legend</w:t>
            </w:r>
            <w:r w:rsidRPr="007628AC">
              <w:rPr>
                <w:highlight w:val="green"/>
              </w:rPr>
              <w:t xml:space="preserve"> section.</w:t>
            </w:r>
          </w:p>
          <w:p w14:paraId="6998E3CE" w14:textId="77777777" w:rsidR="00296984" w:rsidRPr="007628AC" w:rsidRDefault="00296984" w:rsidP="00F454DB">
            <w:pPr>
              <w:pStyle w:val="TableText"/>
              <w:numPr>
                <w:ilvl w:val="0"/>
                <w:numId w:val="258"/>
              </w:numPr>
              <w:jc w:val="both"/>
              <w:rPr>
                <w:highlight w:val="green"/>
              </w:rPr>
            </w:pPr>
            <w:r w:rsidRPr="007628AC">
              <w:rPr>
                <w:highlight w:val="green"/>
              </w:rPr>
              <w:t xml:space="preserve">System should not allow actor to add a field to </w:t>
            </w:r>
            <w:r w:rsidRPr="007628AC">
              <w:rPr>
                <w:highlight w:val="green"/>
                <w:u w:val="single"/>
              </w:rPr>
              <w:t>Value</w:t>
            </w:r>
            <w:r w:rsidRPr="007628AC">
              <w:rPr>
                <w:highlight w:val="green"/>
              </w:rPr>
              <w:t xml:space="preserve"> section if a field is already present in this section and a field is also present in the </w:t>
            </w:r>
            <w:r w:rsidRPr="007628AC">
              <w:rPr>
                <w:highlight w:val="green"/>
                <w:u w:val="single"/>
              </w:rPr>
              <w:t>Legend</w:t>
            </w:r>
            <w:r w:rsidRPr="007628AC">
              <w:rPr>
                <w:highlight w:val="green"/>
              </w:rPr>
              <w:t xml:space="preserve"> section.</w:t>
            </w:r>
          </w:p>
          <w:p w14:paraId="29684794" w14:textId="77777777" w:rsidR="00736512" w:rsidRPr="007628AC" w:rsidRDefault="00736512" w:rsidP="00736512">
            <w:pPr>
              <w:pStyle w:val="TableText"/>
              <w:jc w:val="both"/>
              <w:rPr>
                <w:highlight w:val="green"/>
              </w:rPr>
            </w:pPr>
          </w:p>
          <w:p w14:paraId="208EC844" w14:textId="77777777" w:rsidR="00736512" w:rsidRPr="007628AC" w:rsidRDefault="003522F3" w:rsidP="00F454DB">
            <w:pPr>
              <w:pStyle w:val="TableText"/>
              <w:numPr>
                <w:ilvl w:val="0"/>
                <w:numId w:val="258"/>
              </w:numPr>
              <w:jc w:val="both"/>
              <w:rPr>
                <w:highlight w:val="green"/>
              </w:rPr>
            </w:pPr>
            <w:r w:rsidRPr="007628AC">
              <w:rPr>
                <w:highlight w:val="green"/>
              </w:rPr>
              <w:t xml:space="preserve">System should allow actor to add any number of fields to </w:t>
            </w:r>
            <w:r w:rsidRPr="007628AC">
              <w:rPr>
                <w:highlight w:val="green"/>
                <w:u w:val="single"/>
              </w:rPr>
              <w:t>Axis</w:t>
            </w:r>
            <w:r w:rsidRPr="007628AC">
              <w:rPr>
                <w:highlight w:val="green"/>
              </w:rPr>
              <w:t xml:space="preserve"> section.</w:t>
            </w:r>
          </w:p>
        </w:tc>
      </w:tr>
      <w:tr w:rsidR="00F93A75" w:rsidRPr="007628AC" w14:paraId="41D6835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E2442AA" w14:textId="77777777" w:rsidR="00F93A75" w:rsidRPr="007628AC" w:rsidRDefault="00F93A75" w:rsidP="007C2543">
            <w:pPr>
              <w:pStyle w:val="TableText"/>
              <w:jc w:val="both"/>
              <w:rPr>
                <w:b/>
                <w:bCs/>
                <w:highlight w:val="green"/>
              </w:rPr>
            </w:pPr>
            <w:r w:rsidRPr="007628AC">
              <w:rPr>
                <w:b/>
                <w:bCs/>
                <w:highlight w:val="green"/>
              </w:rPr>
              <w:lastRenderedPageBreak/>
              <w:t>Relationships</w:t>
            </w:r>
          </w:p>
          <w:p w14:paraId="201E34A6" w14:textId="77777777" w:rsidR="00F93A75" w:rsidRPr="007628AC" w:rsidRDefault="00F93A75" w:rsidP="007C2543">
            <w:pPr>
              <w:pStyle w:val="TableText"/>
              <w:jc w:val="both"/>
              <w:rPr>
                <w:highlight w:val="green"/>
              </w:rPr>
            </w:pPr>
            <w:r w:rsidRPr="007628AC">
              <w:rPr>
                <w:highlight w:val="green"/>
              </w:rPr>
              <w:t>None</w:t>
            </w:r>
          </w:p>
        </w:tc>
      </w:tr>
      <w:tr w:rsidR="00F93A75" w:rsidRPr="007628AC" w14:paraId="42B211B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D78B169" w14:textId="77777777" w:rsidR="00F93A75" w:rsidRPr="007628AC" w:rsidRDefault="00F93A75" w:rsidP="007C2543">
            <w:pPr>
              <w:pStyle w:val="TableText"/>
              <w:jc w:val="both"/>
              <w:rPr>
                <w:b/>
                <w:bCs/>
                <w:highlight w:val="green"/>
              </w:rPr>
            </w:pPr>
            <w:r w:rsidRPr="007628AC">
              <w:rPr>
                <w:b/>
                <w:bCs/>
                <w:highlight w:val="green"/>
              </w:rPr>
              <w:t>Special Requirements</w:t>
            </w:r>
          </w:p>
          <w:p w14:paraId="7A3AF410" w14:textId="77777777" w:rsidR="00F93A75" w:rsidRPr="007628AC" w:rsidRDefault="00F93A75" w:rsidP="007C2543">
            <w:pPr>
              <w:pStyle w:val="TableText"/>
              <w:jc w:val="both"/>
              <w:rPr>
                <w:highlight w:val="green"/>
              </w:rPr>
            </w:pPr>
            <w:r w:rsidRPr="007628AC">
              <w:rPr>
                <w:highlight w:val="green"/>
              </w:rPr>
              <w:t xml:space="preserve">None </w:t>
            </w:r>
          </w:p>
        </w:tc>
      </w:tr>
      <w:tr w:rsidR="00F93A75" w:rsidRPr="006F2DDC" w14:paraId="5D07A65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45F1FF4" w14:textId="77777777" w:rsidR="00F93A75" w:rsidRPr="007628AC" w:rsidRDefault="00F93A75" w:rsidP="007C2543">
            <w:pPr>
              <w:pStyle w:val="TableText"/>
              <w:jc w:val="both"/>
              <w:rPr>
                <w:b/>
                <w:bCs/>
                <w:highlight w:val="green"/>
              </w:rPr>
            </w:pPr>
            <w:r w:rsidRPr="007628AC">
              <w:rPr>
                <w:b/>
                <w:bCs/>
                <w:highlight w:val="green"/>
              </w:rPr>
              <w:t>Assumptions</w:t>
            </w:r>
          </w:p>
          <w:p w14:paraId="1059B87F" w14:textId="77777777" w:rsidR="00F93A75" w:rsidRPr="006F2DDC" w:rsidRDefault="00F93A75" w:rsidP="007C2543">
            <w:pPr>
              <w:pStyle w:val="TableText"/>
              <w:jc w:val="both"/>
            </w:pPr>
            <w:r w:rsidRPr="007628AC">
              <w:rPr>
                <w:highlight w:val="green"/>
              </w:rPr>
              <w:t>None</w:t>
            </w:r>
            <w:r w:rsidRPr="006F2DDC">
              <w:t xml:space="preserve"> </w:t>
            </w:r>
          </w:p>
        </w:tc>
      </w:tr>
    </w:tbl>
    <w:p w14:paraId="09855F61" w14:textId="77777777" w:rsidR="00F93A75" w:rsidRPr="006F2DDC" w:rsidRDefault="00F93A75" w:rsidP="00F93A75"/>
    <w:p w14:paraId="5CA8C4CF" w14:textId="77777777" w:rsidR="00F93A75" w:rsidRPr="006F2DDC" w:rsidRDefault="00F93A75" w:rsidP="00F93A75">
      <w:pPr>
        <w:pStyle w:val="BodyText"/>
      </w:pPr>
    </w:p>
    <w:p w14:paraId="5193185B" w14:textId="77777777" w:rsidR="00F93A75" w:rsidRPr="006F2DDC" w:rsidRDefault="00F93A75" w:rsidP="00F93A75">
      <w:r w:rsidRPr="006F2DDC">
        <w:br w:type="page"/>
      </w:r>
    </w:p>
    <w:p w14:paraId="7D1910A4" w14:textId="54601A3C" w:rsidR="00A3190F" w:rsidRPr="007628AC" w:rsidRDefault="00A3190F" w:rsidP="00A3190F">
      <w:pPr>
        <w:pStyle w:val="Heading3"/>
        <w:ind w:left="0"/>
        <w:jc w:val="both"/>
        <w:rPr>
          <w:highlight w:val="green"/>
        </w:rPr>
      </w:pPr>
      <w:bookmarkStart w:id="63" w:name="_Toc24137634"/>
      <w:r w:rsidRPr="007628AC">
        <w:rPr>
          <w:highlight w:val="green"/>
        </w:rPr>
        <w:lastRenderedPageBreak/>
        <w:t>UC 3.2.</w:t>
      </w:r>
      <w:r>
        <w:rPr>
          <w:highlight w:val="green"/>
        </w:rPr>
        <w:t>33</w:t>
      </w:r>
      <w:r w:rsidRPr="007628AC">
        <w:rPr>
          <w:highlight w:val="green"/>
        </w:rPr>
        <w:t xml:space="preserve"> Design Visual: </w:t>
      </w:r>
      <w:r>
        <w:rPr>
          <w:highlight w:val="green"/>
        </w:rPr>
        <w:t>Stacked</w:t>
      </w:r>
      <w:r w:rsidRPr="007628AC">
        <w:rPr>
          <w:highlight w:val="green"/>
        </w:rPr>
        <w:t xml:space="preserve"> Bar Chart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A3190F" w:rsidRPr="007628AC" w14:paraId="0782C2E0"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45A067D4" w14:textId="77777777" w:rsidR="00A3190F" w:rsidRPr="007628AC" w:rsidRDefault="00A3190F" w:rsidP="00CB02FC">
            <w:pPr>
              <w:pStyle w:val="TableText"/>
              <w:jc w:val="both"/>
              <w:rPr>
                <w:b/>
                <w:bCs/>
                <w:highlight w:val="green"/>
              </w:rPr>
            </w:pPr>
            <w:r w:rsidRPr="007628AC">
              <w:rPr>
                <w:b/>
                <w:bCs/>
                <w:highlight w:val="green"/>
              </w:rPr>
              <w:t>Actor(s)</w:t>
            </w:r>
          </w:p>
          <w:p w14:paraId="35BBFA6C" w14:textId="77777777" w:rsidR="00A3190F" w:rsidRPr="007628AC" w:rsidRDefault="00A3190F" w:rsidP="00CB02FC">
            <w:pPr>
              <w:pStyle w:val="TableText"/>
              <w:jc w:val="both"/>
              <w:rPr>
                <w:highlight w:val="green"/>
              </w:rPr>
            </w:pPr>
            <w:r w:rsidRPr="007628AC">
              <w:rPr>
                <w:highlight w:val="green"/>
              </w:rPr>
              <w:t>Designer</w:t>
            </w:r>
          </w:p>
        </w:tc>
      </w:tr>
      <w:tr w:rsidR="00A3190F" w:rsidRPr="007628AC" w14:paraId="0242297B"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3E7AC359" w14:textId="77777777" w:rsidR="00A3190F" w:rsidRPr="007628AC" w:rsidRDefault="00A3190F" w:rsidP="00CB02FC">
            <w:pPr>
              <w:pStyle w:val="TableText"/>
              <w:jc w:val="both"/>
              <w:rPr>
                <w:b/>
                <w:bCs/>
                <w:highlight w:val="green"/>
              </w:rPr>
            </w:pPr>
            <w:r w:rsidRPr="007628AC">
              <w:rPr>
                <w:b/>
                <w:bCs/>
                <w:highlight w:val="green"/>
              </w:rPr>
              <w:t>Description</w:t>
            </w:r>
          </w:p>
          <w:p w14:paraId="06A4FB1D" w14:textId="77777777" w:rsidR="00A3190F" w:rsidRPr="007628AC" w:rsidRDefault="00A3190F" w:rsidP="00CB02FC">
            <w:pPr>
              <w:pStyle w:val="TableText"/>
              <w:jc w:val="both"/>
              <w:rPr>
                <w:highlight w:val="green"/>
              </w:rPr>
            </w:pPr>
            <w:r w:rsidRPr="007628AC">
              <w:rPr>
                <w:highlight w:val="green"/>
              </w:rPr>
              <w:t xml:space="preserve">This use case allows the actor to design a </w:t>
            </w:r>
            <w:r>
              <w:rPr>
                <w:highlight w:val="green"/>
              </w:rPr>
              <w:t>stacked</w:t>
            </w:r>
            <w:r w:rsidRPr="007628AC">
              <w:rPr>
                <w:highlight w:val="green"/>
              </w:rPr>
              <w:t xml:space="preserve"> bar chart visual.</w:t>
            </w:r>
          </w:p>
        </w:tc>
      </w:tr>
      <w:tr w:rsidR="00A3190F" w:rsidRPr="007628AC" w14:paraId="3C724D19"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3F3E1206" w14:textId="77777777" w:rsidR="00A3190F" w:rsidRPr="007628AC" w:rsidRDefault="00A3190F" w:rsidP="00CB02FC">
            <w:pPr>
              <w:pStyle w:val="TableText"/>
              <w:jc w:val="both"/>
              <w:rPr>
                <w:b/>
                <w:bCs/>
                <w:highlight w:val="green"/>
              </w:rPr>
            </w:pPr>
            <w:r w:rsidRPr="007628AC">
              <w:rPr>
                <w:b/>
                <w:bCs/>
                <w:highlight w:val="green"/>
              </w:rPr>
              <w:t>Pre-Conditions</w:t>
            </w:r>
          </w:p>
          <w:p w14:paraId="4B464ED1" w14:textId="77777777" w:rsidR="00A3190F" w:rsidRPr="007628AC" w:rsidRDefault="00A3190F" w:rsidP="00F454DB">
            <w:pPr>
              <w:pStyle w:val="TableText"/>
              <w:numPr>
                <w:ilvl w:val="0"/>
                <w:numId w:val="283"/>
              </w:numPr>
              <w:rPr>
                <w:highlight w:val="green"/>
              </w:rPr>
            </w:pPr>
            <w:r w:rsidRPr="007628AC">
              <w:rPr>
                <w:highlight w:val="green"/>
              </w:rPr>
              <w:t>The actor has created a new visual or edited an existing visual.</w:t>
            </w:r>
          </w:p>
          <w:p w14:paraId="634A8236" w14:textId="77777777" w:rsidR="00A3190F" w:rsidRPr="007628AC" w:rsidRDefault="00A3190F" w:rsidP="00F454DB">
            <w:pPr>
              <w:pStyle w:val="TableText"/>
              <w:numPr>
                <w:ilvl w:val="0"/>
                <w:numId w:val="283"/>
              </w:numPr>
              <w:rPr>
                <w:highlight w:val="green"/>
              </w:rPr>
            </w:pPr>
            <w:r w:rsidRPr="007628AC">
              <w:rPr>
                <w:highlight w:val="green"/>
              </w:rPr>
              <w:t>The data set should be prepared by the data designer and available for creation of the visual</w:t>
            </w:r>
          </w:p>
        </w:tc>
      </w:tr>
      <w:tr w:rsidR="00A3190F" w:rsidRPr="007628AC" w14:paraId="4CA327ED"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08049F1D" w14:textId="77777777" w:rsidR="00A3190F" w:rsidRPr="007628AC" w:rsidRDefault="00A3190F" w:rsidP="00CB02FC">
            <w:pPr>
              <w:pStyle w:val="TableText"/>
              <w:jc w:val="both"/>
              <w:rPr>
                <w:b/>
                <w:bCs/>
                <w:highlight w:val="green"/>
              </w:rPr>
            </w:pPr>
            <w:r w:rsidRPr="007628AC">
              <w:rPr>
                <w:b/>
                <w:bCs/>
                <w:highlight w:val="green"/>
              </w:rPr>
              <w:t>Triggers</w:t>
            </w:r>
          </w:p>
          <w:p w14:paraId="3458C5A5" w14:textId="77777777" w:rsidR="00A3190F" w:rsidRPr="007628AC" w:rsidRDefault="00A3190F" w:rsidP="00F454DB">
            <w:pPr>
              <w:pStyle w:val="TableText"/>
              <w:numPr>
                <w:ilvl w:val="0"/>
                <w:numId w:val="282"/>
              </w:numPr>
              <w:rPr>
                <w:highlight w:val="green"/>
              </w:rPr>
            </w:pPr>
            <w:r w:rsidRPr="007628AC">
              <w:rPr>
                <w:highlight w:val="green"/>
              </w:rPr>
              <w:t xml:space="preserve">Actor selects </w:t>
            </w:r>
            <w:r>
              <w:rPr>
                <w:i/>
                <w:highlight w:val="green"/>
              </w:rPr>
              <w:t>Stacked</w:t>
            </w:r>
            <w:r w:rsidRPr="007628AC">
              <w:rPr>
                <w:highlight w:val="green"/>
              </w:rPr>
              <w:t xml:space="preserve"> </w:t>
            </w:r>
            <w:r w:rsidRPr="007628AC">
              <w:rPr>
                <w:i/>
                <w:highlight w:val="green"/>
              </w:rPr>
              <w:t>bar chart</w:t>
            </w:r>
            <w:r w:rsidRPr="007628AC">
              <w:rPr>
                <w:highlight w:val="green"/>
              </w:rPr>
              <w:t xml:space="preserve"> icon displayed under the </w:t>
            </w:r>
            <w:r w:rsidRPr="007628AC">
              <w:rPr>
                <w:highlight w:val="green"/>
                <w:u w:val="single"/>
              </w:rPr>
              <w:t>Visual Properties</w:t>
            </w:r>
            <w:r w:rsidRPr="007628AC">
              <w:rPr>
                <w:highlight w:val="green"/>
              </w:rPr>
              <w:t xml:space="preserve"> pane.</w:t>
            </w:r>
          </w:p>
        </w:tc>
      </w:tr>
      <w:tr w:rsidR="00A3190F" w:rsidRPr="007628AC" w14:paraId="4DB71602"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2A3F98E6" w14:textId="77777777" w:rsidR="00A3190F" w:rsidRPr="007628AC" w:rsidRDefault="00A3190F" w:rsidP="00CB02FC">
            <w:pPr>
              <w:pStyle w:val="TableText"/>
              <w:jc w:val="both"/>
              <w:rPr>
                <w:b/>
                <w:highlight w:val="green"/>
              </w:rPr>
            </w:pPr>
            <w:r w:rsidRPr="007628AC">
              <w:rPr>
                <w:b/>
                <w:highlight w:val="green"/>
              </w:rPr>
              <w:t>Normal Flow</w:t>
            </w:r>
          </w:p>
          <w:p w14:paraId="64D97550" w14:textId="77777777" w:rsidR="00A3190F" w:rsidRPr="007628AC" w:rsidRDefault="00A3190F" w:rsidP="00F454DB">
            <w:pPr>
              <w:pStyle w:val="TableText"/>
              <w:numPr>
                <w:ilvl w:val="0"/>
                <w:numId w:val="281"/>
              </w:numPr>
              <w:rPr>
                <w:highlight w:val="green"/>
              </w:rPr>
            </w:pPr>
            <w:r w:rsidRPr="007628AC">
              <w:rPr>
                <w:highlight w:val="green"/>
              </w:rPr>
              <w:t xml:space="preserve">After right click on the Visualization link available in left hand menu, the actor should be able to see the option for </w:t>
            </w:r>
            <w:r w:rsidRPr="007628AC">
              <w:rPr>
                <w:highlight w:val="green"/>
                <w:u w:val="single"/>
              </w:rPr>
              <w:t>Create New Visualization</w:t>
            </w:r>
            <w:r w:rsidRPr="007628AC">
              <w:rPr>
                <w:highlight w:val="green"/>
              </w:rPr>
              <w:t xml:space="preserve"> or </w:t>
            </w:r>
            <w:r w:rsidRPr="007628AC">
              <w:rPr>
                <w:highlight w:val="green"/>
                <w:u w:val="single"/>
              </w:rPr>
              <w:t>Delete All Visualizations</w:t>
            </w:r>
            <w:r w:rsidRPr="007628AC">
              <w:rPr>
                <w:highlight w:val="green"/>
              </w:rPr>
              <w:t>.</w:t>
            </w:r>
          </w:p>
          <w:p w14:paraId="05765C07" w14:textId="77777777" w:rsidR="00A3190F" w:rsidRPr="007628AC" w:rsidRDefault="00A3190F" w:rsidP="00F454DB">
            <w:pPr>
              <w:pStyle w:val="TableText"/>
              <w:numPr>
                <w:ilvl w:val="0"/>
                <w:numId w:val="281"/>
              </w:numPr>
              <w:rPr>
                <w:highlight w:val="green"/>
              </w:rPr>
            </w:pPr>
            <w:r w:rsidRPr="007628AC">
              <w:rPr>
                <w:highlight w:val="green"/>
              </w:rPr>
              <w:t>After clicking on the Delete All Visualization, user should be able to delete all the visualizations under the respective projects.</w:t>
            </w:r>
          </w:p>
          <w:p w14:paraId="28B5237B" w14:textId="77777777" w:rsidR="00A3190F" w:rsidRPr="007628AC" w:rsidRDefault="00A3190F" w:rsidP="00F454DB">
            <w:pPr>
              <w:pStyle w:val="TableText"/>
              <w:numPr>
                <w:ilvl w:val="0"/>
                <w:numId w:val="281"/>
              </w:numPr>
              <w:rPr>
                <w:highlight w:val="green"/>
              </w:rPr>
            </w:pPr>
            <w:r w:rsidRPr="007628AC">
              <w:rPr>
                <w:highlight w:val="green"/>
              </w:rPr>
              <w:t xml:space="preserve">After clicking on the Create New Visualization, System should display a pop up with the heading </w:t>
            </w:r>
            <w:r w:rsidRPr="007628AC">
              <w:rPr>
                <w:highlight w:val="green"/>
                <w:u w:val="single"/>
              </w:rPr>
              <w:t>Create Visual</w:t>
            </w:r>
            <w:r w:rsidRPr="007628AC">
              <w:rPr>
                <w:highlight w:val="green"/>
              </w:rPr>
              <w:t xml:space="preserve">, 3 form fields </w:t>
            </w:r>
            <w:r w:rsidRPr="007628AC">
              <w:rPr>
                <w:highlight w:val="green"/>
                <w:u w:val="single"/>
              </w:rPr>
              <w:t>Visual Name</w:t>
            </w:r>
            <w:r w:rsidRPr="007628AC">
              <w:rPr>
                <w:highlight w:val="green"/>
              </w:rPr>
              <w:t xml:space="preserve">, </w:t>
            </w:r>
            <w:r w:rsidRPr="007628AC">
              <w:rPr>
                <w:highlight w:val="green"/>
                <w:u w:val="single"/>
              </w:rPr>
              <w:t>Visual Title</w:t>
            </w:r>
            <w:r w:rsidRPr="007628AC">
              <w:rPr>
                <w:highlight w:val="green"/>
              </w:rPr>
              <w:t xml:space="preserve"> and drop down for </w:t>
            </w:r>
            <w:r w:rsidRPr="007628AC">
              <w:rPr>
                <w:highlight w:val="green"/>
                <w:u w:val="single"/>
              </w:rPr>
              <w:t>Dataset,</w:t>
            </w:r>
            <w:r w:rsidRPr="007628AC">
              <w:rPr>
                <w:highlight w:val="green"/>
              </w:rPr>
              <w:t xml:space="preserve"> and 2 buttons </w:t>
            </w:r>
            <w:r w:rsidRPr="007628AC">
              <w:rPr>
                <w:highlight w:val="green"/>
                <w:u w:val="single"/>
              </w:rPr>
              <w:t>Create</w:t>
            </w:r>
            <w:r w:rsidRPr="007628AC">
              <w:rPr>
                <w:highlight w:val="green"/>
              </w:rPr>
              <w:t xml:space="preserve"> and </w:t>
            </w:r>
            <w:r w:rsidRPr="007628AC">
              <w:rPr>
                <w:highlight w:val="green"/>
                <w:u w:val="single"/>
              </w:rPr>
              <w:t>Close</w:t>
            </w:r>
            <w:r w:rsidRPr="007628AC">
              <w:rPr>
                <w:highlight w:val="green"/>
              </w:rPr>
              <w:t>.</w:t>
            </w:r>
          </w:p>
          <w:p w14:paraId="481EDC3B" w14:textId="77777777" w:rsidR="00A3190F" w:rsidRPr="007628AC" w:rsidRDefault="00A3190F" w:rsidP="00F454DB">
            <w:pPr>
              <w:pStyle w:val="TableText"/>
              <w:numPr>
                <w:ilvl w:val="0"/>
                <w:numId w:val="281"/>
              </w:numPr>
              <w:rPr>
                <w:highlight w:val="green"/>
              </w:rPr>
            </w:pPr>
            <w:r w:rsidRPr="007628AC">
              <w:rPr>
                <w:highlight w:val="green"/>
              </w:rPr>
              <w:t>After click on the Close button, the pop up should get closed and the details should not get saved in the database.</w:t>
            </w:r>
          </w:p>
          <w:p w14:paraId="62F3A643" w14:textId="77777777" w:rsidR="00A3190F" w:rsidRPr="007628AC" w:rsidRDefault="00A3190F" w:rsidP="00F454DB">
            <w:pPr>
              <w:pStyle w:val="TableText"/>
              <w:numPr>
                <w:ilvl w:val="0"/>
                <w:numId w:val="281"/>
              </w:numPr>
              <w:rPr>
                <w:highlight w:val="green"/>
              </w:rPr>
            </w:pPr>
            <w:r w:rsidRPr="007628AC">
              <w:rPr>
                <w:highlight w:val="green"/>
              </w:rPr>
              <w:t>After clicking on the Create button, the visual should be created and available under the Visualizations menu under a respective project and the details should get saved in the database.</w:t>
            </w:r>
          </w:p>
          <w:p w14:paraId="383E4895" w14:textId="77777777" w:rsidR="00A3190F" w:rsidRPr="007628AC" w:rsidRDefault="00A3190F" w:rsidP="00F454DB">
            <w:pPr>
              <w:pStyle w:val="TableText"/>
              <w:numPr>
                <w:ilvl w:val="0"/>
                <w:numId w:val="281"/>
              </w:numPr>
              <w:rPr>
                <w:highlight w:val="green"/>
              </w:rPr>
            </w:pPr>
            <w:r w:rsidRPr="007628AC">
              <w:rPr>
                <w:highlight w:val="green"/>
              </w:rPr>
              <w:t>The actor should be able to see all the columns of the used dataset with categorization of Dimensions and Measures under the Dataset Field option. All the discrete values should be categorized as the dimensions and continuous values should be categorized as the measures.</w:t>
            </w:r>
          </w:p>
          <w:p w14:paraId="487359B7" w14:textId="77777777" w:rsidR="00A3190F" w:rsidRPr="007628AC" w:rsidRDefault="00A3190F" w:rsidP="00F454DB">
            <w:pPr>
              <w:pStyle w:val="TableText"/>
              <w:numPr>
                <w:ilvl w:val="0"/>
                <w:numId w:val="281"/>
              </w:numPr>
              <w:rPr>
                <w:highlight w:val="green"/>
              </w:rPr>
            </w:pPr>
            <w:r w:rsidRPr="007628AC">
              <w:rPr>
                <w:highlight w:val="green"/>
              </w:rPr>
              <w:t>The actor should be able to change any dimension into measure or measure into the dimensions by dragging and dropping the respective column name to desired grid.</w:t>
            </w:r>
          </w:p>
          <w:p w14:paraId="0C45964E" w14:textId="77777777" w:rsidR="00A3190F" w:rsidRPr="007628AC" w:rsidRDefault="00A3190F" w:rsidP="00F454DB">
            <w:pPr>
              <w:pStyle w:val="TableText"/>
              <w:numPr>
                <w:ilvl w:val="0"/>
                <w:numId w:val="281"/>
              </w:numPr>
              <w:rPr>
                <w:highlight w:val="green"/>
              </w:rPr>
            </w:pPr>
            <w:r w:rsidRPr="007628AC">
              <w:rPr>
                <w:highlight w:val="green"/>
              </w:rPr>
              <w:t xml:space="preserve">The actor should be able to format the visual using the properties options. These options should be: </w:t>
            </w:r>
            <w:r w:rsidRPr="007628AC">
              <w:rPr>
                <w:b/>
                <w:bCs/>
                <w:highlight w:val="green"/>
              </w:rPr>
              <w:t>Fields, Formatting, Analytics</w:t>
            </w:r>
          </w:p>
          <w:p w14:paraId="64A3D320" w14:textId="77777777" w:rsidR="00A3190F" w:rsidRPr="007628AC" w:rsidRDefault="00A3190F" w:rsidP="00F454DB">
            <w:pPr>
              <w:pStyle w:val="TableText"/>
              <w:numPr>
                <w:ilvl w:val="0"/>
                <w:numId w:val="281"/>
              </w:numPr>
              <w:rPr>
                <w:highlight w:val="green"/>
              </w:rPr>
            </w:pPr>
            <w:r w:rsidRPr="007628AC">
              <w:rPr>
                <w:highlight w:val="green"/>
              </w:rPr>
              <w:t xml:space="preserve">The actor should be able to see the below mentioned options under the </w:t>
            </w:r>
            <w:r w:rsidRPr="007628AC">
              <w:rPr>
                <w:b/>
                <w:bCs/>
                <w:highlight w:val="green"/>
              </w:rPr>
              <w:t>Fields</w:t>
            </w:r>
            <w:r w:rsidRPr="007628AC">
              <w:rPr>
                <w:highlight w:val="green"/>
              </w:rPr>
              <w:t xml:space="preserve"> tab.</w:t>
            </w:r>
          </w:p>
          <w:p w14:paraId="7BE75394" w14:textId="77777777" w:rsidR="00A3190F" w:rsidRPr="007628AC" w:rsidRDefault="00A3190F" w:rsidP="00F454DB">
            <w:pPr>
              <w:pStyle w:val="TableText"/>
              <w:numPr>
                <w:ilvl w:val="1"/>
                <w:numId w:val="281"/>
              </w:numPr>
              <w:rPr>
                <w:highlight w:val="green"/>
              </w:rPr>
            </w:pPr>
            <w:r w:rsidRPr="007628AC">
              <w:rPr>
                <w:b/>
                <w:bCs/>
                <w:highlight w:val="green"/>
                <w:u w:val="single"/>
              </w:rPr>
              <w:t>Data</w:t>
            </w:r>
          </w:p>
          <w:p w14:paraId="747E569D" w14:textId="77777777" w:rsidR="00A3190F" w:rsidRPr="007628AC" w:rsidRDefault="00A3190F" w:rsidP="00CB02FC">
            <w:pPr>
              <w:pStyle w:val="TableText"/>
              <w:ind w:left="360"/>
              <w:rPr>
                <w:highlight w:val="green"/>
              </w:rPr>
            </w:pPr>
            <w:r w:rsidRPr="007628AC">
              <w:rPr>
                <w:b/>
                <w:bCs/>
                <w:highlight w:val="green"/>
              </w:rPr>
              <w:t xml:space="preserve">a. </w:t>
            </w:r>
            <w:r w:rsidRPr="007628AC">
              <w:rPr>
                <w:highlight w:val="green"/>
              </w:rPr>
              <w:t xml:space="preserve">Under the </w:t>
            </w:r>
            <w:r w:rsidRPr="007628AC">
              <w:rPr>
                <w:highlight w:val="green"/>
                <w:u w:val="single"/>
              </w:rPr>
              <w:t>Data</w:t>
            </w:r>
            <w:r w:rsidRPr="007628AC">
              <w:rPr>
                <w:highlight w:val="green"/>
              </w:rPr>
              <w:t xml:space="preserve"> section, system should display 4 sections: </w:t>
            </w:r>
            <w:r w:rsidRPr="007628AC">
              <w:rPr>
                <w:highlight w:val="green"/>
                <w:u w:val="single"/>
              </w:rPr>
              <w:t>Axis</w:t>
            </w:r>
            <w:r w:rsidRPr="007628AC">
              <w:rPr>
                <w:highlight w:val="green"/>
              </w:rPr>
              <w:t xml:space="preserve">, </w:t>
            </w:r>
            <w:r w:rsidRPr="007628AC">
              <w:rPr>
                <w:highlight w:val="green"/>
                <w:u w:val="single"/>
              </w:rPr>
              <w:t>Legend</w:t>
            </w:r>
            <w:r w:rsidRPr="007628AC">
              <w:rPr>
                <w:highlight w:val="green"/>
              </w:rPr>
              <w:t xml:space="preserve">, </w:t>
            </w:r>
            <w:r w:rsidRPr="007628AC">
              <w:rPr>
                <w:highlight w:val="green"/>
                <w:u w:val="single"/>
              </w:rPr>
              <w:t>Values</w:t>
            </w:r>
            <w:r w:rsidRPr="007628AC">
              <w:rPr>
                <w:highlight w:val="green"/>
              </w:rPr>
              <w:t xml:space="preserve"> and </w:t>
            </w:r>
            <w:r w:rsidRPr="007628AC">
              <w:rPr>
                <w:highlight w:val="green"/>
                <w:u w:val="single"/>
              </w:rPr>
              <w:t>Tooltip</w:t>
            </w:r>
            <w:r w:rsidRPr="007628AC">
              <w:rPr>
                <w:highlight w:val="green"/>
              </w:rPr>
              <w:t>.</w:t>
            </w:r>
          </w:p>
          <w:p w14:paraId="2DCDBCFF" w14:textId="77777777" w:rsidR="00A3190F" w:rsidRPr="007628AC" w:rsidRDefault="00A3190F" w:rsidP="00CB02FC">
            <w:pPr>
              <w:pStyle w:val="TableText"/>
              <w:ind w:left="360"/>
              <w:rPr>
                <w:highlight w:val="green"/>
              </w:rPr>
            </w:pPr>
            <w:r w:rsidRPr="007628AC">
              <w:rPr>
                <w:b/>
                <w:bCs/>
                <w:highlight w:val="green"/>
              </w:rPr>
              <w:lastRenderedPageBreak/>
              <w:t xml:space="preserve">b. </w:t>
            </w:r>
            <w:r w:rsidRPr="007628AC">
              <w:rPr>
                <w:highlight w:val="green"/>
              </w:rPr>
              <w:t xml:space="preserve">In the </w:t>
            </w:r>
            <w:r w:rsidRPr="007628AC">
              <w:rPr>
                <w:highlight w:val="green"/>
                <w:u w:val="single"/>
              </w:rPr>
              <w:t>Axis</w:t>
            </w:r>
            <w:r w:rsidRPr="007628AC">
              <w:rPr>
                <w:highlight w:val="green"/>
              </w:rPr>
              <w:t xml:space="preserve"> section, actor should be able to drag and drop one or more field(s) from Dimension section under the </w:t>
            </w:r>
            <w:r w:rsidRPr="007628AC">
              <w:rPr>
                <w:highlight w:val="green"/>
                <w:u w:val="single"/>
              </w:rPr>
              <w:t>Dataset Fields</w:t>
            </w:r>
            <w:r w:rsidRPr="007628AC">
              <w:rPr>
                <w:highlight w:val="green"/>
              </w:rPr>
              <w:t xml:space="preserve"> pane.</w:t>
            </w:r>
          </w:p>
          <w:p w14:paraId="48D85522" w14:textId="77777777" w:rsidR="00A3190F" w:rsidRPr="007628AC" w:rsidRDefault="00A3190F" w:rsidP="00CB02FC">
            <w:pPr>
              <w:pStyle w:val="TableText"/>
              <w:ind w:left="360"/>
              <w:rPr>
                <w:highlight w:val="green"/>
              </w:rPr>
            </w:pPr>
            <w:r w:rsidRPr="007628AC">
              <w:rPr>
                <w:b/>
                <w:bCs/>
                <w:highlight w:val="green"/>
              </w:rPr>
              <w:t xml:space="preserve">b. </w:t>
            </w:r>
            <w:r w:rsidRPr="007628AC">
              <w:rPr>
                <w:highlight w:val="green"/>
              </w:rPr>
              <w:t xml:space="preserve">In the </w:t>
            </w:r>
            <w:r w:rsidRPr="007628AC">
              <w:rPr>
                <w:highlight w:val="green"/>
                <w:u w:val="single"/>
              </w:rPr>
              <w:t>Legend</w:t>
            </w:r>
            <w:r w:rsidRPr="007628AC">
              <w:rPr>
                <w:highlight w:val="green"/>
              </w:rPr>
              <w:t xml:space="preserve"> section, actor should be able to drag and drop a field from Dimension section under the </w:t>
            </w:r>
            <w:r w:rsidRPr="007628AC">
              <w:rPr>
                <w:highlight w:val="green"/>
                <w:u w:val="single"/>
              </w:rPr>
              <w:t>Dataset Fields</w:t>
            </w:r>
            <w:r w:rsidRPr="007628AC">
              <w:rPr>
                <w:highlight w:val="green"/>
              </w:rPr>
              <w:t xml:space="preserve"> pane.</w:t>
            </w:r>
          </w:p>
          <w:p w14:paraId="2E46D2AB" w14:textId="77777777" w:rsidR="00A3190F" w:rsidRPr="007628AC" w:rsidRDefault="00A3190F" w:rsidP="00CB02FC">
            <w:pPr>
              <w:pStyle w:val="TableText"/>
              <w:ind w:left="360"/>
              <w:rPr>
                <w:highlight w:val="green"/>
              </w:rPr>
            </w:pPr>
            <w:r w:rsidRPr="007628AC">
              <w:rPr>
                <w:b/>
                <w:bCs/>
                <w:highlight w:val="green"/>
              </w:rPr>
              <w:t xml:space="preserve">c. </w:t>
            </w:r>
            <w:r w:rsidRPr="007628AC">
              <w:rPr>
                <w:highlight w:val="green"/>
              </w:rPr>
              <w:t xml:space="preserve">In the </w:t>
            </w:r>
            <w:r w:rsidRPr="007628AC">
              <w:rPr>
                <w:highlight w:val="green"/>
                <w:u w:val="single"/>
              </w:rPr>
              <w:t>Value</w:t>
            </w:r>
            <w:r w:rsidRPr="007628AC">
              <w:rPr>
                <w:highlight w:val="green"/>
              </w:rPr>
              <w:t xml:space="preserve"> section, actor should be able to drop one or more fields from measure(s) section under the </w:t>
            </w:r>
            <w:r w:rsidRPr="007628AC">
              <w:rPr>
                <w:highlight w:val="green"/>
                <w:u w:val="single"/>
              </w:rPr>
              <w:t>Dataset Fields</w:t>
            </w:r>
            <w:r w:rsidRPr="007628AC">
              <w:rPr>
                <w:highlight w:val="green"/>
              </w:rPr>
              <w:t xml:space="preserve"> pane.</w:t>
            </w:r>
          </w:p>
          <w:p w14:paraId="6E0CB160" w14:textId="77777777" w:rsidR="00A3190F" w:rsidRPr="007628AC" w:rsidRDefault="00A3190F" w:rsidP="00CB02FC">
            <w:pPr>
              <w:pStyle w:val="TableText"/>
              <w:ind w:left="360"/>
              <w:rPr>
                <w:highlight w:val="green"/>
              </w:rPr>
            </w:pPr>
            <w:r w:rsidRPr="007628AC">
              <w:rPr>
                <w:b/>
                <w:bCs/>
                <w:highlight w:val="green"/>
              </w:rPr>
              <w:t xml:space="preserve">c. </w:t>
            </w:r>
            <w:r w:rsidRPr="007628AC">
              <w:rPr>
                <w:highlight w:val="green"/>
              </w:rPr>
              <w:t xml:space="preserve">In the </w:t>
            </w:r>
            <w:r w:rsidRPr="007628AC">
              <w:rPr>
                <w:highlight w:val="green"/>
                <w:u w:val="single"/>
              </w:rPr>
              <w:t>Tooltip</w:t>
            </w:r>
            <w:r w:rsidRPr="007628AC">
              <w:rPr>
                <w:highlight w:val="green"/>
              </w:rPr>
              <w:t xml:space="preserve"> section, actor should be able to drop one or more fields from measure(s) section under the </w:t>
            </w:r>
            <w:r w:rsidRPr="007628AC">
              <w:rPr>
                <w:highlight w:val="green"/>
                <w:u w:val="single"/>
              </w:rPr>
              <w:t>Dataset Fields</w:t>
            </w:r>
            <w:r w:rsidRPr="007628AC">
              <w:rPr>
                <w:highlight w:val="green"/>
              </w:rPr>
              <w:t xml:space="preserve"> pane. </w:t>
            </w:r>
          </w:p>
          <w:p w14:paraId="77FDA61C" w14:textId="77777777" w:rsidR="00A3190F" w:rsidRPr="007628AC" w:rsidRDefault="00A3190F" w:rsidP="00CB02FC">
            <w:pPr>
              <w:pStyle w:val="TableText"/>
              <w:ind w:left="360"/>
              <w:rPr>
                <w:highlight w:val="green"/>
              </w:rPr>
            </w:pPr>
            <w:r w:rsidRPr="007628AC">
              <w:rPr>
                <w:b/>
                <w:bCs/>
                <w:highlight w:val="green"/>
              </w:rPr>
              <w:t>h.</w:t>
            </w:r>
            <w:r w:rsidRPr="007628AC">
              <w:rPr>
                <w:highlight w:val="green"/>
              </w:rPr>
              <w:t xml:space="preserve"> Against every field dropped in any section, system should display an option to remove the field.</w:t>
            </w:r>
          </w:p>
          <w:p w14:paraId="58DA7249" w14:textId="77777777" w:rsidR="00A3190F" w:rsidRPr="007628AC" w:rsidRDefault="00A3190F" w:rsidP="00CB02FC">
            <w:pPr>
              <w:pStyle w:val="TableText"/>
              <w:ind w:left="360"/>
              <w:rPr>
                <w:highlight w:val="green"/>
              </w:rPr>
            </w:pPr>
            <w:r w:rsidRPr="007628AC">
              <w:rPr>
                <w:b/>
                <w:bCs/>
                <w:highlight w:val="green"/>
              </w:rPr>
              <w:t>d.</w:t>
            </w:r>
            <w:r w:rsidRPr="007628AC">
              <w:rPr>
                <w:highlight w:val="green"/>
              </w:rPr>
              <w:t xml:space="preserve"> At any time, the actor should be able to remove fields from any of the </w:t>
            </w:r>
            <w:r w:rsidRPr="007628AC">
              <w:rPr>
                <w:highlight w:val="green"/>
                <w:u w:val="single"/>
              </w:rPr>
              <w:t>Dataset Fields</w:t>
            </w:r>
            <w:r w:rsidRPr="007628AC">
              <w:rPr>
                <w:highlight w:val="green"/>
              </w:rPr>
              <w:t xml:space="preserve"> section.</w:t>
            </w:r>
          </w:p>
          <w:p w14:paraId="4F5F4CEF" w14:textId="77777777" w:rsidR="00A3190F" w:rsidRPr="007628AC" w:rsidRDefault="00A3190F" w:rsidP="00CB02FC">
            <w:pPr>
              <w:pStyle w:val="TableText"/>
              <w:ind w:left="360"/>
              <w:rPr>
                <w:highlight w:val="green"/>
              </w:rPr>
            </w:pPr>
            <w:r w:rsidRPr="007628AC">
              <w:rPr>
                <w:b/>
                <w:bCs/>
                <w:highlight w:val="green"/>
              </w:rPr>
              <w:t>e.</w:t>
            </w:r>
            <w:r w:rsidRPr="007628AC">
              <w:rPr>
                <w:highlight w:val="green"/>
              </w:rPr>
              <w:t xml:space="preserve"> System should allow the actor to repeat the same field across multiple sections.</w:t>
            </w:r>
          </w:p>
          <w:p w14:paraId="161754AD" w14:textId="77777777" w:rsidR="00A3190F" w:rsidRPr="007628AC" w:rsidRDefault="00A3190F" w:rsidP="00CB02FC">
            <w:pPr>
              <w:pStyle w:val="TableText"/>
              <w:ind w:left="360"/>
              <w:rPr>
                <w:highlight w:val="green"/>
              </w:rPr>
            </w:pPr>
            <w:r w:rsidRPr="007628AC">
              <w:rPr>
                <w:b/>
                <w:bCs/>
                <w:highlight w:val="green"/>
              </w:rPr>
              <w:t>f.</w:t>
            </w:r>
            <w:r w:rsidRPr="007628AC">
              <w:rPr>
                <w:highlight w:val="green"/>
              </w:rPr>
              <w:t xml:space="preserve"> System should not allow the actor to repeat the same field in the same section.</w:t>
            </w:r>
          </w:p>
          <w:p w14:paraId="18184140" w14:textId="77777777" w:rsidR="00A3190F" w:rsidRPr="007628AC" w:rsidRDefault="00A3190F" w:rsidP="00CB02FC">
            <w:pPr>
              <w:pStyle w:val="TableText"/>
              <w:ind w:left="360"/>
              <w:rPr>
                <w:highlight w:val="green"/>
              </w:rPr>
            </w:pPr>
            <w:r w:rsidRPr="007628AC">
              <w:rPr>
                <w:b/>
                <w:bCs/>
                <w:highlight w:val="green"/>
              </w:rPr>
              <w:t>g.</w:t>
            </w:r>
            <w:r w:rsidRPr="007628AC">
              <w:rPr>
                <w:highlight w:val="green"/>
              </w:rPr>
              <w:t xml:space="preserve"> System should display an ellipsis (3 dots) next to each field dropped in the </w:t>
            </w:r>
            <w:r w:rsidRPr="007628AC">
              <w:rPr>
                <w:highlight w:val="green"/>
                <w:u w:val="single"/>
              </w:rPr>
              <w:t>Value</w:t>
            </w:r>
            <w:r w:rsidRPr="007628AC">
              <w:rPr>
                <w:highlight w:val="green"/>
              </w:rPr>
              <w:t xml:space="preserve"> and </w:t>
            </w:r>
            <w:r w:rsidRPr="007628AC">
              <w:rPr>
                <w:highlight w:val="green"/>
                <w:u w:val="single"/>
              </w:rPr>
              <w:t>Tooltip</w:t>
            </w:r>
            <w:r w:rsidRPr="007628AC">
              <w:rPr>
                <w:highlight w:val="green"/>
              </w:rPr>
              <w:t xml:space="preserve"> sections.</w:t>
            </w:r>
          </w:p>
          <w:p w14:paraId="758BE3E7" w14:textId="77777777" w:rsidR="00A3190F" w:rsidRPr="007628AC" w:rsidRDefault="00A3190F" w:rsidP="00CB02FC">
            <w:pPr>
              <w:pStyle w:val="TableText"/>
              <w:ind w:left="360"/>
              <w:rPr>
                <w:highlight w:val="green"/>
              </w:rPr>
            </w:pPr>
            <w:proofErr w:type="spellStart"/>
            <w:r w:rsidRPr="007628AC">
              <w:rPr>
                <w:b/>
                <w:bCs/>
                <w:highlight w:val="green"/>
              </w:rPr>
              <w:t>i</w:t>
            </w:r>
            <w:proofErr w:type="spellEnd"/>
            <w:r w:rsidRPr="007628AC">
              <w:rPr>
                <w:b/>
                <w:bCs/>
                <w:highlight w:val="green"/>
              </w:rPr>
              <w:t>.</w:t>
            </w:r>
            <w:r w:rsidRPr="007628AC">
              <w:rPr>
                <w:highlight w:val="green"/>
              </w:rPr>
              <w:t xml:space="preserve"> If at least one field has been dropped in the </w:t>
            </w:r>
            <w:r w:rsidRPr="007628AC">
              <w:rPr>
                <w:highlight w:val="green"/>
                <w:u w:val="single"/>
              </w:rPr>
              <w:t>Value</w:t>
            </w:r>
            <w:r w:rsidRPr="007628AC">
              <w:rPr>
                <w:highlight w:val="green"/>
              </w:rPr>
              <w:t xml:space="preserve"> section, system should display a bar chart in the right-hand side pane.</w:t>
            </w:r>
          </w:p>
          <w:p w14:paraId="12B302D7" w14:textId="77777777" w:rsidR="00A3190F" w:rsidRPr="007628AC" w:rsidRDefault="00A3190F" w:rsidP="00CB02FC">
            <w:pPr>
              <w:pStyle w:val="TableText"/>
              <w:ind w:left="360"/>
              <w:rPr>
                <w:highlight w:val="green"/>
              </w:rPr>
            </w:pPr>
            <w:r w:rsidRPr="007628AC">
              <w:rPr>
                <w:b/>
                <w:bCs/>
                <w:highlight w:val="green"/>
              </w:rPr>
              <w:t>j.</w:t>
            </w:r>
            <w:r w:rsidRPr="007628AC">
              <w:rPr>
                <w:highlight w:val="green"/>
              </w:rPr>
              <w:t xml:space="preserve"> The </w:t>
            </w:r>
            <w:r>
              <w:rPr>
                <w:highlight w:val="green"/>
              </w:rPr>
              <w:t>Y</w:t>
            </w:r>
            <w:r w:rsidRPr="007628AC">
              <w:rPr>
                <w:highlight w:val="green"/>
              </w:rPr>
              <w:t xml:space="preserve">-axis of the bar chart should be constituted from the distinct values of the field dropped in the </w:t>
            </w:r>
            <w:r w:rsidRPr="007628AC">
              <w:rPr>
                <w:highlight w:val="green"/>
                <w:u w:val="single"/>
              </w:rPr>
              <w:t>Axis</w:t>
            </w:r>
            <w:r w:rsidRPr="007628AC">
              <w:rPr>
                <w:highlight w:val="green"/>
              </w:rPr>
              <w:t xml:space="preserve"> section.</w:t>
            </w:r>
          </w:p>
          <w:p w14:paraId="7880B790" w14:textId="77777777" w:rsidR="00A3190F" w:rsidRPr="007628AC" w:rsidRDefault="00A3190F" w:rsidP="00CB02FC">
            <w:pPr>
              <w:pStyle w:val="TableText"/>
              <w:ind w:left="360"/>
              <w:rPr>
                <w:highlight w:val="green"/>
              </w:rPr>
            </w:pPr>
            <w:r w:rsidRPr="007628AC">
              <w:rPr>
                <w:b/>
                <w:bCs/>
                <w:highlight w:val="green"/>
              </w:rPr>
              <w:t>k.</w:t>
            </w:r>
            <w:r w:rsidRPr="007628AC">
              <w:rPr>
                <w:highlight w:val="green"/>
              </w:rPr>
              <w:t xml:space="preserve"> By default, the </w:t>
            </w:r>
            <w:r>
              <w:rPr>
                <w:highlight w:val="green"/>
              </w:rPr>
              <w:t>Y</w:t>
            </w:r>
            <w:r w:rsidRPr="007628AC">
              <w:rPr>
                <w:highlight w:val="green"/>
              </w:rPr>
              <w:t xml:space="preserve">-axis should display the values </w:t>
            </w:r>
            <w:r>
              <w:rPr>
                <w:highlight w:val="green"/>
              </w:rPr>
              <w:t xml:space="preserve">from top to bottom </w:t>
            </w:r>
            <w:r w:rsidRPr="007628AC">
              <w:rPr>
                <w:highlight w:val="green"/>
              </w:rPr>
              <w:t xml:space="preserve">in ascending alphabetical order of the </w:t>
            </w:r>
            <w:r w:rsidRPr="007628AC">
              <w:rPr>
                <w:highlight w:val="green"/>
                <w:u w:val="single"/>
              </w:rPr>
              <w:t>Axis</w:t>
            </w:r>
            <w:r w:rsidRPr="007628AC">
              <w:rPr>
                <w:highlight w:val="green"/>
              </w:rPr>
              <w:t xml:space="preserve"> dimension. System should allow actor to change the order of </w:t>
            </w:r>
            <w:r w:rsidRPr="007628AC">
              <w:rPr>
                <w:highlight w:val="green"/>
                <w:u w:val="single"/>
              </w:rPr>
              <w:t>Axis</w:t>
            </w:r>
            <w:r w:rsidRPr="007628AC">
              <w:rPr>
                <w:highlight w:val="green"/>
              </w:rPr>
              <w:t xml:space="preserve"> values.</w:t>
            </w:r>
          </w:p>
          <w:p w14:paraId="7D0EF7C2" w14:textId="77777777" w:rsidR="00A3190F" w:rsidRPr="007628AC" w:rsidRDefault="00A3190F" w:rsidP="00CB02FC">
            <w:pPr>
              <w:pStyle w:val="TableText"/>
              <w:ind w:left="360"/>
              <w:rPr>
                <w:highlight w:val="green"/>
              </w:rPr>
            </w:pPr>
          </w:p>
          <w:p w14:paraId="4243D5C5" w14:textId="77777777" w:rsidR="00A3190F" w:rsidRDefault="00A3190F" w:rsidP="00CB02FC">
            <w:pPr>
              <w:pStyle w:val="TableText"/>
              <w:ind w:left="360"/>
              <w:rPr>
                <w:highlight w:val="green"/>
              </w:rPr>
            </w:pPr>
            <w:r w:rsidRPr="007628AC">
              <w:rPr>
                <w:highlight w:val="green"/>
              </w:rPr>
              <w:t xml:space="preserve">In case the actor added multiple fields in </w:t>
            </w:r>
            <w:r w:rsidRPr="007628AC">
              <w:rPr>
                <w:highlight w:val="green"/>
                <w:u w:val="single"/>
              </w:rPr>
              <w:t>Value</w:t>
            </w:r>
            <w:r w:rsidRPr="007628AC">
              <w:rPr>
                <w:highlight w:val="green"/>
              </w:rPr>
              <w:t xml:space="preserve"> sections (with no field in </w:t>
            </w:r>
            <w:r w:rsidRPr="007628AC">
              <w:rPr>
                <w:highlight w:val="green"/>
                <w:u w:val="single"/>
              </w:rPr>
              <w:t>Legend</w:t>
            </w:r>
            <w:r w:rsidRPr="007628AC">
              <w:rPr>
                <w:highlight w:val="green"/>
              </w:rPr>
              <w:t xml:space="preserve"> section)</w:t>
            </w:r>
          </w:p>
          <w:p w14:paraId="3F6CCFFE" w14:textId="77777777" w:rsidR="00A3190F" w:rsidRPr="00741AC3" w:rsidRDefault="00A3190F" w:rsidP="00CB02FC">
            <w:pPr>
              <w:pStyle w:val="TableText"/>
              <w:ind w:left="360"/>
              <w:rPr>
                <w:highlight w:val="green"/>
              </w:rPr>
            </w:pPr>
            <w:r w:rsidRPr="00741AC3">
              <w:rPr>
                <w:b/>
                <w:bCs/>
                <w:highlight w:val="green"/>
              </w:rPr>
              <w:t>l</w:t>
            </w:r>
            <w:r w:rsidRPr="007628AC">
              <w:rPr>
                <w:b/>
                <w:bCs/>
                <w:highlight w:val="green"/>
              </w:rPr>
              <w:t>.</w:t>
            </w:r>
            <w:r w:rsidRPr="007628AC">
              <w:rPr>
                <w:highlight w:val="green"/>
              </w:rPr>
              <w:t xml:space="preserve"> System should display a bar </w:t>
            </w:r>
            <w:r>
              <w:rPr>
                <w:highlight w:val="green"/>
              </w:rPr>
              <w:t xml:space="preserve">with multiple stacks (one </w:t>
            </w:r>
            <w:r w:rsidRPr="007628AC">
              <w:rPr>
                <w:highlight w:val="green"/>
              </w:rPr>
              <w:t xml:space="preserve">for each dropped </w:t>
            </w:r>
            <w:r w:rsidRPr="005F69C9">
              <w:rPr>
                <w:highlight w:val="green"/>
                <w:u w:val="single"/>
              </w:rPr>
              <w:t>Value</w:t>
            </w:r>
            <w:r w:rsidRPr="007628AC">
              <w:rPr>
                <w:highlight w:val="green"/>
              </w:rPr>
              <w:t xml:space="preserve"> field</w:t>
            </w:r>
            <w:r>
              <w:rPr>
                <w:highlight w:val="green"/>
              </w:rPr>
              <w:t>)</w:t>
            </w:r>
            <w:r w:rsidRPr="007628AC">
              <w:rPr>
                <w:highlight w:val="green"/>
              </w:rPr>
              <w:t xml:space="preserve"> </w:t>
            </w:r>
            <w:r>
              <w:rPr>
                <w:highlight w:val="green"/>
              </w:rPr>
              <w:t xml:space="preserve">for each </w:t>
            </w:r>
            <w:r w:rsidRPr="007628AC">
              <w:rPr>
                <w:highlight w:val="green"/>
              </w:rPr>
              <w:t xml:space="preserve">distinct </w:t>
            </w:r>
            <w:r w:rsidRPr="005F69C9">
              <w:rPr>
                <w:highlight w:val="green"/>
                <w:u w:val="single"/>
              </w:rPr>
              <w:t>Axis</w:t>
            </w:r>
            <w:r w:rsidRPr="007628AC">
              <w:rPr>
                <w:highlight w:val="green"/>
              </w:rPr>
              <w:t xml:space="preserve"> value, e.g. if the </w:t>
            </w:r>
            <w:r w:rsidRPr="005F69C9">
              <w:rPr>
                <w:highlight w:val="green"/>
                <w:u w:val="single"/>
              </w:rPr>
              <w:t>Axis</w:t>
            </w:r>
            <w:r w:rsidRPr="007628AC">
              <w:rPr>
                <w:highlight w:val="green"/>
              </w:rPr>
              <w:t xml:space="preserve"> section field has 5 distinct values and 3 fields were dropped in the </w:t>
            </w:r>
            <w:r w:rsidRPr="005F69C9">
              <w:rPr>
                <w:highlight w:val="green"/>
                <w:u w:val="single"/>
              </w:rPr>
              <w:t>Value</w:t>
            </w:r>
            <w:r w:rsidRPr="007628AC">
              <w:rPr>
                <w:highlight w:val="green"/>
              </w:rPr>
              <w:t xml:space="preserve"> section, system should display 5</w:t>
            </w:r>
            <w:r>
              <w:rPr>
                <w:highlight w:val="green"/>
              </w:rPr>
              <w:t xml:space="preserve"> </w:t>
            </w:r>
            <w:r w:rsidRPr="007628AC">
              <w:rPr>
                <w:highlight w:val="green"/>
              </w:rPr>
              <w:t xml:space="preserve">different bars </w:t>
            </w:r>
            <w:r>
              <w:rPr>
                <w:highlight w:val="green"/>
              </w:rPr>
              <w:t xml:space="preserve">(with 3 stacks on each bar) </w:t>
            </w:r>
            <w:r w:rsidRPr="007628AC">
              <w:rPr>
                <w:highlight w:val="green"/>
              </w:rPr>
              <w:t>on the visual.</w:t>
            </w:r>
          </w:p>
          <w:p w14:paraId="4C740C8E" w14:textId="77777777" w:rsidR="00A3190F" w:rsidRDefault="00A3190F" w:rsidP="00CB02FC">
            <w:pPr>
              <w:pStyle w:val="TableText"/>
              <w:ind w:left="360"/>
              <w:rPr>
                <w:highlight w:val="green"/>
              </w:rPr>
            </w:pPr>
            <w:r w:rsidRPr="00D050A7">
              <w:rPr>
                <w:b/>
                <w:bCs/>
                <w:highlight w:val="green"/>
              </w:rPr>
              <w:t>m</w:t>
            </w:r>
            <w:r w:rsidRPr="00741AC3">
              <w:rPr>
                <w:highlight w:val="green"/>
              </w:rPr>
              <w:t xml:space="preserve">. The stack portion for each field dropped in the </w:t>
            </w:r>
            <w:r w:rsidRPr="005F69C9">
              <w:rPr>
                <w:highlight w:val="green"/>
                <w:u w:val="single"/>
              </w:rPr>
              <w:t>Value</w:t>
            </w:r>
            <w:r w:rsidRPr="00741AC3">
              <w:rPr>
                <w:highlight w:val="green"/>
              </w:rPr>
              <w:t xml:space="preserve"> section should have a different colour to distinguish one </w:t>
            </w:r>
            <w:r w:rsidRPr="005F69C9">
              <w:rPr>
                <w:highlight w:val="green"/>
                <w:u w:val="single"/>
              </w:rPr>
              <w:t>Value</w:t>
            </w:r>
            <w:r w:rsidRPr="00741AC3">
              <w:rPr>
                <w:highlight w:val="green"/>
              </w:rPr>
              <w:t xml:space="preserve"> field from another.</w:t>
            </w:r>
            <w:r w:rsidRPr="007628AC">
              <w:rPr>
                <w:highlight w:val="green"/>
              </w:rPr>
              <w:t xml:space="preserve"> System should display the same corresponding colour in the </w:t>
            </w:r>
            <w:r w:rsidRPr="005F69C9">
              <w:rPr>
                <w:highlight w:val="green"/>
                <w:u w:val="single"/>
              </w:rPr>
              <w:t>Legends</w:t>
            </w:r>
            <w:r w:rsidRPr="007628AC">
              <w:rPr>
                <w:highlight w:val="green"/>
              </w:rPr>
              <w:t xml:space="preserve"> formatting property.</w:t>
            </w:r>
            <w:r w:rsidRPr="00741AC3">
              <w:rPr>
                <w:highlight w:val="green"/>
              </w:rPr>
              <w:t xml:space="preserve"> Bar colours should not vary across each </w:t>
            </w:r>
            <w:r w:rsidRPr="005F69C9">
              <w:rPr>
                <w:highlight w:val="green"/>
                <w:u w:val="single"/>
              </w:rPr>
              <w:t>Axis</w:t>
            </w:r>
            <w:r w:rsidRPr="00741AC3">
              <w:rPr>
                <w:highlight w:val="green"/>
              </w:rPr>
              <w:t xml:space="preserve"> value.</w:t>
            </w:r>
          </w:p>
          <w:p w14:paraId="1B126FCA" w14:textId="77777777" w:rsidR="00A3190F" w:rsidRPr="00741AC3" w:rsidRDefault="00A3190F" w:rsidP="00CB02FC">
            <w:pPr>
              <w:pStyle w:val="TableText"/>
              <w:ind w:left="360"/>
              <w:rPr>
                <w:highlight w:val="green"/>
              </w:rPr>
            </w:pPr>
            <w:r w:rsidRPr="00D050A7">
              <w:rPr>
                <w:b/>
                <w:bCs/>
                <w:highlight w:val="green"/>
              </w:rPr>
              <w:t>n</w:t>
            </w:r>
            <w:r w:rsidRPr="00741AC3">
              <w:rPr>
                <w:highlight w:val="green"/>
              </w:rPr>
              <w:t xml:space="preserve">. The order of each stack from bottom to top should be the same as the order of the fields </w:t>
            </w:r>
            <w:r>
              <w:rPr>
                <w:highlight w:val="green"/>
              </w:rPr>
              <w:t xml:space="preserve">in the </w:t>
            </w:r>
            <w:r w:rsidRPr="005F69C9">
              <w:rPr>
                <w:highlight w:val="green"/>
                <w:u w:val="single"/>
              </w:rPr>
              <w:t>Value</w:t>
            </w:r>
            <w:r>
              <w:rPr>
                <w:highlight w:val="green"/>
              </w:rPr>
              <w:t xml:space="preserve"> section </w:t>
            </w:r>
            <w:r w:rsidRPr="00741AC3">
              <w:rPr>
                <w:highlight w:val="green"/>
              </w:rPr>
              <w:t xml:space="preserve">from top to bottom. Actor should be able to rearrange the position of the fields on the </w:t>
            </w:r>
            <w:r w:rsidRPr="005F69C9">
              <w:rPr>
                <w:highlight w:val="green"/>
                <w:u w:val="single"/>
              </w:rPr>
              <w:t>Value</w:t>
            </w:r>
            <w:r w:rsidRPr="00741AC3">
              <w:rPr>
                <w:highlight w:val="green"/>
              </w:rPr>
              <w:t xml:space="preserve"> section, and system should rearrange the stack order accordingly.</w:t>
            </w:r>
          </w:p>
          <w:p w14:paraId="2D5767CF" w14:textId="77777777" w:rsidR="00A3190F" w:rsidRPr="007628AC" w:rsidRDefault="00A3190F" w:rsidP="00CB02FC">
            <w:pPr>
              <w:pStyle w:val="TableText"/>
              <w:rPr>
                <w:highlight w:val="green"/>
              </w:rPr>
            </w:pPr>
          </w:p>
          <w:p w14:paraId="0D36385C" w14:textId="77777777" w:rsidR="00A3190F" w:rsidRPr="007628AC" w:rsidRDefault="00A3190F" w:rsidP="00CB02FC">
            <w:pPr>
              <w:pStyle w:val="TableText"/>
              <w:ind w:left="360"/>
              <w:rPr>
                <w:highlight w:val="green"/>
              </w:rPr>
            </w:pPr>
          </w:p>
          <w:p w14:paraId="741CD1D3" w14:textId="77777777" w:rsidR="00A3190F" w:rsidRPr="007628AC" w:rsidRDefault="00A3190F" w:rsidP="00CB02FC">
            <w:pPr>
              <w:pStyle w:val="TableText"/>
              <w:ind w:left="360"/>
              <w:rPr>
                <w:highlight w:val="green"/>
              </w:rPr>
            </w:pPr>
            <w:r w:rsidRPr="007628AC">
              <w:rPr>
                <w:highlight w:val="green"/>
              </w:rPr>
              <w:t xml:space="preserve">In case the actor added a single field each in </w:t>
            </w:r>
            <w:r w:rsidRPr="007628AC">
              <w:rPr>
                <w:highlight w:val="green"/>
                <w:u w:val="single"/>
              </w:rPr>
              <w:t>Legend</w:t>
            </w:r>
            <w:r w:rsidRPr="007628AC">
              <w:rPr>
                <w:highlight w:val="green"/>
              </w:rPr>
              <w:t xml:space="preserve"> and </w:t>
            </w:r>
            <w:r w:rsidRPr="007628AC">
              <w:rPr>
                <w:highlight w:val="green"/>
                <w:u w:val="single"/>
              </w:rPr>
              <w:t>Value</w:t>
            </w:r>
            <w:r w:rsidRPr="007628AC">
              <w:rPr>
                <w:highlight w:val="green"/>
              </w:rPr>
              <w:t xml:space="preserve"> sections</w:t>
            </w:r>
          </w:p>
          <w:p w14:paraId="10AA7288" w14:textId="77777777" w:rsidR="00A3190F" w:rsidRPr="00741AC3" w:rsidRDefault="00A3190F" w:rsidP="00CB02FC">
            <w:pPr>
              <w:pStyle w:val="TableText"/>
              <w:ind w:left="360"/>
              <w:rPr>
                <w:highlight w:val="green"/>
              </w:rPr>
            </w:pPr>
            <w:r w:rsidRPr="007628AC">
              <w:rPr>
                <w:b/>
                <w:bCs/>
                <w:highlight w:val="green"/>
              </w:rPr>
              <w:t>l.</w:t>
            </w:r>
            <w:r w:rsidRPr="007628AC">
              <w:rPr>
                <w:highlight w:val="green"/>
              </w:rPr>
              <w:t xml:space="preserve"> System should display a bar </w:t>
            </w:r>
            <w:r>
              <w:rPr>
                <w:highlight w:val="green"/>
              </w:rPr>
              <w:t xml:space="preserve">with multiple stacks (one </w:t>
            </w:r>
            <w:r w:rsidRPr="007628AC">
              <w:rPr>
                <w:highlight w:val="green"/>
              </w:rPr>
              <w:t xml:space="preserve">for each distinct value of </w:t>
            </w:r>
            <w:r w:rsidRPr="007628AC">
              <w:rPr>
                <w:highlight w:val="green"/>
                <w:u w:val="single"/>
              </w:rPr>
              <w:t>Legend</w:t>
            </w:r>
            <w:r>
              <w:rPr>
                <w:highlight w:val="green"/>
              </w:rPr>
              <w:t>)</w:t>
            </w:r>
            <w:r w:rsidRPr="007628AC">
              <w:rPr>
                <w:highlight w:val="green"/>
              </w:rPr>
              <w:t xml:space="preserve"> </w:t>
            </w:r>
            <w:r>
              <w:rPr>
                <w:highlight w:val="green"/>
              </w:rPr>
              <w:t xml:space="preserve">for each </w:t>
            </w:r>
            <w:r w:rsidRPr="007628AC">
              <w:rPr>
                <w:highlight w:val="green"/>
              </w:rPr>
              <w:t xml:space="preserve">distinct </w:t>
            </w:r>
            <w:r w:rsidRPr="00741AC3">
              <w:rPr>
                <w:highlight w:val="green"/>
              </w:rPr>
              <w:t>Axis</w:t>
            </w:r>
            <w:r w:rsidRPr="007628AC">
              <w:rPr>
                <w:highlight w:val="green"/>
              </w:rPr>
              <w:t xml:space="preserve"> value, e.g. if the </w:t>
            </w:r>
            <w:r w:rsidRPr="00741AC3">
              <w:rPr>
                <w:highlight w:val="green"/>
              </w:rPr>
              <w:t>Axis</w:t>
            </w:r>
            <w:r w:rsidRPr="007628AC">
              <w:rPr>
                <w:highlight w:val="green"/>
              </w:rPr>
              <w:t xml:space="preserve"> section field has 5 distinct values and </w:t>
            </w:r>
            <w:r w:rsidRPr="007628AC">
              <w:rPr>
                <w:highlight w:val="green"/>
                <w:u w:val="single"/>
              </w:rPr>
              <w:t>Legend</w:t>
            </w:r>
            <w:r w:rsidRPr="007628AC">
              <w:rPr>
                <w:highlight w:val="green"/>
              </w:rPr>
              <w:t xml:space="preserve"> field has 4 distinct values, system should display 5 x 4 = 20 different bars on the visual.</w:t>
            </w:r>
          </w:p>
          <w:p w14:paraId="75F88E04" w14:textId="77777777" w:rsidR="00A3190F" w:rsidRDefault="00A3190F" w:rsidP="00CB02FC">
            <w:pPr>
              <w:pStyle w:val="TableText"/>
              <w:ind w:left="360"/>
              <w:rPr>
                <w:highlight w:val="green"/>
              </w:rPr>
            </w:pPr>
            <w:r>
              <w:rPr>
                <w:b/>
                <w:bCs/>
                <w:highlight w:val="green"/>
              </w:rPr>
              <w:t>m</w:t>
            </w:r>
            <w:r w:rsidRPr="007628AC">
              <w:rPr>
                <w:b/>
                <w:bCs/>
                <w:highlight w:val="green"/>
              </w:rPr>
              <w:t>.</w:t>
            </w:r>
            <w:r w:rsidRPr="007628AC">
              <w:rPr>
                <w:highlight w:val="green"/>
              </w:rPr>
              <w:t xml:space="preserve"> Each unique </w:t>
            </w:r>
            <w:r w:rsidRPr="007628AC">
              <w:rPr>
                <w:highlight w:val="green"/>
                <w:u w:val="single"/>
              </w:rPr>
              <w:t>Legend</w:t>
            </w:r>
            <w:r w:rsidRPr="007628AC">
              <w:rPr>
                <w:highlight w:val="green"/>
              </w:rPr>
              <w:t xml:space="preserve"> value’s bar within a </w:t>
            </w:r>
            <w:r>
              <w:rPr>
                <w:highlight w:val="green"/>
              </w:rPr>
              <w:t>stacked bar</w:t>
            </w:r>
            <w:r w:rsidRPr="007628AC">
              <w:rPr>
                <w:highlight w:val="green"/>
              </w:rPr>
              <w:t xml:space="preserve"> should have a different colour to distinguish one legend value from another. System should display the same corresponding colour in the Legends formatting property.</w:t>
            </w:r>
          </w:p>
          <w:p w14:paraId="5B6D1BA6" w14:textId="77777777" w:rsidR="00A3190F" w:rsidRPr="007628AC" w:rsidRDefault="00A3190F" w:rsidP="00CB02FC">
            <w:pPr>
              <w:pStyle w:val="TableText"/>
              <w:ind w:left="360"/>
              <w:rPr>
                <w:highlight w:val="green"/>
              </w:rPr>
            </w:pPr>
            <w:r>
              <w:rPr>
                <w:b/>
                <w:bCs/>
                <w:highlight w:val="green"/>
              </w:rPr>
              <w:t>n</w:t>
            </w:r>
            <w:r w:rsidRPr="007628AC">
              <w:rPr>
                <w:b/>
                <w:bCs/>
                <w:highlight w:val="green"/>
              </w:rPr>
              <w:t>.</w:t>
            </w:r>
            <w:r w:rsidRPr="007628AC">
              <w:rPr>
                <w:highlight w:val="green"/>
              </w:rPr>
              <w:t xml:space="preserve"> The order of legend bars in each </w:t>
            </w:r>
            <w:r>
              <w:rPr>
                <w:highlight w:val="green"/>
              </w:rPr>
              <w:t>stack</w:t>
            </w:r>
            <w:r w:rsidRPr="007628AC">
              <w:rPr>
                <w:highlight w:val="green"/>
              </w:rPr>
              <w:t xml:space="preserve"> from </w:t>
            </w:r>
            <w:r>
              <w:rPr>
                <w:highlight w:val="green"/>
              </w:rPr>
              <w:t xml:space="preserve">bottom </w:t>
            </w:r>
            <w:r w:rsidRPr="007628AC">
              <w:rPr>
                <w:highlight w:val="green"/>
              </w:rPr>
              <w:t xml:space="preserve">to </w:t>
            </w:r>
            <w:r>
              <w:rPr>
                <w:highlight w:val="green"/>
              </w:rPr>
              <w:t xml:space="preserve">top </w:t>
            </w:r>
            <w:r w:rsidRPr="007628AC">
              <w:rPr>
                <w:highlight w:val="green"/>
              </w:rPr>
              <w:t xml:space="preserve">by default should be in ascending alphabetical order of </w:t>
            </w:r>
            <w:r w:rsidRPr="007628AC">
              <w:rPr>
                <w:highlight w:val="green"/>
                <w:u w:val="single"/>
              </w:rPr>
              <w:t>Legend</w:t>
            </w:r>
            <w:r w:rsidRPr="007628AC">
              <w:rPr>
                <w:highlight w:val="green"/>
              </w:rPr>
              <w:t xml:space="preserve"> dimension. System should allow actor to change the order of Legend values.</w:t>
            </w:r>
          </w:p>
          <w:p w14:paraId="03CA943D" w14:textId="77777777" w:rsidR="00A3190F" w:rsidRDefault="00A3190F" w:rsidP="00CB02FC">
            <w:pPr>
              <w:pStyle w:val="TableText"/>
              <w:ind w:left="360"/>
              <w:rPr>
                <w:highlight w:val="green"/>
              </w:rPr>
            </w:pPr>
          </w:p>
          <w:p w14:paraId="0DA58EFA" w14:textId="77777777" w:rsidR="00A3190F" w:rsidRPr="007628AC" w:rsidRDefault="00A3190F" w:rsidP="00CB02FC">
            <w:pPr>
              <w:pStyle w:val="TableText"/>
              <w:ind w:left="360"/>
              <w:rPr>
                <w:highlight w:val="green"/>
              </w:rPr>
            </w:pPr>
            <w:r>
              <w:rPr>
                <w:b/>
                <w:bCs/>
                <w:highlight w:val="green"/>
              </w:rPr>
              <w:t>o</w:t>
            </w:r>
            <w:r w:rsidRPr="007628AC">
              <w:rPr>
                <w:b/>
                <w:bCs/>
                <w:highlight w:val="green"/>
              </w:rPr>
              <w:t>.</w:t>
            </w:r>
            <w:r w:rsidRPr="007628AC">
              <w:rPr>
                <w:highlight w:val="green"/>
              </w:rPr>
              <w:t xml:space="preserve"> Bars for different </w:t>
            </w:r>
            <w:r w:rsidRPr="007628AC">
              <w:rPr>
                <w:highlight w:val="green"/>
                <w:u w:val="single"/>
              </w:rPr>
              <w:t>Axis</w:t>
            </w:r>
            <w:r w:rsidRPr="007628AC">
              <w:rPr>
                <w:highlight w:val="green"/>
              </w:rPr>
              <w:t xml:space="preserve"> values should have same colour</w:t>
            </w:r>
            <w:r>
              <w:rPr>
                <w:highlight w:val="green"/>
              </w:rPr>
              <w:t xml:space="preserve"> composition for the equivalent stacks</w:t>
            </w:r>
            <w:r w:rsidRPr="007628AC">
              <w:rPr>
                <w:highlight w:val="green"/>
              </w:rPr>
              <w:t>.</w:t>
            </w:r>
          </w:p>
          <w:p w14:paraId="236AC3BF" w14:textId="77777777" w:rsidR="00A3190F" w:rsidRPr="007628AC" w:rsidRDefault="00A3190F" w:rsidP="00CB02FC">
            <w:pPr>
              <w:pStyle w:val="TableText"/>
              <w:ind w:left="360"/>
              <w:rPr>
                <w:highlight w:val="green"/>
              </w:rPr>
            </w:pPr>
            <w:r w:rsidRPr="007628AC">
              <w:rPr>
                <w:b/>
                <w:bCs/>
                <w:highlight w:val="green"/>
              </w:rPr>
              <w:t>p.</w:t>
            </w:r>
            <w:r w:rsidRPr="007628AC">
              <w:rPr>
                <w:highlight w:val="green"/>
              </w:rPr>
              <w:t xml:space="preserve"> The width of each bar should be equal in the graph. System should allow actor to change the width in the formatting properties.</w:t>
            </w:r>
          </w:p>
          <w:p w14:paraId="39F8AB84" w14:textId="77777777" w:rsidR="00A3190F" w:rsidRPr="005F69C9" w:rsidRDefault="00A3190F" w:rsidP="00CB02FC">
            <w:pPr>
              <w:pStyle w:val="TableText"/>
              <w:ind w:left="360"/>
            </w:pPr>
            <w:r w:rsidRPr="005F69C9">
              <w:rPr>
                <w:b/>
                <w:bCs/>
                <w:highlight w:val="green"/>
              </w:rPr>
              <w:t xml:space="preserve">r. </w:t>
            </w:r>
            <w:r w:rsidRPr="005F69C9">
              <w:rPr>
                <w:highlight w:val="green"/>
              </w:rPr>
              <w:t>The total length of each stacked bar should be equal to the aggregation of all Value fields for the particular Axis value.</w:t>
            </w:r>
          </w:p>
          <w:p w14:paraId="13D8C66A" w14:textId="039C4725" w:rsidR="00A3190F" w:rsidRPr="007628AC" w:rsidRDefault="00A3190F" w:rsidP="00CB02FC">
            <w:pPr>
              <w:pStyle w:val="TableText"/>
              <w:ind w:left="360"/>
              <w:rPr>
                <w:highlight w:val="green"/>
              </w:rPr>
            </w:pPr>
            <w:r>
              <w:rPr>
                <w:b/>
                <w:bCs/>
                <w:highlight w:val="green"/>
              </w:rPr>
              <w:t>t</w:t>
            </w:r>
            <w:r w:rsidRPr="007628AC">
              <w:rPr>
                <w:b/>
                <w:bCs/>
                <w:highlight w:val="green"/>
              </w:rPr>
              <w:t>.</w:t>
            </w:r>
            <w:r w:rsidRPr="007628AC">
              <w:rPr>
                <w:highlight w:val="green"/>
              </w:rPr>
              <w:t xml:space="preserve"> </w:t>
            </w:r>
            <w:r w:rsidR="00A21A3C">
              <w:rPr>
                <w:highlight w:val="green"/>
              </w:rPr>
              <w:t>X</w:t>
            </w:r>
            <w:r w:rsidRPr="007628AC">
              <w:rPr>
                <w:highlight w:val="green"/>
              </w:rPr>
              <w:t xml:space="preserve">-axis marks should start either from 0 (in case all aggregated values are positive) or the minimum aggregated value from all </w:t>
            </w:r>
            <w:r w:rsidRPr="007628AC">
              <w:rPr>
                <w:highlight w:val="green"/>
                <w:u w:val="single"/>
              </w:rPr>
              <w:t>Value</w:t>
            </w:r>
            <w:r w:rsidRPr="007628AC">
              <w:rPr>
                <w:highlight w:val="green"/>
              </w:rPr>
              <w:t>-</w:t>
            </w:r>
            <w:r w:rsidRPr="007628AC">
              <w:rPr>
                <w:highlight w:val="green"/>
                <w:u w:val="single"/>
              </w:rPr>
              <w:t>Legend</w:t>
            </w:r>
            <w:r w:rsidRPr="007628AC">
              <w:rPr>
                <w:highlight w:val="green"/>
              </w:rPr>
              <w:t>-</w:t>
            </w:r>
            <w:r w:rsidRPr="007628AC">
              <w:rPr>
                <w:highlight w:val="green"/>
                <w:u w:val="single"/>
              </w:rPr>
              <w:t>Axis</w:t>
            </w:r>
            <w:r w:rsidRPr="007628AC">
              <w:rPr>
                <w:highlight w:val="green"/>
              </w:rPr>
              <w:t xml:space="preserve"> combinations (in case any aggregated value is less than 0) rounded down to a nearest mark class.</w:t>
            </w:r>
          </w:p>
          <w:p w14:paraId="7E4093B7" w14:textId="36136DF7" w:rsidR="00A3190F" w:rsidRPr="007628AC" w:rsidRDefault="00A3190F" w:rsidP="00CB02FC">
            <w:pPr>
              <w:pStyle w:val="TableText"/>
              <w:ind w:left="360"/>
              <w:rPr>
                <w:highlight w:val="green"/>
              </w:rPr>
            </w:pPr>
            <w:r>
              <w:rPr>
                <w:b/>
                <w:bCs/>
                <w:highlight w:val="green"/>
              </w:rPr>
              <w:t>u</w:t>
            </w:r>
            <w:r w:rsidRPr="007628AC">
              <w:rPr>
                <w:b/>
                <w:bCs/>
                <w:highlight w:val="green"/>
              </w:rPr>
              <w:t>.</w:t>
            </w:r>
            <w:r w:rsidRPr="007628AC">
              <w:rPr>
                <w:highlight w:val="green"/>
              </w:rPr>
              <w:t xml:space="preserve"> </w:t>
            </w:r>
            <w:r w:rsidR="00A21A3C">
              <w:rPr>
                <w:highlight w:val="green"/>
              </w:rPr>
              <w:t>X</w:t>
            </w:r>
            <w:r w:rsidRPr="007628AC">
              <w:rPr>
                <w:highlight w:val="green"/>
              </w:rPr>
              <w:t xml:space="preserve">-axis marks should end at the maximum aggregated value from all </w:t>
            </w:r>
            <w:r w:rsidRPr="007628AC">
              <w:rPr>
                <w:highlight w:val="green"/>
                <w:u w:val="single"/>
              </w:rPr>
              <w:t>Value</w:t>
            </w:r>
            <w:r w:rsidRPr="007628AC">
              <w:rPr>
                <w:highlight w:val="green"/>
              </w:rPr>
              <w:t>-</w:t>
            </w:r>
            <w:r w:rsidRPr="007628AC">
              <w:rPr>
                <w:highlight w:val="green"/>
                <w:u w:val="single"/>
              </w:rPr>
              <w:t>Legend</w:t>
            </w:r>
            <w:r w:rsidRPr="007628AC">
              <w:rPr>
                <w:highlight w:val="green"/>
              </w:rPr>
              <w:t>-</w:t>
            </w:r>
            <w:r w:rsidRPr="007628AC">
              <w:rPr>
                <w:highlight w:val="green"/>
                <w:u w:val="single"/>
              </w:rPr>
              <w:t>Axis</w:t>
            </w:r>
            <w:r w:rsidRPr="007628AC">
              <w:rPr>
                <w:highlight w:val="green"/>
              </w:rPr>
              <w:t xml:space="preserve"> combinations rounded up to a nearest mark class.</w:t>
            </w:r>
          </w:p>
          <w:p w14:paraId="0E6FD110" w14:textId="77777777" w:rsidR="00A3190F" w:rsidRPr="007628AC" w:rsidRDefault="00A3190F" w:rsidP="00CB02FC">
            <w:pPr>
              <w:pStyle w:val="TableText"/>
              <w:ind w:left="360"/>
              <w:rPr>
                <w:highlight w:val="green"/>
              </w:rPr>
            </w:pPr>
            <w:r>
              <w:rPr>
                <w:b/>
                <w:bCs/>
                <w:highlight w:val="green"/>
              </w:rPr>
              <w:t>v</w:t>
            </w:r>
            <w:r w:rsidRPr="007628AC">
              <w:rPr>
                <w:b/>
                <w:bCs/>
                <w:highlight w:val="green"/>
              </w:rPr>
              <w:t>.</w:t>
            </w:r>
            <w:r w:rsidRPr="007628AC">
              <w:rPr>
                <w:highlight w:val="green"/>
              </w:rPr>
              <w:t xml:space="preserve"> By default, system should aggregate </w:t>
            </w:r>
            <w:r w:rsidRPr="007628AC">
              <w:rPr>
                <w:highlight w:val="green"/>
                <w:u w:val="single"/>
              </w:rPr>
              <w:t>Value</w:t>
            </w:r>
            <w:r w:rsidRPr="007628AC">
              <w:rPr>
                <w:highlight w:val="green"/>
              </w:rPr>
              <w:t xml:space="preserve"> fields to their </w:t>
            </w:r>
            <w:r w:rsidRPr="007628AC">
              <w:rPr>
                <w:highlight w:val="green"/>
                <w:u w:val="single"/>
              </w:rPr>
              <w:t>Sum</w:t>
            </w:r>
            <w:r w:rsidRPr="007628AC">
              <w:rPr>
                <w:highlight w:val="green"/>
              </w:rPr>
              <w:t xml:space="preserve"> (in case of a </w:t>
            </w:r>
            <w:r w:rsidRPr="007628AC">
              <w:rPr>
                <w:highlight w:val="green"/>
                <w:u w:val="single"/>
              </w:rPr>
              <w:t>Measure</w:t>
            </w:r>
            <w:r w:rsidRPr="007628AC">
              <w:rPr>
                <w:highlight w:val="green"/>
              </w:rPr>
              <w:t xml:space="preserve"> field dropped in the </w:t>
            </w:r>
            <w:r w:rsidRPr="007628AC">
              <w:rPr>
                <w:highlight w:val="green"/>
                <w:u w:val="single"/>
              </w:rPr>
              <w:t>Value</w:t>
            </w:r>
            <w:r w:rsidRPr="007628AC">
              <w:rPr>
                <w:highlight w:val="green"/>
              </w:rPr>
              <w:t xml:space="preserve"> section) and to their </w:t>
            </w:r>
            <w:r w:rsidRPr="007628AC">
              <w:rPr>
                <w:highlight w:val="green"/>
                <w:u w:val="single"/>
              </w:rPr>
              <w:t>Count</w:t>
            </w:r>
            <w:r w:rsidRPr="007628AC">
              <w:rPr>
                <w:highlight w:val="green"/>
              </w:rPr>
              <w:t xml:space="preserve"> (in case of a </w:t>
            </w:r>
            <w:r w:rsidRPr="007628AC">
              <w:rPr>
                <w:highlight w:val="green"/>
                <w:u w:val="single"/>
              </w:rPr>
              <w:t>Dimension</w:t>
            </w:r>
            <w:r w:rsidRPr="007628AC">
              <w:rPr>
                <w:highlight w:val="green"/>
              </w:rPr>
              <w:t xml:space="preserve"> field dropped in the </w:t>
            </w:r>
            <w:r w:rsidRPr="007628AC">
              <w:rPr>
                <w:highlight w:val="green"/>
                <w:u w:val="single"/>
              </w:rPr>
              <w:t>Value</w:t>
            </w:r>
            <w:r w:rsidRPr="007628AC">
              <w:rPr>
                <w:highlight w:val="green"/>
              </w:rPr>
              <w:t xml:space="preserve"> section) at the grain of the </w:t>
            </w:r>
            <w:r w:rsidRPr="007628AC">
              <w:rPr>
                <w:highlight w:val="green"/>
                <w:u w:val="single"/>
              </w:rPr>
              <w:t>Axis</w:t>
            </w:r>
            <w:r w:rsidRPr="007628AC">
              <w:rPr>
                <w:highlight w:val="green"/>
              </w:rPr>
              <w:t xml:space="preserve"> (or </w:t>
            </w:r>
            <w:r w:rsidRPr="007628AC">
              <w:rPr>
                <w:highlight w:val="green"/>
                <w:u w:val="single"/>
              </w:rPr>
              <w:t>Axis</w:t>
            </w:r>
            <w:r w:rsidRPr="007628AC">
              <w:rPr>
                <w:highlight w:val="green"/>
              </w:rPr>
              <w:t>-</w:t>
            </w:r>
            <w:r w:rsidRPr="007628AC">
              <w:rPr>
                <w:highlight w:val="green"/>
                <w:u w:val="single"/>
              </w:rPr>
              <w:t>Legend</w:t>
            </w:r>
            <w:r w:rsidRPr="007628AC">
              <w:rPr>
                <w:highlight w:val="green"/>
              </w:rPr>
              <w:t>) field.</w:t>
            </w:r>
          </w:p>
          <w:p w14:paraId="72B416C5" w14:textId="77777777" w:rsidR="00A3190F" w:rsidRPr="007628AC" w:rsidRDefault="00A3190F" w:rsidP="00CB02FC">
            <w:pPr>
              <w:pStyle w:val="TableText"/>
              <w:ind w:left="360"/>
              <w:rPr>
                <w:highlight w:val="green"/>
              </w:rPr>
            </w:pPr>
            <w:r>
              <w:rPr>
                <w:b/>
                <w:bCs/>
                <w:highlight w:val="green"/>
              </w:rPr>
              <w:t>w</w:t>
            </w:r>
            <w:r w:rsidRPr="007628AC">
              <w:rPr>
                <w:b/>
                <w:bCs/>
                <w:highlight w:val="green"/>
              </w:rPr>
              <w:t>.</w:t>
            </w:r>
            <w:r w:rsidRPr="007628AC">
              <w:rPr>
                <w:highlight w:val="green"/>
              </w:rPr>
              <w:t xml:space="preserve"> On clicking the ellipsis (3 dots) next to any field in the </w:t>
            </w:r>
            <w:r w:rsidRPr="007628AC">
              <w:rPr>
                <w:highlight w:val="green"/>
                <w:u w:val="single"/>
              </w:rPr>
              <w:t>Value</w:t>
            </w:r>
            <w:r w:rsidRPr="007628AC">
              <w:rPr>
                <w:highlight w:val="green"/>
              </w:rPr>
              <w:t xml:space="preserve"> or </w:t>
            </w:r>
            <w:r w:rsidRPr="007628AC">
              <w:rPr>
                <w:highlight w:val="green"/>
                <w:u w:val="single"/>
              </w:rPr>
              <w:t>Tooltip</w:t>
            </w:r>
            <w:r w:rsidRPr="007628AC">
              <w:rPr>
                <w:highlight w:val="green"/>
              </w:rPr>
              <w:t xml:space="preserve"> sections, system should display a context menu item: </w:t>
            </w:r>
            <w:r w:rsidRPr="007628AC">
              <w:rPr>
                <w:highlight w:val="green"/>
                <w:u w:val="single"/>
              </w:rPr>
              <w:t>Aggregation</w:t>
            </w:r>
            <w:r w:rsidRPr="007628AC">
              <w:rPr>
                <w:highlight w:val="green"/>
              </w:rPr>
              <w:t>.</w:t>
            </w:r>
          </w:p>
          <w:p w14:paraId="01DA7A1B" w14:textId="77777777" w:rsidR="00A3190F" w:rsidRPr="007628AC" w:rsidRDefault="00A3190F" w:rsidP="00CB02FC">
            <w:pPr>
              <w:pStyle w:val="TableText"/>
              <w:ind w:left="360"/>
              <w:rPr>
                <w:highlight w:val="green"/>
              </w:rPr>
            </w:pPr>
            <w:r>
              <w:rPr>
                <w:b/>
                <w:bCs/>
                <w:highlight w:val="green"/>
              </w:rPr>
              <w:t>x</w:t>
            </w:r>
            <w:r w:rsidRPr="007628AC">
              <w:rPr>
                <w:b/>
                <w:bCs/>
                <w:highlight w:val="green"/>
              </w:rPr>
              <w:t>.</w:t>
            </w:r>
            <w:r w:rsidRPr="007628AC">
              <w:rPr>
                <w:highlight w:val="green"/>
              </w:rPr>
              <w:t xml:space="preserve"> System should update the bar chart to display the aggregated value as per selected aggregation option.</w:t>
            </w:r>
          </w:p>
          <w:p w14:paraId="358B1F12" w14:textId="77777777" w:rsidR="00A3190F" w:rsidRDefault="00A3190F" w:rsidP="00CB02FC">
            <w:pPr>
              <w:pStyle w:val="TableText"/>
              <w:ind w:left="360"/>
              <w:rPr>
                <w:b/>
                <w:bCs/>
                <w:highlight w:val="green"/>
                <w:u w:val="single"/>
              </w:rPr>
            </w:pPr>
          </w:p>
          <w:p w14:paraId="3533D766" w14:textId="77777777" w:rsidR="00A3190F" w:rsidRDefault="00A3190F" w:rsidP="00CB02FC">
            <w:pPr>
              <w:pStyle w:val="TableText"/>
              <w:ind w:left="360"/>
              <w:rPr>
                <w:b/>
                <w:bCs/>
                <w:highlight w:val="green"/>
                <w:u w:val="single"/>
              </w:rPr>
            </w:pPr>
          </w:p>
          <w:p w14:paraId="20DB3714" w14:textId="77777777" w:rsidR="00A3190F" w:rsidRPr="007628AC" w:rsidRDefault="00A3190F" w:rsidP="00CB02FC">
            <w:pPr>
              <w:pStyle w:val="TableText"/>
              <w:ind w:left="360"/>
              <w:rPr>
                <w:b/>
                <w:bCs/>
                <w:highlight w:val="green"/>
                <w:u w:val="single"/>
              </w:rPr>
            </w:pPr>
          </w:p>
          <w:p w14:paraId="14DCB7A3" w14:textId="77777777" w:rsidR="00A3190F" w:rsidRPr="007628AC" w:rsidRDefault="00A3190F" w:rsidP="00F454DB">
            <w:pPr>
              <w:pStyle w:val="TableText"/>
              <w:numPr>
                <w:ilvl w:val="1"/>
                <w:numId w:val="281"/>
              </w:numPr>
              <w:rPr>
                <w:b/>
                <w:bCs/>
                <w:highlight w:val="green"/>
              </w:rPr>
            </w:pPr>
            <w:r w:rsidRPr="007628AC">
              <w:rPr>
                <w:b/>
                <w:bCs/>
                <w:highlight w:val="green"/>
                <w:u w:val="single"/>
              </w:rPr>
              <w:t>Formatting</w:t>
            </w:r>
          </w:p>
          <w:p w14:paraId="727D929F" w14:textId="77777777" w:rsidR="00A3190F" w:rsidRPr="007628AC" w:rsidRDefault="00A3190F" w:rsidP="00F454DB">
            <w:pPr>
              <w:pStyle w:val="TableText"/>
              <w:numPr>
                <w:ilvl w:val="0"/>
                <w:numId w:val="249"/>
              </w:numPr>
              <w:rPr>
                <w:highlight w:val="green"/>
              </w:rPr>
            </w:pPr>
            <w:r w:rsidRPr="007628AC">
              <w:rPr>
                <w:highlight w:val="green"/>
              </w:rPr>
              <w:t xml:space="preserve">Under the </w:t>
            </w:r>
            <w:r w:rsidRPr="007628AC">
              <w:rPr>
                <w:highlight w:val="green"/>
                <w:u w:val="single"/>
              </w:rPr>
              <w:t>Formatting</w:t>
            </w:r>
            <w:r w:rsidRPr="007628AC">
              <w:rPr>
                <w:highlight w:val="green"/>
              </w:rPr>
              <w:t xml:space="preserve"> section, system should display the following sections: </w:t>
            </w:r>
          </w:p>
          <w:p w14:paraId="566ED69F" w14:textId="77777777" w:rsidR="00A3190F" w:rsidRPr="007628AC" w:rsidRDefault="00A3190F" w:rsidP="00F454DB">
            <w:pPr>
              <w:pStyle w:val="TableText"/>
              <w:numPr>
                <w:ilvl w:val="0"/>
                <w:numId w:val="249"/>
              </w:numPr>
              <w:rPr>
                <w:highlight w:val="green"/>
              </w:rPr>
            </w:pPr>
            <w:r w:rsidRPr="007628AC">
              <w:rPr>
                <w:highlight w:val="green"/>
              </w:rPr>
              <w:lastRenderedPageBreak/>
              <w:t xml:space="preserve">If actor selects the </w:t>
            </w:r>
            <w:r w:rsidRPr="007628AC">
              <w:rPr>
                <w:b/>
                <w:bCs/>
                <w:highlight w:val="green"/>
                <w:u w:val="single"/>
              </w:rPr>
              <w:t>Title</w:t>
            </w:r>
            <w:r w:rsidRPr="007628AC">
              <w:rPr>
                <w:highlight w:val="green"/>
              </w:rPr>
              <w:t xml:space="preserve"> section to update the title, system should ask for the following: </w:t>
            </w:r>
          </w:p>
          <w:p w14:paraId="752C6B26" w14:textId="77777777" w:rsidR="00A3190F" w:rsidRPr="007628AC" w:rsidRDefault="00A3190F" w:rsidP="00F454DB">
            <w:pPr>
              <w:pStyle w:val="TableText"/>
              <w:numPr>
                <w:ilvl w:val="2"/>
                <w:numId w:val="249"/>
              </w:numPr>
              <w:rPr>
                <w:highlight w:val="green"/>
              </w:rPr>
            </w:pPr>
            <w:r w:rsidRPr="007628AC">
              <w:rPr>
                <w:highlight w:val="green"/>
              </w:rPr>
              <w:t xml:space="preserve">Check box for showing the title, If the actor selects the check box, then the title should get displayed in the graph and should be invisible after unselect the check box. System should display the </w:t>
            </w:r>
            <w:r w:rsidRPr="007628AC">
              <w:rPr>
                <w:highlight w:val="green"/>
                <w:u w:val="single"/>
              </w:rPr>
              <w:t>Text</w:t>
            </w:r>
            <w:r w:rsidRPr="007628AC">
              <w:rPr>
                <w:highlight w:val="green"/>
              </w:rPr>
              <w:t xml:space="preserve"> field as blank by default.</w:t>
            </w:r>
          </w:p>
          <w:p w14:paraId="44178565" w14:textId="77777777" w:rsidR="00A3190F" w:rsidRPr="007628AC" w:rsidRDefault="00A3190F" w:rsidP="00F454DB">
            <w:pPr>
              <w:pStyle w:val="TableText"/>
              <w:numPr>
                <w:ilvl w:val="2"/>
                <w:numId w:val="249"/>
              </w:numPr>
              <w:rPr>
                <w:highlight w:val="green"/>
              </w:rPr>
            </w:pPr>
            <w:r w:rsidRPr="007628AC">
              <w:rPr>
                <w:highlight w:val="green"/>
              </w:rPr>
              <w:t>Text Field to enter the title of the graph. System should provide options to the actor to create a dynamically generated title using all fields of the dataset along with standard HTML formatting.</w:t>
            </w:r>
          </w:p>
          <w:p w14:paraId="55653F71" w14:textId="77777777" w:rsidR="00A3190F" w:rsidRPr="007628AC" w:rsidRDefault="00A3190F" w:rsidP="00F454DB">
            <w:pPr>
              <w:pStyle w:val="TableText"/>
              <w:numPr>
                <w:ilvl w:val="2"/>
                <w:numId w:val="249"/>
              </w:numPr>
              <w:rPr>
                <w:highlight w:val="green"/>
              </w:rPr>
            </w:pPr>
            <w:r w:rsidRPr="007628AC">
              <w:rPr>
                <w:highlight w:val="green"/>
                <w:u w:val="single"/>
              </w:rPr>
              <w:t>Title Alignment</w:t>
            </w:r>
            <w:r w:rsidRPr="007628AC">
              <w:rPr>
                <w:highlight w:val="green"/>
              </w:rPr>
              <w:t>: Whether the title to be displayed with be at left, centre, right.</w:t>
            </w:r>
          </w:p>
          <w:p w14:paraId="283FC465" w14:textId="77777777" w:rsidR="00A3190F" w:rsidRPr="007628AC" w:rsidRDefault="00A3190F" w:rsidP="00F454DB">
            <w:pPr>
              <w:pStyle w:val="TableText"/>
              <w:numPr>
                <w:ilvl w:val="2"/>
                <w:numId w:val="249"/>
              </w:numPr>
              <w:rPr>
                <w:highlight w:val="green"/>
              </w:rPr>
            </w:pPr>
            <w:r w:rsidRPr="007628AC">
              <w:rPr>
                <w:highlight w:val="green"/>
                <w:u w:val="single"/>
              </w:rPr>
              <w:t>Distance from Top</w:t>
            </w:r>
            <w:r w:rsidRPr="007628AC">
              <w:rPr>
                <w:highlight w:val="green"/>
              </w:rPr>
              <w:t>: How far from the top of the visual space does the title need to be.</w:t>
            </w:r>
          </w:p>
          <w:p w14:paraId="315E1136" w14:textId="77777777" w:rsidR="00A3190F" w:rsidRPr="007628AC" w:rsidRDefault="00A3190F"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00C71924"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711C295B"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06B7980"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16210908"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0C64301B" w14:textId="77777777" w:rsidR="00A3190F" w:rsidRPr="007628AC" w:rsidRDefault="00A3190F" w:rsidP="00F454DB">
            <w:pPr>
              <w:pStyle w:val="TableText"/>
              <w:numPr>
                <w:ilvl w:val="2"/>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title. The actor should be able to either select or manually enter the font size of the title of graph between 0 and 20 </w:t>
            </w:r>
            <w:proofErr w:type="spellStart"/>
            <w:r w:rsidRPr="007628AC">
              <w:rPr>
                <w:highlight w:val="green"/>
              </w:rPr>
              <w:t>pt</w:t>
            </w:r>
            <w:proofErr w:type="spellEnd"/>
            <w:r w:rsidRPr="007628AC">
              <w:rPr>
                <w:highlight w:val="green"/>
              </w:rPr>
              <w:t xml:space="preserve"> (points). System should display the width as 0 </w:t>
            </w:r>
            <w:proofErr w:type="spellStart"/>
            <w:r w:rsidRPr="007628AC">
              <w:rPr>
                <w:highlight w:val="green"/>
              </w:rPr>
              <w:t>pt</w:t>
            </w:r>
            <w:proofErr w:type="spellEnd"/>
            <w:r w:rsidRPr="007628AC">
              <w:rPr>
                <w:highlight w:val="green"/>
              </w:rPr>
              <w:t xml:space="preserve"> by default.</w:t>
            </w:r>
          </w:p>
          <w:p w14:paraId="7A96381F"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title by selecting the colour from the palette. It should be black (#000000) by default.</w:t>
            </w:r>
          </w:p>
          <w:p w14:paraId="6FF405EE" w14:textId="77777777" w:rsidR="00A3190F" w:rsidRPr="007628AC" w:rsidRDefault="00A3190F" w:rsidP="00F454DB">
            <w:pPr>
              <w:pStyle w:val="TableText"/>
              <w:numPr>
                <w:ilvl w:val="2"/>
                <w:numId w:val="249"/>
              </w:numPr>
              <w:rPr>
                <w:highlight w:val="green"/>
              </w:rPr>
            </w:pPr>
            <w:r w:rsidRPr="007628AC">
              <w:rPr>
                <w:highlight w:val="green"/>
              </w:rPr>
              <w:lastRenderedPageBreak/>
              <w:t xml:space="preserve">Actor should be able to change the </w:t>
            </w:r>
            <w:r w:rsidRPr="007628AC">
              <w:rPr>
                <w:b/>
                <w:bCs/>
                <w:highlight w:val="green"/>
                <w:u w:val="single"/>
              </w:rPr>
              <w:t>Background colour</w:t>
            </w:r>
            <w:r w:rsidRPr="007628AC">
              <w:rPr>
                <w:highlight w:val="green"/>
              </w:rPr>
              <w:t xml:space="preserve"> of the title by selecting the colour from the palette. System should display the Background Colour as None by default.</w:t>
            </w:r>
          </w:p>
          <w:p w14:paraId="7F946149" w14:textId="77777777" w:rsidR="00A3190F" w:rsidRPr="007628AC" w:rsidRDefault="00A3190F" w:rsidP="00F454DB">
            <w:pPr>
              <w:pStyle w:val="TableText"/>
              <w:numPr>
                <w:ilvl w:val="2"/>
                <w:numId w:val="249"/>
              </w:numPr>
              <w:rPr>
                <w:highlight w:val="green"/>
              </w:rPr>
            </w:pPr>
            <w:r w:rsidRPr="007628AC">
              <w:rPr>
                <w:highlight w:val="green"/>
              </w:rPr>
              <w:t xml:space="preserve">User should be able to select the padding width of title.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7A652806" w14:textId="77777777" w:rsidR="00A3190F" w:rsidRPr="007628AC" w:rsidRDefault="00A3190F" w:rsidP="00CB02FC">
            <w:pPr>
              <w:pStyle w:val="TableText"/>
              <w:ind w:left="2700"/>
              <w:rPr>
                <w:highlight w:val="green"/>
              </w:rPr>
            </w:pPr>
          </w:p>
          <w:p w14:paraId="15BD6DC9" w14:textId="77777777" w:rsidR="00A3190F" w:rsidRPr="007628AC" w:rsidRDefault="00A3190F" w:rsidP="00F454DB">
            <w:pPr>
              <w:pStyle w:val="TableText"/>
              <w:numPr>
                <w:ilvl w:val="0"/>
                <w:numId w:val="249"/>
              </w:numPr>
              <w:rPr>
                <w:highlight w:val="green"/>
              </w:rPr>
            </w:pPr>
            <w:r w:rsidRPr="007628AC">
              <w:rPr>
                <w:highlight w:val="green"/>
              </w:rPr>
              <w:t xml:space="preserve">If actor selects the </w:t>
            </w:r>
            <w:r>
              <w:rPr>
                <w:b/>
                <w:bCs/>
                <w:highlight w:val="green"/>
                <w:u w:val="single"/>
              </w:rPr>
              <w:t>Y-</w:t>
            </w:r>
            <w:r w:rsidRPr="007628AC">
              <w:rPr>
                <w:b/>
                <w:bCs/>
                <w:highlight w:val="green"/>
                <w:u w:val="single"/>
              </w:rPr>
              <w:t xml:space="preserve">Axis </w:t>
            </w:r>
            <w:r w:rsidRPr="007628AC">
              <w:rPr>
                <w:highlight w:val="green"/>
              </w:rPr>
              <w:t xml:space="preserve">section, system should ask for the following: </w:t>
            </w:r>
          </w:p>
          <w:p w14:paraId="1F297863" w14:textId="77777777" w:rsidR="00A3190F" w:rsidRPr="007628AC" w:rsidRDefault="00A3190F" w:rsidP="00F454DB">
            <w:pPr>
              <w:pStyle w:val="TableText"/>
              <w:numPr>
                <w:ilvl w:val="2"/>
                <w:numId w:val="249"/>
              </w:numPr>
              <w:rPr>
                <w:highlight w:val="green"/>
              </w:rPr>
            </w:pPr>
            <w:r w:rsidRPr="007628AC">
              <w:rPr>
                <w:b/>
                <w:bCs/>
                <w:highlight w:val="green"/>
              </w:rPr>
              <w:t>Show labels:</w:t>
            </w:r>
            <w:r w:rsidRPr="007628AC">
              <w:rPr>
                <w:highlight w:val="green"/>
              </w:rPr>
              <w:t xml:space="preserve"> As the actor selects the check box, the labels should be visible on the axis of the graph</w:t>
            </w:r>
          </w:p>
          <w:p w14:paraId="14FC2291" w14:textId="77777777" w:rsidR="00A3190F" w:rsidRPr="007628AC" w:rsidRDefault="00A3190F" w:rsidP="00F454DB">
            <w:pPr>
              <w:pStyle w:val="TableText"/>
              <w:numPr>
                <w:ilvl w:val="2"/>
                <w:numId w:val="249"/>
              </w:numPr>
              <w:rPr>
                <w:highlight w:val="green"/>
              </w:rPr>
            </w:pPr>
            <w:r w:rsidRPr="007628AC">
              <w:rPr>
                <w:b/>
                <w:bCs/>
                <w:highlight w:val="green"/>
              </w:rPr>
              <w:t>Position:</w:t>
            </w:r>
            <w:r w:rsidRPr="007628AC">
              <w:rPr>
                <w:highlight w:val="green"/>
              </w:rPr>
              <w:t xml:space="preserve"> The actor should be able select between Top/Bottom position to set the axis in a visual.</w:t>
            </w:r>
          </w:p>
          <w:p w14:paraId="27C6DBC9" w14:textId="77777777" w:rsidR="00A3190F" w:rsidRPr="007628AC" w:rsidRDefault="00A3190F" w:rsidP="00F454DB">
            <w:pPr>
              <w:pStyle w:val="TableText"/>
              <w:numPr>
                <w:ilvl w:val="2"/>
                <w:numId w:val="249"/>
              </w:numPr>
              <w:rPr>
                <w:highlight w:val="green"/>
              </w:rPr>
            </w:pPr>
            <w:r w:rsidRPr="007628AC">
              <w:rPr>
                <w:b/>
                <w:bCs/>
                <w:highlight w:val="green"/>
              </w:rPr>
              <w:t>Show ticks:</w:t>
            </w:r>
            <w:r w:rsidRPr="007628AC">
              <w:rPr>
                <w:highlight w:val="green"/>
              </w:rPr>
              <w:t xml:space="preserve"> As the actor selects the check box, the ticks should be visible on the axis of the graph</w:t>
            </w:r>
          </w:p>
          <w:p w14:paraId="12EA6FF6" w14:textId="77777777" w:rsidR="00A3190F" w:rsidRPr="007628AC" w:rsidRDefault="00A3190F" w:rsidP="00F454DB">
            <w:pPr>
              <w:pStyle w:val="TableText"/>
              <w:numPr>
                <w:ilvl w:val="2"/>
                <w:numId w:val="249"/>
              </w:numPr>
              <w:rPr>
                <w:highlight w:val="green"/>
              </w:rPr>
            </w:pPr>
            <w:r w:rsidRPr="007628AC">
              <w:rPr>
                <w:highlight w:val="green"/>
              </w:rPr>
              <w:t xml:space="preserve">If actor clicked on the </w:t>
            </w:r>
            <w:r w:rsidRPr="007628AC">
              <w:rPr>
                <w:b/>
                <w:bCs/>
                <w:highlight w:val="green"/>
              </w:rPr>
              <w:t>Show ticks</w:t>
            </w:r>
            <w:r w:rsidRPr="007628AC">
              <w:rPr>
                <w:highlight w:val="green"/>
              </w:rPr>
              <w:t xml:space="preserve"> check box, following sub-options should become visible:</w:t>
            </w:r>
          </w:p>
          <w:p w14:paraId="46D5DDD9" w14:textId="77777777" w:rsidR="00A3190F" w:rsidRPr="007628AC" w:rsidRDefault="00A3190F" w:rsidP="00F454DB">
            <w:pPr>
              <w:pStyle w:val="TableText"/>
              <w:numPr>
                <w:ilvl w:val="3"/>
                <w:numId w:val="249"/>
              </w:numPr>
              <w:rPr>
                <w:highlight w:val="green"/>
              </w:rPr>
            </w:pPr>
            <w:r w:rsidRPr="007628AC">
              <w:rPr>
                <w:b/>
                <w:bCs/>
                <w:highlight w:val="green"/>
              </w:rPr>
              <w:t>Major Tick Marks</w:t>
            </w:r>
            <w:r w:rsidRPr="007628AC">
              <w:rPr>
                <w:highlight w:val="green"/>
              </w:rPr>
              <w:t>: System should display tick mark with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15ACB17D" w14:textId="77777777" w:rsidR="00A3190F" w:rsidRPr="007628AC" w:rsidRDefault="00A3190F" w:rsidP="00F454DB">
            <w:pPr>
              <w:pStyle w:val="TableText"/>
              <w:numPr>
                <w:ilvl w:val="3"/>
                <w:numId w:val="249"/>
              </w:numPr>
              <w:rPr>
                <w:highlight w:val="green"/>
              </w:rPr>
            </w:pPr>
            <w:r w:rsidRPr="007628AC">
              <w:rPr>
                <w:b/>
                <w:bCs/>
                <w:highlight w:val="green"/>
              </w:rPr>
              <w:t>Minor Tick Marks</w:t>
            </w:r>
            <w:r w:rsidRPr="007628AC">
              <w:rPr>
                <w:highlight w:val="green"/>
              </w:rPr>
              <w:t>: System should display tick mark without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1D21D238" w14:textId="77777777" w:rsidR="00A3190F" w:rsidRPr="007628AC" w:rsidRDefault="00A3190F" w:rsidP="00CB02FC">
            <w:pPr>
              <w:pStyle w:val="TableText"/>
              <w:rPr>
                <w:highlight w:val="green"/>
              </w:rPr>
            </w:pPr>
          </w:p>
          <w:p w14:paraId="358A5E99" w14:textId="77777777" w:rsidR="00A3190F" w:rsidRPr="007628AC" w:rsidRDefault="00A3190F" w:rsidP="00F454DB">
            <w:pPr>
              <w:pStyle w:val="TableText"/>
              <w:numPr>
                <w:ilvl w:val="2"/>
                <w:numId w:val="249"/>
              </w:numPr>
              <w:rPr>
                <w:highlight w:val="green"/>
              </w:rPr>
            </w:pPr>
            <w:r w:rsidRPr="007628AC">
              <w:rPr>
                <w:b/>
                <w:bCs/>
                <w:highlight w:val="green"/>
              </w:rPr>
              <w:t>Rotation Angle:</w:t>
            </w:r>
            <w:r w:rsidRPr="007628AC">
              <w:rPr>
                <w:highlight w:val="green"/>
              </w:rPr>
              <w:t xml:space="preserve"> The actor should be able to rotate the angle of the axis labels. User should be able to change the angle from a range of 0 degree to 90 degree with an interval of 10-10 degrees</w:t>
            </w:r>
          </w:p>
          <w:p w14:paraId="185BEC86" w14:textId="77777777" w:rsidR="00A3190F" w:rsidRPr="007628AC" w:rsidRDefault="00A3190F" w:rsidP="00F454DB">
            <w:pPr>
              <w:pStyle w:val="TableText"/>
              <w:numPr>
                <w:ilvl w:val="2"/>
                <w:numId w:val="249"/>
              </w:numPr>
              <w:rPr>
                <w:highlight w:val="green"/>
              </w:rPr>
            </w:pPr>
            <w:r w:rsidRPr="007628AC">
              <w:rPr>
                <w:b/>
                <w:bCs/>
                <w:highlight w:val="green"/>
              </w:rPr>
              <w:t>Margin:</w:t>
            </w:r>
            <w:r w:rsidRPr="007628AC">
              <w:rPr>
                <w:highlight w:val="green"/>
              </w:rPr>
              <w:t xml:space="preserve"> Actor should be able to select the margin from the drop down. Higher the margin would result increase the distance of label from the axis</w:t>
            </w:r>
          </w:p>
          <w:p w14:paraId="198D9B76" w14:textId="77777777" w:rsidR="00A3190F" w:rsidRPr="007628AC" w:rsidRDefault="00A3190F" w:rsidP="00F454DB">
            <w:pPr>
              <w:pStyle w:val="TableText"/>
              <w:numPr>
                <w:ilvl w:val="2"/>
                <w:numId w:val="249"/>
              </w:numPr>
              <w:ind w:left="3060"/>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6891BBFB" w14:textId="77777777" w:rsidR="00A3190F" w:rsidRPr="007628AC" w:rsidRDefault="00A3190F"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39E57C47"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33DD7F71"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536EEF1C"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61D7F5F0"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3502E030" w14:textId="77777777" w:rsidR="00A3190F" w:rsidRPr="007628AC" w:rsidRDefault="00A3190F" w:rsidP="00F454DB">
            <w:pPr>
              <w:pStyle w:val="TableText"/>
              <w:numPr>
                <w:ilvl w:val="2"/>
                <w:numId w:val="249"/>
              </w:numPr>
              <w:rPr>
                <w:highlight w:val="green"/>
              </w:rPr>
            </w:pPr>
            <w:r w:rsidRPr="007628AC">
              <w:rPr>
                <w:highlight w:val="green"/>
              </w:rPr>
              <w:t>The actor should be able to either select or manually enter the inner padding between the different sets of clustered bars. Actor should be able to enter the numeric values in percentage starting from 15% to 50% by an interval of 1%.</w:t>
            </w:r>
          </w:p>
          <w:p w14:paraId="4A5F6FC6" w14:textId="77777777" w:rsidR="00A3190F" w:rsidRPr="007628AC" w:rsidRDefault="00A3190F" w:rsidP="00F454DB">
            <w:pPr>
              <w:pStyle w:val="TableText"/>
              <w:numPr>
                <w:ilvl w:val="2"/>
                <w:numId w:val="249"/>
              </w:numPr>
              <w:rPr>
                <w:highlight w:val="green"/>
              </w:rPr>
            </w:pPr>
            <w:r w:rsidRPr="007628AC">
              <w:rPr>
                <w:highlight w:val="green"/>
              </w:rPr>
              <w:t xml:space="preserve">The actor should be able to add/edit the title of the axis. The Check box should be visible for showing the title of axis, If the actor selects the check box, then the title should get displayed in the graph and below mentioned options should be displayed. </w:t>
            </w:r>
          </w:p>
          <w:p w14:paraId="4A4FCCB4" w14:textId="77777777" w:rsidR="00A3190F" w:rsidRPr="007628AC" w:rsidRDefault="00A3190F" w:rsidP="00F454DB">
            <w:pPr>
              <w:pStyle w:val="TableText"/>
              <w:numPr>
                <w:ilvl w:val="3"/>
                <w:numId w:val="249"/>
              </w:numPr>
              <w:rPr>
                <w:highlight w:val="green"/>
              </w:rPr>
            </w:pPr>
            <w:r w:rsidRPr="007628AC">
              <w:rPr>
                <w:highlight w:val="green"/>
              </w:rPr>
              <w:t xml:space="preserve">Title should be invisible after unselect the check box. System should display the </w:t>
            </w:r>
            <w:r w:rsidRPr="007628AC">
              <w:rPr>
                <w:highlight w:val="green"/>
                <w:u w:val="single"/>
              </w:rPr>
              <w:t>Text</w:t>
            </w:r>
            <w:r w:rsidRPr="007628AC">
              <w:rPr>
                <w:highlight w:val="green"/>
              </w:rPr>
              <w:t xml:space="preserve"> field as blank by default.</w:t>
            </w:r>
          </w:p>
          <w:p w14:paraId="726D040F" w14:textId="77777777" w:rsidR="00A3190F" w:rsidRPr="007628AC" w:rsidRDefault="00A3190F" w:rsidP="00F454DB">
            <w:pPr>
              <w:pStyle w:val="TableText"/>
              <w:numPr>
                <w:ilvl w:val="3"/>
                <w:numId w:val="249"/>
              </w:numPr>
              <w:rPr>
                <w:highlight w:val="green"/>
              </w:rPr>
            </w:pPr>
            <w:r w:rsidRPr="007628AC">
              <w:rPr>
                <w:highlight w:val="green"/>
              </w:rPr>
              <w:lastRenderedPageBreak/>
              <w:t>Text Field to enter the title of the graph. System should provide options to the actor to create a dynamically generated title using all fields of the dataset along with standard HTML formatting.</w:t>
            </w:r>
          </w:p>
          <w:p w14:paraId="5B419827" w14:textId="77777777" w:rsidR="00A3190F" w:rsidRPr="007628AC" w:rsidRDefault="00A3190F" w:rsidP="00F454DB">
            <w:pPr>
              <w:pStyle w:val="TableText"/>
              <w:numPr>
                <w:ilvl w:val="3"/>
                <w:numId w:val="249"/>
              </w:numPr>
              <w:rPr>
                <w:highlight w:val="green"/>
              </w:rPr>
            </w:pPr>
            <w:r w:rsidRPr="007628AC">
              <w:rPr>
                <w:highlight w:val="green"/>
                <w:u w:val="single"/>
              </w:rPr>
              <w:t>Title Alignment</w:t>
            </w:r>
            <w:r w:rsidRPr="007628AC">
              <w:rPr>
                <w:highlight w:val="green"/>
              </w:rPr>
              <w:t>: Whether the title to be displayed with be at left, centre, right.</w:t>
            </w:r>
          </w:p>
          <w:p w14:paraId="7E76EECD" w14:textId="77777777" w:rsidR="00A3190F" w:rsidRPr="007628AC" w:rsidRDefault="00A3190F" w:rsidP="00F454DB">
            <w:pPr>
              <w:pStyle w:val="TableText"/>
              <w:numPr>
                <w:ilvl w:val="3"/>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33B4181F"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F0E3B99"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00112A5D"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2D92D3BB"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74D16B46" w14:textId="77777777" w:rsidR="00A3190F" w:rsidRPr="007628AC" w:rsidRDefault="00A3190F" w:rsidP="00F454DB">
            <w:pPr>
              <w:pStyle w:val="TableText"/>
              <w:numPr>
                <w:ilvl w:val="3"/>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title. The actor should be able to either select or manually enter the font size of the title of graph between 0 and 20 </w:t>
            </w:r>
            <w:proofErr w:type="spellStart"/>
            <w:r w:rsidRPr="007628AC">
              <w:rPr>
                <w:highlight w:val="green"/>
              </w:rPr>
              <w:t>pt</w:t>
            </w:r>
            <w:proofErr w:type="spellEnd"/>
            <w:r w:rsidRPr="007628AC">
              <w:rPr>
                <w:highlight w:val="green"/>
              </w:rPr>
              <w:t xml:space="preserve"> (points). System should display the width as 0 </w:t>
            </w:r>
            <w:proofErr w:type="spellStart"/>
            <w:r w:rsidRPr="007628AC">
              <w:rPr>
                <w:highlight w:val="green"/>
              </w:rPr>
              <w:t>pt</w:t>
            </w:r>
            <w:proofErr w:type="spellEnd"/>
            <w:r w:rsidRPr="007628AC">
              <w:rPr>
                <w:highlight w:val="green"/>
              </w:rPr>
              <w:t xml:space="preserve"> by default.</w:t>
            </w:r>
          </w:p>
          <w:p w14:paraId="210D48B4"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title by selecting the colour from the palette. It should be black (#000000) by default.</w:t>
            </w:r>
          </w:p>
          <w:p w14:paraId="15AAE700"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title by selecting the colour from the palette. System should display the Background Colour as None by default.</w:t>
            </w:r>
          </w:p>
          <w:p w14:paraId="586CBB06" w14:textId="77777777" w:rsidR="00A3190F" w:rsidRPr="007628AC" w:rsidRDefault="00A3190F" w:rsidP="00F454DB">
            <w:pPr>
              <w:pStyle w:val="TableText"/>
              <w:numPr>
                <w:ilvl w:val="3"/>
                <w:numId w:val="249"/>
              </w:numPr>
              <w:rPr>
                <w:highlight w:val="green"/>
              </w:rPr>
            </w:pPr>
            <w:r w:rsidRPr="007628AC">
              <w:rPr>
                <w:highlight w:val="green"/>
              </w:rPr>
              <w:lastRenderedPageBreak/>
              <w:t xml:space="preserve">User should be able to select the padding width of title.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5E4FAEB8" w14:textId="77777777" w:rsidR="00A3190F" w:rsidRPr="007628AC" w:rsidRDefault="00A3190F" w:rsidP="00F454DB">
            <w:pPr>
              <w:pStyle w:val="TableText"/>
              <w:numPr>
                <w:ilvl w:val="0"/>
                <w:numId w:val="249"/>
              </w:numPr>
              <w:rPr>
                <w:highlight w:val="green"/>
              </w:rPr>
            </w:pPr>
            <w:r w:rsidRPr="007628AC">
              <w:rPr>
                <w:highlight w:val="green"/>
              </w:rPr>
              <w:t xml:space="preserve">If actor selects the </w:t>
            </w:r>
            <w:r>
              <w:rPr>
                <w:b/>
                <w:bCs/>
                <w:highlight w:val="green"/>
                <w:u w:val="single"/>
              </w:rPr>
              <w:t>X</w:t>
            </w:r>
            <w:r w:rsidRPr="007628AC">
              <w:rPr>
                <w:b/>
                <w:bCs/>
                <w:highlight w:val="green"/>
                <w:u w:val="single"/>
              </w:rPr>
              <w:t xml:space="preserve"> Axis </w:t>
            </w:r>
            <w:r w:rsidRPr="007628AC">
              <w:rPr>
                <w:highlight w:val="green"/>
              </w:rPr>
              <w:t xml:space="preserve">section, system should ask for the following: </w:t>
            </w:r>
          </w:p>
          <w:p w14:paraId="31EEA502" w14:textId="77777777" w:rsidR="00A3190F" w:rsidRPr="007628AC" w:rsidRDefault="00A3190F" w:rsidP="00F454DB">
            <w:pPr>
              <w:pStyle w:val="TableText"/>
              <w:numPr>
                <w:ilvl w:val="2"/>
                <w:numId w:val="249"/>
              </w:numPr>
              <w:rPr>
                <w:highlight w:val="green"/>
              </w:rPr>
            </w:pPr>
            <w:r w:rsidRPr="007628AC">
              <w:rPr>
                <w:b/>
                <w:bCs/>
                <w:highlight w:val="green"/>
              </w:rPr>
              <w:t>Show labels:</w:t>
            </w:r>
            <w:r w:rsidRPr="007628AC">
              <w:rPr>
                <w:highlight w:val="green"/>
              </w:rPr>
              <w:t xml:space="preserve"> As the actor selects the check box, the labels should be visible on the axis of the graph</w:t>
            </w:r>
          </w:p>
          <w:p w14:paraId="2B3D013D" w14:textId="77777777" w:rsidR="00A3190F" w:rsidRPr="007628AC" w:rsidRDefault="00A3190F" w:rsidP="00F454DB">
            <w:pPr>
              <w:pStyle w:val="TableText"/>
              <w:numPr>
                <w:ilvl w:val="2"/>
                <w:numId w:val="249"/>
              </w:numPr>
              <w:rPr>
                <w:highlight w:val="green"/>
              </w:rPr>
            </w:pPr>
            <w:r w:rsidRPr="007628AC">
              <w:rPr>
                <w:b/>
                <w:bCs/>
                <w:highlight w:val="green"/>
              </w:rPr>
              <w:t>Position:</w:t>
            </w:r>
            <w:r w:rsidRPr="007628AC">
              <w:rPr>
                <w:highlight w:val="green"/>
              </w:rPr>
              <w:t xml:space="preserve"> The actor should be able select between Left/Right positions to set the axis in a visual.</w:t>
            </w:r>
          </w:p>
          <w:p w14:paraId="5E654DE3" w14:textId="77777777" w:rsidR="00A3190F" w:rsidRPr="007628AC" w:rsidRDefault="00A3190F" w:rsidP="00F454DB">
            <w:pPr>
              <w:pStyle w:val="TableText"/>
              <w:numPr>
                <w:ilvl w:val="2"/>
                <w:numId w:val="249"/>
              </w:numPr>
              <w:rPr>
                <w:highlight w:val="green"/>
              </w:rPr>
            </w:pPr>
            <w:r w:rsidRPr="007628AC">
              <w:rPr>
                <w:b/>
                <w:bCs/>
                <w:highlight w:val="green"/>
              </w:rPr>
              <w:t>Show ticks:</w:t>
            </w:r>
            <w:r w:rsidRPr="007628AC">
              <w:rPr>
                <w:highlight w:val="green"/>
              </w:rPr>
              <w:t xml:space="preserve"> As the actor selects the check box, the ticks should be visible on the axis of the graph</w:t>
            </w:r>
          </w:p>
          <w:p w14:paraId="6F69D74D" w14:textId="77777777" w:rsidR="00A3190F" w:rsidRPr="007628AC" w:rsidRDefault="00A3190F" w:rsidP="00F454DB">
            <w:pPr>
              <w:pStyle w:val="TableText"/>
              <w:numPr>
                <w:ilvl w:val="2"/>
                <w:numId w:val="249"/>
              </w:numPr>
              <w:rPr>
                <w:highlight w:val="green"/>
              </w:rPr>
            </w:pPr>
            <w:r w:rsidRPr="007628AC">
              <w:rPr>
                <w:highlight w:val="green"/>
              </w:rPr>
              <w:t xml:space="preserve">If actor clicked on the </w:t>
            </w:r>
            <w:r w:rsidRPr="007628AC">
              <w:rPr>
                <w:b/>
                <w:bCs/>
                <w:highlight w:val="green"/>
              </w:rPr>
              <w:t>Show ticks</w:t>
            </w:r>
            <w:r w:rsidRPr="007628AC">
              <w:rPr>
                <w:highlight w:val="green"/>
              </w:rPr>
              <w:t xml:space="preserve"> check box, following sub-options should become visible:</w:t>
            </w:r>
          </w:p>
          <w:p w14:paraId="4A759D02" w14:textId="77777777" w:rsidR="00A3190F" w:rsidRPr="007628AC" w:rsidRDefault="00A3190F" w:rsidP="00F454DB">
            <w:pPr>
              <w:pStyle w:val="TableText"/>
              <w:numPr>
                <w:ilvl w:val="3"/>
                <w:numId w:val="249"/>
              </w:numPr>
              <w:rPr>
                <w:highlight w:val="green"/>
              </w:rPr>
            </w:pPr>
            <w:r w:rsidRPr="007628AC">
              <w:rPr>
                <w:b/>
                <w:bCs/>
                <w:highlight w:val="green"/>
              </w:rPr>
              <w:t>Major Tick Marks</w:t>
            </w:r>
            <w:r w:rsidRPr="007628AC">
              <w:rPr>
                <w:highlight w:val="green"/>
              </w:rPr>
              <w:t>: System should display tick mark with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1D152F45" w14:textId="77777777" w:rsidR="00A3190F" w:rsidRPr="007628AC" w:rsidRDefault="00A3190F" w:rsidP="00F454DB">
            <w:pPr>
              <w:pStyle w:val="TableText"/>
              <w:numPr>
                <w:ilvl w:val="3"/>
                <w:numId w:val="249"/>
              </w:numPr>
              <w:rPr>
                <w:highlight w:val="green"/>
              </w:rPr>
            </w:pPr>
            <w:r w:rsidRPr="007628AC">
              <w:rPr>
                <w:b/>
                <w:bCs/>
                <w:highlight w:val="green"/>
              </w:rPr>
              <w:t>Minor Tick Marks</w:t>
            </w:r>
            <w:r w:rsidRPr="007628AC">
              <w:rPr>
                <w:highlight w:val="green"/>
              </w:rPr>
              <w:t>: System should display tick mark without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50C31FDD" w14:textId="77777777" w:rsidR="00A3190F" w:rsidRPr="007628AC" w:rsidRDefault="00A3190F" w:rsidP="00CB02FC">
            <w:pPr>
              <w:pStyle w:val="TableText"/>
              <w:rPr>
                <w:highlight w:val="green"/>
              </w:rPr>
            </w:pPr>
          </w:p>
          <w:p w14:paraId="68AA4B28" w14:textId="77777777" w:rsidR="00A3190F" w:rsidRPr="007628AC" w:rsidRDefault="00A3190F" w:rsidP="00F454DB">
            <w:pPr>
              <w:pStyle w:val="TableText"/>
              <w:numPr>
                <w:ilvl w:val="2"/>
                <w:numId w:val="249"/>
              </w:numPr>
              <w:rPr>
                <w:highlight w:val="green"/>
              </w:rPr>
            </w:pPr>
            <w:r w:rsidRPr="007628AC">
              <w:rPr>
                <w:b/>
                <w:bCs/>
                <w:highlight w:val="green"/>
              </w:rPr>
              <w:lastRenderedPageBreak/>
              <w:t>Rotation Angle:</w:t>
            </w:r>
            <w:r w:rsidRPr="007628AC">
              <w:rPr>
                <w:highlight w:val="green"/>
              </w:rPr>
              <w:t xml:space="preserve"> The actor should be able to rotate the angle of the axis labels. User should be able to change the angle from a range of 0 degree to 90 degree with an interval of 10-10 degrees</w:t>
            </w:r>
          </w:p>
          <w:p w14:paraId="6812309E" w14:textId="77777777" w:rsidR="00A3190F" w:rsidRPr="007628AC" w:rsidRDefault="00A3190F" w:rsidP="00F454DB">
            <w:pPr>
              <w:pStyle w:val="TableText"/>
              <w:numPr>
                <w:ilvl w:val="2"/>
                <w:numId w:val="249"/>
              </w:numPr>
              <w:rPr>
                <w:highlight w:val="green"/>
              </w:rPr>
            </w:pPr>
            <w:r w:rsidRPr="007628AC">
              <w:rPr>
                <w:b/>
                <w:bCs/>
                <w:highlight w:val="green"/>
              </w:rPr>
              <w:t>Margin:</w:t>
            </w:r>
            <w:r w:rsidRPr="007628AC">
              <w:rPr>
                <w:highlight w:val="green"/>
              </w:rPr>
              <w:t xml:space="preserve"> Actor should be able to select the margin from the drop down. Higher the margin would result increase the distance of label from the axis</w:t>
            </w:r>
          </w:p>
          <w:p w14:paraId="1CE01D9A" w14:textId="77777777" w:rsidR="00A3190F" w:rsidRPr="007628AC" w:rsidRDefault="00A3190F" w:rsidP="00F454DB">
            <w:pPr>
              <w:pStyle w:val="TableText"/>
              <w:numPr>
                <w:ilvl w:val="2"/>
                <w:numId w:val="249"/>
              </w:numPr>
              <w:ind w:left="3060"/>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5CDC6E9E" w14:textId="77777777" w:rsidR="00A3190F" w:rsidRPr="007628AC" w:rsidRDefault="00A3190F"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0F8C7CCB"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and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B9C1F9C"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4F756F6C"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and Sans-Serif. It should be </w:t>
            </w:r>
            <w:r w:rsidRPr="007628AC">
              <w:rPr>
                <w:b/>
                <w:bCs/>
                <w:highlight w:val="green"/>
              </w:rPr>
              <w:t>Serif</w:t>
            </w:r>
            <w:r w:rsidRPr="007628AC">
              <w:rPr>
                <w:highlight w:val="green"/>
              </w:rPr>
              <w:t xml:space="preserve"> by default.</w:t>
            </w:r>
          </w:p>
          <w:p w14:paraId="67407493"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2EC50C49" w14:textId="77777777" w:rsidR="00A3190F" w:rsidRPr="007628AC" w:rsidRDefault="00A3190F" w:rsidP="00F454DB">
            <w:pPr>
              <w:pStyle w:val="TableText"/>
              <w:numPr>
                <w:ilvl w:val="2"/>
                <w:numId w:val="249"/>
              </w:numPr>
              <w:rPr>
                <w:highlight w:val="green"/>
              </w:rPr>
            </w:pPr>
            <w:r w:rsidRPr="007628AC">
              <w:rPr>
                <w:highlight w:val="green"/>
              </w:rPr>
              <w:t>The actor should be able to either select or manually enter the inner padding between the different sets of clustered bars. Actor should be able to enter the numeric values in percentage starting from 15% to 50% by an interval of 1%.</w:t>
            </w:r>
          </w:p>
          <w:p w14:paraId="5875210A" w14:textId="77777777" w:rsidR="00A3190F" w:rsidRPr="007628AC" w:rsidRDefault="00A3190F" w:rsidP="00F454DB">
            <w:pPr>
              <w:pStyle w:val="TableText"/>
              <w:numPr>
                <w:ilvl w:val="2"/>
                <w:numId w:val="249"/>
              </w:numPr>
              <w:rPr>
                <w:highlight w:val="green"/>
              </w:rPr>
            </w:pPr>
            <w:r w:rsidRPr="007628AC">
              <w:rPr>
                <w:highlight w:val="green"/>
              </w:rPr>
              <w:t xml:space="preserve">The actor should be able to add/edit the title of the axis. The Check box should be visible for showing the title of axis, If the actor selects the check box, then the title should get displayed in the graph and below mentioned options should be displayed. </w:t>
            </w:r>
          </w:p>
          <w:p w14:paraId="20815247" w14:textId="77777777" w:rsidR="00A3190F" w:rsidRPr="007628AC" w:rsidRDefault="00A3190F" w:rsidP="00F454DB">
            <w:pPr>
              <w:pStyle w:val="TableText"/>
              <w:numPr>
                <w:ilvl w:val="3"/>
                <w:numId w:val="249"/>
              </w:numPr>
              <w:rPr>
                <w:highlight w:val="green"/>
              </w:rPr>
            </w:pPr>
            <w:r w:rsidRPr="007628AC">
              <w:rPr>
                <w:highlight w:val="green"/>
              </w:rPr>
              <w:t xml:space="preserve">Title should be invisible after unselect the check box. System should display the </w:t>
            </w:r>
            <w:r w:rsidRPr="007628AC">
              <w:rPr>
                <w:highlight w:val="green"/>
                <w:u w:val="single"/>
              </w:rPr>
              <w:t>Text</w:t>
            </w:r>
            <w:r w:rsidRPr="007628AC">
              <w:rPr>
                <w:highlight w:val="green"/>
              </w:rPr>
              <w:t xml:space="preserve"> field as blank by default.</w:t>
            </w:r>
          </w:p>
          <w:p w14:paraId="1C3E38E0" w14:textId="77777777" w:rsidR="00A3190F" w:rsidRPr="007628AC" w:rsidRDefault="00A3190F" w:rsidP="00F454DB">
            <w:pPr>
              <w:pStyle w:val="TableText"/>
              <w:numPr>
                <w:ilvl w:val="3"/>
                <w:numId w:val="249"/>
              </w:numPr>
              <w:rPr>
                <w:highlight w:val="green"/>
              </w:rPr>
            </w:pPr>
            <w:r w:rsidRPr="007628AC">
              <w:rPr>
                <w:highlight w:val="green"/>
              </w:rPr>
              <w:lastRenderedPageBreak/>
              <w:t>Text Field to enter the title of the graph. System should provide options to the actor to create a dynamically generated title using all fields of the dataset along with standard HTML formatting.</w:t>
            </w:r>
          </w:p>
          <w:p w14:paraId="1A189D01" w14:textId="77777777" w:rsidR="00A3190F" w:rsidRPr="007628AC" w:rsidRDefault="00A3190F" w:rsidP="00F454DB">
            <w:pPr>
              <w:pStyle w:val="TableText"/>
              <w:numPr>
                <w:ilvl w:val="3"/>
                <w:numId w:val="249"/>
              </w:numPr>
              <w:rPr>
                <w:highlight w:val="green"/>
              </w:rPr>
            </w:pPr>
            <w:r w:rsidRPr="007628AC">
              <w:rPr>
                <w:highlight w:val="green"/>
                <w:u w:val="single"/>
              </w:rPr>
              <w:t>Title Alignment</w:t>
            </w:r>
            <w:r w:rsidRPr="007628AC">
              <w:rPr>
                <w:highlight w:val="green"/>
              </w:rPr>
              <w:t>: Whether the title to be displayed with be at left, centre, right.</w:t>
            </w:r>
          </w:p>
          <w:p w14:paraId="3D4BE89C" w14:textId="77777777" w:rsidR="00A3190F" w:rsidRPr="007628AC" w:rsidRDefault="00A3190F" w:rsidP="00F454DB">
            <w:pPr>
              <w:pStyle w:val="TableText"/>
              <w:numPr>
                <w:ilvl w:val="3"/>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242779D2"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9793C44"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5B09C169"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204DC8A4"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6316F9D7" w14:textId="77777777" w:rsidR="00A3190F" w:rsidRPr="007628AC" w:rsidRDefault="00A3190F" w:rsidP="00F454DB">
            <w:pPr>
              <w:pStyle w:val="TableText"/>
              <w:numPr>
                <w:ilvl w:val="3"/>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title. The actor should be able to either select or manually enter the font size of the title of graph between 0 and 20 </w:t>
            </w:r>
            <w:proofErr w:type="spellStart"/>
            <w:r w:rsidRPr="007628AC">
              <w:rPr>
                <w:highlight w:val="green"/>
              </w:rPr>
              <w:t>pt</w:t>
            </w:r>
            <w:proofErr w:type="spellEnd"/>
            <w:r w:rsidRPr="007628AC">
              <w:rPr>
                <w:highlight w:val="green"/>
              </w:rPr>
              <w:t xml:space="preserve"> (points). System should display the width as 0 </w:t>
            </w:r>
            <w:proofErr w:type="spellStart"/>
            <w:r w:rsidRPr="007628AC">
              <w:rPr>
                <w:highlight w:val="green"/>
              </w:rPr>
              <w:t>pt</w:t>
            </w:r>
            <w:proofErr w:type="spellEnd"/>
            <w:r w:rsidRPr="007628AC">
              <w:rPr>
                <w:highlight w:val="green"/>
              </w:rPr>
              <w:t xml:space="preserve"> by default.</w:t>
            </w:r>
          </w:p>
          <w:p w14:paraId="037BAB24"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title by selecting the colour from the palette. It should be black (#000000) by default.</w:t>
            </w:r>
          </w:p>
          <w:p w14:paraId="3A61251F"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title by selecting the colour from the palette. System should display the Background Colour as None by default.</w:t>
            </w:r>
          </w:p>
          <w:p w14:paraId="3BD9F413" w14:textId="77777777" w:rsidR="00A3190F" w:rsidRPr="007628AC" w:rsidRDefault="00A3190F" w:rsidP="00F454DB">
            <w:pPr>
              <w:pStyle w:val="TableText"/>
              <w:numPr>
                <w:ilvl w:val="3"/>
                <w:numId w:val="249"/>
              </w:numPr>
              <w:rPr>
                <w:highlight w:val="green"/>
              </w:rPr>
            </w:pPr>
            <w:r w:rsidRPr="007628AC">
              <w:rPr>
                <w:highlight w:val="green"/>
              </w:rPr>
              <w:lastRenderedPageBreak/>
              <w:t xml:space="preserve">User should be able to select the padding width of title.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33754044" w14:textId="77777777" w:rsidR="00A3190F" w:rsidRPr="007628AC" w:rsidRDefault="00A3190F" w:rsidP="00CB02FC">
            <w:pPr>
              <w:pStyle w:val="TableText"/>
              <w:ind w:left="1440"/>
              <w:rPr>
                <w:highlight w:val="green"/>
              </w:rPr>
            </w:pPr>
          </w:p>
          <w:p w14:paraId="342F2F7E" w14:textId="77777777" w:rsidR="00A3190F" w:rsidRPr="007628AC" w:rsidRDefault="00A3190F"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Legend </w:t>
            </w:r>
            <w:r w:rsidRPr="007628AC">
              <w:rPr>
                <w:highlight w:val="green"/>
              </w:rPr>
              <w:t xml:space="preserve">section to update the Axis, system should ask for the following: </w:t>
            </w:r>
          </w:p>
          <w:p w14:paraId="113DD6DC" w14:textId="77777777" w:rsidR="00A3190F" w:rsidRPr="007628AC" w:rsidRDefault="00A3190F" w:rsidP="00F454DB">
            <w:pPr>
              <w:pStyle w:val="TableText"/>
              <w:numPr>
                <w:ilvl w:val="2"/>
                <w:numId w:val="249"/>
              </w:numPr>
              <w:rPr>
                <w:highlight w:val="green"/>
              </w:rPr>
            </w:pPr>
            <w:r w:rsidRPr="007628AC">
              <w:rPr>
                <w:b/>
                <w:bCs/>
                <w:highlight w:val="green"/>
              </w:rPr>
              <w:t>Show Legends:</w:t>
            </w:r>
            <w:r w:rsidRPr="007628AC">
              <w:rPr>
                <w:highlight w:val="green"/>
              </w:rPr>
              <w:t xml:space="preserve"> As the actor selects the check box, the legends should be visible in the graph</w:t>
            </w:r>
          </w:p>
          <w:p w14:paraId="0C68607C" w14:textId="77777777" w:rsidR="00A3190F" w:rsidRPr="007628AC" w:rsidRDefault="00A3190F" w:rsidP="00F454DB">
            <w:pPr>
              <w:pStyle w:val="TableText"/>
              <w:numPr>
                <w:ilvl w:val="2"/>
                <w:numId w:val="249"/>
              </w:numPr>
              <w:rPr>
                <w:highlight w:val="green"/>
              </w:rPr>
            </w:pPr>
            <w:r w:rsidRPr="007628AC">
              <w:rPr>
                <w:b/>
                <w:bCs/>
                <w:highlight w:val="green"/>
              </w:rPr>
              <w:t>Position:</w:t>
            </w:r>
            <w:r w:rsidRPr="007628AC">
              <w:rPr>
                <w:highlight w:val="green"/>
              </w:rPr>
              <w:t xml:space="preserve"> The actor should be able to select the position of the legends from the </w:t>
            </w:r>
            <w:proofErr w:type="gramStart"/>
            <w:r w:rsidRPr="007628AC">
              <w:rPr>
                <w:highlight w:val="green"/>
              </w:rPr>
              <w:t>drop down</w:t>
            </w:r>
            <w:proofErr w:type="gramEnd"/>
            <w:r w:rsidRPr="007628AC">
              <w:rPr>
                <w:highlight w:val="green"/>
              </w:rPr>
              <w:t xml:space="preserve"> values. In the drop down, the actor should be able to see the 8 different values i.e. Top, Bottom, Left, Right, Top </w:t>
            </w:r>
            <w:proofErr w:type="spellStart"/>
            <w:r w:rsidRPr="007628AC">
              <w:rPr>
                <w:highlight w:val="green"/>
              </w:rPr>
              <w:t>Center</w:t>
            </w:r>
            <w:proofErr w:type="spellEnd"/>
            <w:r w:rsidRPr="007628AC">
              <w:rPr>
                <w:highlight w:val="green"/>
              </w:rPr>
              <w:t xml:space="preserve">, Bottom </w:t>
            </w:r>
            <w:proofErr w:type="spellStart"/>
            <w:r w:rsidRPr="007628AC">
              <w:rPr>
                <w:highlight w:val="green"/>
              </w:rPr>
              <w:t>Center</w:t>
            </w:r>
            <w:proofErr w:type="spellEnd"/>
            <w:r w:rsidRPr="007628AC">
              <w:rPr>
                <w:highlight w:val="green"/>
              </w:rPr>
              <w:t xml:space="preserve">, Left </w:t>
            </w:r>
            <w:proofErr w:type="spellStart"/>
            <w:r w:rsidRPr="007628AC">
              <w:rPr>
                <w:highlight w:val="green"/>
              </w:rPr>
              <w:t>Center</w:t>
            </w:r>
            <w:proofErr w:type="spellEnd"/>
            <w:r w:rsidRPr="007628AC">
              <w:rPr>
                <w:highlight w:val="green"/>
              </w:rPr>
              <w:t xml:space="preserve"> and Right </w:t>
            </w:r>
            <w:proofErr w:type="spellStart"/>
            <w:r w:rsidRPr="007628AC">
              <w:rPr>
                <w:highlight w:val="green"/>
              </w:rPr>
              <w:t>Center</w:t>
            </w:r>
            <w:proofErr w:type="spellEnd"/>
            <w:r w:rsidRPr="007628AC">
              <w:rPr>
                <w:highlight w:val="green"/>
              </w:rPr>
              <w:t>. Top should be selected by default.</w:t>
            </w:r>
          </w:p>
          <w:p w14:paraId="1B4A2F1E" w14:textId="77777777" w:rsidR="00A3190F" w:rsidRPr="007628AC" w:rsidRDefault="00A3190F"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select the font size of the legend of graph. System should display the Font Size as 12 by default (when bar chart is selected for the first time in the Visual Properties Pane).</w:t>
            </w:r>
          </w:p>
          <w:p w14:paraId="07FE62F9"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4527B277"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and Sans-Serif. It should be </w:t>
            </w:r>
            <w:r w:rsidRPr="007628AC">
              <w:rPr>
                <w:b/>
                <w:bCs/>
                <w:highlight w:val="green"/>
              </w:rPr>
              <w:t>Serif</w:t>
            </w:r>
            <w:r w:rsidRPr="007628AC">
              <w:rPr>
                <w:highlight w:val="green"/>
              </w:rPr>
              <w:t xml:space="preserve"> by default.</w:t>
            </w:r>
          </w:p>
          <w:p w14:paraId="1EF64810"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rPr>
              <w:t>Font Weight</w:t>
            </w:r>
            <w:r w:rsidRPr="007628AC">
              <w:rPr>
                <w:highlight w:val="green"/>
              </w:rPr>
              <w:t xml:space="preserve"> to be bold or not. It should be bold by default.</w:t>
            </w:r>
          </w:p>
          <w:p w14:paraId="69375691"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legend by selecting the colour from the palette</w:t>
            </w:r>
          </w:p>
          <w:p w14:paraId="0B00E0D4" w14:textId="77777777" w:rsidR="00A3190F" w:rsidRPr="007628AC" w:rsidRDefault="00A3190F" w:rsidP="00F454DB">
            <w:pPr>
              <w:pStyle w:val="TableText"/>
              <w:numPr>
                <w:ilvl w:val="2"/>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legend </w:t>
            </w:r>
          </w:p>
          <w:p w14:paraId="3BBDEAED"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legend by selecting the colour from the palette</w:t>
            </w:r>
          </w:p>
          <w:p w14:paraId="7FEA4BA1"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legend by selecting the colour from the palette. System should </w:t>
            </w:r>
            <w:r w:rsidRPr="007628AC">
              <w:rPr>
                <w:highlight w:val="green"/>
              </w:rPr>
              <w:lastRenderedPageBreak/>
              <w:t>display the Background Colour as None by default (when bar chart is selected for the first time in the Visual Properties Pane).</w:t>
            </w:r>
          </w:p>
          <w:p w14:paraId="5A644EE8" w14:textId="77777777" w:rsidR="00A3190F" w:rsidRPr="007628AC" w:rsidRDefault="00A3190F" w:rsidP="00F454DB">
            <w:pPr>
              <w:pStyle w:val="TableText"/>
              <w:numPr>
                <w:ilvl w:val="2"/>
                <w:numId w:val="249"/>
              </w:numPr>
              <w:rPr>
                <w:highlight w:val="green"/>
              </w:rPr>
            </w:pPr>
            <w:r w:rsidRPr="007628AC">
              <w:rPr>
                <w:highlight w:val="green"/>
              </w:rPr>
              <w:t xml:space="preserve">The actor should be able to add/edit the title of the legend. The Check box should be visible for showing the title of legend, If the actor selects the check box, then the title should get displayed in the graph and below mentioned options should be displayed. </w:t>
            </w:r>
          </w:p>
          <w:p w14:paraId="5533F804" w14:textId="77777777" w:rsidR="00A3190F" w:rsidRPr="007628AC" w:rsidRDefault="00A3190F" w:rsidP="00F454DB">
            <w:pPr>
              <w:pStyle w:val="TableText"/>
              <w:numPr>
                <w:ilvl w:val="3"/>
                <w:numId w:val="249"/>
              </w:numPr>
              <w:rPr>
                <w:highlight w:val="green"/>
              </w:rPr>
            </w:pPr>
            <w:r w:rsidRPr="007628AC">
              <w:rPr>
                <w:highlight w:val="green"/>
              </w:rPr>
              <w:t xml:space="preserve">Title should be invisible after unselect the check box. System should display the </w:t>
            </w:r>
            <w:r w:rsidRPr="007628AC">
              <w:rPr>
                <w:highlight w:val="green"/>
                <w:u w:val="single"/>
              </w:rPr>
              <w:t>Text</w:t>
            </w:r>
            <w:r w:rsidRPr="007628AC">
              <w:rPr>
                <w:highlight w:val="green"/>
              </w:rPr>
              <w:t xml:space="preserve"> field as blank by default.</w:t>
            </w:r>
          </w:p>
          <w:p w14:paraId="45BE9435" w14:textId="77777777" w:rsidR="00A3190F" w:rsidRPr="007628AC" w:rsidRDefault="00A3190F" w:rsidP="00F454DB">
            <w:pPr>
              <w:pStyle w:val="TableText"/>
              <w:numPr>
                <w:ilvl w:val="3"/>
                <w:numId w:val="249"/>
              </w:numPr>
              <w:rPr>
                <w:highlight w:val="green"/>
              </w:rPr>
            </w:pPr>
            <w:r w:rsidRPr="007628AC">
              <w:rPr>
                <w:highlight w:val="green"/>
              </w:rPr>
              <w:t>Text Field to enter the title of the legend. System should provide options to the actor to create a dynamically generated title using all fields of the dataset along with standard HTML formatting.</w:t>
            </w:r>
          </w:p>
          <w:p w14:paraId="3B489E87" w14:textId="77777777" w:rsidR="00A3190F" w:rsidRPr="007628AC" w:rsidRDefault="00A3190F" w:rsidP="00F454DB">
            <w:pPr>
              <w:pStyle w:val="TableText"/>
              <w:numPr>
                <w:ilvl w:val="3"/>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6BF682BF"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6B02D431"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69350E9"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3C93F740" w14:textId="77777777" w:rsidR="00A3190F" w:rsidRPr="007628AC" w:rsidRDefault="00A3190F"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13812EB7" w14:textId="77777777" w:rsidR="00A3190F" w:rsidRPr="007628AC" w:rsidRDefault="00A3190F" w:rsidP="00CB02FC">
            <w:pPr>
              <w:pStyle w:val="TableText"/>
              <w:rPr>
                <w:highlight w:val="green"/>
              </w:rPr>
            </w:pPr>
          </w:p>
          <w:p w14:paraId="5DE9DB80" w14:textId="77777777" w:rsidR="00A3190F" w:rsidRPr="007628AC" w:rsidRDefault="00A3190F"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GRID </w:t>
            </w:r>
            <w:r w:rsidRPr="007628AC">
              <w:rPr>
                <w:highlight w:val="green"/>
              </w:rPr>
              <w:t xml:space="preserve">section to update the Axis, system should ask for the following: </w:t>
            </w:r>
          </w:p>
          <w:p w14:paraId="6F96A01A" w14:textId="77777777" w:rsidR="00A3190F" w:rsidRPr="007628AC" w:rsidRDefault="00A3190F" w:rsidP="00F454DB">
            <w:pPr>
              <w:pStyle w:val="TableText"/>
              <w:numPr>
                <w:ilvl w:val="2"/>
                <w:numId w:val="249"/>
              </w:numPr>
              <w:rPr>
                <w:strike/>
                <w:highlight w:val="green"/>
              </w:rPr>
            </w:pPr>
            <w:r w:rsidRPr="007628AC">
              <w:rPr>
                <w:b/>
                <w:bCs/>
                <w:strike/>
                <w:highlight w:val="green"/>
              </w:rPr>
              <w:t>Contains Labels:</w:t>
            </w:r>
            <w:r w:rsidRPr="007628AC">
              <w:rPr>
                <w:strike/>
                <w:highlight w:val="green"/>
              </w:rPr>
              <w:t xml:space="preserve"> As the actor selects the check box, the labels should be visible in the graph</w:t>
            </w:r>
          </w:p>
          <w:p w14:paraId="00890726" w14:textId="77777777" w:rsidR="00A3190F" w:rsidRPr="007628AC" w:rsidRDefault="00A3190F" w:rsidP="00F454DB">
            <w:pPr>
              <w:pStyle w:val="TableText"/>
              <w:numPr>
                <w:ilvl w:val="2"/>
                <w:numId w:val="249"/>
              </w:numPr>
              <w:rPr>
                <w:strike/>
                <w:highlight w:val="green"/>
              </w:rPr>
            </w:pPr>
            <w:r w:rsidRPr="007628AC">
              <w:rPr>
                <w:b/>
                <w:bCs/>
                <w:strike/>
                <w:highlight w:val="green"/>
              </w:rPr>
              <w:t>Height:</w:t>
            </w:r>
            <w:r w:rsidRPr="007628AC">
              <w:rPr>
                <w:strike/>
                <w:highlight w:val="green"/>
              </w:rPr>
              <w:t xml:space="preserve"> The Actor should be able to adjust the height of the graph with in the grid.</w:t>
            </w:r>
          </w:p>
          <w:p w14:paraId="23E40078" w14:textId="77777777" w:rsidR="00A3190F" w:rsidRPr="007628AC" w:rsidRDefault="00A3190F" w:rsidP="00F454DB">
            <w:pPr>
              <w:pStyle w:val="TableText"/>
              <w:numPr>
                <w:ilvl w:val="2"/>
                <w:numId w:val="249"/>
              </w:numPr>
              <w:rPr>
                <w:strike/>
                <w:highlight w:val="green"/>
              </w:rPr>
            </w:pPr>
            <w:r w:rsidRPr="007628AC">
              <w:rPr>
                <w:b/>
                <w:bCs/>
                <w:strike/>
                <w:highlight w:val="green"/>
              </w:rPr>
              <w:lastRenderedPageBreak/>
              <w:t>Width:</w:t>
            </w:r>
            <w:r w:rsidRPr="007628AC">
              <w:rPr>
                <w:strike/>
                <w:highlight w:val="green"/>
              </w:rPr>
              <w:t xml:space="preserve"> The Actor should be able to adjust the width of the graph with in the grid.</w:t>
            </w:r>
          </w:p>
          <w:p w14:paraId="7CF2AFE4" w14:textId="77777777" w:rsidR="00A3190F" w:rsidRPr="007628AC" w:rsidRDefault="00A3190F" w:rsidP="00F454DB">
            <w:pPr>
              <w:pStyle w:val="TableText"/>
              <w:numPr>
                <w:ilvl w:val="2"/>
                <w:numId w:val="249"/>
              </w:numPr>
              <w:rPr>
                <w:strike/>
                <w:highlight w:val="green"/>
              </w:rPr>
            </w:pPr>
            <w:r w:rsidRPr="007628AC">
              <w:rPr>
                <w:b/>
                <w:bCs/>
                <w:strike/>
                <w:highlight w:val="green"/>
              </w:rPr>
              <w:t>Top:</w:t>
            </w:r>
            <w:r w:rsidRPr="007628AC">
              <w:rPr>
                <w:strike/>
                <w:highlight w:val="green"/>
              </w:rPr>
              <w:t xml:space="preserve"> The Actor should be able to adjust the Top of the graph with in the grid</w:t>
            </w:r>
          </w:p>
          <w:p w14:paraId="0552C14B" w14:textId="77777777" w:rsidR="00A3190F" w:rsidRPr="007628AC" w:rsidRDefault="00A3190F" w:rsidP="00F454DB">
            <w:pPr>
              <w:pStyle w:val="TableText"/>
              <w:numPr>
                <w:ilvl w:val="2"/>
                <w:numId w:val="249"/>
              </w:numPr>
              <w:rPr>
                <w:strike/>
                <w:highlight w:val="green"/>
              </w:rPr>
            </w:pPr>
            <w:r w:rsidRPr="007628AC">
              <w:rPr>
                <w:b/>
                <w:bCs/>
                <w:strike/>
                <w:highlight w:val="green"/>
              </w:rPr>
              <w:t>Bottom:</w:t>
            </w:r>
            <w:r w:rsidRPr="007628AC">
              <w:rPr>
                <w:strike/>
                <w:highlight w:val="green"/>
              </w:rPr>
              <w:t xml:space="preserve"> The Actor should be able to adjust the bottom of the graph with in the grid</w:t>
            </w:r>
          </w:p>
          <w:p w14:paraId="52CE1510" w14:textId="77777777" w:rsidR="00A3190F" w:rsidRPr="007628AC" w:rsidRDefault="00A3190F" w:rsidP="00F454DB">
            <w:pPr>
              <w:pStyle w:val="TableText"/>
              <w:numPr>
                <w:ilvl w:val="2"/>
                <w:numId w:val="249"/>
              </w:numPr>
              <w:rPr>
                <w:strike/>
                <w:highlight w:val="green"/>
              </w:rPr>
            </w:pPr>
            <w:r w:rsidRPr="007628AC">
              <w:rPr>
                <w:b/>
                <w:bCs/>
                <w:strike/>
                <w:highlight w:val="green"/>
              </w:rPr>
              <w:t>Left:</w:t>
            </w:r>
            <w:r w:rsidRPr="007628AC">
              <w:rPr>
                <w:strike/>
                <w:highlight w:val="green"/>
              </w:rPr>
              <w:t xml:space="preserve"> The Actor should be able to adjust the left alignment of the graph with in the grid</w:t>
            </w:r>
          </w:p>
          <w:p w14:paraId="470AF734" w14:textId="77777777" w:rsidR="00A3190F" w:rsidRPr="007628AC" w:rsidRDefault="00A3190F" w:rsidP="00F454DB">
            <w:pPr>
              <w:pStyle w:val="TableText"/>
              <w:numPr>
                <w:ilvl w:val="2"/>
                <w:numId w:val="249"/>
              </w:numPr>
              <w:rPr>
                <w:strike/>
                <w:highlight w:val="green"/>
              </w:rPr>
            </w:pPr>
            <w:r w:rsidRPr="007628AC">
              <w:rPr>
                <w:b/>
                <w:bCs/>
                <w:strike/>
                <w:highlight w:val="green"/>
              </w:rPr>
              <w:t>Right:</w:t>
            </w:r>
            <w:r w:rsidRPr="007628AC">
              <w:rPr>
                <w:strike/>
                <w:highlight w:val="green"/>
              </w:rPr>
              <w:t xml:space="preserve"> The Actor should be able to adjust the right alignment of the graph with in the grid</w:t>
            </w:r>
          </w:p>
          <w:p w14:paraId="0ABA716B" w14:textId="77777777" w:rsidR="00A3190F" w:rsidRPr="007628AC" w:rsidRDefault="00A3190F"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grid by changing the colour of grid. System should display the Background Colour as None by default (when bar chart is selected for the first time in the Visual Properties Pane).</w:t>
            </w:r>
          </w:p>
          <w:p w14:paraId="2D9DBC16" w14:textId="77777777" w:rsidR="00A3190F" w:rsidRPr="007628AC" w:rsidRDefault="00A3190F" w:rsidP="00F454DB">
            <w:pPr>
              <w:pStyle w:val="TableText"/>
              <w:numPr>
                <w:ilvl w:val="2"/>
                <w:numId w:val="249"/>
              </w:numPr>
              <w:rPr>
                <w:highlight w:val="green"/>
              </w:rPr>
            </w:pPr>
            <w:r w:rsidRPr="007628AC">
              <w:rPr>
                <w:b/>
                <w:bCs/>
                <w:highlight w:val="green"/>
              </w:rPr>
              <w:t>Alt Text:</w:t>
            </w:r>
            <w:r w:rsidRPr="007628AC">
              <w:rPr>
                <w:highlight w:val="green"/>
              </w:rPr>
              <w:t xml:space="preserve"> The actor should be able to enter the text which should be visible when no data is available on the graph or data set is broken.</w:t>
            </w:r>
            <w:r>
              <w:rPr>
                <w:highlight w:val="green"/>
              </w:rPr>
              <w:t xml:space="preserve"> By default, system should show “Error! Please check that selected fields are present in dataset”.</w:t>
            </w:r>
          </w:p>
          <w:p w14:paraId="174563E6" w14:textId="77777777" w:rsidR="00A3190F" w:rsidRPr="007628AC" w:rsidRDefault="00A3190F"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Colour Palette </w:t>
            </w:r>
            <w:r w:rsidRPr="007628AC">
              <w:rPr>
                <w:highlight w:val="green"/>
              </w:rPr>
              <w:t>section to update the Axis, system should ask for the following</w:t>
            </w:r>
          </w:p>
          <w:p w14:paraId="5C16221B" w14:textId="77777777" w:rsidR="00A3190F" w:rsidRPr="007628AC" w:rsidRDefault="00A3190F" w:rsidP="00F454DB">
            <w:pPr>
              <w:pStyle w:val="TableText"/>
              <w:numPr>
                <w:ilvl w:val="2"/>
                <w:numId w:val="249"/>
              </w:numPr>
              <w:rPr>
                <w:highlight w:val="green"/>
              </w:rPr>
            </w:pPr>
            <w:r w:rsidRPr="007628AC">
              <w:rPr>
                <w:b/>
                <w:bCs/>
                <w:highlight w:val="green"/>
              </w:rPr>
              <w:t>Custom Colour Palette:</w:t>
            </w:r>
            <w:r w:rsidRPr="007628AC">
              <w:rPr>
                <w:highlight w:val="green"/>
              </w:rPr>
              <w:t xml:space="preserve"> The actor should be able to select the colour of the graph by its own.</w:t>
            </w:r>
          </w:p>
          <w:p w14:paraId="58273E73" w14:textId="77777777" w:rsidR="00A3190F" w:rsidRPr="007628AC" w:rsidRDefault="00A3190F" w:rsidP="00F454DB">
            <w:pPr>
              <w:pStyle w:val="TableText"/>
              <w:numPr>
                <w:ilvl w:val="2"/>
                <w:numId w:val="249"/>
              </w:numPr>
              <w:rPr>
                <w:highlight w:val="green"/>
              </w:rPr>
            </w:pPr>
            <w:r w:rsidRPr="007628AC">
              <w:rPr>
                <w:b/>
                <w:bCs/>
                <w:highlight w:val="green"/>
              </w:rPr>
              <w:t>Random:</w:t>
            </w:r>
            <w:r w:rsidRPr="007628AC">
              <w:rPr>
                <w:highlight w:val="green"/>
              </w:rPr>
              <w:t xml:space="preserve"> If actor select the random colour palette, the graph colour should be changed randomly.</w:t>
            </w:r>
          </w:p>
          <w:p w14:paraId="7493970B" w14:textId="77777777" w:rsidR="00A3190F" w:rsidRPr="007628AC" w:rsidRDefault="00A3190F" w:rsidP="00F454DB">
            <w:pPr>
              <w:pStyle w:val="TableText"/>
              <w:numPr>
                <w:ilvl w:val="2"/>
                <w:numId w:val="249"/>
              </w:numPr>
              <w:rPr>
                <w:highlight w:val="green"/>
              </w:rPr>
            </w:pPr>
            <w:r w:rsidRPr="007628AC">
              <w:rPr>
                <w:b/>
                <w:bCs/>
                <w:highlight w:val="green"/>
              </w:rPr>
              <w:t>Default:</w:t>
            </w:r>
            <w:r w:rsidRPr="007628AC">
              <w:rPr>
                <w:highlight w:val="green"/>
              </w:rPr>
              <w:t xml:space="preserve"> On the selection of Default, the default colours should be visible</w:t>
            </w:r>
          </w:p>
          <w:p w14:paraId="5D1675F5" w14:textId="77777777" w:rsidR="00A3190F" w:rsidRPr="007628AC" w:rsidRDefault="00A3190F" w:rsidP="00F454DB">
            <w:pPr>
              <w:pStyle w:val="TableText"/>
              <w:numPr>
                <w:ilvl w:val="0"/>
                <w:numId w:val="249"/>
              </w:numPr>
              <w:rPr>
                <w:highlight w:val="green"/>
              </w:rPr>
            </w:pPr>
            <w:r w:rsidRPr="007628AC">
              <w:rPr>
                <w:b/>
                <w:bCs/>
                <w:highlight w:val="green"/>
                <w:u w:val="single"/>
              </w:rPr>
              <w:t>Conditional Colours:</w:t>
            </w:r>
            <w:r w:rsidRPr="007628AC">
              <w:rPr>
                <w:highlight w:val="green"/>
              </w:rPr>
              <w:t xml:space="preserve"> As the actor selects the check box, the conditional colour formatting properties should be visible in the screen. If actor unselect the check box, then all the option should not visible on the screen and all the selected values under the conditional colours should get back to default.</w:t>
            </w:r>
          </w:p>
          <w:p w14:paraId="41B826AC" w14:textId="77777777" w:rsidR="00A3190F" w:rsidRPr="007628AC" w:rsidRDefault="00A3190F" w:rsidP="00F454DB">
            <w:pPr>
              <w:pStyle w:val="TableText"/>
              <w:numPr>
                <w:ilvl w:val="2"/>
                <w:numId w:val="249"/>
              </w:numPr>
              <w:rPr>
                <w:highlight w:val="green"/>
              </w:rPr>
            </w:pPr>
            <w:r w:rsidRPr="007628AC">
              <w:rPr>
                <w:highlight w:val="green"/>
              </w:rPr>
              <w:t xml:space="preserve">Types: The actor should be able to select any value from the drop down. The values in the drop down are: </w:t>
            </w:r>
            <w:r w:rsidRPr="007628AC">
              <w:rPr>
                <w:b/>
                <w:bCs/>
                <w:highlight w:val="green"/>
              </w:rPr>
              <w:t xml:space="preserve">Colour Scale and Rules. </w:t>
            </w:r>
            <w:r w:rsidRPr="007628AC">
              <w:rPr>
                <w:highlight w:val="green"/>
              </w:rPr>
              <w:t xml:space="preserve">As the actor selects colour scale, then colour scale formatting properties should be visible in the screen. If actor </w:t>
            </w:r>
            <w:r w:rsidRPr="007628AC">
              <w:rPr>
                <w:highlight w:val="green"/>
              </w:rPr>
              <w:lastRenderedPageBreak/>
              <w:t>unselects it, then all the option should not visible on the screen and all the selected values under it get back to the default.</w:t>
            </w:r>
          </w:p>
          <w:p w14:paraId="50B07930" w14:textId="77777777" w:rsidR="00A3190F" w:rsidRPr="007628AC" w:rsidRDefault="00A3190F" w:rsidP="00CB02FC">
            <w:pPr>
              <w:pStyle w:val="TableText"/>
              <w:ind w:left="3600"/>
              <w:rPr>
                <w:highlight w:val="green"/>
              </w:rPr>
            </w:pPr>
            <w:r w:rsidRPr="007628AC">
              <w:rPr>
                <w:highlight w:val="green"/>
              </w:rPr>
              <w:t xml:space="preserve">Below mentioned options should be visible for </w:t>
            </w:r>
            <w:r w:rsidRPr="007628AC">
              <w:rPr>
                <w:b/>
                <w:bCs/>
                <w:highlight w:val="green"/>
                <w:u w:val="single"/>
              </w:rPr>
              <w:t>Colour Scale</w:t>
            </w:r>
            <w:r w:rsidRPr="007628AC">
              <w:rPr>
                <w:highlight w:val="green"/>
              </w:rPr>
              <w:t xml:space="preserve"> option.</w:t>
            </w:r>
          </w:p>
          <w:p w14:paraId="1D260513" w14:textId="77777777" w:rsidR="00A3190F" w:rsidRPr="007628AC" w:rsidRDefault="00A3190F" w:rsidP="00F454DB">
            <w:pPr>
              <w:pStyle w:val="TableText"/>
              <w:numPr>
                <w:ilvl w:val="3"/>
                <w:numId w:val="249"/>
              </w:numPr>
              <w:rPr>
                <w:highlight w:val="green"/>
              </w:rPr>
            </w:pPr>
            <w:r w:rsidRPr="007628AC">
              <w:rPr>
                <w:b/>
                <w:bCs/>
                <w:highlight w:val="green"/>
                <w:u w:val="single"/>
              </w:rPr>
              <w:t>Based on Field:</w:t>
            </w:r>
            <w:r w:rsidRPr="007628AC">
              <w:rPr>
                <w:highlight w:val="green"/>
              </w:rPr>
              <w:t xml:space="preserve"> The actor should be able to see the drop down to select the fields (Dimensions/Measures) from the of the connected data set.</w:t>
            </w:r>
          </w:p>
          <w:p w14:paraId="569D6D30" w14:textId="77777777" w:rsidR="00A3190F" w:rsidRPr="007628AC" w:rsidRDefault="00A3190F" w:rsidP="00F454DB">
            <w:pPr>
              <w:pStyle w:val="TableText"/>
              <w:numPr>
                <w:ilvl w:val="3"/>
                <w:numId w:val="249"/>
              </w:numPr>
              <w:rPr>
                <w:highlight w:val="green"/>
              </w:rPr>
            </w:pPr>
            <w:r w:rsidRPr="007628AC">
              <w:rPr>
                <w:b/>
                <w:bCs/>
                <w:highlight w:val="green"/>
                <w:u w:val="single"/>
              </w:rPr>
              <w:t>Aggregation:</w:t>
            </w:r>
            <w:r w:rsidRPr="007628AC">
              <w:rPr>
                <w:highlight w:val="green"/>
              </w:rPr>
              <w:t xml:space="preserve"> The actor should be able to set the aggregation based on the type of the field. Details for aggregation for conditional colouring is mentioned in business rules section.</w:t>
            </w:r>
          </w:p>
          <w:p w14:paraId="7072A89F" w14:textId="77777777" w:rsidR="00A3190F" w:rsidRPr="007628AC" w:rsidRDefault="00A3190F" w:rsidP="00F454DB">
            <w:pPr>
              <w:pStyle w:val="TableText"/>
              <w:numPr>
                <w:ilvl w:val="3"/>
                <w:numId w:val="249"/>
              </w:numPr>
              <w:rPr>
                <w:highlight w:val="green"/>
              </w:rPr>
            </w:pPr>
            <w:r w:rsidRPr="007628AC">
              <w:rPr>
                <w:b/>
                <w:bCs/>
                <w:highlight w:val="green"/>
                <w:u w:val="single"/>
              </w:rPr>
              <w:t>Diverging:</w:t>
            </w:r>
            <w:r w:rsidRPr="007628AC">
              <w:rPr>
                <w:highlight w:val="green"/>
              </w:rPr>
              <w:t xml:space="preserve"> The actor should be able to select the checkbox for indicating whether </w:t>
            </w:r>
            <w:proofErr w:type="gramStart"/>
            <w:r w:rsidRPr="007628AC">
              <w:rPr>
                <w:highlight w:val="green"/>
              </w:rPr>
              <w:t>2 point</w:t>
            </w:r>
            <w:proofErr w:type="gramEnd"/>
            <w:r w:rsidRPr="007628AC">
              <w:rPr>
                <w:highlight w:val="green"/>
              </w:rPr>
              <w:t xml:space="preserve"> colour scale is required or 3 colour scale with 2 separate sections for minimum and maximum values</w:t>
            </w:r>
          </w:p>
          <w:p w14:paraId="79BBC1F6" w14:textId="77777777" w:rsidR="00A3190F" w:rsidRPr="007628AC" w:rsidRDefault="00A3190F" w:rsidP="00F454DB">
            <w:pPr>
              <w:pStyle w:val="TableText"/>
              <w:numPr>
                <w:ilvl w:val="3"/>
                <w:numId w:val="249"/>
              </w:numPr>
              <w:rPr>
                <w:highlight w:val="green"/>
              </w:rPr>
            </w:pPr>
            <w:r w:rsidRPr="007628AC">
              <w:rPr>
                <w:b/>
                <w:bCs/>
                <w:highlight w:val="green"/>
                <w:u w:val="single"/>
              </w:rPr>
              <w:t>Stepped Colours:</w:t>
            </w:r>
            <w:r w:rsidRPr="007628AC">
              <w:rPr>
                <w:highlight w:val="green"/>
              </w:rPr>
              <w:t xml:space="preserve"> The actor should be able to select the checkbox whether stepped values are required. If actor checks the box, then the actor should be able to enter any integer number between 2 to 10. Post entering the number by the actor, the system </w:t>
            </w:r>
            <w:proofErr w:type="gramStart"/>
            <w:r w:rsidRPr="007628AC">
              <w:rPr>
                <w:highlight w:val="green"/>
              </w:rPr>
              <w:t>should  create</w:t>
            </w:r>
            <w:proofErr w:type="gramEnd"/>
            <w:r w:rsidRPr="007628AC">
              <w:rPr>
                <w:highlight w:val="green"/>
              </w:rPr>
              <w:t xml:space="preserve"> the colours in the number of steps from minimum to maximum</w:t>
            </w:r>
          </w:p>
          <w:p w14:paraId="330CF148" w14:textId="77777777" w:rsidR="00A3190F" w:rsidRPr="007628AC" w:rsidRDefault="00A3190F" w:rsidP="00F454DB">
            <w:pPr>
              <w:pStyle w:val="TableText"/>
              <w:numPr>
                <w:ilvl w:val="3"/>
                <w:numId w:val="249"/>
              </w:numPr>
              <w:rPr>
                <w:highlight w:val="green"/>
              </w:rPr>
            </w:pPr>
            <w:r w:rsidRPr="007628AC">
              <w:rPr>
                <w:b/>
                <w:bCs/>
                <w:highlight w:val="green"/>
                <w:u w:val="single"/>
              </w:rPr>
              <w:t xml:space="preserve">Minimum: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minimum value will be identified by </w:t>
            </w:r>
            <w:r w:rsidRPr="007628AC">
              <w:rPr>
                <w:b/>
                <w:bCs/>
                <w:highlight w:val="green"/>
              </w:rPr>
              <w:t>lowest</w:t>
            </w:r>
            <w:r w:rsidRPr="007628AC">
              <w:rPr>
                <w:highlight w:val="green"/>
              </w:rPr>
              <w:t xml:space="preserve"> value of the aggregated field or by a </w:t>
            </w:r>
            <w:r w:rsidRPr="007628AC">
              <w:rPr>
                <w:b/>
                <w:bCs/>
                <w:highlight w:val="green"/>
              </w:rPr>
              <w:t>Static</w:t>
            </w:r>
            <w:r w:rsidRPr="007628AC">
              <w:rPr>
                <w:highlight w:val="green"/>
              </w:rPr>
              <w:t xml:space="preserve"> number. If static fields </w:t>
            </w:r>
            <w:proofErr w:type="gramStart"/>
            <w:r w:rsidRPr="007628AC">
              <w:rPr>
                <w:highlight w:val="green"/>
              </w:rPr>
              <w:t>is</w:t>
            </w:r>
            <w:proofErr w:type="gramEnd"/>
            <w:r w:rsidRPr="007628AC">
              <w:rPr>
                <w:highlight w:val="green"/>
              </w:rPr>
              <w:t xml:space="preserve"> selected, then actor should be able to enter any number in the text box. In Lowest, the text box should be blank and disabled. In either case, actor should be able to select the required colour from the colour palette.</w:t>
            </w:r>
          </w:p>
          <w:p w14:paraId="129114D3" w14:textId="77777777" w:rsidR="00A3190F" w:rsidRPr="007628AC" w:rsidRDefault="00A3190F" w:rsidP="00F454DB">
            <w:pPr>
              <w:pStyle w:val="TableText"/>
              <w:numPr>
                <w:ilvl w:val="3"/>
                <w:numId w:val="249"/>
              </w:numPr>
              <w:rPr>
                <w:highlight w:val="green"/>
              </w:rPr>
            </w:pPr>
            <w:proofErr w:type="spellStart"/>
            <w:r w:rsidRPr="007628AC">
              <w:rPr>
                <w:b/>
                <w:bCs/>
                <w:highlight w:val="green"/>
                <w:u w:val="single"/>
              </w:rPr>
              <w:t>Center</w:t>
            </w:r>
            <w:proofErr w:type="spellEnd"/>
            <w:r w:rsidRPr="007628AC">
              <w:rPr>
                <w:b/>
                <w:bCs/>
                <w:highlight w:val="green"/>
                <w:u w:val="single"/>
              </w:rPr>
              <w:t xml:space="preserve">: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w:t>
            </w:r>
            <w:proofErr w:type="spellStart"/>
            <w:r w:rsidRPr="007628AC">
              <w:rPr>
                <w:highlight w:val="green"/>
              </w:rPr>
              <w:t>center</w:t>
            </w:r>
            <w:proofErr w:type="spellEnd"/>
            <w:r w:rsidRPr="007628AC">
              <w:rPr>
                <w:highlight w:val="green"/>
              </w:rPr>
              <w:t xml:space="preserve"> value will be identified by </w:t>
            </w:r>
            <w:proofErr w:type="spellStart"/>
            <w:r w:rsidRPr="007628AC">
              <w:rPr>
                <w:b/>
                <w:bCs/>
                <w:highlight w:val="green"/>
              </w:rPr>
              <w:t>center</w:t>
            </w:r>
            <w:proofErr w:type="spellEnd"/>
            <w:r w:rsidRPr="007628AC">
              <w:rPr>
                <w:highlight w:val="green"/>
              </w:rPr>
              <w:t xml:space="preserve"> value of the aggregated field or by a </w:t>
            </w:r>
            <w:r w:rsidRPr="007628AC">
              <w:rPr>
                <w:b/>
                <w:bCs/>
                <w:highlight w:val="green"/>
              </w:rPr>
              <w:t>Static</w:t>
            </w:r>
            <w:r w:rsidRPr="007628AC">
              <w:rPr>
                <w:highlight w:val="green"/>
              </w:rPr>
              <w:t xml:space="preserve"> number. If static fields </w:t>
            </w:r>
            <w:proofErr w:type="gramStart"/>
            <w:r w:rsidRPr="007628AC">
              <w:rPr>
                <w:highlight w:val="green"/>
              </w:rPr>
              <w:t>is</w:t>
            </w:r>
            <w:proofErr w:type="gramEnd"/>
            <w:r w:rsidRPr="007628AC">
              <w:rPr>
                <w:highlight w:val="green"/>
              </w:rPr>
              <w:t xml:space="preserve"> selected, then actor should be able to enter any number in the text box. In </w:t>
            </w:r>
            <w:proofErr w:type="spellStart"/>
            <w:r w:rsidRPr="007628AC">
              <w:rPr>
                <w:b/>
                <w:bCs/>
                <w:highlight w:val="green"/>
              </w:rPr>
              <w:t>center</w:t>
            </w:r>
            <w:proofErr w:type="spellEnd"/>
            <w:r w:rsidRPr="007628AC">
              <w:rPr>
                <w:highlight w:val="green"/>
              </w:rPr>
              <w:t xml:space="preserve">, the text box should be blank and disabled. In either case, actor should be able to select the required colour from the colour palette. The </w:t>
            </w:r>
            <w:proofErr w:type="spellStart"/>
            <w:r w:rsidRPr="007628AC">
              <w:rPr>
                <w:highlight w:val="green"/>
              </w:rPr>
              <w:lastRenderedPageBreak/>
              <w:t>Center</w:t>
            </w:r>
            <w:proofErr w:type="spellEnd"/>
            <w:r w:rsidRPr="007628AC">
              <w:rPr>
                <w:highlight w:val="green"/>
              </w:rPr>
              <w:t xml:space="preserve"> option should be visible if actor selects the </w:t>
            </w:r>
            <w:r w:rsidRPr="007628AC">
              <w:rPr>
                <w:b/>
                <w:bCs/>
                <w:highlight w:val="green"/>
              </w:rPr>
              <w:t>Diverging</w:t>
            </w:r>
            <w:r w:rsidRPr="007628AC">
              <w:rPr>
                <w:highlight w:val="green"/>
              </w:rPr>
              <w:t xml:space="preserve"> option. </w:t>
            </w:r>
          </w:p>
          <w:p w14:paraId="62D8A8EF" w14:textId="77777777" w:rsidR="00A3190F" w:rsidRPr="007628AC" w:rsidRDefault="00A3190F" w:rsidP="00F454DB">
            <w:pPr>
              <w:pStyle w:val="TableText"/>
              <w:numPr>
                <w:ilvl w:val="3"/>
                <w:numId w:val="249"/>
              </w:numPr>
              <w:rPr>
                <w:highlight w:val="green"/>
              </w:rPr>
            </w:pPr>
            <w:r w:rsidRPr="007628AC">
              <w:rPr>
                <w:b/>
                <w:bCs/>
                <w:highlight w:val="green"/>
                <w:u w:val="single"/>
              </w:rPr>
              <w:t xml:space="preserve">Maximum: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maximum value will be identified by </w:t>
            </w:r>
            <w:r w:rsidRPr="007628AC">
              <w:rPr>
                <w:b/>
                <w:bCs/>
                <w:highlight w:val="green"/>
              </w:rPr>
              <w:t>maximum</w:t>
            </w:r>
            <w:r w:rsidRPr="007628AC">
              <w:rPr>
                <w:highlight w:val="green"/>
              </w:rPr>
              <w:t xml:space="preserve"> value of the aggregated field or by a </w:t>
            </w:r>
            <w:r w:rsidRPr="007628AC">
              <w:rPr>
                <w:b/>
                <w:bCs/>
                <w:highlight w:val="green"/>
              </w:rPr>
              <w:t>Static</w:t>
            </w:r>
            <w:r w:rsidRPr="007628AC">
              <w:rPr>
                <w:highlight w:val="green"/>
              </w:rPr>
              <w:t xml:space="preserve"> number. If static fields are selected, then actor should be able to enter any number in the text box. In highest, the text box should be blank and disabled. In either case, actor should be able to select the required colour from the colour palette.</w:t>
            </w:r>
          </w:p>
          <w:p w14:paraId="2CD5C133" w14:textId="77777777" w:rsidR="00A3190F" w:rsidRPr="007628AC" w:rsidRDefault="00A3190F" w:rsidP="00CB02FC">
            <w:pPr>
              <w:pStyle w:val="TableText"/>
              <w:ind w:left="3240"/>
              <w:rPr>
                <w:highlight w:val="green"/>
              </w:rPr>
            </w:pPr>
            <w:r w:rsidRPr="007628AC">
              <w:rPr>
                <w:highlight w:val="green"/>
              </w:rPr>
              <w:t xml:space="preserve">Below mentioned options should be visible for </w:t>
            </w:r>
            <w:r w:rsidRPr="007628AC">
              <w:rPr>
                <w:b/>
                <w:bCs/>
                <w:highlight w:val="green"/>
                <w:u w:val="single"/>
              </w:rPr>
              <w:t>Rules</w:t>
            </w:r>
            <w:r w:rsidRPr="007628AC">
              <w:rPr>
                <w:highlight w:val="green"/>
              </w:rPr>
              <w:t xml:space="preserve"> option.</w:t>
            </w:r>
          </w:p>
          <w:p w14:paraId="1F619C58" w14:textId="77777777" w:rsidR="00A3190F" w:rsidRPr="007628AC" w:rsidRDefault="00A3190F" w:rsidP="00F454DB">
            <w:pPr>
              <w:pStyle w:val="TableText"/>
              <w:numPr>
                <w:ilvl w:val="0"/>
                <w:numId w:val="254"/>
              </w:numPr>
              <w:rPr>
                <w:highlight w:val="green"/>
              </w:rPr>
            </w:pPr>
            <w:r w:rsidRPr="007628AC">
              <w:rPr>
                <w:b/>
                <w:bCs/>
                <w:highlight w:val="green"/>
                <w:u w:val="single"/>
              </w:rPr>
              <w:t>Based on Field:</w:t>
            </w:r>
            <w:r w:rsidRPr="007628AC">
              <w:rPr>
                <w:highlight w:val="green"/>
              </w:rPr>
              <w:t xml:space="preserve"> The actor should be able to see the drop down to select the fields (Dimensions/Measures) from the of the connected data set.</w:t>
            </w:r>
          </w:p>
          <w:p w14:paraId="7EB79523" w14:textId="77777777" w:rsidR="00A3190F" w:rsidRPr="007628AC" w:rsidRDefault="00A3190F" w:rsidP="00F454DB">
            <w:pPr>
              <w:pStyle w:val="TableText"/>
              <w:numPr>
                <w:ilvl w:val="0"/>
                <w:numId w:val="254"/>
              </w:numPr>
              <w:rPr>
                <w:highlight w:val="green"/>
              </w:rPr>
            </w:pPr>
            <w:r w:rsidRPr="007628AC">
              <w:rPr>
                <w:b/>
                <w:bCs/>
                <w:highlight w:val="green"/>
                <w:u w:val="single"/>
              </w:rPr>
              <w:t>Aggregation:</w:t>
            </w:r>
            <w:r w:rsidRPr="007628AC">
              <w:rPr>
                <w:highlight w:val="green"/>
              </w:rPr>
              <w:t xml:space="preserve"> The actor should be able to set the aggregation based on the type of the field. Details for aggregation for conditional colouring is mentioned in business rules section.</w:t>
            </w:r>
          </w:p>
          <w:p w14:paraId="63E15041" w14:textId="77777777" w:rsidR="00A3190F" w:rsidRPr="007628AC" w:rsidRDefault="00A3190F" w:rsidP="00F454DB">
            <w:pPr>
              <w:pStyle w:val="TableText"/>
              <w:numPr>
                <w:ilvl w:val="0"/>
                <w:numId w:val="254"/>
              </w:numPr>
              <w:rPr>
                <w:highlight w:val="green"/>
              </w:rPr>
            </w:pPr>
            <w:r w:rsidRPr="007628AC">
              <w:rPr>
                <w:b/>
                <w:bCs/>
                <w:highlight w:val="green"/>
                <w:u w:val="single"/>
              </w:rPr>
              <w:t>Add rule:</w:t>
            </w:r>
            <w:r w:rsidRPr="007628AC">
              <w:rPr>
                <w:highlight w:val="green"/>
              </w:rPr>
              <w:t xml:space="preserve"> The actor should be select this icon to add a new rule.</w:t>
            </w:r>
          </w:p>
          <w:p w14:paraId="55D0C739" w14:textId="77777777" w:rsidR="00A3190F" w:rsidRPr="007628AC" w:rsidRDefault="00A3190F" w:rsidP="00CB02FC">
            <w:pPr>
              <w:pStyle w:val="TableText"/>
              <w:ind w:left="3600"/>
              <w:rPr>
                <w:highlight w:val="green"/>
              </w:rPr>
            </w:pPr>
            <w:r w:rsidRPr="007628AC">
              <w:rPr>
                <w:highlight w:val="green"/>
              </w:rPr>
              <w:t>If actor selects add rule, the following options should be displayed:</w:t>
            </w:r>
          </w:p>
          <w:p w14:paraId="4577A7FA" w14:textId="77777777" w:rsidR="00A3190F" w:rsidRPr="007628AC" w:rsidRDefault="00A3190F" w:rsidP="00F454DB">
            <w:pPr>
              <w:pStyle w:val="TableText"/>
              <w:numPr>
                <w:ilvl w:val="0"/>
                <w:numId w:val="254"/>
              </w:numPr>
              <w:rPr>
                <w:highlight w:val="green"/>
              </w:rPr>
            </w:pPr>
            <w:r w:rsidRPr="007628AC">
              <w:rPr>
                <w:b/>
                <w:bCs/>
                <w:highlight w:val="green"/>
                <w:u w:val="single"/>
              </w:rPr>
              <w:t>Condition</w:t>
            </w:r>
            <w:r w:rsidRPr="007628AC">
              <w:rPr>
                <w:highlight w:val="green"/>
              </w:rPr>
              <w:t>: System should allow actor to select one option from “is equal to”, “is not equal to”, “is greater than”, “is greater than or equal to”, “is lesser than”, “is lesser than or equal to”, “is not blank”, “is not blank”, “is first”, “is last”, “in top N”, “in bottom N”. “in top N %”, “in bottom N %”. The “is first” and “is last” options should only be displayed if the “Based on Field” is a dimension.</w:t>
            </w:r>
          </w:p>
          <w:p w14:paraId="1A740C99" w14:textId="77777777" w:rsidR="00A3190F" w:rsidRPr="007628AC" w:rsidRDefault="00A3190F" w:rsidP="00F454DB">
            <w:pPr>
              <w:pStyle w:val="TableText"/>
              <w:numPr>
                <w:ilvl w:val="0"/>
                <w:numId w:val="254"/>
              </w:numPr>
              <w:rPr>
                <w:highlight w:val="green"/>
              </w:rPr>
            </w:pPr>
            <w:r w:rsidRPr="007628AC">
              <w:rPr>
                <w:b/>
                <w:bCs/>
                <w:highlight w:val="green"/>
                <w:u w:val="single"/>
              </w:rPr>
              <w:t>Value</w:t>
            </w:r>
            <w:r w:rsidRPr="007628AC">
              <w:rPr>
                <w:highlight w:val="green"/>
              </w:rPr>
              <w:t>: System should display an option to enter value if actor selected “is equal to”, “is not equal to”, “is greater than”, “is greater than or equal to”, “is lesser than”, “is lesser than or equal to”, “in top N”, “in bottom N”. “in top N %”, “in bottom N %”.</w:t>
            </w:r>
          </w:p>
          <w:p w14:paraId="7113F6D6" w14:textId="77777777" w:rsidR="00A3190F" w:rsidRPr="007628AC" w:rsidRDefault="00A3190F" w:rsidP="00F454DB">
            <w:pPr>
              <w:pStyle w:val="TableText"/>
              <w:numPr>
                <w:ilvl w:val="0"/>
                <w:numId w:val="254"/>
              </w:numPr>
              <w:rPr>
                <w:highlight w:val="green"/>
              </w:rPr>
            </w:pPr>
            <w:r w:rsidRPr="007628AC">
              <w:rPr>
                <w:b/>
                <w:bCs/>
                <w:highlight w:val="green"/>
                <w:u w:val="single"/>
              </w:rPr>
              <w:lastRenderedPageBreak/>
              <w:t>Colour</w:t>
            </w:r>
            <w:r w:rsidRPr="007628AC">
              <w:rPr>
                <w:highlight w:val="green"/>
              </w:rPr>
              <w:t>: In any case, actor should be able to select the required colour from the colour palette.</w:t>
            </w:r>
          </w:p>
          <w:p w14:paraId="25F164DB" w14:textId="77777777" w:rsidR="00A3190F" w:rsidRPr="007628AC" w:rsidRDefault="00A3190F" w:rsidP="00CB02FC">
            <w:pPr>
              <w:pStyle w:val="TableText"/>
              <w:rPr>
                <w:highlight w:val="green"/>
              </w:rPr>
            </w:pPr>
            <w:r w:rsidRPr="007628AC">
              <w:rPr>
                <w:highlight w:val="green"/>
              </w:rPr>
              <w:t>If any particular data point does not satisfy above colour scale or rules conditions, the system should display the default colours as set by the actor through colour palette section.</w:t>
            </w:r>
          </w:p>
          <w:p w14:paraId="38B6FBCD" w14:textId="77777777" w:rsidR="00A3190F" w:rsidRPr="007628AC" w:rsidRDefault="00A3190F" w:rsidP="00F454DB">
            <w:pPr>
              <w:pStyle w:val="TableText"/>
              <w:numPr>
                <w:ilvl w:val="0"/>
                <w:numId w:val="249"/>
              </w:numPr>
              <w:rPr>
                <w:highlight w:val="green"/>
              </w:rPr>
            </w:pPr>
            <w:r w:rsidRPr="007628AC">
              <w:rPr>
                <w:b/>
                <w:bCs/>
                <w:highlight w:val="green"/>
                <w:u w:val="single"/>
              </w:rPr>
              <w:t>Data labels:</w:t>
            </w:r>
            <w:r w:rsidRPr="007628AC">
              <w:rPr>
                <w:highlight w:val="green"/>
              </w:rPr>
              <w:t xml:space="preserve"> As the actor selects the check box, the data labels formatting properties should be visible in the screen. If actor unselect the check box, then all the option should not visible on the screen and all the selected values under the data labels should get back to default.</w:t>
            </w:r>
          </w:p>
          <w:p w14:paraId="5EE6C3EF" w14:textId="77777777" w:rsidR="00A3190F" w:rsidRPr="007628AC" w:rsidRDefault="00A3190F" w:rsidP="00F454DB">
            <w:pPr>
              <w:pStyle w:val="TableText"/>
              <w:numPr>
                <w:ilvl w:val="2"/>
                <w:numId w:val="249"/>
              </w:numPr>
              <w:rPr>
                <w:highlight w:val="green"/>
              </w:rPr>
            </w:pPr>
            <w:r w:rsidRPr="007628AC">
              <w:rPr>
                <w:b/>
                <w:bCs/>
                <w:highlight w:val="green"/>
                <w:u w:val="single"/>
              </w:rPr>
              <w:t>Customize Label:</w:t>
            </w:r>
            <w:r w:rsidRPr="007628AC">
              <w:rPr>
                <w:highlight w:val="green"/>
              </w:rPr>
              <w:t xml:space="preserve"> The actor should be able to select the checkbox to indicate whether they want customize the label by making it dynamic.</w:t>
            </w:r>
          </w:p>
          <w:p w14:paraId="55F78735" w14:textId="77777777" w:rsidR="00A3190F" w:rsidRPr="007628AC" w:rsidRDefault="00A3190F" w:rsidP="00F454DB">
            <w:pPr>
              <w:pStyle w:val="TableText"/>
              <w:numPr>
                <w:ilvl w:val="2"/>
                <w:numId w:val="249"/>
              </w:numPr>
              <w:rPr>
                <w:highlight w:val="green"/>
              </w:rPr>
            </w:pPr>
            <w:r w:rsidRPr="007628AC">
              <w:rPr>
                <w:highlight w:val="green"/>
              </w:rPr>
              <w:t xml:space="preserve">Option to enter dynamic label. System should provide options to the actor to create a dynamically generated title using all fields of the dataset along with standard HTML formatting. The actor should be able to perform the operations like Bold, Italic, font size etc. </w:t>
            </w:r>
            <w:r w:rsidRPr="007628AC">
              <w:rPr>
                <w:highlight w:val="green"/>
                <w:u w:val="single"/>
              </w:rPr>
              <w:t>All below options should be only be displayed if dynamic label is not selected.</w:t>
            </w:r>
          </w:p>
          <w:p w14:paraId="140ADEDD" w14:textId="77777777" w:rsidR="00A3190F" w:rsidRPr="007628AC" w:rsidRDefault="00A3190F" w:rsidP="00F454DB">
            <w:pPr>
              <w:pStyle w:val="TableText"/>
              <w:numPr>
                <w:ilvl w:val="2"/>
                <w:numId w:val="249"/>
              </w:numPr>
              <w:rPr>
                <w:highlight w:val="green"/>
              </w:rPr>
            </w:pPr>
            <w:r w:rsidRPr="007628AC">
              <w:rPr>
                <w:b/>
                <w:bCs/>
                <w:highlight w:val="green"/>
                <w:u w:val="single"/>
              </w:rPr>
              <w:t>Colour:</w:t>
            </w:r>
            <w:r w:rsidRPr="007628AC">
              <w:rPr>
                <w:highlight w:val="green"/>
              </w:rPr>
              <w:t xml:space="preserve"> The actor should be able to change the colour of the data labels used in the visual.</w:t>
            </w:r>
          </w:p>
          <w:p w14:paraId="00147944" w14:textId="77777777" w:rsidR="00A3190F" w:rsidRPr="007628AC" w:rsidRDefault="00A3190F" w:rsidP="00F454DB">
            <w:pPr>
              <w:pStyle w:val="TableText"/>
              <w:numPr>
                <w:ilvl w:val="2"/>
                <w:numId w:val="249"/>
              </w:numPr>
              <w:rPr>
                <w:highlight w:val="green"/>
              </w:rPr>
            </w:pPr>
            <w:r w:rsidRPr="007628AC">
              <w:rPr>
                <w:b/>
                <w:bCs/>
                <w:highlight w:val="green"/>
                <w:u w:val="single"/>
              </w:rPr>
              <w:t>Display units:</w:t>
            </w:r>
            <w:r w:rsidRPr="007628AC">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2C7CC2ED" w14:textId="77777777" w:rsidR="00A3190F" w:rsidRPr="007628AC" w:rsidRDefault="00A3190F" w:rsidP="00F454DB">
            <w:pPr>
              <w:pStyle w:val="TableText"/>
              <w:numPr>
                <w:ilvl w:val="2"/>
                <w:numId w:val="249"/>
              </w:numPr>
              <w:rPr>
                <w:highlight w:val="green"/>
              </w:rPr>
            </w:pPr>
            <w:r w:rsidRPr="007628AC">
              <w:rPr>
                <w:b/>
                <w:bCs/>
                <w:highlight w:val="green"/>
                <w:u w:val="single"/>
              </w:rPr>
              <w:t>Decimal places:</w:t>
            </w:r>
            <w:r w:rsidRPr="007628AC">
              <w:rPr>
                <w:highlight w:val="green"/>
              </w:rPr>
              <w:t xml:space="preserve"> The actor should be able to enter the decimal places to be displayed in the labels. The field should allow only integer values only and by default the value should be 0 only.</w:t>
            </w:r>
          </w:p>
          <w:p w14:paraId="494ED1CB" w14:textId="77777777" w:rsidR="00A3190F" w:rsidRPr="007628AC" w:rsidRDefault="00A3190F" w:rsidP="00F454DB">
            <w:pPr>
              <w:pStyle w:val="TableText"/>
              <w:numPr>
                <w:ilvl w:val="2"/>
                <w:numId w:val="249"/>
              </w:numPr>
              <w:rPr>
                <w:highlight w:val="green"/>
              </w:rPr>
            </w:pPr>
            <w:r w:rsidRPr="007628AC">
              <w:rPr>
                <w:b/>
                <w:bCs/>
                <w:highlight w:val="green"/>
                <w:u w:val="single"/>
              </w:rPr>
              <w:t>Position</w:t>
            </w:r>
            <w:r w:rsidRPr="007628AC">
              <w:rPr>
                <w:highlight w:val="green"/>
              </w:rPr>
              <w:t xml:space="preserve">: The actor should be able to select the position of the label within each visual object from the drop down. The drop down should display 4 different values i.e. </w:t>
            </w:r>
            <w:r w:rsidRPr="007628AC">
              <w:rPr>
                <w:highlight w:val="green"/>
                <w:u w:val="single"/>
              </w:rPr>
              <w:t>Inside and Outside</w:t>
            </w:r>
            <w:r w:rsidRPr="007628AC">
              <w:rPr>
                <w:highlight w:val="green"/>
              </w:rPr>
              <w:t>. Inside should be selected as the by default.</w:t>
            </w:r>
          </w:p>
          <w:p w14:paraId="6FD33C19" w14:textId="77777777" w:rsidR="00A3190F" w:rsidRPr="007628AC" w:rsidRDefault="00A3190F" w:rsidP="00F454DB">
            <w:pPr>
              <w:pStyle w:val="TableText"/>
              <w:numPr>
                <w:ilvl w:val="2"/>
                <w:numId w:val="249"/>
              </w:numPr>
              <w:rPr>
                <w:highlight w:val="green"/>
              </w:rPr>
            </w:pPr>
            <w:r w:rsidRPr="007628AC">
              <w:rPr>
                <w:b/>
                <w:bCs/>
                <w:highlight w:val="green"/>
              </w:rPr>
              <w:t>Rotation Angle:</w:t>
            </w:r>
            <w:r w:rsidRPr="007628AC">
              <w:rPr>
                <w:highlight w:val="green"/>
              </w:rPr>
              <w:t xml:space="preserve"> The actor should be able to rotate the angle of the axis labels. User should be able to change the angle from a range of -90 degree to 90 degree with an interval of 10-10 degrees</w:t>
            </w:r>
          </w:p>
          <w:p w14:paraId="15B585BE" w14:textId="77777777" w:rsidR="00A3190F" w:rsidRPr="007628AC" w:rsidRDefault="00A3190F" w:rsidP="00F454DB">
            <w:pPr>
              <w:pStyle w:val="TableText"/>
              <w:numPr>
                <w:ilvl w:val="2"/>
                <w:numId w:val="249"/>
              </w:numPr>
              <w:rPr>
                <w:highlight w:val="green"/>
              </w:rPr>
            </w:pPr>
            <w:r w:rsidRPr="007628AC">
              <w:rPr>
                <w:b/>
                <w:bCs/>
                <w:highlight w:val="green"/>
              </w:rPr>
              <w:lastRenderedPageBreak/>
              <w:t>Margin:</w:t>
            </w:r>
            <w:r w:rsidRPr="007628AC">
              <w:rPr>
                <w:highlight w:val="green"/>
              </w:rPr>
              <w:t xml:space="preserve"> Actor should be able to select the margin from the drop down. Higher the margin would result increase the distance of label from the default position (</w:t>
            </w:r>
            <w:proofErr w:type="spellStart"/>
            <w:r w:rsidRPr="007628AC">
              <w:rPr>
                <w:highlight w:val="green"/>
              </w:rPr>
              <w:t>Center</w:t>
            </w:r>
            <w:proofErr w:type="spellEnd"/>
            <w:r w:rsidRPr="007628AC">
              <w:rPr>
                <w:highlight w:val="green"/>
              </w:rPr>
              <w:t xml:space="preserve">, if Inside is selected or just above the bar if actor has selected Outside). Margin value should have the negative range to positive </w:t>
            </w:r>
            <w:proofErr w:type="gramStart"/>
            <w:r w:rsidRPr="007628AC">
              <w:rPr>
                <w:highlight w:val="green"/>
              </w:rPr>
              <w:t>range(</w:t>
            </w:r>
            <w:proofErr w:type="gramEnd"/>
            <w:r w:rsidRPr="007628AC">
              <w:rPr>
                <w:highlight w:val="green"/>
              </w:rPr>
              <w:t xml:space="preserve"> -90 to 90 px).</w:t>
            </w:r>
          </w:p>
          <w:p w14:paraId="6FD88AD5" w14:textId="77777777" w:rsidR="00A3190F" w:rsidRPr="007628AC" w:rsidRDefault="00A3190F"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label. The actor should be able to either select or manually enter the font size between 6 and 72 </w:t>
            </w:r>
            <w:proofErr w:type="spellStart"/>
            <w:r w:rsidRPr="007628AC">
              <w:rPr>
                <w:highlight w:val="green"/>
              </w:rPr>
              <w:t>pt</w:t>
            </w:r>
            <w:proofErr w:type="spellEnd"/>
            <w:r w:rsidRPr="007628AC">
              <w:rPr>
                <w:highlight w:val="green"/>
              </w:rPr>
              <w:t xml:space="preserve"> (points). System should display the Font Size as 10 </w:t>
            </w:r>
            <w:proofErr w:type="spellStart"/>
            <w:r w:rsidRPr="007628AC">
              <w:rPr>
                <w:highlight w:val="green"/>
              </w:rPr>
              <w:t>pt</w:t>
            </w:r>
            <w:proofErr w:type="spellEnd"/>
            <w:r w:rsidRPr="007628AC">
              <w:rPr>
                <w:highlight w:val="green"/>
              </w:rPr>
              <w:t xml:space="preserve"> by default.</w:t>
            </w:r>
          </w:p>
          <w:p w14:paraId="61531226"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4AEC36E9"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3037331"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166703E2"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by selecting the colour from the palette. System should display white by default.</w:t>
            </w:r>
          </w:p>
          <w:p w14:paraId="090CA9DB" w14:textId="77777777" w:rsidR="00A3190F" w:rsidRPr="007628AC" w:rsidRDefault="00A3190F" w:rsidP="00F454DB">
            <w:pPr>
              <w:pStyle w:val="TableText"/>
              <w:numPr>
                <w:ilvl w:val="2"/>
                <w:numId w:val="249"/>
              </w:numPr>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45DCE53D" w14:textId="77777777" w:rsidR="00A3190F" w:rsidRPr="007628AC" w:rsidRDefault="00A3190F" w:rsidP="00F454DB">
            <w:pPr>
              <w:pStyle w:val="TableText"/>
              <w:numPr>
                <w:ilvl w:val="2"/>
                <w:numId w:val="249"/>
              </w:numPr>
              <w:rPr>
                <w:highlight w:val="green"/>
              </w:rPr>
            </w:pPr>
            <w:r w:rsidRPr="007628AC">
              <w:rPr>
                <w:b/>
                <w:bCs/>
                <w:highlight w:val="green"/>
              </w:rPr>
              <w:t>Overflow action</w:t>
            </w:r>
            <w:r w:rsidRPr="007628AC">
              <w:rPr>
                <w:highlight w:val="green"/>
              </w:rPr>
              <w:t>: The actor should be able to select the system behaviour if the label overflows its designated area from one of the following options: Truncate, Wrap words, None.</w:t>
            </w:r>
          </w:p>
          <w:p w14:paraId="46533538" w14:textId="77777777" w:rsidR="00A3190F" w:rsidRPr="007628AC" w:rsidRDefault="00A3190F"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data labels. System should display the Background Colour as None by default.</w:t>
            </w:r>
          </w:p>
          <w:p w14:paraId="012D79F1" w14:textId="77777777" w:rsidR="00A3190F" w:rsidRPr="007628AC" w:rsidRDefault="00A3190F" w:rsidP="00F454DB">
            <w:pPr>
              <w:pStyle w:val="TableText"/>
              <w:numPr>
                <w:ilvl w:val="0"/>
                <w:numId w:val="255"/>
              </w:numPr>
              <w:rPr>
                <w:highlight w:val="green"/>
              </w:rPr>
            </w:pPr>
            <w:r w:rsidRPr="007628AC">
              <w:rPr>
                <w:b/>
                <w:bCs/>
                <w:highlight w:val="green"/>
              </w:rPr>
              <w:t>Transparency</w:t>
            </w:r>
            <w:r w:rsidRPr="007628AC">
              <w:rPr>
                <w:highlight w:val="green"/>
              </w:rPr>
              <w:t>: The actor should be able to enter the transparency of the background between 0% and 100%.</w:t>
            </w:r>
          </w:p>
          <w:p w14:paraId="48ABC8CC" w14:textId="77777777" w:rsidR="00A3190F" w:rsidRPr="007628AC" w:rsidRDefault="00A3190F" w:rsidP="00F454DB">
            <w:pPr>
              <w:pStyle w:val="TableText"/>
              <w:numPr>
                <w:ilvl w:val="0"/>
                <w:numId w:val="249"/>
              </w:numPr>
              <w:rPr>
                <w:highlight w:val="green"/>
              </w:rPr>
            </w:pPr>
            <w:r w:rsidRPr="007628AC">
              <w:rPr>
                <w:b/>
                <w:bCs/>
                <w:highlight w:val="green"/>
                <w:u w:val="single"/>
              </w:rPr>
              <w:t>Tooltip:</w:t>
            </w:r>
            <w:r w:rsidRPr="007628AC">
              <w:rPr>
                <w:highlight w:val="green"/>
              </w:rPr>
              <w:t xml:space="preserve"> As the actor selects the check box, the tooltip formatting properties should be visible in the screen. If actor unselect the check box, then all the option should not visible on the screen and all the selected values should get back to default.</w:t>
            </w:r>
          </w:p>
          <w:p w14:paraId="0143276F" w14:textId="77777777" w:rsidR="00A3190F" w:rsidRPr="007628AC" w:rsidRDefault="00A3190F" w:rsidP="00F454DB">
            <w:pPr>
              <w:pStyle w:val="TableText"/>
              <w:numPr>
                <w:ilvl w:val="2"/>
                <w:numId w:val="249"/>
              </w:numPr>
              <w:rPr>
                <w:highlight w:val="green"/>
              </w:rPr>
            </w:pPr>
            <w:r w:rsidRPr="007628AC">
              <w:rPr>
                <w:b/>
                <w:bCs/>
                <w:highlight w:val="green"/>
                <w:u w:val="single"/>
              </w:rPr>
              <w:lastRenderedPageBreak/>
              <w:t>Customize Tooltip:</w:t>
            </w:r>
            <w:r w:rsidRPr="007628AC">
              <w:rPr>
                <w:highlight w:val="green"/>
              </w:rPr>
              <w:t xml:space="preserve"> The actor should be able to select the checkbox to indicate whether they want customize it by making it dynamic.</w:t>
            </w:r>
          </w:p>
          <w:p w14:paraId="084C8CCB" w14:textId="77777777" w:rsidR="00A3190F" w:rsidRPr="007628AC" w:rsidRDefault="00A3190F" w:rsidP="00F454DB">
            <w:pPr>
              <w:pStyle w:val="TableText"/>
              <w:numPr>
                <w:ilvl w:val="2"/>
                <w:numId w:val="249"/>
              </w:numPr>
              <w:rPr>
                <w:highlight w:val="green"/>
              </w:rPr>
            </w:pPr>
            <w:r w:rsidRPr="007628AC">
              <w:rPr>
                <w:highlight w:val="green"/>
              </w:rPr>
              <w:t xml:space="preserve">Option to enter dynamic tooltip. System should provide options to the actor to create a dynamically generated tooltip using all fields of the dataset along with standard HTML formatting. The actor should be able to perform the operations like Bold, Italic, font size etc. </w:t>
            </w:r>
            <w:r w:rsidRPr="007628AC">
              <w:rPr>
                <w:highlight w:val="green"/>
                <w:u w:val="single"/>
              </w:rPr>
              <w:t>All below options should be only be displayed if dynamic tooltip is not selected.</w:t>
            </w:r>
          </w:p>
          <w:p w14:paraId="7BC1F573" w14:textId="77777777" w:rsidR="00A3190F" w:rsidRPr="007628AC" w:rsidRDefault="00A3190F" w:rsidP="00F454DB">
            <w:pPr>
              <w:pStyle w:val="TableText"/>
              <w:numPr>
                <w:ilvl w:val="2"/>
                <w:numId w:val="249"/>
              </w:numPr>
              <w:rPr>
                <w:highlight w:val="green"/>
              </w:rPr>
            </w:pPr>
            <w:r w:rsidRPr="007628AC">
              <w:rPr>
                <w:b/>
                <w:bCs/>
                <w:highlight w:val="green"/>
                <w:u w:val="single"/>
              </w:rPr>
              <w:t>Colour:</w:t>
            </w:r>
            <w:r w:rsidRPr="007628AC">
              <w:rPr>
                <w:highlight w:val="green"/>
              </w:rPr>
              <w:t xml:space="preserve"> The actor should be able to change the colour of the tooltip used in the visual.</w:t>
            </w:r>
          </w:p>
          <w:p w14:paraId="5AF240D6" w14:textId="77777777" w:rsidR="00A3190F" w:rsidRPr="007628AC" w:rsidRDefault="00A3190F" w:rsidP="00F454DB">
            <w:pPr>
              <w:pStyle w:val="TableText"/>
              <w:numPr>
                <w:ilvl w:val="2"/>
                <w:numId w:val="249"/>
              </w:numPr>
              <w:rPr>
                <w:highlight w:val="green"/>
              </w:rPr>
            </w:pPr>
            <w:r w:rsidRPr="007628AC">
              <w:rPr>
                <w:b/>
                <w:bCs/>
                <w:highlight w:val="green"/>
                <w:u w:val="single"/>
              </w:rPr>
              <w:t>Display units:</w:t>
            </w:r>
            <w:r w:rsidRPr="007628AC">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1AAE444F" w14:textId="77777777" w:rsidR="00A3190F" w:rsidRPr="007628AC" w:rsidRDefault="00A3190F" w:rsidP="00F454DB">
            <w:pPr>
              <w:pStyle w:val="TableText"/>
              <w:numPr>
                <w:ilvl w:val="2"/>
                <w:numId w:val="249"/>
              </w:numPr>
              <w:rPr>
                <w:highlight w:val="green"/>
              </w:rPr>
            </w:pPr>
            <w:r w:rsidRPr="007628AC">
              <w:rPr>
                <w:b/>
                <w:bCs/>
                <w:highlight w:val="green"/>
                <w:u w:val="single"/>
              </w:rPr>
              <w:t>Decimal places:</w:t>
            </w:r>
            <w:r w:rsidRPr="007628AC">
              <w:rPr>
                <w:highlight w:val="green"/>
              </w:rPr>
              <w:t xml:space="preserve"> The actor should be able to enter the decimal places to be displayed in the labels. The field should allow only integer values only and by default the value should be 0 only.</w:t>
            </w:r>
          </w:p>
          <w:p w14:paraId="2A7F5A20" w14:textId="77777777" w:rsidR="00A3190F" w:rsidRPr="007628AC" w:rsidRDefault="00A3190F"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label. The actor should be able to either select or manually enter the font size between 6 and 72 </w:t>
            </w:r>
            <w:proofErr w:type="spellStart"/>
            <w:r w:rsidRPr="007628AC">
              <w:rPr>
                <w:highlight w:val="green"/>
              </w:rPr>
              <w:t>pt</w:t>
            </w:r>
            <w:proofErr w:type="spellEnd"/>
            <w:r w:rsidRPr="007628AC">
              <w:rPr>
                <w:highlight w:val="green"/>
              </w:rPr>
              <w:t xml:space="preserve"> (points). System should display the Font Size as 10 </w:t>
            </w:r>
            <w:proofErr w:type="spellStart"/>
            <w:r w:rsidRPr="007628AC">
              <w:rPr>
                <w:highlight w:val="green"/>
              </w:rPr>
              <w:t>pt</w:t>
            </w:r>
            <w:proofErr w:type="spellEnd"/>
            <w:r w:rsidRPr="007628AC">
              <w:rPr>
                <w:highlight w:val="green"/>
              </w:rPr>
              <w:t xml:space="preserve"> by default.</w:t>
            </w:r>
          </w:p>
          <w:p w14:paraId="72B145C7"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5CEE06D"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3C847643"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40B9B8D0" w14:textId="77777777" w:rsidR="00A3190F" w:rsidRPr="007628AC" w:rsidRDefault="00A3190F"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by selecting the colour from the palette. System should display white by default.</w:t>
            </w:r>
          </w:p>
          <w:p w14:paraId="2FF3E08D" w14:textId="77777777" w:rsidR="00A3190F" w:rsidRPr="007628AC" w:rsidRDefault="00A3190F"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data labels. System should display the Background Colour as None by default.</w:t>
            </w:r>
          </w:p>
          <w:p w14:paraId="39FA44A9" w14:textId="77777777" w:rsidR="00A3190F" w:rsidRPr="007628AC" w:rsidRDefault="00A3190F" w:rsidP="00F454DB">
            <w:pPr>
              <w:pStyle w:val="TableText"/>
              <w:numPr>
                <w:ilvl w:val="2"/>
                <w:numId w:val="249"/>
              </w:numPr>
              <w:rPr>
                <w:highlight w:val="green"/>
              </w:rPr>
            </w:pPr>
            <w:r w:rsidRPr="007628AC">
              <w:rPr>
                <w:b/>
                <w:bCs/>
                <w:highlight w:val="green"/>
              </w:rPr>
              <w:lastRenderedPageBreak/>
              <w:t>Transparency</w:t>
            </w:r>
            <w:r w:rsidRPr="007628AC">
              <w:rPr>
                <w:highlight w:val="green"/>
              </w:rPr>
              <w:t>: The actor should be able to enter the transparency of the background between 0% and 100%.</w:t>
            </w:r>
          </w:p>
          <w:p w14:paraId="5128CD27" w14:textId="77777777" w:rsidR="00A3190F" w:rsidRPr="007628AC" w:rsidRDefault="00A3190F" w:rsidP="00CB02FC">
            <w:pPr>
              <w:pStyle w:val="TableText"/>
              <w:rPr>
                <w:highlight w:val="green"/>
              </w:rPr>
            </w:pPr>
          </w:p>
          <w:p w14:paraId="25532F21" w14:textId="77777777" w:rsidR="00A3190F" w:rsidRPr="007628AC" w:rsidRDefault="00A3190F" w:rsidP="00F454DB">
            <w:pPr>
              <w:pStyle w:val="TableText"/>
              <w:numPr>
                <w:ilvl w:val="1"/>
                <w:numId w:val="281"/>
              </w:numPr>
              <w:rPr>
                <w:b/>
                <w:bCs/>
                <w:highlight w:val="green"/>
              </w:rPr>
            </w:pPr>
            <w:r w:rsidRPr="007628AC">
              <w:rPr>
                <w:b/>
                <w:bCs/>
                <w:highlight w:val="green"/>
                <w:u w:val="single"/>
              </w:rPr>
              <w:t>Analytics</w:t>
            </w:r>
          </w:p>
          <w:p w14:paraId="0343D64A" w14:textId="77777777" w:rsidR="00A3190F" w:rsidRPr="007628AC" w:rsidRDefault="00A3190F" w:rsidP="00F454DB">
            <w:pPr>
              <w:pStyle w:val="TableText"/>
              <w:numPr>
                <w:ilvl w:val="0"/>
                <w:numId w:val="250"/>
              </w:numPr>
              <w:rPr>
                <w:highlight w:val="green"/>
              </w:rPr>
            </w:pPr>
            <w:r w:rsidRPr="007628AC">
              <w:rPr>
                <w:highlight w:val="green"/>
              </w:rPr>
              <w:t xml:space="preserve">Under the </w:t>
            </w:r>
            <w:r w:rsidRPr="007628AC">
              <w:rPr>
                <w:highlight w:val="green"/>
                <w:u w:val="single"/>
              </w:rPr>
              <w:t>Analytics</w:t>
            </w:r>
            <w:r w:rsidRPr="007628AC">
              <w:rPr>
                <w:highlight w:val="green"/>
              </w:rPr>
              <w:t xml:space="preserve"> section, system should display 3 sections: </w:t>
            </w:r>
            <w:r w:rsidRPr="007628AC">
              <w:rPr>
                <w:highlight w:val="green"/>
                <w:u w:val="single"/>
              </w:rPr>
              <w:t>Order By, Order and limit</w:t>
            </w:r>
            <w:r w:rsidRPr="007628AC">
              <w:rPr>
                <w:highlight w:val="green"/>
              </w:rPr>
              <w:t>.</w:t>
            </w:r>
          </w:p>
          <w:p w14:paraId="5C808B6E" w14:textId="77777777" w:rsidR="00A3190F" w:rsidRPr="007628AC" w:rsidRDefault="00A3190F" w:rsidP="00F454DB">
            <w:pPr>
              <w:pStyle w:val="TableText"/>
              <w:numPr>
                <w:ilvl w:val="0"/>
                <w:numId w:val="250"/>
              </w:numPr>
              <w:rPr>
                <w:highlight w:val="green"/>
              </w:rPr>
            </w:pPr>
            <w:r w:rsidRPr="007628AC">
              <w:rPr>
                <w:highlight w:val="green"/>
              </w:rPr>
              <w:t xml:space="preserve">If actor select the Order by, a drop down should appear with a </w:t>
            </w:r>
            <w:proofErr w:type="gramStart"/>
            <w:r w:rsidRPr="007628AC">
              <w:rPr>
                <w:highlight w:val="green"/>
              </w:rPr>
              <w:t>details of dimensions</w:t>
            </w:r>
            <w:proofErr w:type="gramEnd"/>
            <w:r w:rsidRPr="007628AC">
              <w:rPr>
                <w:highlight w:val="green"/>
              </w:rPr>
              <w:t xml:space="preserve"> which has been used in the visual.</w:t>
            </w:r>
          </w:p>
          <w:p w14:paraId="4A71DDCB" w14:textId="77777777" w:rsidR="00A3190F" w:rsidRPr="007628AC" w:rsidRDefault="00A3190F" w:rsidP="00F454DB">
            <w:pPr>
              <w:pStyle w:val="TableText"/>
              <w:numPr>
                <w:ilvl w:val="0"/>
                <w:numId w:val="250"/>
              </w:numPr>
              <w:rPr>
                <w:highlight w:val="green"/>
              </w:rPr>
            </w:pPr>
            <w:r w:rsidRPr="007628AC">
              <w:rPr>
                <w:highlight w:val="green"/>
              </w:rPr>
              <w:t>In the Order option, the actor should be able to re-arrange the data either in increasing or decreasing option.</w:t>
            </w:r>
          </w:p>
          <w:p w14:paraId="0D5695A2" w14:textId="77777777" w:rsidR="00A3190F" w:rsidRPr="007628AC" w:rsidRDefault="00A3190F" w:rsidP="00F454DB">
            <w:pPr>
              <w:pStyle w:val="TableText"/>
              <w:numPr>
                <w:ilvl w:val="0"/>
                <w:numId w:val="250"/>
              </w:numPr>
              <w:rPr>
                <w:highlight w:val="green"/>
              </w:rPr>
            </w:pPr>
            <w:r w:rsidRPr="007628AC">
              <w:rPr>
                <w:b/>
                <w:bCs/>
                <w:highlight w:val="green"/>
              </w:rPr>
              <w:t xml:space="preserve">Limit: </w:t>
            </w:r>
            <w:r w:rsidRPr="007628AC">
              <w:rPr>
                <w:highlight w:val="green"/>
              </w:rPr>
              <w:t>The actor must be able to select the limit of bars to be displayed in the graph.</w:t>
            </w:r>
          </w:p>
        </w:tc>
      </w:tr>
      <w:tr w:rsidR="00A3190F" w:rsidRPr="007628AC" w14:paraId="799E1BD9"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03D42060" w14:textId="77777777" w:rsidR="00A3190F" w:rsidRPr="007628AC" w:rsidRDefault="00A3190F" w:rsidP="00CB02FC">
            <w:pPr>
              <w:pStyle w:val="TableText"/>
              <w:jc w:val="both"/>
              <w:rPr>
                <w:b/>
                <w:bCs/>
                <w:highlight w:val="green"/>
              </w:rPr>
            </w:pPr>
            <w:r w:rsidRPr="007628AC">
              <w:rPr>
                <w:b/>
                <w:bCs/>
                <w:highlight w:val="green"/>
              </w:rPr>
              <w:lastRenderedPageBreak/>
              <w:t>Alternative Flow</w:t>
            </w:r>
          </w:p>
          <w:p w14:paraId="761AF5EB" w14:textId="5A2900C2" w:rsidR="009F43CD" w:rsidRPr="007628AC" w:rsidRDefault="009F43CD" w:rsidP="00F454DB">
            <w:pPr>
              <w:pStyle w:val="TableText"/>
              <w:numPr>
                <w:ilvl w:val="0"/>
                <w:numId w:val="284"/>
              </w:numPr>
              <w:rPr>
                <w:highlight w:val="green"/>
              </w:rPr>
            </w:pPr>
            <w:r w:rsidRPr="007628AC">
              <w:rPr>
                <w:highlight w:val="green"/>
              </w:rPr>
              <w:t xml:space="preserve">In case actor tries to edit an existing visual (which is other than </w:t>
            </w:r>
            <w:r>
              <w:rPr>
                <w:highlight w:val="green"/>
              </w:rPr>
              <w:t xml:space="preserve">stacked </w:t>
            </w:r>
            <w:r>
              <w:rPr>
                <w:highlight w:val="green"/>
              </w:rPr>
              <w:t>bar</w:t>
            </w:r>
            <w:r w:rsidRPr="007628AC">
              <w:rPr>
                <w:highlight w:val="green"/>
              </w:rPr>
              <w:t xml:space="preserve"> chart or </w:t>
            </w:r>
            <w:r>
              <w:rPr>
                <w:highlight w:val="green"/>
              </w:rPr>
              <w:t>s</w:t>
            </w:r>
            <w:r w:rsidRPr="007628AC">
              <w:rPr>
                <w:highlight w:val="green"/>
              </w:rPr>
              <w:t xml:space="preserve">catter plot) and convert it to a </w:t>
            </w:r>
            <w:r>
              <w:rPr>
                <w:highlight w:val="green"/>
              </w:rPr>
              <w:t>stacked bar</w:t>
            </w:r>
            <w:r w:rsidRPr="007628AC">
              <w:rPr>
                <w:highlight w:val="green"/>
              </w:rPr>
              <w:t xml:space="preserve"> chart, system should remove all fields on the </w:t>
            </w:r>
            <w:r w:rsidRPr="007628AC">
              <w:rPr>
                <w:highlight w:val="green"/>
                <w:u w:val="single"/>
              </w:rPr>
              <w:t>Data</w:t>
            </w:r>
            <w:r w:rsidRPr="007628AC">
              <w:rPr>
                <w:highlight w:val="green"/>
              </w:rPr>
              <w:t xml:space="preserve"> section except the first field on the </w:t>
            </w:r>
            <w:r w:rsidRPr="007628AC">
              <w:rPr>
                <w:highlight w:val="green"/>
                <w:u w:val="single"/>
              </w:rPr>
              <w:t>Axis</w:t>
            </w:r>
            <w:r w:rsidRPr="007628AC">
              <w:rPr>
                <w:highlight w:val="green"/>
              </w:rPr>
              <w:t xml:space="preserve"> section.</w:t>
            </w:r>
          </w:p>
          <w:p w14:paraId="03591CC7" w14:textId="4B610833" w:rsidR="009F43CD" w:rsidRPr="007628AC" w:rsidRDefault="009F43CD" w:rsidP="00F454DB">
            <w:pPr>
              <w:pStyle w:val="TableText"/>
              <w:numPr>
                <w:ilvl w:val="0"/>
                <w:numId w:val="284"/>
              </w:numPr>
              <w:rPr>
                <w:highlight w:val="green"/>
              </w:rPr>
            </w:pPr>
            <w:r w:rsidRPr="007628AC">
              <w:rPr>
                <w:highlight w:val="green"/>
              </w:rPr>
              <w:t xml:space="preserve">In case actor tries to edit an existing visual which is </w:t>
            </w:r>
            <w:r>
              <w:rPr>
                <w:highlight w:val="green"/>
              </w:rPr>
              <w:t>s</w:t>
            </w:r>
            <w:r w:rsidRPr="007628AC">
              <w:rPr>
                <w:highlight w:val="green"/>
              </w:rPr>
              <w:t xml:space="preserve">catter plot and convert it to a </w:t>
            </w:r>
            <w:r>
              <w:rPr>
                <w:highlight w:val="green"/>
              </w:rPr>
              <w:t>stacked bar</w:t>
            </w:r>
            <w:r w:rsidRPr="007628AC">
              <w:rPr>
                <w:highlight w:val="green"/>
              </w:rPr>
              <w:t xml:space="preserve"> chart, system should remove all fields on the </w:t>
            </w:r>
            <w:r w:rsidRPr="007628AC">
              <w:rPr>
                <w:highlight w:val="green"/>
                <w:u w:val="single"/>
              </w:rPr>
              <w:t>Data</w:t>
            </w:r>
            <w:r w:rsidRPr="007628AC">
              <w:rPr>
                <w:highlight w:val="green"/>
              </w:rPr>
              <w:t xml:space="preserve"> section.</w:t>
            </w:r>
          </w:p>
          <w:p w14:paraId="0CB1C10F" w14:textId="79B012B1" w:rsidR="009F43CD" w:rsidRPr="007628AC" w:rsidRDefault="009F43CD" w:rsidP="00F454DB">
            <w:pPr>
              <w:pStyle w:val="TableText"/>
              <w:numPr>
                <w:ilvl w:val="0"/>
                <w:numId w:val="284"/>
              </w:numPr>
              <w:rPr>
                <w:highlight w:val="green"/>
              </w:rPr>
            </w:pPr>
            <w:r w:rsidRPr="007628AC">
              <w:rPr>
                <w:highlight w:val="green"/>
              </w:rPr>
              <w:t xml:space="preserve">System should display the </w:t>
            </w:r>
            <w:r>
              <w:rPr>
                <w:highlight w:val="green"/>
              </w:rPr>
              <w:t>stacked bar</w:t>
            </w:r>
            <w:r w:rsidRPr="007628AC">
              <w:rPr>
                <w:highlight w:val="green"/>
              </w:rPr>
              <w:t xml:space="preserve"> chart based on the remaining </w:t>
            </w:r>
            <w:r w:rsidRPr="007628AC">
              <w:rPr>
                <w:highlight w:val="green"/>
                <w:u w:val="single"/>
              </w:rPr>
              <w:t>Axis</w:t>
            </w:r>
            <w:r w:rsidRPr="007628AC">
              <w:rPr>
                <w:highlight w:val="green"/>
              </w:rPr>
              <w:t xml:space="preserve"> and </w:t>
            </w:r>
            <w:r w:rsidRPr="007628AC">
              <w:rPr>
                <w:highlight w:val="green"/>
                <w:u w:val="single"/>
              </w:rPr>
              <w:t>Value</w:t>
            </w:r>
            <w:r w:rsidRPr="007628AC">
              <w:rPr>
                <w:highlight w:val="green"/>
              </w:rPr>
              <w:t xml:space="preserve"> fields.</w:t>
            </w:r>
          </w:p>
          <w:p w14:paraId="1A4809DC" w14:textId="12D394BB" w:rsidR="009F43CD" w:rsidRPr="007628AC" w:rsidRDefault="009F43CD" w:rsidP="00F454DB">
            <w:pPr>
              <w:pStyle w:val="TableText"/>
              <w:numPr>
                <w:ilvl w:val="0"/>
                <w:numId w:val="284"/>
              </w:numPr>
              <w:rPr>
                <w:highlight w:val="green"/>
              </w:rPr>
            </w:pPr>
            <w:r w:rsidRPr="007628AC">
              <w:rPr>
                <w:highlight w:val="green"/>
              </w:rPr>
              <w:t xml:space="preserve">In case original visual was a </w:t>
            </w:r>
            <w:r>
              <w:rPr>
                <w:highlight w:val="green"/>
              </w:rPr>
              <w:t>s</w:t>
            </w:r>
            <w:r w:rsidRPr="007628AC">
              <w:rPr>
                <w:highlight w:val="green"/>
              </w:rPr>
              <w:t xml:space="preserve">licer, system should only display the </w:t>
            </w:r>
            <w:r>
              <w:rPr>
                <w:highlight w:val="green"/>
              </w:rPr>
              <w:t>stacked bar</w:t>
            </w:r>
            <w:r w:rsidRPr="007628AC">
              <w:rPr>
                <w:highlight w:val="green"/>
              </w:rPr>
              <w:t xml:space="preserve"> chart if at least one </w:t>
            </w:r>
            <w:r w:rsidRPr="007628AC">
              <w:rPr>
                <w:highlight w:val="green"/>
                <w:u w:val="single"/>
              </w:rPr>
              <w:t>Value</w:t>
            </w:r>
            <w:r w:rsidRPr="007628AC">
              <w:rPr>
                <w:highlight w:val="green"/>
              </w:rPr>
              <w:t xml:space="preserve"> field has been added.</w:t>
            </w:r>
          </w:p>
          <w:p w14:paraId="7714F23E" w14:textId="6C427C81" w:rsidR="00A3190F" w:rsidRPr="007628AC" w:rsidRDefault="009F43CD" w:rsidP="00F454DB">
            <w:pPr>
              <w:pStyle w:val="TableText"/>
              <w:numPr>
                <w:ilvl w:val="0"/>
                <w:numId w:val="284"/>
              </w:numPr>
              <w:rPr>
                <w:highlight w:val="green"/>
              </w:rPr>
            </w:pPr>
            <w:r w:rsidRPr="007628AC">
              <w:rPr>
                <w:highlight w:val="green"/>
              </w:rPr>
              <w:t xml:space="preserve">The actor should be able to perform all the features </w:t>
            </w:r>
            <w:r>
              <w:rPr>
                <w:highlight w:val="green"/>
              </w:rPr>
              <w:t>to update the</w:t>
            </w:r>
            <w:r w:rsidRPr="007628AC">
              <w:rPr>
                <w:highlight w:val="green"/>
              </w:rPr>
              <w:t xml:space="preserve"> </w:t>
            </w:r>
            <w:r>
              <w:rPr>
                <w:highlight w:val="green"/>
              </w:rPr>
              <w:t>stacked bar</w:t>
            </w:r>
            <w:r w:rsidRPr="007628AC">
              <w:rPr>
                <w:highlight w:val="green"/>
              </w:rPr>
              <w:t xml:space="preserve"> chart</w:t>
            </w:r>
            <w:r>
              <w:rPr>
                <w:highlight w:val="green"/>
              </w:rPr>
              <w:t>.</w:t>
            </w:r>
          </w:p>
        </w:tc>
      </w:tr>
      <w:tr w:rsidR="00A3190F" w:rsidRPr="007628AC" w14:paraId="3856A741"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419F4041" w14:textId="77777777" w:rsidR="00A3190F" w:rsidRPr="007628AC" w:rsidRDefault="00A3190F" w:rsidP="00CB02FC">
            <w:pPr>
              <w:pStyle w:val="TableText"/>
              <w:jc w:val="both"/>
              <w:rPr>
                <w:b/>
                <w:bCs/>
                <w:highlight w:val="green"/>
              </w:rPr>
            </w:pPr>
            <w:r w:rsidRPr="007628AC">
              <w:rPr>
                <w:b/>
                <w:bCs/>
                <w:highlight w:val="green"/>
              </w:rPr>
              <w:t>Post Conditions</w:t>
            </w:r>
          </w:p>
          <w:p w14:paraId="1570D129" w14:textId="77777777" w:rsidR="00A3190F" w:rsidRPr="007628AC" w:rsidRDefault="00A3190F" w:rsidP="00F454DB">
            <w:pPr>
              <w:pStyle w:val="ListParagraph"/>
              <w:numPr>
                <w:ilvl w:val="0"/>
                <w:numId w:val="285"/>
              </w:numPr>
              <w:suppressAutoHyphens/>
              <w:spacing w:line="360" w:lineRule="auto"/>
              <w:jc w:val="both"/>
              <w:rPr>
                <w:highlight w:val="green"/>
              </w:rPr>
            </w:pPr>
            <w:r w:rsidRPr="007628AC">
              <w:rPr>
                <w:highlight w:val="green"/>
              </w:rPr>
              <w:t xml:space="preserve">If the actor clicked the </w:t>
            </w:r>
            <w:r w:rsidRPr="007628AC">
              <w:rPr>
                <w:b/>
                <w:bCs/>
                <w:highlight w:val="green"/>
              </w:rPr>
              <w:t>Save</w:t>
            </w:r>
            <w:r w:rsidRPr="007628AC">
              <w:rPr>
                <w:highlight w:val="green"/>
              </w:rPr>
              <w:t xml:space="preserve"> button, &amp; if all the mandatory fields have been entered, then</w:t>
            </w:r>
          </w:p>
          <w:p w14:paraId="2414D9AE" w14:textId="77777777" w:rsidR="00A3190F" w:rsidRPr="007628AC" w:rsidRDefault="00A3190F" w:rsidP="00F454DB">
            <w:pPr>
              <w:pStyle w:val="ListParagraph"/>
              <w:numPr>
                <w:ilvl w:val="0"/>
                <w:numId w:val="252"/>
              </w:numPr>
              <w:suppressAutoHyphens/>
              <w:spacing w:line="360" w:lineRule="auto"/>
              <w:ind w:left="996"/>
              <w:jc w:val="both"/>
              <w:rPr>
                <w:highlight w:val="green"/>
              </w:rPr>
            </w:pPr>
            <w:r w:rsidRPr="007628AC">
              <w:rPr>
                <w:highlight w:val="green"/>
              </w:rPr>
              <w:t>The System would respond with the message, “&lt;Visual Name&gt; saved successfully”</w:t>
            </w:r>
            <w:r w:rsidRPr="007628AC">
              <w:rPr>
                <w:strike/>
                <w:highlight w:val="green"/>
              </w:rPr>
              <w:t xml:space="preserve"> and the actor would be brought to the blank screen</w:t>
            </w:r>
            <w:r w:rsidRPr="007628AC">
              <w:rPr>
                <w:highlight w:val="green"/>
              </w:rPr>
              <w:t xml:space="preserve">.  </w:t>
            </w:r>
          </w:p>
          <w:p w14:paraId="4EEF9C23" w14:textId="77777777" w:rsidR="00A3190F" w:rsidRPr="007628AC" w:rsidRDefault="00A3190F" w:rsidP="00F454DB">
            <w:pPr>
              <w:pStyle w:val="ListParagraph"/>
              <w:numPr>
                <w:ilvl w:val="0"/>
                <w:numId w:val="252"/>
              </w:numPr>
              <w:suppressAutoHyphens/>
              <w:spacing w:line="360" w:lineRule="auto"/>
              <w:ind w:left="996"/>
              <w:jc w:val="both"/>
              <w:rPr>
                <w:highlight w:val="green"/>
              </w:rPr>
            </w:pPr>
            <w:r w:rsidRPr="007628AC">
              <w:rPr>
                <w:highlight w:val="green"/>
              </w:rPr>
              <w:t>All information related to the visual been defined would be stored in the database.</w:t>
            </w:r>
          </w:p>
          <w:p w14:paraId="5945BFD5" w14:textId="77777777" w:rsidR="00A3190F" w:rsidRPr="007628AC" w:rsidRDefault="00A3190F" w:rsidP="00F454DB">
            <w:pPr>
              <w:pStyle w:val="ListParagraph"/>
              <w:numPr>
                <w:ilvl w:val="0"/>
                <w:numId w:val="252"/>
              </w:numPr>
              <w:suppressAutoHyphens/>
              <w:spacing w:line="360" w:lineRule="auto"/>
              <w:ind w:left="996"/>
              <w:jc w:val="both"/>
              <w:rPr>
                <w:highlight w:val="green"/>
              </w:rPr>
            </w:pPr>
            <w:r w:rsidRPr="007628AC">
              <w:rPr>
                <w:highlight w:val="green"/>
              </w:rPr>
              <w:t>The visual details would be available for further modification/view.</w:t>
            </w:r>
          </w:p>
          <w:p w14:paraId="63DD3567" w14:textId="77777777" w:rsidR="00A3190F" w:rsidRPr="007628AC" w:rsidRDefault="00A3190F" w:rsidP="00F454DB">
            <w:pPr>
              <w:pStyle w:val="ListParagraph"/>
              <w:numPr>
                <w:ilvl w:val="0"/>
                <w:numId w:val="285"/>
              </w:numPr>
              <w:suppressAutoHyphens/>
              <w:spacing w:line="360" w:lineRule="auto"/>
              <w:jc w:val="both"/>
              <w:rPr>
                <w:highlight w:val="green"/>
              </w:rPr>
            </w:pPr>
            <w:r w:rsidRPr="007628AC">
              <w:rPr>
                <w:highlight w:val="green"/>
              </w:rPr>
              <w:t>If the Actor clicks Close, the System would respond with the message “Are you sure you want to close this form?” If the actor responds in affirmative, then the System would discard the entered details and close the form and the actor would be brought back to Pre-Condition; otherwise, the actor would be brought back to where it was before clicking the Close button.</w:t>
            </w:r>
          </w:p>
        </w:tc>
      </w:tr>
      <w:tr w:rsidR="00A3190F" w:rsidRPr="007628AC" w14:paraId="14C8F204"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6F5B4599" w14:textId="77777777" w:rsidR="00A3190F" w:rsidRPr="007628AC" w:rsidRDefault="00A3190F" w:rsidP="00CB02FC">
            <w:pPr>
              <w:pStyle w:val="TableText"/>
              <w:jc w:val="both"/>
              <w:rPr>
                <w:b/>
                <w:bCs/>
                <w:highlight w:val="green"/>
              </w:rPr>
            </w:pPr>
            <w:r w:rsidRPr="007628AC">
              <w:rPr>
                <w:b/>
                <w:bCs/>
                <w:highlight w:val="green"/>
              </w:rPr>
              <w:t>Exceptions</w:t>
            </w:r>
          </w:p>
          <w:p w14:paraId="1B89E862" w14:textId="77777777" w:rsidR="00A3190F" w:rsidRPr="007628AC" w:rsidRDefault="00A3190F" w:rsidP="00CB02FC">
            <w:pPr>
              <w:spacing w:line="360" w:lineRule="auto"/>
              <w:ind w:left="604"/>
              <w:jc w:val="both"/>
              <w:rPr>
                <w:b/>
                <w:bCs/>
                <w:highlight w:val="green"/>
                <w:u w:val="single"/>
              </w:rPr>
            </w:pPr>
            <w:r w:rsidRPr="007628AC">
              <w:rPr>
                <w:b/>
                <w:bCs/>
                <w:highlight w:val="green"/>
                <w:u w:val="single"/>
              </w:rPr>
              <w:t>The Actor attempts to save the Visual without entering all the visual name.</w:t>
            </w:r>
          </w:p>
          <w:p w14:paraId="14A4BD5D" w14:textId="77777777" w:rsidR="00A3190F" w:rsidRPr="007628AC" w:rsidRDefault="00A3190F" w:rsidP="00CB02FC">
            <w:pPr>
              <w:spacing w:line="360" w:lineRule="auto"/>
              <w:ind w:left="604"/>
              <w:jc w:val="both"/>
              <w:rPr>
                <w:highlight w:val="green"/>
              </w:rPr>
            </w:pPr>
            <w:r w:rsidRPr="007628AC">
              <w:rPr>
                <w:highlight w:val="green"/>
              </w:rPr>
              <w:lastRenderedPageBreak/>
              <w:t>The System would respond with the message – “This field is required.”</w:t>
            </w:r>
          </w:p>
          <w:p w14:paraId="0F015063" w14:textId="77777777" w:rsidR="00A3190F" w:rsidRPr="007628AC" w:rsidRDefault="00A3190F" w:rsidP="00CB02FC">
            <w:pPr>
              <w:spacing w:line="360" w:lineRule="auto"/>
              <w:ind w:left="604"/>
              <w:jc w:val="both"/>
              <w:rPr>
                <w:highlight w:val="green"/>
              </w:rPr>
            </w:pPr>
          </w:p>
          <w:p w14:paraId="407590E6" w14:textId="77777777" w:rsidR="00A3190F" w:rsidRPr="007628AC" w:rsidRDefault="00A3190F" w:rsidP="00CB02FC">
            <w:pPr>
              <w:spacing w:line="360" w:lineRule="auto"/>
              <w:ind w:left="604"/>
              <w:jc w:val="both"/>
              <w:rPr>
                <w:b/>
                <w:bCs/>
                <w:highlight w:val="green"/>
                <w:u w:val="single"/>
              </w:rPr>
            </w:pPr>
            <w:r w:rsidRPr="007628AC">
              <w:rPr>
                <w:b/>
                <w:bCs/>
                <w:highlight w:val="green"/>
                <w:u w:val="single"/>
              </w:rPr>
              <w:t>The Actor attempts to save the Visual without entering all the visual Title.</w:t>
            </w:r>
          </w:p>
          <w:p w14:paraId="7944A476" w14:textId="77777777" w:rsidR="00A3190F" w:rsidRPr="007628AC" w:rsidRDefault="00A3190F" w:rsidP="00CB02FC">
            <w:pPr>
              <w:spacing w:line="360" w:lineRule="auto"/>
              <w:ind w:left="604"/>
              <w:jc w:val="both"/>
              <w:rPr>
                <w:highlight w:val="green"/>
              </w:rPr>
            </w:pPr>
            <w:r w:rsidRPr="007628AC">
              <w:rPr>
                <w:highlight w:val="green"/>
              </w:rPr>
              <w:t>The System would respond with the message – “This field is required.”</w:t>
            </w:r>
          </w:p>
          <w:p w14:paraId="59664C0F" w14:textId="77777777" w:rsidR="00A3190F" w:rsidRPr="007628AC" w:rsidRDefault="00A3190F" w:rsidP="00CB02FC">
            <w:pPr>
              <w:spacing w:line="360" w:lineRule="auto"/>
              <w:ind w:left="604"/>
              <w:jc w:val="both"/>
              <w:rPr>
                <w:highlight w:val="green"/>
              </w:rPr>
            </w:pPr>
          </w:p>
          <w:p w14:paraId="4480CBC4" w14:textId="77777777" w:rsidR="00A3190F" w:rsidRPr="007628AC" w:rsidRDefault="00A3190F" w:rsidP="00CB02FC">
            <w:pPr>
              <w:spacing w:line="360" w:lineRule="auto"/>
              <w:ind w:left="604"/>
              <w:jc w:val="both"/>
              <w:rPr>
                <w:b/>
                <w:bCs/>
                <w:highlight w:val="green"/>
                <w:u w:val="single"/>
              </w:rPr>
            </w:pPr>
            <w:r w:rsidRPr="007628AC">
              <w:rPr>
                <w:b/>
                <w:bCs/>
                <w:highlight w:val="green"/>
                <w:u w:val="single"/>
              </w:rPr>
              <w:t>The Actor attempts to save the Visual without Selecting all the Data set.</w:t>
            </w:r>
          </w:p>
          <w:p w14:paraId="1C1602C2" w14:textId="77777777" w:rsidR="00A3190F" w:rsidRPr="007628AC" w:rsidRDefault="00A3190F" w:rsidP="00CB02FC">
            <w:pPr>
              <w:spacing w:line="360" w:lineRule="auto"/>
              <w:ind w:left="604"/>
              <w:jc w:val="both"/>
              <w:rPr>
                <w:highlight w:val="green"/>
              </w:rPr>
            </w:pPr>
            <w:r w:rsidRPr="007628AC">
              <w:rPr>
                <w:highlight w:val="green"/>
              </w:rPr>
              <w:t>The System would respond with the message – “This field is required.”</w:t>
            </w:r>
          </w:p>
          <w:p w14:paraId="13749D2D" w14:textId="77777777" w:rsidR="00A3190F" w:rsidRPr="007628AC" w:rsidRDefault="00A3190F" w:rsidP="00CB02FC">
            <w:pPr>
              <w:spacing w:line="360" w:lineRule="auto"/>
              <w:ind w:left="604"/>
              <w:jc w:val="both"/>
              <w:rPr>
                <w:highlight w:val="green"/>
              </w:rPr>
            </w:pPr>
          </w:p>
          <w:p w14:paraId="7BBE92DF" w14:textId="77777777" w:rsidR="00A3190F" w:rsidRPr="007628AC" w:rsidRDefault="00A3190F" w:rsidP="00CB02FC">
            <w:pPr>
              <w:spacing w:line="360" w:lineRule="auto"/>
              <w:ind w:left="604"/>
              <w:jc w:val="both"/>
              <w:rPr>
                <w:b/>
                <w:bCs/>
                <w:highlight w:val="green"/>
                <w:u w:val="single"/>
              </w:rPr>
            </w:pPr>
            <w:r w:rsidRPr="007628AC">
              <w:rPr>
                <w:b/>
                <w:bCs/>
                <w:highlight w:val="green"/>
                <w:u w:val="single"/>
              </w:rPr>
              <w:t>The actor attempts to save the visual details with the same name which already exists in the same project.</w:t>
            </w:r>
          </w:p>
          <w:p w14:paraId="591578CF" w14:textId="77777777" w:rsidR="00A3190F" w:rsidRPr="007628AC" w:rsidRDefault="00A3190F" w:rsidP="00CB02FC">
            <w:pPr>
              <w:spacing w:line="360" w:lineRule="auto"/>
              <w:ind w:left="604"/>
              <w:jc w:val="both"/>
              <w:rPr>
                <w:highlight w:val="green"/>
              </w:rPr>
            </w:pPr>
            <w:r w:rsidRPr="007628AC">
              <w:rPr>
                <w:highlight w:val="green"/>
              </w:rPr>
              <w:t>The system would respond with the message, “Visual &lt;Visual Name&gt; already exists in this project. Please select another name”.</w:t>
            </w:r>
          </w:p>
          <w:p w14:paraId="27C88A85" w14:textId="77777777" w:rsidR="00A3190F" w:rsidRPr="007628AC" w:rsidRDefault="00A3190F" w:rsidP="00CB02FC">
            <w:pPr>
              <w:spacing w:line="360" w:lineRule="auto"/>
              <w:ind w:left="604"/>
              <w:jc w:val="both"/>
              <w:rPr>
                <w:highlight w:val="green"/>
              </w:rPr>
            </w:pPr>
          </w:p>
          <w:p w14:paraId="5376EAAE" w14:textId="77777777" w:rsidR="00A3190F" w:rsidRPr="007628AC" w:rsidRDefault="00A3190F" w:rsidP="00CB02FC">
            <w:pPr>
              <w:spacing w:line="360" w:lineRule="auto"/>
              <w:ind w:left="604"/>
              <w:jc w:val="both"/>
              <w:rPr>
                <w:b/>
                <w:bCs/>
                <w:highlight w:val="green"/>
                <w:u w:val="single"/>
              </w:rPr>
            </w:pPr>
            <w:r w:rsidRPr="007628AC">
              <w:rPr>
                <w:b/>
                <w:bCs/>
                <w:highlight w:val="green"/>
                <w:u w:val="single"/>
              </w:rPr>
              <w:t>The actor attempts to save the Visual without selecting all required fields.</w:t>
            </w:r>
          </w:p>
          <w:p w14:paraId="1415F14D" w14:textId="77777777" w:rsidR="00A3190F" w:rsidRPr="007628AC" w:rsidRDefault="00A3190F" w:rsidP="00CB02FC">
            <w:pPr>
              <w:spacing w:line="360" w:lineRule="auto"/>
              <w:ind w:left="604"/>
              <w:jc w:val="both"/>
              <w:rPr>
                <w:highlight w:val="green"/>
              </w:rPr>
            </w:pPr>
            <w:r w:rsidRPr="007628AC">
              <w:rPr>
                <w:highlight w:val="green"/>
              </w:rPr>
              <w:t>The system would respond with a message,” Please fill all required fields”.</w:t>
            </w:r>
          </w:p>
          <w:p w14:paraId="28D6D384" w14:textId="77777777" w:rsidR="00A3190F" w:rsidRPr="007628AC" w:rsidRDefault="00A3190F" w:rsidP="00CB02FC">
            <w:pPr>
              <w:spacing w:line="360" w:lineRule="auto"/>
              <w:ind w:left="604"/>
              <w:jc w:val="both"/>
              <w:rPr>
                <w:highlight w:val="green"/>
              </w:rPr>
            </w:pPr>
          </w:p>
          <w:p w14:paraId="547D3FCD" w14:textId="77777777" w:rsidR="00A3190F" w:rsidRPr="007628AC" w:rsidRDefault="00A3190F" w:rsidP="00CB02FC">
            <w:pPr>
              <w:suppressAutoHyphens/>
              <w:spacing w:line="360" w:lineRule="auto"/>
              <w:ind w:left="604"/>
              <w:jc w:val="both"/>
              <w:rPr>
                <w:b/>
                <w:bCs/>
                <w:highlight w:val="green"/>
                <w:u w:val="single"/>
              </w:rPr>
            </w:pPr>
            <w:r w:rsidRPr="007628AC">
              <w:rPr>
                <w:b/>
                <w:bCs/>
                <w:highlight w:val="green"/>
                <w:u w:val="single"/>
              </w:rPr>
              <w:t>Visual Name and visual title should accept 99 characters.</w:t>
            </w:r>
          </w:p>
          <w:p w14:paraId="640574EF" w14:textId="77777777" w:rsidR="00A3190F" w:rsidRPr="007628AC" w:rsidRDefault="00A3190F" w:rsidP="00CB02FC">
            <w:pPr>
              <w:spacing w:line="360" w:lineRule="auto"/>
              <w:ind w:left="604"/>
              <w:jc w:val="both"/>
              <w:rPr>
                <w:highlight w:val="green"/>
              </w:rPr>
            </w:pPr>
            <w:r w:rsidRPr="007628AC">
              <w:rPr>
                <w:highlight w:val="green"/>
              </w:rPr>
              <w:t>The system would respond with a message,” Maximum 99 characters are allowed in the name and title”.</w:t>
            </w:r>
          </w:p>
          <w:p w14:paraId="4063F062" w14:textId="77777777" w:rsidR="00A3190F" w:rsidRPr="007628AC" w:rsidRDefault="00A3190F" w:rsidP="00CB02FC">
            <w:pPr>
              <w:spacing w:line="360" w:lineRule="auto"/>
              <w:ind w:left="604"/>
              <w:jc w:val="both"/>
              <w:rPr>
                <w:highlight w:val="green"/>
              </w:rPr>
            </w:pPr>
          </w:p>
          <w:p w14:paraId="5509A73B" w14:textId="77777777" w:rsidR="00A3190F" w:rsidRPr="007628AC" w:rsidRDefault="00A3190F" w:rsidP="00CB02FC">
            <w:pPr>
              <w:pStyle w:val="TableText"/>
              <w:ind w:left="720"/>
              <w:jc w:val="both"/>
              <w:rPr>
                <w:b/>
                <w:bCs/>
                <w:strike/>
                <w:highlight w:val="green"/>
                <w:u w:val="single"/>
              </w:rPr>
            </w:pPr>
            <w:r w:rsidRPr="007628AC">
              <w:rPr>
                <w:b/>
                <w:bCs/>
                <w:strike/>
                <w:highlight w:val="green"/>
                <w:u w:val="single"/>
              </w:rPr>
              <w:t>Same dimension should not get added more than a once.</w:t>
            </w:r>
          </w:p>
          <w:p w14:paraId="6E617525" w14:textId="77777777" w:rsidR="00A3190F" w:rsidRPr="007628AC" w:rsidRDefault="00A3190F" w:rsidP="00CB02FC">
            <w:pPr>
              <w:pStyle w:val="TableText"/>
              <w:ind w:left="720"/>
              <w:jc w:val="both"/>
              <w:rPr>
                <w:strike/>
                <w:highlight w:val="green"/>
              </w:rPr>
            </w:pPr>
            <w:r w:rsidRPr="007628AC">
              <w:rPr>
                <w:strike/>
                <w:highlight w:val="green"/>
              </w:rPr>
              <w:t xml:space="preserve">The system should respond with a message that </w:t>
            </w:r>
            <w:proofErr w:type="gramStart"/>
            <w:r w:rsidRPr="007628AC">
              <w:rPr>
                <w:strike/>
                <w:highlight w:val="green"/>
              </w:rPr>
              <w:t>“ Dimension</w:t>
            </w:r>
            <w:proofErr w:type="gramEnd"/>
            <w:r w:rsidRPr="007628AC">
              <w:rPr>
                <w:strike/>
                <w:highlight w:val="green"/>
              </w:rPr>
              <w:t xml:space="preserve"> is already added”</w:t>
            </w:r>
          </w:p>
          <w:p w14:paraId="2BD8102B" w14:textId="77777777" w:rsidR="00A3190F" w:rsidRPr="007628AC" w:rsidRDefault="00A3190F" w:rsidP="00CB02FC">
            <w:pPr>
              <w:pStyle w:val="TableText"/>
              <w:ind w:left="720"/>
              <w:jc w:val="both"/>
              <w:rPr>
                <w:b/>
                <w:bCs/>
                <w:highlight w:val="green"/>
                <w:u w:val="single"/>
              </w:rPr>
            </w:pPr>
          </w:p>
          <w:p w14:paraId="1AF101B0" w14:textId="77777777" w:rsidR="00A3190F" w:rsidRPr="007628AC" w:rsidRDefault="00A3190F" w:rsidP="00CB02FC">
            <w:pPr>
              <w:pStyle w:val="TableText"/>
              <w:ind w:left="720"/>
              <w:jc w:val="both"/>
              <w:rPr>
                <w:b/>
                <w:bCs/>
                <w:highlight w:val="green"/>
                <w:u w:val="single"/>
              </w:rPr>
            </w:pPr>
            <w:r w:rsidRPr="007628AC">
              <w:rPr>
                <w:b/>
                <w:bCs/>
                <w:highlight w:val="green"/>
                <w:u w:val="single"/>
              </w:rPr>
              <w:t>Title should accept the Unicode characters in visual title</w:t>
            </w:r>
          </w:p>
          <w:p w14:paraId="2ADA7C07" w14:textId="77777777" w:rsidR="00A3190F" w:rsidRPr="007628AC" w:rsidRDefault="00A3190F" w:rsidP="00CB02FC">
            <w:pPr>
              <w:pStyle w:val="TableText"/>
              <w:ind w:left="720"/>
              <w:jc w:val="both"/>
              <w:rPr>
                <w:highlight w:val="green"/>
              </w:rPr>
            </w:pPr>
            <w:r w:rsidRPr="007628AC">
              <w:rPr>
                <w:highlight w:val="green"/>
              </w:rPr>
              <w:t xml:space="preserve">System should allow actor to enter up to 100 characters consisting of any combination of Unicode characters in the </w:t>
            </w:r>
            <w:r w:rsidRPr="007628AC">
              <w:rPr>
                <w:highlight w:val="green"/>
                <w:u w:val="single"/>
              </w:rPr>
              <w:t>Text</w:t>
            </w:r>
            <w:r w:rsidRPr="007628AC">
              <w:rPr>
                <w:highlight w:val="green"/>
              </w:rPr>
              <w:t xml:space="preserve"> field</w:t>
            </w:r>
          </w:p>
          <w:p w14:paraId="1AD4F023" w14:textId="77777777" w:rsidR="00A3190F" w:rsidRPr="007628AC" w:rsidRDefault="00A3190F" w:rsidP="00CB02FC">
            <w:pPr>
              <w:pStyle w:val="TableText"/>
              <w:ind w:left="720"/>
              <w:jc w:val="both"/>
              <w:rPr>
                <w:b/>
                <w:bCs/>
                <w:highlight w:val="green"/>
                <w:u w:val="single"/>
              </w:rPr>
            </w:pPr>
          </w:p>
          <w:p w14:paraId="760D2F26" w14:textId="77777777" w:rsidR="00A3190F" w:rsidRPr="007628AC" w:rsidRDefault="00A3190F" w:rsidP="00CB02FC">
            <w:pPr>
              <w:pStyle w:val="TableText"/>
              <w:ind w:left="720"/>
              <w:jc w:val="both"/>
              <w:rPr>
                <w:b/>
                <w:bCs/>
                <w:highlight w:val="green"/>
                <w:u w:val="single"/>
              </w:rPr>
            </w:pPr>
            <w:r w:rsidRPr="007628AC">
              <w:rPr>
                <w:b/>
                <w:bCs/>
                <w:highlight w:val="green"/>
                <w:u w:val="single"/>
              </w:rPr>
              <w:t>Font size should be in integer and in between 4 to 64</w:t>
            </w:r>
          </w:p>
          <w:p w14:paraId="72D6CD19" w14:textId="77777777" w:rsidR="00A3190F" w:rsidRPr="007628AC" w:rsidRDefault="00A3190F" w:rsidP="00CB02FC">
            <w:pPr>
              <w:pStyle w:val="TableText"/>
              <w:ind w:left="720"/>
              <w:rPr>
                <w:highlight w:val="green"/>
              </w:rPr>
            </w:pPr>
            <w:r w:rsidRPr="007628AC">
              <w:rPr>
                <w:highlight w:val="green"/>
              </w:rPr>
              <w:t xml:space="preserve">Actor should be able to change the </w:t>
            </w:r>
            <w:r w:rsidRPr="007628AC">
              <w:rPr>
                <w:highlight w:val="green"/>
                <w:u w:val="single"/>
              </w:rPr>
              <w:t>Font Size</w:t>
            </w:r>
            <w:r w:rsidRPr="007628AC">
              <w:rPr>
                <w:highlight w:val="green"/>
              </w:rPr>
              <w:t xml:space="preserve"> to any integer value between 4 and 64.</w:t>
            </w:r>
          </w:p>
          <w:p w14:paraId="35872182" w14:textId="77777777" w:rsidR="00A3190F" w:rsidRPr="007628AC" w:rsidRDefault="00A3190F" w:rsidP="00CB02FC">
            <w:pPr>
              <w:pStyle w:val="TableText"/>
              <w:ind w:left="720"/>
              <w:rPr>
                <w:b/>
                <w:bCs/>
                <w:highlight w:val="green"/>
                <w:u w:val="single"/>
              </w:rPr>
            </w:pPr>
          </w:p>
          <w:p w14:paraId="1C1D4195" w14:textId="77777777" w:rsidR="00A3190F" w:rsidRPr="007628AC" w:rsidRDefault="00A3190F" w:rsidP="00CB02FC">
            <w:pPr>
              <w:pStyle w:val="TableText"/>
              <w:ind w:left="720"/>
              <w:rPr>
                <w:b/>
                <w:bCs/>
                <w:highlight w:val="green"/>
                <w:u w:val="single"/>
              </w:rPr>
            </w:pPr>
            <w:r w:rsidRPr="007628AC">
              <w:rPr>
                <w:b/>
                <w:bCs/>
                <w:highlight w:val="green"/>
                <w:u w:val="single"/>
              </w:rPr>
              <w:t>Font size should be visible as set by the actor</w:t>
            </w:r>
          </w:p>
          <w:p w14:paraId="2969C44D" w14:textId="77777777" w:rsidR="00A3190F" w:rsidRPr="007628AC" w:rsidRDefault="00A3190F" w:rsidP="00F454DB">
            <w:pPr>
              <w:pStyle w:val="TableText"/>
              <w:numPr>
                <w:ilvl w:val="0"/>
                <w:numId w:val="248"/>
              </w:numPr>
              <w:rPr>
                <w:highlight w:val="green"/>
              </w:rPr>
            </w:pPr>
            <w:r w:rsidRPr="007628AC">
              <w:rPr>
                <w:highlight w:val="green"/>
              </w:rPr>
              <w:t>System should display the font size of the title as per value provided by the actor.</w:t>
            </w:r>
          </w:p>
          <w:p w14:paraId="599C8946" w14:textId="77777777" w:rsidR="00A3190F" w:rsidRPr="007628AC" w:rsidRDefault="00A3190F" w:rsidP="00F454DB">
            <w:pPr>
              <w:pStyle w:val="TableText"/>
              <w:numPr>
                <w:ilvl w:val="0"/>
                <w:numId w:val="248"/>
              </w:numPr>
              <w:rPr>
                <w:highlight w:val="green"/>
              </w:rPr>
            </w:pPr>
            <w:r w:rsidRPr="007628AC">
              <w:rPr>
                <w:highlight w:val="green"/>
              </w:rPr>
              <w:t>System should display the title background colour as per value provided or colour selected by the actor.</w:t>
            </w:r>
          </w:p>
          <w:p w14:paraId="654B3152" w14:textId="77777777" w:rsidR="00A3190F" w:rsidRPr="007628AC" w:rsidRDefault="00A3190F" w:rsidP="00F454DB">
            <w:pPr>
              <w:pStyle w:val="TableText"/>
              <w:numPr>
                <w:ilvl w:val="0"/>
                <w:numId w:val="248"/>
              </w:numPr>
              <w:rPr>
                <w:highlight w:val="green"/>
              </w:rPr>
            </w:pPr>
            <w:r w:rsidRPr="007628AC">
              <w:rPr>
                <w:highlight w:val="green"/>
              </w:rPr>
              <w:lastRenderedPageBreak/>
              <w:t xml:space="preserve">System should display the </w:t>
            </w:r>
            <w:r w:rsidRPr="007628AC">
              <w:rPr>
                <w:highlight w:val="green"/>
                <w:u w:val="single"/>
              </w:rPr>
              <w:t>Background Colour</w:t>
            </w:r>
            <w:r w:rsidRPr="007628AC">
              <w:rPr>
                <w:highlight w:val="green"/>
              </w:rPr>
              <w:t xml:space="preserve"> as #666666 by default (when bar chart is selected for the first time in the </w:t>
            </w:r>
            <w:r w:rsidRPr="007628AC">
              <w:rPr>
                <w:highlight w:val="green"/>
                <w:u w:val="single"/>
              </w:rPr>
              <w:t>Visual Properties</w:t>
            </w:r>
            <w:r w:rsidRPr="007628AC">
              <w:rPr>
                <w:highlight w:val="green"/>
              </w:rPr>
              <w:t xml:space="preserve"> Pane).</w:t>
            </w:r>
          </w:p>
          <w:p w14:paraId="10B01067" w14:textId="77777777" w:rsidR="00A3190F" w:rsidRPr="007628AC" w:rsidRDefault="00A3190F" w:rsidP="00F454DB">
            <w:pPr>
              <w:pStyle w:val="TableText"/>
              <w:numPr>
                <w:ilvl w:val="0"/>
                <w:numId w:val="248"/>
              </w:numPr>
              <w:rPr>
                <w:highlight w:val="green"/>
              </w:rPr>
            </w:pPr>
            <w:r w:rsidRPr="007628AC">
              <w:rPr>
                <w:highlight w:val="green"/>
              </w:rPr>
              <w:t xml:space="preserve">Actor should be able to change the </w:t>
            </w:r>
            <w:r w:rsidRPr="007628AC">
              <w:rPr>
                <w:highlight w:val="green"/>
                <w:u w:val="single"/>
              </w:rPr>
              <w:t>Background Colour</w:t>
            </w:r>
            <w:r w:rsidRPr="007628AC">
              <w:rPr>
                <w:highlight w:val="green"/>
              </w:rPr>
              <w:t xml:space="preserve"> either by providing a valid hexadecimal colour code or by selecting from a colour selected popup.</w:t>
            </w:r>
          </w:p>
          <w:p w14:paraId="4D71EB53" w14:textId="77777777" w:rsidR="00A3190F" w:rsidRPr="007628AC" w:rsidRDefault="00A3190F" w:rsidP="00F454DB">
            <w:pPr>
              <w:pStyle w:val="TableText"/>
              <w:numPr>
                <w:ilvl w:val="0"/>
                <w:numId w:val="248"/>
              </w:numPr>
              <w:jc w:val="both"/>
              <w:rPr>
                <w:highlight w:val="green"/>
              </w:rPr>
            </w:pPr>
            <w:r w:rsidRPr="007628AC">
              <w:rPr>
                <w:highlight w:val="green"/>
              </w:rPr>
              <w:t>System should display the visual background colour as per value provided or colour selected by the actor</w:t>
            </w:r>
          </w:p>
          <w:p w14:paraId="265DB9ED" w14:textId="77777777" w:rsidR="00A3190F" w:rsidRPr="007628AC" w:rsidRDefault="00A3190F" w:rsidP="00F454DB">
            <w:pPr>
              <w:pStyle w:val="TableText"/>
              <w:numPr>
                <w:ilvl w:val="0"/>
                <w:numId w:val="248"/>
              </w:numPr>
              <w:jc w:val="both"/>
              <w:rPr>
                <w:highlight w:val="green"/>
              </w:rPr>
            </w:pPr>
            <w:r w:rsidRPr="007628AC">
              <w:rPr>
                <w:highlight w:val="green"/>
              </w:rPr>
              <w:t>Aggregation rules</w:t>
            </w:r>
          </w:p>
          <w:p w14:paraId="74B28CB7"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Axis:</w:t>
            </w:r>
            <w:r w:rsidRPr="007628AC">
              <w:rPr>
                <w:highlight w:val="green"/>
              </w:rPr>
              <w:t xml:space="preserve"> Only dimension allowed: Aggregation ellipsis should not be displayed</w:t>
            </w:r>
          </w:p>
          <w:p w14:paraId="00CD3D99"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Value:</w:t>
            </w:r>
            <w:r w:rsidRPr="007628AC">
              <w:rPr>
                <w:highlight w:val="green"/>
              </w:rPr>
              <w:t xml:space="preserve"> If dimension: then Count, Count Distinct, First, Last</w:t>
            </w:r>
          </w:p>
          <w:p w14:paraId="5CC0C676"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Value:</w:t>
            </w:r>
            <w:r w:rsidRPr="007628AC">
              <w:rPr>
                <w:highlight w:val="green"/>
              </w:rPr>
              <w:t xml:space="preserve"> If measure: then Sum, Count, Count (Distinct), Mean, Mean (Population), Median, Minimum, Maximum, Range, Midrange, Standard Deviation, Standard Deviation (Population), Variance, Variance (Population), and Percentile</w:t>
            </w:r>
          </w:p>
          <w:p w14:paraId="6A8A7954"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Legend:</w:t>
            </w:r>
            <w:r w:rsidRPr="007628AC">
              <w:rPr>
                <w:highlight w:val="green"/>
              </w:rPr>
              <w:t xml:space="preserve"> Only dimension allowed: Aggregation ellipsis should not be displayed</w:t>
            </w:r>
          </w:p>
          <w:p w14:paraId="5D5D765D"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Tooltip:</w:t>
            </w:r>
            <w:r w:rsidRPr="007628AC">
              <w:rPr>
                <w:highlight w:val="green"/>
              </w:rPr>
              <w:t xml:space="preserve"> If dimension: then Count, Count Distinct, First, Last</w:t>
            </w:r>
          </w:p>
          <w:p w14:paraId="6592A85F"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Tooltip:</w:t>
            </w:r>
            <w:r w:rsidRPr="007628AC">
              <w:rPr>
                <w:highlight w:val="green"/>
              </w:rPr>
              <w:t xml:space="preserve"> If measure: then Sum, Count, Count (Distinct), Mean, Mean (Population), Median, Minimum, Maximum, Range, Midrange, Standard Deviation, Standard Deviation (Population), Variance, Variance (Population), and Percentile</w:t>
            </w:r>
          </w:p>
          <w:p w14:paraId="46523581"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Colour formatting:</w:t>
            </w:r>
            <w:r w:rsidRPr="007628AC">
              <w:rPr>
                <w:highlight w:val="green"/>
              </w:rPr>
              <w:t xml:space="preserve"> If dimension: then Count, Count Distinct, </w:t>
            </w:r>
            <w:r w:rsidRPr="007628AC">
              <w:rPr>
                <w:strike/>
                <w:highlight w:val="green"/>
              </w:rPr>
              <w:t>First, Last</w:t>
            </w:r>
          </w:p>
          <w:p w14:paraId="5ADB6C67" w14:textId="77777777" w:rsidR="00A3190F" w:rsidRPr="007628AC" w:rsidRDefault="00A3190F" w:rsidP="00F454DB">
            <w:pPr>
              <w:pStyle w:val="TableText"/>
              <w:numPr>
                <w:ilvl w:val="1"/>
                <w:numId w:val="248"/>
              </w:numPr>
              <w:jc w:val="both"/>
              <w:rPr>
                <w:highlight w:val="green"/>
              </w:rPr>
            </w:pPr>
            <w:r w:rsidRPr="007628AC">
              <w:rPr>
                <w:b/>
                <w:bCs/>
                <w:highlight w:val="green"/>
                <w:u w:val="single"/>
              </w:rPr>
              <w:t>Colour formatting:</w:t>
            </w:r>
            <w:r w:rsidRPr="007628AC">
              <w:rPr>
                <w:highlight w:val="green"/>
              </w:rPr>
              <w:t xml:space="preserve"> If dimension: then Sum, Count, Count (Distinct), Mean, Mean (Population), Median, Minimum, Maximum, Range, Midrange, Standard Deviation, Standard Deviation (Population), Variance, Variance (Population), and Percentile</w:t>
            </w:r>
          </w:p>
          <w:p w14:paraId="2EDAA3C1" w14:textId="77777777" w:rsidR="00A3190F" w:rsidRPr="007628AC" w:rsidRDefault="00A3190F" w:rsidP="00F454DB">
            <w:pPr>
              <w:pStyle w:val="TableText"/>
              <w:numPr>
                <w:ilvl w:val="1"/>
                <w:numId w:val="248"/>
              </w:numPr>
              <w:jc w:val="both"/>
              <w:rPr>
                <w:highlight w:val="green"/>
              </w:rPr>
            </w:pPr>
          </w:p>
        </w:tc>
      </w:tr>
      <w:tr w:rsidR="00A3190F" w:rsidRPr="007628AC" w14:paraId="20558895"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7BF94131" w14:textId="77777777" w:rsidR="00A3190F" w:rsidRPr="007628AC" w:rsidRDefault="00A3190F" w:rsidP="00CB02FC">
            <w:pPr>
              <w:pStyle w:val="TableText"/>
              <w:jc w:val="both"/>
              <w:rPr>
                <w:b/>
                <w:bCs/>
                <w:highlight w:val="green"/>
              </w:rPr>
            </w:pPr>
            <w:r w:rsidRPr="007628AC">
              <w:rPr>
                <w:b/>
                <w:bCs/>
                <w:highlight w:val="green"/>
              </w:rPr>
              <w:lastRenderedPageBreak/>
              <w:t>Business Rules</w:t>
            </w:r>
          </w:p>
          <w:p w14:paraId="2446E86B" w14:textId="77777777" w:rsidR="00A3190F" w:rsidRPr="007628AC" w:rsidRDefault="00A3190F" w:rsidP="00F454DB">
            <w:pPr>
              <w:pStyle w:val="TableText"/>
              <w:numPr>
                <w:ilvl w:val="0"/>
                <w:numId w:val="258"/>
              </w:numPr>
              <w:jc w:val="both"/>
              <w:rPr>
                <w:highlight w:val="green"/>
              </w:rPr>
            </w:pPr>
            <w:r w:rsidRPr="007628AC">
              <w:rPr>
                <w:highlight w:val="green"/>
              </w:rPr>
              <w:t xml:space="preserve">System should allow actor to add any number of fields to </w:t>
            </w:r>
            <w:r w:rsidRPr="007628AC">
              <w:rPr>
                <w:highlight w:val="green"/>
                <w:u w:val="single"/>
              </w:rPr>
              <w:t>Axis</w:t>
            </w:r>
            <w:r w:rsidRPr="007628AC">
              <w:rPr>
                <w:highlight w:val="green"/>
              </w:rPr>
              <w:t xml:space="preserve"> section. Any value below the first value should become drill down.</w:t>
            </w:r>
          </w:p>
          <w:p w14:paraId="4F4F0ED6" w14:textId="77777777" w:rsidR="00A3190F" w:rsidRPr="007628AC" w:rsidRDefault="00A3190F" w:rsidP="00CB02FC">
            <w:pPr>
              <w:pStyle w:val="TableText"/>
              <w:ind w:left="720"/>
              <w:jc w:val="both"/>
              <w:rPr>
                <w:highlight w:val="green"/>
              </w:rPr>
            </w:pPr>
          </w:p>
          <w:p w14:paraId="26F909E6" w14:textId="77777777" w:rsidR="00A3190F" w:rsidRPr="007628AC" w:rsidRDefault="00A3190F" w:rsidP="00F454DB">
            <w:pPr>
              <w:pStyle w:val="TableText"/>
              <w:numPr>
                <w:ilvl w:val="0"/>
                <w:numId w:val="258"/>
              </w:numPr>
              <w:jc w:val="both"/>
              <w:rPr>
                <w:highlight w:val="green"/>
              </w:rPr>
            </w:pPr>
            <w:r w:rsidRPr="007628AC">
              <w:rPr>
                <w:highlight w:val="green"/>
              </w:rPr>
              <w:t>System should allow actor to add a field to Legend section if Value section has one or no fields added.</w:t>
            </w:r>
          </w:p>
          <w:p w14:paraId="3AFD9472" w14:textId="77777777" w:rsidR="00A3190F" w:rsidRPr="007628AC" w:rsidRDefault="00A3190F" w:rsidP="00F454DB">
            <w:pPr>
              <w:pStyle w:val="TableText"/>
              <w:numPr>
                <w:ilvl w:val="0"/>
                <w:numId w:val="258"/>
              </w:numPr>
              <w:jc w:val="both"/>
              <w:rPr>
                <w:highlight w:val="green"/>
              </w:rPr>
            </w:pPr>
            <w:r w:rsidRPr="007628AC">
              <w:rPr>
                <w:highlight w:val="green"/>
              </w:rPr>
              <w:t xml:space="preserve">System should not allow actor to add a field to </w:t>
            </w:r>
            <w:r w:rsidRPr="007628AC">
              <w:rPr>
                <w:highlight w:val="green"/>
                <w:u w:val="single"/>
              </w:rPr>
              <w:t>Legend</w:t>
            </w:r>
            <w:r w:rsidRPr="007628AC">
              <w:rPr>
                <w:highlight w:val="green"/>
              </w:rPr>
              <w:t xml:space="preserve"> section if a field is already present in this section or if the Value section has two or more fields added.</w:t>
            </w:r>
          </w:p>
          <w:p w14:paraId="2D34B5BA" w14:textId="77777777" w:rsidR="00A3190F" w:rsidRPr="007628AC" w:rsidRDefault="00A3190F" w:rsidP="00CB02FC">
            <w:pPr>
              <w:pStyle w:val="TableText"/>
              <w:ind w:left="720"/>
              <w:jc w:val="both"/>
              <w:rPr>
                <w:highlight w:val="green"/>
              </w:rPr>
            </w:pPr>
          </w:p>
          <w:p w14:paraId="5A2C7204" w14:textId="77777777" w:rsidR="00A3190F" w:rsidRPr="007628AC" w:rsidRDefault="00A3190F" w:rsidP="00F454DB">
            <w:pPr>
              <w:pStyle w:val="TableText"/>
              <w:numPr>
                <w:ilvl w:val="0"/>
                <w:numId w:val="258"/>
              </w:numPr>
              <w:jc w:val="both"/>
              <w:rPr>
                <w:highlight w:val="green"/>
              </w:rPr>
            </w:pPr>
            <w:r w:rsidRPr="007628AC">
              <w:rPr>
                <w:highlight w:val="green"/>
              </w:rPr>
              <w:t xml:space="preserve">System should allow actor to add a field to </w:t>
            </w:r>
            <w:r w:rsidRPr="007628AC">
              <w:rPr>
                <w:highlight w:val="green"/>
                <w:u w:val="single"/>
              </w:rPr>
              <w:t>Value</w:t>
            </w:r>
            <w:r w:rsidRPr="007628AC">
              <w:rPr>
                <w:highlight w:val="green"/>
              </w:rPr>
              <w:t xml:space="preserve"> section if no field is already present in this section.</w:t>
            </w:r>
          </w:p>
          <w:p w14:paraId="761EEE4C" w14:textId="77777777" w:rsidR="00A3190F" w:rsidRPr="007628AC" w:rsidRDefault="00A3190F" w:rsidP="00F454DB">
            <w:pPr>
              <w:pStyle w:val="TableText"/>
              <w:numPr>
                <w:ilvl w:val="0"/>
                <w:numId w:val="258"/>
              </w:numPr>
              <w:jc w:val="both"/>
              <w:rPr>
                <w:highlight w:val="green"/>
              </w:rPr>
            </w:pPr>
            <w:r w:rsidRPr="007628AC">
              <w:rPr>
                <w:highlight w:val="green"/>
              </w:rPr>
              <w:lastRenderedPageBreak/>
              <w:t xml:space="preserve">System should allow actor to add a field to </w:t>
            </w:r>
            <w:r w:rsidRPr="007628AC">
              <w:rPr>
                <w:highlight w:val="green"/>
                <w:u w:val="single"/>
              </w:rPr>
              <w:t>Value</w:t>
            </w:r>
            <w:r w:rsidRPr="007628AC">
              <w:rPr>
                <w:highlight w:val="green"/>
              </w:rPr>
              <w:t xml:space="preserve"> section if no field is present in the </w:t>
            </w:r>
            <w:r w:rsidRPr="007628AC">
              <w:rPr>
                <w:highlight w:val="green"/>
                <w:u w:val="single"/>
              </w:rPr>
              <w:t>Legend</w:t>
            </w:r>
            <w:r w:rsidRPr="007628AC">
              <w:rPr>
                <w:highlight w:val="green"/>
              </w:rPr>
              <w:t xml:space="preserve"> section.</w:t>
            </w:r>
          </w:p>
          <w:p w14:paraId="1BA8DA90" w14:textId="77777777" w:rsidR="00A3190F" w:rsidRPr="007628AC" w:rsidRDefault="00A3190F" w:rsidP="00F454DB">
            <w:pPr>
              <w:pStyle w:val="TableText"/>
              <w:numPr>
                <w:ilvl w:val="0"/>
                <w:numId w:val="258"/>
              </w:numPr>
              <w:jc w:val="both"/>
              <w:rPr>
                <w:highlight w:val="green"/>
              </w:rPr>
            </w:pPr>
            <w:r w:rsidRPr="007628AC">
              <w:rPr>
                <w:highlight w:val="green"/>
              </w:rPr>
              <w:t xml:space="preserve">System should not allow actor to add a field to </w:t>
            </w:r>
            <w:r w:rsidRPr="007628AC">
              <w:rPr>
                <w:highlight w:val="green"/>
                <w:u w:val="single"/>
              </w:rPr>
              <w:t>Value</w:t>
            </w:r>
            <w:r w:rsidRPr="007628AC">
              <w:rPr>
                <w:highlight w:val="green"/>
              </w:rPr>
              <w:t xml:space="preserve"> section if a field is already present in this section and a field is also present in the </w:t>
            </w:r>
            <w:r w:rsidRPr="007628AC">
              <w:rPr>
                <w:highlight w:val="green"/>
                <w:u w:val="single"/>
              </w:rPr>
              <w:t>Legend</w:t>
            </w:r>
            <w:r w:rsidRPr="007628AC">
              <w:rPr>
                <w:highlight w:val="green"/>
              </w:rPr>
              <w:t xml:space="preserve"> section.</w:t>
            </w:r>
          </w:p>
          <w:p w14:paraId="37D59104" w14:textId="77777777" w:rsidR="00A3190F" w:rsidRPr="007628AC" w:rsidRDefault="00A3190F" w:rsidP="00CB02FC">
            <w:pPr>
              <w:pStyle w:val="TableText"/>
              <w:jc w:val="both"/>
              <w:rPr>
                <w:highlight w:val="green"/>
              </w:rPr>
            </w:pPr>
          </w:p>
          <w:p w14:paraId="172923F7" w14:textId="77777777" w:rsidR="00A3190F" w:rsidRPr="007628AC" w:rsidRDefault="00A3190F" w:rsidP="00F454DB">
            <w:pPr>
              <w:pStyle w:val="TableText"/>
              <w:numPr>
                <w:ilvl w:val="0"/>
                <w:numId w:val="258"/>
              </w:numPr>
              <w:jc w:val="both"/>
              <w:rPr>
                <w:highlight w:val="green"/>
              </w:rPr>
            </w:pPr>
            <w:r w:rsidRPr="007628AC">
              <w:rPr>
                <w:highlight w:val="green"/>
              </w:rPr>
              <w:t xml:space="preserve">System should allow actor to add any number of fields to </w:t>
            </w:r>
            <w:r w:rsidRPr="007628AC">
              <w:rPr>
                <w:highlight w:val="green"/>
                <w:u w:val="single"/>
              </w:rPr>
              <w:t>Axis</w:t>
            </w:r>
            <w:r w:rsidRPr="007628AC">
              <w:rPr>
                <w:highlight w:val="green"/>
              </w:rPr>
              <w:t xml:space="preserve"> section.</w:t>
            </w:r>
          </w:p>
        </w:tc>
      </w:tr>
      <w:tr w:rsidR="00A3190F" w:rsidRPr="007628AC" w14:paraId="108F1203"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0C658B68" w14:textId="77777777" w:rsidR="00A3190F" w:rsidRPr="007628AC" w:rsidRDefault="00A3190F" w:rsidP="00CB02FC">
            <w:pPr>
              <w:pStyle w:val="TableText"/>
              <w:jc w:val="both"/>
              <w:rPr>
                <w:b/>
                <w:bCs/>
                <w:highlight w:val="green"/>
              </w:rPr>
            </w:pPr>
            <w:r w:rsidRPr="007628AC">
              <w:rPr>
                <w:b/>
                <w:bCs/>
                <w:highlight w:val="green"/>
              </w:rPr>
              <w:lastRenderedPageBreak/>
              <w:t>Relationships</w:t>
            </w:r>
          </w:p>
          <w:p w14:paraId="2EA1CF00" w14:textId="77777777" w:rsidR="00A3190F" w:rsidRPr="007628AC" w:rsidRDefault="00A3190F" w:rsidP="00CB02FC">
            <w:pPr>
              <w:pStyle w:val="TableText"/>
              <w:jc w:val="both"/>
              <w:rPr>
                <w:highlight w:val="green"/>
              </w:rPr>
            </w:pPr>
            <w:r w:rsidRPr="007628AC">
              <w:rPr>
                <w:highlight w:val="green"/>
              </w:rPr>
              <w:t>None</w:t>
            </w:r>
          </w:p>
        </w:tc>
      </w:tr>
      <w:tr w:rsidR="00A3190F" w:rsidRPr="007628AC" w14:paraId="77C711CA"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5BB2BCDA" w14:textId="77777777" w:rsidR="00A3190F" w:rsidRPr="007628AC" w:rsidRDefault="00A3190F" w:rsidP="00CB02FC">
            <w:pPr>
              <w:pStyle w:val="TableText"/>
              <w:jc w:val="both"/>
              <w:rPr>
                <w:b/>
                <w:bCs/>
                <w:highlight w:val="green"/>
              </w:rPr>
            </w:pPr>
            <w:r w:rsidRPr="007628AC">
              <w:rPr>
                <w:b/>
                <w:bCs/>
                <w:highlight w:val="green"/>
              </w:rPr>
              <w:t>Special Requirements</w:t>
            </w:r>
          </w:p>
          <w:p w14:paraId="7303E723" w14:textId="77777777" w:rsidR="00A3190F" w:rsidRPr="007628AC" w:rsidRDefault="00A3190F" w:rsidP="00CB02FC">
            <w:pPr>
              <w:pStyle w:val="TableText"/>
              <w:jc w:val="both"/>
              <w:rPr>
                <w:highlight w:val="green"/>
              </w:rPr>
            </w:pPr>
            <w:r w:rsidRPr="007628AC">
              <w:rPr>
                <w:highlight w:val="green"/>
              </w:rPr>
              <w:t xml:space="preserve">None </w:t>
            </w:r>
          </w:p>
        </w:tc>
      </w:tr>
      <w:tr w:rsidR="00A3190F" w:rsidRPr="006F2DDC" w14:paraId="1ECE0DAA" w14:textId="77777777" w:rsidTr="00CB02FC">
        <w:tc>
          <w:tcPr>
            <w:tcW w:w="8856" w:type="dxa"/>
            <w:tcBorders>
              <w:top w:val="single" w:sz="6" w:space="0" w:color="000000"/>
              <w:left w:val="single" w:sz="6" w:space="0" w:color="000000"/>
              <w:bottom w:val="single" w:sz="6" w:space="0" w:color="000000"/>
              <w:right w:val="single" w:sz="6" w:space="0" w:color="000000"/>
            </w:tcBorders>
            <w:hideMark/>
          </w:tcPr>
          <w:p w14:paraId="2B0257C3" w14:textId="77777777" w:rsidR="00A3190F" w:rsidRPr="007628AC" w:rsidRDefault="00A3190F" w:rsidP="00CB02FC">
            <w:pPr>
              <w:pStyle w:val="TableText"/>
              <w:jc w:val="both"/>
              <w:rPr>
                <w:b/>
                <w:bCs/>
                <w:highlight w:val="green"/>
              </w:rPr>
            </w:pPr>
            <w:r w:rsidRPr="007628AC">
              <w:rPr>
                <w:b/>
                <w:bCs/>
                <w:highlight w:val="green"/>
              </w:rPr>
              <w:t>Assumptions</w:t>
            </w:r>
          </w:p>
          <w:p w14:paraId="13EDA48A" w14:textId="77777777" w:rsidR="00A3190F" w:rsidRPr="006F2DDC" w:rsidRDefault="00A3190F" w:rsidP="00CB02FC">
            <w:pPr>
              <w:pStyle w:val="TableText"/>
              <w:jc w:val="both"/>
            </w:pPr>
            <w:r w:rsidRPr="007628AC">
              <w:rPr>
                <w:highlight w:val="green"/>
              </w:rPr>
              <w:t>None</w:t>
            </w:r>
            <w:r w:rsidRPr="006F2DDC">
              <w:t xml:space="preserve"> </w:t>
            </w:r>
          </w:p>
        </w:tc>
      </w:tr>
    </w:tbl>
    <w:p w14:paraId="61EEE9D4" w14:textId="77777777" w:rsidR="00A3190F" w:rsidRPr="006F2DDC" w:rsidRDefault="00A3190F" w:rsidP="00A3190F"/>
    <w:p w14:paraId="258D5743" w14:textId="77777777" w:rsidR="00A3190F" w:rsidRPr="006F2DDC" w:rsidRDefault="00A3190F" w:rsidP="00A3190F">
      <w:pPr>
        <w:pStyle w:val="BodyText"/>
      </w:pPr>
    </w:p>
    <w:p w14:paraId="3A5978BC" w14:textId="77777777" w:rsidR="00A3190F" w:rsidRPr="006F2DDC" w:rsidRDefault="00A3190F" w:rsidP="00A3190F">
      <w:r w:rsidRPr="006F2DDC">
        <w:br w:type="page"/>
      </w:r>
    </w:p>
    <w:p w14:paraId="28956BDA" w14:textId="71AD2706" w:rsidR="00044EC1" w:rsidRPr="007628AC" w:rsidRDefault="00044EC1" w:rsidP="00044EC1">
      <w:pPr>
        <w:pStyle w:val="Heading3"/>
        <w:ind w:left="0"/>
        <w:jc w:val="both"/>
        <w:rPr>
          <w:highlight w:val="green"/>
        </w:rPr>
      </w:pPr>
      <w:r w:rsidRPr="007628AC">
        <w:rPr>
          <w:highlight w:val="green"/>
        </w:rPr>
        <w:lastRenderedPageBreak/>
        <w:t>UC 3.2.</w:t>
      </w:r>
      <w:r w:rsidR="00A3190F">
        <w:rPr>
          <w:highlight w:val="green"/>
        </w:rPr>
        <w:t xml:space="preserve">34 </w:t>
      </w:r>
      <w:r w:rsidRPr="007628AC">
        <w:rPr>
          <w:highlight w:val="green"/>
        </w:rPr>
        <w:t xml:space="preserve">Design Visual: </w:t>
      </w:r>
      <w:r>
        <w:rPr>
          <w:highlight w:val="green"/>
        </w:rPr>
        <w:t>Stacked</w:t>
      </w:r>
      <w:r w:rsidRPr="007628AC">
        <w:rPr>
          <w:highlight w:val="green"/>
        </w:rPr>
        <w:t xml:space="preserve"> </w:t>
      </w:r>
      <w:r w:rsidR="00C07C1E">
        <w:rPr>
          <w:highlight w:val="green"/>
        </w:rPr>
        <w:t>Column</w:t>
      </w:r>
      <w:r w:rsidRPr="007628AC">
        <w:rPr>
          <w:highlight w:val="green"/>
        </w:rPr>
        <w:t xml:space="preserve"> Chart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044EC1" w:rsidRPr="007628AC" w14:paraId="001AAA60"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0757555A" w14:textId="77777777" w:rsidR="00044EC1" w:rsidRPr="007628AC" w:rsidRDefault="00044EC1" w:rsidP="00044EC1">
            <w:pPr>
              <w:pStyle w:val="TableText"/>
              <w:jc w:val="both"/>
              <w:rPr>
                <w:b/>
                <w:bCs/>
                <w:highlight w:val="green"/>
              </w:rPr>
            </w:pPr>
            <w:r w:rsidRPr="007628AC">
              <w:rPr>
                <w:b/>
                <w:bCs/>
                <w:highlight w:val="green"/>
              </w:rPr>
              <w:t>Actor(s)</w:t>
            </w:r>
          </w:p>
          <w:p w14:paraId="3C72184A" w14:textId="77777777" w:rsidR="00044EC1" w:rsidRPr="007628AC" w:rsidRDefault="00044EC1" w:rsidP="00044EC1">
            <w:pPr>
              <w:pStyle w:val="TableText"/>
              <w:jc w:val="both"/>
              <w:rPr>
                <w:highlight w:val="green"/>
              </w:rPr>
            </w:pPr>
            <w:r w:rsidRPr="007628AC">
              <w:rPr>
                <w:highlight w:val="green"/>
              </w:rPr>
              <w:t>Designer</w:t>
            </w:r>
          </w:p>
        </w:tc>
      </w:tr>
      <w:tr w:rsidR="00044EC1" w:rsidRPr="007628AC" w14:paraId="2F8D020B"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1A06D009" w14:textId="77777777" w:rsidR="00044EC1" w:rsidRPr="007628AC" w:rsidRDefault="00044EC1" w:rsidP="00044EC1">
            <w:pPr>
              <w:pStyle w:val="TableText"/>
              <w:jc w:val="both"/>
              <w:rPr>
                <w:b/>
                <w:bCs/>
                <w:highlight w:val="green"/>
              </w:rPr>
            </w:pPr>
            <w:r w:rsidRPr="007628AC">
              <w:rPr>
                <w:b/>
                <w:bCs/>
                <w:highlight w:val="green"/>
              </w:rPr>
              <w:t>Description</w:t>
            </w:r>
          </w:p>
          <w:p w14:paraId="1267B4BA" w14:textId="03971E1E" w:rsidR="00044EC1" w:rsidRPr="007628AC" w:rsidRDefault="00044EC1" w:rsidP="00044EC1">
            <w:pPr>
              <w:pStyle w:val="TableText"/>
              <w:jc w:val="both"/>
              <w:rPr>
                <w:highlight w:val="green"/>
              </w:rPr>
            </w:pPr>
            <w:r w:rsidRPr="007628AC">
              <w:rPr>
                <w:highlight w:val="green"/>
              </w:rPr>
              <w:t xml:space="preserve">This use case allows the actor to design a </w:t>
            </w:r>
            <w:r>
              <w:rPr>
                <w:highlight w:val="green"/>
              </w:rPr>
              <w:t>stacked</w:t>
            </w:r>
            <w:r w:rsidRPr="007628AC">
              <w:rPr>
                <w:highlight w:val="green"/>
              </w:rPr>
              <w:t xml:space="preserve"> bar chart visual.</w:t>
            </w:r>
          </w:p>
        </w:tc>
      </w:tr>
      <w:tr w:rsidR="00044EC1" w:rsidRPr="007628AC" w14:paraId="5994E35E"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4F942E0D" w14:textId="77777777" w:rsidR="00044EC1" w:rsidRPr="007628AC" w:rsidRDefault="00044EC1" w:rsidP="00044EC1">
            <w:pPr>
              <w:pStyle w:val="TableText"/>
              <w:jc w:val="both"/>
              <w:rPr>
                <w:b/>
                <w:bCs/>
                <w:highlight w:val="green"/>
              </w:rPr>
            </w:pPr>
            <w:r w:rsidRPr="007628AC">
              <w:rPr>
                <w:b/>
                <w:bCs/>
                <w:highlight w:val="green"/>
              </w:rPr>
              <w:t>Pre-Conditions</w:t>
            </w:r>
          </w:p>
          <w:p w14:paraId="02B794C6" w14:textId="77777777" w:rsidR="00044EC1" w:rsidRPr="007628AC" w:rsidRDefault="00044EC1" w:rsidP="00F454DB">
            <w:pPr>
              <w:pStyle w:val="TableText"/>
              <w:numPr>
                <w:ilvl w:val="0"/>
                <w:numId w:val="286"/>
              </w:numPr>
              <w:rPr>
                <w:highlight w:val="green"/>
              </w:rPr>
            </w:pPr>
            <w:r w:rsidRPr="007628AC">
              <w:rPr>
                <w:highlight w:val="green"/>
              </w:rPr>
              <w:t>The actor has created a new visual or edited an existing visual.</w:t>
            </w:r>
          </w:p>
          <w:p w14:paraId="57D3208F" w14:textId="77777777" w:rsidR="00044EC1" w:rsidRPr="007628AC" w:rsidRDefault="00044EC1" w:rsidP="00F454DB">
            <w:pPr>
              <w:pStyle w:val="TableText"/>
              <w:numPr>
                <w:ilvl w:val="0"/>
                <w:numId w:val="286"/>
              </w:numPr>
              <w:rPr>
                <w:highlight w:val="green"/>
              </w:rPr>
            </w:pPr>
            <w:r w:rsidRPr="007628AC">
              <w:rPr>
                <w:highlight w:val="green"/>
              </w:rPr>
              <w:t>The data set should be prepared by the data designer and available for creation of the visual</w:t>
            </w:r>
          </w:p>
        </w:tc>
      </w:tr>
      <w:tr w:rsidR="00044EC1" w:rsidRPr="007628AC" w14:paraId="6A841303"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3FE380B0" w14:textId="77777777" w:rsidR="00044EC1" w:rsidRPr="007628AC" w:rsidRDefault="00044EC1" w:rsidP="00044EC1">
            <w:pPr>
              <w:pStyle w:val="TableText"/>
              <w:jc w:val="both"/>
              <w:rPr>
                <w:b/>
                <w:bCs/>
                <w:highlight w:val="green"/>
              </w:rPr>
            </w:pPr>
            <w:r w:rsidRPr="007628AC">
              <w:rPr>
                <w:b/>
                <w:bCs/>
                <w:highlight w:val="green"/>
              </w:rPr>
              <w:t>Triggers</w:t>
            </w:r>
          </w:p>
          <w:p w14:paraId="15CCBD3A" w14:textId="6081FE6B" w:rsidR="00044EC1" w:rsidRPr="007628AC" w:rsidRDefault="00044EC1" w:rsidP="00F454DB">
            <w:pPr>
              <w:pStyle w:val="TableText"/>
              <w:numPr>
                <w:ilvl w:val="0"/>
                <w:numId w:val="282"/>
              </w:numPr>
              <w:rPr>
                <w:highlight w:val="green"/>
              </w:rPr>
            </w:pPr>
            <w:r w:rsidRPr="007628AC">
              <w:rPr>
                <w:highlight w:val="green"/>
              </w:rPr>
              <w:t xml:space="preserve">Actor selects </w:t>
            </w:r>
            <w:r>
              <w:rPr>
                <w:i/>
                <w:highlight w:val="green"/>
              </w:rPr>
              <w:t>Stacked</w:t>
            </w:r>
            <w:r w:rsidRPr="007628AC">
              <w:rPr>
                <w:highlight w:val="green"/>
              </w:rPr>
              <w:t xml:space="preserve"> </w:t>
            </w:r>
            <w:r w:rsidR="00C07C1E">
              <w:rPr>
                <w:i/>
                <w:highlight w:val="green"/>
              </w:rPr>
              <w:t>column</w:t>
            </w:r>
            <w:r w:rsidRPr="007628AC">
              <w:rPr>
                <w:i/>
                <w:highlight w:val="green"/>
              </w:rPr>
              <w:t xml:space="preserve"> chart</w:t>
            </w:r>
            <w:r w:rsidRPr="007628AC">
              <w:rPr>
                <w:highlight w:val="green"/>
              </w:rPr>
              <w:t xml:space="preserve"> icon displayed under the </w:t>
            </w:r>
            <w:r w:rsidRPr="007628AC">
              <w:rPr>
                <w:highlight w:val="green"/>
                <w:u w:val="single"/>
              </w:rPr>
              <w:t>Visual Properties</w:t>
            </w:r>
            <w:r w:rsidRPr="007628AC">
              <w:rPr>
                <w:highlight w:val="green"/>
              </w:rPr>
              <w:t xml:space="preserve"> pane.</w:t>
            </w:r>
          </w:p>
        </w:tc>
      </w:tr>
      <w:tr w:rsidR="00044EC1" w:rsidRPr="007628AC" w14:paraId="3163EB6D"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67DA5C17" w14:textId="77777777" w:rsidR="00044EC1" w:rsidRPr="007628AC" w:rsidRDefault="00044EC1" w:rsidP="00044EC1">
            <w:pPr>
              <w:pStyle w:val="TableText"/>
              <w:jc w:val="both"/>
              <w:rPr>
                <w:b/>
                <w:highlight w:val="green"/>
              </w:rPr>
            </w:pPr>
            <w:r w:rsidRPr="007628AC">
              <w:rPr>
                <w:b/>
                <w:highlight w:val="green"/>
              </w:rPr>
              <w:t>Normal Flow</w:t>
            </w:r>
          </w:p>
          <w:p w14:paraId="3F0BBDD1" w14:textId="77777777" w:rsidR="00044EC1" w:rsidRPr="007628AC" w:rsidRDefault="00044EC1" w:rsidP="00F454DB">
            <w:pPr>
              <w:pStyle w:val="TableText"/>
              <w:numPr>
                <w:ilvl w:val="0"/>
                <w:numId w:val="287"/>
              </w:numPr>
              <w:rPr>
                <w:highlight w:val="green"/>
              </w:rPr>
            </w:pPr>
            <w:r w:rsidRPr="007628AC">
              <w:rPr>
                <w:highlight w:val="green"/>
              </w:rPr>
              <w:t xml:space="preserve">After right click on the Visualization link available in left hand menu, the actor should be able to see the option for </w:t>
            </w:r>
            <w:r w:rsidRPr="007628AC">
              <w:rPr>
                <w:highlight w:val="green"/>
                <w:u w:val="single"/>
              </w:rPr>
              <w:t>Create New Visualization</w:t>
            </w:r>
            <w:r w:rsidRPr="007628AC">
              <w:rPr>
                <w:highlight w:val="green"/>
              </w:rPr>
              <w:t xml:space="preserve"> or </w:t>
            </w:r>
            <w:r w:rsidRPr="007628AC">
              <w:rPr>
                <w:highlight w:val="green"/>
                <w:u w:val="single"/>
              </w:rPr>
              <w:t>Delete All Visualizations</w:t>
            </w:r>
            <w:r w:rsidRPr="007628AC">
              <w:rPr>
                <w:highlight w:val="green"/>
              </w:rPr>
              <w:t>.</w:t>
            </w:r>
          </w:p>
          <w:p w14:paraId="407DBE23" w14:textId="31FD035A" w:rsidR="00044EC1" w:rsidRPr="007628AC" w:rsidRDefault="00044EC1" w:rsidP="00F454DB">
            <w:pPr>
              <w:pStyle w:val="TableText"/>
              <w:numPr>
                <w:ilvl w:val="0"/>
                <w:numId w:val="287"/>
              </w:numPr>
              <w:rPr>
                <w:highlight w:val="green"/>
              </w:rPr>
            </w:pPr>
            <w:r w:rsidRPr="007628AC">
              <w:rPr>
                <w:highlight w:val="green"/>
              </w:rPr>
              <w:t>After clicking on the Delete All Visualization, user should be able to delete all the visualizations under the respective projects.</w:t>
            </w:r>
          </w:p>
          <w:p w14:paraId="32F41BEF" w14:textId="77777777" w:rsidR="00044EC1" w:rsidRPr="007628AC" w:rsidRDefault="00044EC1" w:rsidP="00F454DB">
            <w:pPr>
              <w:pStyle w:val="TableText"/>
              <w:numPr>
                <w:ilvl w:val="0"/>
                <w:numId w:val="287"/>
              </w:numPr>
              <w:rPr>
                <w:highlight w:val="green"/>
              </w:rPr>
            </w:pPr>
            <w:r w:rsidRPr="007628AC">
              <w:rPr>
                <w:highlight w:val="green"/>
              </w:rPr>
              <w:t xml:space="preserve">After clicking on the Create New Visualization, System should display a pop up with the heading </w:t>
            </w:r>
            <w:r w:rsidRPr="007628AC">
              <w:rPr>
                <w:highlight w:val="green"/>
                <w:u w:val="single"/>
              </w:rPr>
              <w:t>Create Visual</w:t>
            </w:r>
            <w:r w:rsidRPr="007628AC">
              <w:rPr>
                <w:highlight w:val="green"/>
              </w:rPr>
              <w:t xml:space="preserve">, 3 form fields </w:t>
            </w:r>
            <w:r w:rsidRPr="007628AC">
              <w:rPr>
                <w:highlight w:val="green"/>
                <w:u w:val="single"/>
              </w:rPr>
              <w:t>Visual Name</w:t>
            </w:r>
            <w:r w:rsidRPr="007628AC">
              <w:rPr>
                <w:highlight w:val="green"/>
              </w:rPr>
              <w:t xml:space="preserve">, </w:t>
            </w:r>
            <w:r w:rsidRPr="007628AC">
              <w:rPr>
                <w:highlight w:val="green"/>
                <w:u w:val="single"/>
              </w:rPr>
              <w:t>Visual Title</w:t>
            </w:r>
            <w:r w:rsidRPr="007628AC">
              <w:rPr>
                <w:highlight w:val="green"/>
              </w:rPr>
              <w:t xml:space="preserve"> and drop down for </w:t>
            </w:r>
            <w:r w:rsidRPr="007628AC">
              <w:rPr>
                <w:highlight w:val="green"/>
                <w:u w:val="single"/>
              </w:rPr>
              <w:t>Dataset,</w:t>
            </w:r>
            <w:r w:rsidRPr="007628AC">
              <w:rPr>
                <w:highlight w:val="green"/>
              </w:rPr>
              <w:t xml:space="preserve"> and 2 buttons </w:t>
            </w:r>
            <w:r w:rsidRPr="007628AC">
              <w:rPr>
                <w:highlight w:val="green"/>
                <w:u w:val="single"/>
              </w:rPr>
              <w:t>Create</w:t>
            </w:r>
            <w:r w:rsidRPr="007628AC">
              <w:rPr>
                <w:highlight w:val="green"/>
              </w:rPr>
              <w:t xml:space="preserve"> and </w:t>
            </w:r>
            <w:r w:rsidRPr="007628AC">
              <w:rPr>
                <w:highlight w:val="green"/>
                <w:u w:val="single"/>
              </w:rPr>
              <w:t>Close</w:t>
            </w:r>
            <w:r w:rsidRPr="007628AC">
              <w:rPr>
                <w:highlight w:val="green"/>
              </w:rPr>
              <w:t>.</w:t>
            </w:r>
          </w:p>
          <w:p w14:paraId="59E063C8" w14:textId="77777777" w:rsidR="00044EC1" w:rsidRPr="007628AC" w:rsidRDefault="00044EC1" w:rsidP="00F454DB">
            <w:pPr>
              <w:pStyle w:val="TableText"/>
              <w:numPr>
                <w:ilvl w:val="0"/>
                <w:numId w:val="287"/>
              </w:numPr>
              <w:rPr>
                <w:highlight w:val="green"/>
              </w:rPr>
            </w:pPr>
            <w:r w:rsidRPr="007628AC">
              <w:rPr>
                <w:highlight w:val="green"/>
              </w:rPr>
              <w:t>After click on the Close button, the pop up should get closed and the details should not get saved in the database.</w:t>
            </w:r>
          </w:p>
          <w:p w14:paraId="1060E632" w14:textId="77777777" w:rsidR="00044EC1" w:rsidRPr="007628AC" w:rsidRDefault="00044EC1" w:rsidP="00F454DB">
            <w:pPr>
              <w:pStyle w:val="TableText"/>
              <w:numPr>
                <w:ilvl w:val="0"/>
                <w:numId w:val="287"/>
              </w:numPr>
              <w:rPr>
                <w:highlight w:val="green"/>
              </w:rPr>
            </w:pPr>
            <w:r w:rsidRPr="007628AC">
              <w:rPr>
                <w:highlight w:val="green"/>
              </w:rPr>
              <w:t>After clicking on the Create button, the visual should be created and available under the Visualizations menu under a respective project and the details should get saved in the database.</w:t>
            </w:r>
          </w:p>
          <w:p w14:paraId="706BCD46" w14:textId="77777777" w:rsidR="00044EC1" w:rsidRPr="007628AC" w:rsidRDefault="00044EC1" w:rsidP="00F454DB">
            <w:pPr>
              <w:pStyle w:val="TableText"/>
              <w:numPr>
                <w:ilvl w:val="0"/>
                <w:numId w:val="287"/>
              </w:numPr>
              <w:rPr>
                <w:highlight w:val="green"/>
              </w:rPr>
            </w:pPr>
            <w:r w:rsidRPr="007628AC">
              <w:rPr>
                <w:highlight w:val="green"/>
              </w:rPr>
              <w:t>The actor should be able to see all the columns of the used dataset with categorization of Dimensions and Measures under the Dataset Field option. All the discrete values should be categorized as the dimensions and continuous values should be categorized as the measures.</w:t>
            </w:r>
          </w:p>
          <w:p w14:paraId="72AEF0B6" w14:textId="77777777" w:rsidR="00044EC1" w:rsidRPr="007628AC" w:rsidRDefault="00044EC1" w:rsidP="00F454DB">
            <w:pPr>
              <w:pStyle w:val="TableText"/>
              <w:numPr>
                <w:ilvl w:val="0"/>
                <w:numId w:val="287"/>
              </w:numPr>
              <w:rPr>
                <w:highlight w:val="green"/>
              </w:rPr>
            </w:pPr>
            <w:r w:rsidRPr="007628AC">
              <w:rPr>
                <w:highlight w:val="green"/>
              </w:rPr>
              <w:t>The actor should be able to change any dimension into measure or measure into the dimensions by dragging and dropping the respective column name to desired grid.</w:t>
            </w:r>
          </w:p>
          <w:p w14:paraId="3C5560BE" w14:textId="77777777" w:rsidR="00044EC1" w:rsidRPr="007628AC" w:rsidRDefault="00044EC1" w:rsidP="00F454DB">
            <w:pPr>
              <w:pStyle w:val="TableText"/>
              <w:numPr>
                <w:ilvl w:val="0"/>
                <w:numId w:val="287"/>
              </w:numPr>
              <w:rPr>
                <w:highlight w:val="green"/>
              </w:rPr>
            </w:pPr>
            <w:r w:rsidRPr="007628AC">
              <w:rPr>
                <w:highlight w:val="green"/>
              </w:rPr>
              <w:t xml:space="preserve">The actor should be able to format the visual using the properties options. These options should be: </w:t>
            </w:r>
            <w:r w:rsidRPr="007628AC">
              <w:rPr>
                <w:b/>
                <w:bCs/>
                <w:highlight w:val="green"/>
              </w:rPr>
              <w:t>Fields, Formatting, Analytics</w:t>
            </w:r>
          </w:p>
          <w:p w14:paraId="326D1EC8" w14:textId="77777777" w:rsidR="00044EC1" w:rsidRPr="007628AC" w:rsidRDefault="00044EC1" w:rsidP="00F454DB">
            <w:pPr>
              <w:pStyle w:val="TableText"/>
              <w:numPr>
                <w:ilvl w:val="0"/>
                <w:numId w:val="287"/>
              </w:numPr>
              <w:rPr>
                <w:highlight w:val="green"/>
              </w:rPr>
            </w:pPr>
            <w:r w:rsidRPr="007628AC">
              <w:rPr>
                <w:highlight w:val="green"/>
              </w:rPr>
              <w:t xml:space="preserve">The actor should be able to see the below mentioned options under the </w:t>
            </w:r>
            <w:r w:rsidRPr="007628AC">
              <w:rPr>
                <w:b/>
                <w:bCs/>
                <w:highlight w:val="green"/>
              </w:rPr>
              <w:t>Fields</w:t>
            </w:r>
            <w:r w:rsidRPr="007628AC">
              <w:rPr>
                <w:highlight w:val="green"/>
              </w:rPr>
              <w:t xml:space="preserve"> tab.</w:t>
            </w:r>
          </w:p>
          <w:p w14:paraId="1F42BC9E" w14:textId="77777777" w:rsidR="00044EC1" w:rsidRPr="007628AC" w:rsidRDefault="00044EC1" w:rsidP="00F454DB">
            <w:pPr>
              <w:pStyle w:val="TableText"/>
              <w:numPr>
                <w:ilvl w:val="1"/>
                <w:numId w:val="287"/>
              </w:numPr>
              <w:rPr>
                <w:highlight w:val="green"/>
              </w:rPr>
            </w:pPr>
            <w:r w:rsidRPr="007628AC">
              <w:rPr>
                <w:b/>
                <w:bCs/>
                <w:highlight w:val="green"/>
                <w:u w:val="single"/>
              </w:rPr>
              <w:t>Data</w:t>
            </w:r>
          </w:p>
          <w:p w14:paraId="5E4ACAB2" w14:textId="77777777" w:rsidR="00044EC1" w:rsidRPr="007628AC" w:rsidRDefault="00044EC1" w:rsidP="00044EC1">
            <w:pPr>
              <w:pStyle w:val="TableText"/>
              <w:ind w:left="360"/>
              <w:rPr>
                <w:highlight w:val="green"/>
              </w:rPr>
            </w:pPr>
            <w:r w:rsidRPr="007628AC">
              <w:rPr>
                <w:b/>
                <w:bCs/>
                <w:highlight w:val="green"/>
              </w:rPr>
              <w:t xml:space="preserve">a. </w:t>
            </w:r>
            <w:r w:rsidRPr="007628AC">
              <w:rPr>
                <w:highlight w:val="green"/>
              </w:rPr>
              <w:t xml:space="preserve">Under the </w:t>
            </w:r>
            <w:r w:rsidRPr="007628AC">
              <w:rPr>
                <w:highlight w:val="green"/>
                <w:u w:val="single"/>
              </w:rPr>
              <w:t>Data</w:t>
            </w:r>
            <w:r w:rsidRPr="007628AC">
              <w:rPr>
                <w:highlight w:val="green"/>
              </w:rPr>
              <w:t xml:space="preserve"> section, system should display 4 sections: </w:t>
            </w:r>
            <w:r w:rsidRPr="007628AC">
              <w:rPr>
                <w:highlight w:val="green"/>
                <w:u w:val="single"/>
              </w:rPr>
              <w:t>Axis</w:t>
            </w:r>
            <w:r w:rsidRPr="007628AC">
              <w:rPr>
                <w:highlight w:val="green"/>
              </w:rPr>
              <w:t xml:space="preserve">, </w:t>
            </w:r>
            <w:r w:rsidRPr="007628AC">
              <w:rPr>
                <w:highlight w:val="green"/>
                <w:u w:val="single"/>
              </w:rPr>
              <w:t>Legend</w:t>
            </w:r>
            <w:r w:rsidRPr="007628AC">
              <w:rPr>
                <w:highlight w:val="green"/>
              </w:rPr>
              <w:t xml:space="preserve">, </w:t>
            </w:r>
            <w:r w:rsidRPr="007628AC">
              <w:rPr>
                <w:highlight w:val="green"/>
                <w:u w:val="single"/>
              </w:rPr>
              <w:t>Values</w:t>
            </w:r>
            <w:r w:rsidRPr="007628AC">
              <w:rPr>
                <w:highlight w:val="green"/>
              </w:rPr>
              <w:t xml:space="preserve"> and </w:t>
            </w:r>
            <w:r w:rsidRPr="007628AC">
              <w:rPr>
                <w:highlight w:val="green"/>
                <w:u w:val="single"/>
              </w:rPr>
              <w:t>Tooltip</w:t>
            </w:r>
            <w:r w:rsidRPr="007628AC">
              <w:rPr>
                <w:highlight w:val="green"/>
              </w:rPr>
              <w:t>.</w:t>
            </w:r>
          </w:p>
          <w:p w14:paraId="764EEB92" w14:textId="77777777" w:rsidR="00044EC1" w:rsidRPr="007628AC" w:rsidRDefault="00044EC1" w:rsidP="00044EC1">
            <w:pPr>
              <w:pStyle w:val="TableText"/>
              <w:ind w:left="360"/>
              <w:rPr>
                <w:highlight w:val="green"/>
              </w:rPr>
            </w:pPr>
            <w:r w:rsidRPr="007628AC">
              <w:rPr>
                <w:b/>
                <w:bCs/>
                <w:highlight w:val="green"/>
              </w:rPr>
              <w:lastRenderedPageBreak/>
              <w:t xml:space="preserve">b. </w:t>
            </w:r>
            <w:r w:rsidRPr="007628AC">
              <w:rPr>
                <w:highlight w:val="green"/>
              </w:rPr>
              <w:t xml:space="preserve">In the </w:t>
            </w:r>
            <w:r w:rsidRPr="007628AC">
              <w:rPr>
                <w:highlight w:val="green"/>
                <w:u w:val="single"/>
              </w:rPr>
              <w:t>Axis</w:t>
            </w:r>
            <w:r w:rsidRPr="007628AC">
              <w:rPr>
                <w:highlight w:val="green"/>
              </w:rPr>
              <w:t xml:space="preserve"> section, actor should be able to drag and drop one or more field(s) from Dimension section under the </w:t>
            </w:r>
            <w:r w:rsidRPr="007628AC">
              <w:rPr>
                <w:highlight w:val="green"/>
                <w:u w:val="single"/>
              </w:rPr>
              <w:t>Dataset Fields</w:t>
            </w:r>
            <w:r w:rsidRPr="007628AC">
              <w:rPr>
                <w:highlight w:val="green"/>
              </w:rPr>
              <w:t xml:space="preserve"> pane.</w:t>
            </w:r>
          </w:p>
          <w:p w14:paraId="4CB0493B" w14:textId="77777777" w:rsidR="00044EC1" w:rsidRPr="007628AC" w:rsidRDefault="00044EC1" w:rsidP="00044EC1">
            <w:pPr>
              <w:pStyle w:val="TableText"/>
              <w:ind w:left="360"/>
              <w:rPr>
                <w:highlight w:val="green"/>
              </w:rPr>
            </w:pPr>
            <w:r w:rsidRPr="007628AC">
              <w:rPr>
                <w:b/>
                <w:bCs/>
                <w:highlight w:val="green"/>
              </w:rPr>
              <w:t xml:space="preserve">b. </w:t>
            </w:r>
            <w:r w:rsidRPr="007628AC">
              <w:rPr>
                <w:highlight w:val="green"/>
              </w:rPr>
              <w:t xml:space="preserve">In the </w:t>
            </w:r>
            <w:r w:rsidRPr="007628AC">
              <w:rPr>
                <w:highlight w:val="green"/>
                <w:u w:val="single"/>
              </w:rPr>
              <w:t>Legend</w:t>
            </w:r>
            <w:r w:rsidRPr="007628AC">
              <w:rPr>
                <w:highlight w:val="green"/>
              </w:rPr>
              <w:t xml:space="preserve"> section, actor should be able to drag and drop a field from Dimension section under the </w:t>
            </w:r>
            <w:r w:rsidRPr="007628AC">
              <w:rPr>
                <w:highlight w:val="green"/>
                <w:u w:val="single"/>
              </w:rPr>
              <w:t>Dataset Fields</w:t>
            </w:r>
            <w:r w:rsidRPr="007628AC">
              <w:rPr>
                <w:highlight w:val="green"/>
              </w:rPr>
              <w:t xml:space="preserve"> pane.</w:t>
            </w:r>
          </w:p>
          <w:p w14:paraId="21F64CC1" w14:textId="77777777" w:rsidR="00044EC1" w:rsidRPr="007628AC" w:rsidRDefault="00044EC1" w:rsidP="00044EC1">
            <w:pPr>
              <w:pStyle w:val="TableText"/>
              <w:ind w:left="360"/>
              <w:rPr>
                <w:highlight w:val="green"/>
              </w:rPr>
            </w:pPr>
            <w:r w:rsidRPr="007628AC">
              <w:rPr>
                <w:b/>
                <w:bCs/>
                <w:highlight w:val="green"/>
              </w:rPr>
              <w:t xml:space="preserve">c. </w:t>
            </w:r>
            <w:r w:rsidRPr="007628AC">
              <w:rPr>
                <w:highlight w:val="green"/>
              </w:rPr>
              <w:t xml:space="preserve">In the </w:t>
            </w:r>
            <w:r w:rsidRPr="007628AC">
              <w:rPr>
                <w:highlight w:val="green"/>
                <w:u w:val="single"/>
              </w:rPr>
              <w:t>Value</w:t>
            </w:r>
            <w:r w:rsidRPr="007628AC">
              <w:rPr>
                <w:highlight w:val="green"/>
              </w:rPr>
              <w:t xml:space="preserve"> section, actor should be able to drop one or more fields from measure(s) section under the </w:t>
            </w:r>
            <w:r w:rsidRPr="007628AC">
              <w:rPr>
                <w:highlight w:val="green"/>
                <w:u w:val="single"/>
              </w:rPr>
              <w:t>Dataset Fields</w:t>
            </w:r>
            <w:r w:rsidRPr="007628AC">
              <w:rPr>
                <w:highlight w:val="green"/>
              </w:rPr>
              <w:t xml:space="preserve"> pane.</w:t>
            </w:r>
          </w:p>
          <w:p w14:paraId="00EB464F" w14:textId="77777777" w:rsidR="00044EC1" w:rsidRPr="007628AC" w:rsidRDefault="00044EC1" w:rsidP="00044EC1">
            <w:pPr>
              <w:pStyle w:val="TableText"/>
              <w:ind w:left="360"/>
              <w:rPr>
                <w:highlight w:val="green"/>
              </w:rPr>
            </w:pPr>
            <w:r w:rsidRPr="007628AC">
              <w:rPr>
                <w:b/>
                <w:bCs/>
                <w:highlight w:val="green"/>
              </w:rPr>
              <w:t xml:space="preserve">c. </w:t>
            </w:r>
            <w:r w:rsidRPr="007628AC">
              <w:rPr>
                <w:highlight w:val="green"/>
              </w:rPr>
              <w:t xml:space="preserve">In the </w:t>
            </w:r>
            <w:r w:rsidRPr="007628AC">
              <w:rPr>
                <w:highlight w:val="green"/>
                <w:u w:val="single"/>
              </w:rPr>
              <w:t>Tooltip</w:t>
            </w:r>
            <w:r w:rsidRPr="007628AC">
              <w:rPr>
                <w:highlight w:val="green"/>
              </w:rPr>
              <w:t xml:space="preserve"> section, actor should be able to drop one or more fields from measure(s) section under the </w:t>
            </w:r>
            <w:r w:rsidRPr="007628AC">
              <w:rPr>
                <w:highlight w:val="green"/>
                <w:u w:val="single"/>
              </w:rPr>
              <w:t>Dataset Fields</w:t>
            </w:r>
            <w:r w:rsidRPr="007628AC">
              <w:rPr>
                <w:highlight w:val="green"/>
              </w:rPr>
              <w:t xml:space="preserve"> pane. </w:t>
            </w:r>
          </w:p>
          <w:p w14:paraId="5CF4EF08" w14:textId="77777777" w:rsidR="00044EC1" w:rsidRPr="007628AC" w:rsidRDefault="00044EC1" w:rsidP="00044EC1">
            <w:pPr>
              <w:pStyle w:val="TableText"/>
              <w:ind w:left="360"/>
              <w:rPr>
                <w:highlight w:val="green"/>
              </w:rPr>
            </w:pPr>
            <w:r w:rsidRPr="007628AC">
              <w:rPr>
                <w:b/>
                <w:bCs/>
                <w:highlight w:val="green"/>
              </w:rPr>
              <w:t>h.</w:t>
            </w:r>
            <w:r w:rsidRPr="007628AC">
              <w:rPr>
                <w:highlight w:val="green"/>
              </w:rPr>
              <w:t xml:space="preserve"> Against every field dropped in any section, system should display an option to remove the field.</w:t>
            </w:r>
          </w:p>
          <w:p w14:paraId="3B82F7CD" w14:textId="77777777" w:rsidR="00044EC1" w:rsidRPr="007628AC" w:rsidRDefault="00044EC1" w:rsidP="00044EC1">
            <w:pPr>
              <w:pStyle w:val="TableText"/>
              <w:ind w:left="360"/>
              <w:rPr>
                <w:highlight w:val="green"/>
              </w:rPr>
            </w:pPr>
            <w:r w:rsidRPr="007628AC">
              <w:rPr>
                <w:b/>
                <w:bCs/>
                <w:highlight w:val="green"/>
              </w:rPr>
              <w:t>d.</w:t>
            </w:r>
            <w:r w:rsidRPr="007628AC">
              <w:rPr>
                <w:highlight w:val="green"/>
              </w:rPr>
              <w:t xml:space="preserve"> At any time, the actor should be able to remove fields from any of the </w:t>
            </w:r>
            <w:r w:rsidRPr="007628AC">
              <w:rPr>
                <w:highlight w:val="green"/>
                <w:u w:val="single"/>
              </w:rPr>
              <w:t>Dataset Fields</w:t>
            </w:r>
            <w:r w:rsidRPr="007628AC">
              <w:rPr>
                <w:highlight w:val="green"/>
              </w:rPr>
              <w:t xml:space="preserve"> section.</w:t>
            </w:r>
          </w:p>
          <w:p w14:paraId="2A693603" w14:textId="77777777" w:rsidR="00044EC1" w:rsidRPr="007628AC" w:rsidRDefault="00044EC1" w:rsidP="00044EC1">
            <w:pPr>
              <w:pStyle w:val="TableText"/>
              <w:ind w:left="360"/>
              <w:rPr>
                <w:highlight w:val="green"/>
              </w:rPr>
            </w:pPr>
            <w:r w:rsidRPr="007628AC">
              <w:rPr>
                <w:b/>
                <w:bCs/>
                <w:highlight w:val="green"/>
              </w:rPr>
              <w:t>e.</w:t>
            </w:r>
            <w:r w:rsidRPr="007628AC">
              <w:rPr>
                <w:highlight w:val="green"/>
              </w:rPr>
              <w:t xml:space="preserve"> System should allow the actor to repeat the same field across multiple sections.</w:t>
            </w:r>
          </w:p>
          <w:p w14:paraId="2149CFF5" w14:textId="77777777" w:rsidR="00044EC1" w:rsidRPr="007628AC" w:rsidRDefault="00044EC1" w:rsidP="00044EC1">
            <w:pPr>
              <w:pStyle w:val="TableText"/>
              <w:ind w:left="360"/>
              <w:rPr>
                <w:highlight w:val="green"/>
              </w:rPr>
            </w:pPr>
            <w:r w:rsidRPr="007628AC">
              <w:rPr>
                <w:b/>
                <w:bCs/>
                <w:highlight w:val="green"/>
              </w:rPr>
              <w:t>f.</w:t>
            </w:r>
            <w:r w:rsidRPr="007628AC">
              <w:rPr>
                <w:highlight w:val="green"/>
              </w:rPr>
              <w:t xml:space="preserve"> System should not allow the actor to repeat the same field in the same section.</w:t>
            </w:r>
          </w:p>
          <w:p w14:paraId="27BBACB1" w14:textId="77777777" w:rsidR="00044EC1" w:rsidRPr="007628AC" w:rsidRDefault="00044EC1" w:rsidP="00044EC1">
            <w:pPr>
              <w:pStyle w:val="TableText"/>
              <w:ind w:left="360"/>
              <w:rPr>
                <w:highlight w:val="green"/>
              </w:rPr>
            </w:pPr>
            <w:r w:rsidRPr="007628AC">
              <w:rPr>
                <w:b/>
                <w:bCs/>
                <w:highlight w:val="green"/>
              </w:rPr>
              <w:t>g.</w:t>
            </w:r>
            <w:r w:rsidRPr="007628AC">
              <w:rPr>
                <w:highlight w:val="green"/>
              </w:rPr>
              <w:t xml:space="preserve"> System should display an ellipsis (3 dots) next to each field dropped in the </w:t>
            </w:r>
            <w:r w:rsidRPr="007628AC">
              <w:rPr>
                <w:highlight w:val="green"/>
                <w:u w:val="single"/>
              </w:rPr>
              <w:t>Value</w:t>
            </w:r>
            <w:r w:rsidRPr="007628AC">
              <w:rPr>
                <w:highlight w:val="green"/>
              </w:rPr>
              <w:t xml:space="preserve"> and </w:t>
            </w:r>
            <w:r w:rsidRPr="007628AC">
              <w:rPr>
                <w:highlight w:val="green"/>
                <w:u w:val="single"/>
              </w:rPr>
              <w:t>Tooltip</w:t>
            </w:r>
            <w:r w:rsidRPr="007628AC">
              <w:rPr>
                <w:highlight w:val="green"/>
              </w:rPr>
              <w:t xml:space="preserve"> sections.</w:t>
            </w:r>
          </w:p>
          <w:p w14:paraId="65DCCF1A" w14:textId="1A490A69" w:rsidR="00044EC1" w:rsidRPr="007628AC" w:rsidRDefault="00044EC1" w:rsidP="00044EC1">
            <w:pPr>
              <w:pStyle w:val="TableText"/>
              <w:ind w:left="360"/>
              <w:rPr>
                <w:highlight w:val="green"/>
              </w:rPr>
            </w:pPr>
            <w:proofErr w:type="spellStart"/>
            <w:r w:rsidRPr="007628AC">
              <w:rPr>
                <w:b/>
                <w:bCs/>
                <w:highlight w:val="green"/>
              </w:rPr>
              <w:t>i</w:t>
            </w:r>
            <w:proofErr w:type="spellEnd"/>
            <w:r w:rsidRPr="007628AC">
              <w:rPr>
                <w:b/>
                <w:bCs/>
                <w:highlight w:val="green"/>
              </w:rPr>
              <w:t>.</w:t>
            </w:r>
            <w:r w:rsidRPr="007628AC">
              <w:rPr>
                <w:highlight w:val="green"/>
              </w:rPr>
              <w:t xml:space="preserve"> If at least one field has been dropped in the </w:t>
            </w:r>
            <w:r w:rsidRPr="007628AC">
              <w:rPr>
                <w:highlight w:val="green"/>
                <w:u w:val="single"/>
              </w:rPr>
              <w:t>Value</w:t>
            </w:r>
            <w:r w:rsidRPr="007628AC">
              <w:rPr>
                <w:highlight w:val="green"/>
              </w:rPr>
              <w:t xml:space="preserve"> section, system should display a </w:t>
            </w:r>
            <w:r w:rsidR="00A21A3C">
              <w:rPr>
                <w:highlight w:val="green"/>
              </w:rPr>
              <w:t xml:space="preserve">column </w:t>
            </w:r>
            <w:r w:rsidRPr="007628AC">
              <w:rPr>
                <w:highlight w:val="green"/>
              </w:rPr>
              <w:t>chart in the right-hand side pane.</w:t>
            </w:r>
          </w:p>
          <w:p w14:paraId="6301F940" w14:textId="3B618DCA" w:rsidR="00044EC1" w:rsidRPr="007628AC" w:rsidRDefault="00044EC1" w:rsidP="00044EC1">
            <w:pPr>
              <w:pStyle w:val="TableText"/>
              <w:ind w:left="360"/>
              <w:rPr>
                <w:highlight w:val="green"/>
              </w:rPr>
            </w:pPr>
            <w:r w:rsidRPr="007628AC">
              <w:rPr>
                <w:b/>
                <w:bCs/>
                <w:highlight w:val="green"/>
              </w:rPr>
              <w:t>j.</w:t>
            </w:r>
            <w:r w:rsidRPr="007628AC">
              <w:rPr>
                <w:highlight w:val="green"/>
              </w:rPr>
              <w:t xml:space="preserve"> The </w:t>
            </w:r>
            <w:r>
              <w:rPr>
                <w:highlight w:val="green"/>
              </w:rPr>
              <w:t>Y</w:t>
            </w:r>
            <w:r w:rsidRPr="007628AC">
              <w:rPr>
                <w:highlight w:val="green"/>
              </w:rPr>
              <w:t xml:space="preserve">-axis of the </w:t>
            </w:r>
            <w:r w:rsidR="00A21A3C">
              <w:rPr>
                <w:highlight w:val="green"/>
              </w:rPr>
              <w:t>column</w:t>
            </w:r>
            <w:r w:rsidR="00A21A3C">
              <w:rPr>
                <w:highlight w:val="green"/>
              </w:rPr>
              <w:t xml:space="preserve"> </w:t>
            </w:r>
            <w:r w:rsidRPr="007628AC">
              <w:rPr>
                <w:highlight w:val="green"/>
              </w:rPr>
              <w:t xml:space="preserve">chart should be constituted from the distinct values of the field dropped in the </w:t>
            </w:r>
            <w:r w:rsidRPr="007628AC">
              <w:rPr>
                <w:highlight w:val="green"/>
                <w:u w:val="single"/>
              </w:rPr>
              <w:t>Axis</w:t>
            </w:r>
            <w:r w:rsidRPr="007628AC">
              <w:rPr>
                <w:highlight w:val="green"/>
              </w:rPr>
              <w:t xml:space="preserve"> section.</w:t>
            </w:r>
          </w:p>
          <w:p w14:paraId="5DC4002A" w14:textId="77777777" w:rsidR="00044EC1" w:rsidRPr="007628AC" w:rsidRDefault="00044EC1" w:rsidP="00044EC1">
            <w:pPr>
              <w:pStyle w:val="TableText"/>
              <w:ind w:left="360"/>
              <w:rPr>
                <w:highlight w:val="green"/>
              </w:rPr>
            </w:pPr>
            <w:r w:rsidRPr="007628AC">
              <w:rPr>
                <w:b/>
                <w:bCs/>
                <w:highlight w:val="green"/>
              </w:rPr>
              <w:t>k.</w:t>
            </w:r>
            <w:r w:rsidRPr="007628AC">
              <w:rPr>
                <w:highlight w:val="green"/>
              </w:rPr>
              <w:t xml:space="preserve"> By default, the </w:t>
            </w:r>
            <w:r>
              <w:rPr>
                <w:highlight w:val="green"/>
              </w:rPr>
              <w:t>Y</w:t>
            </w:r>
            <w:r w:rsidRPr="007628AC">
              <w:rPr>
                <w:highlight w:val="green"/>
              </w:rPr>
              <w:t xml:space="preserve">-axis should display the values </w:t>
            </w:r>
            <w:r>
              <w:rPr>
                <w:highlight w:val="green"/>
              </w:rPr>
              <w:t xml:space="preserve">from top to bottom </w:t>
            </w:r>
            <w:r w:rsidRPr="007628AC">
              <w:rPr>
                <w:highlight w:val="green"/>
              </w:rPr>
              <w:t xml:space="preserve">in ascending alphabetical order of the </w:t>
            </w:r>
            <w:r w:rsidRPr="007628AC">
              <w:rPr>
                <w:highlight w:val="green"/>
                <w:u w:val="single"/>
              </w:rPr>
              <w:t>Axis</w:t>
            </w:r>
            <w:r w:rsidRPr="007628AC">
              <w:rPr>
                <w:highlight w:val="green"/>
              </w:rPr>
              <w:t xml:space="preserve"> dimension. System should allow actor to change the order of </w:t>
            </w:r>
            <w:r w:rsidRPr="007628AC">
              <w:rPr>
                <w:highlight w:val="green"/>
                <w:u w:val="single"/>
              </w:rPr>
              <w:t>Axis</w:t>
            </w:r>
            <w:r w:rsidRPr="007628AC">
              <w:rPr>
                <w:highlight w:val="green"/>
              </w:rPr>
              <w:t xml:space="preserve"> values.</w:t>
            </w:r>
          </w:p>
          <w:p w14:paraId="43472506" w14:textId="77777777" w:rsidR="00044EC1" w:rsidRPr="007628AC" w:rsidRDefault="00044EC1" w:rsidP="00044EC1">
            <w:pPr>
              <w:pStyle w:val="TableText"/>
              <w:ind w:left="360"/>
              <w:rPr>
                <w:highlight w:val="green"/>
              </w:rPr>
            </w:pPr>
          </w:p>
          <w:p w14:paraId="1B6421E3" w14:textId="339B94CE" w:rsidR="00044EC1" w:rsidRDefault="00044EC1" w:rsidP="00044EC1">
            <w:pPr>
              <w:pStyle w:val="TableText"/>
              <w:ind w:left="360"/>
              <w:rPr>
                <w:highlight w:val="green"/>
              </w:rPr>
            </w:pPr>
            <w:r w:rsidRPr="007628AC">
              <w:rPr>
                <w:highlight w:val="green"/>
              </w:rPr>
              <w:t xml:space="preserve">In case the actor added multiple fields in </w:t>
            </w:r>
            <w:r w:rsidRPr="007628AC">
              <w:rPr>
                <w:highlight w:val="green"/>
                <w:u w:val="single"/>
              </w:rPr>
              <w:t>Value</w:t>
            </w:r>
            <w:r w:rsidRPr="007628AC">
              <w:rPr>
                <w:highlight w:val="green"/>
              </w:rPr>
              <w:t xml:space="preserve"> sections (with no field in </w:t>
            </w:r>
            <w:r w:rsidRPr="007628AC">
              <w:rPr>
                <w:highlight w:val="green"/>
                <w:u w:val="single"/>
              </w:rPr>
              <w:t>Legend</w:t>
            </w:r>
            <w:r w:rsidRPr="007628AC">
              <w:rPr>
                <w:highlight w:val="green"/>
              </w:rPr>
              <w:t xml:space="preserve"> section)</w:t>
            </w:r>
          </w:p>
          <w:p w14:paraId="3FC49E91" w14:textId="68DA9DF7" w:rsidR="00044EC1" w:rsidRPr="00741AC3" w:rsidRDefault="00741AC3" w:rsidP="00741AC3">
            <w:pPr>
              <w:pStyle w:val="TableText"/>
              <w:ind w:left="360"/>
              <w:rPr>
                <w:highlight w:val="green"/>
              </w:rPr>
            </w:pPr>
            <w:r w:rsidRPr="00741AC3">
              <w:rPr>
                <w:b/>
                <w:bCs/>
                <w:highlight w:val="green"/>
              </w:rPr>
              <w:t>l</w:t>
            </w:r>
            <w:r w:rsidR="00044EC1" w:rsidRPr="007628AC">
              <w:rPr>
                <w:b/>
                <w:bCs/>
                <w:highlight w:val="green"/>
              </w:rPr>
              <w:t>.</w:t>
            </w:r>
            <w:r w:rsidR="00044EC1" w:rsidRPr="007628AC">
              <w:rPr>
                <w:highlight w:val="green"/>
              </w:rPr>
              <w:t xml:space="preserve"> System should display a </w:t>
            </w:r>
            <w:r w:rsidR="00A21A3C">
              <w:rPr>
                <w:highlight w:val="green"/>
              </w:rPr>
              <w:t>column</w:t>
            </w:r>
            <w:r w:rsidR="00A21A3C">
              <w:rPr>
                <w:highlight w:val="green"/>
              </w:rPr>
              <w:t xml:space="preserve"> </w:t>
            </w:r>
            <w:r w:rsidR="00044EC1">
              <w:rPr>
                <w:highlight w:val="green"/>
              </w:rPr>
              <w:t xml:space="preserve">with multiple stacks (one </w:t>
            </w:r>
            <w:r w:rsidR="00044EC1" w:rsidRPr="007628AC">
              <w:rPr>
                <w:highlight w:val="green"/>
              </w:rPr>
              <w:t xml:space="preserve">for each dropped </w:t>
            </w:r>
            <w:r w:rsidR="00044EC1" w:rsidRPr="005F69C9">
              <w:rPr>
                <w:highlight w:val="green"/>
                <w:u w:val="single"/>
              </w:rPr>
              <w:t>Value</w:t>
            </w:r>
            <w:r w:rsidR="00044EC1" w:rsidRPr="007628AC">
              <w:rPr>
                <w:highlight w:val="green"/>
              </w:rPr>
              <w:t xml:space="preserve"> field</w:t>
            </w:r>
            <w:r w:rsidR="00044EC1">
              <w:rPr>
                <w:highlight w:val="green"/>
              </w:rPr>
              <w:t>)</w:t>
            </w:r>
            <w:r w:rsidR="00044EC1" w:rsidRPr="007628AC">
              <w:rPr>
                <w:highlight w:val="green"/>
              </w:rPr>
              <w:t xml:space="preserve"> </w:t>
            </w:r>
            <w:r w:rsidR="00044EC1">
              <w:rPr>
                <w:highlight w:val="green"/>
              </w:rPr>
              <w:t xml:space="preserve">for each </w:t>
            </w:r>
            <w:r w:rsidR="00044EC1" w:rsidRPr="007628AC">
              <w:rPr>
                <w:highlight w:val="green"/>
              </w:rPr>
              <w:t xml:space="preserve">distinct </w:t>
            </w:r>
            <w:r w:rsidR="00044EC1" w:rsidRPr="005F69C9">
              <w:rPr>
                <w:highlight w:val="green"/>
                <w:u w:val="single"/>
              </w:rPr>
              <w:t>Axis</w:t>
            </w:r>
            <w:r w:rsidR="00044EC1" w:rsidRPr="007628AC">
              <w:rPr>
                <w:highlight w:val="green"/>
              </w:rPr>
              <w:t xml:space="preserve"> value, e.g. if the </w:t>
            </w:r>
            <w:r w:rsidR="00044EC1" w:rsidRPr="005F69C9">
              <w:rPr>
                <w:highlight w:val="green"/>
                <w:u w:val="single"/>
              </w:rPr>
              <w:t>Axis</w:t>
            </w:r>
            <w:r w:rsidR="00044EC1" w:rsidRPr="007628AC">
              <w:rPr>
                <w:highlight w:val="green"/>
              </w:rPr>
              <w:t xml:space="preserve"> section field has 5 distinct values and 3 fields were dropped in the </w:t>
            </w:r>
            <w:r w:rsidR="00044EC1" w:rsidRPr="005F69C9">
              <w:rPr>
                <w:highlight w:val="green"/>
                <w:u w:val="single"/>
              </w:rPr>
              <w:t>Value</w:t>
            </w:r>
            <w:r w:rsidR="00044EC1" w:rsidRPr="007628AC">
              <w:rPr>
                <w:highlight w:val="green"/>
              </w:rPr>
              <w:t xml:space="preserve"> section, system should display 5</w:t>
            </w:r>
            <w:r w:rsidR="00044EC1">
              <w:rPr>
                <w:highlight w:val="green"/>
              </w:rPr>
              <w:t xml:space="preserve"> </w:t>
            </w:r>
            <w:r w:rsidR="00044EC1" w:rsidRPr="007628AC">
              <w:rPr>
                <w:highlight w:val="green"/>
              </w:rPr>
              <w:t xml:space="preserve">different </w:t>
            </w:r>
            <w:r w:rsidR="00A21A3C">
              <w:rPr>
                <w:highlight w:val="green"/>
              </w:rPr>
              <w:t>columns</w:t>
            </w:r>
            <w:r w:rsidR="00044EC1" w:rsidRPr="007628AC">
              <w:rPr>
                <w:highlight w:val="green"/>
              </w:rPr>
              <w:t xml:space="preserve"> </w:t>
            </w:r>
            <w:r w:rsidR="00044EC1">
              <w:rPr>
                <w:highlight w:val="green"/>
              </w:rPr>
              <w:t xml:space="preserve">(with 3 stacks on each </w:t>
            </w:r>
            <w:r w:rsidR="00A21A3C">
              <w:rPr>
                <w:highlight w:val="green"/>
              </w:rPr>
              <w:t>column</w:t>
            </w:r>
            <w:r w:rsidR="00044EC1">
              <w:rPr>
                <w:highlight w:val="green"/>
              </w:rPr>
              <w:t xml:space="preserve">) </w:t>
            </w:r>
            <w:r w:rsidR="00044EC1" w:rsidRPr="007628AC">
              <w:rPr>
                <w:highlight w:val="green"/>
              </w:rPr>
              <w:t>on the visual.</w:t>
            </w:r>
          </w:p>
          <w:p w14:paraId="78CB21F7" w14:textId="6BEAFF18" w:rsidR="00741AC3" w:rsidRDefault="00D050A7" w:rsidP="00741AC3">
            <w:pPr>
              <w:pStyle w:val="TableText"/>
              <w:ind w:left="360"/>
              <w:rPr>
                <w:highlight w:val="green"/>
              </w:rPr>
            </w:pPr>
            <w:r w:rsidRPr="00D050A7">
              <w:rPr>
                <w:b/>
                <w:bCs/>
                <w:highlight w:val="green"/>
              </w:rPr>
              <w:t>m</w:t>
            </w:r>
            <w:r w:rsidR="00044EC1" w:rsidRPr="00741AC3">
              <w:rPr>
                <w:highlight w:val="green"/>
              </w:rPr>
              <w:t xml:space="preserve">. The stack portion for each field dropped in the </w:t>
            </w:r>
            <w:r w:rsidR="00044EC1" w:rsidRPr="005F69C9">
              <w:rPr>
                <w:highlight w:val="green"/>
                <w:u w:val="single"/>
              </w:rPr>
              <w:t>Value</w:t>
            </w:r>
            <w:r w:rsidR="00044EC1" w:rsidRPr="00741AC3">
              <w:rPr>
                <w:highlight w:val="green"/>
              </w:rPr>
              <w:t xml:space="preserve"> section should have a different colour to distinguish one </w:t>
            </w:r>
            <w:r w:rsidR="00044EC1" w:rsidRPr="005F69C9">
              <w:rPr>
                <w:highlight w:val="green"/>
                <w:u w:val="single"/>
              </w:rPr>
              <w:t>Value</w:t>
            </w:r>
            <w:r w:rsidR="00044EC1" w:rsidRPr="00741AC3">
              <w:rPr>
                <w:highlight w:val="green"/>
              </w:rPr>
              <w:t xml:space="preserve"> field from another.</w:t>
            </w:r>
            <w:r w:rsidR="00044EC1" w:rsidRPr="007628AC">
              <w:rPr>
                <w:highlight w:val="green"/>
              </w:rPr>
              <w:t xml:space="preserve"> System should display the same corresponding colour in the </w:t>
            </w:r>
            <w:r w:rsidR="00044EC1" w:rsidRPr="005F69C9">
              <w:rPr>
                <w:highlight w:val="green"/>
                <w:u w:val="single"/>
              </w:rPr>
              <w:t>Legends</w:t>
            </w:r>
            <w:r w:rsidR="00044EC1" w:rsidRPr="007628AC">
              <w:rPr>
                <w:highlight w:val="green"/>
              </w:rPr>
              <w:t xml:space="preserve"> formatting property.</w:t>
            </w:r>
            <w:r w:rsidR="00044EC1" w:rsidRPr="00741AC3">
              <w:rPr>
                <w:highlight w:val="green"/>
              </w:rPr>
              <w:t xml:space="preserve"> </w:t>
            </w:r>
            <w:r w:rsidR="00A21A3C">
              <w:rPr>
                <w:highlight w:val="green"/>
              </w:rPr>
              <w:t>C</w:t>
            </w:r>
            <w:r w:rsidR="00A21A3C">
              <w:rPr>
                <w:highlight w:val="green"/>
              </w:rPr>
              <w:t xml:space="preserve">olumn </w:t>
            </w:r>
            <w:r w:rsidR="00044EC1" w:rsidRPr="00741AC3">
              <w:rPr>
                <w:highlight w:val="green"/>
              </w:rPr>
              <w:t xml:space="preserve">colours should not vary across each </w:t>
            </w:r>
            <w:r w:rsidR="00044EC1" w:rsidRPr="005F69C9">
              <w:rPr>
                <w:highlight w:val="green"/>
                <w:u w:val="single"/>
              </w:rPr>
              <w:t>Axis</w:t>
            </w:r>
            <w:r w:rsidR="00044EC1" w:rsidRPr="00741AC3">
              <w:rPr>
                <w:highlight w:val="green"/>
              </w:rPr>
              <w:t xml:space="preserve"> value.</w:t>
            </w:r>
          </w:p>
          <w:p w14:paraId="52EC3196" w14:textId="71750C06" w:rsidR="00410A98" w:rsidRPr="00741AC3" w:rsidRDefault="00D050A7" w:rsidP="00410A98">
            <w:pPr>
              <w:pStyle w:val="TableText"/>
              <w:ind w:left="360"/>
              <w:rPr>
                <w:highlight w:val="green"/>
              </w:rPr>
            </w:pPr>
            <w:r w:rsidRPr="00D050A7">
              <w:rPr>
                <w:b/>
                <w:bCs/>
                <w:highlight w:val="green"/>
              </w:rPr>
              <w:t>n</w:t>
            </w:r>
            <w:r w:rsidR="00410A98" w:rsidRPr="00741AC3">
              <w:rPr>
                <w:highlight w:val="green"/>
              </w:rPr>
              <w:t xml:space="preserve">. The order of each stack from </w:t>
            </w:r>
            <w:r w:rsidR="00C07C1E">
              <w:rPr>
                <w:highlight w:val="green"/>
              </w:rPr>
              <w:t>left</w:t>
            </w:r>
            <w:r w:rsidR="00410A98" w:rsidRPr="00741AC3">
              <w:rPr>
                <w:highlight w:val="green"/>
              </w:rPr>
              <w:t xml:space="preserve"> to </w:t>
            </w:r>
            <w:r w:rsidR="00C07C1E">
              <w:rPr>
                <w:highlight w:val="green"/>
              </w:rPr>
              <w:t xml:space="preserve">right </w:t>
            </w:r>
            <w:r w:rsidR="00410A98" w:rsidRPr="00741AC3">
              <w:rPr>
                <w:highlight w:val="green"/>
              </w:rPr>
              <w:t xml:space="preserve">should be the same as the order of the fields </w:t>
            </w:r>
            <w:r w:rsidR="005F69C9">
              <w:rPr>
                <w:highlight w:val="green"/>
              </w:rPr>
              <w:t xml:space="preserve">in the </w:t>
            </w:r>
            <w:r w:rsidR="005F69C9" w:rsidRPr="005F69C9">
              <w:rPr>
                <w:highlight w:val="green"/>
                <w:u w:val="single"/>
              </w:rPr>
              <w:t>Value</w:t>
            </w:r>
            <w:r w:rsidR="005F69C9">
              <w:rPr>
                <w:highlight w:val="green"/>
              </w:rPr>
              <w:t xml:space="preserve"> section </w:t>
            </w:r>
            <w:r w:rsidR="00410A98" w:rsidRPr="00741AC3">
              <w:rPr>
                <w:highlight w:val="green"/>
              </w:rPr>
              <w:t xml:space="preserve">from top to bottom. Actor should be able to rearrange the position of the fields on the </w:t>
            </w:r>
            <w:r w:rsidR="00410A98" w:rsidRPr="005F69C9">
              <w:rPr>
                <w:highlight w:val="green"/>
                <w:u w:val="single"/>
              </w:rPr>
              <w:t>Value</w:t>
            </w:r>
            <w:r w:rsidR="00410A98" w:rsidRPr="00741AC3">
              <w:rPr>
                <w:highlight w:val="green"/>
              </w:rPr>
              <w:t xml:space="preserve"> section, and system should rearrange the stack order accordingly.</w:t>
            </w:r>
          </w:p>
          <w:p w14:paraId="18F2B9C8" w14:textId="77777777" w:rsidR="00741AC3" w:rsidRPr="007628AC" w:rsidRDefault="00741AC3" w:rsidP="00044EC1">
            <w:pPr>
              <w:pStyle w:val="TableText"/>
              <w:rPr>
                <w:highlight w:val="green"/>
              </w:rPr>
            </w:pPr>
          </w:p>
          <w:p w14:paraId="6CE097AE" w14:textId="77777777" w:rsidR="00044EC1" w:rsidRPr="007628AC" w:rsidRDefault="00044EC1" w:rsidP="00044EC1">
            <w:pPr>
              <w:pStyle w:val="TableText"/>
              <w:ind w:left="360"/>
              <w:rPr>
                <w:highlight w:val="green"/>
              </w:rPr>
            </w:pPr>
          </w:p>
          <w:p w14:paraId="7F27E724" w14:textId="77777777" w:rsidR="00044EC1" w:rsidRPr="007628AC" w:rsidRDefault="00044EC1" w:rsidP="00044EC1">
            <w:pPr>
              <w:pStyle w:val="TableText"/>
              <w:ind w:left="360"/>
              <w:rPr>
                <w:highlight w:val="green"/>
              </w:rPr>
            </w:pPr>
            <w:r w:rsidRPr="007628AC">
              <w:rPr>
                <w:highlight w:val="green"/>
              </w:rPr>
              <w:t xml:space="preserve">In case the actor added a single field each in </w:t>
            </w:r>
            <w:r w:rsidRPr="007628AC">
              <w:rPr>
                <w:highlight w:val="green"/>
                <w:u w:val="single"/>
              </w:rPr>
              <w:t>Legend</w:t>
            </w:r>
            <w:r w:rsidRPr="007628AC">
              <w:rPr>
                <w:highlight w:val="green"/>
              </w:rPr>
              <w:t xml:space="preserve"> and </w:t>
            </w:r>
            <w:r w:rsidRPr="007628AC">
              <w:rPr>
                <w:highlight w:val="green"/>
                <w:u w:val="single"/>
              </w:rPr>
              <w:t>Value</w:t>
            </w:r>
            <w:r w:rsidRPr="007628AC">
              <w:rPr>
                <w:highlight w:val="green"/>
              </w:rPr>
              <w:t xml:space="preserve"> sections</w:t>
            </w:r>
          </w:p>
          <w:p w14:paraId="6AF82A1C" w14:textId="4C7F937E" w:rsidR="00410A98" w:rsidRPr="00741AC3" w:rsidRDefault="00044EC1" w:rsidP="00410A98">
            <w:pPr>
              <w:pStyle w:val="TableText"/>
              <w:ind w:left="360"/>
              <w:rPr>
                <w:highlight w:val="green"/>
              </w:rPr>
            </w:pPr>
            <w:r w:rsidRPr="007628AC">
              <w:rPr>
                <w:b/>
                <w:bCs/>
                <w:highlight w:val="green"/>
              </w:rPr>
              <w:t>l.</w:t>
            </w:r>
            <w:r w:rsidRPr="007628AC">
              <w:rPr>
                <w:highlight w:val="green"/>
              </w:rPr>
              <w:t xml:space="preserve"> </w:t>
            </w:r>
            <w:r w:rsidR="00410A98" w:rsidRPr="007628AC">
              <w:rPr>
                <w:highlight w:val="green"/>
              </w:rPr>
              <w:t xml:space="preserve">System should display a </w:t>
            </w:r>
            <w:r w:rsidR="00A21A3C">
              <w:rPr>
                <w:highlight w:val="green"/>
              </w:rPr>
              <w:t>c</w:t>
            </w:r>
            <w:r w:rsidR="00A21A3C">
              <w:rPr>
                <w:highlight w:val="green"/>
              </w:rPr>
              <w:t xml:space="preserve">olumn </w:t>
            </w:r>
            <w:r w:rsidR="00410A98">
              <w:rPr>
                <w:highlight w:val="green"/>
              </w:rPr>
              <w:t xml:space="preserve">with multiple stacks (one </w:t>
            </w:r>
            <w:r w:rsidR="00410A98" w:rsidRPr="007628AC">
              <w:rPr>
                <w:highlight w:val="green"/>
              </w:rPr>
              <w:t xml:space="preserve">for each distinct value of </w:t>
            </w:r>
            <w:r w:rsidR="00410A98" w:rsidRPr="007628AC">
              <w:rPr>
                <w:highlight w:val="green"/>
                <w:u w:val="single"/>
              </w:rPr>
              <w:t>Legend</w:t>
            </w:r>
            <w:r w:rsidR="00410A98">
              <w:rPr>
                <w:highlight w:val="green"/>
              </w:rPr>
              <w:t>)</w:t>
            </w:r>
            <w:r w:rsidR="00410A98" w:rsidRPr="007628AC">
              <w:rPr>
                <w:highlight w:val="green"/>
              </w:rPr>
              <w:t xml:space="preserve"> </w:t>
            </w:r>
            <w:r w:rsidR="00410A98">
              <w:rPr>
                <w:highlight w:val="green"/>
              </w:rPr>
              <w:t xml:space="preserve">for each </w:t>
            </w:r>
            <w:r w:rsidR="00410A98" w:rsidRPr="007628AC">
              <w:rPr>
                <w:highlight w:val="green"/>
              </w:rPr>
              <w:t xml:space="preserve">distinct </w:t>
            </w:r>
            <w:r w:rsidR="00410A98" w:rsidRPr="00741AC3">
              <w:rPr>
                <w:highlight w:val="green"/>
              </w:rPr>
              <w:t>Axis</w:t>
            </w:r>
            <w:r w:rsidR="00410A98" w:rsidRPr="007628AC">
              <w:rPr>
                <w:highlight w:val="green"/>
              </w:rPr>
              <w:t xml:space="preserve"> value, e.g. if the </w:t>
            </w:r>
            <w:r w:rsidR="00410A98" w:rsidRPr="00741AC3">
              <w:rPr>
                <w:highlight w:val="green"/>
              </w:rPr>
              <w:t>Axis</w:t>
            </w:r>
            <w:r w:rsidR="00410A98" w:rsidRPr="007628AC">
              <w:rPr>
                <w:highlight w:val="green"/>
              </w:rPr>
              <w:t xml:space="preserve"> section field has 5 distinct values and </w:t>
            </w:r>
            <w:r w:rsidR="00410A98" w:rsidRPr="007628AC">
              <w:rPr>
                <w:highlight w:val="green"/>
                <w:u w:val="single"/>
              </w:rPr>
              <w:t>Legend</w:t>
            </w:r>
            <w:r w:rsidR="00410A98" w:rsidRPr="007628AC">
              <w:rPr>
                <w:highlight w:val="green"/>
              </w:rPr>
              <w:t xml:space="preserve"> field has 4 distinct values, system should display 5 x 4 = 20 different </w:t>
            </w:r>
            <w:r w:rsidR="00A21A3C">
              <w:rPr>
                <w:highlight w:val="green"/>
              </w:rPr>
              <w:t>column</w:t>
            </w:r>
            <w:r w:rsidR="00A21A3C">
              <w:rPr>
                <w:highlight w:val="green"/>
              </w:rPr>
              <w:t>s</w:t>
            </w:r>
            <w:r w:rsidR="00A21A3C">
              <w:rPr>
                <w:highlight w:val="green"/>
              </w:rPr>
              <w:t xml:space="preserve"> </w:t>
            </w:r>
            <w:r w:rsidR="00410A98" w:rsidRPr="007628AC">
              <w:rPr>
                <w:highlight w:val="green"/>
              </w:rPr>
              <w:t>on the visual.</w:t>
            </w:r>
          </w:p>
          <w:p w14:paraId="7258CAFC" w14:textId="78094169" w:rsidR="00D050A7" w:rsidRDefault="00D050A7" w:rsidP="00D050A7">
            <w:pPr>
              <w:pStyle w:val="TableText"/>
              <w:ind w:left="360"/>
              <w:rPr>
                <w:highlight w:val="green"/>
              </w:rPr>
            </w:pPr>
            <w:r>
              <w:rPr>
                <w:b/>
                <w:bCs/>
                <w:highlight w:val="green"/>
              </w:rPr>
              <w:t>m</w:t>
            </w:r>
            <w:r w:rsidRPr="007628AC">
              <w:rPr>
                <w:b/>
                <w:bCs/>
                <w:highlight w:val="green"/>
              </w:rPr>
              <w:t>.</w:t>
            </w:r>
            <w:r w:rsidRPr="007628AC">
              <w:rPr>
                <w:highlight w:val="green"/>
              </w:rPr>
              <w:t xml:space="preserve"> Each unique </w:t>
            </w:r>
            <w:r w:rsidRPr="007628AC">
              <w:rPr>
                <w:highlight w:val="green"/>
                <w:u w:val="single"/>
              </w:rPr>
              <w:t>Legend</w:t>
            </w:r>
            <w:r w:rsidRPr="007628AC">
              <w:rPr>
                <w:highlight w:val="green"/>
              </w:rPr>
              <w:t xml:space="preserve"> value’s </w:t>
            </w:r>
            <w:r w:rsidR="00A21A3C">
              <w:rPr>
                <w:highlight w:val="green"/>
              </w:rPr>
              <w:t>column</w:t>
            </w:r>
            <w:r w:rsidR="00A21A3C">
              <w:rPr>
                <w:highlight w:val="green"/>
              </w:rPr>
              <w:t xml:space="preserve"> </w:t>
            </w:r>
            <w:r w:rsidRPr="007628AC">
              <w:rPr>
                <w:highlight w:val="green"/>
              </w:rPr>
              <w:t xml:space="preserve">within a </w:t>
            </w:r>
            <w:r>
              <w:rPr>
                <w:highlight w:val="green"/>
              </w:rPr>
              <w:t xml:space="preserve">stacked </w:t>
            </w:r>
            <w:r w:rsidR="00A21A3C">
              <w:rPr>
                <w:highlight w:val="green"/>
              </w:rPr>
              <w:t xml:space="preserve">column </w:t>
            </w:r>
            <w:r w:rsidRPr="007628AC">
              <w:rPr>
                <w:highlight w:val="green"/>
              </w:rPr>
              <w:t>should have a different colour to distinguish one legend value from another. System should display the same corresponding colour in the Legends formatting property.</w:t>
            </w:r>
          </w:p>
          <w:p w14:paraId="0EAEE4D0" w14:textId="551D3160" w:rsidR="00D050A7" w:rsidRPr="007628AC" w:rsidRDefault="00D050A7" w:rsidP="00D050A7">
            <w:pPr>
              <w:pStyle w:val="TableText"/>
              <w:ind w:left="360"/>
              <w:rPr>
                <w:highlight w:val="green"/>
              </w:rPr>
            </w:pPr>
            <w:r>
              <w:rPr>
                <w:b/>
                <w:bCs/>
                <w:highlight w:val="green"/>
              </w:rPr>
              <w:t>n</w:t>
            </w:r>
            <w:r w:rsidRPr="007628AC">
              <w:rPr>
                <w:b/>
                <w:bCs/>
                <w:highlight w:val="green"/>
              </w:rPr>
              <w:t>.</w:t>
            </w:r>
            <w:r w:rsidRPr="007628AC">
              <w:rPr>
                <w:highlight w:val="green"/>
              </w:rPr>
              <w:t xml:space="preserve"> The order of legend </w:t>
            </w:r>
            <w:r w:rsidR="00A21A3C">
              <w:rPr>
                <w:highlight w:val="green"/>
              </w:rPr>
              <w:t>column</w:t>
            </w:r>
            <w:r w:rsidR="00A21A3C">
              <w:rPr>
                <w:highlight w:val="green"/>
              </w:rPr>
              <w:t>s</w:t>
            </w:r>
            <w:r w:rsidR="00A21A3C">
              <w:rPr>
                <w:highlight w:val="green"/>
              </w:rPr>
              <w:t xml:space="preserve"> </w:t>
            </w:r>
            <w:r w:rsidRPr="007628AC">
              <w:rPr>
                <w:highlight w:val="green"/>
              </w:rPr>
              <w:t xml:space="preserve">in each </w:t>
            </w:r>
            <w:r>
              <w:rPr>
                <w:highlight w:val="green"/>
              </w:rPr>
              <w:t>stack</w:t>
            </w:r>
            <w:r w:rsidRPr="007628AC">
              <w:rPr>
                <w:highlight w:val="green"/>
              </w:rPr>
              <w:t xml:space="preserve"> from </w:t>
            </w:r>
            <w:r>
              <w:rPr>
                <w:highlight w:val="green"/>
              </w:rPr>
              <w:t xml:space="preserve">bottom </w:t>
            </w:r>
            <w:r w:rsidRPr="007628AC">
              <w:rPr>
                <w:highlight w:val="green"/>
              </w:rPr>
              <w:t xml:space="preserve">to </w:t>
            </w:r>
            <w:r>
              <w:rPr>
                <w:highlight w:val="green"/>
              </w:rPr>
              <w:t xml:space="preserve">top </w:t>
            </w:r>
            <w:r w:rsidRPr="007628AC">
              <w:rPr>
                <w:highlight w:val="green"/>
              </w:rPr>
              <w:t xml:space="preserve">by default should be in ascending alphabetical order of </w:t>
            </w:r>
            <w:r w:rsidRPr="007628AC">
              <w:rPr>
                <w:highlight w:val="green"/>
                <w:u w:val="single"/>
              </w:rPr>
              <w:t>Legend</w:t>
            </w:r>
            <w:r w:rsidRPr="007628AC">
              <w:rPr>
                <w:highlight w:val="green"/>
              </w:rPr>
              <w:t xml:space="preserve"> dimension. System should allow actor to change the order of Legend values.</w:t>
            </w:r>
          </w:p>
          <w:p w14:paraId="4C23A648" w14:textId="77777777" w:rsidR="00D050A7" w:rsidRDefault="00D050A7" w:rsidP="00D050A7">
            <w:pPr>
              <w:pStyle w:val="TableText"/>
              <w:ind w:left="360"/>
              <w:rPr>
                <w:highlight w:val="green"/>
              </w:rPr>
            </w:pPr>
          </w:p>
          <w:p w14:paraId="2A94349D" w14:textId="504B3E53" w:rsidR="005907C7" w:rsidRPr="007628AC" w:rsidRDefault="005907C7" w:rsidP="005907C7">
            <w:pPr>
              <w:pStyle w:val="TableText"/>
              <w:ind w:left="360"/>
              <w:rPr>
                <w:highlight w:val="green"/>
              </w:rPr>
            </w:pPr>
            <w:r>
              <w:rPr>
                <w:b/>
                <w:bCs/>
                <w:highlight w:val="green"/>
              </w:rPr>
              <w:t>o</w:t>
            </w:r>
            <w:r w:rsidRPr="007628AC">
              <w:rPr>
                <w:b/>
                <w:bCs/>
                <w:highlight w:val="green"/>
              </w:rPr>
              <w:t>.</w:t>
            </w:r>
            <w:r w:rsidRPr="007628AC">
              <w:rPr>
                <w:highlight w:val="green"/>
              </w:rPr>
              <w:t xml:space="preserve"> </w:t>
            </w:r>
            <w:r w:rsidR="00A21A3C">
              <w:rPr>
                <w:highlight w:val="green"/>
              </w:rPr>
              <w:t>C</w:t>
            </w:r>
            <w:r w:rsidR="00A21A3C">
              <w:rPr>
                <w:highlight w:val="green"/>
              </w:rPr>
              <w:t>olumn</w:t>
            </w:r>
            <w:r w:rsidR="00A21A3C">
              <w:rPr>
                <w:highlight w:val="green"/>
              </w:rPr>
              <w:t>s</w:t>
            </w:r>
            <w:r w:rsidR="00A21A3C">
              <w:rPr>
                <w:highlight w:val="green"/>
              </w:rPr>
              <w:t xml:space="preserve"> </w:t>
            </w:r>
            <w:r w:rsidRPr="007628AC">
              <w:rPr>
                <w:highlight w:val="green"/>
              </w:rPr>
              <w:t xml:space="preserve">for different </w:t>
            </w:r>
            <w:r w:rsidRPr="007628AC">
              <w:rPr>
                <w:highlight w:val="green"/>
                <w:u w:val="single"/>
              </w:rPr>
              <w:t>Axis</w:t>
            </w:r>
            <w:r w:rsidRPr="007628AC">
              <w:rPr>
                <w:highlight w:val="green"/>
              </w:rPr>
              <w:t xml:space="preserve"> values should have same colour</w:t>
            </w:r>
            <w:r>
              <w:rPr>
                <w:highlight w:val="green"/>
              </w:rPr>
              <w:t xml:space="preserve"> composition for the equivalent stacks</w:t>
            </w:r>
            <w:r w:rsidRPr="007628AC">
              <w:rPr>
                <w:highlight w:val="green"/>
              </w:rPr>
              <w:t>.</w:t>
            </w:r>
          </w:p>
          <w:p w14:paraId="12B32F5F" w14:textId="78EA7191" w:rsidR="005907C7" w:rsidRPr="007628AC" w:rsidRDefault="005907C7" w:rsidP="005907C7">
            <w:pPr>
              <w:pStyle w:val="TableText"/>
              <w:ind w:left="360"/>
              <w:rPr>
                <w:highlight w:val="green"/>
              </w:rPr>
            </w:pPr>
            <w:r w:rsidRPr="007628AC">
              <w:rPr>
                <w:b/>
                <w:bCs/>
                <w:highlight w:val="green"/>
              </w:rPr>
              <w:t>p.</w:t>
            </w:r>
            <w:r w:rsidRPr="007628AC">
              <w:rPr>
                <w:highlight w:val="green"/>
              </w:rPr>
              <w:t xml:space="preserve"> The width of each </w:t>
            </w:r>
            <w:r w:rsidR="00A21A3C">
              <w:rPr>
                <w:highlight w:val="green"/>
              </w:rPr>
              <w:t xml:space="preserve">column </w:t>
            </w:r>
            <w:r w:rsidRPr="007628AC">
              <w:rPr>
                <w:highlight w:val="green"/>
              </w:rPr>
              <w:t>should be equal in the graph. System should allow actor to change the width in the formatting properties.</w:t>
            </w:r>
          </w:p>
          <w:p w14:paraId="545CBCAA" w14:textId="039D22A4" w:rsidR="005F69C9" w:rsidRPr="005F69C9" w:rsidRDefault="005F69C9" w:rsidP="00D050A7">
            <w:pPr>
              <w:pStyle w:val="TableText"/>
              <w:ind w:left="360"/>
            </w:pPr>
            <w:r w:rsidRPr="005F69C9">
              <w:rPr>
                <w:b/>
                <w:bCs/>
                <w:highlight w:val="green"/>
              </w:rPr>
              <w:t xml:space="preserve">r. </w:t>
            </w:r>
            <w:r w:rsidRPr="005F69C9">
              <w:rPr>
                <w:highlight w:val="green"/>
              </w:rPr>
              <w:t xml:space="preserve">The total length of each stacked </w:t>
            </w:r>
            <w:r w:rsidR="00A21A3C">
              <w:rPr>
                <w:highlight w:val="green"/>
              </w:rPr>
              <w:t xml:space="preserve">column </w:t>
            </w:r>
            <w:r w:rsidRPr="005F69C9">
              <w:rPr>
                <w:highlight w:val="green"/>
              </w:rPr>
              <w:t>should be equal to the aggregation of all Value fields for the particular Axis value.</w:t>
            </w:r>
          </w:p>
          <w:p w14:paraId="00442A28" w14:textId="6DFBA02D" w:rsidR="00044EC1" w:rsidRPr="007628AC" w:rsidRDefault="005F69C9" w:rsidP="00044EC1">
            <w:pPr>
              <w:pStyle w:val="TableText"/>
              <w:ind w:left="360"/>
              <w:rPr>
                <w:highlight w:val="green"/>
              </w:rPr>
            </w:pPr>
            <w:r>
              <w:rPr>
                <w:b/>
                <w:bCs/>
                <w:highlight w:val="green"/>
              </w:rPr>
              <w:t>t</w:t>
            </w:r>
            <w:r w:rsidR="00044EC1" w:rsidRPr="007628AC">
              <w:rPr>
                <w:b/>
                <w:bCs/>
                <w:highlight w:val="green"/>
              </w:rPr>
              <w:t>.</w:t>
            </w:r>
            <w:r w:rsidR="00044EC1" w:rsidRPr="007628AC">
              <w:rPr>
                <w:highlight w:val="green"/>
              </w:rPr>
              <w:t xml:space="preserve"> Y-axis marks should start either from 0 (in case all aggregated values are positive) or the minimum aggregated value from all </w:t>
            </w:r>
            <w:r w:rsidR="00044EC1" w:rsidRPr="007628AC">
              <w:rPr>
                <w:highlight w:val="green"/>
                <w:u w:val="single"/>
              </w:rPr>
              <w:t>Value</w:t>
            </w:r>
            <w:r w:rsidR="00044EC1" w:rsidRPr="007628AC">
              <w:rPr>
                <w:highlight w:val="green"/>
              </w:rPr>
              <w:t>-</w:t>
            </w:r>
            <w:r w:rsidR="00044EC1" w:rsidRPr="007628AC">
              <w:rPr>
                <w:highlight w:val="green"/>
                <w:u w:val="single"/>
              </w:rPr>
              <w:t>Legend</w:t>
            </w:r>
            <w:r w:rsidR="00044EC1" w:rsidRPr="007628AC">
              <w:rPr>
                <w:highlight w:val="green"/>
              </w:rPr>
              <w:t>-</w:t>
            </w:r>
            <w:r w:rsidR="00044EC1" w:rsidRPr="007628AC">
              <w:rPr>
                <w:highlight w:val="green"/>
                <w:u w:val="single"/>
              </w:rPr>
              <w:t>Axis</w:t>
            </w:r>
            <w:r w:rsidR="00044EC1" w:rsidRPr="007628AC">
              <w:rPr>
                <w:highlight w:val="green"/>
              </w:rPr>
              <w:t xml:space="preserve"> combinations (in case any aggregated value is less than 0) rounded down to a nearest mark class.</w:t>
            </w:r>
          </w:p>
          <w:p w14:paraId="5211FECC" w14:textId="5AA38D79" w:rsidR="00044EC1" w:rsidRPr="007628AC" w:rsidRDefault="005F69C9" w:rsidP="00044EC1">
            <w:pPr>
              <w:pStyle w:val="TableText"/>
              <w:ind w:left="360"/>
              <w:rPr>
                <w:highlight w:val="green"/>
              </w:rPr>
            </w:pPr>
            <w:r>
              <w:rPr>
                <w:b/>
                <w:bCs/>
                <w:highlight w:val="green"/>
              </w:rPr>
              <w:t>u</w:t>
            </w:r>
            <w:r w:rsidR="00044EC1" w:rsidRPr="007628AC">
              <w:rPr>
                <w:b/>
                <w:bCs/>
                <w:highlight w:val="green"/>
              </w:rPr>
              <w:t>.</w:t>
            </w:r>
            <w:r w:rsidR="00044EC1" w:rsidRPr="007628AC">
              <w:rPr>
                <w:highlight w:val="green"/>
              </w:rPr>
              <w:t xml:space="preserve"> Y-axis marks should end at the maximum aggregated value from all </w:t>
            </w:r>
            <w:r w:rsidR="00044EC1" w:rsidRPr="007628AC">
              <w:rPr>
                <w:highlight w:val="green"/>
                <w:u w:val="single"/>
              </w:rPr>
              <w:t>Value</w:t>
            </w:r>
            <w:r w:rsidR="00044EC1" w:rsidRPr="007628AC">
              <w:rPr>
                <w:highlight w:val="green"/>
              </w:rPr>
              <w:t>-</w:t>
            </w:r>
            <w:r w:rsidR="00044EC1" w:rsidRPr="007628AC">
              <w:rPr>
                <w:highlight w:val="green"/>
                <w:u w:val="single"/>
              </w:rPr>
              <w:t>Legend</w:t>
            </w:r>
            <w:r w:rsidR="00044EC1" w:rsidRPr="007628AC">
              <w:rPr>
                <w:highlight w:val="green"/>
              </w:rPr>
              <w:t>-</w:t>
            </w:r>
            <w:r w:rsidR="00044EC1" w:rsidRPr="007628AC">
              <w:rPr>
                <w:highlight w:val="green"/>
                <w:u w:val="single"/>
              </w:rPr>
              <w:t>Axis</w:t>
            </w:r>
            <w:r w:rsidR="00044EC1" w:rsidRPr="007628AC">
              <w:rPr>
                <w:highlight w:val="green"/>
              </w:rPr>
              <w:t xml:space="preserve"> combinations rounded up to a nearest mark class.</w:t>
            </w:r>
          </w:p>
          <w:p w14:paraId="572D19AE" w14:textId="2FB1F3EC" w:rsidR="00044EC1" w:rsidRPr="007628AC" w:rsidRDefault="005F69C9" w:rsidP="00044EC1">
            <w:pPr>
              <w:pStyle w:val="TableText"/>
              <w:ind w:left="360"/>
              <w:rPr>
                <w:highlight w:val="green"/>
              </w:rPr>
            </w:pPr>
            <w:r>
              <w:rPr>
                <w:b/>
                <w:bCs/>
                <w:highlight w:val="green"/>
              </w:rPr>
              <w:t>v</w:t>
            </w:r>
            <w:r w:rsidR="00044EC1" w:rsidRPr="007628AC">
              <w:rPr>
                <w:b/>
                <w:bCs/>
                <w:highlight w:val="green"/>
              </w:rPr>
              <w:t>.</w:t>
            </w:r>
            <w:r w:rsidR="00044EC1" w:rsidRPr="007628AC">
              <w:rPr>
                <w:highlight w:val="green"/>
              </w:rPr>
              <w:t xml:space="preserve"> By default, system should aggregate </w:t>
            </w:r>
            <w:r w:rsidR="00044EC1" w:rsidRPr="007628AC">
              <w:rPr>
                <w:highlight w:val="green"/>
                <w:u w:val="single"/>
              </w:rPr>
              <w:t>Value</w:t>
            </w:r>
            <w:r w:rsidR="00044EC1" w:rsidRPr="007628AC">
              <w:rPr>
                <w:highlight w:val="green"/>
              </w:rPr>
              <w:t xml:space="preserve"> fields to their </w:t>
            </w:r>
            <w:r w:rsidR="00044EC1" w:rsidRPr="007628AC">
              <w:rPr>
                <w:highlight w:val="green"/>
                <w:u w:val="single"/>
              </w:rPr>
              <w:t>Sum</w:t>
            </w:r>
            <w:r w:rsidR="00044EC1" w:rsidRPr="007628AC">
              <w:rPr>
                <w:highlight w:val="green"/>
              </w:rPr>
              <w:t xml:space="preserve"> (in case of a </w:t>
            </w:r>
            <w:r w:rsidR="00044EC1" w:rsidRPr="007628AC">
              <w:rPr>
                <w:highlight w:val="green"/>
                <w:u w:val="single"/>
              </w:rPr>
              <w:t>Measure</w:t>
            </w:r>
            <w:r w:rsidR="00044EC1" w:rsidRPr="007628AC">
              <w:rPr>
                <w:highlight w:val="green"/>
              </w:rPr>
              <w:t xml:space="preserve"> field dropped in the </w:t>
            </w:r>
            <w:r w:rsidR="00044EC1" w:rsidRPr="007628AC">
              <w:rPr>
                <w:highlight w:val="green"/>
                <w:u w:val="single"/>
              </w:rPr>
              <w:t>Value</w:t>
            </w:r>
            <w:r w:rsidR="00044EC1" w:rsidRPr="007628AC">
              <w:rPr>
                <w:highlight w:val="green"/>
              </w:rPr>
              <w:t xml:space="preserve"> section) and to their </w:t>
            </w:r>
            <w:r w:rsidR="00044EC1" w:rsidRPr="007628AC">
              <w:rPr>
                <w:highlight w:val="green"/>
                <w:u w:val="single"/>
              </w:rPr>
              <w:t>Count</w:t>
            </w:r>
            <w:r w:rsidR="00044EC1" w:rsidRPr="007628AC">
              <w:rPr>
                <w:highlight w:val="green"/>
              </w:rPr>
              <w:t xml:space="preserve"> (in case of a </w:t>
            </w:r>
            <w:r w:rsidR="00044EC1" w:rsidRPr="007628AC">
              <w:rPr>
                <w:highlight w:val="green"/>
                <w:u w:val="single"/>
              </w:rPr>
              <w:t>Dimension</w:t>
            </w:r>
            <w:r w:rsidR="00044EC1" w:rsidRPr="007628AC">
              <w:rPr>
                <w:highlight w:val="green"/>
              </w:rPr>
              <w:t xml:space="preserve"> field dropped in the </w:t>
            </w:r>
            <w:r w:rsidR="00044EC1" w:rsidRPr="007628AC">
              <w:rPr>
                <w:highlight w:val="green"/>
                <w:u w:val="single"/>
              </w:rPr>
              <w:t>Value</w:t>
            </w:r>
            <w:r w:rsidR="00044EC1" w:rsidRPr="007628AC">
              <w:rPr>
                <w:highlight w:val="green"/>
              </w:rPr>
              <w:t xml:space="preserve"> section) at the grain of the </w:t>
            </w:r>
            <w:r w:rsidR="00044EC1" w:rsidRPr="007628AC">
              <w:rPr>
                <w:highlight w:val="green"/>
                <w:u w:val="single"/>
              </w:rPr>
              <w:t>Axis</w:t>
            </w:r>
            <w:r w:rsidR="00044EC1" w:rsidRPr="007628AC">
              <w:rPr>
                <w:highlight w:val="green"/>
              </w:rPr>
              <w:t xml:space="preserve"> (or </w:t>
            </w:r>
            <w:r w:rsidR="00044EC1" w:rsidRPr="007628AC">
              <w:rPr>
                <w:highlight w:val="green"/>
                <w:u w:val="single"/>
              </w:rPr>
              <w:t>Axis</w:t>
            </w:r>
            <w:r w:rsidR="00044EC1" w:rsidRPr="007628AC">
              <w:rPr>
                <w:highlight w:val="green"/>
              </w:rPr>
              <w:t>-</w:t>
            </w:r>
            <w:r w:rsidR="00044EC1" w:rsidRPr="007628AC">
              <w:rPr>
                <w:highlight w:val="green"/>
                <w:u w:val="single"/>
              </w:rPr>
              <w:t>Legend</w:t>
            </w:r>
            <w:r w:rsidR="00044EC1" w:rsidRPr="007628AC">
              <w:rPr>
                <w:highlight w:val="green"/>
              </w:rPr>
              <w:t>) field.</w:t>
            </w:r>
          </w:p>
          <w:p w14:paraId="783F0246" w14:textId="436E44E5" w:rsidR="00044EC1" w:rsidRPr="007628AC" w:rsidRDefault="005F69C9" w:rsidP="00044EC1">
            <w:pPr>
              <w:pStyle w:val="TableText"/>
              <w:ind w:left="360"/>
              <w:rPr>
                <w:highlight w:val="green"/>
              </w:rPr>
            </w:pPr>
            <w:r>
              <w:rPr>
                <w:b/>
                <w:bCs/>
                <w:highlight w:val="green"/>
              </w:rPr>
              <w:t>w</w:t>
            </w:r>
            <w:r w:rsidR="00044EC1" w:rsidRPr="007628AC">
              <w:rPr>
                <w:b/>
                <w:bCs/>
                <w:highlight w:val="green"/>
              </w:rPr>
              <w:t>.</w:t>
            </w:r>
            <w:r w:rsidR="00044EC1" w:rsidRPr="007628AC">
              <w:rPr>
                <w:highlight w:val="green"/>
              </w:rPr>
              <w:t xml:space="preserve"> On clicking the ellipsis (3 dots) next to any field in the </w:t>
            </w:r>
            <w:r w:rsidR="00044EC1" w:rsidRPr="007628AC">
              <w:rPr>
                <w:highlight w:val="green"/>
                <w:u w:val="single"/>
              </w:rPr>
              <w:t>Value</w:t>
            </w:r>
            <w:r w:rsidR="00044EC1" w:rsidRPr="007628AC">
              <w:rPr>
                <w:highlight w:val="green"/>
              </w:rPr>
              <w:t xml:space="preserve"> or </w:t>
            </w:r>
            <w:r w:rsidR="00044EC1" w:rsidRPr="007628AC">
              <w:rPr>
                <w:highlight w:val="green"/>
                <w:u w:val="single"/>
              </w:rPr>
              <w:t>Tooltip</w:t>
            </w:r>
            <w:r w:rsidR="00044EC1" w:rsidRPr="007628AC">
              <w:rPr>
                <w:highlight w:val="green"/>
              </w:rPr>
              <w:t xml:space="preserve"> sections, system should display a context menu item: </w:t>
            </w:r>
            <w:r w:rsidR="00044EC1" w:rsidRPr="007628AC">
              <w:rPr>
                <w:highlight w:val="green"/>
                <w:u w:val="single"/>
              </w:rPr>
              <w:t>Aggregation</w:t>
            </w:r>
            <w:r w:rsidR="00044EC1" w:rsidRPr="007628AC">
              <w:rPr>
                <w:highlight w:val="green"/>
              </w:rPr>
              <w:t>.</w:t>
            </w:r>
          </w:p>
          <w:p w14:paraId="24471E02" w14:textId="753E25CE" w:rsidR="00044EC1" w:rsidRPr="007628AC" w:rsidRDefault="005F69C9" w:rsidP="00044EC1">
            <w:pPr>
              <w:pStyle w:val="TableText"/>
              <w:ind w:left="360"/>
              <w:rPr>
                <w:highlight w:val="green"/>
              </w:rPr>
            </w:pPr>
            <w:r>
              <w:rPr>
                <w:b/>
                <w:bCs/>
                <w:highlight w:val="green"/>
              </w:rPr>
              <w:t>x</w:t>
            </w:r>
            <w:r w:rsidR="00044EC1" w:rsidRPr="007628AC">
              <w:rPr>
                <w:b/>
                <w:bCs/>
                <w:highlight w:val="green"/>
              </w:rPr>
              <w:t>.</w:t>
            </w:r>
            <w:r w:rsidR="00044EC1" w:rsidRPr="007628AC">
              <w:rPr>
                <w:highlight w:val="green"/>
              </w:rPr>
              <w:t xml:space="preserve"> System should update the </w:t>
            </w:r>
            <w:r w:rsidR="009509C0">
              <w:rPr>
                <w:highlight w:val="green"/>
              </w:rPr>
              <w:t>column</w:t>
            </w:r>
            <w:r w:rsidR="00044EC1" w:rsidRPr="007628AC">
              <w:rPr>
                <w:highlight w:val="green"/>
              </w:rPr>
              <w:t xml:space="preserve"> chart to display the aggregated value as per selected aggregation option.</w:t>
            </w:r>
          </w:p>
          <w:p w14:paraId="5756FFD4" w14:textId="1EF19B0D" w:rsidR="00044EC1" w:rsidRDefault="00044EC1" w:rsidP="00044EC1">
            <w:pPr>
              <w:pStyle w:val="TableText"/>
              <w:ind w:left="360"/>
              <w:rPr>
                <w:b/>
                <w:bCs/>
                <w:highlight w:val="green"/>
                <w:u w:val="single"/>
              </w:rPr>
            </w:pPr>
          </w:p>
          <w:p w14:paraId="35D60CE0" w14:textId="6FB8CE54" w:rsidR="00AF25BA" w:rsidRDefault="00AF25BA" w:rsidP="00044EC1">
            <w:pPr>
              <w:pStyle w:val="TableText"/>
              <w:ind w:left="360"/>
              <w:rPr>
                <w:b/>
                <w:bCs/>
                <w:highlight w:val="green"/>
                <w:u w:val="single"/>
              </w:rPr>
            </w:pPr>
          </w:p>
          <w:p w14:paraId="1FD06E5E" w14:textId="77777777" w:rsidR="00AF25BA" w:rsidRPr="007628AC" w:rsidRDefault="00AF25BA" w:rsidP="00044EC1">
            <w:pPr>
              <w:pStyle w:val="TableText"/>
              <w:ind w:left="360"/>
              <w:rPr>
                <w:b/>
                <w:bCs/>
                <w:highlight w:val="green"/>
                <w:u w:val="single"/>
              </w:rPr>
            </w:pPr>
          </w:p>
          <w:p w14:paraId="3FA13E55" w14:textId="77777777" w:rsidR="00044EC1" w:rsidRPr="007628AC" w:rsidRDefault="00044EC1" w:rsidP="00F454DB">
            <w:pPr>
              <w:pStyle w:val="TableText"/>
              <w:numPr>
                <w:ilvl w:val="1"/>
                <w:numId w:val="287"/>
              </w:numPr>
              <w:rPr>
                <w:b/>
                <w:bCs/>
                <w:highlight w:val="green"/>
              </w:rPr>
            </w:pPr>
            <w:r w:rsidRPr="007628AC">
              <w:rPr>
                <w:b/>
                <w:bCs/>
                <w:highlight w:val="green"/>
                <w:u w:val="single"/>
              </w:rPr>
              <w:t>Formatting</w:t>
            </w:r>
          </w:p>
          <w:p w14:paraId="27E1264F" w14:textId="77777777" w:rsidR="00044EC1" w:rsidRPr="007628AC" w:rsidRDefault="00044EC1" w:rsidP="00F454DB">
            <w:pPr>
              <w:pStyle w:val="TableText"/>
              <w:numPr>
                <w:ilvl w:val="0"/>
                <w:numId w:val="249"/>
              </w:numPr>
              <w:rPr>
                <w:highlight w:val="green"/>
              </w:rPr>
            </w:pPr>
            <w:r w:rsidRPr="007628AC">
              <w:rPr>
                <w:highlight w:val="green"/>
              </w:rPr>
              <w:lastRenderedPageBreak/>
              <w:t xml:space="preserve">Under the </w:t>
            </w:r>
            <w:r w:rsidRPr="007628AC">
              <w:rPr>
                <w:highlight w:val="green"/>
                <w:u w:val="single"/>
              </w:rPr>
              <w:t>Formatting</w:t>
            </w:r>
            <w:r w:rsidRPr="007628AC">
              <w:rPr>
                <w:highlight w:val="green"/>
              </w:rPr>
              <w:t xml:space="preserve"> section, system should display the following sections: </w:t>
            </w:r>
          </w:p>
          <w:p w14:paraId="03877FF7" w14:textId="77777777" w:rsidR="00044EC1" w:rsidRPr="007628AC" w:rsidRDefault="00044EC1"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Title</w:t>
            </w:r>
            <w:r w:rsidRPr="007628AC">
              <w:rPr>
                <w:highlight w:val="green"/>
              </w:rPr>
              <w:t xml:space="preserve"> section to update the title, system should ask for the following: </w:t>
            </w:r>
          </w:p>
          <w:p w14:paraId="0044E35A" w14:textId="77777777" w:rsidR="00044EC1" w:rsidRPr="007628AC" w:rsidRDefault="00044EC1" w:rsidP="00F454DB">
            <w:pPr>
              <w:pStyle w:val="TableText"/>
              <w:numPr>
                <w:ilvl w:val="2"/>
                <w:numId w:val="249"/>
              </w:numPr>
              <w:rPr>
                <w:highlight w:val="green"/>
              </w:rPr>
            </w:pPr>
            <w:r w:rsidRPr="007628AC">
              <w:rPr>
                <w:highlight w:val="green"/>
              </w:rPr>
              <w:t xml:space="preserve">Check box for showing the title, If the actor selects the check box, then the title should get displayed in the graph and should be invisible after unselect the check box. System should display the </w:t>
            </w:r>
            <w:r w:rsidRPr="007628AC">
              <w:rPr>
                <w:highlight w:val="green"/>
                <w:u w:val="single"/>
              </w:rPr>
              <w:t>Text</w:t>
            </w:r>
            <w:r w:rsidRPr="007628AC">
              <w:rPr>
                <w:highlight w:val="green"/>
              </w:rPr>
              <w:t xml:space="preserve"> field as blank by default.</w:t>
            </w:r>
          </w:p>
          <w:p w14:paraId="6DD2A525" w14:textId="77777777" w:rsidR="00044EC1" w:rsidRPr="007628AC" w:rsidRDefault="00044EC1" w:rsidP="00F454DB">
            <w:pPr>
              <w:pStyle w:val="TableText"/>
              <w:numPr>
                <w:ilvl w:val="2"/>
                <w:numId w:val="249"/>
              </w:numPr>
              <w:rPr>
                <w:highlight w:val="green"/>
              </w:rPr>
            </w:pPr>
            <w:r w:rsidRPr="007628AC">
              <w:rPr>
                <w:highlight w:val="green"/>
              </w:rPr>
              <w:t>Text Field to enter the title of the graph. System should provide options to the actor to create a dynamically generated title using all fields of the dataset along with standard HTML formatting.</w:t>
            </w:r>
          </w:p>
          <w:p w14:paraId="45167826" w14:textId="77777777" w:rsidR="00044EC1" w:rsidRPr="007628AC" w:rsidRDefault="00044EC1" w:rsidP="00F454DB">
            <w:pPr>
              <w:pStyle w:val="TableText"/>
              <w:numPr>
                <w:ilvl w:val="2"/>
                <w:numId w:val="249"/>
              </w:numPr>
              <w:rPr>
                <w:highlight w:val="green"/>
              </w:rPr>
            </w:pPr>
            <w:r w:rsidRPr="007628AC">
              <w:rPr>
                <w:highlight w:val="green"/>
                <w:u w:val="single"/>
              </w:rPr>
              <w:t>Title Alignment</w:t>
            </w:r>
            <w:r w:rsidRPr="007628AC">
              <w:rPr>
                <w:highlight w:val="green"/>
              </w:rPr>
              <w:t>: Whether the title to be displayed with be at left, centre, right.</w:t>
            </w:r>
          </w:p>
          <w:p w14:paraId="0A0C2DD6" w14:textId="77777777" w:rsidR="00044EC1" w:rsidRPr="007628AC" w:rsidRDefault="00044EC1" w:rsidP="00F454DB">
            <w:pPr>
              <w:pStyle w:val="TableText"/>
              <w:numPr>
                <w:ilvl w:val="2"/>
                <w:numId w:val="249"/>
              </w:numPr>
              <w:rPr>
                <w:highlight w:val="green"/>
              </w:rPr>
            </w:pPr>
            <w:r w:rsidRPr="007628AC">
              <w:rPr>
                <w:highlight w:val="green"/>
                <w:u w:val="single"/>
              </w:rPr>
              <w:t>Distance from Top</w:t>
            </w:r>
            <w:r w:rsidRPr="007628AC">
              <w:rPr>
                <w:highlight w:val="green"/>
              </w:rPr>
              <w:t>: How far from the top of the visual space does the title need to be.</w:t>
            </w:r>
          </w:p>
          <w:p w14:paraId="10473107" w14:textId="77777777" w:rsidR="00044EC1" w:rsidRPr="007628AC" w:rsidRDefault="00044EC1"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16309B8F"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61CC7166"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7B273596"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2A3FAC09"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67B7A883" w14:textId="77777777" w:rsidR="00044EC1" w:rsidRPr="007628AC" w:rsidRDefault="00044EC1" w:rsidP="00F454DB">
            <w:pPr>
              <w:pStyle w:val="TableText"/>
              <w:numPr>
                <w:ilvl w:val="2"/>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title. The actor should be able to either select or manually enter the font size of the title of graph between 0 and 20 </w:t>
            </w:r>
            <w:proofErr w:type="spellStart"/>
            <w:r w:rsidRPr="007628AC">
              <w:rPr>
                <w:highlight w:val="green"/>
              </w:rPr>
              <w:t>pt</w:t>
            </w:r>
            <w:proofErr w:type="spellEnd"/>
            <w:r w:rsidRPr="007628AC">
              <w:rPr>
                <w:highlight w:val="green"/>
              </w:rPr>
              <w:t xml:space="preserve"> (points). System should display the width as 0 </w:t>
            </w:r>
            <w:proofErr w:type="spellStart"/>
            <w:r w:rsidRPr="007628AC">
              <w:rPr>
                <w:highlight w:val="green"/>
              </w:rPr>
              <w:t>pt</w:t>
            </w:r>
            <w:proofErr w:type="spellEnd"/>
            <w:r w:rsidRPr="007628AC">
              <w:rPr>
                <w:highlight w:val="green"/>
              </w:rPr>
              <w:t xml:space="preserve"> by default.</w:t>
            </w:r>
          </w:p>
          <w:p w14:paraId="0BC8A23A" w14:textId="77777777" w:rsidR="00044EC1" w:rsidRPr="007628AC" w:rsidRDefault="00044EC1" w:rsidP="00F454DB">
            <w:pPr>
              <w:pStyle w:val="TableText"/>
              <w:numPr>
                <w:ilvl w:val="2"/>
                <w:numId w:val="249"/>
              </w:numPr>
              <w:rPr>
                <w:highlight w:val="green"/>
              </w:rPr>
            </w:pPr>
            <w:r w:rsidRPr="007628AC">
              <w:rPr>
                <w:highlight w:val="green"/>
              </w:rPr>
              <w:lastRenderedPageBreak/>
              <w:t xml:space="preserve">Actor should be able to change the </w:t>
            </w:r>
            <w:r w:rsidRPr="007628AC">
              <w:rPr>
                <w:b/>
                <w:bCs/>
                <w:highlight w:val="green"/>
                <w:u w:val="single"/>
              </w:rPr>
              <w:t>Border Colour</w:t>
            </w:r>
            <w:r w:rsidRPr="007628AC">
              <w:rPr>
                <w:highlight w:val="green"/>
              </w:rPr>
              <w:t xml:space="preserve"> of the title by selecting the colour from the palette. It should be black (#000000) by default.</w:t>
            </w:r>
          </w:p>
          <w:p w14:paraId="2B044F7B"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title by selecting the colour from the palette. System should display the Background Colour as None by default.</w:t>
            </w:r>
          </w:p>
          <w:p w14:paraId="5F69F54D" w14:textId="77777777" w:rsidR="00044EC1" w:rsidRPr="007628AC" w:rsidRDefault="00044EC1" w:rsidP="00F454DB">
            <w:pPr>
              <w:pStyle w:val="TableText"/>
              <w:numPr>
                <w:ilvl w:val="2"/>
                <w:numId w:val="249"/>
              </w:numPr>
              <w:rPr>
                <w:highlight w:val="green"/>
              </w:rPr>
            </w:pPr>
            <w:r w:rsidRPr="007628AC">
              <w:rPr>
                <w:highlight w:val="green"/>
              </w:rPr>
              <w:t xml:space="preserve">User should be able to select the padding width of title.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7EF48015" w14:textId="77777777" w:rsidR="00044EC1" w:rsidRPr="007628AC" w:rsidRDefault="00044EC1" w:rsidP="00044EC1">
            <w:pPr>
              <w:pStyle w:val="TableText"/>
              <w:ind w:left="2700"/>
              <w:rPr>
                <w:highlight w:val="green"/>
              </w:rPr>
            </w:pPr>
          </w:p>
          <w:p w14:paraId="04E2A22A" w14:textId="4054947B" w:rsidR="00044EC1" w:rsidRPr="007628AC" w:rsidRDefault="00044EC1" w:rsidP="00F454DB">
            <w:pPr>
              <w:pStyle w:val="TableText"/>
              <w:numPr>
                <w:ilvl w:val="0"/>
                <w:numId w:val="249"/>
              </w:numPr>
              <w:rPr>
                <w:highlight w:val="green"/>
              </w:rPr>
            </w:pPr>
            <w:r w:rsidRPr="007628AC">
              <w:rPr>
                <w:highlight w:val="green"/>
              </w:rPr>
              <w:t xml:space="preserve">If actor selects the </w:t>
            </w:r>
            <w:r w:rsidR="009509C0">
              <w:rPr>
                <w:b/>
                <w:bCs/>
                <w:highlight w:val="green"/>
                <w:u w:val="single"/>
              </w:rPr>
              <w:t>X</w:t>
            </w:r>
            <w:r>
              <w:rPr>
                <w:b/>
                <w:bCs/>
                <w:highlight w:val="green"/>
                <w:u w:val="single"/>
              </w:rPr>
              <w:t>-</w:t>
            </w:r>
            <w:r w:rsidRPr="007628AC">
              <w:rPr>
                <w:b/>
                <w:bCs/>
                <w:highlight w:val="green"/>
                <w:u w:val="single"/>
              </w:rPr>
              <w:t xml:space="preserve">Axis </w:t>
            </w:r>
            <w:r w:rsidRPr="007628AC">
              <w:rPr>
                <w:highlight w:val="green"/>
              </w:rPr>
              <w:t xml:space="preserve">section, system should ask for the following: </w:t>
            </w:r>
          </w:p>
          <w:p w14:paraId="0573D48B" w14:textId="77777777" w:rsidR="00044EC1" w:rsidRPr="007628AC" w:rsidRDefault="00044EC1" w:rsidP="00F454DB">
            <w:pPr>
              <w:pStyle w:val="TableText"/>
              <w:numPr>
                <w:ilvl w:val="2"/>
                <w:numId w:val="249"/>
              </w:numPr>
              <w:rPr>
                <w:highlight w:val="green"/>
              </w:rPr>
            </w:pPr>
            <w:r w:rsidRPr="007628AC">
              <w:rPr>
                <w:b/>
                <w:bCs/>
                <w:highlight w:val="green"/>
              </w:rPr>
              <w:t>Show labels:</w:t>
            </w:r>
            <w:r w:rsidRPr="007628AC">
              <w:rPr>
                <w:highlight w:val="green"/>
              </w:rPr>
              <w:t xml:space="preserve"> As the actor selects the check box, the labels should be visible on the axis of the graph</w:t>
            </w:r>
          </w:p>
          <w:p w14:paraId="47AD7D36" w14:textId="77777777" w:rsidR="00044EC1" w:rsidRPr="007628AC" w:rsidRDefault="00044EC1" w:rsidP="00F454DB">
            <w:pPr>
              <w:pStyle w:val="TableText"/>
              <w:numPr>
                <w:ilvl w:val="2"/>
                <w:numId w:val="249"/>
              </w:numPr>
              <w:rPr>
                <w:highlight w:val="green"/>
              </w:rPr>
            </w:pPr>
            <w:r w:rsidRPr="007628AC">
              <w:rPr>
                <w:b/>
                <w:bCs/>
                <w:highlight w:val="green"/>
              </w:rPr>
              <w:t>Position:</w:t>
            </w:r>
            <w:r w:rsidRPr="007628AC">
              <w:rPr>
                <w:highlight w:val="green"/>
              </w:rPr>
              <w:t xml:space="preserve"> The actor should be able select between Top/Bottom position to set the axis in a visual.</w:t>
            </w:r>
          </w:p>
          <w:p w14:paraId="65A95A9B" w14:textId="77777777" w:rsidR="00044EC1" w:rsidRPr="007628AC" w:rsidRDefault="00044EC1" w:rsidP="00F454DB">
            <w:pPr>
              <w:pStyle w:val="TableText"/>
              <w:numPr>
                <w:ilvl w:val="2"/>
                <w:numId w:val="249"/>
              </w:numPr>
              <w:rPr>
                <w:highlight w:val="green"/>
              </w:rPr>
            </w:pPr>
            <w:r w:rsidRPr="007628AC">
              <w:rPr>
                <w:b/>
                <w:bCs/>
                <w:highlight w:val="green"/>
              </w:rPr>
              <w:t>Show ticks:</w:t>
            </w:r>
            <w:r w:rsidRPr="007628AC">
              <w:rPr>
                <w:highlight w:val="green"/>
              </w:rPr>
              <w:t xml:space="preserve"> As the actor selects the check box, the ticks should be visible on the axis of the graph</w:t>
            </w:r>
          </w:p>
          <w:p w14:paraId="1AE52523" w14:textId="77777777" w:rsidR="00044EC1" w:rsidRPr="007628AC" w:rsidRDefault="00044EC1" w:rsidP="00F454DB">
            <w:pPr>
              <w:pStyle w:val="TableText"/>
              <w:numPr>
                <w:ilvl w:val="2"/>
                <w:numId w:val="249"/>
              </w:numPr>
              <w:rPr>
                <w:highlight w:val="green"/>
              </w:rPr>
            </w:pPr>
            <w:r w:rsidRPr="007628AC">
              <w:rPr>
                <w:b/>
                <w:bCs/>
                <w:highlight w:val="green"/>
              </w:rPr>
              <w:t>Rotation Angle:</w:t>
            </w:r>
            <w:r w:rsidRPr="007628AC">
              <w:rPr>
                <w:highlight w:val="green"/>
              </w:rPr>
              <w:t xml:space="preserve"> The actor should be able to rotate the angle of the axis labels. User should be able to change the angle from a range of 0 degree to 90 degree with an interval of 10-10 degrees</w:t>
            </w:r>
          </w:p>
          <w:p w14:paraId="63CE6DFA" w14:textId="77777777" w:rsidR="00044EC1" w:rsidRPr="007628AC" w:rsidRDefault="00044EC1" w:rsidP="00F454DB">
            <w:pPr>
              <w:pStyle w:val="TableText"/>
              <w:numPr>
                <w:ilvl w:val="2"/>
                <w:numId w:val="249"/>
              </w:numPr>
              <w:rPr>
                <w:highlight w:val="green"/>
              </w:rPr>
            </w:pPr>
            <w:r w:rsidRPr="007628AC">
              <w:rPr>
                <w:b/>
                <w:bCs/>
                <w:highlight w:val="green"/>
              </w:rPr>
              <w:t>Margin:</w:t>
            </w:r>
            <w:r w:rsidRPr="007628AC">
              <w:rPr>
                <w:highlight w:val="green"/>
              </w:rPr>
              <w:t xml:space="preserve"> Actor should be able to select the margin from the drop down. Higher the margin would result increase the distance of label from the axis</w:t>
            </w:r>
          </w:p>
          <w:p w14:paraId="015E0DDB" w14:textId="77777777" w:rsidR="00044EC1" w:rsidRPr="007628AC" w:rsidRDefault="00044EC1" w:rsidP="00F454DB">
            <w:pPr>
              <w:pStyle w:val="TableText"/>
              <w:numPr>
                <w:ilvl w:val="2"/>
                <w:numId w:val="249"/>
              </w:numPr>
              <w:ind w:left="3060"/>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10462B9B" w14:textId="77777777" w:rsidR="00044EC1" w:rsidRPr="007628AC" w:rsidRDefault="00044EC1"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6F0390C1"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76D53156" w14:textId="77777777" w:rsidR="00044EC1" w:rsidRPr="007628AC" w:rsidRDefault="00044EC1" w:rsidP="00F454DB">
            <w:pPr>
              <w:pStyle w:val="TableText"/>
              <w:numPr>
                <w:ilvl w:val="2"/>
                <w:numId w:val="249"/>
              </w:numPr>
              <w:rPr>
                <w:highlight w:val="green"/>
              </w:rPr>
            </w:pPr>
            <w:r w:rsidRPr="007628AC">
              <w:rPr>
                <w:highlight w:val="green"/>
              </w:rPr>
              <w:lastRenderedPageBreak/>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BD2A427"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0AF06C60"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447A4A42" w14:textId="77777777" w:rsidR="00044EC1" w:rsidRPr="007628AC" w:rsidRDefault="00044EC1" w:rsidP="00F454DB">
            <w:pPr>
              <w:pStyle w:val="TableText"/>
              <w:numPr>
                <w:ilvl w:val="2"/>
                <w:numId w:val="249"/>
              </w:numPr>
              <w:rPr>
                <w:highlight w:val="green"/>
              </w:rPr>
            </w:pPr>
            <w:r w:rsidRPr="007628AC">
              <w:rPr>
                <w:highlight w:val="green"/>
              </w:rPr>
              <w:t>The actor should be able to either select or manually enter the inner padding between the different sets of clustered bars. Actor should be able to enter the numeric values in percentage starting from 15% to 50% by an interval of 1%.</w:t>
            </w:r>
          </w:p>
          <w:p w14:paraId="227FA656" w14:textId="77777777" w:rsidR="00044EC1" w:rsidRPr="007628AC" w:rsidRDefault="00044EC1" w:rsidP="00F454DB">
            <w:pPr>
              <w:pStyle w:val="TableText"/>
              <w:numPr>
                <w:ilvl w:val="2"/>
                <w:numId w:val="249"/>
              </w:numPr>
              <w:rPr>
                <w:highlight w:val="green"/>
              </w:rPr>
            </w:pPr>
            <w:r w:rsidRPr="007628AC">
              <w:rPr>
                <w:highlight w:val="green"/>
              </w:rPr>
              <w:t xml:space="preserve">The actor should be able to add/edit the title of the axis. The Check box should be visible for showing the title of axis, If the actor selects the check box, then the title should get displayed in the graph and below mentioned options should be displayed. </w:t>
            </w:r>
          </w:p>
          <w:p w14:paraId="161CFB59" w14:textId="77777777" w:rsidR="00044EC1" w:rsidRPr="007628AC" w:rsidRDefault="00044EC1" w:rsidP="00F454DB">
            <w:pPr>
              <w:pStyle w:val="TableText"/>
              <w:numPr>
                <w:ilvl w:val="3"/>
                <w:numId w:val="249"/>
              </w:numPr>
              <w:rPr>
                <w:highlight w:val="green"/>
              </w:rPr>
            </w:pPr>
            <w:r w:rsidRPr="007628AC">
              <w:rPr>
                <w:highlight w:val="green"/>
              </w:rPr>
              <w:t xml:space="preserve">Title should be invisible after unselect the check box. System should display the </w:t>
            </w:r>
            <w:r w:rsidRPr="007628AC">
              <w:rPr>
                <w:highlight w:val="green"/>
                <w:u w:val="single"/>
              </w:rPr>
              <w:t>Text</w:t>
            </w:r>
            <w:r w:rsidRPr="007628AC">
              <w:rPr>
                <w:highlight w:val="green"/>
              </w:rPr>
              <w:t xml:space="preserve"> field as blank by default.</w:t>
            </w:r>
          </w:p>
          <w:p w14:paraId="70E35175" w14:textId="77777777" w:rsidR="00044EC1" w:rsidRPr="007628AC" w:rsidRDefault="00044EC1" w:rsidP="00F454DB">
            <w:pPr>
              <w:pStyle w:val="TableText"/>
              <w:numPr>
                <w:ilvl w:val="3"/>
                <w:numId w:val="249"/>
              </w:numPr>
              <w:rPr>
                <w:highlight w:val="green"/>
              </w:rPr>
            </w:pPr>
            <w:r w:rsidRPr="007628AC">
              <w:rPr>
                <w:highlight w:val="green"/>
              </w:rPr>
              <w:t>Text Field to enter the title of the graph. System should provide options to the actor to create a dynamically generated title using all fields of the dataset along with standard HTML formatting.</w:t>
            </w:r>
          </w:p>
          <w:p w14:paraId="5BB8E452" w14:textId="77777777" w:rsidR="00044EC1" w:rsidRPr="007628AC" w:rsidRDefault="00044EC1" w:rsidP="00F454DB">
            <w:pPr>
              <w:pStyle w:val="TableText"/>
              <w:numPr>
                <w:ilvl w:val="3"/>
                <w:numId w:val="249"/>
              </w:numPr>
              <w:rPr>
                <w:highlight w:val="green"/>
              </w:rPr>
            </w:pPr>
            <w:r w:rsidRPr="007628AC">
              <w:rPr>
                <w:highlight w:val="green"/>
                <w:u w:val="single"/>
              </w:rPr>
              <w:t>Title Alignment</w:t>
            </w:r>
            <w:r w:rsidRPr="007628AC">
              <w:rPr>
                <w:highlight w:val="green"/>
              </w:rPr>
              <w:t>: Whether the title to be displayed with be at left, centre, right.</w:t>
            </w:r>
          </w:p>
          <w:p w14:paraId="5F1C1081" w14:textId="77777777" w:rsidR="00044EC1" w:rsidRPr="007628AC" w:rsidRDefault="00044EC1" w:rsidP="00F454DB">
            <w:pPr>
              <w:pStyle w:val="TableText"/>
              <w:numPr>
                <w:ilvl w:val="3"/>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52B20239"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20C2AFD"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77D9DD0F" w14:textId="77777777" w:rsidR="00044EC1" w:rsidRPr="007628AC" w:rsidRDefault="00044EC1" w:rsidP="00F454DB">
            <w:pPr>
              <w:pStyle w:val="TableText"/>
              <w:numPr>
                <w:ilvl w:val="3"/>
                <w:numId w:val="249"/>
              </w:numPr>
              <w:rPr>
                <w:highlight w:val="green"/>
              </w:rPr>
            </w:pPr>
            <w:r w:rsidRPr="007628AC">
              <w:rPr>
                <w:highlight w:val="green"/>
              </w:rPr>
              <w:lastRenderedPageBreak/>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7C028EA4"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09273613" w14:textId="77777777" w:rsidR="00044EC1" w:rsidRPr="007628AC" w:rsidRDefault="00044EC1" w:rsidP="00F454DB">
            <w:pPr>
              <w:pStyle w:val="TableText"/>
              <w:numPr>
                <w:ilvl w:val="3"/>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title. The actor should be able to either select or manually enter the font size of the title of graph between 0 and 20 </w:t>
            </w:r>
            <w:proofErr w:type="spellStart"/>
            <w:r w:rsidRPr="007628AC">
              <w:rPr>
                <w:highlight w:val="green"/>
              </w:rPr>
              <w:t>pt</w:t>
            </w:r>
            <w:proofErr w:type="spellEnd"/>
            <w:r w:rsidRPr="007628AC">
              <w:rPr>
                <w:highlight w:val="green"/>
              </w:rPr>
              <w:t xml:space="preserve"> (points). System should display the width as 0 </w:t>
            </w:r>
            <w:proofErr w:type="spellStart"/>
            <w:r w:rsidRPr="007628AC">
              <w:rPr>
                <w:highlight w:val="green"/>
              </w:rPr>
              <w:t>pt</w:t>
            </w:r>
            <w:proofErr w:type="spellEnd"/>
            <w:r w:rsidRPr="007628AC">
              <w:rPr>
                <w:highlight w:val="green"/>
              </w:rPr>
              <w:t xml:space="preserve"> by default.</w:t>
            </w:r>
          </w:p>
          <w:p w14:paraId="40521A32"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title by selecting the colour from the palette. It should be black (#000000) by default.</w:t>
            </w:r>
          </w:p>
          <w:p w14:paraId="28C3B8D9"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title by selecting the colour from the palette. System should display the Background Colour as None by default.</w:t>
            </w:r>
          </w:p>
          <w:p w14:paraId="779717A6" w14:textId="77777777" w:rsidR="00044EC1" w:rsidRPr="007628AC" w:rsidRDefault="00044EC1" w:rsidP="00F454DB">
            <w:pPr>
              <w:pStyle w:val="TableText"/>
              <w:numPr>
                <w:ilvl w:val="3"/>
                <w:numId w:val="249"/>
              </w:numPr>
              <w:rPr>
                <w:highlight w:val="green"/>
              </w:rPr>
            </w:pPr>
            <w:r w:rsidRPr="007628AC">
              <w:rPr>
                <w:highlight w:val="green"/>
              </w:rPr>
              <w:t xml:space="preserve">User should be able to select the padding width of title.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7A732BB2" w14:textId="378DCED5" w:rsidR="00044EC1" w:rsidRPr="007628AC" w:rsidRDefault="00044EC1" w:rsidP="00F454DB">
            <w:pPr>
              <w:pStyle w:val="TableText"/>
              <w:numPr>
                <w:ilvl w:val="0"/>
                <w:numId w:val="249"/>
              </w:numPr>
              <w:rPr>
                <w:highlight w:val="green"/>
              </w:rPr>
            </w:pPr>
            <w:r w:rsidRPr="007628AC">
              <w:rPr>
                <w:highlight w:val="green"/>
              </w:rPr>
              <w:t xml:space="preserve">If actor selects the </w:t>
            </w:r>
            <w:r w:rsidR="009509C0">
              <w:rPr>
                <w:b/>
                <w:bCs/>
                <w:highlight w:val="green"/>
                <w:u w:val="single"/>
              </w:rPr>
              <w:t>Y-</w:t>
            </w:r>
            <w:r w:rsidRPr="007628AC">
              <w:rPr>
                <w:b/>
                <w:bCs/>
                <w:highlight w:val="green"/>
                <w:u w:val="single"/>
              </w:rPr>
              <w:t xml:space="preserve">Axis </w:t>
            </w:r>
            <w:r w:rsidRPr="007628AC">
              <w:rPr>
                <w:highlight w:val="green"/>
              </w:rPr>
              <w:t xml:space="preserve">section, system should ask for the following: </w:t>
            </w:r>
          </w:p>
          <w:p w14:paraId="2F603730" w14:textId="77777777" w:rsidR="00044EC1" w:rsidRPr="007628AC" w:rsidRDefault="00044EC1" w:rsidP="00F454DB">
            <w:pPr>
              <w:pStyle w:val="TableText"/>
              <w:numPr>
                <w:ilvl w:val="2"/>
                <w:numId w:val="249"/>
              </w:numPr>
              <w:rPr>
                <w:highlight w:val="green"/>
              </w:rPr>
            </w:pPr>
            <w:r w:rsidRPr="007628AC">
              <w:rPr>
                <w:b/>
                <w:bCs/>
                <w:highlight w:val="green"/>
              </w:rPr>
              <w:t>Show labels:</w:t>
            </w:r>
            <w:r w:rsidRPr="007628AC">
              <w:rPr>
                <w:highlight w:val="green"/>
              </w:rPr>
              <w:t xml:space="preserve"> As the actor selects the check box, the labels should be visible on the axis of the graph</w:t>
            </w:r>
          </w:p>
          <w:p w14:paraId="1931F918" w14:textId="77777777" w:rsidR="00044EC1" w:rsidRPr="007628AC" w:rsidRDefault="00044EC1" w:rsidP="00F454DB">
            <w:pPr>
              <w:pStyle w:val="TableText"/>
              <w:numPr>
                <w:ilvl w:val="2"/>
                <w:numId w:val="249"/>
              </w:numPr>
              <w:rPr>
                <w:highlight w:val="green"/>
              </w:rPr>
            </w:pPr>
            <w:r w:rsidRPr="007628AC">
              <w:rPr>
                <w:b/>
                <w:bCs/>
                <w:highlight w:val="green"/>
              </w:rPr>
              <w:t>Position:</w:t>
            </w:r>
            <w:r w:rsidRPr="007628AC">
              <w:rPr>
                <w:highlight w:val="green"/>
              </w:rPr>
              <w:t xml:space="preserve"> The actor should be able select between Left/Right positions to set the axis in a visual.</w:t>
            </w:r>
          </w:p>
          <w:p w14:paraId="2D2DBA3A" w14:textId="77777777" w:rsidR="00044EC1" w:rsidRPr="007628AC" w:rsidRDefault="00044EC1" w:rsidP="00F454DB">
            <w:pPr>
              <w:pStyle w:val="TableText"/>
              <w:numPr>
                <w:ilvl w:val="2"/>
                <w:numId w:val="249"/>
              </w:numPr>
              <w:rPr>
                <w:highlight w:val="green"/>
              </w:rPr>
            </w:pPr>
            <w:r w:rsidRPr="007628AC">
              <w:rPr>
                <w:b/>
                <w:bCs/>
                <w:highlight w:val="green"/>
              </w:rPr>
              <w:t>Show ticks:</w:t>
            </w:r>
            <w:r w:rsidRPr="007628AC">
              <w:rPr>
                <w:highlight w:val="green"/>
              </w:rPr>
              <w:t xml:space="preserve"> As the actor selects the check box, the ticks should be visible on the axis of the graph</w:t>
            </w:r>
          </w:p>
          <w:p w14:paraId="4E4E18DD" w14:textId="77777777" w:rsidR="00044EC1" w:rsidRPr="007628AC" w:rsidRDefault="00044EC1" w:rsidP="00F454DB">
            <w:pPr>
              <w:pStyle w:val="TableText"/>
              <w:numPr>
                <w:ilvl w:val="2"/>
                <w:numId w:val="249"/>
              </w:numPr>
              <w:rPr>
                <w:highlight w:val="green"/>
              </w:rPr>
            </w:pPr>
            <w:r w:rsidRPr="007628AC">
              <w:rPr>
                <w:highlight w:val="green"/>
              </w:rPr>
              <w:t xml:space="preserve">If actor clicked on the </w:t>
            </w:r>
            <w:r w:rsidRPr="007628AC">
              <w:rPr>
                <w:b/>
                <w:bCs/>
                <w:highlight w:val="green"/>
              </w:rPr>
              <w:t>Show ticks</w:t>
            </w:r>
            <w:r w:rsidRPr="007628AC">
              <w:rPr>
                <w:highlight w:val="green"/>
              </w:rPr>
              <w:t xml:space="preserve"> check box, following sub-options should become visible:</w:t>
            </w:r>
          </w:p>
          <w:p w14:paraId="251CAF4D" w14:textId="77777777" w:rsidR="00044EC1" w:rsidRPr="007628AC" w:rsidRDefault="00044EC1" w:rsidP="00F454DB">
            <w:pPr>
              <w:pStyle w:val="TableText"/>
              <w:numPr>
                <w:ilvl w:val="3"/>
                <w:numId w:val="249"/>
              </w:numPr>
              <w:rPr>
                <w:highlight w:val="green"/>
              </w:rPr>
            </w:pPr>
            <w:r w:rsidRPr="007628AC">
              <w:rPr>
                <w:b/>
                <w:bCs/>
                <w:highlight w:val="green"/>
              </w:rPr>
              <w:t>Major Tick Marks</w:t>
            </w:r>
            <w:r w:rsidRPr="007628AC">
              <w:rPr>
                <w:highlight w:val="green"/>
              </w:rPr>
              <w:t xml:space="preserve">: System should display tick mark with corresponding value of the Axis. Actor should be able to select a single value from Automatic / Fixed / None. Automatic should be selected by default and should be </w:t>
            </w:r>
            <w:r w:rsidRPr="007628AC">
              <w:rPr>
                <w:highlight w:val="green"/>
              </w:rPr>
              <w:lastRenderedPageBreak/>
              <w:t>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587DEEB8" w14:textId="77777777" w:rsidR="00044EC1" w:rsidRPr="007628AC" w:rsidRDefault="00044EC1" w:rsidP="00F454DB">
            <w:pPr>
              <w:pStyle w:val="TableText"/>
              <w:numPr>
                <w:ilvl w:val="3"/>
                <w:numId w:val="249"/>
              </w:numPr>
              <w:rPr>
                <w:highlight w:val="green"/>
              </w:rPr>
            </w:pPr>
            <w:r w:rsidRPr="007628AC">
              <w:rPr>
                <w:b/>
                <w:bCs/>
                <w:highlight w:val="green"/>
              </w:rPr>
              <w:t>Minor Tick Marks</w:t>
            </w:r>
            <w:r w:rsidRPr="007628AC">
              <w:rPr>
                <w:highlight w:val="green"/>
              </w:rPr>
              <w:t>: System should display tick mark without corresponding value of the Axis. Actor should be able to select a single value from Automatic / Fixed / None. Automatic should be selected by default and should be displayed as per the optimal pixel spacing identified by the underlying graphics. If actor selects Fixed, system should display option to enter integer values in the Tick Origin and Tick Interval fields. If actor selects None, system should not display tick marks.</w:t>
            </w:r>
          </w:p>
          <w:p w14:paraId="723BE933" w14:textId="77777777" w:rsidR="00044EC1" w:rsidRPr="007628AC" w:rsidRDefault="00044EC1" w:rsidP="00044EC1">
            <w:pPr>
              <w:pStyle w:val="TableText"/>
              <w:rPr>
                <w:highlight w:val="green"/>
              </w:rPr>
            </w:pPr>
          </w:p>
          <w:p w14:paraId="7F6E39FE" w14:textId="77777777" w:rsidR="00044EC1" w:rsidRPr="007628AC" w:rsidRDefault="00044EC1" w:rsidP="00F454DB">
            <w:pPr>
              <w:pStyle w:val="TableText"/>
              <w:numPr>
                <w:ilvl w:val="2"/>
                <w:numId w:val="249"/>
              </w:numPr>
              <w:rPr>
                <w:highlight w:val="green"/>
              </w:rPr>
            </w:pPr>
            <w:r w:rsidRPr="007628AC">
              <w:rPr>
                <w:b/>
                <w:bCs/>
                <w:highlight w:val="green"/>
              </w:rPr>
              <w:t>Rotation Angle:</w:t>
            </w:r>
            <w:r w:rsidRPr="007628AC">
              <w:rPr>
                <w:highlight w:val="green"/>
              </w:rPr>
              <w:t xml:space="preserve"> The actor should be able to rotate the angle of the axis labels. User should be able to change the angle from a range of 0 degree to 90 degree with an interval of 10-10 degrees</w:t>
            </w:r>
          </w:p>
          <w:p w14:paraId="42B3B7D7" w14:textId="77777777" w:rsidR="00044EC1" w:rsidRPr="007628AC" w:rsidRDefault="00044EC1" w:rsidP="00F454DB">
            <w:pPr>
              <w:pStyle w:val="TableText"/>
              <w:numPr>
                <w:ilvl w:val="2"/>
                <w:numId w:val="249"/>
              </w:numPr>
              <w:rPr>
                <w:highlight w:val="green"/>
              </w:rPr>
            </w:pPr>
            <w:r w:rsidRPr="007628AC">
              <w:rPr>
                <w:b/>
                <w:bCs/>
                <w:highlight w:val="green"/>
              </w:rPr>
              <w:t>Margin:</w:t>
            </w:r>
            <w:r w:rsidRPr="007628AC">
              <w:rPr>
                <w:highlight w:val="green"/>
              </w:rPr>
              <w:t xml:space="preserve"> Actor should be able to select the margin from the drop down. Higher the margin would result increase the distance of label from the axis</w:t>
            </w:r>
          </w:p>
          <w:p w14:paraId="03A0829C" w14:textId="77777777" w:rsidR="00044EC1" w:rsidRPr="007628AC" w:rsidRDefault="00044EC1" w:rsidP="00F454DB">
            <w:pPr>
              <w:pStyle w:val="TableText"/>
              <w:numPr>
                <w:ilvl w:val="2"/>
                <w:numId w:val="249"/>
              </w:numPr>
              <w:ind w:left="3060"/>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3FBF436F" w14:textId="77777777" w:rsidR="00044EC1" w:rsidRPr="007628AC" w:rsidRDefault="00044EC1"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278ACBF9"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and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2BFD059"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3A8A558" w14:textId="77777777" w:rsidR="00044EC1" w:rsidRPr="007628AC" w:rsidRDefault="00044EC1" w:rsidP="00F454DB">
            <w:pPr>
              <w:pStyle w:val="TableText"/>
              <w:numPr>
                <w:ilvl w:val="2"/>
                <w:numId w:val="249"/>
              </w:numPr>
              <w:rPr>
                <w:highlight w:val="green"/>
              </w:rPr>
            </w:pPr>
            <w:r w:rsidRPr="007628AC">
              <w:rPr>
                <w:highlight w:val="green"/>
              </w:rPr>
              <w:lastRenderedPageBreak/>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and Sans-Serif. It should be </w:t>
            </w:r>
            <w:r w:rsidRPr="007628AC">
              <w:rPr>
                <w:b/>
                <w:bCs/>
                <w:highlight w:val="green"/>
              </w:rPr>
              <w:t>Serif</w:t>
            </w:r>
            <w:r w:rsidRPr="007628AC">
              <w:rPr>
                <w:highlight w:val="green"/>
              </w:rPr>
              <w:t xml:space="preserve"> by default.</w:t>
            </w:r>
          </w:p>
          <w:p w14:paraId="57DC17F4"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318FD691" w14:textId="77777777" w:rsidR="00044EC1" w:rsidRPr="007628AC" w:rsidRDefault="00044EC1" w:rsidP="00F454DB">
            <w:pPr>
              <w:pStyle w:val="TableText"/>
              <w:numPr>
                <w:ilvl w:val="2"/>
                <w:numId w:val="249"/>
              </w:numPr>
              <w:rPr>
                <w:highlight w:val="green"/>
              </w:rPr>
            </w:pPr>
            <w:r w:rsidRPr="007628AC">
              <w:rPr>
                <w:highlight w:val="green"/>
              </w:rPr>
              <w:t>The actor should be able to either select or manually enter the inner padding between the different sets of clustered bars. Actor should be able to enter the numeric values in percentage starting from 15% to 50% by an interval of 1%.</w:t>
            </w:r>
          </w:p>
          <w:p w14:paraId="762733DE" w14:textId="77777777" w:rsidR="00044EC1" w:rsidRPr="007628AC" w:rsidRDefault="00044EC1" w:rsidP="00F454DB">
            <w:pPr>
              <w:pStyle w:val="TableText"/>
              <w:numPr>
                <w:ilvl w:val="2"/>
                <w:numId w:val="249"/>
              </w:numPr>
              <w:rPr>
                <w:highlight w:val="green"/>
              </w:rPr>
            </w:pPr>
            <w:r w:rsidRPr="007628AC">
              <w:rPr>
                <w:highlight w:val="green"/>
              </w:rPr>
              <w:t xml:space="preserve">The actor should be able to add/edit the title of the axis. The Check box should be visible for showing the title of axis, If the actor selects the check box, then the title should get displayed in the graph and below mentioned options should be displayed. </w:t>
            </w:r>
          </w:p>
          <w:p w14:paraId="58FDB885" w14:textId="77777777" w:rsidR="00044EC1" w:rsidRPr="007628AC" w:rsidRDefault="00044EC1" w:rsidP="00F454DB">
            <w:pPr>
              <w:pStyle w:val="TableText"/>
              <w:numPr>
                <w:ilvl w:val="3"/>
                <w:numId w:val="249"/>
              </w:numPr>
              <w:rPr>
                <w:highlight w:val="green"/>
              </w:rPr>
            </w:pPr>
            <w:r w:rsidRPr="007628AC">
              <w:rPr>
                <w:highlight w:val="green"/>
              </w:rPr>
              <w:t xml:space="preserve">Title should be invisible after unselect the check box. System should display the </w:t>
            </w:r>
            <w:r w:rsidRPr="007628AC">
              <w:rPr>
                <w:highlight w:val="green"/>
                <w:u w:val="single"/>
              </w:rPr>
              <w:t>Text</w:t>
            </w:r>
            <w:r w:rsidRPr="007628AC">
              <w:rPr>
                <w:highlight w:val="green"/>
              </w:rPr>
              <w:t xml:space="preserve"> field as blank by default.</w:t>
            </w:r>
          </w:p>
          <w:p w14:paraId="189C9D50" w14:textId="77777777" w:rsidR="00044EC1" w:rsidRPr="007628AC" w:rsidRDefault="00044EC1" w:rsidP="00F454DB">
            <w:pPr>
              <w:pStyle w:val="TableText"/>
              <w:numPr>
                <w:ilvl w:val="3"/>
                <w:numId w:val="249"/>
              </w:numPr>
              <w:rPr>
                <w:highlight w:val="green"/>
              </w:rPr>
            </w:pPr>
            <w:r w:rsidRPr="007628AC">
              <w:rPr>
                <w:highlight w:val="green"/>
              </w:rPr>
              <w:t>Text Field to enter the title of the graph. System should provide options to the actor to create a dynamically generated title using all fields of the dataset along with standard HTML formatting.</w:t>
            </w:r>
          </w:p>
          <w:p w14:paraId="4B4BB51E" w14:textId="77777777" w:rsidR="00044EC1" w:rsidRPr="007628AC" w:rsidRDefault="00044EC1" w:rsidP="00F454DB">
            <w:pPr>
              <w:pStyle w:val="TableText"/>
              <w:numPr>
                <w:ilvl w:val="3"/>
                <w:numId w:val="249"/>
              </w:numPr>
              <w:rPr>
                <w:highlight w:val="green"/>
              </w:rPr>
            </w:pPr>
            <w:r w:rsidRPr="007628AC">
              <w:rPr>
                <w:highlight w:val="green"/>
                <w:u w:val="single"/>
              </w:rPr>
              <w:t>Title Alignment</w:t>
            </w:r>
            <w:r w:rsidRPr="007628AC">
              <w:rPr>
                <w:highlight w:val="green"/>
              </w:rPr>
              <w:t>: Whether the title to be displayed with be at left, centre, right.</w:t>
            </w:r>
          </w:p>
          <w:p w14:paraId="32701C70" w14:textId="77777777" w:rsidR="00044EC1" w:rsidRPr="007628AC" w:rsidRDefault="00044EC1" w:rsidP="00F454DB">
            <w:pPr>
              <w:pStyle w:val="TableText"/>
              <w:numPr>
                <w:ilvl w:val="3"/>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11FFB4AE"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19C32F56"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6FFBAB97"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24F2A649" w14:textId="77777777" w:rsidR="00044EC1" w:rsidRPr="007628AC" w:rsidRDefault="00044EC1" w:rsidP="00F454DB">
            <w:pPr>
              <w:pStyle w:val="TableText"/>
              <w:numPr>
                <w:ilvl w:val="3"/>
                <w:numId w:val="249"/>
              </w:numPr>
              <w:rPr>
                <w:highlight w:val="green"/>
              </w:rPr>
            </w:pPr>
            <w:r w:rsidRPr="007628AC">
              <w:rPr>
                <w:highlight w:val="green"/>
              </w:rPr>
              <w:lastRenderedPageBreak/>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0BE1FDB0" w14:textId="77777777" w:rsidR="00044EC1" w:rsidRPr="007628AC" w:rsidRDefault="00044EC1" w:rsidP="00F454DB">
            <w:pPr>
              <w:pStyle w:val="TableText"/>
              <w:numPr>
                <w:ilvl w:val="3"/>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title. The actor should be able to either select or manually enter the font size of the title of graph between 0 and 20 </w:t>
            </w:r>
            <w:proofErr w:type="spellStart"/>
            <w:r w:rsidRPr="007628AC">
              <w:rPr>
                <w:highlight w:val="green"/>
              </w:rPr>
              <w:t>pt</w:t>
            </w:r>
            <w:proofErr w:type="spellEnd"/>
            <w:r w:rsidRPr="007628AC">
              <w:rPr>
                <w:highlight w:val="green"/>
              </w:rPr>
              <w:t xml:space="preserve"> (points). System should display the width as 0 </w:t>
            </w:r>
            <w:proofErr w:type="spellStart"/>
            <w:r w:rsidRPr="007628AC">
              <w:rPr>
                <w:highlight w:val="green"/>
              </w:rPr>
              <w:t>pt</w:t>
            </w:r>
            <w:proofErr w:type="spellEnd"/>
            <w:r w:rsidRPr="007628AC">
              <w:rPr>
                <w:highlight w:val="green"/>
              </w:rPr>
              <w:t xml:space="preserve"> by default.</w:t>
            </w:r>
          </w:p>
          <w:p w14:paraId="77CE0121"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title by selecting the colour from the palette. It should be black (#000000) by default.</w:t>
            </w:r>
          </w:p>
          <w:p w14:paraId="350E5808"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title by selecting the colour from the palette. System should display the Background Colour as None by default.</w:t>
            </w:r>
          </w:p>
          <w:p w14:paraId="02540D4B" w14:textId="77777777" w:rsidR="00044EC1" w:rsidRPr="007628AC" w:rsidRDefault="00044EC1" w:rsidP="00F454DB">
            <w:pPr>
              <w:pStyle w:val="TableText"/>
              <w:numPr>
                <w:ilvl w:val="3"/>
                <w:numId w:val="249"/>
              </w:numPr>
              <w:rPr>
                <w:highlight w:val="green"/>
              </w:rPr>
            </w:pPr>
            <w:r w:rsidRPr="007628AC">
              <w:rPr>
                <w:highlight w:val="green"/>
              </w:rPr>
              <w:t xml:space="preserve">User should be able to select the padding width of title. The actor should be able to either select or manually enter the font size of the title of graph between 2 and 20 </w:t>
            </w:r>
            <w:proofErr w:type="spellStart"/>
            <w:r w:rsidRPr="007628AC">
              <w:rPr>
                <w:highlight w:val="green"/>
              </w:rPr>
              <w:t>pt</w:t>
            </w:r>
            <w:proofErr w:type="spellEnd"/>
            <w:r w:rsidRPr="007628AC">
              <w:rPr>
                <w:highlight w:val="green"/>
              </w:rPr>
              <w:t xml:space="preserve"> (points). System should display the width as 8 </w:t>
            </w:r>
            <w:proofErr w:type="spellStart"/>
            <w:r w:rsidRPr="007628AC">
              <w:rPr>
                <w:highlight w:val="green"/>
              </w:rPr>
              <w:t>pt</w:t>
            </w:r>
            <w:proofErr w:type="spellEnd"/>
            <w:r w:rsidRPr="007628AC">
              <w:rPr>
                <w:highlight w:val="green"/>
              </w:rPr>
              <w:t xml:space="preserve"> by default.</w:t>
            </w:r>
          </w:p>
          <w:p w14:paraId="6D8E9650" w14:textId="77777777" w:rsidR="00044EC1" w:rsidRPr="007628AC" w:rsidRDefault="00044EC1" w:rsidP="00044EC1">
            <w:pPr>
              <w:pStyle w:val="TableText"/>
              <w:ind w:left="1440"/>
              <w:rPr>
                <w:highlight w:val="green"/>
              </w:rPr>
            </w:pPr>
          </w:p>
          <w:p w14:paraId="12297161" w14:textId="77777777" w:rsidR="00044EC1" w:rsidRPr="007628AC" w:rsidRDefault="00044EC1"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Legend </w:t>
            </w:r>
            <w:r w:rsidRPr="007628AC">
              <w:rPr>
                <w:highlight w:val="green"/>
              </w:rPr>
              <w:t xml:space="preserve">section to update the Axis, system should ask for the following: </w:t>
            </w:r>
          </w:p>
          <w:p w14:paraId="5AEF5973" w14:textId="77777777" w:rsidR="00044EC1" w:rsidRPr="007628AC" w:rsidRDefault="00044EC1" w:rsidP="00F454DB">
            <w:pPr>
              <w:pStyle w:val="TableText"/>
              <w:numPr>
                <w:ilvl w:val="2"/>
                <w:numId w:val="249"/>
              </w:numPr>
              <w:rPr>
                <w:highlight w:val="green"/>
              </w:rPr>
            </w:pPr>
            <w:r w:rsidRPr="007628AC">
              <w:rPr>
                <w:b/>
                <w:bCs/>
                <w:highlight w:val="green"/>
              </w:rPr>
              <w:t>Show Legends:</w:t>
            </w:r>
            <w:r w:rsidRPr="007628AC">
              <w:rPr>
                <w:highlight w:val="green"/>
              </w:rPr>
              <w:t xml:space="preserve"> As the actor selects the check box, the legends should be visible in the graph</w:t>
            </w:r>
          </w:p>
          <w:p w14:paraId="2B4767FF" w14:textId="77777777" w:rsidR="00044EC1" w:rsidRPr="007628AC" w:rsidRDefault="00044EC1" w:rsidP="00F454DB">
            <w:pPr>
              <w:pStyle w:val="TableText"/>
              <w:numPr>
                <w:ilvl w:val="2"/>
                <w:numId w:val="249"/>
              </w:numPr>
              <w:rPr>
                <w:highlight w:val="green"/>
              </w:rPr>
            </w:pPr>
            <w:r w:rsidRPr="007628AC">
              <w:rPr>
                <w:b/>
                <w:bCs/>
                <w:highlight w:val="green"/>
              </w:rPr>
              <w:t>Position:</w:t>
            </w:r>
            <w:r w:rsidRPr="007628AC">
              <w:rPr>
                <w:highlight w:val="green"/>
              </w:rPr>
              <w:t xml:space="preserve"> The actor should be able to select the position of the legends from the </w:t>
            </w:r>
            <w:proofErr w:type="gramStart"/>
            <w:r w:rsidRPr="007628AC">
              <w:rPr>
                <w:highlight w:val="green"/>
              </w:rPr>
              <w:t>drop down</w:t>
            </w:r>
            <w:proofErr w:type="gramEnd"/>
            <w:r w:rsidRPr="007628AC">
              <w:rPr>
                <w:highlight w:val="green"/>
              </w:rPr>
              <w:t xml:space="preserve"> values. In the drop down, the actor should be able to see the 8 different values i.e. Top, Bottom, Left, Right, Top </w:t>
            </w:r>
            <w:proofErr w:type="spellStart"/>
            <w:r w:rsidRPr="007628AC">
              <w:rPr>
                <w:highlight w:val="green"/>
              </w:rPr>
              <w:t>Center</w:t>
            </w:r>
            <w:proofErr w:type="spellEnd"/>
            <w:r w:rsidRPr="007628AC">
              <w:rPr>
                <w:highlight w:val="green"/>
              </w:rPr>
              <w:t xml:space="preserve">, Bottom </w:t>
            </w:r>
            <w:proofErr w:type="spellStart"/>
            <w:r w:rsidRPr="007628AC">
              <w:rPr>
                <w:highlight w:val="green"/>
              </w:rPr>
              <w:t>Center</w:t>
            </w:r>
            <w:proofErr w:type="spellEnd"/>
            <w:r w:rsidRPr="007628AC">
              <w:rPr>
                <w:highlight w:val="green"/>
              </w:rPr>
              <w:t xml:space="preserve">, Left </w:t>
            </w:r>
            <w:proofErr w:type="spellStart"/>
            <w:r w:rsidRPr="007628AC">
              <w:rPr>
                <w:highlight w:val="green"/>
              </w:rPr>
              <w:t>Center</w:t>
            </w:r>
            <w:proofErr w:type="spellEnd"/>
            <w:r w:rsidRPr="007628AC">
              <w:rPr>
                <w:highlight w:val="green"/>
              </w:rPr>
              <w:t xml:space="preserve"> and Right </w:t>
            </w:r>
            <w:proofErr w:type="spellStart"/>
            <w:r w:rsidRPr="007628AC">
              <w:rPr>
                <w:highlight w:val="green"/>
              </w:rPr>
              <w:t>Center</w:t>
            </w:r>
            <w:proofErr w:type="spellEnd"/>
            <w:r w:rsidRPr="007628AC">
              <w:rPr>
                <w:highlight w:val="green"/>
              </w:rPr>
              <w:t>. Top should be selected by default.</w:t>
            </w:r>
          </w:p>
          <w:p w14:paraId="6D6D6598" w14:textId="77777777" w:rsidR="00044EC1" w:rsidRPr="007628AC" w:rsidRDefault="00044EC1"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select the font size of the legend of graph. System should display the Font Size as 12 by default (when bar chart is selected for the first time in the Visual Properties Pane).</w:t>
            </w:r>
          </w:p>
          <w:p w14:paraId="18DF6EC2" w14:textId="77777777" w:rsidR="00044EC1" w:rsidRPr="007628AC" w:rsidRDefault="00044EC1" w:rsidP="00F454DB">
            <w:pPr>
              <w:pStyle w:val="TableText"/>
              <w:numPr>
                <w:ilvl w:val="2"/>
                <w:numId w:val="249"/>
              </w:numPr>
              <w:rPr>
                <w:highlight w:val="green"/>
              </w:rPr>
            </w:pPr>
            <w:r w:rsidRPr="007628AC">
              <w:rPr>
                <w:highlight w:val="green"/>
              </w:rPr>
              <w:lastRenderedPageBreak/>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4EA8C9BD"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and Sans-Serif. It should be </w:t>
            </w:r>
            <w:r w:rsidRPr="007628AC">
              <w:rPr>
                <w:b/>
                <w:bCs/>
                <w:highlight w:val="green"/>
              </w:rPr>
              <w:t>Serif</w:t>
            </w:r>
            <w:r w:rsidRPr="007628AC">
              <w:rPr>
                <w:highlight w:val="green"/>
              </w:rPr>
              <w:t xml:space="preserve"> by default.</w:t>
            </w:r>
          </w:p>
          <w:p w14:paraId="3C503984"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rPr>
              <w:t>Font Weight</w:t>
            </w:r>
            <w:r w:rsidRPr="007628AC">
              <w:rPr>
                <w:highlight w:val="green"/>
              </w:rPr>
              <w:t xml:space="preserve"> to be bold or not. It should be bold by default.</w:t>
            </w:r>
          </w:p>
          <w:p w14:paraId="6CBB5F55"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legend by selecting the colour from the palette</w:t>
            </w:r>
          </w:p>
          <w:p w14:paraId="6B452CAC" w14:textId="77777777" w:rsidR="00044EC1" w:rsidRPr="007628AC" w:rsidRDefault="00044EC1" w:rsidP="00F454DB">
            <w:pPr>
              <w:pStyle w:val="TableText"/>
              <w:numPr>
                <w:ilvl w:val="2"/>
                <w:numId w:val="249"/>
              </w:numPr>
              <w:rPr>
                <w:highlight w:val="green"/>
              </w:rPr>
            </w:pPr>
            <w:r w:rsidRPr="007628AC">
              <w:rPr>
                <w:highlight w:val="green"/>
              </w:rPr>
              <w:t xml:space="preserve">User should be able to select the width of the </w:t>
            </w:r>
            <w:r w:rsidRPr="007628AC">
              <w:rPr>
                <w:b/>
                <w:bCs/>
                <w:highlight w:val="green"/>
                <w:u w:val="single"/>
              </w:rPr>
              <w:t>border</w:t>
            </w:r>
            <w:r w:rsidRPr="007628AC">
              <w:rPr>
                <w:highlight w:val="green"/>
              </w:rPr>
              <w:t xml:space="preserve"> of legend </w:t>
            </w:r>
          </w:p>
          <w:p w14:paraId="57CFB8CC"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Border Colour</w:t>
            </w:r>
            <w:r w:rsidRPr="007628AC">
              <w:rPr>
                <w:highlight w:val="green"/>
              </w:rPr>
              <w:t xml:space="preserve"> of the legend by selecting the colour from the palette</w:t>
            </w:r>
          </w:p>
          <w:p w14:paraId="56F13CC1"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Background colour</w:t>
            </w:r>
            <w:r w:rsidRPr="007628AC">
              <w:rPr>
                <w:highlight w:val="green"/>
              </w:rPr>
              <w:t xml:space="preserve"> of the legend by selecting the colour from the palette. System should display the Background Colour as None by default (when bar chart is selected for the first time in the Visual Properties Pane).</w:t>
            </w:r>
          </w:p>
          <w:p w14:paraId="7FB49F5C" w14:textId="77777777" w:rsidR="00044EC1" w:rsidRPr="007628AC" w:rsidRDefault="00044EC1" w:rsidP="00F454DB">
            <w:pPr>
              <w:pStyle w:val="TableText"/>
              <w:numPr>
                <w:ilvl w:val="2"/>
                <w:numId w:val="249"/>
              </w:numPr>
              <w:rPr>
                <w:highlight w:val="green"/>
              </w:rPr>
            </w:pPr>
            <w:r w:rsidRPr="007628AC">
              <w:rPr>
                <w:highlight w:val="green"/>
              </w:rPr>
              <w:t xml:space="preserve">The actor should be able to add/edit the title of the legend. The Check box should be visible for showing the title of legend, If the actor selects the check box, then the title should get displayed in the graph and below mentioned options should be displayed. </w:t>
            </w:r>
          </w:p>
          <w:p w14:paraId="4F52982A" w14:textId="77777777" w:rsidR="00044EC1" w:rsidRPr="007628AC" w:rsidRDefault="00044EC1" w:rsidP="00F454DB">
            <w:pPr>
              <w:pStyle w:val="TableText"/>
              <w:numPr>
                <w:ilvl w:val="3"/>
                <w:numId w:val="249"/>
              </w:numPr>
              <w:rPr>
                <w:highlight w:val="green"/>
              </w:rPr>
            </w:pPr>
            <w:r w:rsidRPr="007628AC">
              <w:rPr>
                <w:highlight w:val="green"/>
              </w:rPr>
              <w:t xml:space="preserve">Title should be invisible after unselect the check box. System should display the </w:t>
            </w:r>
            <w:r w:rsidRPr="007628AC">
              <w:rPr>
                <w:highlight w:val="green"/>
                <w:u w:val="single"/>
              </w:rPr>
              <w:t>Text</w:t>
            </w:r>
            <w:r w:rsidRPr="007628AC">
              <w:rPr>
                <w:highlight w:val="green"/>
              </w:rPr>
              <w:t xml:space="preserve"> field as blank by default.</w:t>
            </w:r>
          </w:p>
          <w:p w14:paraId="2EA453F5" w14:textId="77777777" w:rsidR="00044EC1" w:rsidRPr="007628AC" w:rsidRDefault="00044EC1" w:rsidP="00F454DB">
            <w:pPr>
              <w:pStyle w:val="TableText"/>
              <w:numPr>
                <w:ilvl w:val="3"/>
                <w:numId w:val="249"/>
              </w:numPr>
              <w:rPr>
                <w:highlight w:val="green"/>
              </w:rPr>
            </w:pPr>
            <w:r w:rsidRPr="007628AC">
              <w:rPr>
                <w:highlight w:val="green"/>
              </w:rPr>
              <w:t>Text Field to enter the title of the legend. System should provide options to the actor to create a dynamically generated title using all fields of the dataset along with standard HTML formatting.</w:t>
            </w:r>
          </w:p>
          <w:p w14:paraId="7135A987" w14:textId="77777777" w:rsidR="00044EC1" w:rsidRPr="007628AC" w:rsidRDefault="00044EC1" w:rsidP="00F454DB">
            <w:pPr>
              <w:pStyle w:val="TableText"/>
              <w:numPr>
                <w:ilvl w:val="3"/>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font. The actor should be able to either select or manually enter the font size of the title of graph between 6 and 72 </w:t>
            </w:r>
            <w:proofErr w:type="spellStart"/>
            <w:r w:rsidRPr="007628AC">
              <w:rPr>
                <w:highlight w:val="green"/>
              </w:rPr>
              <w:t>pt</w:t>
            </w:r>
            <w:proofErr w:type="spellEnd"/>
            <w:r w:rsidRPr="007628AC">
              <w:rPr>
                <w:highlight w:val="green"/>
              </w:rPr>
              <w:t xml:space="preserve"> (points). System should display the Font Size as 12 </w:t>
            </w:r>
            <w:proofErr w:type="spellStart"/>
            <w:r w:rsidRPr="007628AC">
              <w:rPr>
                <w:highlight w:val="green"/>
              </w:rPr>
              <w:t>pt</w:t>
            </w:r>
            <w:proofErr w:type="spellEnd"/>
            <w:r w:rsidRPr="007628AC">
              <w:rPr>
                <w:highlight w:val="green"/>
              </w:rPr>
              <w:t xml:space="preserve"> by default (when bar chart is selected for the first time in the Visual Properties Pane).</w:t>
            </w:r>
          </w:p>
          <w:p w14:paraId="32B5A3D8" w14:textId="77777777" w:rsidR="00044EC1" w:rsidRPr="007628AC" w:rsidRDefault="00044EC1" w:rsidP="00F454DB">
            <w:pPr>
              <w:pStyle w:val="TableText"/>
              <w:numPr>
                <w:ilvl w:val="3"/>
                <w:numId w:val="249"/>
              </w:numPr>
              <w:rPr>
                <w:highlight w:val="green"/>
              </w:rPr>
            </w:pPr>
            <w:r w:rsidRPr="007628AC">
              <w:rPr>
                <w:highlight w:val="green"/>
              </w:rPr>
              <w:lastRenderedPageBreak/>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7D5B5C6C"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34F59BF6"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4D6D089A" w14:textId="77777777" w:rsidR="00044EC1" w:rsidRPr="007628AC" w:rsidRDefault="00044EC1" w:rsidP="00F454DB">
            <w:pPr>
              <w:pStyle w:val="TableText"/>
              <w:numPr>
                <w:ilvl w:val="3"/>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of the title by selecting the colour from the palette</w:t>
            </w:r>
          </w:p>
          <w:p w14:paraId="6AEFECC9" w14:textId="77777777" w:rsidR="00044EC1" w:rsidRPr="007628AC" w:rsidRDefault="00044EC1" w:rsidP="00044EC1">
            <w:pPr>
              <w:pStyle w:val="TableText"/>
              <w:rPr>
                <w:highlight w:val="green"/>
              </w:rPr>
            </w:pPr>
          </w:p>
          <w:p w14:paraId="115BC9FE" w14:textId="77777777" w:rsidR="00044EC1" w:rsidRPr="007628AC" w:rsidRDefault="00044EC1"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GRID </w:t>
            </w:r>
            <w:r w:rsidRPr="007628AC">
              <w:rPr>
                <w:highlight w:val="green"/>
              </w:rPr>
              <w:t xml:space="preserve">section to update the Axis, system should ask for the following: </w:t>
            </w:r>
          </w:p>
          <w:p w14:paraId="0960C934" w14:textId="77777777" w:rsidR="00044EC1" w:rsidRPr="007628AC" w:rsidRDefault="00044EC1" w:rsidP="00F454DB">
            <w:pPr>
              <w:pStyle w:val="TableText"/>
              <w:numPr>
                <w:ilvl w:val="2"/>
                <w:numId w:val="249"/>
              </w:numPr>
              <w:rPr>
                <w:strike/>
                <w:highlight w:val="green"/>
              </w:rPr>
            </w:pPr>
            <w:r w:rsidRPr="007628AC">
              <w:rPr>
                <w:b/>
                <w:bCs/>
                <w:strike/>
                <w:highlight w:val="green"/>
              </w:rPr>
              <w:t>Contains Labels:</w:t>
            </w:r>
            <w:r w:rsidRPr="007628AC">
              <w:rPr>
                <w:strike/>
                <w:highlight w:val="green"/>
              </w:rPr>
              <w:t xml:space="preserve"> As the actor selects the check box, the labels should be visible in the graph</w:t>
            </w:r>
          </w:p>
          <w:p w14:paraId="61137EA5" w14:textId="77777777" w:rsidR="00044EC1" w:rsidRPr="007628AC" w:rsidRDefault="00044EC1" w:rsidP="00F454DB">
            <w:pPr>
              <w:pStyle w:val="TableText"/>
              <w:numPr>
                <w:ilvl w:val="2"/>
                <w:numId w:val="249"/>
              </w:numPr>
              <w:rPr>
                <w:strike/>
                <w:highlight w:val="green"/>
              </w:rPr>
            </w:pPr>
            <w:r w:rsidRPr="007628AC">
              <w:rPr>
                <w:b/>
                <w:bCs/>
                <w:strike/>
                <w:highlight w:val="green"/>
              </w:rPr>
              <w:t>Height:</w:t>
            </w:r>
            <w:r w:rsidRPr="007628AC">
              <w:rPr>
                <w:strike/>
                <w:highlight w:val="green"/>
              </w:rPr>
              <w:t xml:space="preserve"> The Actor should be able to adjust the height of the graph with in the grid.</w:t>
            </w:r>
          </w:p>
          <w:p w14:paraId="43EE66F8" w14:textId="77777777" w:rsidR="00044EC1" w:rsidRPr="007628AC" w:rsidRDefault="00044EC1" w:rsidP="00F454DB">
            <w:pPr>
              <w:pStyle w:val="TableText"/>
              <w:numPr>
                <w:ilvl w:val="2"/>
                <w:numId w:val="249"/>
              </w:numPr>
              <w:rPr>
                <w:strike/>
                <w:highlight w:val="green"/>
              </w:rPr>
            </w:pPr>
            <w:r w:rsidRPr="007628AC">
              <w:rPr>
                <w:b/>
                <w:bCs/>
                <w:strike/>
                <w:highlight w:val="green"/>
              </w:rPr>
              <w:t>Width:</w:t>
            </w:r>
            <w:r w:rsidRPr="007628AC">
              <w:rPr>
                <w:strike/>
                <w:highlight w:val="green"/>
              </w:rPr>
              <w:t xml:space="preserve"> The Actor should be able to adjust the width of the graph with in the grid.</w:t>
            </w:r>
          </w:p>
          <w:p w14:paraId="2BF10891" w14:textId="77777777" w:rsidR="00044EC1" w:rsidRPr="007628AC" w:rsidRDefault="00044EC1" w:rsidP="00F454DB">
            <w:pPr>
              <w:pStyle w:val="TableText"/>
              <w:numPr>
                <w:ilvl w:val="2"/>
                <w:numId w:val="249"/>
              </w:numPr>
              <w:rPr>
                <w:strike/>
                <w:highlight w:val="green"/>
              </w:rPr>
            </w:pPr>
            <w:r w:rsidRPr="007628AC">
              <w:rPr>
                <w:b/>
                <w:bCs/>
                <w:strike/>
                <w:highlight w:val="green"/>
              </w:rPr>
              <w:t>Top:</w:t>
            </w:r>
            <w:r w:rsidRPr="007628AC">
              <w:rPr>
                <w:strike/>
                <w:highlight w:val="green"/>
              </w:rPr>
              <w:t xml:space="preserve"> The Actor should be able to adjust the Top of the graph with in the grid</w:t>
            </w:r>
          </w:p>
          <w:p w14:paraId="58E27FA9" w14:textId="77777777" w:rsidR="00044EC1" w:rsidRPr="007628AC" w:rsidRDefault="00044EC1" w:rsidP="00F454DB">
            <w:pPr>
              <w:pStyle w:val="TableText"/>
              <w:numPr>
                <w:ilvl w:val="2"/>
                <w:numId w:val="249"/>
              </w:numPr>
              <w:rPr>
                <w:strike/>
                <w:highlight w:val="green"/>
              </w:rPr>
            </w:pPr>
            <w:r w:rsidRPr="007628AC">
              <w:rPr>
                <w:b/>
                <w:bCs/>
                <w:strike/>
                <w:highlight w:val="green"/>
              </w:rPr>
              <w:t>Bottom:</w:t>
            </w:r>
            <w:r w:rsidRPr="007628AC">
              <w:rPr>
                <w:strike/>
                <w:highlight w:val="green"/>
              </w:rPr>
              <w:t xml:space="preserve"> The Actor should be able to adjust the bottom of the graph with in the grid</w:t>
            </w:r>
          </w:p>
          <w:p w14:paraId="04486032" w14:textId="77777777" w:rsidR="00044EC1" w:rsidRPr="007628AC" w:rsidRDefault="00044EC1" w:rsidP="00F454DB">
            <w:pPr>
              <w:pStyle w:val="TableText"/>
              <w:numPr>
                <w:ilvl w:val="2"/>
                <w:numId w:val="249"/>
              </w:numPr>
              <w:rPr>
                <w:strike/>
                <w:highlight w:val="green"/>
              </w:rPr>
            </w:pPr>
            <w:r w:rsidRPr="007628AC">
              <w:rPr>
                <w:b/>
                <w:bCs/>
                <w:strike/>
                <w:highlight w:val="green"/>
              </w:rPr>
              <w:t>Left:</w:t>
            </w:r>
            <w:r w:rsidRPr="007628AC">
              <w:rPr>
                <w:strike/>
                <w:highlight w:val="green"/>
              </w:rPr>
              <w:t xml:space="preserve"> The Actor should be able to adjust the left alignment of the graph with in the grid</w:t>
            </w:r>
          </w:p>
          <w:p w14:paraId="679F23EC" w14:textId="77777777" w:rsidR="00044EC1" w:rsidRPr="007628AC" w:rsidRDefault="00044EC1" w:rsidP="00F454DB">
            <w:pPr>
              <w:pStyle w:val="TableText"/>
              <w:numPr>
                <w:ilvl w:val="2"/>
                <w:numId w:val="249"/>
              </w:numPr>
              <w:rPr>
                <w:strike/>
                <w:highlight w:val="green"/>
              </w:rPr>
            </w:pPr>
            <w:r w:rsidRPr="007628AC">
              <w:rPr>
                <w:b/>
                <w:bCs/>
                <w:strike/>
                <w:highlight w:val="green"/>
              </w:rPr>
              <w:t>Right:</w:t>
            </w:r>
            <w:r w:rsidRPr="007628AC">
              <w:rPr>
                <w:strike/>
                <w:highlight w:val="green"/>
              </w:rPr>
              <w:t xml:space="preserve"> The Actor should be able to adjust the right alignment of the graph with in the grid</w:t>
            </w:r>
          </w:p>
          <w:p w14:paraId="5F31F2B1" w14:textId="77777777" w:rsidR="00044EC1" w:rsidRPr="007628AC" w:rsidRDefault="00044EC1"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grid by changing the colour of grid. System should display the Background Colour as None by default (when bar chart is selected for the first time in the Visual Properties Pane).</w:t>
            </w:r>
          </w:p>
          <w:p w14:paraId="1A3867F7" w14:textId="77777777" w:rsidR="00044EC1" w:rsidRPr="007628AC" w:rsidRDefault="00044EC1" w:rsidP="00F454DB">
            <w:pPr>
              <w:pStyle w:val="TableText"/>
              <w:numPr>
                <w:ilvl w:val="2"/>
                <w:numId w:val="249"/>
              </w:numPr>
              <w:rPr>
                <w:highlight w:val="green"/>
              </w:rPr>
            </w:pPr>
            <w:r w:rsidRPr="007628AC">
              <w:rPr>
                <w:b/>
                <w:bCs/>
                <w:highlight w:val="green"/>
              </w:rPr>
              <w:t>Alt Text:</w:t>
            </w:r>
            <w:r w:rsidRPr="007628AC">
              <w:rPr>
                <w:highlight w:val="green"/>
              </w:rPr>
              <w:t xml:space="preserve"> The actor should be able to enter the text which should be visible when no data is available on the graph or data set is </w:t>
            </w:r>
            <w:r w:rsidRPr="007628AC">
              <w:rPr>
                <w:highlight w:val="green"/>
              </w:rPr>
              <w:lastRenderedPageBreak/>
              <w:t>broken.</w:t>
            </w:r>
            <w:r>
              <w:rPr>
                <w:highlight w:val="green"/>
              </w:rPr>
              <w:t xml:space="preserve"> By default, system should show “Error! Please check that selected fields are present in dataset”.</w:t>
            </w:r>
          </w:p>
          <w:p w14:paraId="00F92548" w14:textId="77777777" w:rsidR="00044EC1" w:rsidRPr="007628AC" w:rsidRDefault="00044EC1" w:rsidP="00F454DB">
            <w:pPr>
              <w:pStyle w:val="TableText"/>
              <w:numPr>
                <w:ilvl w:val="0"/>
                <w:numId w:val="249"/>
              </w:numPr>
              <w:rPr>
                <w:highlight w:val="green"/>
              </w:rPr>
            </w:pPr>
            <w:r w:rsidRPr="007628AC">
              <w:rPr>
                <w:highlight w:val="green"/>
              </w:rPr>
              <w:t xml:space="preserve">If actor selects the </w:t>
            </w:r>
            <w:r w:rsidRPr="007628AC">
              <w:rPr>
                <w:b/>
                <w:bCs/>
                <w:highlight w:val="green"/>
                <w:u w:val="single"/>
              </w:rPr>
              <w:t xml:space="preserve">Colour Palette </w:t>
            </w:r>
            <w:r w:rsidRPr="007628AC">
              <w:rPr>
                <w:highlight w:val="green"/>
              </w:rPr>
              <w:t>section to update the Axis, system should ask for the following</w:t>
            </w:r>
          </w:p>
          <w:p w14:paraId="7117F79F" w14:textId="77777777" w:rsidR="00044EC1" w:rsidRPr="007628AC" w:rsidRDefault="00044EC1" w:rsidP="00F454DB">
            <w:pPr>
              <w:pStyle w:val="TableText"/>
              <w:numPr>
                <w:ilvl w:val="2"/>
                <w:numId w:val="249"/>
              </w:numPr>
              <w:rPr>
                <w:highlight w:val="green"/>
              </w:rPr>
            </w:pPr>
            <w:r w:rsidRPr="007628AC">
              <w:rPr>
                <w:b/>
                <w:bCs/>
                <w:highlight w:val="green"/>
              </w:rPr>
              <w:t>Custom Colour Palette:</w:t>
            </w:r>
            <w:r w:rsidRPr="007628AC">
              <w:rPr>
                <w:highlight w:val="green"/>
              </w:rPr>
              <w:t xml:space="preserve"> The actor should be able to select the colour of the graph by its own.</w:t>
            </w:r>
          </w:p>
          <w:p w14:paraId="3F837F01" w14:textId="77777777" w:rsidR="00044EC1" w:rsidRPr="007628AC" w:rsidRDefault="00044EC1" w:rsidP="00F454DB">
            <w:pPr>
              <w:pStyle w:val="TableText"/>
              <w:numPr>
                <w:ilvl w:val="2"/>
                <w:numId w:val="249"/>
              </w:numPr>
              <w:rPr>
                <w:highlight w:val="green"/>
              </w:rPr>
            </w:pPr>
            <w:r w:rsidRPr="007628AC">
              <w:rPr>
                <w:b/>
                <w:bCs/>
                <w:highlight w:val="green"/>
              </w:rPr>
              <w:t>Random:</w:t>
            </w:r>
            <w:r w:rsidRPr="007628AC">
              <w:rPr>
                <w:highlight w:val="green"/>
              </w:rPr>
              <w:t xml:space="preserve"> If actor select the random colour palette, the graph colour should be changed randomly.</w:t>
            </w:r>
          </w:p>
          <w:p w14:paraId="32AC327D" w14:textId="77777777" w:rsidR="00044EC1" w:rsidRPr="007628AC" w:rsidRDefault="00044EC1" w:rsidP="00F454DB">
            <w:pPr>
              <w:pStyle w:val="TableText"/>
              <w:numPr>
                <w:ilvl w:val="2"/>
                <w:numId w:val="249"/>
              </w:numPr>
              <w:rPr>
                <w:highlight w:val="green"/>
              </w:rPr>
            </w:pPr>
            <w:r w:rsidRPr="007628AC">
              <w:rPr>
                <w:b/>
                <w:bCs/>
                <w:highlight w:val="green"/>
              </w:rPr>
              <w:t>Default:</w:t>
            </w:r>
            <w:r w:rsidRPr="007628AC">
              <w:rPr>
                <w:highlight w:val="green"/>
              </w:rPr>
              <w:t xml:space="preserve"> On the selection of Default, the default colours should be visible</w:t>
            </w:r>
          </w:p>
          <w:p w14:paraId="1319B92F" w14:textId="77777777" w:rsidR="00044EC1" w:rsidRPr="007628AC" w:rsidRDefault="00044EC1" w:rsidP="00F454DB">
            <w:pPr>
              <w:pStyle w:val="TableText"/>
              <w:numPr>
                <w:ilvl w:val="0"/>
                <w:numId w:val="249"/>
              </w:numPr>
              <w:rPr>
                <w:highlight w:val="green"/>
              </w:rPr>
            </w:pPr>
            <w:r w:rsidRPr="007628AC">
              <w:rPr>
                <w:b/>
                <w:bCs/>
                <w:highlight w:val="green"/>
                <w:u w:val="single"/>
              </w:rPr>
              <w:t>Conditional Colours:</w:t>
            </w:r>
            <w:r w:rsidRPr="007628AC">
              <w:rPr>
                <w:highlight w:val="green"/>
              </w:rPr>
              <w:t xml:space="preserve"> As the actor selects the check box, the conditional colour formatting properties should be visible in the screen. If actor unselect the check box, then all the option should not visible on the screen and all the selected values under the conditional colours should get back to default.</w:t>
            </w:r>
          </w:p>
          <w:p w14:paraId="5CE1F665" w14:textId="77777777" w:rsidR="00044EC1" w:rsidRPr="007628AC" w:rsidRDefault="00044EC1" w:rsidP="00F454DB">
            <w:pPr>
              <w:pStyle w:val="TableText"/>
              <w:numPr>
                <w:ilvl w:val="2"/>
                <w:numId w:val="249"/>
              </w:numPr>
              <w:rPr>
                <w:highlight w:val="green"/>
              </w:rPr>
            </w:pPr>
            <w:r w:rsidRPr="007628AC">
              <w:rPr>
                <w:highlight w:val="green"/>
              </w:rPr>
              <w:t xml:space="preserve">Types: The actor should be able to select any value from the drop down. The values in the drop down are: </w:t>
            </w:r>
            <w:r w:rsidRPr="007628AC">
              <w:rPr>
                <w:b/>
                <w:bCs/>
                <w:highlight w:val="green"/>
              </w:rPr>
              <w:t xml:space="preserve">Colour Scale and Rules. </w:t>
            </w:r>
            <w:r w:rsidRPr="007628AC">
              <w:rPr>
                <w:highlight w:val="green"/>
              </w:rPr>
              <w:t>As the actor selects colour scale, then colour scale formatting properties should be visible in the screen. If actor unselects it, then all the option should not visible on the screen and all the selected values under it get back to the default.</w:t>
            </w:r>
          </w:p>
          <w:p w14:paraId="63B674FA" w14:textId="77777777" w:rsidR="00044EC1" w:rsidRPr="007628AC" w:rsidRDefault="00044EC1" w:rsidP="00044EC1">
            <w:pPr>
              <w:pStyle w:val="TableText"/>
              <w:ind w:left="3600"/>
              <w:rPr>
                <w:highlight w:val="green"/>
              </w:rPr>
            </w:pPr>
            <w:r w:rsidRPr="007628AC">
              <w:rPr>
                <w:highlight w:val="green"/>
              </w:rPr>
              <w:t xml:space="preserve">Below mentioned options should be visible for </w:t>
            </w:r>
            <w:r w:rsidRPr="007628AC">
              <w:rPr>
                <w:b/>
                <w:bCs/>
                <w:highlight w:val="green"/>
                <w:u w:val="single"/>
              </w:rPr>
              <w:t>Colour Scale</w:t>
            </w:r>
            <w:r w:rsidRPr="007628AC">
              <w:rPr>
                <w:highlight w:val="green"/>
              </w:rPr>
              <w:t xml:space="preserve"> option.</w:t>
            </w:r>
          </w:p>
          <w:p w14:paraId="69B2976D" w14:textId="77777777" w:rsidR="00044EC1" w:rsidRPr="007628AC" w:rsidRDefault="00044EC1" w:rsidP="00F454DB">
            <w:pPr>
              <w:pStyle w:val="TableText"/>
              <w:numPr>
                <w:ilvl w:val="3"/>
                <w:numId w:val="249"/>
              </w:numPr>
              <w:rPr>
                <w:highlight w:val="green"/>
              </w:rPr>
            </w:pPr>
            <w:r w:rsidRPr="007628AC">
              <w:rPr>
                <w:b/>
                <w:bCs/>
                <w:highlight w:val="green"/>
                <w:u w:val="single"/>
              </w:rPr>
              <w:t>Based on Field:</w:t>
            </w:r>
            <w:r w:rsidRPr="007628AC">
              <w:rPr>
                <w:highlight w:val="green"/>
              </w:rPr>
              <w:t xml:space="preserve"> The actor should be able to see the drop down to select the fields (Dimensions/Measures) from the of the connected data set.</w:t>
            </w:r>
          </w:p>
          <w:p w14:paraId="03680D10" w14:textId="77777777" w:rsidR="00044EC1" w:rsidRPr="007628AC" w:rsidRDefault="00044EC1" w:rsidP="00F454DB">
            <w:pPr>
              <w:pStyle w:val="TableText"/>
              <w:numPr>
                <w:ilvl w:val="3"/>
                <w:numId w:val="249"/>
              </w:numPr>
              <w:rPr>
                <w:highlight w:val="green"/>
              </w:rPr>
            </w:pPr>
            <w:r w:rsidRPr="007628AC">
              <w:rPr>
                <w:b/>
                <w:bCs/>
                <w:highlight w:val="green"/>
                <w:u w:val="single"/>
              </w:rPr>
              <w:t>Aggregation:</w:t>
            </w:r>
            <w:r w:rsidRPr="007628AC">
              <w:rPr>
                <w:highlight w:val="green"/>
              </w:rPr>
              <w:t xml:space="preserve"> The actor should be able to set the aggregation based on the type of the field. Details for aggregation for conditional colouring is mentioned in business rules section.</w:t>
            </w:r>
          </w:p>
          <w:p w14:paraId="49C9D7D5" w14:textId="77777777" w:rsidR="00044EC1" w:rsidRPr="007628AC" w:rsidRDefault="00044EC1" w:rsidP="00F454DB">
            <w:pPr>
              <w:pStyle w:val="TableText"/>
              <w:numPr>
                <w:ilvl w:val="3"/>
                <w:numId w:val="249"/>
              </w:numPr>
              <w:rPr>
                <w:highlight w:val="green"/>
              </w:rPr>
            </w:pPr>
            <w:r w:rsidRPr="007628AC">
              <w:rPr>
                <w:b/>
                <w:bCs/>
                <w:highlight w:val="green"/>
                <w:u w:val="single"/>
              </w:rPr>
              <w:t>Diverging:</w:t>
            </w:r>
            <w:r w:rsidRPr="007628AC">
              <w:rPr>
                <w:highlight w:val="green"/>
              </w:rPr>
              <w:t xml:space="preserve"> The actor should be able to select the checkbox for indicating whether </w:t>
            </w:r>
            <w:proofErr w:type="gramStart"/>
            <w:r w:rsidRPr="007628AC">
              <w:rPr>
                <w:highlight w:val="green"/>
              </w:rPr>
              <w:t>2 point</w:t>
            </w:r>
            <w:proofErr w:type="gramEnd"/>
            <w:r w:rsidRPr="007628AC">
              <w:rPr>
                <w:highlight w:val="green"/>
              </w:rPr>
              <w:t xml:space="preserve"> colour scale is required or 3 colour scale with 2 separate sections for minimum and maximum values</w:t>
            </w:r>
          </w:p>
          <w:p w14:paraId="5F69E8FC" w14:textId="77777777" w:rsidR="00044EC1" w:rsidRPr="007628AC" w:rsidRDefault="00044EC1" w:rsidP="00F454DB">
            <w:pPr>
              <w:pStyle w:val="TableText"/>
              <w:numPr>
                <w:ilvl w:val="3"/>
                <w:numId w:val="249"/>
              </w:numPr>
              <w:rPr>
                <w:highlight w:val="green"/>
              </w:rPr>
            </w:pPr>
            <w:r w:rsidRPr="007628AC">
              <w:rPr>
                <w:b/>
                <w:bCs/>
                <w:highlight w:val="green"/>
                <w:u w:val="single"/>
              </w:rPr>
              <w:t>Stepped Colours:</w:t>
            </w:r>
            <w:r w:rsidRPr="007628AC">
              <w:rPr>
                <w:highlight w:val="green"/>
              </w:rPr>
              <w:t xml:space="preserve"> The actor should be able to select the checkbox whether stepped values are required. If actor </w:t>
            </w:r>
            <w:r w:rsidRPr="007628AC">
              <w:rPr>
                <w:highlight w:val="green"/>
              </w:rPr>
              <w:lastRenderedPageBreak/>
              <w:t xml:space="preserve">checks the box, then the actor should be able to enter any integer number between 2 to 10. Post entering the number by the actor, the system </w:t>
            </w:r>
            <w:proofErr w:type="gramStart"/>
            <w:r w:rsidRPr="007628AC">
              <w:rPr>
                <w:highlight w:val="green"/>
              </w:rPr>
              <w:t>should  create</w:t>
            </w:r>
            <w:proofErr w:type="gramEnd"/>
            <w:r w:rsidRPr="007628AC">
              <w:rPr>
                <w:highlight w:val="green"/>
              </w:rPr>
              <w:t xml:space="preserve"> the colours in the number of steps from minimum to maximum</w:t>
            </w:r>
          </w:p>
          <w:p w14:paraId="7D1BE6E2" w14:textId="77777777" w:rsidR="00044EC1" w:rsidRPr="007628AC" w:rsidRDefault="00044EC1" w:rsidP="00F454DB">
            <w:pPr>
              <w:pStyle w:val="TableText"/>
              <w:numPr>
                <w:ilvl w:val="3"/>
                <w:numId w:val="249"/>
              </w:numPr>
              <w:rPr>
                <w:highlight w:val="green"/>
              </w:rPr>
            </w:pPr>
            <w:r w:rsidRPr="007628AC">
              <w:rPr>
                <w:b/>
                <w:bCs/>
                <w:highlight w:val="green"/>
                <w:u w:val="single"/>
              </w:rPr>
              <w:t xml:space="preserve">Minimum: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minimum value will be identified by </w:t>
            </w:r>
            <w:r w:rsidRPr="007628AC">
              <w:rPr>
                <w:b/>
                <w:bCs/>
                <w:highlight w:val="green"/>
              </w:rPr>
              <w:t>lowest</w:t>
            </w:r>
            <w:r w:rsidRPr="007628AC">
              <w:rPr>
                <w:highlight w:val="green"/>
              </w:rPr>
              <w:t xml:space="preserve"> value of the aggregated field or by a </w:t>
            </w:r>
            <w:r w:rsidRPr="007628AC">
              <w:rPr>
                <w:b/>
                <w:bCs/>
                <w:highlight w:val="green"/>
              </w:rPr>
              <w:t>Static</w:t>
            </w:r>
            <w:r w:rsidRPr="007628AC">
              <w:rPr>
                <w:highlight w:val="green"/>
              </w:rPr>
              <w:t xml:space="preserve"> number. If static fields </w:t>
            </w:r>
            <w:proofErr w:type="gramStart"/>
            <w:r w:rsidRPr="007628AC">
              <w:rPr>
                <w:highlight w:val="green"/>
              </w:rPr>
              <w:t>is</w:t>
            </w:r>
            <w:proofErr w:type="gramEnd"/>
            <w:r w:rsidRPr="007628AC">
              <w:rPr>
                <w:highlight w:val="green"/>
              </w:rPr>
              <w:t xml:space="preserve"> selected, then actor should be able to enter any number in the text box. In Lowest, the text box should be blank and disabled. In either case, actor should be able to select the required colour from the colour palette.</w:t>
            </w:r>
          </w:p>
          <w:p w14:paraId="3275560D" w14:textId="77777777" w:rsidR="00044EC1" w:rsidRPr="007628AC" w:rsidRDefault="00044EC1" w:rsidP="00F454DB">
            <w:pPr>
              <w:pStyle w:val="TableText"/>
              <w:numPr>
                <w:ilvl w:val="3"/>
                <w:numId w:val="249"/>
              </w:numPr>
              <w:rPr>
                <w:highlight w:val="green"/>
              </w:rPr>
            </w:pPr>
            <w:proofErr w:type="spellStart"/>
            <w:r w:rsidRPr="007628AC">
              <w:rPr>
                <w:b/>
                <w:bCs/>
                <w:highlight w:val="green"/>
                <w:u w:val="single"/>
              </w:rPr>
              <w:t>Center</w:t>
            </w:r>
            <w:proofErr w:type="spellEnd"/>
            <w:r w:rsidRPr="007628AC">
              <w:rPr>
                <w:b/>
                <w:bCs/>
                <w:highlight w:val="green"/>
                <w:u w:val="single"/>
              </w:rPr>
              <w:t xml:space="preserve">: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w:t>
            </w:r>
            <w:proofErr w:type="spellStart"/>
            <w:r w:rsidRPr="007628AC">
              <w:rPr>
                <w:highlight w:val="green"/>
              </w:rPr>
              <w:t>center</w:t>
            </w:r>
            <w:proofErr w:type="spellEnd"/>
            <w:r w:rsidRPr="007628AC">
              <w:rPr>
                <w:highlight w:val="green"/>
              </w:rPr>
              <w:t xml:space="preserve"> value will be identified by </w:t>
            </w:r>
            <w:proofErr w:type="spellStart"/>
            <w:r w:rsidRPr="007628AC">
              <w:rPr>
                <w:b/>
                <w:bCs/>
                <w:highlight w:val="green"/>
              </w:rPr>
              <w:t>center</w:t>
            </w:r>
            <w:proofErr w:type="spellEnd"/>
            <w:r w:rsidRPr="007628AC">
              <w:rPr>
                <w:highlight w:val="green"/>
              </w:rPr>
              <w:t xml:space="preserve"> value of the aggregated field or by a </w:t>
            </w:r>
            <w:r w:rsidRPr="007628AC">
              <w:rPr>
                <w:b/>
                <w:bCs/>
                <w:highlight w:val="green"/>
              </w:rPr>
              <w:t>Static</w:t>
            </w:r>
            <w:r w:rsidRPr="007628AC">
              <w:rPr>
                <w:highlight w:val="green"/>
              </w:rPr>
              <w:t xml:space="preserve"> number. If static fields </w:t>
            </w:r>
            <w:proofErr w:type="gramStart"/>
            <w:r w:rsidRPr="007628AC">
              <w:rPr>
                <w:highlight w:val="green"/>
              </w:rPr>
              <w:t>is</w:t>
            </w:r>
            <w:proofErr w:type="gramEnd"/>
            <w:r w:rsidRPr="007628AC">
              <w:rPr>
                <w:highlight w:val="green"/>
              </w:rPr>
              <w:t xml:space="preserve"> selected, then actor should be able to enter any number in the text box. In </w:t>
            </w:r>
            <w:proofErr w:type="spellStart"/>
            <w:r w:rsidRPr="007628AC">
              <w:rPr>
                <w:b/>
                <w:bCs/>
                <w:highlight w:val="green"/>
              </w:rPr>
              <w:t>center</w:t>
            </w:r>
            <w:proofErr w:type="spellEnd"/>
            <w:r w:rsidRPr="007628AC">
              <w:rPr>
                <w:highlight w:val="green"/>
              </w:rPr>
              <w:t xml:space="preserve">, the text box should be blank and disabled. In either case, actor should be able to select the required colour from the colour palette. The </w:t>
            </w:r>
            <w:proofErr w:type="spellStart"/>
            <w:r w:rsidRPr="007628AC">
              <w:rPr>
                <w:highlight w:val="green"/>
              </w:rPr>
              <w:t>Center</w:t>
            </w:r>
            <w:proofErr w:type="spellEnd"/>
            <w:r w:rsidRPr="007628AC">
              <w:rPr>
                <w:highlight w:val="green"/>
              </w:rPr>
              <w:t xml:space="preserve"> option should be visible if actor selects the </w:t>
            </w:r>
            <w:r w:rsidRPr="007628AC">
              <w:rPr>
                <w:b/>
                <w:bCs/>
                <w:highlight w:val="green"/>
              </w:rPr>
              <w:t>Diverging</w:t>
            </w:r>
            <w:r w:rsidRPr="007628AC">
              <w:rPr>
                <w:highlight w:val="green"/>
              </w:rPr>
              <w:t xml:space="preserve"> option. </w:t>
            </w:r>
          </w:p>
          <w:p w14:paraId="5A730491" w14:textId="77777777" w:rsidR="00044EC1" w:rsidRPr="007628AC" w:rsidRDefault="00044EC1" w:rsidP="00F454DB">
            <w:pPr>
              <w:pStyle w:val="TableText"/>
              <w:numPr>
                <w:ilvl w:val="3"/>
                <w:numId w:val="249"/>
              </w:numPr>
              <w:rPr>
                <w:highlight w:val="green"/>
              </w:rPr>
            </w:pPr>
            <w:r w:rsidRPr="007628AC">
              <w:rPr>
                <w:b/>
                <w:bCs/>
                <w:highlight w:val="green"/>
                <w:u w:val="single"/>
              </w:rPr>
              <w:t xml:space="preserve">Maximum: </w:t>
            </w:r>
            <w:r w:rsidRPr="007628AC">
              <w:rPr>
                <w:highlight w:val="green"/>
              </w:rPr>
              <w:t xml:space="preserve">The actor should be able to select the </w:t>
            </w:r>
            <w:proofErr w:type="spellStart"/>
            <w:r w:rsidRPr="007628AC">
              <w:rPr>
                <w:highlight w:val="green"/>
              </w:rPr>
              <w:t>whether</w:t>
            </w:r>
            <w:proofErr w:type="spellEnd"/>
            <w:r w:rsidRPr="007628AC">
              <w:rPr>
                <w:highlight w:val="green"/>
              </w:rPr>
              <w:t xml:space="preserve"> maximum value will be identified by </w:t>
            </w:r>
            <w:r w:rsidRPr="007628AC">
              <w:rPr>
                <w:b/>
                <w:bCs/>
                <w:highlight w:val="green"/>
              </w:rPr>
              <w:t>maximum</w:t>
            </w:r>
            <w:r w:rsidRPr="007628AC">
              <w:rPr>
                <w:highlight w:val="green"/>
              </w:rPr>
              <w:t xml:space="preserve"> value of the aggregated field or by a </w:t>
            </w:r>
            <w:r w:rsidRPr="007628AC">
              <w:rPr>
                <w:b/>
                <w:bCs/>
                <w:highlight w:val="green"/>
              </w:rPr>
              <w:t>Static</w:t>
            </w:r>
            <w:r w:rsidRPr="007628AC">
              <w:rPr>
                <w:highlight w:val="green"/>
              </w:rPr>
              <w:t xml:space="preserve"> number. If static fields are selected, then actor should be able to enter any number in the text box. In highest, the text box should be blank and disabled. In either case, actor should be able to select the required colour from the colour palette.</w:t>
            </w:r>
          </w:p>
          <w:p w14:paraId="09831256" w14:textId="77777777" w:rsidR="00044EC1" w:rsidRPr="007628AC" w:rsidRDefault="00044EC1" w:rsidP="00044EC1">
            <w:pPr>
              <w:pStyle w:val="TableText"/>
              <w:ind w:left="3240"/>
              <w:rPr>
                <w:highlight w:val="green"/>
              </w:rPr>
            </w:pPr>
            <w:r w:rsidRPr="007628AC">
              <w:rPr>
                <w:highlight w:val="green"/>
              </w:rPr>
              <w:t xml:space="preserve">Below mentioned options should be visible for </w:t>
            </w:r>
            <w:r w:rsidRPr="007628AC">
              <w:rPr>
                <w:b/>
                <w:bCs/>
                <w:highlight w:val="green"/>
                <w:u w:val="single"/>
              </w:rPr>
              <w:t>Rules</w:t>
            </w:r>
            <w:r w:rsidRPr="007628AC">
              <w:rPr>
                <w:highlight w:val="green"/>
              </w:rPr>
              <w:t xml:space="preserve"> option.</w:t>
            </w:r>
          </w:p>
          <w:p w14:paraId="046310B0" w14:textId="77777777" w:rsidR="00044EC1" w:rsidRPr="007628AC" w:rsidRDefault="00044EC1" w:rsidP="00F454DB">
            <w:pPr>
              <w:pStyle w:val="TableText"/>
              <w:numPr>
                <w:ilvl w:val="0"/>
                <w:numId w:val="254"/>
              </w:numPr>
              <w:rPr>
                <w:highlight w:val="green"/>
              </w:rPr>
            </w:pPr>
            <w:r w:rsidRPr="007628AC">
              <w:rPr>
                <w:b/>
                <w:bCs/>
                <w:highlight w:val="green"/>
                <w:u w:val="single"/>
              </w:rPr>
              <w:t>Based on Field:</w:t>
            </w:r>
            <w:r w:rsidRPr="007628AC">
              <w:rPr>
                <w:highlight w:val="green"/>
              </w:rPr>
              <w:t xml:space="preserve"> The actor should be able to see the drop down to select the fields (Dimensions/Measures) from the of the connected data set.</w:t>
            </w:r>
          </w:p>
          <w:p w14:paraId="6783E030" w14:textId="77777777" w:rsidR="00044EC1" w:rsidRPr="007628AC" w:rsidRDefault="00044EC1" w:rsidP="00F454DB">
            <w:pPr>
              <w:pStyle w:val="TableText"/>
              <w:numPr>
                <w:ilvl w:val="0"/>
                <w:numId w:val="254"/>
              </w:numPr>
              <w:rPr>
                <w:highlight w:val="green"/>
              </w:rPr>
            </w:pPr>
            <w:r w:rsidRPr="007628AC">
              <w:rPr>
                <w:b/>
                <w:bCs/>
                <w:highlight w:val="green"/>
                <w:u w:val="single"/>
              </w:rPr>
              <w:t>Aggregation:</w:t>
            </w:r>
            <w:r w:rsidRPr="007628AC">
              <w:rPr>
                <w:highlight w:val="green"/>
              </w:rPr>
              <w:t xml:space="preserve"> The actor should be able to set the aggregation based on the type of the field. Details for </w:t>
            </w:r>
            <w:r w:rsidRPr="007628AC">
              <w:rPr>
                <w:highlight w:val="green"/>
              </w:rPr>
              <w:lastRenderedPageBreak/>
              <w:t>aggregation for conditional colouring is mentioned in business rules section.</w:t>
            </w:r>
          </w:p>
          <w:p w14:paraId="493C90BE" w14:textId="77777777" w:rsidR="00044EC1" w:rsidRPr="007628AC" w:rsidRDefault="00044EC1" w:rsidP="00F454DB">
            <w:pPr>
              <w:pStyle w:val="TableText"/>
              <w:numPr>
                <w:ilvl w:val="0"/>
                <w:numId w:val="254"/>
              </w:numPr>
              <w:rPr>
                <w:highlight w:val="green"/>
              </w:rPr>
            </w:pPr>
            <w:r w:rsidRPr="007628AC">
              <w:rPr>
                <w:b/>
                <w:bCs/>
                <w:highlight w:val="green"/>
                <w:u w:val="single"/>
              </w:rPr>
              <w:t>Add rule:</w:t>
            </w:r>
            <w:r w:rsidRPr="007628AC">
              <w:rPr>
                <w:highlight w:val="green"/>
              </w:rPr>
              <w:t xml:space="preserve"> The actor should be select this icon to add a new rule.</w:t>
            </w:r>
          </w:p>
          <w:p w14:paraId="338993CE" w14:textId="77777777" w:rsidR="00044EC1" w:rsidRPr="007628AC" w:rsidRDefault="00044EC1" w:rsidP="00044EC1">
            <w:pPr>
              <w:pStyle w:val="TableText"/>
              <w:ind w:left="3600"/>
              <w:rPr>
                <w:highlight w:val="green"/>
              </w:rPr>
            </w:pPr>
            <w:r w:rsidRPr="007628AC">
              <w:rPr>
                <w:highlight w:val="green"/>
              </w:rPr>
              <w:t>If actor selects add rule, the following options should be displayed:</w:t>
            </w:r>
          </w:p>
          <w:p w14:paraId="3FF803F4" w14:textId="77777777" w:rsidR="00044EC1" w:rsidRPr="007628AC" w:rsidRDefault="00044EC1" w:rsidP="00F454DB">
            <w:pPr>
              <w:pStyle w:val="TableText"/>
              <w:numPr>
                <w:ilvl w:val="0"/>
                <w:numId w:val="254"/>
              </w:numPr>
              <w:rPr>
                <w:highlight w:val="green"/>
              </w:rPr>
            </w:pPr>
            <w:r w:rsidRPr="007628AC">
              <w:rPr>
                <w:b/>
                <w:bCs/>
                <w:highlight w:val="green"/>
                <w:u w:val="single"/>
              </w:rPr>
              <w:t>Condition</w:t>
            </w:r>
            <w:r w:rsidRPr="007628AC">
              <w:rPr>
                <w:highlight w:val="green"/>
              </w:rPr>
              <w:t>: System should allow actor to select one option from “is equal to”, “is not equal to”, “is greater than”, “is greater than or equal to”, “is lesser than”, “is lesser than or equal to”, “is not blank”, “is not blank”, “is first”, “is last”, “in top N”, “in bottom N”. “in top N %”, “in bottom N %”. The “is first” and “is last” options should only be displayed if the “Based on Field” is a dimension.</w:t>
            </w:r>
          </w:p>
          <w:p w14:paraId="28BC715F" w14:textId="77777777" w:rsidR="00044EC1" w:rsidRPr="007628AC" w:rsidRDefault="00044EC1" w:rsidP="00F454DB">
            <w:pPr>
              <w:pStyle w:val="TableText"/>
              <w:numPr>
                <w:ilvl w:val="0"/>
                <w:numId w:val="254"/>
              </w:numPr>
              <w:rPr>
                <w:highlight w:val="green"/>
              </w:rPr>
            </w:pPr>
            <w:r w:rsidRPr="007628AC">
              <w:rPr>
                <w:b/>
                <w:bCs/>
                <w:highlight w:val="green"/>
                <w:u w:val="single"/>
              </w:rPr>
              <w:t>Value</w:t>
            </w:r>
            <w:r w:rsidRPr="007628AC">
              <w:rPr>
                <w:highlight w:val="green"/>
              </w:rPr>
              <w:t>: System should display an option to enter value if actor selected “is equal to”, “is not equal to”, “is greater than”, “is greater than or equal to”, “is lesser than”, “is lesser than or equal to”, “in top N”, “in bottom N”. “in top N %”, “in bottom N %”.</w:t>
            </w:r>
          </w:p>
          <w:p w14:paraId="60561929" w14:textId="77777777" w:rsidR="00044EC1" w:rsidRPr="007628AC" w:rsidRDefault="00044EC1" w:rsidP="00F454DB">
            <w:pPr>
              <w:pStyle w:val="TableText"/>
              <w:numPr>
                <w:ilvl w:val="0"/>
                <w:numId w:val="254"/>
              </w:numPr>
              <w:rPr>
                <w:highlight w:val="green"/>
              </w:rPr>
            </w:pPr>
            <w:r w:rsidRPr="007628AC">
              <w:rPr>
                <w:b/>
                <w:bCs/>
                <w:highlight w:val="green"/>
                <w:u w:val="single"/>
              </w:rPr>
              <w:t>Colour</w:t>
            </w:r>
            <w:r w:rsidRPr="007628AC">
              <w:rPr>
                <w:highlight w:val="green"/>
              </w:rPr>
              <w:t>: In any case, actor should be able to select the required colour from the colour palette.</w:t>
            </w:r>
          </w:p>
          <w:p w14:paraId="621016F4" w14:textId="77777777" w:rsidR="00044EC1" w:rsidRPr="007628AC" w:rsidRDefault="00044EC1" w:rsidP="00044EC1">
            <w:pPr>
              <w:pStyle w:val="TableText"/>
              <w:rPr>
                <w:highlight w:val="green"/>
              </w:rPr>
            </w:pPr>
            <w:r w:rsidRPr="007628AC">
              <w:rPr>
                <w:highlight w:val="green"/>
              </w:rPr>
              <w:t>If any particular data point does not satisfy above colour scale or rules conditions, the system should display the default colours as set by the actor through colour palette section.</w:t>
            </w:r>
          </w:p>
          <w:p w14:paraId="1E4D7F69" w14:textId="77777777" w:rsidR="00044EC1" w:rsidRPr="007628AC" w:rsidRDefault="00044EC1" w:rsidP="00F454DB">
            <w:pPr>
              <w:pStyle w:val="TableText"/>
              <w:numPr>
                <w:ilvl w:val="0"/>
                <w:numId w:val="249"/>
              </w:numPr>
              <w:rPr>
                <w:highlight w:val="green"/>
              </w:rPr>
            </w:pPr>
            <w:r w:rsidRPr="007628AC">
              <w:rPr>
                <w:b/>
                <w:bCs/>
                <w:highlight w:val="green"/>
                <w:u w:val="single"/>
              </w:rPr>
              <w:t>Data labels:</w:t>
            </w:r>
            <w:r w:rsidRPr="007628AC">
              <w:rPr>
                <w:highlight w:val="green"/>
              </w:rPr>
              <w:t xml:space="preserve"> As the actor selects the check box, the data labels formatting properties should be visible in the screen. If actor unselect the check box, then all the option should not visible on the screen and all the selected values under the data labels should get back to default.</w:t>
            </w:r>
          </w:p>
          <w:p w14:paraId="1E1DA0C9" w14:textId="77777777" w:rsidR="00044EC1" w:rsidRPr="007628AC" w:rsidRDefault="00044EC1" w:rsidP="00F454DB">
            <w:pPr>
              <w:pStyle w:val="TableText"/>
              <w:numPr>
                <w:ilvl w:val="2"/>
                <w:numId w:val="249"/>
              </w:numPr>
              <w:rPr>
                <w:highlight w:val="green"/>
              </w:rPr>
            </w:pPr>
            <w:r w:rsidRPr="007628AC">
              <w:rPr>
                <w:b/>
                <w:bCs/>
                <w:highlight w:val="green"/>
                <w:u w:val="single"/>
              </w:rPr>
              <w:t>Customize Label:</w:t>
            </w:r>
            <w:r w:rsidRPr="007628AC">
              <w:rPr>
                <w:highlight w:val="green"/>
              </w:rPr>
              <w:t xml:space="preserve"> The actor should be able to select the checkbox to indicate whether they want customize the label by making it dynamic.</w:t>
            </w:r>
          </w:p>
          <w:p w14:paraId="71ADF6FD" w14:textId="77777777" w:rsidR="00044EC1" w:rsidRPr="007628AC" w:rsidRDefault="00044EC1" w:rsidP="00F454DB">
            <w:pPr>
              <w:pStyle w:val="TableText"/>
              <w:numPr>
                <w:ilvl w:val="2"/>
                <w:numId w:val="249"/>
              </w:numPr>
              <w:rPr>
                <w:highlight w:val="green"/>
              </w:rPr>
            </w:pPr>
            <w:r w:rsidRPr="007628AC">
              <w:rPr>
                <w:highlight w:val="green"/>
              </w:rPr>
              <w:t xml:space="preserve">Option to enter dynamic label. System should provide options to the actor to create a dynamically generated title using all fields of the dataset along with standard HTML formatting. The actor should be able to perform the operations like Bold, Italic, font size etc. </w:t>
            </w:r>
            <w:r w:rsidRPr="007628AC">
              <w:rPr>
                <w:highlight w:val="green"/>
                <w:u w:val="single"/>
              </w:rPr>
              <w:t>All below options should be only be displayed if dynamic label is not selected.</w:t>
            </w:r>
          </w:p>
          <w:p w14:paraId="39E93C0D" w14:textId="77777777" w:rsidR="00044EC1" w:rsidRPr="007628AC" w:rsidRDefault="00044EC1" w:rsidP="00F454DB">
            <w:pPr>
              <w:pStyle w:val="TableText"/>
              <w:numPr>
                <w:ilvl w:val="2"/>
                <w:numId w:val="249"/>
              </w:numPr>
              <w:rPr>
                <w:highlight w:val="green"/>
              </w:rPr>
            </w:pPr>
            <w:r w:rsidRPr="007628AC">
              <w:rPr>
                <w:b/>
                <w:bCs/>
                <w:highlight w:val="green"/>
                <w:u w:val="single"/>
              </w:rPr>
              <w:lastRenderedPageBreak/>
              <w:t>Colour:</w:t>
            </w:r>
            <w:r w:rsidRPr="007628AC">
              <w:rPr>
                <w:highlight w:val="green"/>
              </w:rPr>
              <w:t xml:space="preserve"> The actor should be able to change the colour of the data labels used in the visual.</w:t>
            </w:r>
          </w:p>
          <w:p w14:paraId="43B1872E" w14:textId="77777777" w:rsidR="00044EC1" w:rsidRPr="007628AC" w:rsidRDefault="00044EC1" w:rsidP="00F454DB">
            <w:pPr>
              <w:pStyle w:val="TableText"/>
              <w:numPr>
                <w:ilvl w:val="2"/>
                <w:numId w:val="249"/>
              </w:numPr>
              <w:rPr>
                <w:highlight w:val="green"/>
              </w:rPr>
            </w:pPr>
            <w:r w:rsidRPr="007628AC">
              <w:rPr>
                <w:b/>
                <w:bCs/>
                <w:highlight w:val="green"/>
                <w:u w:val="single"/>
              </w:rPr>
              <w:t>Display units:</w:t>
            </w:r>
            <w:r w:rsidRPr="007628AC">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0C9BBBFE" w14:textId="77777777" w:rsidR="00044EC1" w:rsidRPr="007628AC" w:rsidRDefault="00044EC1" w:rsidP="00F454DB">
            <w:pPr>
              <w:pStyle w:val="TableText"/>
              <w:numPr>
                <w:ilvl w:val="2"/>
                <w:numId w:val="249"/>
              </w:numPr>
              <w:rPr>
                <w:highlight w:val="green"/>
              </w:rPr>
            </w:pPr>
            <w:r w:rsidRPr="007628AC">
              <w:rPr>
                <w:b/>
                <w:bCs/>
                <w:highlight w:val="green"/>
                <w:u w:val="single"/>
              </w:rPr>
              <w:t>Decimal places:</w:t>
            </w:r>
            <w:r w:rsidRPr="007628AC">
              <w:rPr>
                <w:highlight w:val="green"/>
              </w:rPr>
              <w:t xml:space="preserve"> The actor should be able to enter the decimal places to be displayed in the labels. The field should allow only integer values only and by default the value should be 0 only.</w:t>
            </w:r>
          </w:p>
          <w:p w14:paraId="4D87AF4D" w14:textId="77777777" w:rsidR="00044EC1" w:rsidRPr="007628AC" w:rsidRDefault="00044EC1" w:rsidP="00F454DB">
            <w:pPr>
              <w:pStyle w:val="TableText"/>
              <w:numPr>
                <w:ilvl w:val="2"/>
                <w:numId w:val="249"/>
              </w:numPr>
              <w:rPr>
                <w:highlight w:val="green"/>
              </w:rPr>
            </w:pPr>
            <w:r w:rsidRPr="007628AC">
              <w:rPr>
                <w:b/>
                <w:bCs/>
                <w:highlight w:val="green"/>
                <w:u w:val="single"/>
              </w:rPr>
              <w:t>Position</w:t>
            </w:r>
            <w:r w:rsidRPr="007628AC">
              <w:rPr>
                <w:highlight w:val="green"/>
              </w:rPr>
              <w:t xml:space="preserve">: The actor should be able to select the position of the label within each visual object from the drop down. The drop down should display 4 different values i.e. </w:t>
            </w:r>
            <w:r w:rsidRPr="007628AC">
              <w:rPr>
                <w:highlight w:val="green"/>
                <w:u w:val="single"/>
              </w:rPr>
              <w:t>Inside and Outside</w:t>
            </w:r>
            <w:r w:rsidRPr="007628AC">
              <w:rPr>
                <w:highlight w:val="green"/>
              </w:rPr>
              <w:t>. Inside should be selected as the by default.</w:t>
            </w:r>
          </w:p>
          <w:p w14:paraId="695D075E" w14:textId="77777777" w:rsidR="00044EC1" w:rsidRPr="007628AC" w:rsidRDefault="00044EC1" w:rsidP="00F454DB">
            <w:pPr>
              <w:pStyle w:val="TableText"/>
              <w:numPr>
                <w:ilvl w:val="2"/>
                <w:numId w:val="249"/>
              </w:numPr>
              <w:rPr>
                <w:highlight w:val="green"/>
              </w:rPr>
            </w:pPr>
            <w:r w:rsidRPr="007628AC">
              <w:rPr>
                <w:b/>
                <w:bCs/>
                <w:highlight w:val="green"/>
              </w:rPr>
              <w:t>Rotation Angle:</w:t>
            </w:r>
            <w:r w:rsidRPr="007628AC">
              <w:rPr>
                <w:highlight w:val="green"/>
              </w:rPr>
              <w:t xml:space="preserve"> The actor should be able to rotate the angle of the axis labels. User should be able to change the angle from a range of -90 degree to 90 degree with an interval of 10-10 degrees</w:t>
            </w:r>
          </w:p>
          <w:p w14:paraId="30F09EA8" w14:textId="77777777" w:rsidR="00044EC1" w:rsidRPr="007628AC" w:rsidRDefault="00044EC1" w:rsidP="00F454DB">
            <w:pPr>
              <w:pStyle w:val="TableText"/>
              <w:numPr>
                <w:ilvl w:val="2"/>
                <w:numId w:val="249"/>
              </w:numPr>
              <w:rPr>
                <w:highlight w:val="green"/>
              </w:rPr>
            </w:pPr>
            <w:r w:rsidRPr="007628AC">
              <w:rPr>
                <w:b/>
                <w:bCs/>
                <w:highlight w:val="green"/>
              </w:rPr>
              <w:t>Margin:</w:t>
            </w:r>
            <w:r w:rsidRPr="007628AC">
              <w:rPr>
                <w:highlight w:val="green"/>
              </w:rPr>
              <w:t xml:space="preserve"> Actor should be able to select the margin from the drop down. Higher the margin would result increase the distance of label from the default position (</w:t>
            </w:r>
            <w:proofErr w:type="spellStart"/>
            <w:r w:rsidRPr="007628AC">
              <w:rPr>
                <w:highlight w:val="green"/>
              </w:rPr>
              <w:t>Center</w:t>
            </w:r>
            <w:proofErr w:type="spellEnd"/>
            <w:r w:rsidRPr="007628AC">
              <w:rPr>
                <w:highlight w:val="green"/>
              </w:rPr>
              <w:t xml:space="preserve">, if Inside is selected or just above the bar if actor has selected Outside). Margin value should have the negative range to positive </w:t>
            </w:r>
            <w:proofErr w:type="gramStart"/>
            <w:r w:rsidRPr="007628AC">
              <w:rPr>
                <w:highlight w:val="green"/>
              </w:rPr>
              <w:t>range(</w:t>
            </w:r>
            <w:proofErr w:type="gramEnd"/>
            <w:r w:rsidRPr="007628AC">
              <w:rPr>
                <w:highlight w:val="green"/>
              </w:rPr>
              <w:t xml:space="preserve"> -90 to 90 px).</w:t>
            </w:r>
          </w:p>
          <w:p w14:paraId="1A035007" w14:textId="77777777" w:rsidR="00044EC1" w:rsidRPr="007628AC" w:rsidRDefault="00044EC1" w:rsidP="00F454DB">
            <w:pPr>
              <w:pStyle w:val="TableText"/>
              <w:numPr>
                <w:ilvl w:val="2"/>
                <w:numId w:val="249"/>
              </w:numPr>
              <w:rPr>
                <w:highlight w:val="green"/>
              </w:rPr>
            </w:pPr>
            <w:r w:rsidRPr="007628AC">
              <w:rPr>
                <w:highlight w:val="green"/>
              </w:rPr>
              <w:t xml:space="preserve">Drop down to select the </w:t>
            </w:r>
            <w:r w:rsidRPr="007628AC">
              <w:rPr>
                <w:b/>
                <w:bCs/>
                <w:highlight w:val="green"/>
                <w:u w:val="single"/>
              </w:rPr>
              <w:t>font size</w:t>
            </w:r>
            <w:r w:rsidRPr="007628AC">
              <w:rPr>
                <w:highlight w:val="green"/>
              </w:rPr>
              <w:t xml:space="preserve"> of the label. The actor should be able to either select or manually enter the font size between 6 and 72 </w:t>
            </w:r>
            <w:proofErr w:type="spellStart"/>
            <w:r w:rsidRPr="007628AC">
              <w:rPr>
                <w:highlight w:val="green"/>
              </w:rPr>
              <w:t>pt</w:t>
            </w:r>
            <w:proofErr w:type="spellEnd"/>
            <w:r w:rsidRPr="007628AC">
              <w:rPr>
                <w:highlight w:val="green"/>
              </w:rPr>
              <w:t xml:space="preserve"> (points). System should display the Font Size as 10 </w:t>
            </w:r>
            <w:proofErr w:type="spellStart"/>
            <w:r w:rsidRPr="007628AC">
              <w:rPr>
                <w:highlight w:val="green"/>
              </w:rPr>
              <w:t>pt</w:t>
            </w:r>
            <w:proofErr w:type="spellEnd"/>
            <w:r w:rsidRPr="007628AC">
              <w:rPr>
                <w:highlight w:val="green"/>
              </w:rPr>
              <w:t xml:space="preserve"> by default.</w:t>
            </w:r>
          </w:p>
          <w:p w14:paraId="0C21CA7A"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07616B10"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3F54F5E4"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396A04B2" w14:textId="77777777" w:rsidR="00044EC1" w:rsidRPr="007628AC" w:rsidRDefault="00044EC1" w:rsidP="00F454DB">
            <w:pPr>
              <w:pStyle w:val="TableText"/>
              <w:numPr>
                <w:ilvl w:val="2"/>
                <w:numId w:val="249"/>
              </w:numPr>
              <w:rPr>
                <w:highlight w:val="green"/>
              </w:rPr>
            </w:pPr>
            <w:r w:rsidRPr="007628AC">
              <w:rPr>
                <w:highlight w:val="green"/>
              </w:rPr>
              <w:lastRenderedPageBreak/>
              <w:t xml:space="preserve">Actor should be able to change the </w:t>
            </w:r>
            <w:r w:rsidRPr="007628AC">
              <w:rPr>
                <w:b/>
                <w:bCs/>
                <w:highlight w:val="green"/>
                <w:u w:val="single"/>
              </w:rPr>
              <w:t>font colour</w:t>
            </w:r>
            <w:r w:rsidRPr="007628AC">
              <w:rPr>
                <w:highlight w:val="green"/>
              </w:rPr>
              <w:t xml:space="preserve"> by selecting the colour from the palette. System should display white by default.</w:t>
            </w:r>
          </w:p>
          <w:p w14:paraId="3342E47A" w14:textId="77777777" w:rsidR="00044EC1" w:rsidRPr="007628AC" w:rsidRDefault="00044EC1" w:rsidP="00F454DB">
            <w:pPr>
              <w:pStyle w:val="TableText"/>
              <w:numPr>
                <w:ilvl w:val="2"/>
                <w:numId w:val="249"/>
              </w:numPr>
              <w:rPr>
                <w:highlight w:val="green"/>
              </w:rPr>
            </w:pPr>
            <w:r w:rsidRPr="007628AC">
              <w:rPr>
                <w:b/>
                <w:bCs/>
                <w:highlight w:val="green"/>
              </w:rPr>
              <w:t>Label Max Length:</w:t>
            </w:r>
            <w:r w:rsidRPr="007628AC">
              <w:rPr>
                <w:highlight w:val="green"/>
              </w:rPr>
              <w:t xml:space="preserve"> User should be able to select the maximum length of the label by selecting the number of characters from the drop down.</w:t>
            </w:r>
          </w:p>
          <w:p w14:paraId="2843DE8F" w14:textId="77777777" w:rsidR="00044EC1" w:rsidRPr="007628AC" w:rsidRDefault="00044EC1" w:rsidP="00F454DB">
            <w:pPr>
              <w:pStyle w:val="TableText"/>
              <w:numPr>
                <w:ilvl w:val="2"/>
                <w:numId w:val="249"/>
              </w:numPr>
              <w:rPr>
                <w:highlight w:val="green"/>
              </w:rPr>
            </w:pPr>
            <w:r w:rsidRPr="007628AC">
              <w:rPr>
                <w:b/>
                <w:bCs/>
                <w:highlight w:val="green"/>
              </w:rPr>
              <w:t>Overflow action</w:t>
            </w:r>
            <w:r w:rsidRPr="007628AC">
              <w:rPr>
                <w:highlight w:val="green"/>
              </w:rPr>
              <w:t>: The actor should be able to select the system behaviour if the label overflows its designated area from one of the following options: Truncate, Wrap words, None.</w:t>
            </w:r>
          </w:p>
          <w:p w14:paraId="4EBDDD4E" w14:textId="77777777" w:rsidR="00044EC1" w:rsidRPr="007628AC" w:rsidRDefault="00044EC1"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data labels. System should display the Background Colour as None by default.</w:t>
            </w:r>
          </w:p>
          <w:p w14:paraId="64DFCC81" w14:textId="77777777" w:rsidR="00044EC1" w:rsidRPr="007628AC" w:rsidRDefault="00044EC1" w:rsidP="00F454DB">
            <w:pPr>
              <w:pStyle w:val="TableText"/>
              <w:numPr>
                <w:ilvl w:val="0"/>
                <w:numId w:val="255"/>
              </w:numPr>
              <w:rPr>
                <w:highlight w:val="green"/>
              </w:rPr>
            </w:pPr>
            <w:r w:rsidRPr="007628AC">
              <w:rPr>
                <w:b/>
                <w:bCs/>
                <w:highlight w:val="green"/>
              </w:rPr>
              <w:t>Transparency</w:t>
            </w:r>
            <w:r w:rsidRPr="007628AC">
              <w:rPr>
                <w:highlight w:val="green"/>
              </w:rPr>
              <w:t>: The actor should be able to enter the transparency of the background between 0% and 100%.</w:t>
            </w:r>
          </w:p>
          <w:p w14:paraId="78B56287" w14:textId="77777777" w:rsidR="00044EC1" w:rsidRPr="007628AC" w:rsidRDefault="00044EC1" w:rsidP="00F454DB">
            <w:pPr>
              <w:pStyle w:val="TableText"/>
              <w:numPr>
                <w:ilvl w:val="0"/>
                <w:numId w:val="249"/>
              </w:numPr>
              <w:rPr>
                <w:highlight w:val="green"/>
              </w:rPr>
            </w:pPr>
            <w:r w:rsidRPr="007628AC">
              <w:rPr>
                <w:b/>
                <w:bCs/>
                <w:highlight w:val="green"/>
                <w:u w:val="single"/>
              </w:rPr>
              <w:t>Tooltip:</w:t>
            </w:r>
            <w:r w:rsidRPr="007628AC">
              <w:rPr>
                <w:highlight w:val="green"/>
              </w:rPr>
              <w:t xml:space="preserve"> As the actor selects the check box, the tooltip formatting properties should be visible in the screen. If actor unselect the check box, then all the option should not visible on the screen and all the selected values should get back to default.</w:t>
            </w:r>
          </w:p>
          <w:p w14:paraId="6191C3EF" w14:textId="77777777" w:rsidR="00044EC1" w:rsidRPr="007628AC" w:rsidRDefault="00044EC1" w:rsidP="00F454DB">
            <w:pPr>
              <w:pStyle w:val="TableText"/>
              <w:numPr>
                <w:ilvl w:val="2"/>
                <w:numId w:val="249"/>
              </w:numPr>
              <w:rPr>
                <w:highlight w:val="green"/>
              </w:rPr>
            </w:pPr>
            <w:r w:rsidRPr="007628AC">
              <w:rPr>
                <w:b/>
                <w:bCs/>
                <w:highlight w:val="green"/>
                <w:u w:val="single"/>
              </w:rPr>
              <w:t>Customize Tooltip:</w:t>
            </w:r>
            <w:r w:rsidRPr="007628AC">
              <w:rPr>
                <w:highlight w:val="green"/>
              </w:rPr>
              <w:t xml:space="preserve"> The actor should be able to select the checkbox to indicate whether they want customize it by making it dynamic.</w:t>
            </w:r>
          </w:p>
          <w:p w14:paraId="3016A16F" w14:textId="77777777" w:rsidR="00044EC1" w:rsidRPr="007628AC" w:rsidRDefault="00044EC1" w:rsidP="00F454DB">
            <w:pPr>
              <w:pStyle w:val="TableText"/>
              <w:numPr>
                <w:ilvl w:val="2"/>
                <w:numId w:val="249"/>
              </w:numPr>
              <w:rPr>
                <w:highlight w:val="green"/>
              </w:rPr>
            </w:pPr>
            <w:r w:rsidRPr="007628AC">
              <w:rPr>
                <w:highlight w:val="green"/>
              </w:rPr>
              <w:t xml:space="preserve">Option to enter dynamic tooltip. System should provide options to the actor to create a dynamically generated tooltip using all fields of the dataset along with standard HTML formatting. The actor should be able to perform the operations like Bold, Italic, font size etc. </w:t>
            </w:r>
            <w:r w:rsidRPr="007628AC">
              <w:rPr>
                <w:highlight w:val="green"/>
                <w:u w:val="single"/>
              </w:rPr>
              <w:t>All below options should be only be displayed if dynamic tooltip is not selected.</w:t>
            </w:r>
          </w:p>
          <w:p w14:paraId="6F3BF198" w14:textId="77777777" w:rsidR="00044EC1" w:rsidRPr="007628AC" w:rsidRDefault="00044EC1" w:rsidP="00F454DB">
            <w:pPr>
              <w:pStyle w:val="TableText"/>
              <w:numPr>
                <w:ilvl w:val="2"/>
                <w:numId w:val="249"/>
              </w:numPr>
              <w:rPr>
                <w:highlight w:val="green"/>
              </w:rPr>
            </w:pPr>
            <w:r w:rsidRPr="007628AC">
              <w:rPr>
                <w:b/>
                <w:bCs/>
                <w:highlight w:val="green"/>
                <w:u w:val="single"/>
              </w:rPr>
              <w:t>Colour:</w:t>
            </w:r>
            <w:r w:rsidRPr="007628AC">
              <w:rPr>
                <w:highlight w:val="green"/>
              </w:rPr>
              <w:t xml:space="preserve"> The actor should be able to change the colour of the tooltip used in the visual.</w:t>
            </w:r>
          </w:p>
          <w:p w14:paraId="69B03EFD" w14:textId="77777777" w:rsidR="00044EC1" w:rsidRPr="007628AC" w:rsidRDefault="00044EC1" w:rsidP="00F454DB">
            <w:pPr>
              <w:pStyle w:val="TableText"/>
              <w:numPr>
                <w:ilvl w:val="2"/>
                <w:numId w:val="249"/>
              </w:numPr>
              <w:rPr>
                <w:highlight w:val="green"/>
              </w:rPr>
            </w:pPr>
            <w:r w:rsidRPr="007628AC">
              <w:rPr>
                <w:b/>
                <w:bCs/>
                <w:highlight w:val="green"/>
                <w:u w:val="single"/>
              </w:rPr>
              <w:t>Display units:</w:t>
            </w:r>
            <w:r w:rsidRPr="007628AC">
              <w:rPr>
                <w:highlight w:val="green"/>
              </w:rPr>
              <w:t xml:space="preserve"> The actor should be able to add the display units in the label by selecting the values from the available drop down. The drop down should have the values like None, Thousands, Lakhs, Millions, Crores, Billions, Trillions </w:t>
            </w:r>
          </w:p>
          <w:p w14:paraId="296D69F8" w14:textId="77777777" w:rsidR="00044EC1" w:rsidRPr="007628AC" w:rsidRDefault="00044EC1" w:rsidP="00F454DB">
            <w:pPr>
              <w:pStyle w:val="TableText"/>
              <w:numPr>
                <w:ilvl w:val="2"/>
                <w:numId w:val="249"/>
              </w:numPr>
              <w:rPr>
                <w:highlight w:val="green"/>
              </w:rPr>
            </w:pPr>
            <w:r w:rsidRPr="007628AC">
              <w:rPr>
                <w:b/>
                <w:bCs/>
                <w:highlight w:val="green"/>
                <w:u w:val="single"/>
              </w:rPr>
              <w:t>Decimal places:</w:t>
            </w:r>
            <w:r w:rsidRPr="007628AC">
              <w:rPr>
                <w:highlight w:val="green"/>
              </w:rPr>
              <w:t xml:space="preserve"> The actor should be able to enter the decimal places to be displayed in the labels. The field should allow only integer values only and by default the value should be 0 only.</w:t>
            </w:r>
          </w:p>
          <w:p w14:paraId="658724CF" w14:textId="77777777" w:rsidR="00044EC1" w:rsidRPr="007628AC" w:rsidRDefault="00044EC1" w:rsidP="00F454DB">
            <w:pPr>
              <w:pStyle w:val="TableText"/>
              <w:numPr>
                <w:ilvl w:val="2"/>
                <w:numId w:val="249"/>
              </w:numPr>
              <w:rPr>
                <w:highlight w:val="green"/>
              </w:rPr>
            </w:pPr>
            <w:r w:rsidRPr="007628AC">
              <w:rPr>
                <w:highlight w:val="green"/>
              </w:rPr>
              <w:lastRenderedPageBreak/>
              <w:t xml:space="preserve">Drop down to select the </w:t>
            </w:r>
            <w:r w:rsidRPr="007628AC">
              <w:rPr>
                <w:b/>
                <w:bCs/>
                <w:highlight w:val="green"/>
                <w:u w:val="single"/>
              </w:rPr>
              <w:t>font size</w:t>
            </w:r>
            <w:r w:rsidRPr="007628AC">
              <w:rPr>
                <w:highlight w:val="green"/>
              </w:rPr>
              <w:t xml:space="preserve"> of the label. The actor should be able to either select or manually enter the font size between 6 and 72 </w:t>
            </w:r>
            <w:proofErr w:type="spellStart"/>
            <w:r w:rsidRPr="007628AC">
              <w:rPr>
                <w:highlight w:val="green"/>
              </w:rPr>
              <w:t>pt</w:t>
            </w:r>
            <w:proofErr w:type="spellEnd"/>
            <w:r w:rsidRPr="007628AC">
              <w:rPr>
                <w:highlight w:val="green"/>
              </w:rPr>
              <w:t xml:space="preserve"> (points). System should display the Font Size as 10 </w:t>
            </w:r>
            <w:proofErr w:type="spellStart"/>
            <w:r w:rsidRPr="007628AC">
              <w:rPr>
                <w:highlight w:val="green"/>
              </w:rPr>
              <w:t>pt</w:t>
            </w:r>
            <w:proofErr w:type="spellEnd"/>
            <w:r w:rsidRPr="007628AC">
              <w:rPr>
                <w:highlight w:val="green"/>
              </w:rPr>
              <w:t xml:space="preserve"> by default.</w:t>
            </w:r>
          </w:p>
          <w:p w14:paraId="0C9C119D"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font style from the drop down. 3 possible values should be in the drop down as </w:t>
            </w:r>
            <w:r w:rsidRPr="007628AC">
              <w:rPr>
                <w:b/>
                <w:bCs/>
                <w:highlight w:val="green"/>
              </w:rPr>
              <w:t>Normal, Italic, Oblique</w:t>
            </w:r>
            <w:r w:rsidRPr="007628AC">
              <w:rPr>
                <w:highlight w:val="green"/>
              </w:rPr>
              <w:t xml:space="preserve">. It should be </w:t>
            </w:r>
            <w:r w:rsidRPr="007628AC">
              <w:rPr>
                <w:b/>
                <w:bCs/>
                <w:highlight w:val="green"/>
              </w:rPr>
              <w:t>Normal</w:t>
            </w:r>
            <w:r w:rsidRPr="007628AC">
              <w:rPr>
                <w:highlight w:val="green"/>
              </w:rPr>
              <w:t xml:space="preserve"> by default.</w:t>
            </w:r>
          </w:p>
          <w:p w14:paraId="5A5C638A"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Weight</w:t>
            </w:r>
            <w:r w:rsidRPr="007628AC">
              <w:rPr>
                <w:highlight w:val="green"/>
              </w:rPr>
              <w:t xml:space="preserve"> to be bold or not. It should be bold by default.</w:t>
            </w:r>
          </w:p>
          <w:p w14:paraId="2563851E"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select the </w:t>
            </w:r>
            <w:r w:rsidRPr="007628AC">
              <w:rPr>
                <w:b/>
                <w:bCs/>
                <w:highlight w:val="green"/>
                <w:u w:val="single"/>
              </w:rPr>
              <w:t>Font Family</w:t>
            </w:r>
            <w:r w:rsidRPr="007628AC">
              <w:rPr>
                <w:b/>
                <w:bCs/>
                <w:highlight w:val="green"/>
              </w:rPr>
              <w:t xml:space="preserve"> </w:t>
            </w:r>
            <w:r w:rsidRPr="007628AC">
              <w:rPr>
                <w:highlight w:val="green"/>
              </w:rPr>
              <w:t xml:space="preserve">with 6 available options: Digital, Cursive, Monospace, Serif, Sans-Serif. It should be </w:t>
            </w:r>
            <w:r w:rsidRPr="007628AC">
              <w:rPr>
                <w:b/>
                <w:bCs/>
                <w:highlight w:val="green"/>
              </w:rPr>
              <w:t>Serif</w:t>
            </w:r>
            <w:r w:rsidRPr="007628AC">
              <w:rPr>
                <w:highlight w:val="green"/>
              </w:rPr>
              <w:t xml:space="preserve"> by default.</w:t>
            </w:r>
          </w:p>
          <w:p w14:paraId="75F69D85" w14:textId="77777777" w:rsidR="00044EC1" w:rsidRPr="007628AC" w:rsidRDefault="00044EC1" w:rsidP="00F454DB">
            <w:pPr>
              <w:pStyle w:val="TableText"/>
              <w:numPr>
                <w:ilvl w:val="2"/>
                <w:numId w:val="249"/>
              </w:numPr>
              <w:rPr>
                <w:highlight w:val="green"/>
              </w:rPr>
            </w:pPr>
            <w:r w:rsidRPr="007628AC">
              <w:rPr>
                <w:highlight w:val="green"/>
              </w:rPr>
              <w:t xml:space="preserve">Actor should be able to change the </w:t>
            </w:r>
            <w:r w:rsidRPr="007628AC">
              <w:rPr>
                <w:b/>
                <w:bCs/>
                <w:highlight w:val="green"/>
                <w:u w:val="single"/>
              </w:rPr>
              <w:t>font colour</w:t>
            </w:r>
            <w:r w:rsidRPr="007628AC">
              <w:rPr>
                <w:highlight w:val="green"/>
              </w:rPr>
              <w:t xml:space="preserve"> by selecting the colour from the palette. System should display white by default.</w:t>
            </w:r>
          </w:p>
          <w:p w14:paraId="1105FE6A" w14:textId="77777777" w:rsidR="00044EC1" w:rsidRPr="007628AC" w:rsidRDefault="00044EC1" w:rsidP="00F454DB">
            <w:pPr>
              <w:pStyle w:val="TableText"/>
              <w:numPr>
                <w:ilvl w:val="2"/>
                <w:numId w:val="249"/>
              </w:numPr>
              <w:rPr>
                <w:highlight w:val="green"/>
              </w:rPr>
            </w:pPr>
            <w:r w:rsidRPr="007628AC">
              <w:rPr>
                <w:b/>
                <w:bCs/>
                <w:highlight w:val="green"/>
              </w:rPr>
              <w:t>Background Colour:</w:t>
            </w:r>
            <w:r w:rsidRPr="007628AC">
              <w:rPr>
                <w:highlight w:val="green"/>
              </w:rPr>
              <w:t xml:space="preserve"> The actor should be able to change the background colour of the data labels. System should display the Background Colour as None by default.</w:t>
            </w:r>
          </w:p>
          <w:p w14:paraId="2DFDEF2B" w14:textId="77777777" w:rsidR="00044EC1" w:rsidRPr="007628AC" w:rsidRDefault="00044EC1" w:rsidP="00F454DB">
            <w:pPr>
              <w:pStyle w:val="TableText"/>
              <w:numPr>
                <w:ilvl w:val="2"/>
                <w:numId w:val="249"/>
              </w:numPr>
              <w:rPr>
                <w:highlight w:val="green"/>
              </w:rPr>
            </w:pPr>
            <w:r w:rsidRPr="007628AC">
              <w:rPr>
                <w:b/>
                <w:bCs/>
                <w:highlight w:val="green"/>
              </w:rPr>
              <w:t>Transparency</w:t>
            </w:r>
            <w:r w:rsidRPr="007628AC">
              <w:rPr>
                <w:highlight w:val="green"/>
              </w:rPr>
              <w:t>: The actor should be able to enter the transparency of the background between 0% and 100%.</w:t>
            </w:r>
          </w:p>
          <w:p w14:paraId="01CD031E" w14:textId="77777777" w:rsidR="00044EC1" w:rsidRPr="007628AC" w:rsidRDefault="00044EC1" w:rsidP="00044EC1">
            <w:pPr>
              <w:pStyle w:val="TableText"/>
              <w:rPr>
                <w:highlight w:val="green"/>
              </w:rPr>
            </w:pPr>
          </w:p>
          <w:p w14:paraId="30FD35BF" w14:textId="77777777" w:rsidR="00044EC1" w:rsidRPr="007628AC" w:rsidRDefault="00044EC1" w:rsidP="00F454DB">
            <w:pPr>
              <w:pStyle w:val="TableText"/>
              <w:numPr>
                <w:ilvl w:val="1"/>
                <w:numId w:val="287"/>
              </w:numPr>
              <w:rPr>
                <w:b/>
                <w:bCs/>
                <w:highlight w:val="green"/>
              </w:rPr>
            </w:pPr>
            <w:r w:rsidRPr="007628AC">
              <w:rPr>
                <w:b/>
                <w:bCs/>
                <w:highlight w:val="green"/>
                <w:u w:val="single"/>
              </w:rPr>
              <w:t>Analytics</w:t>
            </w:r>
          </w:p>
          <w:p w14:paraId="7D039B6E" w14:textId="77777777" w:rsidR="00044EC1" w:rsidRPr="007628AC" w:rsidRDefault="00044EC1" w:rsidP="00F454DB">
            <w:pPr>
              <w:pStyle w:val="TableText"/>
              <w:numPr>
                <w:ilvl w:val="0"/>
                <w:numId w:val="250"/>
              </w:numPr>
              <w:rPr>
                <w:highlight w:val="green"/>
              </w:rPr>
            </w:pPr>
            <w:r w:rsidRPr="007628AC">
              <w:rPr>
                <w:highlight w:val="green"/>
              </w:rPr>
              <w:t xml:space="preserve">Under the </w:t>
            </w:r>
            <w:r w:rsidRPr="007628AC">
              <w:rPr>
                <w:highlight w:val="green"/>
                <w:u w:val="single"/>
              </w:rPr>
              <w:t>Analytics</w:t>
            </w:r>
            <w:r w:rsidRPr="007628AC">
              <w:rPr>
                <w:highlight w:val="green"/>
              </w:rPr>
              <w:t xml:space="preserve"> section, system should display 3 sections: </w:t>
            </w:r>
            <w:r w:rsidRPr="007628AC">
              <w:rPr>
                <w:highlight w:val="green"/>
                <w:u w:val="single"/>
              </w:rPr>
              <w:t>Order By, Order and limit</w:t>
            </w:r>
            <w:r w:rsidRPr="007628AC">
              <w:rPr>
                <w:highlight w:val="green"/>
              </w:rPr>
              <w:t>.</w:t>
            </w:r>
          </w:p>
          <w:p w14:paraId="0E6EC0E7" w14:textId="77777777" w:rsidR="00044EC1" w:rsidRPr="007628AC" w:rsidRDefault="00044EC1" w:rsidP="00F454DB">
            <w:pPr>
              <w:pStyle w:val="TableText"/>
              <w:numPr>
                <w:ilvl w:val="0"/>
                <w:numId w:val="250"/>
              </w:numPr>
              <w:rPr>
                <w:highlight w:val="green"/>
              </w:rPr>
            </w:pPr>
            <w:r w:rsidRPr="007628AC">
              <w:rPr>
                <w:highlight w:val="green"/>
              </w:rPr>
              <w:t xml:space="preserve">If actor select the Order by, a drop down should appear with a </w:t>
            </w:r>
            <w:proofErr w:type="gramStart"/>
            <w:r w:rsidRPr="007628AC">
              <w:rPr>
                <w:highlight w:val="green"/>
              </w:rPr>
              <w:t>details of dimensions</w:t>
            </w:r>
            <w:proofErr w:type="gramEnd"/>
            <w:r w:rsidRPr="007628AC">
              <w:rPr>
                <w:highlight w:val="green"/>
              </w:rPr>
              <w:t xml:space="preserve"> which has been used in the visual.</w:t>
            </w:r>
          </w:p>
          <w:p w14:paraId="49EB0DCC" w14:textId="77777777" w:rsidR="00044EC1" w:rsidRPr="007628AC" w:rsidRDefault="00044EC1" w:rsidP="00F454DB">
            <w:pPr>
              <w:pStyle w:val="TableText"/>
              <w:numPr>
                <w:ilvl w:val="0"/>
                <w:numId w:val="250"/>
              </w:numPr>
              <w:rPr>
                <w:highlight w:val="green"/>
              </w:rPr>
            </w:pPr>
            <w:r w:rsidRPr="007628AC">
              <w:rPr>
                <w:highlight w:val="green"/>
              </w:rPr>
              <w:t>In the Order option, the actor should be able to re-arrange the data either in increasing or decreasing option.</w:t>
            </w:r>
          </w:p>
          <w:p w14:paraId="597D2792" w14:textId="77777777" w:rsidR="00044EC1" w:rsidRPr="007628AC" w:rsidRDefault="00044EC1" w:rsidP="00F454DB">
            <w:pPr>
              <w:pStyle w:val="TableText"/>
              <w:numPr>
                <w:ilvl w:val="0"/>
                <w:numId w:val="250"/>
              </w:numPr>
              <w:rPr>
                <w:highlight w:val="green"/>
              </w:rPr>
            </w:pPr>
            <w:r w:rsidRPr="007628AC">
              <w:rPr>
                <w:b/>
                <w:bCs/>
                <w:highlight w:val="green"/>
              </w:rPr>
              <w:t xml:space="preserve">Limit: </w:t>
            </w:r>
            <w:r w:rsidRPr="007628AC">
              <w:rPr>
                <w:highlight w:val="green"/>
              </w:rPr>
              <w:t>The actor must be able to select the limit of bars to be displayed in the graph.</w:t>
            </w:r>
          </w:p>
        </w:tc>
      </w:tr>
      <w:tr w:rsidR="00044EC1" w:rsidRPr="007628AC" w14:paraId="671A742C"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614B70D7" w14:textId="77777777" w:rsidR="00044EC1" w:rsidRPr="007628AC" w:rsidRDefault="00044EC1" w:rsidP="00044EC1">
            <w:pPr>
              <w:pStyle w:val="TableText"/>
              <w:jc w:val="both"/>
              <w:rPr>
                <w:b/>
                <w:bCs/>
                <w:highlight w:val="green"/>
              </w:rPr>
            </w:pPr>
            <w:r w:rsidRPr="007628AC">
              <w:rPr>
                <w:b/>
                <w:bCs/>
                <w:highlight w:val="green"/>
              </w:rPr>
              <w:lastRenderedPageBreak/>
              <w:t>Alternative Flow</w:t>
            </w:r>
          </w:p>
          <w:p w14:paraId="2634C372" w14:textId="40D65A96" w:rsidR="00044EC1" w:rsidRPr="007628AC" w:rsidRDefault="00044EC1" w:rsidP="00F454DB">
            <w:pPr>
              <w:pStyle w:val="TableText"/>
              <w:numPr>
                <w:ilvl w:val="0"/>
                <w:numId w:val="288"/>
              </w:numPr>
              <w:rPr>
                <w:highlight w:val="green"/>
              </w:rPr>
            </w:pPr>
            <w:r w:rsidRPr="007628AC">
              <w:rPr>
                <w:highlight w:val="green"/>
              </w:rPr>
              <w:t xml:space="preserve">In case actor tries to edit an existing visual (which is other than </w:t>
            </w:r>
            <w:r w:rsidR="005F04EE">
              <w:rPr>
                <w:highlight w:val="green"/>
              </w:rPr>
              <w:t>stacked column</w:t>
            </w:r>
            <w:r w:rsidR="005F04EE" w:rsidRPr="007628AC">
              <w:rPr>
                <w:highlight w:val="green"/>
              </w:rPr>
              <w:t xml:space="preserve"> </w:t>
            </w:r>
            <w:r w:rsidRPr="007628AC">
              <w:rPr>
                <w:highlight w:val="green"/>
              </w:rPr>
              <w:t xml:space="preserve">chart or </w:t>
            </w:r>
            <w:r w:rsidR="005F04EE">
              <w:rPr>
                <w:highlight w:val="green"/>
              </w:rPr>
              <w:t>s</w:t>
            </w:r>
            <w:r w:rsidRPr="007628AC">
              <w:rPr>
                <w:highlight w:val="green"/>
              </w:rPr>
              <w:t xml:space="preserve">catter plot) and convert it to a </w:t>
            </w:r>
            <w:r w:rsidR="005F04EE">
              <w:rPr>
                <w:highlight w:val="green"/>
              </w:rPr>
              <w:t>stacked column</w:t>
            </w:r>
            <w:r w:rsidR="005F04EE" w:rsidRPr="007628AC">
              <w:rPr>
                <w:highlight w:val="green"/>
              </w:rPr>
              <w:t xml:space="preserve"> </w:t>
            </w:r>
            <w:r w:rsidRPr="007628AC">
              <w:rPr>
                <w:highlight w:val="green"/>
              </w:rPr>
              <w:t xml:space="preserve">chart, system should remove all fields on the </w:t>
            </w:r>
            <w:r w:rsidRPr="007628AC">
              <w:rPr>
                <w:highlight w:val="green"/>
                <w:u w:val="single"/>
              </w:rPr>
              <w:t>Data</w:t>
            </w:r>
            <w:r w:rsidRPr="007628AC">
              <w:rPr>
                <w:highlight w:val="green"/>
              </w:rPr>
              <w:t xml:space="preserve"> section except the first field on the </w:t>
            </w:r>
            <w:r w:rsidRPr="007628AC">
              <w:rPr>
                <w:highlight w:val="green"/>
                <w:u w:val="single"/>
              </w:rPr>
              <w:t>Axis</w:t>
            </w:r>
            <w:r w:rsidRPr="007628AC">
              <w:rPr>
                <w:highlight w:val="green"/>
              </w:rPr>
              <w:t xml:space="preserve"> section.</w:t>
            </w:r>
          </w:p>
          <w:p w14:paraId="513AB000" w14:textId="66F0698F" w:rsidR="00044EC1" w:rsidRPr="007628AC" w:rsidRDefault="00044EC1" w:rsidP="00F454DB">
            <w:pPr>
              <w:pStyle w:val="TableText"/>
              <w:numPr>
                <w:ilvl w:val="0"/>
                <w:numId w:val="288"/>
              </w:numPr>
              <w:rPr>
                <w:highlight w:val="green"/>
              </w:rPr>
            </w:pPr>
            <w:r w:rsidRPr="007628AC">
              <w:rPr>
                <w:highlight w:val="green"/>
              </w:rPr>
              <w:lastRenderedPageBreak/>
              <w:t xml:space="preserve">In case actor tries to edit an existing visual which is Scatter plot and convert it to a </w:t>
            </w:r>
            <w:r w:rsidR="005F04EE">
              <w:rPr>
                <w:highlight w:val="green"/>
              </w:rPr>
              <w:t>stacked column</w:t>
            </w:r>
            <w:r w:rsidR="005F04EE" w:rsidRPr="007628AC">
              <w:rPr>
                <w:highlight w:val="green"/>
              </w:rPr>
              <w:t xml:space="preserve"> </w:t>
            </w:r>
            <w:r w:rsidRPr="007628AC">
              <w:rPr>
                <w:highlight w:val="green"/>
              </w:rPr>
              <w:t xml:space="preserve">chart, system should remove all fields on the </w:t>
            </w:r>
            <w:r w:rsidRPr="007628AC">
              <w:rPr>
                <w:highlight w:val="green"/>
                <w:u w:val="single"/>
              </w:rPr>
              <w:t>Data</w:t>
            </w:r>
            <w:r w:rsidRPr="007628AC">
              <w:rPr>
                <w:highlight w:val="green"/>
              </w:rPr>
              <w:t xml:space="preserve"> section.</w:t>
            </w:r>
          </w:p>
          <w:p w14:paraId="537EC3B2" w14:textId="2E03122C" w:rsidR="00044EC1" w:rsidRPr="007628AC" w:rsidRDefault="00044EC1" w:rsidP="00F454DB">
            <w:pPr>
              <w:pStyle w:val="TableText"/>
              <w:numPr>
                <w:ilvl w:val="0"/>
                <w:numId w:val="288"/>
              </w:numPr>
              <w:rPr>
                <w:highlight w:val="green"/>
              </w:rPr>
            </w:pPr>
            <w:r w:rsidRPr="007628AC">
              <w:rPr>
                <w:highlight w:val="green"/>
              </w:rPr>
              <w:t xml:space="preserve">System should display the </w:t>
            </w:r>
            <w:r w:rsidR="005F04EE">
              <w:rPr>
                <w:highlight w:val="green"/>
              </w:rPr>
              <w:t>stacked column</w:t>
            </w:r>
            <w:r w:rsidRPr="007628AC">
              <w:rPr>
                <w:highlight w:val="green"/>
              </w:rPr>
              <w:t xml:space="preserve"> chart based on the remaining </w:t>
            </w:r>
            <w:r w:rsidRPr="007628AC">
              <w:rPr>
                <w:highlight w:val="green"/>
                <w:u w:val="single"/>
              </w:rPr>
              <w:t>Axis</w:t>
            </w:r>
            <w:r w:rsidRPr="007628AC">
              <w:rPr>
                <w:highlight w:val="green"/>
              </w:rPr>
              <w:t xml:space="preserve"> and </w:t>
            </w:r>
            <w:r w:rsidRPr="007628AC">
              <w:rPr>
                <w:highlight w:val="green"/>
                <w:u w:val="single"/>
              </w:rPr>
              <w:t>Value</w:t>
            </w:r>
            <w:r w:rsidRPr="007628AC">
              <w:rPr>
                <w:highlight w:val="green"/>
              </w:rPr>
              <w:t xml:space="preserve"> fields.</w:t>
            </w:r>
          </w:p>
          <w:p w14:paraId="41265962" w14:textId="358446A4" w:rsidR="00044EC1" w:rsidRPr="007628AC" w:rsidRDefault="00044EC1" w:rsidP="00F454DB">
            <w:pPr>
              <w:pStyle w:val="TableText"/>
              <w:numPr>
                <w:ilvl w:val="0"/>
                <w:numId w:val="288"/>
              </w:numPr>
              <w:rPr>
                <w:highlight w:val="green"/>
              </w:rPr>
            </w:pPr>
            <w:r w:rsidRPr="007628AC">
              <w:rPr>
                <w:highlight w:val="green"/>
              </w:rPr>
              <w:t xml:space="preserve">In case original visual was a Slicer, system should only display the </w:t>
            </w:r>
            <w:r w:rsidR="005F04EE">
              <w:rPr>
                <w:highlight w:val="green"/>
              </w:rPr>
              <w:t>stacked column</w:t>
            </w:r>
            <w:r w:rsidR="005F04EE" w:rsidRPr="007628AC">
              <w:rPr>
                <w:highlight w:val="green"/>
              </w:rPr>
              <w:t xml:space="preserve"> </w:t>
            </w:r>
            <w:r w:rsidRPr="007628AC">
              <w:rPr>
                <w:highlight w:val="green"/>
              </w:rPr>
              <w:t xml:space="preserve">chart if at least one </w:t>
            </w:r>
            <w:r w:rsidRPr="007628AC">
              <w:rPr>
                <w:highlight w:val="green"/>
                <w:u w:val="single"/>
              </w:rPr>
              <w:t>Value</w:t>
            </w:r>
            <w:r w:rsidRPr="007628AC">
              <w:rPr>
                <w:highlight w:val="green"/>
              </w:rPr>
              <w:t xml:space="preserve"> field has been added.</w:t>
            </w:r>
          </w:p>
          <w:p w14:paraId="773FD6A5" w14:textId="5AE7E392" w:rsidR="00044EC1" w:rsidRPr="007628AC" w:rsidRDefault="00044EC1" w:rsidP="00F454DB">
            <w:pPr>
              <w:pStyle w:val="TableText"/>
              <w:numPr>
                <w:ilvl w:val="0"/>
                <w:numId w:val="288"/>
              </w:numPr>
              <w:rPr>
                <w:highlight w:val="green"/>
              </w:rPr>
            </w:pPr>
            <w:r w:rsidRPr="007628AC">
              <w:rPr>
                <w:highlight w:val="green"/>
              </w:rPr>
              <w:t xml:space="preserve">The actor should be able to perform all the features </w:t>
            </w:r>
            <w:r w:rsidR="005F04EE">
              <w:rPr>
                <w:highlight w:val="green"/>
              </w:rPr>
              <w:t>to update the</w:t>
            </w:r>
            <w:r w:rsidRPr="007628AC">
              <w:rPr>
                <w:highlight w:val="green"/>
              </w:rPr>
              <w:t xml:space="preserve"> </w:t>
            </w:r>
            <w:r w:rsidR="005F04EE">
              <w:rPr>
                <w:highlight w:val="green"/>
              </w:rPr>
              <w:t>stacked column</w:t>
            </w:r>
            <w:r w:rsidR="005F04EE" w:rsidRPr="007628AC">
              <w:rPr>
                <w:highlight w:val="green"/>
              </w:rPr>
              <w:t xml:space="preserve"> </w:t>
            </w:r>
            <w:r w:rsidRPr="007628AC">
              <w:rPr>
                <w:highlight w:val="green"/>
              </w:rPr>
              <w:t>chart</w:t>
            </w:r>
            <w:r w:rsidR="005F04EE">
              <w:rPr>
                <w:highlight w:val="green"/>
              </w:rPr>
              <w:t>.</w:t>
            </w:r>
          </w:p>
        </w:tc>
      </w:tr>
      <w:tr w:rsidR="00044EC1" w:rsidRPr="007628AC" w14:paraId="4F68A958"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7CE79C1D" w14:textId="77777777" w:rsidR="00044EC1" w:rsidRPr="007628AC" w:rsidRDefault="00044EC1" w:rsidP="00044EC1">
            <w:pPr>
              <w:pStyle w:val="TableText"/>
              <w:jc w:val="both"/>
              <w:rPr>
                <w:b/>
                <w:bCs/>
                <w:highlight w:val="green"/>
              </w:rPr>
            </w:pPr>
            <w:r w:rsidRPr="007628AC">
              <w:rPr>
                <w:b/>
                <w:bCs/>
                <w:highlight w:val="green"/>
              </w:rPr>
              <w:lastRenderedPageBreak/>
              <w:t>Post Conditions</w:t>
            </w:r>
          </w:p>
          <w:p w14:paraId="5C5D0676" w14:textId="77777777" w:rsidR="00044EC1" w:rsidRPr="007628AC" w:rsidRDefault="00044EC1" w:rsidP="00F454DB">
            <w:pPr>
              <w:pStyle w:val="ListParagraph"/>
              <w:numPr>
                <w:ilvl w:val="0"/>
                <w:numId w:val="285"/>
              </w:numPr>
              <w:suppressAutoHyphens/>
              <w:spacing w:line="360" w:lineRule="auto"/>
              <w:jc w:val="both"/>
              <w:rPr>
                <w:highlight w:val="green"/>
              </w:rPr>
            </w:pPr>
            <w:r w:rsidRPr="007628AC">
              <w:rPr>
                <w:highlight w:val="green"/>
              </w:rPr>
              <w:t xml:space="preserve">If the actor clicked the </w:t>
            </w:r>
            <w:r w:rsidRPr="007628AC">
              <w:rPr>
                <w:b/>
                <w:bCs/>
                <w:highlight w:val="green"/>
              </w:rPr>
              <w:t>Save</w:t>
            </w:r>
            <w:r w:rsidRPr="007628AC">
              <w:rPr>
                <w:highlight w:val="green"/>
              </w:rPr>
              <w:t xml:space="preserve"> button, &amp; if all the mandatory fields have been entered, then</w:t>
            </w:r>
          </w:p>
          <w:p w14:paraId="77CDB581" w14:textId="77777777" w:rsidR="00044EC1" w:rsidRPr="007628AC" w:rsidRDefault="00044EC1" w:rsidP="00F454DB">
            <w:pPr>
              <w:pStyle w:val="ListParagraph"/>
              <w:numPr>
                <w:ilvl w:val="0"/>
                <w:numId w:val="252"/>
              </w:numPr>
              <w:suppressAutoHyphens/>
              <w:spacing w:line="360" w:lineRule="auto"/>
              <w:ind w:left="996"/>
              <w:jc w:val="both"/>
              <w:rPr>
                <w:highlight w:val="green"/>
              </w:rPr>
            </w:pPr>
            <w:r w:rsidRPr="007628AC">
              <w:rPr>
                <w:highlight w:val="green"/>
              </w:rPr>
              <w:t>The System would respond with the message, “&lt;Visual Name&gt; saved successfully”</w:t>
            </w:r>
            <w:r w:rsidRPr="007628AC">
              <w:rPr>
                <w:strike/>
                <w:highlight w:val="green"/>
              </w:rPr>
              <w:t xml:space="preserve"> and the actor would be brought to the blank screen</w:t>
            </w:r>
            <w:r w:rsidRPr="007628AC">
              <w:rPr>
                <w:highlight w:val="green"/>
              </w:rPr>
              <w:t xml:space="preserve">.  </w:t>
            </w:r>
          </w:p>
          <w:p w14:paraId="29B9117F" w14:textId="77777777" w:rsidR="00044EC1" w:rsidRPr="007628AC" w:rsidRDefault="00044EC1" w:rsidP="00F454DB">
            <w:pPr>
              <w:pStyle w:val="ListParagraph"/>
              <w:numPr>
                <w:ilvl w:val="0"/>
                <w:numId w:val="252"/>
              </w:numPr>
              <w:suppressAutoHyphens/>
              <w:spacing w:line="360" w:lineRule="auto"/>
              <w:ind w:left="996"/>
              <w:jc w:val="both"/>
              <w:rPr>
                <w:highlight w:val="green"/>
              </w:rPr>
            </w:pPr>
            <w:r w:rsidRPr="007628AC">
              <w:rPr>
                <w:highlight w:val="green"/>
              </w:rPr>
              <w:t>All information related to the visual been defined would be stored in the database.</w:t>
            </w:r>
          </w:p>
          <w:p w14:paraId="3BE103E3" w14:textId="77777777" w:rsidR="00044EC1" w:rsidRPr="007628AC" w:rsidRDefault="00044EC1" w:rsidP="00F454DB">
            <w:pPr>
              <w:pStyle w:val="ListParagraph"/>
              <w:numPr>
                <w:ilvl w:val="0"/>
                <w:numId w:val="252"/>
              </w:numPr>
              <w:suppressAutoHyphens/>
              <w:spacing w:line="360" w:lineRule="auto"/>
              <w:ind w:left="996"/>
              <w:jc w:val="both"/>
              <w:rPr>
                <w:highlight w:val="green"/>
              </w:rPr>
            </w:pPr>
            <w:r w:rsidRPr="007628AC">
              <w:rPr>
                <w:highlight w:val="green"/>
              </w:rPr>
              <w:t>The visual details would be available for further modification/view.</w:t>
            </w:r>
          </w:p>
          <w:p w14:paraId="425EF1A2" w14:textId="77777777" w:rsidR="00044EC1" w:rsidRPr="007628AC" w:rsidRDefault="00044EC1" w:rsidP="00F454DB">
            <w:pPr>
              <w:pStyle w:val="ListParagraph"/>
              <w:numPr>
                <w:ilvl w:val="0"/>
                <w:numId w:val="285"/>
              </w:numPr>
              <w:suppressAutoHyphens/>
              <w:spacing w:line="360" w:lineRule="auto"/>
              <w:jc w:val="both"/>
              <w:rPr>
                <w:highlight w:val="green"/>
              </w:rPr>
            </w:pPr>
            <w:r w:rsidRPr="007628AC">
              <w:rPr>
                <w:highlight w:val="green"/>
              </w:rPr>
              <w:t>If the Actor clicks Close, the System would respond with the message “Are you sure you want to close this form?” If the actor responds in affirmative, then the System would discard the entered details and close the form and the actor would be brought back to Pre-Condition; otherwise, the actor would be brought back to where it was before clicking the Close button.</w:t>
            </w:r>
          </w:p>
        </w:tc>
      </w:tr>
      <w:tr w:rsidR="00044EC1" w:rsidRPr="007628AC" w14:paraId="2DCCA888"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7D357878" w14:textId="77777777" w:rsidR="00044EC1" w:rsidRPr="007628AC" w:rsidRDefault="00044EC1" w:rsidP="00044EC1">
            <w:pPr>
              <w:pStyle w:val="TableText"/>
              <w:jc w:val="both"/>
              <w:rPr>
                <w:b/>
                <w:bCs/>
                <w:highlight w:val="green"/>
              </w:rPr>
            </w:pPr>
            <w:r w:rsidRPr="007628AC">
              <w:rPr>
                <w:b/>
                <w:bCs/>
                <w:highlight w:val="green"/>
              </w:rPr>
              <w:t>Exceptions</w:t>
            </w:r>
          </w:p>
          <w:p w14:paraId="075B9C31" w14:textId="77777777" w:rsidR="00044EC1" w:rsidRPr="007628AC" w:rsidRDefault="00044EC1" w:rsidP="00044EC1">
            <w:pPr>
              <w:spacing w:line="360" w:lineRule="auto"/>
              <w:ind w:left="604"/>
              <w:jc w:val="both"/>
              <w:rPr>
                <w:b/>
                <w:bCs/>
                <w:highlight w:val="green"/>
                <w:u w:val="single"/>
              </w:rPr>
            </w:pPr>
            <w:r w:rsidRPr="007628AC">
              <w:rPr>
                <w:b/>
                <w:bCs/>
                <w:highlight w:val="green"/>
                <w:u w:val="single"/>
              </w:rPr>
              <w:t>The Actor attempts to save the Visual without entering all the visual name.</w:t>
            </w:r>
          </w:p>
          <w:p w14:paraId="6083BC5F" w14:textId="77777777" w:rsidR="00044EC1" w:rsidRPr="007628AC" w:rsidRDefault="00044EC1" w:rsidP="00044EC1">
            <w:pPr>
              <w:spacing w:line="360" w:lineRule="auto"/>
              <w:ind w:left="604"/>
              <w:jc w:val="both"/>
              <w:rPr>
                <w:highlight w:val="green"/>
              </w:rPr>
            </w:pPr>
            <w:r w:rsidRPr="007628AC">
              <w:rPr>
                <w:highlight w:val="green"/>
              </w:rPr>
              <w:t>The System would respond with the message – “This field is required.”</w:t>
            </w:r>
          </w:p>
          <w:p w14:paraId="38DE67AC" w14:textId="77777777" w:rsidR="00044EC1" w:rsidRPr="007628AC" w:rsidRDefault="00044EC1" w:rsidP="00044EC1">
            <w:pPr>
              <w:spacing w:line="360" w:lineRule="auto"/>
              <w:ind w:left="604"/>
              <w:jc w:val="both"/>
              <w:rPr>
                <w:highlight w:val="green"/>
              </w:rPr>
            </w:pPr>
          </w:p>
          <w:p w14:paraId="473BFF2F" w14:textId="77777777" w:rsidR="00044EC1" w:rsidRPr="007628AC" w:rsidRDefault="00044EC1" w:rsidP="00044EC1">
            <w:pPr>
              <w:spacing w:line="360" w:lineRule="auto"/>
              <w:ind w:left="604"/>
              <w:jc w:val="both"/>
              <w:rPr>
                <w:b/>
                <w:bCs/>
                <w:highlight w:val="green"/>
                <w:u w:val="single"/>
              </w:rPr>
            </w:pPr>
            <w:r w:rsidRPr="007628AC">
              <w:rPr>
                <w:b/>
                <w:bCs/>
                <w:highlight w:val="green"/>
                <w:u w:val="single"/>
              </w:rPr>
              <w:t>The Actor attempts to save the Visual without entering all the visual Title.</w:t>
            </w:r>
          </w:p>
          <w:p w14:paraId="63B995C6" w14:textId="77777777" w:rsidR="00044EC1" w:rsidRPr="007628AC" w:rsidRDefault="00044EC1" w:rsidP="00044EC1">
            <w:pPr>
              <w:spacing w:line="360" w:lineRule="auto"/>
              <w:ind w:left="604"/>
              <w:jc w:val="both"/>
              <w:rPr>
                <w:highlight w:val="green"/>
              </w:rPr>
            </w:pPr>
            <w:r w:rsidRPr="007628AC">
              <w:rPr>
                <w:highlight w:val="green"/>
              </w:rPr>
              <w:t>The System would respond with the message – “This field is required.”</w:t>
            </w:r>
          </w:p>
          <w:p w14:paraId="61B3B5C1" w14:textId="77777777" w:rsidR="00044EC1" w:rsidRPr="007628AC" w:rsidRDefault="00044EC1" w:rsidP="00044EC1">
            <w:pPr>
              <w:spacing w:line="360" w:lineRule="auto"/>
              <w:ind w:left="604"/>
              <w:jc w:val="both"/>
              <w:rPr>
                <w:highlight w:val="green"/>
              </w:rPr>
            </w:pPr>
          </w:p>
          <w:p w14:paraId="46508B5F" w14:textId="77777777" w:rsidR="00044EC1" w:rsidRPr="007628AC" w:rsidRDefault="00044EC1" w:rsidP="00044EC1">
            <w:pPr>
              <w:spacing w:line="360" w:lineRule="auto"/>
              <w:ind w:left="604"/>
              <w:jc w:val="both"/>
              <w:rPr>
                <w:b/>
                <w:bCs/>
                <w:highlight w:val="green"/>
                <w:u w:val="single"/>
              </w:rPr>
            </w:pPr>
            <w:r w:rsidRPr="007628AC">
              <w:rPr>
                <w:b/>
                <w:bCs/>
                <w:highlight w:val="green"/>
                <w:u w:val="single"/>
              </w:rPr>
              <w:t>The Actor attempts to save the Visual without Selecting all the Data set.</w:t>
            </w:r>
          </w:p>
          <w:p w14:paraId="1AFFA8AF" w14:textId="77777777" w:rsidR="00044EC1" w:rsidRPr="007628AC" w:rsidRDefault="00044EC1" w:rsidP="00044EC1">
            <w:pPr>
              <w:spacing w:line="360" w:lineRule="auto"/>
              <w:ind w:left="604"/>
              <w:jc w:val="both"/>
              <w:rPr>
                <w:highlight w:val="green"/>
              </w:rPr>
            </w:pPr>
            <w:r w:rsidRPr="007628AC">
              <w:rPr>
                <w:highlight w:val="green"/>
              </w:rPr>
              <w:t>The System would respond with the message – “This field is required.”</w:t>
            </w:r>
          </w:p>
          <w:p w14:paraId="5CF70E00" w14:textId="77777777" w:rsidR="00044EC1" w:rsidRPr="007628AC" w:rsidRDefault="00044EC1" w:rsidP="00044EC1">
            <w:pPr>
              <w:spacing w:line="360" w:lineRule="auto"/>
              <w:ind w:left="604"/>
              <w:jc w:val="both"/>
              <w:rPr>
                <w:highlight w:val="green"/>
              </w:rPr>
            </w:pPr>
          </w:p>
          <w:p w14:paraId="0CE0FA55" w14:textId="77777777" w:rsidR="00044EC1" w:rsidRPr="007628AC" w:rsidRDefault="00044EC1" w:rsidP="00044EC1">
            <w:pPr>
              <w:spacing w:line="360" w:lineRule="auto"/>
              <w:ind w:left="604"/>
              <w:jc w:val="both"/>
              <w:rPr>
                <w:b/>
                <w:bCs/>
                <w:highlight w:val="green"/>
                <w:u w:val="single"/>
              </w:rPr>
            </w:pPr>
            <w:r w:rsidRPr="007628AC">
              <w:rPr>
                <w:b/>
                <w:bCs/>
                <w:highlight w:val="green"/>
                <w:u w:val="single"/>
              </w:rPr>
              <w:t>The actor attempts to save the visual details with the same name which already exists in the same project.</w:t>
            </w:r>
          </w:p>
          <w:p w14:paraId="2DF04AAC" w14:textId="77777777" w:rsidR="00044EC1" w:rsidRPr="007628AC" w:rsidRDefault="00044EC1" w:rsidP="00044EC1">
            <w:pPr>
              <w:spacing w:line="360" w:lineRule="auto"/>
              <w:ind w:left="604"/>
              <w:jc w:val="both"/>
              <w:rPr>
                <w:highlight w:val="green"/>
              </w:rPr>
            </w:pPr>
            <w:r w:rsidRPr="007628AC">
              <w:rPr>
                <w:highlight w:val="green"/>
              </w:rPr>
              <w:t>The system would respond with the message, “Visual &lt;Visual Name&gt; already exists in this project. Please select another name”.</w:t>
            </w:r>
          </w:p>
          <w:p w14:paraId="766D805F" w14:textId="77777777" w:rsidR="00044EC1" w:rsidRPr="007628AC" w:rsidRDefault="00044EC1" w:rsidP="00044EC1">
            <w:pPr>
              <w:spacing w:line="360" w:lineRule="auto"/>
              <w:ind w:left="604"/>
              <w:jc w:val="both"/>
              <w:rPr>
                <w:highlight w:val="green"/>
              </w:rPr>
            </w:pPr>
          </w:p>
          <w:p w14:paraId="61E2BF2F" w14:textId="77777777" w:rsidR="00044EC1" w:rsidRPr="007628AC" w:rsidRDefault="00044EC1" w:rsidP="00044EC1">
            <w:pPr>
              <w:spacing w:line="360" w:lineRule="auto"/>
              <w:ind w:left="604"/>
              <w:jc w:val="both"/>
              <w:rPr>
                <w:b/>
                <w:bCs/>
                <w:highlight w:val="green"/>
                <w:u w:val="single"/>
              </w:rPr>
            </w:pPr>
            <w:r w:rsidRPr="007628AC">
              <w:rPr>
                <w:b/>
                <w:bCs/>
                <w:highlight w:val="green"/>
                <w:u w:val="single"/>
              </w:rPr>
              <w:t>The actor attempts to save the Visual without selecting all required fields.</w:t>
            </w:r>
          </w:p>
          <w:p w14:paraId="52CD65E2" w14:textId="77777777" w:rsidR="00044EC1" w:rsidRPr="007628AC" w:rsidRDefault="00044EC1" w:rsidP="00044EC1">
            <w:pPr>
              <w:spacing w:line="360" w:lineRule="auto"/>
              <w:ind w:left="604"/>
              <w:jc w:val="both"/>
              <w:rPr>
                <w:highlight w:val="green"/>
              </w:rPr>
            </w:pPr>
            <w:r w:rsidRPr="007628AC">
              <w:rPr>
                <w:highlight w:val="green"/>
              </w:rPr>
              <w:t>The system would respond with a message,” Please fill all required fields”.</w:t>
            </w:r>
          </w:p>
          <w:p w14:paraId="2CCA79F3" w14:textId="77777777" w:rsidR="00044EC1" w:rsidRPr="007628AC" w:rsidRDefault="00044EC1" w:rsidP="00044EC1">
            <w:pPr>
              <w:spacing w:line="360" w:lineRule="auto"/>
              <w:ind w:left="604"/>
              <w:jc w:val="both"/>
              <w:rPr>
                <w:highlight w:val="green"/>
              </w:rPr>
            </w:pPr>
          </w:p>
          <w:p w14:paraId="6EB539DD" w14:textId="77777777" w:rsidR="00044EC1" w:rsidRPr="007628AC" w:rsidRDefault="00044EC1" w:rsidP="00044EC1">
            <w:pPr>
              <w:suppressAutoHyphens/>
              <w:spacing w:line="360" w:lineRule="auto"/>
              <w:ind w:left="604"/>
              <w:jc w:val="both"/>
              <w:rPr>
                <w:b/>
                <w:bCs/>
                <w:highlight w:val="green"/>
                <w:u w:val="single"/>
              </w:rPr>
            </w:pPr>
            <w:r w:rsidRPr="007628AC">
              <w:rPr>
                <w:b/>
                <w:bCs/>
                <w:highlight w:val="green"/>
                <w:u w:val="single"/>
              </w:rPr>
              <w:t>Visual Name and visual title should accept 99 characters.</w:t>
            </w:r>
          </w:p>
          <w:p w14:paraId="3979C447" w14:textId="77777777" w:rsidR="00044EC1" w:rsidRPr="007628AC" w:rsidRDefault="00044EC1" w:rsidP="00044EC1">
            <w:pPr>
              <w:spacing w:line="360" w:lineRule="auto"/>
              <w:ind w:left="604"/>
              <w:jc w:val="both"/>
              <w:rPr>
                <w:highlight w:val="green"/>
              </w:rPr>
            </w:pPr>
            <w:r w:rsidRPr="007628AC">
              <w:rPr>
                <w:highlight w:val="green"/>
              </w:rPr>
              <w:lastRenderedPageBreak/>
              <w:t>The system would respond with a message,” Maximum 99 characters are allowed in the name and title”.</w:t>
            </w:r>
          </w:p>
          <w:p w14:paraId="0F6BAE57" w14:textId="77777777" w:rsidR="00044EC1" w:rsidRPr="007628AC" w:rsidRDefault="00044EC1" w:rsidP="00044EC1">
            <w:pPr>
              <w:spacing w:line="360" w:lineRule="auto"/>
              <w:ind w:left="604"/>
              <w:jc w:val="both"/>
              <w:rPr>
                <w:highlight w:val="green"/>
              </w:rPr>
            </w:pPr>
          </w:p>
          <w:p w14:paraId="310BEB37" w14:textId="77777777" w:rsidR="00044EC1" w:rsidRPr="007628AC" w:rsidRDefault="00044EC1" w:rsidP="00044EC1">
            <w:pPr>
              <w:pStyle w:val="TableText"/>
              <w:ind w:left="720"/>
              <w:jc w:val="both"/>
              <w:rPr>
                <w:b/>
                <w:bCs/>
                <w:strike/>
                <w:highlight w:val="green"/>
                <w:u w:val="single"/>
              </w:rPr>
            </w:pPr>
            <w:r w:rsidRPr="007628AC">
              <w:rPr>
                <w:b/>
                <w:bCs/>
                <w:strike/>
                <w:highlight w:val="green"/>
                <w:u w:val="single"/>
              </w:rPr>
              <w:t>Same dimension should not get added more than a once.</w:t>
            </w:r>
          </w:p>
          <w:p w14:paraId="314B6BE2" w14:textId="77777777" w:rsidR="00044EC1" w:rsidRPr="007628AC" w:rsidRDefault="00044EC1" w:rsidP="00044EC1">
            <w:pPr>
              <w:pStyle w:val="TableText"/>
              <w:ind w:left="720"/>
              <w:jc w:val="both"/>
              <w:rPr>
                <w:strike/>
                <w:highlight w:val="green"/>
              </w:rPr>
            </w:pPr>
            <w:r w:rsidRPr="007628AC">
              <w:rPr>
                <w:strike/>
                <w:highlight w:val="green"/>
              </w:rPr>
              <w:t xml:space="preserve">The system should respond with a message that </w:t>
            </w:r>
            <w:proofErr w:type="gramStart"/>
            <w:r w:rsidRPr="007628AC">
              <w:rPr>
                <w:strike/>
                <w:highlight w:val="green"/>
              </w:rPr>
              <w:t>“ Dimension</w:t>
            </w:r>
            <w:proofErr w:type="gramEnd"/>
            <w:r w:rsidRPr="007628AC">
              <w:rPr>
                <w:strike/>
                <w:highlight w:val="green"/>
              </w:rPr>
              <w:t xml:space="preserve"> is already added”</w:t>
            </w:r>
          </w:p>
          <w:p w14:paraId="35767AD8" w14:textId="77777777" w:rsidR="00044EC1" w:rsidRPr="007628AC" w:rsidRDefault="00044EC1" w:rsidP="00044EC1">
            <w:pPr>
              <w:pStyle w:val="TableText"/>
              <w:ind w:left="720"/>
              <w:jc w:val="both"/>
              <w:rPr>
                <w:b/>
                <w:bCs/>
                <w:highlight w:val="green"/>
                <w:u w:val="single"/>
              </w:rPr>
            </w:pPr>
          </w:p>
          <w:p w14:paraId="1D537DB9" w14:textId="77777777" w:rsidR="00044EC1" w:rsidRPr="007628AC" w:rsidRDefault="00044EC1" w:rsidP="00044EC1">
            <w:pPr>
              <w:pStyle w:val="TableText"/>
              <w:ind w:left="720"/>
              <w:jc w:val="both"/>
              <w:rPr>
                <w:b/>
                <w:bCs/>
                <w:highlight w:val="green"/>
                <w:u w:val="single"/>
              </w:rPr>
            </w:pPr>
            <w:r w:rsidRPr="007628AC">
              <w:rPr>
                <w:b/>
                <w:bCs/>
                <w:highlight w:val="green"/>
                <w:u w:val="single"/>
              </w:rPr>
              <w:t>Title should accept the Unicode characters in visual title</w:t>
            </w:r>
          </w:p>
          <w:p w14:paraId="270AE01A" w14:textId="77777777" w:rsidR="00044EC1" w:rsidRPr="007628AC" w:rsidRDefault="00044EC1" w:rsidP="00044EC1">
            <w:pPr>
              <w:pStyle w:val="TableText"/>
              <w:ind w:left="720"/>
              <w:jc w:val="both"/>
              <w:rPr>
                <w:highlight w:val="green"/>
              </w:rPr>
            </w:pPr>
            <w:r w:rsidRPr="007628AC">
              <w:rPr>
                <w:highlight w:val="green"/>
              </w:rPr>
              <w:t xml:space="preserve">System should allow actor to enter up to 100 characters consisting of any combination of Unicode characters in the </w:t>
            </w:r>
            <w:r w:rsidRPr="007628AC">
              <w:rPr>
                <w:highlight w:val="green"/>
                <w:u w:val="single"/>
              </w:rPr>
              <w:t>Text</w:t>
            </w:r>
            <w:r w:rsidRPr="007628AC">
              <w:rPr>
                <w:highlight w:val="green"/>
              </w:rPr>
              <w:t xml:space="preserve"> field</w:t>
            </w:r>
          </w:p>
          <w:p w14:paraId="6743FA45" w14:textId="77777777" w:rsidR="00044EC1" w:rsidRPr="007628AC" w:rsidRDefault="00044EC1" w:rsidP="00044EC1">
            <w:pPr>
              <w:pStyle w:val="TableText"/>
              <w:ind w:left="720"/>
              <w:jc w:val="both"/>
              <w:rPr>
                <w:b/>
                <w:bCs/>
                <w:highlight w:val="green"/>
                <w:u w:val="single"/>
              </w:rPr>
            </w:pPr>
          </w:p>
          <w:p w14:paraId="35E50514" w14:textId="77777777" w:rsidR="00044EC1" w:rsidRPr="007628AC" w:rsidRDefault="00044EC1" w:rsidP="00044EC1">
            <w:pPr>
              <w:pStyle w:val="TableText"/>
              <w:ind w:left="720"/>
              <w:jc w:val="both"/>
              <w:rPr>
                <w:b/>
                <w:bCs/>
                <w:highlight w:val="green"/>
                <w:u w:val="single"/>
              </w:rPr>
            </w:pPr>
            <w:r w:rsidRPr="007628AC">
              <w:rPr>
                <w:b/>
                <w:bCs/>
                <w:highlight w:val="green"/>
                <w:u w:val="single"/>
              </w:rPr>
              <w:t>Font size should be in integer and in between 4 to 64</w:t>
            </w:r>
          </w:p>
          <w:p w14:paraId="2E00AC34" w14:textId="77777777" w:rsidR="00044EC1" w:rsidRPr="007628AC" w:rsidRDefault="00044EC1" w:rsidP="00044EC1">
            <w:pPr>
              <w:pStyle w:val="TableText"/>
              <w:ind w:left="720"/>
              <w:rPr>
                <w:highlight w:val="green"/>
              </w:rPr>
            </w:pPr>
            <w:r w:rsidRPr="007628AC">
              <w:rPr>
                <w:highlight w:val="green"/>
              </w:rPr>
              <w:t xml:space="preserve">Actor should be able to change the </w:t>
            </w:r>
            <w:r w:rsidRPr="007628AC">
              <w:rPr>
                <w:highlight w:val="green"/>
                <w:u w:val="single"/>
              </w:rPr>
              <w:t>Font Size</w:t>
            </w:r>
            <w:r w:rsidRPr="007628AC">
              <w:rPr>
                <w:highlight w:val="green"/>
              </w:rPr>
              <w:t xml:space="preserve"> to any integer value between 4 and 64.</w:t>
            </w:r>
          </w:p>
          <w:p w14:paraId="6ADB1BDB" w14:textId="77777777" w:rsidR="00044EC1" w:rsidRPr="007628AC" w:rsidRDefault="00044EC1" w:rsidP="00044EC1">
            <w:pPr>
              <w:pStyle w:val="TableText"/>
              <w:ind w:left="720"/>
              <w:rPr>
                <w:b/>
                <w:bCs/>
                <w:highlight w:val="green"/>
                <w:u w:val="single"/>
              </w:rPr>
            </w:pPr>
          </w:p>
          <w:p w14:paraId="72C8A002" w14:textId="77777777" w:rsidR="00044EC1" w:rsidRPr="007628AC" w:rsidRDefault="00044EC1" w:rsidP="00044EC1">
            <w:pPr>
              <w:pStyle w:val="TableText"/>
              <w:ind w:left="720"/>
              <w:rPr>
                <w:b/>
                <w:bCs/>
                <w:highlight w:val="green"/>
                <w:u w:val="single"/>
              </w:rPr>
            </w:pPr>
            <w:r w:rsidRPr="007628AC">
              <w:rPr>
                <w:b/>
                <w:bCs/>
                <w:highlight w:val="green"/>
                <w:u w:val="single"/>
              </w:rPr>
              <w:t>Font size should be visible as set by the actor</w:t>
            </w:r>
          </w:p>
          <w:p w14:paraId="15AF6BE2" w14:textId="77777777" w:rsidR="00044EC1" w:rsidRPr="007628AC" w:rsidRDefault="00044EC1" w:rsidP="00F454DB">
            <w:pPr>
              <w:pStyle w:val="TableText"/>
              <w:numPr>
                <w:ilvl w:val="0"/>
                <w:numId w:val="248"/>
              </w:numPr>
              <w:rPr>
                <w:highlight w:val="green"/>
              </w:rPr>
            </w:pPr>
            <w:r w:rsidRPr="007628AC">
              <w:rPr>
                <w:highlight w:val="green"/>
              </w:rPr>
              <w:t>System should display the font size of the title as per value provided by the actor.</w:t>
            </w:r>
          </w:p>
          <w:p w14:paraId="05CA7A06" w14:textId="77777777" w:rsidR="00044EC1" w:rsidRPr="007628AC" w:rsidRDefault="00044EC1" w:rsidP="00F454DB">
            <w:pPr>
              <w:pStyle w:val="TableText"/>
              <w:numPr>
                <w:ilvl w:val="0"/>
                <w:numId w:val="248"/>
              </w:numPr>
              <w:rPr>
                <w:highlight w:val="green"/>
              </w:rPr>
            </w:pPr>
            <w:r w:rsidRPr="007628AC">
              <w:rPr>
                <w:highlight w:val="green"/>
              </w:rPr>
              <w:t>System should display the title background colour as per value provided or colour selected by the actor.</w:t>
            </w:r>
          </w:p>
          <w:p w14:paraId="43B7DF24" w14:textId="77777777" w:rsidR="00044EC1" w:rsidRPr="007628AC" w:rsidRDefault="00044EC1" w:rsidP="00F454DB">
            <w:pPr>
              <w:pStyle w:val="TableText"/>
              <w:numPr>
                <w:ilvl w:val="0"/>
                <w:numId w:val="248"/>
              </w:numPr>
              <w:rPr>
                <w:highlight w:val="green"/>
              </w:rPr>
            </w:pPr>
            <w:r w:rsidRPr="007628AC">
              <w:rPr>
                <w:highlight w:val="green"/>
              </w:rPr>
              <w:t xml:space="preserve">System should display the </w:t>
            </w:r>
            <w:r w:rsidRPr="007628AC">
              <w:rPr>
                <w:highlight w:val="green"/>
                <w:u w:val="single"/>
              </w:rPr>
              <w:t>Background Colour</w:t>
            </w:r>
            <w:r w:rsidRPr="007628AC">
              <w:rPr>
                <w:highlight w:val="green"/>
              </w:rPr>
              <w:t xml:space="preserve"> as #666666 by default (when bar chart is selected for the first time in the </w:t>
            </w:r>
            <w:r w:rsidRPr="007628AC">
              <w:rPr>
                <w:highlight w:val="green"/>
                <w:u w:val="single"/>
              </w:rPr>
              <w:t>Visual Properties</w:t>
            </w:r>
            <w:r w:rsidRPr="007628AC">
              <w:rPr>
                <w:highlight w:val="green"/>
              </w:rPr>
              <w:t xml:space="preserve"> Pane).</w:t>
            </w:r>
          </w:p>
          <w:p w14:paraId="7FF8534C" w14:textId="77777777" w:rsidR="00044EC1" w:rsidRPr="007628AC" w:rsidRDefault="00044EC1" w:rsidP="00F454DB">
            <w:pPr>
              <w:pStyle w:val="TableText"/>
              <w:numPr>
                <w:ilvl w:val="0"/>
                <w:numId w:val="248"/>
              </w:numPr>
              <w:rPr>
                <w:highlight w:val="green"/>
              </w:rPr>
            </w:pPr>
            <w:r w:rsidRPr="007628AC">
              <w:rPr>
                <w:highlight w:val="green"/>
              </w:rPr>
              <w:t xml:space="preserve">Actor should be able to change the </w:t>
            </w:r>
            <w:r w:rsidRPr="007628AC">
              <w:rPr>
                <w:highlight w:val="green"/>
                <w:u w:val="single"/>
              </w:rPr>
              <w:t>Background Colour</w:t>
            </w:r>
            <w:r w:rsidRPr="007628AC">
              <w:rPr>
                <w:highlight w:val="green"/>
              </w:rPr>
              <w:t xml:space="preserve"> either by providing a valid hexadecimal colour code or by selecting from a colour selected popup.</w:t>
            </w:r>
          </w:p>
          <w:p w14:paraId="74A08809" w14:textId="77777777" w:rsidR="00044EC1" w:rsidRPr="007628AC" w:rsidRDefault="00044EC1" w:rsidP="00F454DB">
            <w:pPr>
              <w:pStyle w:val="TableText"/>
              <w:numPr>
                <w:ilvl w:val="0"/>
                <w:numId w:val="248"/>
              </w:numPr>
              <w:jc w:val="both"/>
              <w:rPr>
                <w:highlight w:val="green"/>
              </w:rPr>
            </w:pPr>
            <w:r w:rsidRPr="007628AC">
              <w:rPr>
                <w:highlight w:val="green"/>
              </w:rPr>
              <w:t>System should display the visual background colour as per value provided or colour selected by the actor</w:t>
            </w:r>
          </w:p>
          <w:p w14:paraId="4D8FC42B" w14:textId="77777777" w:rsidR="00044EC1" w:rsidRPr="007628AC" w:rsidRDefault="00044EC1" w:rsidP="00F454DB">
            <w:pPr>
              <w:pStyle w:val="TableText"/>
              <w:numPr>
                <w:ilvl w:val="0"/>
                <w:numId w:val="248"/>
              </w:numPr>
              <w:jc w:val="both"/>
              <w:rPr>
                <w:highlight w:val="green"/>
              </w:rPr>
            </w:pPr>
            <w:r w:rsidRPr="007628AC">
              <w:rPr>
                <w:highlight w:val="green"/>
              </w:rPr>
              <w:t>Aggregation rules</w:t>
            </w:r>
          </w:p>
          <w:p w14:paraId="1F658C0D"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Axis:</w:t>
            </w:r>
            <w:r w:rsidRPr="007628AC">
              <w:rPr>
                <w:highlight w:val="green"/>
              </w:rPr>
              <w:t xml:space="preserve"> Only dimension allowed: Aggregation ellipsis should not be displayed</w:t>
            </w:r>
          </w:p>
          <w:p w14:paraId="15BA8DD1"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Value:</w:t>
            </w:r>
            <w:r w:rsidRPr="007628AC">
              <w:rPr>
                <w:highlight w:val="green"/>
              </w:rPr>
              <w:t xml:space="preserve"> If dimension: then Count, Count Distinct, First, Last</w:t>
            </w:r>
          </w:p>
          <w:p w14:paraId="30DF3C28"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Value:</w:t>
            </w:r>
            <w:r w:rsidRPr="007628AC">
              <w:rPr>
                <w:highlight w:val="green"/>
              </w:rPr>
              <w:t xml:space="preserve"> If measure: then Sum, Count, Count (Distinct), Mean, Mean (Population), Median, Minimum, Maximum, Range, Midrange, Standard Deviation, Standard Deviation (Population), Variance, Variance (Population), and Percentile</w:t>
            </w:r>
          </w:p>
          <w:p w14:paraId="7F138AF7"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Legend:</w:t>
            </w:r>
            <w:r w:rsidRPr="007628AC">
              <w:rPr>
                <w:highlight w:val="green"/>
              </w:rPr>
              <w:t xml:space="preserve"> Only dimension allowed: Aggregation ellipsis should not be displayed</w:t>
            </w:r>
          </w:p>
          <w:p w14:paraId="2BC72E07"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Tooltip:</w:t>
            </w:r>
            <w:r w:rsidRPr="007628AC">
              <w:rPr>
                <w:highlight w:val="green"/>
              </w:rPr>
              <w:t xml:space="preserve"> If dimension: then Count, Count Distinct, First, Last</w:t>
            </w:r>
          </w:p>
          <w:p w14:paraId="133D859B" w14:textId="77777777" w:rsidR="00044EC1" w:rsidRPr="007628AC" w:rsidRDefault="00044EC1" w:rsidP="00F454DB">
            <w:pPr>
              <w:pStyle w:val="TableText"/>
              <w:numPr>
                <w:ilvl w:val="1"/>
                <w:numId w:val="248"/>
              </w:numPr>
              <w:jc w:val="both"/>
              <w:rPr>
                <w:highlight w:val="green"/>
              </w:rPr>
            </w:pPr>
            <w:r w:rsidRPr="007628AC">
              <w:rPr>
                <w:b/>
                <w:bCs/>
                <w:highlight w:val="green"/>
                <w:u w:val="single"/>
              </w:rPr>
              <w:lastRenderedPageBreak/>
              <w:t>Tooltip:</w:t>
            </w:r>
            <w:r w:rsidRPr="007628AC">
              <w:rPr>
                <w:highlight w:val="green"/>
              </w:rPr>
              <w:t xml:space="preserve"> If measure: then Sum, Count, Count (Distinct), Mean, Mean (Population), Median, Minimum, Maximum, Range, Midrange, Standard Deviation, Standard Deviation (Population), Variance, Variance (Population), and Percentile</w:t>
            </w:r>
          </w:p>
          <w:p w14:paraId="3A3B5497"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Colour formatting:</w:t>
            </w:r>
            <w:r w:rsidRPr="007628AC">
              <w:rPr>
                <w:highlight w:val="green"/>
              </w:rPr>
              <w:t xml:space="preserve"> If dimension: then Count, Count Distinct, </w:t>
            </w:r>
            <w:r w:rsidRPr="007628AC">
              <w:rPr>
                <w:strike/>
                <w:highlight w:val="green"/>
              </w:rPr>
              <w:t>First, Last</w:t>
            </w:r>
          </w:p>
          <w:p w14:paraId="1128F110" w14:textId="77777777" w:rsidR="00044EC1" w:rsidRPr="007628AC" w:rsidRDefault="00044EC1" w:rsidP="00F454DB">
            <w:pPr>
              <w:pStyle w:val="TableText"/>
              <w:numPr>
                <w:ilvl w:val="1"/>
                <w:numId w:val="248"/>
              </w:numPr>
              <w:jc w:val="both"/>
              <w:rPr>
                <w:highlight w:val="green"/>
              </w:rPr>
            </w:pPr>
            <w:r w:rsidRPr="007628AC">
              <w:rPr>
                <w:b/>
                <w:bCs/>
                <w:highlight w:val="green"/>
                <w:u w:val="single"/>
              </w:rPr>
              <w:t>Colour formatting:</w:t>
            </w:r>
            <w:r w:rsidRPr="007628AC">
              <w:rPr>
                <w:highlight w:val="green"/>
              </w:rPr>
              <w:t xml:space="preserve"> If dimension: then Sum, Count, Count (Distinct), Mean, Mean (Population), Median, Minimum, Maximum, Range, Midrange, Standard Deviation, Standard Deviation (Population), Variance, Variance (Population), and Percentile</w:t>
            </w:r>
          </w:p>
          <w:p w14:paraId="6AB49BDF" w14:textId="77777777" w:rsidR="00044EC1" w:rsidRPr="007628AC" w:rsidRDefault="00044EC1" w:rsidP="00F454DB">
            <w:pPr>
              <w:pStyle w:val="TableText"/>
              <w:numPr>
                <w:ilvl w:val="1"/>
                <w:numId w:val="248"/>
              </w:numPr>
              <w:jc w:val="both"/>
              <w:rPr>
                <w:highlight w:val="green"/>
              </w:rPr>
            </w:pPr>
          </w:p>
        </w:tc>
      </w:tr>
      <w:tr w:rsidR="00044EC1" w:rsidRPr="007628AC" w14:paraId="2D0D0B76"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1F6A402D" w14:textId="77777777" w:rsidR="00044EC1" w:rsidRPr="007628AC" w:rsidRDefault="00044EC1" w:rsidP="00044EC1">
            <w:pPr>
              <w:pStyle w:val="TableText"/>
              <w:jc w:val="both"/>
              <w:rPr>
                <w:b/>
                <w:bCs/>
                <w:highlight w:val="green"/>
              </w:rPr>
            </w:pPr>
            <w:r w:rsidRPr="007628AC">
              <w:rPr>
                <w:b/>
                <w:bCs/>
                <w:highlight w:val="green"/>
              </w:rPr>
              <w:lastRenderedPageBreak/>
              <w:t>Business Rules</w:t>
            </w:r>
          </w:p>
          <w:p w14:paraId="4A2CBEDC" w14:textId="6AC82700" w:rsidR="00044EC1" w:rsidRDefault="00044EC1" w:rsidP="00F454DB">
            <w:pPr>
              <w:pStyle w:val="TableText"/>
              <w:numPr>
                <w:ilvl w:val="0"/>
                <w:numId w:val="289"/>
              </w:numPr>
              <w:jc w:val="both"/>
              <w:rPr>
                <w:highlight w:val="green"/>
              </w:rPr>
            </w:pPr>
            <w:r w:rsidRPr="007628AC">
              <w:rPr>
                <w:highlight w:val="green"/>
              </w:rPr>
              <w:t xml:space="preserve">System should allow actor to add any number of fields to </w:t>
            </w:r>
            <w:r w:rsidRPr="007628AC">
              <w:rPr>
                <w:highlight w:val="green"/>
                <w:u w:val="single"/>
              </w:rPr>
              <w:t>Axis</w:t>
            </w:r>
            <w:r w:rsidRPr="007628AC">
              <w:rPr>
                <w:highlight w:val="green"/>
              </w:rPr>
              <w:t xml:space="preserve"> section. Any value below the first value should become drill down.</w:t>
            </w:r>
          </w:p>
          <w:p w14:paraId="1B8D128E" w14:textId="77777777" w:rsidR="00C07A76" w:rsidRPr="007628AC" w:rsidRDefault="00C07A76" w:rsidP="00C07A76">
            <w:pPr>
              <w:pStyle w:val="TableText"/>
              <w:ind w:left="720"/>
              <w:jc w:val="both"/>
              <w:rPr>
                <w:highlight w:val="green"/>
              </w:rPr>
            </w:pPr>
          </w:p>
          <w:p w14:paraId="517DEB84" w14:textId="77777777" w:rsidR="00044EC1" w:rsidRPr="007628AC" w:rsidRDefault="00044EC1" w:rsidP="00F454DB">
            <w:pPr>
              <w:pStyle w:val="TableText"/>
              <w:numPr>
                <w:ilvl w:val="0"/>
                <w:numId w:val="289"/>
              </w:numPr>
              <w:jc w:val="both"/>
              <w:rPr>
                <w:highlight w:val="green"/>
              </w:rPr>
            </w:pPr>
            <w:r w:rsidRPr="007628AC">
              <w:rPr>
                <w:highlight w:val="green"/>
              </w:rPr>
              <w:t>System should allow actor to add a field to Legend section if Value section has one or no fields added.</w:t>
            </w:r>
          </w:p>
          <w:p w14:paraId="66C11000" w14:textId="33EA1F3C" w:rsidR="00044EC1" w:rsidRDefault="00044EC1" w:rsidP="00F454DB">
            <w:pPr>
              <w:pStyle w:val="TableText"/>
              <w:numPr>
                <w:ilvl w:val="0"/>
                <w:numId w:val="289"/>
              </w:numPr>
              <w:jc w:val="both"/>
              <w:rPr>
                <w:highlight w:val="green"/>
              </w:rPr>
            </w:pPr>
            <w:r w:rsidRPr="007628AC">
              <w:rPr>
                <w:highlight w:val="green"/>
              </w:rPr>
              <w:t xml:space="preserve">System should not allow actor to add a field to </w:t>
            </w:r>
            <w:r w:rsidRPr="007628AC">
              <w:rPr>
                <w:highlight w:val="green"/>
                <w:u w:val="single"/>
              </w:rPr>
              <w:t>Legend</w:t>
            </w:r>
            <w:r w:rsidRPr="007628AC">
              <w:rPr>
                <w:highlight w:val="green"/>
              </w:rPr>
              <w:t xml:space="preserve"> section if a field is already present in this section or if the Value section has two or more fields added.</w:t>
            </w:r>
          </w:p>
          <w:p w14:paraId="37BD0DD3" w14:textId="77777777" w:rsidR="00C07A76" w:rsidRPr="007628AC" w:rsidRDefault="00C07A76" w:rsidP="00C07A76">
            <w:pPr>
              <w:pStyle w:val="TableText"/>
              <w:ind w:left="720"/>
              <w:jc w:val="both"/>
              <w:rPr>
                <w:highlight w:val="green"/>
              </w:rPr>
            </w:pPr>
            <w:bookmarkStart w:id="64" w:name="_GoBack"/>
            <w:bookmarkEnd w:id="64"/>
          </w:p>
          <w:p w14:paraId="013F0312" w14:textId="77777777" w:rsidR="00044EC1" w:rsidRPr="007628AC" w:rsidRDefault="00044EC1" w:rsidP="00F454DB">
            <w:pPr>
              <w:pStyle w:val="TableText"/>
              <w:numPr>
                <w:ilvl w:val="0"/>
                <w:numId w:val="289"/>
              </w:numPr>
              <w:jc w:val="both"/>
              <w:rPr>
                <w:highlight w:val="green"/>
              </w:rPr>
            </w:pPr>
            <w:r w:rsidRPr="007628AC">
              <w:rPr>
                <w:highlight w:val="green"/>
              </w:rPr>
              <w:t xml:space="preserve">System should allow actor to add a field to </w:t>
            </w:r>
            <w:r w:rsidRPr="007628AC">
              <w:rPr>
                <w:highlight w:val="green"/>
                <w:u w:val="single"/>
              </w:rPr>
              <w:t>Value</w:t>
            </w:r>
            <w:r w:rsidRPr="007628AC">
              <w:rPr>
                <w:highlight w:val="green"/>
              </w:rPr>
              <w:t xml:space="preserve"> section if no field is already present in this section.</w:t>
            </w:r>
          </w:p>
          <w:p w14:paraId="696570B9" w14:textId="77777777" w:rsidR="00044EC1" w:rsidRPr="007628AC" w:rsidRDefault="00044EC1" w:rsidP="00F454DB">
            <w:pPr>
              <w:pStyle w:val="TableText"/>
              <w:numPr>
                <w:ilvl w:val="0"/>
                <w:numId w:val="289"/>
              </w:numPr>
              <w:jc w:val="both"/>
              <w:rPr>
                <w:highlight w:val="green"/>
              </w:rPr>
            </w:pPr>
            <w:r w:rsidRPr="007628AC">
              <w:rPr>
                <w:highlight w:val="green"/>
              </w:rPr>
              <w:t xml:space="preserve">System should allow actor to add a field to </w:t>
            </w:r>
            <w:r w:rsidRPr="007628AC">
              <w:rPr>
                <w:highlight w:val="green"/>
                <w:u w:val="single"/>
              </w:rPr>
              <w:t>Value</w:t>
            </w:r>
            <w:r w:rsidRPr="007628AC">
              <w:rPr>
                <w:highlight w:val="green"/>
              </w:rPr>
              <w:t xml:space="preserve"> section if no field is present in the </w:t>
            </w:r>
            <w:r w:rsidRPr="007628AC">
              <w:rPr>
                <w:highlight w:val="green"/>
                <w:u w:val="single"/>
              </w:rPr>
              <w:t>Legend</w:t>
            </w:r>
            <w:r w:rsidRPr="007628AC">
              <w:rPr>
                <w:highlight w:val="green"/>
              </w:rPr>
              <w:t xml:space="preserve"> section.</w:t>
            </w:r>
          </w:p>
          <w:p w14:paraId="4DF437C9" w14:textId="094840C9" w:rsidR="00044EC1" w:rsidRPr="00C07A76" w:rsidRDefault="00044EC1" w:rsidP="00F454DB">
            <w:pPr>
              <w:pStyle w:val="TableText"/>
              <w:numPr>
                <w:ilvl w:val="0"/>
                <w:numId w:val="289"/>
              </w:numPr>
              <w:jc w:val="both"/>
              <w:rPr>
                <w:highlight w:val="green"/>
              </w:rPr>
            </w:pPr>
            <w:r w:rsidRPr="007628AC">
              <w:rPr>
                <w:highlight w:val="green"/>
              </w:rPr>
              <w:t xml:space="preserve">System should not allow actor to add a field to </w:t>
            </w:r>
            <w:r w:rsidRPr="007628AC">
              <w:rPr>
                <w:highlight w:val="green"/>
                <w:u w:val="single"/>
              </w:rPr>
              <w:t>Value</w:t>
            </w:r>
            <w:r w:rsidRPr="007628AC">
              <w:rPr>
                <w:highlight w:val="green"/>
              </w:rPr>
              <w:t xml:space="preserve"> section if a field is already present in this section and a field is also present in the </w:t>
            </w:r>
            <w:r w:rsidRPr="007628AC">
              <w:rPr>
                <w:highlight w:val="green"/>
                <w:u w:val="single"/>
              </w:rPr>
              <w:t>Legend</w:t>
            </w:r>
            <w:r w:rsidRPr="007628AC">
              <w:rPr>
                <w:highlight w:val="green"/>
              </w:rPr>
              <w:t xml:space="preserve"> section.</w:t>
            </w:r>
          </w:p>
        </w:tc>
      </w:tr>
      <w:tr w:rsidR="00044EC1" w:rsidRPr="007628AC" w14:paraId="332C8EC5"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687D87DB" w14:textId="77777777" w:rsidR="00044EC1" w:rsidRPr="007628AC" w:rsidRDefault="00044EC1" w:rsidP="00044EC1">
            <w:pPr>
              <w:pStyle w:val="TableText"/>
              <w:jc w:val="both"/>
              <w:rPr>
                <w:b/>
                <w:bCs/>
                <w:highlight w:val="green"/>
              </w:rPr>
            </w:pPr>
            <w:r w:rsidRPr="007628AC">
              <w:rPr>
                <w:b/>
                <w:bCs/>
                <w:highlight w:val="green"/>
              </w:rPr>
              <w:t>Relationships</w:t>
            </w:r>
          </w:p>
          <w:p w14:paraId="32D1BC2B" w14:textId="77777777" w:rsidR="00044EC1" w:rsidRPr="007628AC" w:rsidRDefault="00044EC1" w:rsidP="00044EC1">
            <w:pPr>
              <w:pStyle w:val="TableText"/>
              <w:jc w:val="both"/>
              <w:rPr>
                <w:highlight w:val="green"/>
              </w:rPr>
            </w:pPr>
            <w:r w:rsidRPr="007628AC">
              <w:rPr>
                <w:highlight w:val="green"/>
              </w:rPr>
              <w:t>None</w:t>
            </w:r>
          </w:p>
        </w:tc>
      </w:tr>
      <w:tr w:rsidR="00044EC1" w:rsidRPr="007628AC" w14:paraId="0C0E0963"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4F6DEA8A" w14:textId="77777777" w:rsidR="00044EC1" w:rsidRPr="007628AC" w:rsidRDefault="00044EC1" w:rsidP="00044EC1">
            <w:pPr>
              <w:pStyle w:val="TableText"/>
              <w:jc w:val="both"/>
              <w:rPr>
                <w:b/>
                <w:bCs/>
                <w:highlight w:val="green"/>
              </w:rPr>
            </w:pPr>
            <w:r w:rsidRPr="007628AC">
              <w:rPr>
                <w:b/>
                <w:bCs/>
                <w:highlight w:val="green"/>
              </w:rPr>
              <w:t>Special Requirements</w:t>
            </w:r>
          </w:p>
          <w:p w14:paraId="46CB9B35" w14:textId="77777777" w:rsidR="00044EC1" w:rsidRPr="007628AC" w:rsidRDefault="00044EC1" w:rsidP="00044EC1">
            <w:pPr>
              <w:pStyle w:val="TableText"/>
              <w:jc w:val="both"/>
              <w:rPr>
                <w:highlight w:val="green"/>
              </w:rPr>
            </w:pPr>
            <w:r w:rsidRPr="007628AC">
              <w:rPr>
                <w:highlight w:val="green"/>
              </w:rPr>
              <w:t xml:space="preserve">None </w:t>
            </w:r>
          </w:p>
        </w:tc>
      </w:tr>
      <w:tr w:rsidR="00044EC1" w:rsidRPr="006F2DDC" w14:paraId="5924A0DA" w14:textId="77777777" w:rsidTr="00044EC1">
        <w:tc>
          <w:tcPr>
            <w:tcW w:w="8856" w:type="dxa"/>
            <w:tcBorders>
              <w:top w:val="single" w:sz="6" w:space="0" w:color="000000"/>
              <w:left w:val="single" w:sz="6" w:space="0" w:color="000000"/>
              <w:bottom w:val="single" w:sz="6" w:space="0" w:color="000000"/>
              <w:right w:val="single" w:sz="6" w:space="0" w:color="000000"/>
            </w:tcBorders>
            <w:hideMark/>
          </w:tcPr>
          <w:p w14:paraId="118AD93C" w14:textId="77777777" w:rsidR="00044EC1" w:rsidRPr="007628AC" w:rsidRDefault="00044EC1" w:rsidP="00044EC1">
            <w:pPr>
              <w:pStyle w:val="TableText"/>
              <w:jc w:val="both"/>
              <w:rPr>
                <w:b/>
                <w:bCs/>
                <w:highlight w:val="green"/>
              </w:rPr>
            </w:pPr>
            <w:r w:rsidRPr="007628AC">
              <w:rPr>
                <w:b/>
                <w:bCs/>
                <w:highlight w:val="green"/>
              </w:rPr>
              <w:t>Assumptions</w:t>
            </w:r>
          </w:p>
          <w:p w14:paraId="16BC841A" w14:textId="77777777" w:rsidR="00044EC1" w:rsidRPr="006F2DDC" w:rsidRDefault="00044EC1" w:rsidP="00044EC1">
            <w:pPr>
              <w:pStyle w:val="TableText"/>
              <w:jc w:val="both"/>
            </w:pPr>
            <w:r w:rsidRPr="007628AC">
              <w:rPr>
                <w:highlight w:val="green"/>
              </w:rPr>
              <w:t>None</w:t>
            </w:r>
            <w:r w:rsidRPr="006F2DDC">
              <w:t xml:space="preserve"> </w:t>
            </w:r>
          </w:p>
        </w:tc>
      </w:tr>
    </w:tbl>
    <w:p w14:paraId="6D3BA901" w14:textId="77777777" w:rsidR="00044EC1" w:rsidRPr="006F2DDC" w:rsidRDefault="00044EC1" w:rsidP="00044EC1"/>
    <w:p w14:paraId="24CF7517" w14:textId="77777777" w:rsidR="00044EC1" w:rsidRPr="006F2DDC" w:rsidRDefault="00044EC1" w:rsidP="00044EC1">
      <w:pPr>
        <w:pStyle w:val="BodyText"/>
      </w:pPr>
    </w:p>
    <w:p w14:paraId="45CBB238" w14:textId="77777777" w:rsidR="00044EC1" w:rsidRPr="006F2DDC" w:rsidRDefault="00044EC1" w:rsidP="00044EC1">
      <w:r w:rsidRPr="006F2DDC">
        <w:br w:type="page"/>
      </w:r>
    </w:p>
    <w:p w14:paraId="1E8534CF" w14:textId="77777777" w:rsidR="0049787F" w:rsidRPr="006F2DDC" w:rsidRDefault="0049787F" w:rsidP="0049787F">
      <w:pPr>
        <w:pStyle w:val="Heading3"/>
        <w:ind w:left="0"/>
        <w:jc w:val="both"/>
      </w:pPr>
      <w:bookmarkStart w:id="65" w:name="_Toc24137635"/>
      <w:bookmarkEnd w:id="63"/>
      <w:r w:rsidRPr="006F2DDC">
        <w:lastRenderedPageBreak/>
        <w:t>UC 3.2.</w:t>
      </w:r>
      <w:r w:rsidR="003B0AAA" w:rsidRPr="006F2DDC">
        <w:t>2</w:t>
      </w:r>
      <w:r w:rsidRPr="006F2DDC">
        <w:t>1 Design Visual: Line Chart</w:t>
      </w:r>
      <w:bookmarkEnd w:id="6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9787F" w:rsidRPr="006F2DDC" w14:paraId="7B996DB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7747BC37" w14:textId="77777777" w:rsidR="0049787F" w:rsidRPr="006F2DDC" w:rsidRDefault="0049787F" w:rsidP="0049787F">
            <w:pPr>
              <w:pStyle w:val="TableText"/>
              <w:jc w:val="both"/>
              <w:rPr>
                <w:b/>
                <w:bCs/>
              </w:rPr>
            </w:pPr>
            <w:r w:rsidRPr="006F2DDC">
              <w:rPr>
                <w:b/>
                <w:bCs/>
              </w:rPr>
              <w:t>Actor(s)</w:t>
            </w:r>
          </w:p>
          <w:p w14:paraId="160C9414" w14:textId="77777777" w:rsidR="0049787F" w:rsidRPr="006F2DDC" w:rsidRDefault="0049787F" w:rsidP="0049787F">
            <w:pPr>
              <w:pStyle w:val="TableText"/>
              <w:jc w:val="both"/>
            </w:pPr>
            <w:r w:rsidRPr="006F2DDC">
              <w:t>Designer</w:t>
            </w:r>
          </w:p>
        </w:tc>
      </w:tr>
      <w:tr w:rsidR="00DD57D5" w:rsidRPr="006F2DDC" w14:paraId="5FCB24B8"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8143837" w14:textId="77777777" w:rsidR="00DD57D5" w:rsidRPr="006F2DDC" w:rsidRDefault="00DD57D5" w:rsidP="00DD57D5">
            <w:pPr>
              <w:pStyle w:val="TableText"/>
              <w:jc w:val="both"/>
              <w:rPr>
                <w:b/>
                <w:bCs/>
              </w:rPr>
            </w:pPr>
            <w:r w:rsidRPr="006F2DDC">
              <w:rPr>
                <w:b/>
                <w:bCs/>
              </w:rPr>
              <w:t>Description</w:t>
            </w:r>
          </w:p>
          <w:p w14:paraId="4ABD6B53" w14:textId="77777777" w:rsidR="00DD57D5" w:rsidRPr="006F2DDC" w:rsidRDefault="00DD57D5" w:rsidP="00DD57D5">
            <w:pPr>
              <w:pStyle w:val="TableText"/>
              <w:jc w:val="both"/>
            </w:pPr>
            <w:r w:rsidRPr="006F2DDC">
              <w:t>This use case allows the actor to design a line chart visual.</w:t>
            </w:r>
          </w:p>
        </w:tc>
      </w:tr>
      <w:tr w:rsidR="00DD57D5" w:rsidRPr="006F2DDC" w14:paraId="62879D00"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0F4C9152" w14:textId="77777777" w:rsidR="00DD57D5" w:rsidRPr="006F2DDC" w:rsidRDefault="00DD57D5" w:rsidP="00DD57D5">
            <w:pPr>
              <w:pStyle w:val="TableText"/>
              <w:jc w:val="both"/>
              <w:rPr>
                <w:b/>
                <w:bCs/>
              </w:rPr>
            </w:pPr>
            <w:proofErr w:type="gramStart"/>
            <w:r w:rsidRPr="006F2DDC">
              <w:rPr>
                <w:b/>
                <w:bCs/>
              </w:rPr>
              <w:t>Pre Conditions</w:t>
            </w:r>
            <w:proofErr w:type="gramEnd"/>
          </w:p>
          <w:p w14:paraId="076FAE8A" w14:textId="77777777" w:rsidR="00DD57D5" w:rsidRPr="006F2DDC" w:rsidRDefault="00DD57D5" w:rsidP="00F454DB">
            <w:pPr>
              <w:pStyle w:val="TableText"/>
              <w:numPr>
                <w:ilvl w:val="0"/>
                <w:numId w:val="37"/>
              </w:numPr>
            </w:pPr>
            <w:r w:rsidRPr="006F2DDC">
              <w:t>The actor has created a new visual or edited an existing visual.</w:t>
            </w:r>
          </w:p>
        </w:tc>
      </w:tr>
      <w:tr w:rsidR="00DD57D5" w:rsidRPr="006F2DDC" w14:paraId="644FA03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079F0409" w14:textId="77777777" w:rsidR="00DD57D5" w:rsidRPr="006F2DDC" w:rsidRDefault="00DD57D5" w:rsidP="00DD57D5">
            <w:pPr>
              <w:pStyle w:val="TableText"/>
              <w:jc w:val="both"/>
              <w:rPr>
                <w:b/>
                <w:bCs/>
              </w:rPr>
            </w:pPr>
            <w:r w:rsidRPr="006F2DDC">
              <w:rPr>
                <w:b/>
                <w:bCs/>
              </w:rPr>
              <w:t>Triggers</w:t>
            </w:r>
          </w:p>
          <w:p w14:paraId="7A6A8A7C" w14:textId="77777777" w:rsidR="00DD57D5" w:rsidRPr="006F2DDC" w:rsidRDefault="00DD57D5" w:rsidP="00F454DB">
            <w:pPr>
              <w:pStyle w:val="TableText"/>
              <w:numPr>
                <w:ilvl w:val="0"/>
                <w:numId w:val="82"/>
              </w:numPr>
            </w:pPr>
            <w:r w:rsidRPr="006F2DDC">
              <w:t xml:space="preserve">Actor selects </w:t>
            </w:r>
            <w:r w:rsidRPr="006F2DDC">
              <w:rPr>
                <w:i/>
              </w:rPr>
              <w:t>Line chart</w:t>
            </w:r>
            <w:r w:rsidRPr="006F2DDC">
              <w:t xml:space="preserve"> icon displayed under the </w:t>
            </w:r>
            <w:r w:rsidRPr="006F2DDC">
              <w:rPr>
                <w:u w:val="single"/>
              </w:rPr>
              <w:t>Visual Properties</w:t>
            </w:r>
            <w:r w:rsidRPr="006F2DDC">
              <w:t xml:space="preserve"> pane.</w:t>
            </w:r>
          </w:p>
        </w:tc>
      </w:tr>
      <w:tr w:rsidR="00DD57D5" w:rsidRPr="006F2DDC" w14:paraId="28045C0D"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5DC36BA0" w14:textId="77777777" w:rsidR="00DD57D5" w:rsidRPr="006F2DDC" w:rsidRDefault="00DD57D5" w:rsidP="00DD57D5">
            <w:pPr>
              <w:pStyle w:val="TableText"/>
              <w:jc w:val="both"/>
              <w:rPr>
                <w:b/>
              </w:rPr>
            </w:pPr>
            <w:r w:rsidRPr="006F2DDC">
              <w:rPr>
                <w:b/>
              </w:rPr>
              <w:t>Normal Flow</w:t>
            </w:r>
          </w:p>
          <w:p w14:paraId="2D04B1B1" w14:textId="77777777" w:rsidR="00DD57D5" w:rsidRPr="006F2DDC" w:rsidRDefault="00DD57D5" w:rsidP="00F454DB">
            <w:pPr>
              <w:pStyle w:val="TableText"/>
              <w:numPr>
                <w:ilvl w:val="0"/>
                <w:numId w:val="83"/>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2821A19A" w14:textId="77777777" w:rsidR="00DD57D5" w:rsidRPr="006F2DDC" w:rsidRDefault="00DD57D5" w:rsidP="00DD57D5">
            <w:pPr>
              <w:pStyle w:val="TableText"/>
              <w:ind w:left="360"/>
            </w:pPr>
          </w:p>
          <w:p w14:paraId="2D4163AB" w14:textId="77777777" w:rsidR="00DD57D5" w:rsidRPr="006F2DDC" w:rsidRDefault="00DD57D5" w:rsidP="00DD57D5">
            <w:pPr>
              <w:pStyle w:val="TableText"/>
              <w:ind w:left="360"/>
            </w:pPr>
            <w:r w:rsidRPr="006F2DDC">
              <w:rPr>
                <w:u w:val="single"/>
              </w:rPr>
              <w:t>Data</w:t>
            </w:r>
          </w:p>
          <w:p w14:paraId="40995EFA" w14:textId="77777777" w:rsidR="00DD57D5" w:rsidRPr="006F2DDC" w:rsidRDefault="00DD57D5" w:rsidP="00F454DB">
            <w:pPr>
              <w:pStyle w:val="TableText"/>
              <w:numPr>
                <w:ilvl w:val="0"/>
                <w:numId w:val="83"/>
              </w:numPr>
            </w:pPr>
            <w:r w:rsidRPr="006F2DDC">
              <w:t xml:space="preserve">Under the </w:t>
            </w:r>
            <w:r w:rsidRPr="006F2DDC">
              <w:rPr>
                <w:u w:val="single"/>
              </w:rPr>
              <w:t>Data</w:t>
            </w:r>
            <w:r w:rsidRPr="006F2DDC">
              <w:t xml:space="preserve"> section, system should display 4 sections: </w:t>
            </w:r>
            <w:r w:rsidRPr="006F2DDC">
              <w:rPr>
                <w:u w:val="single"/>
              </w:rPr>
              <w:t>Axis</w:t>
            </w:r>
            <w:r w:rsidRPr="006F2DDC">
              <w:t xml:space="preserve">, </w:t>
            </w:r>
            <w:r w:rsidRPr="006F2DDC">
              <w:rPr>
                <w:u w:val="single"/>
              </w:rPr>
              <w:t>Legend</w:t>
            </w:r>
            <w:r w:rsidRPr="006F2DDC">
              <w:t xml:space="preserve">, </w:t>
            </w:r>
            <w:r w:rsidRPr="006F2DDC">
              <w:rPr>
                <w:u w:val="single"/>
              </w:rPr>
              <w:t>Value</w:t>
            </w:r>
            <w:r w:rsidRPr="006F2DDC">
              <w:t xml:space="preserve"> and </w:t>
            </w:r>
            <w:r w:rsidRPr="006F2DDC">
              <w:rPr>
                <w:u w:val="single"/>
              </w:rPr>
              <w:t>Tooltip</w:t>
            </w:r>
            <w:r w:rsidRPr="006F2DDC">
              <w:t>.</w:t>
            </w:r>
          </w:p>
          <w:p w14:paraId="56DD7E13" w14:textId="77777777" w:rsidR="00DD57D5" w:rsidRPr="006F2DDC" w:rsidRDefault="00DD57D5" w:rsidP="00F454DB">
            <w:pPr>
              <w:pStyle w:val="TableText"/>
              <w:numPr>
                <w:ilvl w:val="0"/>
                <w:numId w:val="83"/>
              </w:numPr>
            </w:pPr>
            <w:r w:rsidRPr="006F2DDC">
              <w:t xml:space="preserve">In the </w:t>
            </w:r>
            <w:r w:rsidRPr="006F2DDC">
              <w:rPr>
                <w:u w:val="single"/>
              </w:rPr>
              <w:t>Axis</w:t>
            </w:r>
            <w:r w:rsidRPr="006F2DDC">
              <w:t xml:space="preserve"> section, actor should be able to drop any one field from any section under the </w:t>
            </w:r>
            <w:r w:rsidRPr="006F2DDC">
              <w:rPr>
                <w:u w:val="single"/>
              </w:rPr>
              <w:t>Dataset Fields</w:t>
            </w:r>
            <w:r w:rsidRPr="006F2DDC">
              <w:t xml:space="preserve"> pane.</w:t>
            </w:r>
          </w:p>
          <w:p w14:paraId="0A3A9644" w14:textId="77777777" w:rsidR="00DD57D5" w:rsidRPr="006F2DDC" w:rsidRDefault="00DD57D5" w:rsidP="00F454DB">
            <w:pPr>
              <w:pStyle w:val="TableText"/>
              <w:numPr>
                <w:ilvl w:val="0"/>
                <w:numId w:val="83"/>
              </w:numPr>
              <w:jc w:val="both"/>
            </w:pPr>
            <w:r w:rsidRPr="006F2DDC">
              <w:t xml:space="preserve">In the </w:t>
            </w:r>
            <w:r w:rsidRPr="006F2DDC">
              <w:rPr>
                <w:u w:val="single"/>
              </w:rPr>
              <w:t>Legend</w:t>
            </w:r>
            <w:r w:rsidRPr="006F2DDC">
              <w:t xml:space="preserve">, </w:t>
            </w:r>
            <w:r w:rsidRPr="006F2DDC">
              <w:rPr>
                <w:u w:val="single"/>
              </w:rPr>
              <w:t>Value</w:t>
            </w:r>
            <w:r w:rsidRPr="006F2DDC">
              <w:t xml:space="preserve"> and </w:t>
            </w:r>
            <w:r w:rsidRPr="006F2DDC">
              <w:rPr>
                <w:u w:val="single"/>
              </w:rPr>
              <w:t>Tooltip</w:t>
            </w:r>
            <w:r w:rsidRPr="006F2DDC">
              <w:t xml:space="preserve"> sections, actor should be able to drop one or more fields from any section under the </w:t>
            </w:r>
            <w:r w:rsidRPr="006F2DDC">
              <w:rPr>
                <w:u w:val="single"/>
              </w:rPr>
              <w:t>Dataset Fields</w:t>
            </w:r>
            <w:r w:rsidRPr="006F2DDC">
              <w:t xml:space="preserve"> pane. </w:t>
            </w:r>
          </w:p>
          <w:p w14:paraId="04A36FBF" w14:textId="77777777" w:rsidR="00B8749A" w:rsidRPr="006F2DDC" w:rsidRDefault="00B8749A" w:rsidP="00F454DB">
            <w:pPr>
              <w:pStyle w:val="TableText"/>
              <w:numPr>
                <w:ilvl w:val="0"/>
                <w:numId w:val="83"/>
              </w:numPr>
            </w:pPr>
            <w:r w:rsidRPr="006F2DDC">
              <w:t>System should allow the actor to repeat the same field across multiple sections.</w:t>
            </w:r>
          </w:p>
          <w:p w14:paraId="0D0298FA" w14:textId="77777777" w:rsidR="006579C1" w:rsidRPr="006F2DDC" w:rsidRDefault="006579C1" w:rsidP="00F454DB">
            <w:pPr>
              <w:pStyle w:val="TableText"/>
              <w:numPr>
                <w:ilvl w:val="0"/>
                <w:numId w:val="83"/>
              </w:numPr>
            </w:pPr>
            <w:r w:rsidRPr="006F2DDC">
              <w:t>System should not allow the actor to repeat the same field across the same section.</w:t>
            </w:r>
          </w:p>
          <w:p w14:paraId="37B37734" w14:textId="77777777" w:rsidR="00DD57D5" w:rsidRPr="006F2DDC" w:rsidRDefault="00DD57D5" w:rsidP="00F454DB">
            <w:pPr>
              <w:pStyle w:val="TableText"/>
              <w:numPr>
                <w:ilvl w:val="0"/>
                <w:numId w:val="83"/>
              </w:numPr>
              <w:jc w:val="both"/>
            </w:pPr>
            <w:r w:rsidRPr="006F2DDC">
              <w:t xml:space="preserve">System should display an ellipsis (3 dots) next to each field dropped in the </w:t>
            </w:r>
            <w:r w:rsidRPr="006F2DDC">
              <w:rPr>
                <w:u w:val="single"/>
              </w:rPr>
              <w:t>Value</w:t>
            </w:r>
            <w:r w:rsidRPr="006F2DDC">
              <w:t xml:space="preserve"> section.</w:t>
            </w:r>
          </w:p>
          <w:p w14:paraId="7AF0CB32" w14:textId="77777777" w:rsidR="00DD57D5" w:rsidRPr="006F2DDC" w:rsidRDefault="00DD57D5" w:rsidP="00F454DB">
            <w:pPr>
              <w:pStyle w:val="TableText"/>
              <w:numPr>
                <w:ilvl w:val="0"/>
                <w:numId w:val="83"/>
              </w:numPr>
              <w:jc w:val="both"/>
            </w:pPr>
            <w:r w:rsidRPr="006F2DDC">
              <w:t>Against every field dropped in any section, system should display an option to remove the field.</w:t>
            </w:r>
          </w:p>
          <w:p w14:paraId="02B03E0B" w14:textId="77777777" w:rsidR="00DD57D5" w:rsidRPr="006F2DDC" w:rsidRDefault="00DD57D5" w:rsidP="00DD57D5">
            <w:pPr>
              <w:pStyle w:val="TableText"/>
              <w:ind w:left="360"/>
              <w:jc w:val="both"/>
            </w:pPr>
          </w:p>
          <w:p w14:paraId="3E48EFA8" w14:textId="77777777" w:rsidR="00DD57D5" w:rsidRPr="006F2DDC" w:rsidRDefault="00DD57D5" w:rsidP="00F454DB">
            <w:pPr>
              <w:pStyle w:val="TableText"/>
              <w:numPr>
                <w:ilvl w:val="0"/>
                <w:numId w:val="83"/>
              </w:numPr>
              <w:jc w:val="both"/>
            </w:pPr>
            <w:r w:rsidRPr="006F2DDC">
              <w:t xml:space="preserve">If a field has been dropped in the </w:t>
            </w:r>
            <w:r w:rsidRPr="006F2DDC">
              <w:rPr>
                <w:u w:val="single"/>
              </w:rPr>
              <w:t>Axis</w:t>
            </w:r>
            <w:r w:rsidRPr="006F2DDC">
              <w:t xml:space="preserve"> section and at least one field has been dropped in the </w:t>
            </w:r>
            <w:r w:rsidRPr="006F2DDC">
              <w:rPr>
                <w:u w:val="single"/>
              </w:rPr>
              <w:t>Value</w:t>
            </w:r>
            <w:r w:rsidRPr="006F2DDC">
              <w:t xml:space="preserve"> section, system should display a </w:t>
            </w:r>
            <w:r w:rsidR="0078724C" w:rsidRPr="006F2DDC">
              <w:t>line</w:t>
            </w:r>
            <w:r w:rsidRPr="006F2DDC">
              <w:t xml:space="preserve"> chart in the right-hand side pane.</w:t>
            </w:r>
          </w:p>
          <w:p w14:paraId="0F1EDAB3" w14:textId="77777777" w:rsidR="00DD57D5" w:rsidRPr="006F2DDC" w:rsidRDefault="00DD57D5" w:rsidP="00F454DB">
            <w:pPr>
              <w:pStyle w:val="TableText"/>
              <w:numPr>
                <w:ilvl w:val="0"/>
                <w:numId w:val="83"/>
              </w:numPr>
              <w:jc w:val="both"/>
            </w:pPr>
            <w:r w:rsidRPr="006F2DDC">
              <w:t xml:space="preserve">The X-axis of the </w:t>
            </w:r>
            <w:r w:rsidR="00FE3AF3" w:rsidRPr="006F2DDC">
              <w:t>line</w:t>
            </w:r>
            <w:r w:rsidRPr="006F2DDC">
              <w:t xml:space="preserve"> chart should be constituted from the distinct values of the field dropped in the </w:t>
            </w:r>
            <w:r w:rsidRPr="006F2DDC">
              <w:rPr>
                <w:u w:val="single"/>
              </w:rPr>
              <w:t>Axis</w:t>
            </w:r>
            <w:r w:rsidRPr="006F2DDC">
              <w:t xml:space="preserve"> section.</w:t>
            </w:r>
          </w:p>
          <w:p w14:paraId="2DB8C744" w14:textId="77777777" w:rsidR="00DD57D5" w:rsidRPr="006F2DDC" w:rsidRDefault="00DD57D5" w:rsidP="00F454DB">
            <w:pPr>
              <w:pStyle w:val="TableText"/>
              <w:numPr>
                <w:ilvl w:val="0"/>
                <w:numId w:val="83"/>
              </w:numPr>
              <w:jc w:val="both"/>
            </w:pPr>
            <w:r w:rsidRPr="006F2DDC">
              <w:t xml:space="preserve">The X-axis should display the </w:t>
            </w:r>
            <w:r w:rsidRPr="006F2DDC">
              <w:rPr>
                <w:u w:val="single"/>
              </w:rPr>
              <w:t>Axis</w:t>
            </w:r>
            <w:r w:rsidRPr="006F2DDC">
              <w:t xml:space="preserve"> values in ascending alphabetical order.</w:t>
            </w:r>
          </w:p>
          <w:p w14:paraId="24C1450F" w14:textId="77777777" w:rsidR="00FE3AF3" w:rsidRPr="006F2DDC" w:rsidRDefault="00FE3AF3" w:rsidP="00F454DB">
            <w:pPr>
              <w:pStyle w:val="TableText"/>
              <w:numPr>
                <w:ilvl w:val="0"/>
                <w:numId w:val="83"/>
              </w:numPr>
              <w:jc w:val="both"/>
            </w:pPr>
            <w:r w:rsidRPr="006F2DDC">
              <w:t xml:space="preserve">The line should be created by joining adjacent points captured against each distinct </w:t>
            </w:r>
            <w:r w:rsidRPr="006F2DDC">
              <w:rPr>
                <w:u w:val="single"/>
              </w:rPr>
              <w:t>Axis</w:t>
            </w:r>
            <w:r w:rsidRPr="006F2DDC">
              <w:t xml:space="preserve"> value.</w:t>
            </w:r>
          </w:p>
          <w:p w14:paraId="2583239F" w14:textId="77777777" w:rsidR="00DD57D5" w:rsidRPr="006F2DDC" w:rsidRDefault="00DD57D5" w:rsidP="00DD57D5">
            <w:pPr>
              <w:pStyle w:val="TableText"/>
              <w:ind w:left="360"/>
              <w:jc w:val="both"/>
            </w:pPr>
          </w:p>
          <w:p w14:paraId="32FA5611" w14:textId="77777777" w:rsidR="00DD57D5" w:rsidRPr="006F2DDC" w:rsidRDefault="00DD57D5" w:rsidP="00F454DB">
            <w:pPr>
              <w:pStyle w:val="TableText"/>
              <w:numPr>
                <w:ilvl w:val="0"/>
                <w:numId w:val="83"/>
              </w:numPr>
              <w:jc w:val="both"/>
            </w:pPr>
            <w:r w:rsidRPr="006F2DDC">
              <w:t xml:space="preserve">System should display a separate </w:t>
            </w:r>
            <w:r w:rsidR="00FE3AF3" w:rsidRPr="006F2DDC">
              <w:t xml:space="preserve">line </w:t>
            </w:r>
            <w:r w:rsidRPr="006F2DDC">
              <w:t xml:space="preserve">for each </w:t>
            </w:r>
            <w:r w:rsidR="00FE3AF3" w:rsidRPr="006F2DDC">
              <w:rPr>
                <w:u w:val="single"/>
              </w:rPr>
              <w:t>Value</w:t>
            </w:r>
            <w:r w:rsidR="00FE3AF3" w:rsidRPr="006F2DDC">
              <w:t xml:space="preserve"> field</w:t>
            </w:r>
            <w:r w:rsidRPr="006F2DDC">
              <w:t>.</w:t>
            </w:r>
          </w:p>
          <w:p w14:paraId="48C492B5" w14:textId="77777777" w:rsidR="00DD57D5" w:rsidRPr="006F2DDC" w:rsidRDefault="00CA26E6" w:rsidP="00F454DB">
            <w:pPr>
              <w:pStyle w:val="TableText"/>
              <w:numPr>
                <w:ilvl w:val="0"/>
                <w:numId w:val="83"/>
              </w:numPr>
              <w:jc w:val="both"/>
            </w:pPr>
            <w:r w:rsidRPr="006F2DDC">
              <w:lastRenderedPageBreak/>
              <w:t>The line corresponding to each field</w:t>
            </w:r>
            <w:r w:rsidR="00DD57D5" w:rsidRPr="006F2DDC">
              <w:t xml:space="preserve"> dropped in the </w:t>
            </w:r>
            <w:r w:rsidR="00DD57D5" w:rsidRPr="006F2DDC">
              <w:rPr>
                <w:u w:val="single"/>
              </w:rPr>
              <w:t>Value</w:t>
            </w:r>
            <w:r w:rsidR="00DD57D5" w:rsidRPr="006F2DDC">
              <w:t xml:space="preserve"> section should have a different colour to distinguish one </w:t>
            </w:r>
            <w:r w:rsidR="00DD57D5" w:rsidRPr="006F2DDC">
              <w:rPr>
                <w:u w:val="single"/>
              </w:rPr>
              <w:t>Value</w:t>
            </w:r>
            <w:r w:rsidR="00DD57D5" w:rsidRPr="006F2DDC">
              <w:t xml:space="preserve"> field from another.</w:t>
            </w:r>
          </w:p>
          <w:p w14:paraId="383CFD00" w14:textId="77777777" w:rsidR="00DD57D5" w:rsidRPr="006F2DDC" w:rsidRDefault="007A2BB8" w:rsidP="00F454DB">
            <w:pPr>
              <w:pStyle w:val="TableText"/>
              <w:numPr>
                <w:ilvl w:val="0"/>
                <w:numId w:val="83"/>
              </w:numPr>
              <w:jc w:val="both"/>
            </w:pPr>
            <w:r w:rsidRPr="006F2DDC">
              <w:t>The c</w:t>
            </w:r>
            <w:r w:rsidR="00DD57D5" w:rsidRPr="006F2DDC">
              <w:t xml:space="preserve">olour should the same across each </w:t>
            </w:r>
            <w:r w:rsidR="00DD57D5" w:rsidRPr="006F2DDC">
              <w:rPr>
                <w:u w:val="single"/>
              </w:rPr>
              <w:t>Axis</w:t>
            </w:r>
            <w:r w:rsidR="00DD57D5" w:rsidRPr="006F2DDC">
              <w:t xml:space="preserve"> value</w:t>
            </w:r>
            <w:r w:rsidRPr="006F2DDC">
              <w:t xml:space="preserve"> for any individual line</w:t>
            </w:r>
            <w:r w:rsidR="00DD57D5" w:rsidRPr="006F2DDC">
              <w:t>.</w:t>
            </w:r>
          </w:p>
          <w:p w14:paraId="16C2BB46" w14:textId="77777777" w:rsidR="00DD57D5" w:rsidRPr="006F2DDC" w:rsidRDefault="00DD57D5" w:rsidP="00F454DB">
            <w:pPr>
              <w:pStyle w:val="TableText"/>
              <w:numPr>
                <w:ilvl w:val="0"/>
                <w:numId w:val="83"/>
              </w:numPr>
              <w:jc w:val="both"/>
            </w:pPr>
            <w:r w:rsidRPr="006F2DDC">
              <w:t>Each individual colour should be displayed with the corresponding field name as legend on the chart.</w:t>
            </w:r>
          </w:p>
          <w:p w14:paraId="479730D7" w14:textId="77777777" w:rsidR="00DD57D5" w:rsidRPr="006F2DDC" w:rsidRDefault="00DD57D5" w:rsidP="00DD57D5">
            <w:pPr>
              <w:pStyle w:val="TableText"/>
              <w:ind w:left="360"/>
              <w:jc w:val="both"/>
            </w:pPr>
          </w:p>
          <w:p w14:paraId="0E397BBB" w14:textId="77777777" w:rsidR="00DD57D5" w:rsidRPr="006F2DDC" w:rsidRDefault="00DD57D5" w:rsidP="00F454DB">
            <w:pPr>
              <w:pStyle w:val="TableText"/>
              <w:numPr>
                <w:ilvl w:val="0"/>
                <w:numId w:val="83"/>
              </w:numPr>
              <w:jc w:val="both"/>
            </w:pPr>
            <w:r w:rsidRPr="006F2DDC">
              <w:t xml:space="preserve">The </w:t>
            </w:r>
            <w:r w:rsidR="00772EF6" w:rsidRPr="006F2DDC">
              <w:t xml:space="preserve">thickness </w:t>
            </w:r>
            <w:r w:rsidRPr="006F2DDC">
              <w:t>of each</w:t>
            </w:r>
            <w:r w:rsidR="006A47C0" w:rsidRPr="006F2DDC">
              <w:t xml:space="preserve"> individual</w:t>
            </w:r>
            <w:r w:rsidRPr="006F2DDC">
              <w:t xml:space="preserve"> </w:t>
            </w:r>
            <w:r w:rsidR="00772EF6" w:rsidRPr="006F2DDC">
              <w:t>line</w:t>
            </w:r>
            <w:r w:rsidRPr="006F2DDC">
              <w:t xml:space="preserve"> should be equal.</w:t>
            </w:r>
          </w:p>
          <w:p w14:paraId="4E4C5D52" w14:textId="77777777" w:rsidR="00DD57D5" w:rsidRPr="006F2DDC" w:rsidRDefault="00DD57D5" w:rsidP="00F454DB">
            <w:pPr>
              <w:pStyle w:val="TableText"/>
              <w:numPr>
                <w:ilvl w:val="0"/>
                <w:numId w:val="83"/>
              </w:numPr>
              <w:jc w:val="both"/>
            </w:pPr>
            <w:r w:rsidRPr="006F2DDC">
              <w:t xml:space="preserve">The </w:t>
            </w:r>
            <w:r w:rsidR="006A47C0" w:rsidRPr="006F2DDC">
              <w:t xml:space="preserve">position </w:t>
            </w:r>
            <w:r w:rsidRPr="006F2DDC">
              <w:t xml:space="preserve">of each </w:t>
            </w:r>
            <w:r w:rsidR="006A47C0" w:rsidRPr="006F2DDC">
              <w:rPr>
                <w:u w:val="single"/>
              </w:rPr>
              <w:t>Value</w:t>
            </w:r>
            <w:r w:rsidR="006A47C0" w:rsidRPr="006F2DDC">
              <w:t>-</w:t>
            </w:r>
            <w:r w:rsidR="006A47C0" w:rsidRPr="006F2DDC">
              <w:rPr>
                <w:u w:val="single"/>
              </w:rPr>
              <w:t>Axis</w:t>
            </w:r>
            <w:r w:rsidR="006A47C0" w:rsidRPr="006F2DDC">
              <w:t xml:space="preserve"> combination </w:t>
            </w:r>
            <w:r w:rsidRPr="006F2DDC">
              <w:t xml:space="preserve">as measured from the Y-axis mark projections should be equal to the aggregation of the corresponding </w:t>
            </w:r>
            <w:r w:rsidRPr="006F2DDC">
              <w:rPr>
                <w:u w:val="single"/>
              </w:rPr>
              <w:t>Value</w:t>
            </w:r>
            <w:r w:rsidRPr="006F2DDC">
              <w:t xml:space="preserve"> field for the particular </w:t>
            </w:r>
            <w:r w:rsidRPr="006F2DDC">
              <w:rPr>
                <w:u w:val="single"/>
              </w:rPr>
              <w:t>Axis</w:t>
            </w:r>
            <w:r w:rsidRPr="006F2DDC">
              <w:t xml:space="preserve"> value.</w:t>
            </w:r>
          </w:p>
          <w:p w14:paraId="62A4E8F4" w14:textId="77777777" w:rsidR="00F21F2F" w:rsidRPr="006F2DDC" w:rsidRDefault="00F21F2F" w:rsidP="00F454DB">
            <w:pPr>
              <w:pStyle w:val="TableText"/>
              <w:numPr>
                <w:ilvl w:val="0"/>
                <w:numId w:val="83"/>
              </w:numPr>
              <w:jc w:val="both"/>
            </w:pPr>
            <w:r w:rsidRPr="006F2DDC">
              <w:t xml:space="preserve">Y-axis marks should start either from 0 (in case all aggregated values are positive) or the minimum aggregated value from all </w:t>
            </w:r>
            <w:r w:rsidRPr="006F2DDC">
              <w:rPr>
                <w:u w:val="single"/>
              </w:rPr>
              <w:t>Value</w:t>
            </w:r>
            <w:r w:rsidRPr="006F2DDC">
              <w:t>-</w:t>
            </w:r>
            <w:r w:rsidRPr="006F2DDC">
              <w:rPr>
                <w:u w:val="single"/>
              </w:rPr>
              <w:t>Axis</w:t>
            </w:r>
            <w:r w:rsidRPr="006F2DDC">
              <w:t xml:space="preserve"> combinations (in case any aggregated value is less than 0) rounded down to a nearest mark class.</w:t>
            </w:r>
          </w:p>
          <w:p w14:paraId="6B89D47F" w14:textId="77777777" w:rsidR="00F21F2F" w:rsidRPr="006F2DDC" w:rsidRDefault="00F21F2F" w:rsidP="00F454DB">
            <w:pPr>
              <w:pStyle w:val="TableText"/>
              <w:numPr>
                <w:ilvl w:val="0"/>
                <w:numId w:val="83"/>
              </w:numPr>
              <w:jc w:val="both"/>
            </w:pPr>
            <w:r w:rsidRPr="006F2DDC">
              <w:t xml:space="preserve">Y-axis marks should end at the maximum aggregated value from all </w:t>
            </w:r>
            <w:r w:rsidRPr="006F2DDC">
              <w:rPr>
                <w:u w:val="single"/>
              </w:rPr>
              <w:t>Value</w:t>
            </w:r>
            <w:r w:rsidRPr="006F2DDC">
              <w:t>-</w:t>
            </w:r>
            <w:r w:rsidRPr="006F2DDC">
              <w:rPr>
                <w:u w:val="single"/>
              </w:rPr>
              <w:t>Axis</w:t>
            </w:r>
            <w:r w:rsidRPr="006F2DDC">
              <w:t xml:space="preserve"> combinations rounded up to a nearest mark class.</w:t>
            </w:r>
          </w:p>
          <w:p w14:paraId="21A9EFA5" w14:textId="77777777" w:rsidR="00DD57D5" w:rsidRPr="006F2DDC" w:rsidRDefault="00DD57D5" w:rsidP="00F454DB">
            <w:pPr>
              <w:pStyle w:val="TableText"/>
              <w:numPr>
                <w:ilvl w:val="0"/>
                <w:numId w:val="83"/>
              </w:numPr>
              <w:jc w:val="both"/>
            </w:pPr>
            <w:r w:rsidRPr="006F2DDC">
              <w:t xml:space="preserve">By default, system should aggregate </w:t>
            </w:r>
            <w:r w:rsidRPr="006F2DDC">
              <w:rPr>
                <w:u w:val="single"/>
              </w:rPr>
              <w:t>Value</w:t>
            </w:r>
            <w:r w:rsidRPr="006F2DDC">
              <w:t xml:space="preserve"> fields to their </w:t>
            </w:r>
            <w:r w:rsidRPr="006F2DDC">
              <w:rPr>
                <w:u w:val="single"/>
              </w:rPr>
              <w:t>Sum</w:t>
            </w:r>
            <w:r w:rsidRPr="006F2DDC">
              <w:t xml:space="preserve"> (in case of a </w:t>
            </w:r>
            <w:r w:rsidRPr="006F2DDC">
              <w:rPr>
                <w:u w:val="single"/>
              </w:rPr>
              <w:t>Measure</w:t>
            </w:r>
            <w:r w:rsidRPr="006F2DDC">
              <w:t xml:space="preserve"> field dropped in the </w:t>
            </w:r>
            <w:r w:rsidRPr="006F2DDC">
              <w:rPr>
                <w:u w:val="single"/>
              </w:rPr>
              <w:t>Value</w:t>
            </w:r>
            <w:r w:rsidRPr="006F2DDC">
              <w:t xml:space="preserve"> section) and to their </w:t>
            </w:r>
            <w:r w:rsidRPr="006F2DDC">
              <w:rPr>
                <w:u w:val="single"/>
              </w:rPr>
              <w:t>Count</w:t>
            </w:r>
            <w:r w:rsidRPr="006F2DDC">
              <w:t xml:space="preserve"> (in case of a </w:t>
            </w:r>
            <w:r w:rsidRPr="006F2DDC">
              <w:rPr>
                <w:u w:val="single"/>
              </w:rPr>
              <w:t>Dimension</w:t>
            </w:r>
            <w:r w:rsidRPr="006F2DDC">
              <w:t xml:space="preserve"> field dropped in the </w:t>
            </w:r>
            <w:r w:rsidRPr="006F2DDC">
              <w:rPr>
                <w:u w:val="single"/>
              </w:rPr>
              <w:t>Value</w:t>
            </w:r>
            <w:r w:rsidRPr="006F2DDC">
              <w:t xml:space="preserve"> section) </w:t>
            </w:r>
            <w:r w:rsidR="00E06598" w:rsidRPr="006F2DDC">
              <w:t xml:space="preserve">at the grain of </w:t>
            </w:r>
            <w:r w:rsidRPr="006F2DDC">
              <w:t xml:space="preserve">the </w:t>
            </w:r>
            <w:r w:rsidRPr="006F2DDC">
              <w:rPr>
                <w:u w:val="single"/>
              </w:rPr>
              <w:t>Axis</w:t>
            </w:r>
            <w:r w:rsidRPr="006F2DDC">
              <w:t xml:space="preserve"> field.</w:t>
            </w:r>
          </w:p>
          <w:p w14:paraId="0F5B48D0" w14:textId="77777777" w:rsidR="00DD57D5" w:rsidRPr="006F2DDC" w:rsidRDefault="00DD57D5" w:rsidP="00F454DB">
            <w:pPr>
              <w:pStyle w:val="TableText"/>
              <w:numPr>
                <w:ilvl w:val="0"/>
                <w:numId w:val="83"/>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3C050C0F" w14:textId="77777777" w:rsidR="00DD57D5" w:rsidRPr="006F2DDC" w:rsidRDefault="00DD57D5" w:rsidP="00F454DB">
            <w:pPr>
              <w:pStyle w:val="TableText"/>
              <w:numPr>
                <w:ilvl w:val="0"/>
                <w:numId w:val="83"/>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Sum, Count, Count (Distinct), Average, Average (Population), Median, Minimum, Maximum, Range, Midrange, Standard Deviation, Standard Deviation (Population), Variance, Variance (Population), and Percentile.</w:t>
            </w:r>
          </w:p>
          <w:p w14:paraId="28AC73A4" w14:textId="77777777" w:rsidR="00DD57D5" w:rsidRPr="006F2DDC" w:rsidRDefault="00DD57D5" w:rsidP="00F454DB">
            <w:pPr>
              <w:pStyle w:val="TableText"/>
              <w:numPr>
                <w:ilvl w:val="0"/>
                <w:numId w:val="83"/>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Count, Count (Distinct).</w:t>
            </w:r>
          </w:p>
          <w:p w14:paraId="7ADD2C66" w14:textId="77777777" w:rsidR="00DD57D5" w:rsidRPr="006F2DDC" w:rsidRDefault="00DD57D5" w:rsidP="00F454DB">
            <w:pPr>
              <w:pStyle w:val="TableText"/>
              <w:numPr>
                <w:ilvl w:val="0"/>
                <w:numId w:val="83"/>
              </w:numPr>
              <w:jc w:val="both"/>
            </w:pPr>
            <w:r w:rsidRPr="006F2DDC">
              <w:t>Actor should be able to select from any of the available aggregation options for the field.</w:t>
            </w:r>
          </w:p>
          <w:p w14:paraId="11FD2C62" w14:textId="77777777" w:rsidR="00DD57D5" w:rsidRPr="006F2DDC" w:rsidRDefault="00DD57D5" w:rsidP="00F454DB">
            <w:pPr>
              <w:pStyle w:val="TableText"/>
              <w:numPr>
                <w:ilvl w:val="0"/>
                <w:numId w:val="83"/>
              </w:numPr>
              <w:jc w:val="both"/>
            </w:pPr>
            <w:r w:rsidRPr="006F2DDC">
              <w:t>System should update the bar chart to display the aggregated value as per selected aggregation option.</w:t>
            </w:r>
          </w:p>
          <w:p w14:paraId="389C71A9" w14:textId="77777777" w:rsidR="00DD57D5" w:rsidRPr="006F2DDC" w:rsidRDefault="00DD57D5" w:rsidP="00DD57D5">
            <w:pPr>
              <w:pStyle w:val="TableText"/>
              <w:jc w:val="both"/>
            </w:pPr>
          </w:p>
          <w:p w14:paraId="64C133DD" w14:textId="77777777" w:rsidR="00DD57D5" w:rsidRPr="006F2DDC" w:rsidRDefault="00DD57D5" w:rsidP="00DD57D5">
            <w:pPr>
              <w:pStyle w:val="TableText"/>
              <w:ind w:left="360"/>
            </w:pPr>
            <w:r w:rsidRPr="006F2DDC">
              <w:rPr>
                <w:u w:val="single"/>
              </w:rPr>
              <w:t>Formatting</w:t>
            </w:r>
          </w:p>
          <w:p w14:paraId="62EF8C76" w14:textId="77777777" w:rsidR="00DD57D5" w:rsidRPr="006F2DDC" w:rsidRDefault="00DD57D5" w:rsidP="00F454DB">
            <w:pPr>
              <w:pStyle w:val="TableText"/>
              <w:numPr>
                <w:ilvl w:val="0"/>
                <w:numId w:val="83"/>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1AEC6948" w14:textId="77777777" w:rsidR="00DD57D5" w:rsidRPr="006F2DDC" w:rsidRDefault="00DD57D5" w:rsidP="00DD57D5">
            <w:pPr>
              <w:pStyle w:val="TableText"/>
              <w:ind w:left="360"/>
            </w:pPr>
          </w:p>
          <w:p w14:paraId="7A8F9D89" w14:textId="77777777" w:rsidR="00DD57D5" w:rsidRPr="006F2DDC" w:rsidRDefault="00DD57D5" w:rsidP="00F454DB">
            <w:pPr>
              <w:pStyle w:val="TableText"/>
              <w:numPr>
                <w:ilvl w:val="0"/>
                <w:numId w:val="83"/>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729B7B51" w14:textId="77777777" w:rsidR="00DD57D5" w:rsidRPr="006F2DDC" w:rsidRDefault="00DD57D5" w:rsidP="00F454DB">
            <w:pPr>
              <w:pStyle w:val="TableText"/>
              <w:numPr>
                <w:ilvl w:val="0"/>
                <w:numId w:val="83"/>
              </w:numPr>
            </w:pPr>
            <w:r w:rsidRPr="006F2DDC">
              <w:lastRenderedPageBreak/>
              <w:t xml:space="preserve">System should display the </w:t>
            </w:r>
            <w:r w:rsidRPr="006F2DDC">
              <w:rPr>
                <w:u w:val="single"/>
              </w:rPr>
              <w:t>Text</w:t>
            </w:r>
            <w:r w:rsidRPr="006F2DDC">
              <w:t xml:space="preserve"> field as blank by default (when </w:t>
            </w:r>
            <w:r w:rsidR="00CF1ADB" w:rsidRPr="006F2DDC">
              <w:t>line</w:t>
            </w:r>
            <w:r w:rsidRPr="006F2DDC">
              <w:t xml:space="preserve"> chart is selected for the first time in the </w:t>
            </w:r>
            <w:r w:rsidRPr="006F2DDC">
              <w:rPr>
                <w:u w:val="single"/>
              </w:rPr>
              <w:t>Visual Properties</w:t>
            </w:r>
            <w:r w:rsidRPr="006F2DDC">
              <w:t xml:space="preserve"> Pane).</w:t>
            </w:r>
          </w:p>
          <w:p w14:paraId="51D6B7A7" w14:textId="77777777" w:rsidR="00DD57D5" w:rsidRPr="006F2DDC" w:rsidRDefault="00DD57D5" w:rsidP="00F454DB">
            <w:pPr>
              <w:pStyle w:val="TableText"/>
              <w:numPr>
                <w:ilvl w:val="0"/>
                <w:numId w:val="83"/>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35506ACB" w14:textId="77777777" w:rsidR="00DD57D5" w:rsidRPr="006F2DDC" w:rsidRDefault="00DD57D5" w:rsidP="00F454DB">
            <w:pPr>
              <w:pStyle w:val="TableText"/>
              <w:numPr>
                <w:ilvl w:val="0"/>
                <w:numId w:val="83"/>
              </w:numPr>
            </w:pPr>
            <w:r w:rsidRPr="006F2DDC">
              <w:t>System should display the title text as per value provided by the actor.</w:t>
            </w:r>
          </w:p>
          <w:p w14:paraId="691DC184" w14:textId="77777777" w:rsidR="00DD57D5" w:rsidRPr="006F2DDC" w:rsidRDefault="00DD57D5" w:rsidP="00F454DB">
            <w:pPr>
              <w:pStyle w:val="TableText"/>
              <w:numPr>
                <w:ilvl w:val="0"/>
                <w:numId w:val="83"/>
              </w:numPr>
            </w:pPr>
            <w:r w:rsidRPr="006F2DDC">
              <w:t xml:space="preserve">System should display the </w:t>
            </w:r>
            <w:r w:rsidRPr="006F2DDC">
              <w:rPr>
                <w:u w:val="single"/>
              </w:rPr>
              <w:t>Font Size</w:t>
            </w:r>
            <w:r w:rsidRPr="006F2DDC">
              <w:t xml:space="preserve"> as 12 by default (when </w:t>
            </w:r>
            <w:r w:rsidR="00CF1ADB" w:rsidRPr="006F2DDC">
              <w:t>line</w:t>
            </w:r>
            <w:r w:rsidRPr="006F2DDC">
              <w:t xml:space="preserve"> chart is selected for the first time in the </w:t>
            </w:r>
            <w:r w:rsidRPr="006F2DDC">
              <w:rPr>
                <w:u w:val="single"/>
              </w:rPr>
              <w:t>Visual Properties</w:t>
            </w:r>
            <w:r w:rsidRPr="006F2DDC">
              <w:t xml:space="preserve"> Pane).</w:t>
            </w:r>
          </w:p>
          <w:p w14:paraId="3595C1A4" w14:textId="77777777" w:rsidR="00DD57D5" w:rsidRPr="006F2DDC" w:rsidRDefault="00DD57D5" w:rsidP="00F454DB">
            <w:pPr>
              <w:pStyle w:val="TableText"/>
              <w:numPr>
                <w:ilvl w:val="0"/>
                <w:numId w:val="83"/>
              </w:numPr>
            </w:pPr>
            <w:r w:rsidRPr="006F2DDC">
              <w:t xml:space="preserve">Actor should be able to change the </w:t>
            </w:r>
            <w:r w:rsidRPr="006F2DDC">
              <w:rPr>
                <w:u w:val="single"/>
              </w:rPr>
              <w:t>Font Size</w:t>
            </w:r>
            <w:r w:rsidRPr="006F2DDC">
              <w:t xml:space="preserve"> to any </w:t>
            </w:r>
            <w:r w:rsidR="00596DD4" w:rsidRPr="006F2DDC">
              <w:t>integer</w:t>
            </w:r>
            <w:r w:rsidRPr="006F2DDC">
              <w:t xml:space="preserve"> value between 4 and 64.</w:t>
            </w:r>
          </w:p>
          <w:p w14:paraId="4D327E81" w14:textId="77777777" w:rsidR="00DD57D5" w:rsidRPr="006F2DDC" w:rsidRDefault="00DD57D5" w:rsidP="00F454DB">
            <w:pPr>
              <w:pStyle w:val="TableText"/>
              <w:numPr>
                <w:ilvl w:val="0"/>
                <w:numId w:val="83"/>
              </w:numPr>
            </w:pPr>
            <w:r w:rsidRPr="006F2DDC">
              <w:t>System should display the font size of the title as per value provided by the actor.</w:t>
            </w:r>
          </w:p>
          <w:p w14:paraId="252BF11C" w14:textId="77777777" w:rsidR="00DD57D5" w:rsidRPr="006F2DDC" w:rsidRDefault="00DD57D5" w:rsidP="00F454DB">
            <w:pPr>
              <w:pStyle w:val="TableText"/>
              <w:numPr>
                <w:ilvl w:val="0"/>
                <w:numId w:val="83"/>
              </w:numPr>
            </w:pPr>
            <w:r w:rsidRPr="006F2DDC">
              <w:t xml:space="preserve">System should display the </w:t>
            </w:r>
            <w:r w:rsidRPr="006F2DDC">
              <w:rPr>
                <w:u w:val="single"/>
              </w:rPr>
              <w:t>Background Colour</w:t>
            </w:r>
            <w:r w:rsidRPr="006F2DDC">
              <w:t xml:space="preserve"> as None by default (when </w:t>
            </w:r>
            <w:r w:rsidR="00CF1ADB" w:rsidRPr="006F2DDC">
              <w:t>line</w:t>
            </w:r>
            <w:r w:rsidRPr="006F2DDC">
              <w:t xml:space="preserve"> chart is selected for the first time in the </w:t>
            </w:r>
            <w:r w:rsidRPr="006F2DDC">
              <w:rPr>
                <w:u w:val="single"/>
              </w:rPr>
              <w:t>Visual Properties</w:t>
            </w:r>
            <w:r w:rsidRPr="006F2DDC">
              <w:t xml:space="preserve"> Pane).</w:t>
            </w:r>
          </w:p>
          <w:p w14:paraId="21CD7546" w14:textId="77777777" w:rsidR="00DD57D5" w:rsidRPr="006F2DDC" w:rsidRDefault="00DD57D5" w:rsidP="00F454DB">
            <w:pPr>
              <w:pStyle w:val="TableText"/>
              <w:numPr>
                <w:ilvl w:val="0"/>
                <w:numId w:val="83"/>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6218B773" w14:textId="77777777" w:rsidR="00DD57D5" w:rsidRPr="006F2DDC" w:rsidRDefault="00DD57D5" w:rsidP="00F454DB">
            <w:pPr>
              <w:pStyle w:val="TableText"/>
              <w:numPr>
                <w:ilvl w:val="0"/>
                <w:numId w:val="83"/>
              </w:numPr>
            </w:pPr>
            <w:r w:rsidRPr="006F2DDC">
              <w:t>System should display the title background colour as per value provided or colour selected by the actor.</w:t>
            </w:r>
          </w:p>
          <w:p w14:paraId="69429961" w14:textId="77777777" w:rsidR="00DD57D5" w:rsidRPr="006F2DDC" w:rsidRDefault="00DD57D5" w:rsidP="00DD57D5">
            <w:pPr>
              <w:pStyle w:val="TableText"/>
            </w:pPr>
          </w:p>
          <w:p w14:paraId="3B031FF1" w14:textId="77777777" w:rsidR="00DD57D5" w:rsidRPr="006F2DDC" w:rsidRDefault="00DD57D5" w:rsidP="00F454DB">
            <w:pPr>
              <w:pStyle w:val="TableText"/>
              <w:numPr>
                <w:ilvl w:val="0"/>
                <w:numId w:val="83"/>
              </w:numPr>
            </w:pPr>
            <w:r w:rsidRPr="006F2DDC">
              <w:t xml:space="preserve">Under the Background section, system should display 1 form field: </w:t>
            </w:r>
            <w:r w:rsidRPr="006F2DDC">
              <w:rPr>
                <w:u w:val="single"/>
              </w:rPr>
              <w:t>Colour</w:t>
            </w:r>
            <w:r w:rsidRPr="006F2DDC">
              <w:t>.</w:t>
            </w:r>
          </w:p>
          <w:p w14:paraId="01ED2424" w14:textId="77777777" w:rsidR="00DD57D5" w:rsidRPr="006F2DDC" w:rsidRDefault="00DD57D5" w:rsidP="00F454DB">
            <w:pPr>
              <w:pStyle w:val="TableText"/>
              <w:numPr>
                <w:ilvl w:val="0"/>
                <w:numId w:val="83"/>
              </w:numPr>
            </w:pPr>
            <w:r w:rsidRPr="006F2DDC">
              <w:t xml:space="preserve">System should display the </w:t>
            </w:r>
            <w:r w:rsidRPr="006F2DDC">
              <w:rPr>
                <w:u w:val="single"/>
              </w:rPr>
              <w:t>Background Colour</w:t>
            </w:r>
            <w:r w:rsidRPr="006F2DDC">
              <w:t xml:space="preserve"> as #666666 by default (when bar chart is selected for the first time in the </w:t>
            </w:r>
            <w:r w:rsidRPr="006F2DDC">
              <w:rPr>
                <w:u w:val="single"/>
              </w:rPr>
              <w:t>Visual Properties</w:t>
            </w:r>
            <w:r w:rsidRPr="006F2DDC">
              <w:t xml:space="preserve"> Pane).</w:t>
            </w:r>
          </w:p>
          <w:p w14:paraId="0190266A" w14:textId="77777777" w:rsidR="00DD57D5" w:rsidRPr="006F2DDC" w:rsidRDefault="00DD57D5" w:rsidP="00F454DB">
            <w:pPr>
              <w:pStyle w:val="TableText"/>
              <w:numPr>
                <w:ilvl w:val="0"/>
                <w:numId w:val="83"/>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121E5FDE" w14:textId="77777777" w:rsidR="00DD57D5" w:rsidRPr="006F2DDC" w:rsidRDefault="00DD57D5" w:rsidP="00F454DB">
            <w:pPr>
              <w:pStyle w:val="TableText"/>
              <w:numPr>
                <w:ilvl w:val="0"/>
                <w:numId w:val="83"/>
              </w:numPr>
            </w:pPr>
            <w:r w:rsidRPr="006F2DDC">
              <w:t>System should display the visual background colour as per value provided or colour selected by the actor.</w:t>
            </w:r>
          </w:p>
          <w:p w14:paraId="32508A54" w14:textId="77777777" w:rsidR="00DD57D5" w:rsidRPr="006F2DDC" w:rsidRDefault="00DD57D5" w:rsidP="00DD57D5">
            <w:pPr>
              <w:pStyle w:val="TableText"/>
            </w:pPr>
          </w:p>
          <w:p w14:paraId="56D7988E" w14:textId="77777777" w:rsidR="00DD57D5" w:rsidRPr="006F2DDC" w:rsidRDefault="00DD57D5" w:rsidP="00DD57D5">
            <w:pPr>
              <w:pStyle w:val="TableText"/>
              <w:jc w:val="both"/>
            </w:pPr>
          </w:p>
        </w:tc>
      </w:tr>
      <w:tr w:rsidR="0049787F" w:rsidRPr="006F2DDC" w14:paraId="761FF0A3"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A4C17BE" w14:textId="77777777" w:rsidR="0049787F" w:rsidRPr="006F2DDC" w:rsidRDefault="003C395F" w:rsidP="0049787F">
            <w:pPr>
              <w:pStyle w:val="TableText"/>
              <w:jc w:val="both"/>
              <w:rPr>
                <w:b/>
                <w:bCs/>
              </w:rPr>
            </w:pPr>
            <w:r w:rsidRPr="006F2DDC">
              <w:rPr>
                <w:b/>
                <w:bCs/>
              </w:rPr>
              <w:lastRenderedPageBreak/>
              <w:t>Alternative Flow</w:t>
            </w:r>
          </w:p>
          <w:p w14:paraId="6437B6A1" w14:textId="77777777" w:rsidR="00D20FA6" w:rsidRPr="006F2DDC" w:rsidRDefault="00D20FA6" w:rsidP="00F454DB">
            <w:pPr>
              <w:pStyle w:val="TableText"/>
              <w:numPr>
                <w:ilvl w:val="0"/>
                <w:numId w:val="84"/>
              </w:numPr>
            </w:pPr>
            <w:r w:rsidRPr="006F2DDC">
              <w:t xml:space="preserve">In case actor tries to edit an existing visual (which is other than Line chart or Scatter plot) and convert it to a Line chart, system should remove all fields on the </w:t>
            </w:r>
            <w:r w:rsidRPr="006F2DDC">
              <w:rPr>
                <w:u w:val="single"/>
              </w:rPr>
              <w:t>Data</w:t>
            </w:r>
            <w:r w:rsidRPr="006F2DDC">
              <w:t xml:space="preserve"> section except the first field on the </w:t>
            </w:r>
            <w:r w:rsidRPr="006F2DDC">
              <w:rPr>
                <w:u w:val="single"/>
              </w:rPr>
              <w:t>Axis</w:t>
            </w:r>
            <w:r w:rsidRPr="006F2DDC">
              <w:t xml:space="preserve"> section.</w:t>
            </w:r>
          </w:p>
          <w:p w14:paraId="486619D3" w14:textId="77777777" w:rsidR="00D20FA6" w:rsidRPr="006F2DDC" w:rsidRDefault="00D20FA6" w:rsidP="00F454DB">
            <w:pPr>
              <w:pStyle w:val="TableText"/>
              <w:numPr>
                <w:ilvl w:val="0"/>
                <w:numId w:val="84"/>
              </w:numPr>
            </w:pPr>
            <w:r w:rsidRPr="006F2DDC">
              <w:t xml:space="preserve">System should display the Line chart based on the remaining </w:t>
            </w:r>
            <w:r w:rsidRPr="006F2DDC">
              <w:rPr>
                <w:u w:val="single"/>
              </w:rPr>
              <w:t>Axis</w:t>
            </w:r>
            <w:r w:rsidRPr="006F2DDC">
              <w:t xml:space="preserve"> and </w:t>
            </w:r>
            <w:r w:rsidRPr="006F2DDC">
              <w:rPr>
                <w:u w:val="single"/>
              </w:rPr>
              <w:t>Value</w:t>
            </w:r>
            <w:r w:rsidRPr="006F2DDC">
              <w:t xml:space="preserve"> fields.</w:t>
            </w:r>
          </w:p>
          <w:p w14:paraId="0FF99D9B" w14:textId="77777777" w:rsidR="0049787F" w:rsidRPr="006F2DDC" w:rsidRDefault="00D20FA6" w:rsidP="00F454DB">
            <w:pPr>
              <w:pStyle w:val="TableText"/>
              <w:numPr>
                <w:ilvl w:val="0"/>
                <w:numId w:val="84"/>
              </w:numPr>
            </w:pPr>
            <w:r w:rsidRPr="006F2DDC">
              <w:t xml:space="preserve">In case original visual was a Slicer, system should only display the line chart if at least one </w:t>
            </w:r>
            <w:r w:rsidRPr="006F2DDC">
              <w:rPr>
                <w:u w:val="single"/>
              </w:rPr>
              <w:t>Value</w:t>
            </w:r>
            <w:r w:rsidRPr="006F2DDC">
              <w:t xml:space="preserve"> field has been added.</w:t>
            </w:r>
          </w:p>
        </w:tc>
      </w:tr>
      <w:tr w:rsidR="0049787F" w:rsidRPr="006F2DDC" w14:paraId="62D364E6"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25F994C" w14:textId="77777777" w:rsidR="0049787F" w:rsidRPr="006F2DDC" w:rsidRDefault="0049787F" w:rsidP="0049787F">
            <w:pPr>
              <w:pStyle w:val="TableText"/>
              <w:jc w:val="both"/>
              <w:rPr>
                <w:b/>
                <w:bCs/>
              </w:rPr>
            </w:pPr>
            <w:r w:rsidRPr="006F2DDC">
              <w:rPr>
                <w:b/>
                <w:bCs/>
              </w:rPr>
              <w:t>Post Conditions</w:t>
            </w:r>
          </w:p>
          <w:p w14:paraId="6888CAA7" w14:textId="77777777" w:rsidR="0049787F" w:rsidRPr="006F2DDC" w:rsidRDefault="00ED44DD" w:rsidP="00ED44DD">
            <w:pPr>
              <w:pStyle w:val="TableText"/>
              <w:jc w:val="both"/>
            </w:pPr>
            <w:r w:rsidRPr="006F2DDC">
              <w:t>None</w:t>
            </w:r>
          </w:p>
        </w:tc>
      </w:tr>
      <w:tr w:rsidR="0049787F" w:rsidRPr="006F2DDC" w14:paraId="233CE536"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62D2AB89" w14:textId="77777777" w:rsidR="0049787F" w:rsidRPr="006F2DDC" w:rsidRDefault="0049787F" w:rsidP="0049787F">
            <w:pPr>
              <w:pStyle w:val="TableText"/>
              <w:jc w:val="both"/>
              <w:rPr>
                <w:b/>
                <w:bCs/>
              </w:rPr>
            </w:pPr>
            <w:r w:rsidRPr="006F2DDC">
              <w:rPr>
                <w:b/>
                <w:bCs/>
              </w:rPr>
              <w:lastRenderedPageBreak/>
              <w:t>Exceptions</w:t>
            </w:r>
          </w:p>
          <w:p w14:paraId="470B9AC2" w14:textId="77777777" w:rsidR="0049787F" w:rsidRPr="006F2DDC" w:rsidRDefault="0049787F" w:rsidP="0049787F">
            <w:pPr>
              <w:pStyle w:val="TableText"/>
              <w:jc w:val="both"/>
            </w:pPr>
            <w:r w:rsidRPr="006F2DDC">
              <w:t xml:space="preserve">None </w:t>
            </w:r>
          </w:p>
        </w:tc>
      </w:tr>
      <w:tr w:rsidR="0049787F" w:rsidRPr="006F2DDC" w14:paraId="4C3CADE9"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72320F32" w14:textId="77777777" w:rsidR="0049787F" w:rsidRPr="006F2DDC" w:rsidRDefault="0049787F" w:rsidP="0049787F">
            <w:pPr>
              <w:pStyle w:val="TableText"/>
              <w:jc w:val="both"/>
              <w:rPr>
                <w:b/>
                <w:bCs/>
              </w:rPr>
            </w:pPr>
            <w:r w:rsidRPr="006F2DDC">
              <w:rPr>
                <w:b/>
                <w:bCs/>
              </w:rPr>
              <w:t>Business Rules</w:t>
            </w:r>
          </w:p>
          <w:p w14:paraId="057DF56B" w14:textId="77777777" w:rsidR="0049787F" w:rsidRPr="006F2DDC" w:rsidRDefault="0049787F" w:rsidP="0049787F">
            <w:pPr>
              <w:pStyle w:val="TableText"/>
              <w:jc w:val="both"/>
            </w:pPr>
            <w:r w:rsidRPr="006F2DDC">
              <w:t>None</w:t>
            </w:r>
          </w:p>
        </w:tc>
      </w:tr>
      <w:tr w:rsidR="0049787F" w:rsidRPr="006F2DDC" w14:paraId="5C3CEC91"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EE8ABA5" w14:textId="77777777" w:rsidR="0049787F" w:rsidRPr="006F2DDC" w:rsidRDefault="0049787F" w:rsidP="0049787F">
            <w:pPr>
              <w:pStyle w:val="TableText"/>
              <w:jc w:val="both"/>
              <w:rPr>
                <w:b/>
                <w:bCs/>
              </w:rPr>
            </w:pPr>
            <w:r w:rsidRPr="006F2DDC">
              <w:rPr>
                <w:b/>
                <w:bCs/>
              </w:rPr>
              <w:t>Relationships</w:t>
            </w:r>
          </w:p>
          <w:p w14:paraId="4F0DB747" w14:textId="77777777" w:rsidR="0049787F" w:rsidRPr="006F2DDC" w:rsidRDefault="0049787F" w:rsidP="0049787F">
            <w:pPr>
              <w:pStyle w:val="TableText"/>
              <w:jc w:val="both"/>
            </w:pPr>
            <w:r w:rsidRPr="006F2DDC">
              <w:t>None</w:t>
            </w:r>
          </w:p>
        </w:tc>
      </w:tr>
      <w:tr w:rsidR="0049787F" w:rsidRPr="006F2DDC" w14:paraId="3824361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284C6559" w14:textId="77777777" w:rsidR="0049787F" w:rsidRPr="006F2DDC" w:rsidRDefault="0049787F" w:rsidP="0049787F">
            <w:pPr>
              <w:pStyle w:val="TableText"/>
              <w:jc w:val="both"/>
              <w:rPr>
                <w:b/>
                <w:bCs/>
              </w:rPr>
            </w:pPr>
            <w:r w:rsidRPr="006F2DDC">
              <w:rPr>
                <w:b/>
                <w:bCs/>
              </w:rPr>
              <w:t>Special Requirements</w:t>
            </w:r>
          </w:p>
          <w:p w14:paraId="15D8C5AD" w14:textId="77777777" w:rsidR="0049787F" w:rsidRPr="006F2DDC" w:rsidRDefault="0049787F" w:rsidP="0049787F">
            <w:pPr>
              <w:pStyle w:val="TableText"/>
              <w:jc w:val="both"/>
            </w:pPr>
            <w:r w:rsidRPr="006F2DDC">
              <w:t xml:space="preserve">None </w:t>
            </w:r>
          </w:p>
        </w:tc>
      </w:tr>
      <w:tr w:rsidR="0049787F" w:rsidRPr="006F2DDC" w14:paraId="13E81734"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603D068C" w14:textId="77777777" w:rsidR="0049787F" w:rsidRPr="006F2DDC" w:rsidRDefault="0049787F" w:rsidP="0049787F">
            <w:pPr>
              <w:pStyle w:val="TableText"/>
              <w:jc w:val="both"/>
              <w:rPr>
                <w:b/>
                <w:bCs/>
              </w:rPr>
            </w:pPr>
            <w:r w:rsidRPr="006F2DDC">
              <w:rPr>
                <w:b/>
                <w:bCs/>
              </w:rPr>
              <w:t>Assumptions</w:t>
            </w:r>
          </w:p>
          <w:p w14:paraId="2031070C" w14:textId="77777777" w:rsidR="0049787F" w:rsidRPr="006F2DDC" w:rsidRDefault="0049787F" w:rsidP="0049787F">
            <w:pPr>
              <w:pStyle w:val="TableText"/>
              <w:jc w:val="both"/>
            </w:pPr>
            <w:r w:rsidRPr="006F2DDC">
              <w:t xml:space="preserve">None </w:t>
            </w:r>
          </w:p>
        </w:tc>
      </w:tr>
    </w:tbl>
    <w:p w14:paraId="49CED013" w14:textId="77777777" w:rsidR="0049787F" w:rsidRPr="006F2DDC" w:rsidRDefault="0049787F" w:rsidP="0049787F"/>
    <w:p w14:paraId="1E114CDC" w14:textId="77777777" w:rsidR="0049787F" w:rsidRPr="006F2DDC" w:rsidRDefault="0049787F" w:rsidP="0049787F">
      <w:pPr>
        <w:pStyle w:val="BodyText"/>
      </w:pPr>
    </w:p>
    <w:p w14:paraId="18BE533D" w14:textId="77777777" w:rsidR="0049787F" w:rsidRPr="006F2DDC" w:rsidRDefault="0049787F" w:rsidP="0049787F">
      <w:r w:rsidRPr="006F2DDC">
        <w:br w:type="page"/>
      </w:r>
    </w:p>
    <w:p w14:paraId="588C114B" w14:textId="77777777" w:rsidR="0049787F" w:rsidRPr="006F2DDC" w:rsidRDefault="0049787F" w:rsidP="0049787F">
      <w:pPr>
        <w:pStyle w:val="Heading3"/>
        <w:ind w:left="0"/>
        <w:jc w:val="both"/>
      </w:pPr>
      <w:bookmarkStart w:id="66" w:name="_Toc24137636"/>
      <w:r w:rsidRPr="006F2DDC">
        <w:lastRenderedPageBreak/>
        <w:t>UC 3.2.</w:t>
      </w:r>
      <w:r w:rsidR="003B0AAA" w:rsidRPr="006F2DDC">
        <w:t>22</w:t>
      </w:r>
      <w:r w:rsidRPr="006F2DDC">
        <w:t xml:space="preserve"> Design Visual: Area</w:t>
      </w:r>
      <w:r w:rsidR="00B172D9" w:rsidRPr="006F2DDC">
        <w:t xml:space="preserve"> chart</w:t>
      </w:r>
      <w:bookmarkEnd w:id="6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9787F" w:rsidRPr="006F2DDC" w14:paraId="296B8F46"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108044B0" w14:textId="77777777" w:rsidR="0049787F" w:rsidRPr="006F2DDC" w:rsidRDefault="0049787F" w:rsidP="0049787F">
            <w:pPr>
              <w:pStyle w:val="TableText"/>
              <w:jc w:val="both"/>
              <w:rPr>
                <w:b/>
                <w:bCs/>
              </w:rPr>
            </w:pPr>
            <w:r w:rsidRPr="006F2DDC">
              <w:rPr>
                <w:b/>
                <w:bCs/>
              </w:rPr>
              <w:t>Actor(s)</w:t>
            </w:r>
          </w:p>
          <w:p w14:paraId="23D7D0A2" w14:textId="77777777" w:rsidR="0049787F" w:rsidRPr="006F2DDC" w:rsidRDefault="0049787F" w:rsidP="0049787F">
            <w:pPr>
              <w:pStyle w:val="TableText"/>
              <w:jc w:val="both"/>
            </w:pPr>
            <w:r w:rsidRPr="006F2DDC">
              <w:t>Designer</w:t>
            </w:r>
          </w:p>
        </w:tc>
      </w:tr>
      <w:tr w:rsidR="00F668C9" w:rsidRPr="006F2DDC" w14:paraId="76413C9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1E6441A8" w14:textId="77777777" w:rsidR="00F668C9" w:rsidRPr="006F2DDC" w:rsidRDefault="00F668C9" w:rsidP="00F668C9">
            <w:pPr>
              <w:pStyle w:val="TableText"/>
              <w:jc w:val="both"/>
              <w:rPr>
                <w:b/>
                <w:bCs/>
              </w:rPr>
            </w:pPr>
            <w:r w:rsidRPr="006F2DDC">
              <w:rPr>
                <w:b/>
                <w:bCs/>
              </w:rPr>
              <w:t>Description</w:t>
            </w:r>
          </w:p>
          <w:p w14:paraId="0737799D" w14:textId="77777777" w:rsidR="00F668C9" w:rsidRPr="006F2DDC" w:rsidRDefault="00F668C9" w:rsidP="00F668C9">
            <w:pPr>
              <w:pStyle w:val="TableText"/>
              <w:jc w:val="both"/>
            </w:pPr>
            <w:r w:rsidRPr="006F2DDC">
              <w:t>This use case allows the actor to design an area chart visual.</w:t>
            </w:r>
          </w:p>
        </w:tc>
      </w:tr>
      <w:tr w:rsidR="00F668C9" w:rsidRPr="006F2DDC" w14:paraId="20B83484"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3FBF8FA1" w14:textId="77777777" w:rsidR="00F668C9" w:rsidRPr="006F2DDC" w:rsidRDefault="00F668C9" w:rsidP="00F668C9">
            <w:pPr>
              <w:pStyle w:val="TableText"/>
              <w:jc w:val="both"/>
              <w:rPr>
                <w:b/>
                <w:bCs/>
              </w:rPr>
            </w:pPr>
            <w:proofErr w:type="gramStart"/>
            <w:r w:rsidRPr="006F2DDC">
              <w:rPr>
                <w:b/>
                <w:bCs/>
              </w:rPr>
              <w:t>Pre Conditions</w:t>
            </w:r>
            <w:proofErr w:type="gramEnd"/>
          </w:p>
          <w:p w14:paraId="32F5F4AC" w14:textId="77777777" w:rsidR="00F668C9" w:rsidRPr="006F2DDC" w:rsidRDefault="00F668C9" w:rsidP="00F454DB">
            <w:pPr>
              <w:pStyle w:val="TableText"/>
              <w:numPr>
                <w:ilvl w:val="0"/>
                <w:numId w:val="38"/>
              </w:numPr>
            </w:pPr>
            <w:r w:rsidRPr="006F2DDC">
              <w:t>The actor has created a new visual or edited an existing visual.</w:t>
            </w:r>
          </w:p>
        </w:tc>
      </w:tr>
      <w:tr w:rsidR="00F668C9" w:rsidRPr="006F2DDC" w14:paraId="6BAA4E6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55C3711C" w14:textId="77777777" w:rsidR="00F668C9" w:rsidRPr="006F2DDC" w:rsidRDefault="00F668C9" w:rsidP="00F668C9">
            <w:pPr>
              <w:pStyle w:val="TableText"/>
              <w:jc w:val="both"/>
              <w:rPr>
                <w:b/>
                <w:bCs/>
              </w:rPr>
            </w:pPr>
            <w:r w:rsidRPr="006F2DDC">
              <w:rPr>
                <w:b/>
                <w:bCs/>
              </w:rPr>
              <w:t>Triggers</w:t>
            </w:r>
          </w:p>
          <w:p w14:paraId="45D7321D" w14:textId="77777777" w:rsidR="00F668C9" w:rsidRPr="006F2DDC" w:rsidRDefault="00F668C9" w:rsidP="00F454DB">
            <w:pPr>
              <w:pStyle w:val="TableText"/>
              <w:numPr>
                <w:ilvl w:val="0"/>
                <w:numId w:val="79"/>
              </w:numPr>
            </w:pPr>
            <w:r w:rsidRPr="006F2DDC">
              <w:t xml:space="preserve">Actor selects </w:t>
            </w:r>
            <w:r w:rsidRPr="006F2DDC">
              <w:rPr>
                <w:i/>
              </w:rPr>
              <w:t>Area chart</w:t>
            </w:r>
            <w:r w:rsidRPr="006F2DDC">
              <w:t xml:space="preserve"> icon displayed under the </w:t>
            </w:r>
            <w:r w:rsidRPr="006F2DDC">
              <w:rPr>
                <w:u w:val="single"/>
              </w:rPr>
              <w:t>Visual Properties</w:t>
            </w:r>
            <w:r w:rsidRPr="006F2DDC">
              <w:t xml:space="preserve"> pane.</w:t>
            </w:r>
          </w:p>
        </w:tc>
      </w:tr>
      <w:tr w:rsidR="00F668C9" w:rsidRPr="006F2DDC" w14:paraId="18C0E81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7F8FF899" w14:textId="77777777" w:rsidR="00F668C9" w:rsidRPr="006F2DDC" w:rsidRDefault="00F668C9" w:rsidP="00F668C9">
            <w:pPr>
              <w:pStyle w:val="TableText"/>
              <w:jc w:val="both"/>
              <w:rPr>
                <w:b/>
              </w:rPr>
            </w:pPr>
            <w:r w:rsidRPr="006F2DDC">
              <w:rPr>
                <w:b/>
              </w:rPr>
              <w:t>Normal Flow</w:t>
            </w:r>
          </w:p>
          <w:p w14:paraId="51410496" w14:textId="77777777" w:rsidR="00F668C9" w:rsidRPr="006F2DDC" w:rsidRDefault="00F668C9" w:rsidP="00F454DB">
            <w:pPr>
              <w:pStyle w:val="TableText"/>
              <w:numPr>
                <w:ilvl w:val="0"/>
                <w:numId w:val="80"/>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4659C3D6" w14:textId="77777777" w:rsidR="00F668C9" w:rsidRPr="006F2DDC" w:rsidRDefault="00F668C9" w:rsidP="00F668C9">
            <w:pPr>
              <w:pStyle w:val="TableText"/>
              <w:ind w:left="360"/>
            </w:pPr>
          </w:p>
          <w:p w14:paraId="7CBABE4F" w14:textId="77777777" w:rsidR="00F668C9" w:rsidRPr="006F2DDC" w:rsidRDefault="00F668C9" w:rsidP="00F668C9">
            <w:pPr>
              <w:pStyle w:val="TableText"/>
              <w:ind w:left="360"/>
            </w:pPr>
            <w:r w:rsidRPr="006F2DDC">
              <w:rPr>
                <w:u w:val="single"/>
              </w:rPr>
              <w:t>Data</w:t>
            </w:r>
          </w:p>
          <w:p w14:paraId="2323C72D" w14:textId="77777777" w:rsidR="00F668C9" w:rsidRPr="006F2DDC" w:rsidRDefault="00F668C9" w:rsidP="00F454DB">
            <w:pPr>
              <w:pStyle w:val="TableText"/>
              <w:numPr>
                <w:ilvl w:val="0"/>
                <w:numId w:val="80"/>
              </w:numPr>
            </w:pPr>
            <w:r w:rsidRPr="006F2DDC">
              <w:t xml:space="preserve">Under the </w:t>
            </w:r>
            <w:r w:rsidRPr="006F2DDC">
              <w:rPr>
                <w:u w:val="single"/>
              </w:rPr>
              <w:t>Data</w:t>
            </w:r>
            <w:r w:rsidRPr="006F2DDC">
              <w:t xml:space="preserve"> section, system should display 4 sections: </w:t>
            </w:r>
            <w:r w:rsidRPr="006F2DDC">
              <w:rPr>
                <w:u w:val="single"/>
              </w:rPr>
              <w:t>Axis</w:t>
            </w:r>
            <w:r w:rsidRPr="006F2DDC">
              <w:t xml:space="preserve">, </w:t>
            </w:r>
            <w:r w:rsidRPr="006F2DDC">
              <w:rPr>
                <w:u w:val="single"/>
              </w:rPr>
              <w:t>Legend</w:t>
            </w:r>
            <w:r w:rsidRPr="006F2DDC">
              <w:t xml:space="preserve">, </w:t>
            </w:r>
            <w:r w:rsidRPr="006F2DDC">
              <w:rPr>
                <w:u w:val="single"/>
              </w:rPr>
              <w:t>Value</w:t>
            </w:r>
            <w:r w:rsidRPr="006F2DDC">
              <w:t xml:space="preserve"> and </w:t>
            </w:r>
            <w:r w:rsidRPr="006F2DDC">
              <w:rPr>
                <w:u w:val="single"/>
              </w:rPr>
              <w:t>Tooltip</w:t>
            </w:r>
            <w:r w:rsidRPr="006F2DDC">
              <w:t>.</w:t>
            </w:r>
          </w:p>
          <w:p w14:paraId="2E9CC12C" w14:textId="77777777" w:rsidR="00F668C9" w:rsidRPr="006F2DDC" w:rsidRDefault="00F668C9" w:rsidP="00F454DB">
            <w:pPr>
              <w:pStyle w:val="TableText"/>
              <w:numPr>
                <w:ilvl w:val="0"/>
                <w:numId w:val="80"/>
              </w:numPr>
            </w:pPr>
            <w:r w:rsidRPr="006F2DDC">
              <w:t xml:space="preserve">In the </w:t>
            </w:r>
            <w:r w:rsidRPr="006F2DDC">
              <w:rPr>
                <w:u w:val="single"/>
              </w:rPr>
              <w:t>Axis</w:t>
            </w:r>
            <w:r w:rsidRPr="006F2DDC">
              <w:t xml:space="preserve"> section, actor should be able to drop any one field from any section under the </w:t>
            </w:r>
            <w:r w:rsidRPr="006F2DDC">
              <w:rPr>
                <w:u w:val="single"/>
              </w:rPr>
              <w:t>Dataset Fields</w:t>
            </w:r>
            <w:r w:rsidRPr="006F2DDC">
              <w:t xml:space="preserve"> pane.</w:t>
            </w:r>
          </w:p>
          <w:p w14:paraId="4EAB74D3" w14:textId="77777777" w:rsidR="00F668C9" w:rsidRPr="006F2DDC" w:rsidRDefault="00F668C9" w:rsidP="00F454DB">
            <w:pPr>
              <w:pStyle w:val="TableText"/>
              <w:numPr>
                <w:ilvl w:val="0"/>
                <w:numId w:val="80"/>
              </w:numPr>
              <w:jc w:val="both"/>
            </w:pPr>
            <w:r w:rsidRPr="006F2DDC">
              <w:t xml:space="preserve">In the </w:t>
            </w:r>
            <w:r w:rsidRPr="006F2DDC">
              <w:rPr>
                <w:u w:val="single"/>
              </w:rPr>
              <w:t>Legend</w:t>
            </w:r>
            <w:r w:rsidRPr="006F2DDC">
              <w:t xml:space="preserve">, </w:t>
            </w:r>
            <w:r w:rsidRPr="006F2DDC">
              <w:rPr>
                <w:u w:val="single"/>
              </w:rPr>
              <w:t>Value</w:t>
            </w:r>
            <w:r w:rsidRPr="006F2DDC">
              <w:t xml:space="preserve"> and </w:t>
            </w:r>
            <w:r w:rsidRPr="006F2DDC">
              <w:rPr>
                <w:u w:val="single"/>
              </w:rPr>
              <w:t>Tooltip</w:t>
            </w:r>
            <w:r w:rsidRPr="006F2DDC">
              <w:t xml:space="preserve"> sections, actor should be able to drop one or more fields from any section under the </w:t>
            </w:r>
            <w:r w:rsidRPr="006F2DDC">
              <w:rPr>
                <w:u w:val="single"/>
              </w:rPr>
              <w:t>Dataset Fields</w:t>
            </w:r>
            <w:r w:rsidRPr="006F2DDC">
              <w:t xml:space="preserve"> pane. </w:t>
            </w:r>
          </w:p>
          <w:p w14:paraId="22AD9334" w14:textId="77777777" w:rsidR="00B8749A" w:rsidRPr="006F2DDC" w:rsidRDefault="00B8749A" w:rsidP="00F454DB">
            <w:pPr>
              <w:pStyle w:val="TableText"/>
              <w:numPr>
                <w:ilvl w:val="0"/>
                <w:numId w:val="80"/>
              </w:numPr>
            </w:pPr>
            <w:r w:rsidRPr="006F2DDC">
              <w:t>System should allow the actor to repeat the same field across multiple sections.</w:t>
            </w:r>
          </w:p>
          <w:p w14:paraId="77F4EF7B" w14:textId="77777777" w:rsidR="006579C1" w:rsidRPr="006F2DDC" w:rsidRDefault="006579C1" w:rsidP="00F454DB">
            <w:pPr>
              <w:pStyle w:val="TableText"/>
              <w:numPr>
                <w:ilvl w:val="0"/>
                <w:numId w:val="80"/>
              </w:numPr>
            </w:pPr>
            <w:r w:rsidRPr="006F2DDC">
              <w:t>System should not allow the actor to repeat the same field across the same section.</w:t>
            </w:r>
          </w:p>
          <w:p w14:paraId="0A94275D" w14:textId="77777777" w:rsidR="00F668C9" w:rsidRPr="006F2DDC" w:rsidRDefault="00F668C9" w:rsidP="00F454DB">
            <w:pPr>
              <w:pStyle w:val="TableText"/>
              <w:numPr>
                <w:ilvl w:val="0"/>
                <w:numId w:val="80"/>
              </w:numPr>
              <w:jc w:val="both"/>
            </w:pPr>
            <w:r w:rsidRPr="006F2DDC">
              <w:t xml:space="preserve">System should display an ellipsis (3 dots) next to each field dropped in the </w:t>
            </w:r>
            <w:r w:rsidRPr="006F2DDC">
              <w:rPr>
                <w:u w:val="single"/>
              </w:rPr>
              <w:t>Value</w:t>
            </w:r>
            <w:r w:rsidRPr="006F2DDC">
              <w:t xml:space="preserve"> section.</w:t>
            </w:r>
          </w:p>
          <w:p w14:paraId="70B6E0FE" w14:textId="77777777" w:rsidR="00F668C9" w:rsidRPr="006F2DDC" w:rsidRDefault="00F668C9" w:rsidP="00F454DB">
            <w:pPr>
              <w:pStyle w:val="TableText"/>
              <w:numPr>
                <w:ilvl w:val="0"/>
                <w:numId w:val="80"/>
              </w:numPr>
              <w:jc w:val="both"/>
            </w:pPr>
            <w:r w:rsidRPr="006F2DDC">
              <w:t>Against every field dropped in any section, system should display an option to remove the field.</w:t>
            </w:r>
          </w:p>
          <w:p w14:paraId="32E251AE" w14:textId="77777777" w:rsidR="00F668C9" w:rsidRPr="006F2DDC" w:rsidRDefault="00F668C9" w:rsidP="00F668C9">
            <w:pPr>
              <w:pStyle w:val="TableText"/>
              <w:ind w:left="360"/>
              <w:jc w:val="both"/>
            </w:pPr>
          </w:p>
          <w:p w14:paraId="2F645F25" w14:textId="77777777" w:rsidR="00F668C9" w:rsidRPr="006F2DDC" w:rsidRDefault="00F668C9" w:rsidP="00F454DB">
            <w:pPr>
              <w:pStyle w:val="TableText"/>
              <w:numPr>
                <w:ilvl w:val="0"/>
                <w:numId w:val="80"/>
              </w:numPr>
              <w:jc w:val="both"/>
            </w:pPr>
            <w:r w:rsidRPr="006F2DDC">
              <w:t xml:space="preserve">If a field has been dropped in the </w:t>
            </w:r>
            <w:r w:rsidRPr="006F2DDC">
              <w:rPr>
                <w:u w:val="single"/>
              </w:rPr>
              <w:t>Axis</w:t>
            </w:r>
            <w:r w:rsidRPr="006F2DDC">
              <w:t xml:space="preserve"> section and at least one field has been dropped in the </w:t>
            </w:r>
            <w:r w:rsidRPr="006F2DDC">
              <w:rPr>
                <w:u w:val="single"/>
              </w:rPr>
              <w:t>Value</w:t>
            </w:r>
            <w:r w:rsidRPr="006F2DDC">
              <w:t xml:space="preserve"> section, system should display a</w:t>
            </w:r>
            <w:r w:rsidR="00296C44" w:rsidRPr="006F2DDC">
              <w:t xml:space="preserve">n area </w:t>
            </w:r>
            <w:r w:rsidRPr="006F2DDC">
              <w:t>chart in the right-hand side pane.</w:t>
            </w:r>
          </w:p>
          <w:p w14:paraId="38A2ED9A" w14:textId="77777777" w:rsidR="00F668C9" w:rsidRPr="006F2DDC" w:rsidRDefault="00F668C9" w:rsidP="00F454DB">
            <w:pPr>
              <w:pStyle w:val="TableText"/>
              <w:numPr>
                <w:ilvl w:val="0"/>
                <w:numId w:val="80"/>
              </w:numPr>
              <w:jc w:val="both"/>
            </w:pPr>
            <w:r w:rsidRPr="006F2DDC">
              <w:t xml:space="preserve">The X-axis of the </w:t>
            </w:r>
            <w:r w:rsidR="00296C44" w:rsidRPr="006F2DDC">
              <w:t>area</w:t>
            </w:r>
            <w:r w:rsidRPr="006F2DDC">
              <w:t xml:space="preserve"> chart should be constituted from the distinct values of the field dropped in the </w:t>
            </w:r>
            <w:r w:rsidRPr="006F2DDC">
              <w:rPr>
                <w:u w:val="single"/>
              </w:rPr>
              <w:t>Axis</w:t>
            </w:r>
            <w:r w:rsidRPr="006F2DDC">
              <w:t xml:space="preserve"> section.</w:t>
            </w:r>
          </w:p>
          <w:p w14:paraId="5D81FAA5" w14:textId="77777777" w:rsidR="00F668C9" w:rsidRPr="006F2DDC" w:rsidRDefault="00F668C9" w:rsidP="00F454DB">
            <w:pPr>
              <w:pStyle w:val="TableText"/>
              <w:numPr>
                <w:ilvl w:val="0"/>
                <w:numId w:val="80"/>
              </w:numPr>
              <w:jc w:val="both"/>
            </w:pPr>
            <w:r w:rsidRPr="006F2DDC">
              <w:t xml:space="preserve">The X-axis should display the </w:t>
            </w:r>
            <w:r w:rsidRPr="006F2DDC">
              <w:rPr>
                <w:u w:val="single"/>
              </w:rPr>
              <w:t>Axis</w:t>
            </w:r>
            <w:r w:rsidRPr="006F2DDC">
              <w:t xml:space="preserve"> values in ascending alphabetical order.</w:t>
            </w:r>
          </w:p>
          <w:p w14:paraId="5E7973A4" w14:textId="77777777" w:rsidR="00F668C9" w:rsidRPr="006F2DDC" w:rsidRDefault="00F668C9" w:rsidP="00F454DB">
            <w:pPr>
              <w:pStyle w:val="TableText"/>
              <w:numPr>
                <w:ilvl w:val="0"/>
                <w:numId w:val="80"/>
              </w:numPr>
              <w:jc w:val="both"/>
            </w:pPr>
            <w:r w:rsidRPr="006F2DDC">
              <w:t xml:space="preserve">The </w:t>
            </w:r>
            <w:r w:rsidR="00296C44" w:rsidRPr="006F2DDC">
              <w:t>area</w:t>
            </w:r>
            <w:r w:rsidRPr="006F2DDC">
              <w:t xml:space="preserve"> should be created by joining adjacent points captured against each distinct </w:t>
            </w:r>
            <w:r w:rsidRPr="006F2DDC">
              <w:rPr>
                <w:u w:val="single"/>
              </w:rPr>
              <w:t>Axis</w:t>
            </w:r>
            <w:r w:rsidRPr="006F2DDC">
              <w:t xml:space="preserve"> value</w:t>
            </w:r>
            <w:r w:rsidR="00296C44" w:rsidRPr="006F2DDC">
              <w:t xml:space="preserve"> to make a line and filling the area </w:t>
            </w:r>
            <w:r w:rsidR="00187767" w:rsidRPr="006F2DDC">
              <w:t xml:space="preserve">between </w:t>
            </w:r>
            <w:r w:rsidR="00296C44" w:rsidRPr="006F2DDC">
              <w:t>each line</w:t>
            </w:r>
            <w:r w:rsidR="00187767" w:rsidRPr="006F2DDC">
              <w:t xml:space="preserve"> and the X-axis</w:t>
            </w:r>
            <w:r w:rsidRPr="006F2DDC">
              <w:t>.</w:t>
            </w:r>
          </w:p>
          <w:p w14:paraId="74564366" w14:textId="77777777" w:rsidR="00F668C9" w:rsidRPr="006F2DDC" w:rsidRDefault="00F668C9" w:rsidP="00F668C9">
            <w:pPr>
              <w:pStyle w:val="TableText"/>
              <w:ind w:left="360"/>
              <w:jc w:val="both"/>
            </w:pPr>
          </w:p>
          <w:p w14:paraId="2C64A4AE" w14:textId="77777777" w:rsidR="00F668C9" w:rsidRPr="006F2DDC" w:rsidRDefault="00F668C9" w:rsidP="00F454DB">
            <w:pPr>
              <w:pStyle w:val="TableText"/>
              <w:numPr>
                <w:ilvl w:val="0"/>
                <w:numId w:val="80"/>
              </w:numPr>
              <w:jc w:val="both"/>
            </w:pPr>
            <w:r w:rsidRPr="006F2DDC">
              <w:lastRenderedPageBreak/>
              <w:t xml:space="preserve">System should display a separate </w:t>
            </w:r>
            <w:r w:rsidR="00296C44" w:rsidRPr="006F2DDC">
              <w:t>area</w:t>
            </w:r>
            <w:r w:rsidRPr="006F2DDC">
              <w:t xml:space="preserve"> for each </w:t>
            </w:r>
            <w:r w:rsidRPr="006F2DDC">
              <w:rPr>
                <w:u w:val="single"/>
              </w:rPr>
              <w:t>Value</w:t>
            </w:r>
            <w:r w:rsidRPr="006F2DDC">
              <w:t xml:space="preserve"> field.</w:t>
            </w:r>
          </w:p>
          <w:p w14:paraId="2C0E6E2B" w14:textId="77777777" w:rsidR="00F668C9" w:rsidRPr="006F2DDC" w:rsidRDefault="00F668C9" w:rsidP="00F454DB">
            <w:pPr>
              <w:pStyle w:val="TableText"/>
              <w:numPr>
                <w:ilvl w:val="0"/>
                <w:numId w:val="80"/>
              </w:numPr>
              <w:jc w:val="both"/>
            </w:pPr>
            <w:r w:rsidRPr="006F2DDC">
              <w:t xml:space="preserve">The </w:t>
            </w:r>
            <w:r w:rsidR="00296C44" w:rsidRPr="006F2DDC">
              <w:t>area</w:t>
            </w:r>
            <w:r w:rsidRPr="006F2DDC">
              <w:t xml:space="preserve"> corresponding to each field dropped in the </w:t>
            </w:r>
            <w:r w:rsidRPr="006F2DDC">
              <w:rPr>
                <w:u w:val="single"/>
              </w:rPr>
              <w:t>Value</w:t>
            </w:r>
            <w:r w:rsidRPr="006F2DDC">
              <w:t xml:space="preserve"> section should have a different colour to distinguish one </w:t>
            </w:r>
            <w:r w:rsidRPr="006F2DDC">
              <w:rPr>
                <w:u w:val="single"/>
              </w:rPr>
              <w:t>Value</w:t>
            </w:r>
            <w:r w:rsidRPr="006F2DDC">
              <w:t xml:space="preserve"> field from another.</w:t>
            </w:r>
          </w:p>
          <w:p w14:paraId="40A541FC" w14:textId="77777777" w:rsidR="00F668C9" w:rsidRPr="006F2DDC" w:rsidRDefault="00F668C9" w:rsidP="00F454DB">
            <w:pPr>
              <w:pStyle w:val="TableText"/>
              <w:numPr>
                <w:ilvl w:val="0"/>
                <w:numId w:val="80"/>
              </w:numPr>
              <w:jc w:val="both"/>
            </w:pPr>
            <w:r w:rsidRPr="006F2DDC">
              <w:t xml:space="preserve">The colour should the same across each </w:t>
            </w:r>
            <w:r w:rsidRPr="006F2DDC">
              <w:rPr>
                <w:u w:val="single"/>
              </w:rPr>
              <w:t>Axis</w:t>
            </w:r>
            <w:r w:rsidRPr="006F2DDC">
              <w:t xml:space="preserve"> value for any individual </w:t>
            </w:r>
            <w:r w:rsidR="00296C44" w:rsidRPr="006F2DDC">
              <w:t>area</w:t>
            </w:r>
            <w:r w:rsidRPr="006F2DDC">
              <w:t>.</w:t>
            </w:r>
          </w:p>
          <w:p w14:paraId="1EE13CA3" w14:textId="77777777" w:rsidR="00296C44" w:rsidRPr="006F2DDC" w:rsidRDefault="00296C44" w:rsidP="00F454DB">
            <w:pPr>
              <w:pStyle w:val="TableText"/>
              <w:numPr>
                <w:ilvl w:val="0"/>
                <w:numId w:val="80"/>
              </w:numPr>
              <w:jc w:val="both"/>
            </w:pPr>
            <w:r w:rsidRPr="006F2DDC">
              <w:t>For any area that is common across two</w:t>
            </w:r>
            <w:r w:rsidR="00A35D59" w:rsidRPr="006F2DDC">
              <w:t xml:space="preserve"> or more</w:t>
            </w:r>
            <w:r w:rsidRPr="006F2DDC">
              <w:t xml:space="preserve"> different values, system should display the colour of the lowe</w:t>
            </w:r>
            <w:r w:rsidR="00A35D59" w:rsidRPr="006F2DDC">
              <w:t>st</w:t>
            </w:r>
            <w:r w:rsidRPr="006F2DDC">
              <w:t xml:space="preserve"> value.</w:t>
            </w:r>
          </w:p>
          <w:p w14:paraId="41DFF5C2" w14:textId="77777777" w:rsidR="00F668C9" w:rsidRPr="006F2DDC" w:rsidRDefault="00F668C9" w:rsidP="00F454DB">
            <w:pPr>
              <w:pStyle w:val="TableText"/>
              <w:numPr>
                <w:ilvl w:val="0"/>
                <w:numId w:val="80"/>
              </w:numPr>
              <w:jc w:val="both"/>
            </w:pPr>
            <w:r w:rsidRPr="006F2DDC">
              <w:t>Each individual colour should be displayed with the corresponding field name as legend on the chart.</w:t>
            </w:r>
          </w:p>
          <w:p w14:paraId="47E3E453" w14:textId="77777777" w:rsidR="00F668C9" w:rsidRPr="006F2DDC" w:rsidRDefault="00F668C9" w:rsidP="00F668C9">
            <w:pPr>
              <w:pStyle w:val="TableText"/>
              <w:ind w:left="360"/>
              <w:jc w:val="both"/>
            </w:pPr>
          </w:p>
          <w:p w14:paraId="0CBB1D9F" w14:textId="77777777" w:rsidR="00F668C9" w:rsidRPr="006F2DDC" w:rsidRDefault="00F668C9" w:rsidP="00F454DB">
            <w:pPr>
              <w:pStyle w:val="TableText"/>
              <w:numPr>
                <w:ilvl w:val="0"/>
                <w:numId w:val="80"/>
              </w:numPr>
              <w:jc w:val="both"/>
            </w:pPr>
            <w:r w:rsidRPr="006F2DDC">
              <w:t xml:space="preserve">The position of each </w:t>
            </w:r>
            <w:r w:rsidRPr="006F2DDC">
              <w:rPr>
                <w:u w:val="single"/>
              </w:rPr>
              <w:t>Value</w:t>
            </w:r>
            <w:r w:rsidRPr="006F2DDC">
              <w:t>-</w:t>
            </w:r>
            <w:r w:rsidRPr="006F2DDC">
              <w:rPr>
                <w:u w:val="single"/>
              </w:rPr>
              <w:t>Axis</w:t>
            </w:r>
            <w:r w:rsidRPr="006F2DDC">
              <w:t xml:space="preserve"> combination as measured from the Y-axis mark projections should be equal to the aggregation of the corresponding </w:t>
            </w:r>
            <w:r w:rsidRPr="006F2DDC">
              <w:rPr>
                <w:u w:val="single"/>
              </w:rPr>
              <w:t>Value</w:t>
            </w:r>
            <w:r w:rsidRPr="006F2DDC">
              <w:t xml:space="preserve"> field for the particular </w:t>
            </w:r>
            <w:r w:rsidRPr="006F2DDC">
              <w:rPr>
                <w:u w:val="single"/>
              </w:rPr>
              <w:t>Axis</w:t>
            </w:r>
            <w:r w:rsidRPr="006F2DDC">
              <w:t xml:space="preserve"> value.</w:t>
            </w:r>
          </w:p>
          <w:p w14:paraId="016C0B99" w14:textId="77777777" w:rsidR="00F668C9" w:rsidRPr="006F2DDC" w:rsidRDefault="00F668C9" w:rsidP="00F454DB">
            <w:pPr>
              <w:pStyle w:val="TableText"/>
              <w:numPr>
                <w:ilvl w:val="0"/>
                <w:numId w:val="80"/>
              </w:numPr>
              <w:jc w:val="both"/>
            </w:pPr>
            <w:r w:rsidRPr="006F2DDC">
              <w:t xml:space="preserve">Y-axis marks should start either from 0 (in case all aggregated values are positive) or the minimum aggregated value from all </w:t>
            </w:r>
            <w:r w:rsidRPr="006F2DDC">
              <w:rPr>
                <w:u w:val="single"/>
              </w:rPr>
              <w:t>Value</w:t>
            </w:r>
            <w:r w:rsidRPr="006F2DDC">
              <w:t>-</w:t>
            </w:r>
            <w:r w:rsidRPr="006F2DDC">
              <w:rPr>
                <w:u w:val="single"/>
              </w:rPr>
              <w:t>Axis</w:t>
            </w:r>
            <w:r w:rsidRPr="006F2DDC">
              <w:t xml:space="preserve"> combinations (in case any aggregated value is less than 0) rounded down to a nearest mark class.</w:t>
            </w:r>
          </w:p>
          <w:p w14:paraId="29058DDA" w14:textId="77777777" w:rsidR="00F668C9" w:rsidRPr="006F2DDC" w:rsidRDefault="00F668C9" w:rsidP="00F454DB">
            <w:pPr>
              <w:pStyle w:val="TableText"/>
              <w:numPr>
                <w:ilvl w:val="0"/>
                <w:numId w:val="80"/>
              </w:numPr>
              <w:jc w:val="both"/>
            </w:pPr>
            <w:r w:rsidRPr="006F2DDC">
              <w:t xml:space="preserve">Y-axis marks should end at the maximum aggregated value from all </w:t>
            </w:r>
            <w:r w:rsidRPr="006F2DDC">
              <w:rPr>
                <w:u w:val="single"/>
              </w:rPr>
              <w:t>Value</w:t>
            </w:r>
            <w:r w:rsidRPr="006F2DDC">
              <w:t>-</w:t>
            </w:r>
            <w:r w:rsidRPr="006F2DDC">
              <w:rPr>
                <w:u w:val="single"/>
              </w:rPr>
              <w:t>Axis</w:t>
            </w:r>
            <w:r w:rsidRPr="006F2DDC">
              <w:t xml:space="preserve"> combinations rounded up to a nearest mark class.</w:t>
            </w:r>
          </w:p>
          <w:p w14:paraId="551FB08C" w14:textId="77777777" w:rsidR="00F668C9" w:rsidRPr="006F2DDC" w:rsidRDefault="00F668C9" w:rsidP="00F454DB">
            <w:pPr>
              <w:pStyle w:val="TableText"/>
              <w:numPr>
                <w:ilvl w:val="0"/>
                <w:numId w:val="80"/>
              </w:numPr>
              <w:jc w:val="both"/>
            </w:pPr>
            <w:r w:rsidRPr="006F2DDC">
              <w:t xml:space="preserve">By default, system should aggregate </w:t>
            </w:r>
            <w:r w:rsidRPr="006F2DDC">
              <w:rPr>
                <w:u w:val="single"/>
              </w:rPr>
              <w:t>Value</w:t>
            </w:r>
            <w:r w:rsidRPr="006F2DDC">
              <w:t xml:space="preserve"> fields to their </w:t>
            </w:r>
            <w:r w:rsidRPr="006F2DDC">
              <w:rPr>
                <w:u w:val="single"/>
              </w:rPr>
              <w:t>Sum</w:t>
            </w:r>
            <w:r w:rsidRPr="006F2DDC">
              <w:t xml:space="preserve"> (in case of a </w:t>
            </w:r>
            <w:r w:rsidRPr="006F2DDC">
              <w:rPr>
                <w:u w:val="single"/>
              </w:rPr>
              <w:t>Measure</w:t>
            </w:r>
            <w:r w:rsidRPr="006F2DDC">
              <w:t xml:space="preserve"> field dropped in the </w:t>
            </w:r>
            <w:r w:rsidRPr="006F2DDC">
              <w:rPr>
                <w:u w:val="single"/>
              </w:rPr>
              <w:t>Value</w:t>
            </w:r>
            <w:r w:rsidRPr="006F2DDC">
              <w:t xml:space="preserve"> section) and to their </w:t>
            </w:r>
            <w:r w:rsidRPr="006F2DDC">
              <w:rPr>
                <w:u w:val="single"/>
              </w:rPr>
              <w:t>Count</w:t>
            </w:r>
            <w:r w:rsidRPr="006F2DDC">
              <w:t xml:space="preserve"> (in case of a </w:t>
            </w:r>
            <w:r w:rsidRPr="006F2DDC">
              <w:rPr>
                <w:u w:val="single"/>
              </w:rPr>
              <w:t>Dimension</w:t>
            </w:r>
            <w:r w:rsidRPr="006F2DDC">
              <w:t xml:space="preserve"> field dropped in the </w:t>
            </w:r>
            <w:r w:rsidRPr="006F2DDC">
              <w:rPr>
                <w:u w:val="single"/>
              </w:rPr>
              <w:t>Value</w:t>
            </w:r>
            <w:r w:rsidRPr="006F2DDC">
              <w:t xml:space="preserve"> section) </w:t>
            </w:r>
            <w:r w:rsidR="00E06598" w:rsidRPr="006F2DDC">
              <w:t xml:space="preserve">at the grain of </w:t>
            </w:r>
            <w:r w:rsidRPr="006F2DDC">
              <w:t xml:space="preserve">the </w:t>
            </w:r>
            <w:r w:rsidRPr="006F2DDC">
              <w:rPr>
                <w:u w:val="single"/>
              </w:rPr>
              <w:t>Axis</w:t>
            </w:r>
            <w:r w:rsidRPr="006F2DDC">
              <w:t xml:space="preserve"> field.</w:t>
            </w:r>
          </w:p>
          <w:p w14:paraId="3BC4D3B9" w14:textId="77777777" w:rsidR="00F668C9" w:rsidRPr="006F2DDC" w:rsidRDefault="00F668C9" w:rsidP="00F454DB">
            <w:pPr>
              <w:pStyle w:val="TableText"/>
              <w:numPr>
                <w:ilvl w:val="0"/>
                <w:numId w:val="80"/>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08FB2EBC" w14:textId="77777777" w:rsidR="00F668C9" w:rsidRPr="006F2DDC" w:rsidRDefault="00F668C9" w:rsidP="00F454DB">
            <w:pPr>
              <w:pStyle w:val="TableText"/>
              <w:numPr>
                <w:ilvl w:val="0"/>
                <w:numId w:val="80"/>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Sum, Count, Count (Distinct), Average, Average (Population), Median, Minimum, Maximum, Range, Midrange, Standard Deviation, Standard Deviation (Population), Variance, Variance (Population), and Percentile.</w:t>
            </w:r>
          </w:p>
          <w:p w14:paraId="273CA390" w14:textId="77777777" w:rsidR="00F668C9" w:rsidRPr="006F2DDC" w:rsidRDefault="00F668C9" w:rsidP="00F454DB">
            <w:pPr>
              <w:pStyle w:val="TableText"/>
              <w:numPr>
                <w:ilvl w:val="0"/>
                <w:numId w:val="80"/>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Count, Count (Distinct).</w:t>
            </w:r>
          </w:p>
          <w:p w14:paraId="5C5B86CE" w14:textId="77777777" w:rsidR="00F668C9" w:rsidRPr="006F2DDC" w:rsidRDefault="00F668C9" w:rsidP="00F454DB">
            <w:pPr>
              <w:pStyle w:val="TableText"/>
              <w:numPr>
                <w:ilvl w:val="0"/>
                <w:numId w:val="80"/>
              </w:numPr>
              <w:jc w:val="both"/>
            </w:pPr>
            <w:r w:rsidRPr="006F2DDC">
              <w:t>Actor should be able to select from any of the available aggregation options for the field.</w:t>
            </w:r>
          </w:p>
          <w:p w14:paraId="3E4F6F38" w14:textId="77777777" w:rsidR="00F668C9" w:rsidRPr="006F2DDC" w:rsidRDefault="00F668C9" w:rsidP="00F454DB">
            <w:pPr>
              <w:pStyle w:val="TableText"/>
              <w:numPr>
                <w:ilvl w:val="0"/>
                <w:numId w:val="80"/>
              </w:numPr>
              <w:jc w:val="both"/>
            </w:pPr>
            <w:r w:rsidRPr="006F2DDC">
              <w:t>System should update the bar chart to display the aggregated value as per selected aggregation option.</w:t>
            </w:r>
          </w:p>
          <w:p w14:paraId="086A7DC8" w14:textId="77777777" w:rsidR="00F668C9" w:rsidRPr="006F2DDC" w:rsidRDefault="00F668C9" w:rsidP="00F668C9">
            <w:pPr>
              <w:pStyle w:val="TableText"/>
              <w:jc w:val="both"/>
            </w:pPr>
          </w:p>
          <w:p w14:paraId="78680B3D" w14:textId="77777777" w:rsidR="00F668C9" w:rsidRPr="006F2DDC" w:rsidRDefault="00F668C9" w:rsidP="00F668C9">
            <w:pPr>
              <w:pStyle w:val="TableText"/>
              <w:ind w:left="360"/>
            </w:pPr>
            <w:r w:rsidRPr="006F2DDC">
              <w:rPr>
                <w:u w:val="single"/>
              </w:rPr>
              <w:t>Formatting</w:t>
            </w:r>
          </w:p>
          <w:p w14:paraId="4A841C18" w14:textId="77777777" w:rsidR="00F668C9" w:rsidRPr="006F2DDC" w:rsidRDefault="00F668C9" w:rsidP="00F454DB">
            <w:pPr>
              <w:pStyle w:val="TableText"/>
              <w:numPr>
                <w:ilvl w:val="0"/>
                <w:numId w:val="80"/>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4936A527" w14:textId="77777777" w:rsidR="00F668C9" w:rsidRPr="006F2DDC" w:rsidRDefault="00F668C9" w:rsidP="00F668C9">
            <w:pPr>
              <w:pStyle w:val="TableText"/>
              <w:ind w:left="360"/>
            </w:pPr>
          </w:p>
          <w:p w14:paraId="506A9A3D" w14:textId="77777777" w:rsidR="00F668C9" w:rsidRPr="006F2DDC" w:rsidRDefault="00F668C9" w:rsidP="00F454DB">
            <w:pPr>
              <w:pStyle w:val="TableText"/>
              <w:numPr>
                <w:ilvl w:val="0"/>
                <w:numId w:val="80"/>
              </w:numPr>
            </w:pPr>
            <w:r w:rsidRPr="006F2DDC">
              <w:lastRenderedPageBreak/>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24AC0488" w14:textId="77777777" w:rsidR="00F668C9" w:rsidRPr="006F2DDC" w:rsidRDefault="00F668C9" w:rsidP="00F454DB">
            <w:pPr>
              <w:pStyle w:val="TableText"/>
              <w:numPr>
                <w:ilvl w:val="0"/>
                <w:numId w:val="80"/>
              </w:numPr>
            </w:pPr>
            <w:r w:rsidRPr="006F2DDC">
              <w:t xml:space="preserve">System should display the </w:t>
            </w:r>
            <w:r w:rsidRPr="006F2DDC">
              <w:rPr>
                <w:u w:val="single"/>
              </w:rPr>
              <w:t>Text</w:t>
            </w:r>
            <w:r w:rsidRPr="006F2DDC">
              <w:t xml:space="preserve"> field as blank by default (when line chart is selected for the first time in the </w:t>
            </w:r>
            <w:r w:rsidRPr="006F2DDC">
              <w:rPr>
                <w:u w:val="single"/>
              </w:rPr>
              <w:t>Visual Properties</w:t>
            </w:r>
            <w:r w:rsidRPr="006F2DDC">
              <w:t xml:space="preserve"> Pane).</w:t>
            </w:r>
          </w:p>
          <w:p w14:paraId="76369E3C" w14:textId="77777777" w:rsidR="00F668C9" w:rsidRPr="006F2DDC" w:rsidRDefault="00F668C9" w:rsidP="00F454DB">
            <w:pPr>
              <w:pStyle w:val="TableText"/>
              <w:numPr>
                <w:ilvl w:val="0"/>
                <w:numId w:val="80"/>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286152EB" w14:textId="77777777" w:rsidR="00F668C9" w:rsidRPr="006F2DDC" w:rsidRDefault="00F668C9" w:rsidP="00F454DB">
            <w:pPr>
              <w:pStyle w:val="TableText"/>
              <w:numPr>
                <w:ilvl w:val="0"/>
                <w:numId w:val="80"/>
              </w:numPr>
            </w:pPr>
            <w:r w:rsidRPr="006F2DDC">
              <w:t>System should display the title text as per value provided by the actor.</w:t>
            </w:r>
          </w:p>
          <w:p w14:paraId="38B6C33C" w14:textId="77777777" w:rsidR="00F668C9" w:rsidRPr="006F2DDC" w:rsidRDefault="00F668C9" w:rsidP="00F454DB">
            <w:pPr>
              <w:pStyle w:val="TableText"/>
              <w:numPr>
                <w:ilvl w:val="0"/>
                <w:numId w:val="80"/>
              </w:numPr>
            </w:pPr>
            <w:r w:rsidRPr="006F2DDC">
              <w:t xml:space="preserve">System should display the </w:t>
            </w:r>
            <w:r w:rsidRPr="006F2DDC">
              <w:rPr>
                <w:u w:val="single"/>
              </w:rPr>
              <w:t>Font Size</w:t>
            </w:r>
            <w:r w:rsidRPr="006F2DDC">
              <w:t xml:space="preserve"> as 12 by default (when line chart is selected for the first time in the </w:t>
            </w:r>
            <w:r w:rsidRPr="006F2DDC">
              <w:rPr>
                <w:u w:val="single"/>
              </w:rPr>
              <w:t>Visual Properties</w:t>
            </w:r>
            <w:r w:rsidRPr="006F2DDC">
              <w:t xml:space="preserve"> Pane).</w:t>
            </w:r>
          </w:p>
          <w:p w14:paraId="566CA1AC" w14:textId="77777777" w:rsidR="00F668C9" w:rsidRPr="006F2DDC" w:rsidRDefault="00F668C9" w:rsidP="00F454DB">
            <w:pPr>
              <w:pStyle w:val="TableText"/>
              <w:numPr>
                <w:ilvl w:val="0"/>
                <w:numId w:val="80"/>
              </w:numPr>
            </w:pPr>
            <w:r w:rsidRPr="006F2DDC">
              <w:t xml:space="preserve">Actor should be able to change the </w:t>
            </w:r>
            <w:r w:rsidRPr="006F2DDC">
              <w:rPr>
                <w:u w:val="single"/>
              </w:rPr>
              <w:t>Font Size</w:t>
            </w:r>
            <w:r w:rsidRPr="006F2DDC">
              <w:t xml:space="preserve"> to any </w:t>
            </w:r>
            <w:r w:rsidR="00596DD4" w:rsidRPr="006F2DDC">
              <w:t>integer</w:t>
            </w:r>
            <w:r w:rsidRPr="006F2DDC">
              <w:t xml:space="preserve"> value between 4 and 64.</w:t>
            </w:r>
          </w:p>
          <w:p w14:paraId="20832B43" w14:textId="77777777" w:rsidR="00F668C9" w:rsidRPr="006F2DDC" w:rsidRDefault="00F668C9" w:rsidP="00F454DB">
            <w:pPr>
              <w:pStyle w:val="TableText"/>
              <w:numPr>
                <w:ilvl w:val="0"/>
                <w:numId w:val="80"/>
              </w:numPr>
            </w:pPr>
            <w:r w:rsidRPr="006F2DDC">
              <w:t>System should display the font size of the title as per value provided by the actor.</w:t>
            </w:r>
          </w:p>
          <w:p w14:paraId="631F72C5" w14:textId="77777777" w:rsidR="00F668C9" w:rsidRPr="006F2DDC" w:rsidRDefault="00F668C9" w:rsidP="00F454DB">
            <w:pPr>
              <w:pStyle w:val="TableText"/>
              <w:numPr>
                <w:ilvl w:val="0"/>
                <w:numId w:val="80"/>
              </w:numPr>
            </w:pPr>
            <w:r w:rsidRPr="006F2DDC">
              <w:t xml:space="preserve">System should display the </w:t>
            </w:r>
            <w:r w:rsidRPr="006F2DDC">
              <w:rPr>
                <w:u w:val="single"/>
              </w:rPr>
              <w:t>Background Colour</w:t>
            </w:r>
            <w:r w:rsidRPr="006F2DDC">
              <w:t xml:space="preserve"> as None by default (when line chart is selected for the first time in the </w:t>
            </w:r>
            <w:r w:rsidRPr="006F2DDC">
              <w:rPr>
                <w:u w:val="single"/>
              </w:rPr>
              <w:t>Visual Properties</w:t>
            </w:r>
            <w:r w:rsidRPr="006F2DDC">
              <w:t xml:space="preserve"> Pane).</w:t>
            </w:r>
          </w:p>
          <w:p w14:paraId="4882C9B4" w14:textId="77777777" w:rsidR="00F668C9" w:rsidRPr="006F2DDC" w:rsidRDefault="00F668C9" w:rsidP="00F454DB">
            <w:pPr>
              <w:pStyle w:val="TableText"/>
              <w:numPr>
                <w:ilvl w:val="0"/>
                <w:numId w:val="8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5C80EBEF" w14:textId="77777777" w:rsidR="00F668C9" w:rsidRPr="006F2DDC" w:rsidRDefault="00F668C9" w:rsidP="00F454DB">
            <w:pPr>
              <w:pStyle w:val="TableText"/>
              <w:numPr>
                <w:ilvl w:val="0"/>
                <w:numId w:val="80"/>
              </w:numPr>
            </w:pPr>
            <w:r w:rsidRPr="006F2DDC">
              <w:t>System should display the title background colour as per value provided or colour selected by the actor.</w:t>
            </w:r>
          </w:p>
          <w:p w14:paraId="58E81F17" w14:textId="77777777" w:rsidR="00F668C9" w:rsidRPr="006F2DDC" w:rsidRDefault="00F668C9" w:rsidP="00F668C9">
            <w:pPr>
              <w:pStyle w:val="TableText"/>
            </w:pPr>
          </w:p>
          <w:p w14:paraId="5BFDAB71" w14:textId="77777777" w:rsidR="00F668C9" w:rsidRPr="006F2DDC" w:rsidRDefault="00F668C9" w:rsidP="00F454DB">
            <w:pPr>
              <w:pStyle w:val="TableText"/>
              <w:numPr>
                <w:ilvl w:val="0"/>
                <w:numId w:val="80"/>
              </w:numPr>
            </w:pPr>
            <w:r w:rsidRPr="006F2DDC">
              <w:t xml:space="preserve">Under the Background section, system should display 1 form field: </w:t>
            </w:r>
            <w:r w:rsidRPr="006F2DDC">
              <w:rPr>
                <w:u w:val="single"/>
              </w:rPr>
              <w:t>Colour</w:t>
            </w:r>
            <w:r w:rsidRPr="006F2DDC">
              <w:t>.</w:t>
            </w:r>
          </w:p>
          <w:p w14:paraId="2DA6F215" w14:textId="77777777" w:rsidR="00F668C9" w:rsidRPr="006F2DDC" w:rsidRDefault="00F668C9" w:rsidP="00F454DB">
            <w:pPr>
              <w:pStyle w:val="TableText"/>
              <w:numPr>
                <w:ilvl w:val="0"/>
                <w:numId w:val="80"/>
              </w:numPr>
            </w:pPr>
            <w:r w:rsidRPr="006F2DDC">
              <w:t xml:space="preserve">System should display the </w:t>
            </w:r>
            <w:r w:rsidRPr="006F2DDC">
              <w:rPr>
                <w:u w:val="single"/>
              </w:rPr>
              <w:t>Background Colour</w:t>
            </w:r>
            <w:r w:rsidRPr="006F2DDC">
              <w:t xml:space="preserve"> as #666666 by default (when bar chart is selected for the first time in the </w:t>
            </w:r>
            <w:r w:rsidRPr="006F2DDC">
              <w:rPr>
                <w:u w:val="single"/>
              </w:rPr>
              <w:t>Visual Properties</w:t>
            </w:r>
            <w:r w:rsidRPr="006F2DDC">
              <w:t xml:space="preserve"> Pane).</w:t>
            </w:r>
          </w:p>
          <w:p w14:paraId="78A1D5E9" w14:textId="77777777" w:rsidR="00F668C9" w:rsidRPr="006F2DDC" w:rsidRDefault="00F668C9" w:rsidP="00F454DB">
            <w:pPr>
              <w:pStyle w:val="TableText"/>
              <w:numPr>
                <w:ilvl w:val="0"/>
                <w:numId w:val="8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73983404" w14:textId="77777777" w:rsidR="00F668C9" w:rsidRPr="006F2DDC" w:rsidRDefault="00F668C9" w:rsidP="00F454DB">
            <w:pPr>
              <w:pStyle w:val="TableText"/>
              <w:numPr>
                <w:ilvl w:val="0"/>
                <w:numId w:val="80"/>
              </w:numPr>
            </w:pPr>
            <w:r w:rsidRPr="006F2DDC">
              <w:t>System should display the visual background colour as per value provided or colour selected by the actor.</w:t>
            </w:r>
          </w:p>
          <w:p w14:paraId="31107EB5" w14:textId="77777777" w:rsidR="00F668C9" w:rsidRPr="006F2DDC" w:rsidRDefault="00F668C9" w:rsidP="00F668C9">
            <w:pPr>
              <w:pStyle w:val="TableText"/>
            </w:pPr>
          </w:p>
          <w:p w14:paraId="60D9A5F7" w14:textId="77777777" w:rsidR="00F668C9" w:rsidRPr="006F2DDC" w:rsidRDefault="00F668C9" w:rsidP="00F668C9">
            <w:pPr>
              <w:pStyle w:val="TableText"/>
              <w:jc w:val="both"/>
            </w:pPr>
          </w:p>
        </w:tc>
      </w:tr>
      <w:tr w:rsidR="0049787F" w:rsidRPr="006F2DDC" w14:paraId="49046936"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3B95BC9D" w14:textId="77777777" w:rsidR="0049787F" w:rsidRPr="006F2DDC" w:rsidRDefault="003C395F" w:rsidP="0049787F">
            <w:pPr>
              <w:pStyle w:val="TableText"/>
              <w:jc w:val="both"/>
              <w:rPr>
                <w:b/>
                <w:bCs/>
              </w:rPr>
            </w:pPr>
            <w:r w:rsidRPr="006F2DDC">
              <w:rPr>
                <w:b/>
                <w:bCs/>
              </w:rPr>
              <w:lastRenderedPageBreak/>
              <w:t>Alternative Flow</w:t>
            </w:r>
          </w:p>
          <w:p w14:paraId="7A719438" w14:textId="77777777" w:rsidR="00D20FA6" w:rsidRPr="006F2DDC" w:rsidRDefault="00D20FA6" w:rsidP="00F454DB">
            <w:pPr>
              <w:pStyle w:val="TableText"/>
              <w:numPr>
                <w:ilvl w:val="0"/>
                <w:numId w:val="81"/>
              </w:numPr>
            </w:pPr>
            <w:r w:rsidRPr="006F2DDC">
              <w:t>In case actor tries to edit an existing visual (which is other than Area chart or Scatter plot) and convert it to a</w:t>
            </w:r>
            <w:r w:rsidR="00013EC0" w:rsidRPr="006F2DDC">
              <w:t>n</w:t>
            </w:r>
            <w:r w:rsidRPr="006F2DDC">
              <w:t xml:space="preserve"> Area chart, system should remove all fields on the </w:t>
            </w:r>
            <w:r w:rsidRPr="006F2DDC">
              <w:rPr>
                <w:u w:val="single"/>
              </w:rPr>
              <w:t>Data</w:t>
            </w:r>
            <w:r w:rsidRPr="006F2DDC">
              <w:t xml:space="preserve"> section except the first field on the </w:t>
            </w:r>
            <w:r w:rsidRPr="006F2DDC">
              <w:rPr>
                <w:u w:val="single"/>
              </w:rPr>
              <w:t>Axis</w:t>
            </w:r>
            <w:r w:rsidRPr="006F2DDC">
              <w:t xml:space="preserve"> section.</w:t>
            </w:r>
          </w:p>
          <w:p w14:paraId="72502998" w14:textId="77777777" w:rsidR="00D20FA6" w:rsidRPr="006F2DDC" w:rsidRDefault="00D20FA6" w:rsidP="00F454DB">
            <w:pPr>
              <w:pStyle w:val="TableText"/>
              <w:numPr>
                <w:ilvl w:val="0"/>
                <w:numId w:val="81"/>
              </w:numPr>
            </w:pPr>
            <w:r w:rsidRPr="006F2DDC">
              <w:t xml:space="preserve">System should display the Area chart based on the remaining </w:t>
            </w:r>
            <w:r w:rsidRPr="006F2DDC">
              <w:rPr>
                <w:u w:val="single"/>
              </w:rPr>
              <w:t>Axis</w:t>
            </w:r>
            <w:r w:rsidRPr="006F2DDC">
              <w:t xml:space="preserve"> and </w:t>
            </w:r>
            <w:r w:rsidRPr="006F2DDC">
              <w:rPr>
                <w:u w:val="single"/>
              </w:rPr>
              <w:t>Value</w:t>
            </w:r>
            <w:r w:rsidRPr="006F2DDC">
              <w:t xml:space="preserve"> fields.</w:t>
            </w:r>
          </w:p>
          <w:p w14:paraId="085892CD" w14:textId="77777777" w:rsidR="0049787F" w:rsidRPr="006F2DDC" w:rsidRDefault="00D20FA6" w:rsidP="00F454DB">
            <w:pPr>
              <w:pStyle w:val="TableText"/>
              <w:numPr>
                <w:ilvl w:val="0"/>
                <w:numId w:val="81"/>
              </w:numPr>
            </w:pPr>
            <w:r w:rsidRPr="006F2DDC">
              <w:t xml:space="preserve">In case original visual was a Slicer, system should only display the area chart if at least one </w:t>
            </w:r>
            <w:r w:rsidRPr="006F2DDC">
              <w:rPr>
                <w:u w:val="single"/>
              </w:rPr>
              <w:t>Value</w:t>
            </w:r>
            <w:r w:rsidRPr="006F2DDC">
              <w:t xml:space="preserve"> field has been added.</w:t>
            </w:r>
          </w:p>
        </w:tc>
      </w:tr>
      <w:tr w:rsidR="0049787F" w:rsidRPr="006F2DDC" w14:paraId="2A051EE1"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94512EF" w14:textId="77777777" w:rsidR="0049787F" w:rsidRPr="006F2DDC" w:rsidRDefault="0049787F" w:rsidP="0049787F">
            <w:pPr>
              <w:pStyle w:val="TableText"/>
              <w:jc w:val="both"/>
              <w:rPr>
                <w:b/>
                <w:bCs/>
              </w:rPr>
            </w:pPr>
            <w:r w:rsidRPr="006F2DDC">
              <w:rPr>
                <w:b/>
                <w:bCs/>
              </w:rPr>
              <w:lastRenderedPageBreak/>
              <w:t>Post Conditions</w:t>
            </w:r>
          </w:p>
          <w:p w14:paraId="79F43E40" w14:textId="77777777" w:rsidR="0049787F" w:rsidRPr="006F2DDC" w:rsidRDefault="00D662C0" w:rsidP="00D662C0">
            <w:pPr>
              <w:pStyle w:val="TableText"/>
              <w:jc w:val="both"/>
            </w:pPr>
            <w:r w:rsidRPr="006F2DDC">
              <w:t>None</w:t>
            </w:r>
          </w:p>
        </w:tc>
      </w:tr>
      <w:tr w:rsidR="0049787F" w:rsidRPr="006F2DDC" w14:paraId="791C367F"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217E5A82" w14:textId="77777777" w:rsidR="0049787F" w:rsidRPr="006F2DDC" w:rsidRDefault="0049787F" w:rsidP="0049787F">
            <w:pPr>
              <w:pStyle w:val="TableText"/>
              <w:jc w:val="both"/>
              <w:rPr>
                <w:b/>
                <w:bCs/>
              </w:rPr>
            </w:pPr>
            <w:r w:rsidRPr="006F2DDC">
              <w:rPr>
                <w:b/>
                <w:bCs/>
              </w:rPr>
              <w:t>Exceptions</w:t>
            </w:r>
          </w:p>
          <w:p w14:paraId="0762EC9F" w14:textId="77777777" w:rsidR="0049787F" w:rsidRPr="006F2DDC" w:rsidRDefault="0049787F" w:rsidP="0049787F">
            <w:pPr>
              <w:pStyle w:val="TableText"/>
              <w:jc w:val="both"/>
            </w:pPr>
            <w:r w:rsidRPr="006F2DDC">
              <w:t xml:space="preserve">None </w:t>
            </w:r>
          </w:p>
        </w:tc>
      </w:tr>
      <w:tr w:rsidR="0049787F" w:rsidRPr="006F2DDC" w14:paraId="5EDBF152"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A63A2D1" w14:textId="77777777" w:rsidR="0049787F" w:rsidRPr="006F2DDC" w:rsidRDefault="0049787F" w:rsidP="0049787F">
            <w:pPr>
              <w:pStyle w:val="TableText"/>
              <w:jc w:val="both"/>
              <w:rPr>
                <w:b/>
                <w:bCs/>
              </w:rPr>
            </w:pPr>
            <w:r w:rsidRPr="006F2DDC">
              <w:rPr>
                <w:b/>
                <w:bCs/>
              </w:rPr>
              <w:t>Business Rules</w:t>
            </w:r>
          </w:p>
          <w:p w14:paraId="6B6A0F5A" w14:textId="77777777" w:rsidR="0049787F" w:rsidRPr="006F2DDC" w:rsidRDefault="0049787F" w:rsidP="0049787F">
            <w:pPr>
              <w:pStyle w:val="TableText"/>
              <w:jc w:val="both"/>
            </w:pPr>
            <w:r w:rsidRPr="006F2DDC">
              <w:t>None</w:t>
            </w:r>
          </w:p>
        </w:tc>
      </w:tr>
      <w:tr w:rsidR="0049787F" w:rsidRPr="006F2DDC" w14:paraId="21AD62BA"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36C5B9EC" w14:textId="77777777" w:rsidR="0049787F" w:rsidRPr="006F2DDC" w:rsidRDefault="0049787F" w:rsidP="0049787F">
            <w:pPr>
              <w:pStyle w:val="TableText"/>
              <w:jc w:val="both"/>
              <w:rPr>
                <w:b/>
                <w:bCs/>
              </w:rPr>
            </w:pPr>
            <w:r w:rsidRPr="006F2DDC">
              <w:rPr>
                <w:b/>
                <w:bCs/>
              </w:rPr>
              <w:t>Relationships</w:t>
            </w:r>
          </w:p>
          <w:p w14:paraId="5A7A521F" w14:textId="77777777" w:rsidR="0049787F" w:rsidRPr="006F2DDC" w:rsidRDefault="0049787F" w:rsidP="0049787F">
            <w:pPr>
              <w:pStyle w:val="TableText"/>
              <w:jc w:val="both"/>
            </w:pPr>
            <w:r w:rsidRPr="006F2DDC">
              <w:t>None</w:t>
            </w:r>
          </w:p>
        </w:tc>
      </w:tr>
      <w:tr w:rsidR="0049787F" w:rsidRPr="006F2DDC" w14:paraId="400D1E74"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13B14FE4" w14:textId="77777777" w:rsidR="0049787F" w:rsidRPr="006F2DDC" w:rsidRDefault="0049787F" w:rsidP="0049787F">
            <w:pPr>
              <w:pStyle w:val="TableText"/>
              <w:jc w:val="both"/>
              <w:rPr>
                <w:b/>
                <w:bCs/>
              </w:rPr>
            </w:pPr>
            <w:r w:rsidRPr="006F2DDC">
              <w:rPr>
                <w:b/>
                <w:bCs/>
              </w:rPr>
              <w:t>Special Requirements</w:t>
            </w:r>
          </w:p>
          <w:p w14:paraId="14529AE6" w14:textId="77777777" w:rsidR="0049787F" w:rsidRPr="006F2DDC" w:rsidRDefault="0049787F" w:rsidP="0049787F">
            <w:pPr>
              <w:pStyle w:val="TableText"/>
              <w:jc w:val="both"/>
            </w:pPr>
            <w:r w:rsidRPr="006F2DDC">
              <w:t xml:space="preserve">None </w:t>
            </w:r>
          </w:p>
        </w:tc>
      </w:tr>
      <w:tr w:rsidR="0049787F" w:rsidRPr="006F2DDC" w14:paraId="615F009B"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52562B1F" w14:textId="77777777" w:rsidR="0049787F" w:rsidRPr="006F2DDC" w:rsidRDefault="0049787F" w:rsidP="0049787F">
            <w:pPr>
              <w:pStyle w:val="TableText"/>
              <w:jc w:val="both"/>
              <w:rPr>
                <w:b/>
                <w:bCs/>
              </w:rPr>
            </w:pPr>
            <w:r w:rsidRPr="006F2DDC">
              <w:rPr>
                <w:b/>
                <w:bCs/>
              </w:rPr>
              <w:t>Assumptions</w:t>
            </w:r>
          </w:p>
          <w:p w14:paraId="4EC11C14" w14:textId="77777777" w:rsidR="0049787F" w:rsidRPr="006F2DDC" w:rsidRDefault="0049787F" w:rsidP="0049787F">
            <w:pPr>
              <w:pStyle w:val="TableText"/>
              <w:jc w:val="both"/>
            </w:pPr>
            <w:r w:rsidRPr="006F2DDC">
              <w:t xml:space="preserve">None </w:t>
            </w:r>
          </w:p>
        </w:tc>
      </w:tr>
    </w:tbl>
    <w:p w14:paraId="14A7363E" w14:textId="77777777" w:rsidR="0049787F" w:rsidRPr="006F2DDC" w:rsidRDefault="0049787F" w:rsidP="0049787F"/>
    <w:p w14:paraId="6DD8ACA1" w14:textId="77777777" w:rsidR="0049787F" w:rsidRPr="006F2DDC" w:rsidRDefault="0049787F" w:rsidP="0049787F">
      <w:pPr>
        <w:pStyle w:val="BodyText"/>
      </w:pPr>
    </w:p>
    <w:p w14:paraId="2C63A0F7" w14:textId="77777777" w:rsidR="0049787F" w:rsidRPr="006F2DDC" w:rsidRDefault="0049787F" w:rsidP="0049787F">
      <w:r w:rsidRPr="006F2DDC">
        <w:br w:type="page"/>
      </w:r>
    </w:p>
    <w:p w14:paraId="0522DC9B" w14:textId="77777777" w:rsidR="00AC4232" w:rsidRPr="006F2DDC" w:rsidRDefault="00AC4232" w:rsidP="00AC4232">
      <w:pPr>
        <w:pStyle w:val="Heading3"/>
        <w:ind w:left="0"/>
        <w:jc w:val="both"/>
      </w:pPr>
      <w:bookmarkStart w:id="67" w:name="_Toc24137637"/>
      <w:r w:rsidRPr="006F2DDC">
        <w:lastRenderedPageBreak/>
        <w:t>UC 3.2.</w:t>
      </w:r>
      <w:r w:rsidR="003B0AAA" w:rsidRPr="006F2DDC">
        <w:t>23</w:t>
      </w:r>
      <w:r w:rsidRPr="006F2DDC">
        <w:t xml:space="preserve"> Design Visual: Scatter Plot</w:t>
      </w:r>
      <w:bookmarkEnd w:id="6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AC4232" w:rsidRPr="006F2DDC" w14:paraId="7222663B"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2575D49E" w14:textId="77777777" w:rsidR="00AC4232" w:rsidRPr="006F2DDC" w:rsidRDefault="00AC4232" w:rsidP="006F369C">
            <w:pPr>
              <w:pStyle w:val="TableText"/>
              <w:jc w:val="both"/>
              <w:rPr>
                <w:b/>
                <w:bCs/>
              </w:rPr>
            </w:pPr>
            <w:r w:rsidRPr="006F2DDC">
              <w:rPr>
                <w:b/>
                <w:bCs/>
              </w:rPr>
              <w:t>Actor(s)</w:t>
            </w:r>
          </w:p>
          <w:p w14:paraId="346A6E9E" w14:textId="77777777" w:rsidR="00AC4232" w:rsidRPr="006F2DDC" w:rsidRDefault="00AC4232" w:rsidP="006F369C">
            <w:pPr>
              <w:pStyle w:val="TableText"/>
              <w:jc w:val="both"/>
            </w:pPr>
            <w:r w:rsidRPr="006F2DDC">
              <w:t>Designer</w:t>
            </w:r>
          </w:p>
        </w:tc>
      </w:tr>
      <w:tr w:rsidR="000B3F6B" w:rsidRPr="006F2DDC" w14:paraId="2377076A"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2CB8E689" w14:textId="77777777" w:rsidR="000B3F6B" w:rsidRPr="006F2DDC" w:rsidRDefault="000B3F6B" w:rsidP="000B3F6B">
            <w:pPr>
              <w:pStyle w:val="TableText"/>
              <w:jc w:val="both"/>
              <w:rPr>
                <w:b/>
                <w:bCs/>
              </w:rPr>
            </w:pPr>
            <w:r w:rsidRPr="006F2DDC">
              <w:rPr>
                <w:b/>
                <w:bCs/>
              </w:rPr>
              <w:t>Description</w:t>
            </w:r>
          </w:p>
          <w:p w14:paraId="4C70EE69" w14:textId="77777777" w:rsidR="000B3F6B" w:rsidRPr="006F2DDC" w:rsidRDefault="000B3F6B" w:rsidP="000B3F6B">
            <w:pPr>
              <w:pStyle w:val="TableText"/>
              <w:jc w:val="both"/>
            </w:pPr>
            <w:r w:rsidRPr="006F2DDC">
              <w:t xml:space="preserve">This use case allows the actor to design a </w:t>
            </w:r>
            <w:r w:rsidR="00AD156A" w:rsidRPr="006F2DDC">
              <w:t xml:space="preserve">scatter plot </w:t>
            </w:r>
            <w:r w:rsidRPr="006F2DDC">
              <w:t>chart visual.</w:t>
            </w:r>
          </w:p>
        </w:tc>
      </w:tr>
      <w:tr w:rsidR="000B3F6B" w:rsidRPr="006F2DDC" w14:paraId="70623B27"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28643C1C" w14:textId="77777777" w:rsidR="000B3F6B" w:rsidRPr="006F2DDC" w:rsidRDefault="000B3F6B" w:rsidP="000B3F6B">
            <w:pPr>
              <w:pStyle w:val="TableText"/>
              <w:jc w:val="both"/>
              <w:rPr>
                <w:b/>
                <w:bCs/>
              </w:rPr>
            </w:pPr>
            <w:proofErr w:type="gramStart"/>
            <w:r w:rsidRPr="006F2DDC">
              <w:rPr>
                <w:b/>
                <w:bCs/>
              </w:rPr>
              <w:t>Pre Conditions</w:t>
            </w:r>
            <w:proofErr w:type="gramEnd"/>
          </w:p>
          <w:p w14:paraId="2862C668" w14:textId="77777777" w:rsidR="000B3F6B" w:rsidRPr="006F2DDC" w:rsidRDefault="000B3F6B" w:rsidP="00F454DB">
            <w:pPr>
              <w:pStyle w:val="TableText"/>
              <w:numPr>
                <w:ilvl w:val="0"/>
                <w:numId w:val="40"/>
              </w:numPr>
            </w:pPr>
            <w:r w:rsidRPr="006F2DDC">
              <w:t>The actor has created a new visual or edited an existing visual.</w:t>
            </w:r>
          </w:p>
        </w:tc>
      </w:tr>
      <w:tr w:rsidR="000B3F6B" w:rsidRPr="006F2DDC" w14:paraId="122FEA2D"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038429ED" w14:textId="77777777" w:rsidR="000B3F6B" w:rsidRPr="006F2DDC" w:rsidRDefault="000B3F6B" w:rsidP="000B3F6B">
            <w:pPr>
              <w:pStyle w:val="TableText"/>
              <w:jc w:val="both"/>
              <w:rPr>
                <w:b/>
                <w:bCs/>
              </w:rPr>
            </w:pPr>
            <w:r w:rsidRPr="006F2DDC">
              <w:rPr>
                <w:b/>
                <w:bCs/>
              </w:rPr>
              <w:t>Triggers</w:t>
            </w:r>
          </w:p>
          <w:p w14:paraId="00492C2A" w14:textId="77777777" w:rsidR="000B3F6B" w:rsidRPr="006F2DDC" w:rsidRDefault="000B3F6B" w:rsidP="00F454DB">
            <w:pPr>
              <w:pStyle w:val="TableText"/>
              <w:numPr>
                <w:ilvl w:val="0"/>
                <w:numId w:val="72"/>
              </w:numPr>
            </w:pPr>
            <w:r w:rsidRPr="006F2DDC">
              <w:t xml:space="preserve">Actor selects </w:t>
            </w:r>
            <w:r w:rsidR="00AD156A" w:rsidRPr="006F2DDC">
              <w:rPr>
                <w:i/>
              </w:rPr>
              <w:t xml:space="preserve">Scatter plot </w:t>
            </w:r>
            <w:r w:rsidRPr="006F2DDC">
              <w:t xml:space="preserve">icon displayed under the </w:t>
            </w:r>
            <w:r w:rsidRPr="006F2DDC">
              <w:rPr>
                <w:u w:val="single"/>
              </w:rPr>
              <w:t>Visual Properties</w:t>
            </w:r>
            <w:r w:rsidRPr="006F2DDC">
              <w:t xml:space="preserve"> pane.</w:t>
            </w:r>
          </w:p>
        </w:tc>
      </w:tr>
      <w:tr w:rsidR="000B3F6B" w:rsidRPr="006F2DDC" w14:paraId="0E6C4982"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53378C8D" w14:textId="77777777" w:rsidR="000B3F6B" w:rsidRPr="006F2DDC" w:rsidRDefault="000B3F6B" w:rsidP="000B3F6B">
            <w:pPr>
              <w:pStyle w:val="TableText"/>
              <w:jc w:val="both"/>
              <w:rPr>
                <w:b/>
              </w:rPr>
            </w:pPr>
            <w:r w:rsidRPr="006F2DDC">
              <w:rPr>
                <w:b/>
              </w:rPr>
              <w:t>Normal Flow</w:t>
            </w:r>
          </w:p>
          <w:p w14:paraId="1517DB04" w14:textId="77777777" w:rsidR="000B3F6B" w:rsidRPr="006F2DDC" w:rsidRDefault="000B3F6B" w:rsidP="00F454DB">
            <w:pPr>
              <w:pStyle w:val="TableText"/>
              <w:numPr>
                <w:ilvl w:val="0"/>
                <w:numId w:val="73"/>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4F39F3AE" w14:textId="77777777" w:rsidR="000B3F6B" w:rsidRPr="006F2DDC" w:rsidRDefault="00167D20" w:rsidP="000B3F6B">
            <w:pPr>
              <w:pStyle w:val="TableText"/>
              <w:ind w:left="360"/>
            </w:pPr>
            <w:r w:rsidRPr="006F2DDC">
              <w:t xml:space="preserve"> </w:t>
            </w:r>
          </w:p>
          <w:p w14:paraId="7D464222" w14:textId="77777777" w:rsidR="000B3F6B" w:rsidRPr="006F2DDC" w:rsidRDefault="000B3F6B" w:rsidP="000B3F6B">
            <w:pPr>
              <w:pStyle w:val="TableText"/>
              <w:ind w:left="360"/>
            </w:pPr>
            <w:r w:rsidRPr="006F2DDC">
              <w:rPr>
                <w:u w:val="single"/>
              </w:rPr>
              <w:t>Data</w:t>
            </w:r>
          </w:p>
          <w:p w14:paraId="0B641016" w14:textId="77777777" w:rsidR="000B3F6B" w:rsidRPr="006F2DDC" w:rsidRDefault="000B3F6B" w:rsidP="00F454DB">
            <w:pPr>
              <w:pStyle w:val="TableText"/>
              <w:numPr>
                <w:ilvl w:val="0"/>
                <w:numId w:val="73"/>
              </w:numPr>
            </w:pPr>
            <w:r w:rsidRPr="006F2DDC">
              <w:t xml:space="preserve">Under the </w:t>
            </w:r>
            <w:r w:rsidRPr="006F2DDC">
              <w:rPr>
                <w:u w:val="single"/>
              </w:rPr>
              <w:t>Data</w:t>
            </w:r>
            <w:r w:rsidRPr="006F2DDC">
              <w:t xml:space="preserve"> section, system should display </w:t>
            </w:r>
            <w:r w:rsidR="00167D20" w:rsidRPr="006F2DDC">
              <w:t>3</w:t>
            </w:r>
            <w:r w:rsidRPr="006F2DDC">
              <w:t xml:space="preserve"> sections: </w:t>
            </w:r>
            <w:r w:rsidR="008955A7" w:rsidRPr="006F2DDC">
              <w:rPr>
                <w:u w:val="single"/>
              </w:rPr>
              <w:t>X-Axis</w:t>
            </w:r>
            <w:r w:rsidRPr="006F2DDC">
              <w:t xml:space="preserve">, </w:t>
            </w:r>
            <w:r w:rsidR="00167D20" w:rsidRPr="006F2DDC">
              <w:rPr>
                <w:u w:val="single"/>
              </w:rPr>
              <w:t>Y-Axis</w:t>
            </w:r>
            <w:r w:rsidR="00167D20" w:rsidRPr="006F2DDC">
              <w:t xml:space="preserve"> and </w:t>
            </w:r>
            <w:r w:rsidRPr="006F2DDC">
              <w:rPr>
                <w:u w:val="single"/>
              </w:rPr>
              <w:t>Legend</w:t>
            </w:r>
            <w:r w:rsidRPr="006F2DDC">
              <w:t>.</w:t>
            </w:r>
          </w:p>
          <w:p w14:paraId="18C9C7AE" w14:textId="77777777" w:rsidR="000B3F6B" w:rsidRPr="006F2DDC" w:rsidRDefault="000B3F6B" w:rsidP="00F454DB">
            <w:pPr>
              <w:pStyle w:val="TableText"/>
              <w:numPr>
                <w:ilvl w:val="0"/>
                <w:numId w:val="73"/>
              </w:numPr>
            </w:pPr>
            <w:r w:rsidRPr="006F2DDC">
              <w:t xml:space="preserve">In the </w:t>
            </w:r>
            <w:r w:rsidR="00B8749A" w:rsidRPr="006F2DDC">
              <w:rPr>
                <w:u w:val="single"/>
              </w:rPr>
              <w:t>X-</w:t>
            </w:r>
            <w:r w:rsidRPr="006F2DDC">
              <w:rPr>
                <w:u w:val="single"/>
              </w:rPr>
              <w:t>Axis</w:t>
            </w:r>
            <w:r w:rsidRPr="006F2DDC">
              <w:t xml:space="preserve"> </w:t>
            </w:r>
            <w:r w:rsidR="00B8749A" w:rsidRPr="006F2DDC">
              <w:t xml:space="preserve">and </w:t>
            </w:r>
            <w:r w:rsidR="00B8749A" w:rsidRPr="006F2DDC">
              <w:rPr>
                <w:u w:val="single"/>
              </w:rPr>
              <w:t>Y-Axis</w:t>
            </w:r>
            <w:r w:rsidR="00B8749A" w:rsidRPr="006F2DDC">
              <w:t xml:space="preserve"> </w:t>
            </w:r>
            <w:r w:rsidRPr="006F2DDC">
              <w:t>section</w:t>
            </w:r>
            <w:r w:rsidR="00B8749A" w:rsidRPr="006F2DDC">
              <w:t xml:space="preserve"> each</w:t>
            </w:r>
            <w:r w:rsidRPr="006F2DDC">
              <w:t xml:space="preserve">, actor should be able to drop any one field from </w:t>
            </w:r>
            <w:r w:rsidR="00B8749A" w:rsidRPr="006F2DDC">
              <w:t xml:space="preserve">the </w:t>
            </w:r>
            <w:r w:rsidR="00B8749A" w:rsidRPr="006F2DDC">
              <w:rPr>
                <w:u w:val="single"/>
              </w:rPr>
              <w:t>Measure</w:t>
            </w:r>
            <w:r w:rsidR="00B8749A" w:rsidRPr="006F2DDC">
              <w:t xml:space="preserve"> </w:t>
            </w:r>
            <w:r w:rsidRPr="006F2DDC">
              <w:t xml:space="preserve">section under the </w:t>
            </w:r>
            <w:r w:rsidRPr="006F2DDC">
              <w:rPr>
                <w:u w:val="single"/>
              </w:rPr>
              <w:t>Dataset Fields</w:t>
            </w:r>
            <w:r w:rsidRPr="006F2DDC">
              <w:t xml:space="preserve"> pane.</w:t>
            </w:r>
          </w:p>
          <w:p w14:paraId="0FFE0DB8" w14:textId="77777777" w:rsidR="001A10EE" w:rsidRPr="006F2DDC" w:rsidRDefault="001A10EE" w:rsidP="00F454DB">
            <w:pPr>
              <w:pStyle w:val="TableText"/>
              <w:numPr>
                <w:ilvl w:val="0"/>
                <w:numId w:val="73"/>
              </w:numPr>
            </w:pPr>
            <w:r w:rsidRPr="006F2DDC">
              <w:t xml:space="preserve">In the </w:t>
            </w:r>
            <w:r w:rsidRPr="006F2DDC">
              <w:rPr>
                <w:u w:val="single"/>
              </w:rPr>
              <w:t>Legend</w:t>
            </w:r>
            <w:r w:rsidRPr="006F2DDC">
              <w:t xml:space="preserve"> section, actor should be able to drop any one field from any section under the </w:t>
            </w:r>
            <w:r w:rsidRPr="006F2DDC">
              <w:rPr>
                <w:u w:val="single"/>
              </w:rPr>
              <w:t>Dataset Fields</w:t>
            </w:r>
            <w:r w:rsidRPr="006F2DDC">
              <w:t xml:space="preserve"> pane.</w:t>
            </w:r>
          </w:p>
          <w:p w14:paraId="20610577" w14:textId="77777777" w:rsidR="001A10EE" w:rsidRPr="006F2DDC" w:rsidRDefault="001A10EE" w:rsidP="00F454DB">
            <w:pPr>
              <w:pStyle w:val="TableText"/>
              <w:numPr>
                <w:ilvl w:val="0"/>
                <w:numId w:val="73"/>
              </w:numPr>
            </w:pPr>
            <w:r w:rsidRPr="006F2DDC">
              <w:t>System should allow the actor to repeat the same field across multiple sections.</w:t>
            </w:r>
          </w:p>
          <w:p w14:paraId="451B73DB" w14:textId="77777777" w:rsidR="000B3F6B" w:rsidRPr="006F2DDC" w:rsidRDefault="000B3F6B" w:rsidP="00F454DB">
            <w:pPr>
              <w:pStyle w:val="TableText"/>
              <w:numPr>
                <w:ilvl w:val="0"/>
                <w:numId w:val="73"/>
              </w:numPr>
              <w:jc w:val="both"/>
            </w:pPr>
            <w:r w:rsidRPr="006F2DDC">
              <w:t xml:space="preserve">System should display an ellipsis (3 dots) next to each field dropped in the </w:t>
            </w:r>
            <w:r w:rsidR="00C92887" w:rsidRPr="006F2DDC">
              <w:rPr>
                <w:u w:val="single"/>
              </w:rPr>
              <w:t>X-Axis</w:t>
            </w:r>
            <w:r w:rsidR="00C92887" w:rsidRPr="006F2DDC">
              <w:t xml:space="preserve"> and </w:t>
            </w:r>
            <w:r w:rsidR="00C92887" w:rsidRPr="006F2DDC">
              <w:rPr>
                <w:u w:val="single"/>
              </w:rPr>
              <w:t>Y-Axis</w:t>
            </w:r>
            <w:r w:rsidRPr="006F2DDC">
              <w:t xml:space="preserve"> section</w:t>
            </w:r>
            <w:r w:rsidR="00C92887" w:rsidRPr="006F2DDC">
              <w:t>s</w:t>
            </w:r>
            <w:r w:rsidRPr="006F2DDC">
              <w:t>.</w:t>
            </w:r>
          </w:p>
          <w:p w14:paraId="4938794A" w14:textId="77777777" w:rsidR="000B3F6B" w:rsidRPr="006F2DDC" w:rsidRDefault="000B3F6B" w:rsidP="00F454DB">
            <w:pPr>
              <w:pStyle w:val="TableText"/>
              <w:numPr>
                <w:ilvl w:val="0"/>
                <w:numId w:val="73"/>
              </w:numPr>
              <w:jc w:val="both"/>
            </w:pPr>
            <w:r w:rsidRPr="006F2DDC">
              <w:t>Against every field dropped in any section, system should display an option to remove the field.</w:t>
            </w:r>
          </w:p>
          <w:p w14:paraId="1691F8D5" w14:textId="77777777" w:rsidR="000B3F6B" w:rsidRPr="006F2DDC" w:rsidRDefault="000B3F6B" w:rsidP="000B3F6B">
            <w:pPr>
              <w:pStyle w:val="TableText"/>
              <w:ind w:left="360"/>
              <w:jc w:val="both"/>
            </w:pPr>
          </w:p>
          <w:p w14:paraId="7903BAE6" w14:textId="77777777" w:rsidR="000B3F6B" w:rsidRPr="006F2DDC" w:rsidRDefault="000B3F6B" w:rsidP="00F454DB">
            <w:pPr>
              <w:pStyle w:val="TableText"/>
              <w:numPr>
                <w:ilvl w:val="0"/>
                <w:numId w:val="73"/>
              </w:numPr>
              <w:spacing w:before="0"/>
              <w:jc w:val="both"/>
            </w:pPr>
            <w:r w:rsidRPr="006F2DDC">
              <w:t xml:space="preserve">If </w:t>
            </w:r>
            <w:r w:rsidR="00EA2A0E" w:rsidRPr="006F2DDC">
              <w:t>one</w:t>
            </w:r>
            <w:r w:rsidRPr="006F2DDC">
              <w:t xml:space="preserve"> field has been dropped in the </w:t>
            </w:r>
            <w:r w:rsidR="00EA2A0E" w:rsidRPr="006F2DDC">
              <w:rPr>
                <w:u w:val="single"/>
              </w:rPr>
              <w:t>X-Axis</w:t>
            </w:r>
            <w:r w:rsidR="00692992" w:rsidRPr="006F2DDC">
              <w:t xml:space="preserve"> and </w:t>
            </w:r>
            <w:r w:rsidR="00EA2A0E" w:rsidRPr="006F2DDC">
              <w:rPr>
                <w:u w:val="single"/>
              </w:rPr>
              <w:t>Y-Axis</w:t>
            </w:r>
            <w:r w:rsidR="00EA2A0E" w:rsidRPr="006F2DDC">
              <w:t xml:space="preserve"> </w:t>
            </w:r>
            <w:r w:rsidRPr="006F2DDC">
              <w:t>section</w:t>
            </w:r>
            <w:r w:rsidR="00EA2A0E" w:rsidRPr="006F2DDC">
              <w:t>s</w:t>
            </w:r>
            <w:r w:rsidRPr="006F2DDC">
              <w:t xml:space="preserve">, system should display a </w:t>
            </w:r>
            <w:r w:rsidR="003E14D7" w:rsidRPr="006F2DDC">
              <w:t xml:space="preserve">scatter plot </w:t>
            </w:r>
            <w:r w:rsidRPr="006F2DDC">
              <w:t>in the right-hand side pane.</w:t>
            </w:r>
          </w:p>
          <w:p w14:paraId="1F25FA40" w14:textId="77777777" w:rsidR="000B3F6B" w:rsidRPr="006F2DDC" w:rsidRDefault="000B3F6B" w:rsidP="00F454DB">
            <w:pPr>
              <w:pStyle w:val="TableText"/>
              <w:numPr>
                <w:ilvl w:val="0"/>
                <w:numId w:val="73"/>
              </w:numPr>
              <w:jc w:val="both"/>
            </w:pPr>
            <w:r w:rsidRPr="006F2DDC">
              <w:t xml:space="preserve">The X-axis of the </w:t>
            </w:r>
            <w:r w:rsidR="003E14D7" w:rsidRPr="006F2DDC">
              <w:t xml:space="preserve">scatter plot </w:t>
            </w:r>
            <w:r w:rsidRPr="006F2DDC">
              <w:t xml:space="preserve">should be constituted from the </w:t>
            </w:r>
            <w:r w:rsidR="003E14D7" w:rsidRPr="006F2DDC">
              <w:t xml:space="preserve">range </w:t>
            </w:r>
            <w:r w:rsidRPr="006F2DDC">
              <w:t xml:space="preserve">of the field dropped in the </w:t>
            </w:r>
            <w:r w:rsidR="001E1B75" w:rsidRPr="006F2DDC">
              <w:rPr>
                <w:u w:val="single"/>
              </w:rPr>
              <w:t>X-Axis</w:t>
            </w:r>
            <w:r w:rsidR="001E1B75" w:rsidRPr="006F2DDC">
              <w:t xml:space="preserve"> </w:t>
            </w:r>
            <w:r w:rsidRPr="006F2DDC">
              <w:t>section</w:t>
            </w:r>
            <w:r w:rsidR="003E14D7" w:rsidRPr="006F2DDC">
              <w:t xml:space="preserve"> divided into equal classes</w:t>
            </w:r>
            <w:r w:rsidRPr="006F2DDC">
              <w:t>.</w:t>
            </w:r>
          </w:p>
          <w:p w14:paraId="0EFE23EC" w14:textId="77777777" w:rsidR="001E1B75" w:rsidRPr="006F2DDC" w:rsidRDefault="001E1B75" w:rsidP="00F454DB">
            <w:pPr>
              <w:pStyle w:val="TableText"/>
              <w:numPr>
                <w:ilvl w:val="0"/>
                <w:numId w:val="73"/>
              </w:numPr>
              <w:jc w:val="both"/>
            </w:pPr>
            <w:r w:rsidRPr="006F2DDC">
              <w:t xml:space="preserve">The Y-axis of the scatter plot should be constituted from the range of the field dropped in the </w:t>
            </w:r>
            <w:r w:rsidRPr="006F2DDC">
              <w:rPr>
                <w:u w:val="single"/>
              </w:rPr>
              <w:t>Y-Axis</w:t>
            </w:r>
            <w:r w:rsidRPr="006F2DDC">
              <w:t xml:space="preserve"> section divided into equal classes.</w:t>
            </w:r>
          </w:p>
          <w:p w14:paraId="46B4D0D4" w14:textId="77777777" w:rsidR="000B3F6B" w:rsidRPr="006F2DDC" w:rsidRDefault="001E1B75" w:rsidP="00F454DB">
            <w:pPr>
              <w:pStyle w:val="TableText"/>
              <w:numPr>
                <w:ilvl w:val="0"/>
                <w:numId w:val="73"/>
              </w:numPr>
              <w:jc w:val="both"/>
            </w:pPr>
            <w:r w:rsidRPr="006F2DDC">
              <w:t>Both t</w:t>
            </w:r>
            <w:r w:rsidR="000B3F6B" w:rsidRPr="006F2DDC">
              <w:t xml:space="preserve">he X-axis </w:t>
            </w:r>
            <w:r w:rsidRPr="006F2DDC">
              <w:t xml:space="preserve">and Y-axis </w:t>
            </w:r>
            <w:r w:rsidR="000B3F6B" w:rsidRPr="006F2DDC">
              <w:t>should display the</w:t>
            </w:r>
            <w:r w:rsidRPr="006F2DDC">
              <w:t xml:space="preserve">ir respective </w:t>
            </w:r>
            <w:r w:rsidR="000B3F6B" w:rsidRPr="006F2DDC">
              <w:t>values in ascending order.</w:t>
            </w:r>
          </w:p>
          <w:p w14:paraId="21BC226B" w14:textId="77777777" w:rsidR="000B3F6B" w:rsidRPr="006F2DDC" w:rsidRDefault="000B3F6B" w:rsidP="000B3F6B">
            <w:pPr>
              <w:pStyle w:val="TableText"/>
              <w:ind w:left="360"/>
              <w:jc w:val="both"/>
            </w:pPr>
          </w:p>
          <w:p w14:paraId="49812EB3" w14:textId="77777777" w:rsidR="000B3F6B" w:rsidRPr="006F2DDC" w:rsidRDefault="000B3F6B" w:rsidP="00F454DB">
            <w:pPr>
              <w:pStyle w:val="TableText"/>
              <w:numPr>
                <w:ilvl w:val="0"/>
                <w:numId w:val="73"/>
              </w:numPr>
              <w:jc w:val="both"/>
            </w:pPr>
            <w:r w:rsidRPr="006F2DDC">
              <w:lastRenderedPageBreak/>
              <w:t xml:space="preserve">System should display a separate </w:t>
            </w:r>
            <w:r w:rsidR="00B62F19" w:rsidRPr="006F2DDC">
              <w:t xml:space="preserve">point </w:t>
            </w:r>
            <w:r w:rsidRPr="006F2DDC">
              <w:t xml:space="preserve">for each </w:t>
            </w:r>
            <w:r w:rsidR="00B62F19" w:rsidRPr="006F2DDC">
              <w:t xml:space="preserve">distinct value of the </w:t>
            </w:r>
            <w:r w:rsidR="00B62F19" w:rsidRPr="006F2DDC">
              <w:rPr>
                <w:u w:val="single"/>
              </w:rPr>
              <w:t>Legend</w:t>
            </w:r>
            <w:r w:rsidR="00B62F19" w:rsidRPr="006F2DDC">
              <w:t xml:space="preserve"> </w:t>
            </w:r>
            <w:r w:rsidRPr="006F2DDC">
              <w:t>field.</w:t>
            </w:r>
          </w:p>
          <w:p w14:paraId="7BE95BF8" w14:textId="77777777" w:rsidR="00692992" w:rsidRPr="006F2DDC" w:rsidRDefault="00692992" w:rsidP="00F454DB">
            <w:pPr>
              <w:pStyle w:val="TableText"/>
              <w:numPr>
                <w:ilvl w:val="0"/>
                <w:numId w:val="73"/>
              </w:numPr>
              <w:jc w:val="both"/>
            </w:pPr>
            <w:r w:rsidRPr="006F2DDC">
              <w:t xml:space="preserve">In case no field has been dropped in the </w:t>
            </w:r>
            <w:r w:rsidRPr="006F2DDC">
              <w:rPr>
                <w:u w:val="single"/>
              </w:rPr>
              <w:t>Legend</w:t>
            </w:r>
            <w:r w:rsidRPr="006F2DDC">
              <w:t xml:space="preserve"> field, system should display a single value.</w:t>
            </w:r>
          </w:p>
          <w:p w14:paraId="427A3C38" w14:textId="77777777" w:rsidR="00692992" w:rsidRPr="006F2DDC" w:rsidRDefault="00692992" w:rsidP="00692992">
            <w:pPr>
              <w:pStyle w:val="ListParagraph"/>
            </w:pPr>
          </w:p>
          <w:p w14:paraId="66650563" w14:textId="77777777" w:rsidR="00B62F19" w:rsidRPr="006F2DDC" w:rsidRDefault="00B62F19" w:rsidP="00F454DB">
            <w:pPr>
              <w:pStyle w:val="TableText"/>
              <w:numPr>
                <w:ilvl w:val="0"/>
                <w:numId w:val="73"/>
              </w:numPr>
              <w:jc w:val="both"/>
            </w:pPr>
            <w:r w:rsidRPr="006F2DDC">
              <w:t xml:space="preserve">All distinct points for the </w:t>
            </w:r>
            <w:r w:rsidRPr="006F2DDC">
              <w:rPr>
                <w:u w:val="single"/>
              </w:rPr>
              <w:t>Legend</w:t>
            </w:r>
            <w:r w:rsidRPr="006F2DDC">
              <w:t xml:space="preserve"> field should have the same colour and size.</w:t>
            </w:r>
          </w:p>
          <w:p w14:paraId="4C8C8706" w14:textId="77777777" w:rsidR="000B3F6B" w:rsidRPr="006F2DDC" w:rsidRDefault="000B3F6B" w:rsidP="00F454DB">
            <w:pPr>
              <w:pStyle w:val="TableText"/>
              <w:numPr>
                <w:ilvl w:val="0"/>
                <w:numId w:val="73"/>
              </w:numPr>
              <w:jc w:val="both"/>
            </w:pPr>
            <w:r w:rsidRPr="006F2DDC">
              <w:t xml:space="preserve">The </w:t>
            </w:r>
            <w:r w:rsidR="00B62F19" w:rsidRPr="006F2DDC">
              <w:t>position of each point</w:t>
            </w:r>
            <w:r w:rsidRPr="006F2DDC">
              <w:t xml:space="preserve"> </w:t>
            </w:r>
            <w:r w:rsidR="00B62F19" w:rsidRPr="006F2DDC">
              <w:t xml:space="preserve">on the scatter plot should be at the intersection of the </w:t>
            </w:r>
            <w:r w:rsidRPr="006F2DDC">
              <w:t>project</w:t>
            </w:r>
            <w:r w:rsidR="00B62F19" w:rsidRPr="006F2DDC">
              <w:t>ion</w:t>
            </w:r>
            <w:r w:rsidRPr="006F2DDC">
              <w:t xml:space="preserve"> from the Y-axis mark </w:t>
            </w:r>
            <w:r w:rsidR="00B62F19" w:rsidRPr="006F2DDC">
              <w:t xml:space="preserve">corresponding </w:t>
            </w:r>
            <w:r w:rsidRPr="006F2DDC">
              <w:t xml:space="preserve">the aggregation of the corresponding </w:t>
            </w:r>
            <w:r w:rsidR="00B62F19" w:rsidRPr="006F2DDC">
              <w:rPr>
                <w:u w:val="single"/>
              </w:rPr>
              <w:t>Y-Axis</w:t>
            </w:r>
            <w:r w:rsidR="00B62F19" w:rsidRPr="006F2DDC">
              <w:t xml:space="preserve"> </w:t>
            </w:r>
            <w:r w:rsidRPr="006F2DDC">
              <w:t>field</w:t>
            </w:r>
            <w:r w:rsidR="00E71FC5" w:rsidRPr="006F2DDC">
              <w:t xml:space="preserve"> at the level of </w:t>
            </w:r>
            <w:r w:rsidR="006260B2" w:rsidRPr="006F2DDC">
              <w:rPr>
                <w:u w:val="single"/>
              </w:rPr>
              <w:t>Legend</w:t>
            </w:r>
            <w:r w:rsidR="006260B2" w:rsidRPr="006F2DDC">
              <w:t xml:space="preserve"> </w:t>
            </w:r>
            <w:r w:rsidR="00B62F19" w:rsidRPr="006F2DDC">
              <w:t>and the projection from the X-axis mark corresponding the aggregation of the corresponding X</w:t>
            </w:r>
            <w:r w:rsidR="00B62F19" w:rsidRPr="006F2DDC">
              <w:rPr>
                <w:u w:val="single"/>
              </w:rPr>
              <w:t>-Axis</w:t>
            </w:r>
            <w:r w:rsidR="00B62F19" w:rsidRPr="006F2DDC">
              <w:t xml:space="preserve"> field</w:t>
            </w:r>
            <w:r w:rsidR="00E71FC5" w:rsidRPr="006F2DDC">
              <w:t xml:space="preserve"> at the level of </w:t>
            </w:r>
            <w:r w:rsidR="006260B2" w:rsidRPr="006F2DDC">
              <w:rPr>
                <w:u w:val="single"/>
              </w:rPr>
              <w:t>Legend</w:t>
            </w:r>
            <w:r w:rsidRPr="006F2DDC">
              <w:t>.</w:t>
            </w:r>
          </w:p>
          <w:p w14:paraId="4624C5C6" w14:textId="77777777" w:rsidR="00E71FC5" w:rsidRPr="006F2DDC" w:rsidRDefault="00E71FC5" w:rsidP="00E71FC5">
            <w:pPr>
              <w:pStyle w:val="ListParagraph"/>
            </w:pPr>
          </w:p>
          <w:p w14:paraId="0BC4198B" w14:textId="77777777" w:rsidR="00E71FC5" w:rsidRPr="006F2DDC" w:rsidRDefault="00E71FC5" w:rsidP="00E71FC5">
            <w:pPr>
              <w:pStyle w:val="TableText"/>
              <w:ind w:left="360"/>
              <w:jc w:val="both"/>
            </w:pPr>
          </w:p>
          <w:p w14:paraId="7D14B073" w14:textId="77777777" w:rsidR="000B3F6B" w:rsidRPr="006F2DDC" w:rsidRDefault="000B3F6B" w:rsidP="00F454DB">
            <w:pPr>
              <w:pStyle w:val="TableText"/>
              <w:numPr>
                <w:ilvl w:val="0"/>
                <w:numId w:val="73"/>
              </w:numPr>
              <w:jc w:val="both"/>
            </w:pPr>
            <w:r w:rsidRPr="006F2DDC">
              <w:t xml:space="preserve">Y-axis marks should start either from 0 (in case all aggregated values </w:t>
            </w:r>
            <w:r w:rsidR="00D27585" w:rsidRPr="006F2DDC">
              <w:t xml:space="preserve">at the level of the </w:t>
            </w:r>
            <w:r w:rsidR="006260B2" w:rsidRPr="006F2DDC">
              <w:rPr>
                <w:u w:val="single"/>
              </w:rPr>
              <w:t>Legend</w:t>
            </w:r>
            <w:r w:rsidR="006260B2" w:rsidRPr="006F2DDC">
              <w:t xml:space="preserve"> </w:t>
            </w:r>
            <w:r w:rsidRPr="006F2DDC">
              <w:t xml:space="preserve">are positive) or the minimum </w:t>
            </w:r>
            <w:r w:rsidR="00E71FC5" w:rsidRPr="006F2DDC">
              <w:rPr>
                <w:u w:val="single"/>
              </w:rPr>
              <w:t>Y-axis</w:t>
            </w:r>
            <w:r w:rsidR="00D27585" w:rsidRPr="006F2DDC">
              <w:t xml:space="preserve"> field</w:t>
            </w:r>
            <w:r w:rsidR="00E71FC5" w:rsidRPr="006F2DDC">
              <w:t xml:space="preserve"> </w:t>
            </w:r>
            <w:r w:rsidR="00D2407C" w:rsidRPr="006F2DDC">
              <w:t xml:space="preserve">aggregated </w:t>
            </w:r>
            <w:r w:rsidRPr="006F2DDC">
              <w:t xml:space="preserve">value (in case any aggregated value </w:t>
            </w:r>
            <w:r w:rsidR="00D27585" w:rsidRPr="006F2DDC">
              <w:t xml:space="preserve">at the level of </w:t>
            </w:r>
            <w:r w:rsidR="006260B2" w:rsidRPr="006F2DDC">
              <w:rPr>
                <w:u w:val="single"/>
              </w:rPr>
              <w:t>L</w:t>
            </w:r>
            <w:r w:rsidR="00D27585" w:rsidRPr="006F2DDC">
              <w:rPr>
                <w:u w:val="single"/>
              </w:rPr>
              <w:t>egend</w:t>
            </w:r>
            <w:r w:rsidR="00D27585" w:rsidRPr="006F2DDC">
              <w:t xml:space="preserve"> </w:t>
            </w:r>
            <w:r w:rsidRPr="006F2DDC">
              <w:t>is less than 0) rounded down to a nearest mark class.</w:t>
            </w:r>
          </w:p>
          <w:p w14:paraId="1DC22C82" w14:textId="77777777" w:rsidR="000B3F6B" w:rsidRPr="006F2DDC" w:rsidRDefault="000B3F6B" w:rsidP="00F454DB">
            <w:pPr>
              <w:pStyle w:val="TableText"/>
              <w:numPr>
                <w:ilvl w:val="0"/>
                <w:numId w:val="73"/>
              </w:numPr>
              <w:jc w:val="both"/>
            </w:pPr>
            <w:r w:rsidRPr="006F2DDC">
              <w:t xml:space="preserve">Y-axis marks should end at the </w:t>
            </w:r>
            <w:r w:rsidR="006260B2" w:rsidRPr="006F2DDC">
              <w:t xml:space="preserve">maximum </w:t>
            </w:r>
            <w:r w:rsidR="006260B2" w:rsidRPr="006F2DDC">
              <w:rPr>
                <w:u w:val="single"/>
              </w:rPr>
              <w:t>Y-axis</w:t>
            </w:r>
            <w:r w:rsidR="006260B2" w:rsidRPr="006F2DDC">
              <w:t xml:space="preserve"> field aggregated value </w:t>
            </w:r>
            <w:r w:rsidRPr="006F2DDC">
              <w:t>rounded up to a nearest mark class.</w:t>
            </w:r>
          </w:p>
          <w:p w14:paraId="3D322D1A" w14:textId="77777777" w:rsidR="000B3F6B" w:rsidRPr="006F2DDC" w:rsidRDefault="000B3F6B" w:rsidP="00F454DB">
            <w:pPr>
              <w:pStyle w:val="TableText"/>
              <w:numPr>
                <w:ilvl w:val="0"/>
                <w:numId w:val="73"/>
              </w:numPr>
              <w:spacing w:before="0"/>
              <w:jc w:val="both"/>
            </w:pPr>
            <w:r w:rsidRPr="006F2DDC">
              <w:t xml:space="preserve">By default, system should aggregate </w:t>
            </w:r>
            <w:r w:rsidR="006260B2" w:rsidRPr="006F2DDC">
              <w:rPr>
                <w:u w:val="single"/>
              </w:rPr>
              <w:t>X-axis</w:t>
            </w:r>
            <w:r w:rsidR="006260B2" w:rsidRPr="006F2DDC">
              <w:t xml:space="preserve"> and </w:t>
            </w:r>
            <w:r w:rsidR="006260B2" w:rsidRPr="006F2DDC">
              <w:rPr>
                <w:u w:val="single"/>
              </w:rPr>
              <w:t>Y-axis</w:t>
            </w:r>
            <w:r w:rsidR="006260B2" w:rsidRPr="006F2DDC">
              <w:t xml:space="preserve"> </w:t>
            </w:r>
            <w:r w:rsidRPr="006F2DDC">
              <w:t xml:space="preserve">fields to their </w:t>
            </w:r>
            <w:r w:rsidRPr="006F2DDC">
              <w:rPr>
                <w:u w:val="single"/>
              </w:rPr>
              <w:t>Sum</w:t>
            </w:r>
            <w:r w:rsidR="003062D3" w:rsidRPr="006F2DDC">
              <w:t xml:space="preserve"> values </w:t>
            </w:r>
            <w:r w:rsidR="00E06598" w:rsidRPr="006F2DDC">
              <w:t xml:space="preserve">at the grain of </w:t>
            </w:r>
            <w:r w:rsidR="003062D3" w:rsidRPr="006F2DDC">
              <w:t xml:space="preserve">the </w:t>
            </w:r>
            <w:r w:rsidR="003062D3" w:rsidRPr="006F2DDC">
              <w:rPr>
                <w:u w:val="single"/>
              </w:rPr>
              <w:t>Legend</w:t>
            </w:r>
            <w:r w:rsidR="003062D3" w:rsidRPr="006F2DDC">
              <w:t xml:space="preserve"> field</w:t>
            </w:r>
            <w:r w:rsidRPr="006F2DDC">
              <w:t>.</w:t>
            </w:r>
          </w:p>
          <w:p w14:paraId="48F908EC" w14:textId="77777777" w:rsidR="000B3F6B" w:rsidRPr="006F2DDC" w:rsidRDefault="000B3F6B" w:rsidP="00F454DB">
            <w:pPr>
              <w:pStyle w:val="TableText"/>
              <w:numPr>
                <w:ilvl w:val="0"/>
                <w:numId w:val="73"/>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14D834B5" w14:textId="77777777" w:rsidR="000B3F6B" w:rsidRPr="006F2DDC" w:rsidRDefault="000B3F6B" w:rsidP="00F454DB">
            <w:pPr>
              <w:pStyle w:val="TableText"/>
              <w:numPr>
                <w:ilvl w:val="0"/>
                <w:numId w:val="73"/>
              </w:numPr>
              <w:spacing w:before="0"/>
              <w:jc w:val="both"/>
            </w:pPr>
            <w:r w:rsidRPr="006F2DDC">
              <w:t xml:space="preserve">On clicking the </w:t>
            </w:r>
            <w:r w:rsidRPr="006F2DDC">
              <w:rPr>
                <w:u w:val="single"/>
              </w:rPr>
              <w:t>Aggregation</w:t>
            </w:r>
            <w:r w:rsidRPr="006F2DDC">
              <w:t xml:space="preserve"> option for a</w:t>
            </w:r>
            <w:r w:rsidR="00692992" w:rsidRPr="006F2DDC">
              <w:t xml:space="preserve"> </w:t>
            </w:r>
            <w:r w:rsidRPr="006F2DDC">
              <w:t xml:space="preserve">field dropped in the </w:t>
            </w:r>
            <w:r w:rsidR="00692992" w:rsidRPr="006F2DDC">
              <w:rPr>
                <w:u w:val="single"/>
              </w:rPr>
              <w:t>X-Axis</w:t>
            </w:r>
            <w:r w:rsidR="00692992" w:rsidRPr="006F2DDC">
              <w:t xml:space="preserve"> or </w:t>
            </w:r>
            <w:r w:rsidR="00692992" w:rsidRPr="006F2DDC">
              <w:rPr>
                <w:u w:val="single"/>
              </w:rPr>
              <w:t>Y-Axis</w:t>
            </w:r>
            <w:r w:rsidRPr="006F2DDC">
              <w:t xml:space="preserve"> section, system should display the options: Sum, Count, Count (Distinct), Average, Average (Population), Median, Minimum, Maximum, Range, Midrange, Standard Deviation, Standard Deviation (Population), Variance, Variance (Population), and Percentile.</w:t>
            </w:r>
          </w:p>
          <w:p w14:paraId="456AB79B" w14:textId="77777777" w:rsidR="000B3F6B" w:rsidRPr="006F2DDC" w:rsidRDefault="000B3F6B" w:rsidP="00F454DB">
            <w:pPr>
              <w:pStyle w:val="TableText"/>
              <w:numPr>
                <w:ilvl w:val="0"/>
                <w:numId w:val="73"/>
              </w:numPr>
              <w:jc w:val="both"/>
            </w:pPr>
            <w:r w:rsidRPr="006F2DDC">
              <w:t>Actor should be able to select from any of the available aggregation options for the field.</w:t>
            </w:r>
          </w:p>
          <w:p w14:paraId="2A128376" w14:textId="77777777" w:rsidR="000B3F6B" w:rsidRPr="006F2DDC" w:rsidRDefault="000B3F6B" w:rsidP="00F454DB">
            <w:pPr>
              <w:pStyle w:val="TableText"/>
              <w:numPr>
                <w:ilvl w:val="0"/>
                <w:numId w:val="73"/>
              </w:numPr>
              <w:jc w:val="both"/>
            </w:pPr>
            <w:r w:rsidRPr="006F2DDC">
              <w:t xml:space="preserve">System should update the </w:t>
            </w:r>
            <w:r w:rsidR="00692992" w:rsidRPr="006F2DDC">
              <w:t>scatter plot</w:t>
            </w:r>
            <w:r w:rsidRPr="006F2DDC">
              <w:t xml:space="preserve"> chart to display the aggregated value as per selected aggregation option.</w:t>
            </w:r>
          </w:p>
          <w:p w14:paraId="234A0AA7" w14:textId="77777777" w:rsidR="000B3F6B" w:rsidRPr="006F2DDC" w:rsidRDefault="000B3F6B" w:rsidP="000B3F6B">
            <w:pPr>
              <w:pStyle w:val="TableText"/>
              <w:jc w:val="both"/>
            </w:pPr>
          </w:p>
          <w:p w14:paraId="6A8778C4" w14:textId="77777777" w:rsidR="000B3F6B" w:rsidRPr="006F2DDC" w:rsidRDefault="000B3F6B" w:rsidP="000B3F6B">
            <w:pPr>
              <w:pStyle w:val="TableText"/>
              <w:ind w:left="360"/>
            </w:pPr>
            <w:r w:rsidRPr="006F2DDC">
              <w:rPr>
                <w:u w:val="single"/>
              </w:rPr>
              <w:t>Formatting</w:t>
            </w:r>
          </w:p>
          <w:p w14:paraId="6A30D7B5" w14:textId="77777777" w:rsidR="000B3F6B" w:rsidRPr="006F2DDC" w:rsidRDefault="000B3F6B" w:rsidP="00F454DB">
            <w:pPr>
              <w:pStyle w:val="TableText"/>
              <w:numPr>
                <w:ilvl w:val="0"/>
                <w:numId w:val="73"/>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6ED03928" w14:textId="77777777" w:rsidR="000B3F6B" w:rsidRPr="006F2DDC" w:rsidRDefault="000B3F6B" w:rsidP="000B3F6B">
            <w:pPr>
              <w:pStyle w:val="TableText"/>
              <w:ind w:left="360"/>
            </w:pPr>
          </w:p>
          <w:p w14:paraId="452D9DC8" w14:textId="77777777" w:rsidR="000B3F6B" w:rsidRPr="006F2DDC" w:rsidRDefault="000B3F6B" w:rsidP="00F454DB">
            <w:pPr>
              <w:pStyle w:val="TableText"/>
              <w:numPr>
                <w:ilvl w:val="0"/>
                <w:numId w:val="73"/>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020ACB04" w14:textId="77777777" w:rsidR="000B3F6B" w:rsidRPr="006F2DDC" w:rsidRDefault="000B3F6B" w:rsidP="00F454DB">
            <w:pPr>
              <w:pStyle w:val="TableText"/>
              <w:numPr>
                <w:ilvl w:val="0"/>
                <w:numId w:val="73"/>
              </w:numPr>
            </w:pPr>
            <w:r w:rsidRPr="006F2DDC">
              <w:t xml:space="preserve">System should display the </w:t>
            </w:r>
            <w:r w:rsidRPr="006F2DDC">
              <w:rPr>
                <w:u w:val="single"/>
              </w:rPr>
              <w:t>Text</w:t>
            </w:r>
            <w:r w:rsidRPr="006F2DDC">
              <w:t xml:space="preserve"> field as blank by default (when bar chart is selected for the first time in the </w:t>
            </w:r>
            <w:r w:rsidRPr="006F2DDC">
              <w:rPr>
                <w:u w:val="single"/>
              </w:rPr>
              <w:t>Visual Properties</w:t>
            </w:r>
            <w:r w:rsidRPr="006F2DDC">
              <w:t xml:space="preserve"> Pane).</w:t>
            </w:r>
          </w:p>
          <w:p w14:paraId="731B0542" w14:textId="77777777" w:rsidR="000B3F6B" w:rsidRPr="006F2DDC" w:rsidRDefault="000B3F6B" w:rsidP="00F454DB">
            <w:pPr>
              <w:pStyle w:val="TableText"/>
              <w:numPr>
                <w:ilvl w:val="0"/>
                <w:numId w:val="73"/>
              </w:numPr>
            </w:pPr>
            <w:r w:rsidRPr="006F2DDC">
              <w:lastRenderedPageBreak/>
              <w:t xml:space="preserve">System should allow actor to enter up to 100 characters consisting of any combination of Unicode characters in the </w:t>
            </w:r>
            <w:r w:rsidRPr="006F2DDC">
              <w:rPr>
                <w:u w:val="single"/>
              </w:rPr>
              <w:t>Text</w:t>
            </w:r>
            <w:r w:rsidRPr="006F2DDC">
              <w:t xml:space="preserve"> field.</w:t>
            </w:r>
          </w:p>
          <w:p w14:paraId="6EA5A6A5" w14:textId="77777777" w:rsidR="000B3F6B" w:rsidRPr="006F2DDC" w:rsidRDefault="000B3F6B" w:rsidP="00F454DB">
            <w:pPr>
              <w:pStyle w:val="TableText"/>
              <w:numPr>
                <w:ilvl w:val="0"/>
                <w:numId w:val="73"/>
              </w:numPr>
            </w:pPr>
            <w:r w:rsidRPr="006F2DDC">
              <w:t>System should display the title text as per value provided by the actor.</w:t>
            </w:r>
          </w:p>
          <w:p w14:paraId="63F6E779" w14:textId="77777777" w:rsidR="000B3F6B" w:rsidRPr="006F2DDC" w:rsidRDefault="000B3F6B" w:rsidP="00F454DB">
            <w:pPr>
              <w:pStyle w:val="TableText"/>
              <w:numPr>
                <w:ilvl w:val="0"/>
                <w:numId w:val="73"/>
              </w:numPr>
            </w:pPr>
            <w:r w:rsidRPr="006F2DDC">
              <w:t xml:space="preserve">System should display the </w:t>
            </w:r>
            <w:r w:rsidRPr="006F2DDC">
              <w:rPr>
                <w:u w:val="single"/>
              </w:rPr>
              <w:t>Font Size</w:t>
            </w:r>
            <w:r w:rsidRPr="006F2DDC">
              <w:t xml:space="preserve"> as 12 by default (when bar chart is selected for the first time in the </w:t>
            </w:r>
            <w:r w:rsidRPr="006F2DDC">
              <w:rPr>
                <w:u w:val="single"/>
              </w:rPr>
              <w:t>Visual Properties</w:t>
            </w:r>
            <w:r w:rsidRPr="006F2DDC">
              <w:t xml:space="preserve"> Pane).</w:t>
            </w:r>
          </w:p>
          <w:p w14:paraId="121AFD94" w14:textId="77777777" w:rsidR="000B3F6B" w:rsidRPr="006F2DDC" w:rsidRDefault="000B3F6B" w:rsidP="00F454DB">
            <w:pPr>
              <w:pStyle w:val="TableText"/>
              <w:numPr>
                <w:ilvl w:val="0"/>
                <w:numId w:val="73"/>
              </w:numPr>
            </w:pPr>
            <w:r w:rsidRPr="006F2DDC">
              <w:t xml:space="preserve">Actor should be able to change the </w:t>
            </w:r>
            <w:r w:rsidRPr="006F2DDC">
              <w:rPr>
                <w:u w:val="single"/>
              </w:rPr>
              <w:t>Font Size</w:t>
            </w:r>
            <w:r w:rsidRPr="006F2DDC">
              <w:t xml:space="preserve"> to any </w:t>
            </w:r>
            <w:r w:rsidR="00596DD4" w:rsidRPr="006F2DDC">
              <w:t>integer</w:t>
            </w:r>
            <w:r w:rsidRPr="006F2DDC">
              <w:t xml:space="preserve"> value between 4 and 64.</w:t>
            </w:r>
          </w:p>
          <w:p w14:paraId="307ECA78" w14:textId="77777777" w:rsidR="000B3F6B" w:rsidRPr="006F2DDC" w:rsidRDefault="000B3F6B" w:rsidP="00F454DB">
            <w:pPr>
              <w:pStyle w:val="TableText"/>
              <w:numPr>
                <w:ilvl w:val="0"/>
                <w:numId w:val="73"/>
              </w:numPr>
            </w:pPr>
            <w:r w:rsidRPr="006F2DDC">
              <w:t>System should display the font size of the title as per value provided by the actor.</w:t>
            </w:r>
          </w:p>
          <w:p w14:paraId="0B2A1DD0" w14:textId="77777777" w:rsidR="000B3F6B" w:rsidRPr="006F2DDC" w:rsidRDefault="000B3F6B" w:rsidP="00F454DB">
            <w:pPr>
              <w:pStyle w:val="TableText"/>
              <w:numPr>
                <w:ilvl w:val="0"/>
                <w:numId w:val="73"/>
              </w:numPr>
            </w:pPr>
            <w:r w:rsidRPr="006F2DDC">
              <w:t xml:space="preserve">System should display the </w:t>
            </w:r>
            <w:r w:rsidRPr="006F2DDC">
              <w:rPr>
                <w:u w:val="single"/>
              </w:rPr>
              <w:t>Background Colour</w:t>
            </w:r>
            <w:r w:rsidRPr="006F2DDC">
              <w:t xml:space="preserve"> as None by default (when bar chart is selected for the first time in the </w:t>
            </w:r>
            <w:r w:rsidRPr="006F2DDC">
              <w:rPr>
                <w:u w:val="single"/>
              </w:rPr>
              <w:t>Visual Properties</w:t>
            </w:r>
            <w:r w:rsidRPr="006F2DDC">
              <w:t xml:space="preserve"> Pane).</w:t>
            </w:r>
          </w:p>
          <w:p w14:paraId="69C65B39" w14:textId="77777777" w:rsidR="000B3F6B" w:rsidRPr="006F2DDC" w:rsidRDefault="000B3F6B" w:rsidP="00F454DB">
            <w:pPr>
              <w:pStyle w:val="TableText"/>
              <w:numPr>
                <w:ilvl w:val="0"/>
                <w:numId w:val="73"/>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79A68F6B" w14:textId="77777777" w:rsidR="000B3F6B" w:rsidRPr="006F2DDC" w:rsidRDefault="000B3F6B" w:rsidP="00F454DB">
            <w:pPr>
              <w:pStyle w:val="TableText"/>
              <w:numPr>
                <w:ilvl w:val="0"/>
                <w:numId w:val="73"/>
              </w:numPr>
            </w:pPr>
            <w:r w:rsidRPr="006F2DDC">
              <w:t>System should display the title background colour as per value provided or colour selected by the actor.</w:t>
            </w:r>
          </w:p>
          <w:p w14:paraId="05D8E36D" w14:textId="77777777" w:rsidR="000B3F6B" w:rsidRPr="006F2DDC" w:rsidRDefault="000B3F6B" w:rsidP="000B3F6B">
            <w:pPr>
              <w:pStyle w:val="TableText"/>
            </w:pPr>
          </w:p>
          <w:p w14:paraId="6C998145" w14:textId="77777777" w:rsidR="000B3F6B" w:rsidRPr="006F2DDC" w:rsidRDefault="000B3F6B" w:rsidP="00F454DB">
            <w:pPr>
              <w:pStyle w:val="TableText"/>
              <w:numPr>
                <w:ilvl w:val="0"/>
                <w:numId w:val="73"/>
              </w:numPr>
            </w:pPr>
            <w:r w:rsidRPr="006F2DDC">
              <w:t xml:space="preserve">Under the Background section, system should display 1 form field: </w:t>
            </w:r>
            <w:r w:rsidRPr="006F2DDC">
              <w:rPr>
                <w:u w:val="single"/>
              </w:rPr>
              <w:t>Colour</w:t>
            </w:r>
            <w:r w:rsidRPr="006F2DDC">
              <w:t>.</w:t>
            </w:r>
          </w:p>
          <w:p w14:paraId="58012881" w14:textId="77777777" w:rsidR="000B3F6B" w:rsidRPr="006F2DDC" w:rsidRDefault="000B3F6B" w:rsidP="00F454DB">
            <w:pPr>
              <w:pStyle w:val="TableText"/>
              <w:numPr>
                <w:ilvl w:val="0"/>
                <w:numId w:val="73"/>
              </w:numPr>
            </w:pPr>
            <w:r w:rsidRPr="006F2DDC">
              <w:t xml:space="preserve">System should display the </w:t>
            </w:r>
            <w:r w:rsidRPr="006F2DDC">
              <w:rPr>
                <w:u w:val="single"/>
              </w:rPr>
              <w:t>Background Colour</w:t>
            </w:r>
            <w:r w:rsidRPr="006F2DDC">
              <w:t xml:space="preserve"> as #666666 by default (when bar chart is selected for the first time in the </w:t>
            </w:r>
            <w:r w:rsidRPr="006F2DDC">
              <w:rPr>
                <w:u w:val="single"/>
              </w:rPr>
              <w:t>Visual Properties</w:t>
            </w:r>
            <w:r w:rsidRPr="006F2DDC">
              <w:t xml:space="preserve"> Pane).</w:t>
            </w:r>
          </w:p>
          <w:p w14:paraId="3F7BC131" w14:textId="77777777" w:rsidR="000B3F6B" w:rsidRPr="006F2DDC" w:rsidRDefault="000B3F6B" w:rsidP="00F454DB">
            <w:pPr>
              <w:pStyle w:val="TableText"/>
              <w:numPr>
                <w:ilvl w:val="0"/>
                <w:numId w:val="73"/>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09AF56F6" w14:textId="77777777" w:rsidR="000B3F6B" w:rsidRPr="006F2DDC" w:rsidRDefault="000B3F6B" w:rsidP="00F454DB">
            <w:pPr>
              <w:pStyle w:val="TableText"/>
              <w:numPr>
                <w:ilvl w:val="0"/>
                <w:numId w:val="73"/>
              </w:numPr>
            </w:pPr>
            <w:r w:rsidRPr="006F2DDC">
              <w:t>System should display the visual background colour as per value provided or colour selected by the actor.</w:t>
            </w:r>
          </w:p>
          <w:p w14:paraId="26A7CCE6" w14:textId="77777777" w:rsidR="000B3F6B" w:rsidRPr="006F2DDC" w:rsidRDefault="000B3F6B" w:rsidP="000B3F6B">
            <w:pPr>
              <w:pStyle w:val="TableText"/>
              <w:jc w:val="both"/>
            </w:pPr>
          </w:p>
        </w:tc>
      </w:tr>
      <w:tr w:rsidR="000B3F6B" w:rsidRPr="006F2DDC" w14:paraId="77100738"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6B4CAB4F" w14:textId="77777777" w:rsidR="001C3E16" w:rsidRPr="006F2DDC" w:rsidRDefault="001C3E16" w:rsidP="001C3E16">
            <w:pPr>
              <w:pStyle w:val="TableText"/>
              <w:jc w:val="both"/>
              <w:rPr>
                <w:b/>
                <w:bCs/>
              </w:rPr>
            </w:pPr>
            <w:r w:rsidRPr="006F2DDC">
              <w:rPr>
                <w:b/>
                <w:bCs/>
              </w:rPr>
              <w:lastRenderedPageBreak/>
              <w:t>Alternative Flow</w:t>
            </w:r>
          </w:p>
          <w:p w14:paraId="7754E08B" w14:textId="77777777" w:rsidR="001C3E16" w:rsidRPr="006F2DDC" w:rsidRDefault="001C3E16" w:rsidP="00F454DB">
            <w:pPr>
              <w:pStyle w:val="TableText"/>
              <w:numPr>
                <w:ilvl w:val="0"/>
                <w:numId w:val="74"/>
              </w:numPr>
            </w:pPr>
            <w:r w:rsidRPr="006F2DDC">
              <w:t xml:space="preserve">In case actor tries to edit an existing visual (which is other than Scatter plot) and convert it to a Pie chart, system should remove all fields on the </w:t>
            </w:r>
            <w:r w:rsidRPr="006F2DDC">
              <w:rPr>
                <w:u w:val="single"/>
              </w:rPr>
              <w:t>Data</w:t>
            </w:r>
            <w:r w:rsidRPr="006F2DDC">
              <w:t xml:space="preserve"> section.</w:t>
            </w:r>
          </w:p>
          <w:p w14:paraId="0E37359A" w14:textId="77777777" w:rsidR="000B3F6B" w:rsidRPr="006F2DDC" w:rsidRDefault="009E1C8B" w:rsidP="00F454DB">
            <w:pPr>
              <w:pStyle w:val="TableText"/>
              <w:numPr>
                <w:ilvl w:val="0"/>
                <w:numId w:val="74"/>
              </w:numPr>
            </w:pPr>
            <w:r w:rsidRPr="006F2DDC">
              <w:t xml:space="preserve">System should render the Scatter plot only when actor provides </w:t>
            </w:r>
            <w:r w:rsidRPr="006F2DDC">
              <w:rPr>
                <w:u w:val="single"/>
              </w:rPr>
              <w:t>Measure</w:t>
            </w:r>
            <w:r w:rsidRPr="006F2DDC">
              <w:t xml:space="preserve"> fields for X-Axis and Y-Axis colum</w:t>
            </w:r>
            <w:r w:rsidR="00B83DFA" w:rsidRPr="006F2DDC">
              <w:t>n</w:t>
            </w:r>
            <w:r w:rsidRPr="006F2DDC">
              <w:t>s.</w:t>
            </w:r>
          </w:p>
        </w:tc>
      </w:tr>
      <w:tr w:rsidR="007B4422" w:rsidRPr="006F2DDC" w14:paraId="7C568234" w14:textId="77777777" w:rsidTr="006F369C">
        <w:tc>
          <w:tcPr>
            <w:tcW w:w="8856" w:type="dxa"/>
            <w:tcBorders>
              <w:top w:val="single" w:sz="6" w:space="0" w:color="000000"/>
              <w:left w:val="single" w:sz="6" w:space="0" w:color="000000"/>
              <w:bottom w:val="single" w:sz="6" w:space="0" w:color="000000"/>
              <w:right w:val="single" w:sz="6" w:space="0" w:color="000000"/>
            </w:tcBorders>
          </w:tcPr>
          <w:p w14:paraId="3CF1EAFA" w14:textId="77777777" w:rsidR="007B4422" w:rsidRPr="006F2DDC" w:rsidRDefault="007B4422" w:rsidP="007B4422">
            <w:pPr>
              <w:pStyle w:val="TableText"/>
              <w:jc w:val="both"/>
              <w:rPr>
                <w:b/>
                <w:bCs/>
              </w:rPr>
            </w:pPr>
            <w:r w:rsidRPr="006F2DDC">
              <w:rPr>
                <w:b/>
                <w:bCs/>
              </w:rPr>
              <w:t>Post Conditions</w:t>
            </w:r>
          </w:p>
          <w:p w14:paraId="27D04792" w14:textId="77777777" w:rsidR="007B4422" w:rsidRPr="006F2DDC" w:rsidRDefault="007B4422" w:rsidP="007B4422">
            <w:pPr>
              <w:pStyle w:val="TableText"/>
              <w:jc w:val="both"/>
              <w:rPr>
                <w:b/>
                <w:bCs/>
              </w:rPr>
            </w:pPr>
            <w:r w:rsidRPr="006F2DDC">
              <w:t>None</w:t>
            </w:r>
          </w:p>
        </w:tc>
      </w:tr>
      <w:tr w:rsidR="000B3F6B" w:rsidRPr="006F2DDC" w14:paraId="1F5026EF"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1DCE00C0" w14:textId="77777777" w:rsidR="000B3F6B" w:rsidRPr="006F2DDC" w:rsidRDefault="000B3F6B" w:rsidP="000B3F6B">
            <w:pPr>
              <w:pStyle w:val="TableText"/>
              <w:jc w:val="both"/>
              <w:rPr>
                <w:b/>
                <w:bCs/>
              </w:rPr>
            </w:pPr>
            <w:r w:rsidRPr="006F2DDC">
              <w:rPr>
                <w:b/>
                <w:bCs/>
              </w:rPr>
              <w:t>Exceptions</w:t>
            </w:r>
          </w:p>
          <w:p w14:paraId="02FF82F8" w14:textId="77777777" w:rsidR="000B3F6B" w:rsidRPr="006F2DDC" w:rsidRDefault="000B3F6B" w:rsidP="000B3F6B">
            <w:pPr>
              <w:pStyle w:val="TableText"/>
              <w:jc w:val="both"/>
            </w:pPr>
            <w:r w:rsidRPr="006F2DDC">
              <w:t xml:space="preserve">None </w:t>
            </w:r>
          </w:p>
        </w:tc>
      </w:tr>
      <w:tr w:rsidR="000B3F6B" w:rsidRPr="006F2DDC" w14:paraId="720C7350"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60F25333" w14:textId="77777777" w:rsidR="000B3F6B" w:rsidRPr="006F2DDC" w:rsidRDefault="000B3F6B" w:rsidP="000B3F6B">
            <w:pPr>
              <w:pStyle w:val="TableText"/>
              <w:jc w:val="both"/>
              <w:rPr>
                <w:b/>
                <w:bCs/>
              </w:rPr>
            </w:pPr>
            <w:r w:rsidRPr="006F2DDC">
              <w:rPr>
                <w:b/>
                <w:bCs/>
              </w:rPr>
              <w:t>Business Rules</w:t>
            </w:r>
          </w:p>
          <w:p w14:paraId="4B6EBB18" w14:textId="77777777" w:rsidR="000B3F6B" w:rsidRPr="006F2DDC" w:rsidRDefault="000B3F6B" w:rsidP="000B3F6B">
            <w:pPr>
              <w:pStyle w:val="TableText"/>
              <w:jc w:val="both"/>
            </w:pPr>
            <w:r w:rsidRPr="006F2DDC">
              <w:t>None</w:t>
            </w:r>
          </w:p>
        </w:tc>
      </w:tr>
      <w:tr w:rsidR="000B3F6B" w:rsidRPr="006F2DDC" w14:paraId="6728FB51"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62B0BDF8" w14:textId="77777777" w:rsidR="000B3F6B" w:rsidRPr="006F2DDC" w:rsidRDefault="000B3F6B" w:rsidP="000B3F6B">
            <w:pPr>
              <w:pStyle w:val="TableText"/>
              <w:jc w:val="both"/>
              <w:rPr>
                <w:b/>
                <w:bCs/>
              </w:rPr>
            </w:pPr>
            <w:r w:rsidRPr="006F2DDC">
              <w:rPr>
                <w:b/>
                <w:bCs/>
              </w:rPr>
              <w:t>Relationships</w:t>
            </w:r>
          </w:p>
          <w:p w14:paraId="3174C151" w14:textId="77777777" w:rsidR="000B3F6B" w:rsidRPr="006F2DDC" w:rsidRDefault="000B3F6B" w:rsidP="000B3F6B">
            <w:pPr>
              <w:pStyle w:val="TableText"/>
              <w:jc w:val="both"/>
            </w:pPr>
            <w:r w:rsidRPr="006F2DDC">
              <w:lastRenderedPageBreak/>
              <w:t>None</w:t>
            </w:r>
          </w:p>
        </w:tc>
      </w:tr>
      <w:tr w:rsidR="000B3F6B" w:rsidRPr="006F2DDC" w14:paraId="7A6E7B2F"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2A3E49CA" w14:textId="77777777" w:rsidR="000B3F6B" w:rsidRPr="006F2DDC" w:rsidRDefault="000B3F6B" w:rsidP="000B3F6B">
            <w:pPr>
              <w:pStyle w:val="TableText"/>
              <w:jc w:val="both"/>
              <w:rPr>
                <w:b/>
                <w:bCs/>
              </w:rPr>
            </w:pPr>
            <w:r w:rsidRPr="006F2DDC">
              <w:rPr>
                <w:b/>
                <w:bCs/>
              </w:rPr>
              <w:t>Special Requirements</w:t>
            </w:r>
          </w:p>
          <w:p w14:paraId="32A18B6C" w14:textId="77777777" w:rsidR="000B3F6B" w:rsidRPr="006F2DDC" w:rsidRDefault="000B3F6B" w:rsidP="000B3F6B">
            <w:pPr>
              <w:pStyle w:val="TableText"/>
              <w:jc w:val="both"/>
            </w:pPr>
            <w:r w:rsidRPr="006F2DDC">
              <w:t xml:space="preserve">None </w:t>
            </w:r>
          </w:p>
        </w:tc>
      </w:tr>
      <w:tr w:rsidR="000B3F6B" w:rsidRPr="006F2DDC" w14:paraId="690D98E9" w14:textId="77777777" w:rsidTr="006F369C">
        <w:tc>
          <w:tcPr>
            <w:tcW w:w="8856" w:type="dxa"/>
            <w:tcBorders>
              <w:top w:val="single" w:sz="6" w:space="0" w:color="000000"/>
              <w:left w:val="single" w:sz="6" w:space="0" w:color="000000"/>
              <w:bottom w:val="single" w:sz="6" w:space="0" w:color="000000"/>
              <w:right w:val="single" w:sz="6" w:space="0" w:color="000000"/>
            </w:tcBorders>
            <w:hideMark/>
          </w:tcPr>
          <w:p w14:paraId="7B78A8D1" w14:textId="77777777" w:rsidR="000B3F6B" w:rsidRPr="006F2DDC" w:rsidRDefault="000B3F6B" w:rsidP="000B3F6B">
            <w:pPr>
              <w:pStyle w:val="TableText"/>
              <w:jc w:val="both"/>
              <w:rPr>
                <w:b/>
                <w:bCs/>
              </w:rPr>
            </w:pPr>
            <w:r w:rsidRPr="006F2DDC">
              <w:rPr>
                <w:b/>
                <w:bCs/>
              </w:rPr>
              <w:t>Assumptions</w:t>
            </w:r>
          </w:p>
          <w:p w14:paraId="5EF145BF" w14:textId="77777777" w:rsidR="000B3F6B" w:rsidRPr="006F2DDC" w:rsidRDefault="000B3F6B" w:rsidP="000B3F6B">
            <w:pPr>
              <w:pStyle w:val="TableText"/>
              <w:jc w:val="both"/>
            </w:pPr>
            <w:r w:rsidRPr="006F2DDC">
              <w:t xml:space="preserve">None </w:t>
            </w:r>
          </w:p>
        </w:tc>
      </w:tr>
    </w:tbl>
    <w:p w14:paraId="49B00B65" w14:textId="77777777" w:rsidR="00AC4232" w:rsidRPr="006F2DDC" w:rsidRDefault="00AC4232" w:rsidP="00AC4232"/>
    <w:p w14:paraId="01B1F8FD" w14:textId="77777777" w:rsidR="00AC4232" w:rsidRPr="006F2DDC" w:rsidRDefault="00AC4232" w:rsidP="00AC4232">
      <w:pPr>
        <w:pStyle w:val="BodyText"/>
      </w:pPr>
    </w:p>
    <w:p w14:paraId="23A9A67A" w14:textId="77777777" w:rsidR="00AC4232" w:rsidRPr="006F2DDC" w:rsidRDefault="00AC4232" w:rsidP="00AC4232">
      <w:r w:rsidRPr="006F2DDC">
        <w:br w:type="page"/>
      </w:r>
    </w:p>
    <w:p w14:paraId="3E646260" w14:textId="77777777" w:rsidR="00F93A75" w:rsidRPr="006F2DDC" w:rsidRDefault="00F93A75" w:rsidP="00F93A75">
      <w:pPr>
        <w:pStyle w:val="Heading3"/>
        <w:ind w:left="0"/>
        <w:jc w:val="both"/>
      </w:pPr>
      <w:bookmarkStart w:id="68" w:name="_Toc24137638"/>
      <w:r w:rsidRPr="006F2DDC">
        <w:lastRenderedPageBreak/>
        <w:t>UC 3.2.2</w:t>
      </w:r>
      <w:r w:rsidR="00DF20A7" w:rsidRPr="006F2DDC">
        <w:t>4</w:t>
      </w:r>
      <w:r w:rsidRPr="006F2DDC">
        <w:t xml:space="preserve"> Design Visual: </w:t>
      </w:r>
      <w:proofErr w:type="spellStart"/>
      <w:r w:rsidRPr="006F2DDC">
        <w:t>Treemap</w:t>
      </w:r>
      <w:bookmarkEnd w:id="68"/>
      <w:proofErr w:type="spell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93A75" w:rsidRPr="006F2DDC" w14:paraId="4325CB8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C1ED55E" w14:textId="77777777" w:rsidR="00F93A75" w:rsidRPr="006F2DDC" w:rsidRDefault="00F93A75" w:rsidP="007C2543">
            <w:pPr>
              <w:pStyle w:val="TableText"/>
              <w:jc w:val="both"/>
              <w:rPr>
                <w:b/>
                <w:bCs/>
              </w:rPr>
            </w:pPr>
            <w:r w:rsidRPr="006F2DDC">
              <w:rPr>
                <w:b/>
                <w:bCs/>
              </w:rPr>
              <w:t>Actor(s)</w:t>
            </w:r>
          </w:p>
          <w:p w14:paraId="35EC3E7B" w14:textId="77777777" w:rsidR="00F93A75" w:rsidRPr="006F2DDC" w:rsidRDefault="00F93A75" w:rsidP="007C2543">
            <w:pPr>
              <w:pStyle w:val="TableText"/>
              <w:jc w:val="both"/>
            </w:pPr>
            <w:r w:rsidRPr="006F2DDC">
              <w:t>Designer</w:t>
            </w:r>
          </w:p>
        </w:tc>
      </w:tr>
      <w:tr w:rsidR="00F93A75" w:rsidRPr="006F2DDC" w14:paraId="2BC86C1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BFDC187" w14:textId="77777777" w:rsidR="00F93A75" w:rsidRPr="006F2DDC" w:rsidRDefault="00F93A75" w:rsidP="007C2543">
            <w:pPr>
              <w:pStyle w:val="TableText"/>
              <w:jc w:val="both"/>
              <w:rPr>
                <w:b/>
                <w:bCs/>
              </w:rPr>
            </w:pPr>
            <w:r w:rsidRPr="006F2DDC">
              <w:rPr>
                <w:b/>
                <w:bCs/>
              </w:rPr>
              <w:t>Description</w:t>
            </w:r>
          </w:p>
          <w:p w14:paraId="70F61675" w14:textId="77777777" w:rsidR="00F93A75" w:rsidRPr="006F2DDC" w:rsidRDefault="00F93A75" w:rsidP="007C2543">
            <w:pPr>
              <w:pStyle w:val="TableText"/>
              <w:jc w:val="both"/>
            </w:pPr>
            <w:r w:rsidRPr="006F2DDC">
              <w:t xml:space="preserve">This use case allows the actor to design a </w:t>
            </w:r>
            <w:proofErr w:type="spellStart"/>
            <w:r w:rsidRPr="006F2DDC">
              <w:t>sankey</w:t>
            </w:r>
            <w:proofErr w:type="spellEnd"/>
            <w:r w:rsidRPr="006F2DDC">
              <w:t xml:space="preserve"> visual.</w:t>
            </w:r>
          </w:p>
        </w:tc>
      </w:tr>
      <w:tr w:rsidR="00F93A75" w:rsidRPr="006F2DDC" w14:paraId="4AB10D2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2E82D56" w14:textId="77777777" w:rsidR="00F93A75" w:rsidRPr="006F2DDC" w:rsidRDefault="00F93A75" w:rsidP="007C2543">
            <w:pPr>
              <w:pStyle w:val="TableText"/>
              <w:jc w:val="both"/>
              <w:rPr>
                <w:b/>
                <w:bCs/>
              </w:rPr>
            </w:pPr>
            <w:proofErr w:type="gramStart"/>
            <w:r w:rsidRPr="006F2DDC">
              <w:rPr>
                <w:b/>
                <w:bCs/>
              </w:rPr>
              <w:t>Pre Conditions</w:t>
            </w:r>
            <w:proofErr w:type="gramEnd"/>
          </w:p>
          <w:p w14:paraId="60201ACD" w14:textId="77777777" w:rsidR="00F93A75" w:rsidRPr="006F2DDC" w:rsidRDefault="00F93A75" w:rsidP="00F454DB">
            <w:pPr>
              <w:pStyle w:val="TableText"/>
              <w:numPr>
                <w:ilvl w:val="0"/>
                <w:numId w:val="114"/>
              </w:numPr>
            </w:pPr>
          </w:p>
        </w:tc>
      </w:tr>
      <w:tr w:rsidR="00F93A75" w:rsidRPr="006F2DDC" w14:paraId="6A1DC91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552737A" w14:textId="77777777" w:rsidR="00F93A75" w:rsidRPr="006F2DDC" w:rsidRDefault="00F93A75" w:rsidP="007C2543">
            <w:pPr>
              <w:pStyle w:val="TableText"/>
              <w:jc w:val="both"/>
              <w:rPr>
                <w:b/>
                <w:bCs/>
              </w:rPr>
            </w:pPr>
            <w:r w:rsidRPr="006F2DDC">
              <w:rPr>
                <w:b/>
                <w:bCs/>
              </w:rPr>
              <w:t>Triggers</w:t>
            </w:r>
          </w:p>
          <w:p w14:paraId="4724CEC9" w14:textId="77777777" w:rsidR="00F93A75" w:rsidRPr="006F2DDC" w:rsidRDefault="00F93A75" w:rsidP="00F454DB">
            <w:pPr>
              <w:pStyle w:val="TableText"/>
              <w:numPr>
                <w:ilvl w:val="0"/>
                <w:numId w:val="115"/>
              </w:numPr>
            </w:pPr>
          </w:p>
        </w:tc>
      </w:tr>
      <w:tr w:rsidR="00F93A75" w:rsidRPr="006F2DDC" w14:paraId="2DA3E6E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3B8498E" w14:textId="77777777" w:rsidR="00F93A75" w:rsidRPr="006F2DDC" w:rsidRDefault="00F93A75" w:rsidP="007C2543">
            <w:pPr>
              <w:pStyle w:val="TableText"/>
              <w:jc w:val="both"/>
              <w:rPr>
                <w:b/>
              </w:rPr>
            </w:pPr>
            <w:r w:rsidRPr="006F2DDC">
              <w:rPr>
                <w:b/>
              </w:rPr>
              <w:t>Normal Flow</w:t>
            </w:r>
          </w:p>
          <w:p w14:paraId="1FEA8A08" w14:textId="77777777" w:rsidR="00F93A75" w:rsidRPr="006F2DDC" w:rsidRDefault="00F93A75" w:rsidP="007C2543">
            <w:pPr>
              <w:pStyle w:val="ListParagraph"/>
              <w:ind w:left="0"/>
            </w:pPr>
          </w:p>
          <w:p w14:paraId="03BE064A" w14:textId="77777777" w:rsidR="00F93A75" w:rsidRPr="006F2DDC" w:rsidRDefault="00F93A75" w:rsidP="00F454DB">
            <w:pPr>
              <w:pStyle w:val="TableText"/>
              <w:numPr>
                <w:ilvl w:val="0"/>
                <w:numId w:val="116"/>
              </w:numPr>
            </w:pPr>
          </w:p>
          <w:p w14:paraId="2C03ECE5" w14:textId="77777777" w:rsidR="00F93A75" w:rsidRPr="006F2DDC" w:rsidRDefault="00F93A75" w:rsidP="007C2543">
            <w:pPr>
              <w:pStyle w:val="TableText"/>
            </w:pPr>
          </w:p>
        </w:tc>
      </w:tr>
      <w:tr w:rsidR="00F93A75" w:rsidRPr="006F2DDC" w14:paraId="0BDE5E5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3DD2FD7" w14:textId="77777777" w:rsidR="00F93A75" w:rsidRPr="006F2DDC" w:rsidRDefault="00F93A75" w:rsidP="007C2543">
            <w:pPr>
              <w:pStyle w:val="TableText"/>
              <w:jc w:val="both"/>
              <w:rPr>
                <w:b/>
                <w:bCs/>
              </w:rPr>
            </w:pPr>
            <w:r w:rsidRPr="006F2DDC">
              <w:rPr>
                <w:b/>
                <w:bCs/>
              </w:rPr>
              <w:t>Alternative Flow</w:t>
            </w:r>
          </w:p>
          <w:p w14:paraId="5781065F" w14:textId="77777777" w:rsidR="00F93A75" w:rsidRPr="006F2DDC" w:rsidRDefault="00F93A75" w:rsidP="007C2543">
            <w:pPr>
              <w:pStyle w:val="TableText"/>
              <w:jc w:val="both"/>
            </w:pPr>
            <w:r w:rsidRPr="006F2DDC">
              <w:t xml:space="preserve">None </w:t>
            </w:r>
          </w:p>
        </w:tc>
      </w:tr>
      <w:tr w:rsidR="00F93A75" w:rsidRPr="006F2DDC" w14:paraId="3D8997B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CD6757D" w14:textId="77777777" w:rsidR="00F93A75" w:rsidRPr="006F2DDC" w:rsidRDefault="00F93A75" w:rsidP="007C2543">
            <w:pPr>
              <w:pStyle w:val="TableText"/>
              <w:rPr>
                <w:b/>
              </w:rPr>
            </w:pPr>
            <w:r w:rsidRPr="006F2DDC">
              <w:rPr>
                <w:b/>
              </w:rPr>
              <w:t>Post Conditions</w:t>
            </w:r>
          </w:p>
          <w:p w14:paraId="7A663198" w14:textId="77777777" w:rsidR="00F93A75" w:rsidRPr="006F2DDC" w:rsidRDefault="00F93A75" w:rsidP="00F454DB">
            <w:pPr>
              <w:pStyle w:val="TableText"/>
              <w:numPr>
                <w:ilvl w:val="0"/>
                <w:numId w:val="117"/>
              </w:numPr>
            </w:pPr>
          </w:p>
        </w:tc>
      </w:tr>
      <w:tr w:rsidR="00F93A75" w:rsidRPr="006F2DDC" w14:paraId="6A39B48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28E3F4A" w14:textId="77777777" w:rsidR="00F93A75" w:rsidRPr="006F2DDC" w:rsidRDefault="00F93A75" w:rsidP="007C2543">
            <w:pPr>
              <w:pStyle w:val="TableText"/>
              <w:jc w:val="both"/>
              <w:rPr>
                <w:b/>
                <w:bCs/>
              </w:rPr>
            </w:pPr>
            <w:r w:rsidRPr="006F2DDC">
              <w:rPr>
                <w:b/>
                <w:bCs/>
              </w:rPr>
              <w:t>Exceptions</w:t>
            </w:r>
          </w:p>
          <w:p w14:paraId="061EE4BC" w14:textId="77777777" w:rsidR="00F93A75" w:rsidRPr="006F2DDC" w:rsidRDefault="00F93A75" w:rsidP="00F454DB">
            <w:pPr>
              <w:pStyle w:val="TableText"/>
              <w:numPr>
                <w:ilvl w:val="0"/>
                <w:numId w:val="118"/>
              </w:numPr>
            </w:pPr>
          </w:p>
        </w:tc>
      </w:tr>
      <w:tr w:rsidR="00F93A75" w:rsidRPr="006F2DDC" w14:paraId="12ED9080"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2CF434F" w14:textId="77777777" w:rsidR="00F93A75" w:rsidRPr="006F2DDC" w:rsidRDefault="00F93A75" w:rsidP="007C2543">
            <w:pPr>
              <w:pStyle w:val="TableText"/>
              <w:jc w:val="both"/>
              <w:rPr>
                <w:b/>
                <w:bCs/>
              </w:rPr>
            </w:pPr>
            <w:r w:rsidRPr="006F2DDC">
              <w:rPr>
                <w:b/>
                <w:bCs/>
              </w:rPr>
              <w:t>Business Rules</w:t>
            </w:r>
          </w:p>
          <w:p w14:paraId="2456043E" w14:textId="77777777" w:rsidR="00F93A75" w:rsidRPr="006F2DDC" w:rsidRDefault="00F93A75" w:rsidP="007C2543">
            <w:pPr>
              <w:pStyle w:val="TableText"/>
              <w:jc w:val="both"/>
            </w:pPr>
            <w:r w:rsidRPr="006F2DDC">
              <w:t>None</w:t>
            </w:r>
          </w:p>
        </w:tc>
      </w:tr>
      <w:tr w:rsidR="00F93A75" w:rsidRPr="006F2DDC" w14:paraId="6A33F820"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ECD2709" w14:textId="77777777" w:rsidR="00F93A75" w:rsidRPr="006F2DDC" w:rsidRDefault="00F93A75" w:rsidP="007C2543">
            <w:pPr>
              <w:pStyle w:val="TableText"/>
              <w:jc w:val="both"/>
              <w:rPr>
                <w:b/>
                <w:bCs/>
              </w:rPr>
            </w:pPr>
            <w:r w:rsidRPr="006F2DDC">
              <w:rPr>
                <w:b/>
                <w:bCs/>
              </w:rPr>
              <w:t>Relationships</w:t>
            </w:r>
          </w:p>
          <w:p w14:paraId="5F5F685F" w14:textId="77777777" w:rsidR="00F93A75" w:rsidRPr="006F2DDC" w:rsidRDefault="00F93A75" w:rsidP="007C2543">
            <w:pPr>
              <w:pStyle w:val="TableText"/>
              <w:jc w:val="both"/>
            </w:pPr>
            <w:r w:rsidRPr="006F2DDC">
              <w:t>None</w:t>
            </w:r>
          </w:p>
        </w:tc>
      </w:tr>
      <w:tr w:rsidR="00F93A75" w:rsidRPr="006F2DDC" w14:paraId="59A0A91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6C2C7E1" w14:textId="77777777" w:rsidR="00F93A75" w:rsidRPr="006F2DDC" w:rsidRDefault="00F93A75" w:rsidP="007C2543">
            <w:pPr>
              <w:pStyle w:val="TableText"/>
              <w:jc w:val="both"/>
              <w:rPr>
                <w:b/>
                <w:bCs/>
              </w:rPr>
            </w:pPr>
            <w:r w:rsidRPr="006F2DDC">
              <w:rPr>
                <w:b/>
                <w:bCs/>
              </w:rPr>
              <w:t>Special Requirements</w:t>
            </w:r>
          </w:p>
          <w:p w14:paraId="597ADDED" w14:textId="77777777" w:rsidR="00F93A75" w:rsidRPr="006F2DDC" w:rsidRDefault="00F93A75" w:rsidP="007C2543">
            <w:pPr>
              <w:pStyle w:val="TableText"/>
              <w:jc w:val="both"/>
            </w:pPr>
            <w:r w:rsidRPr="006F2DDC">
              <w:t xml:space="preserve">None </w:t>
            </w:r>
          </w:p>
        </w:tc>
      </w:tr>
      <w:tr w:rsidR="00F93A75" w:rsidRPr="006F2DDC" w14:paraId="5031142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384731D" w14:textId="77777777" w:rsidR="00F93A75" w:rsidRPr="006F2DDC" w:rsidRDefault="00F93A75" w:rsidP="007C2543">
            <w:pPr>
              <w:pStyle w:val="TableText"/>
              <w:jc w:val="both"/>
              <w:rPr>
                <w:b/>
                <w:bCs/>
              </w:rPr>
            </w:pPr>
            <w:r w:rsidRPr="006F2DDC">
              <w:rPr>
                <w:b/>
                <w:bCs/>
              </w:rPr>
              <w:t>Assumptions</w:t>
            </w:r>
          </w:p>
          <w:p w14:paraId="0B40CE25" w14:textId="77777777" w:rsidR="00F93A75" w:rsidRPr="006F2DDC" w:rsidRDefault="00F93A75" w:rsidP="007C2543">
            <w:pPr>
              <w:pStyle w:val="TableText"/>
              <w:jc w:val="both"/>
            </w:pPr>
            <w:r w:rsidRPr="006F2DDC">
              <w:t xml:space="preserve">None </w:t>
            </w:r>
          </w:p>
        </w:tc>
      </w:tr>
    </w:tbl>
    <w:p w14:paraId="05DF8E57" w14:textId="77777777" w:rsidR="00F93A75" w:rsidRPr="006F2DDC" w:rsidRDefault="00F93A75" w:rsidP="00F93A75"/>
    <w:p w14:paraId="6C64557A" w14:textId="77777777" w:rsidR="00F93A75" w:rsidRPr="006F2DDC" w:rsidRDefault="00F93A75" w:rsidP="00F93A75">
      <w:pPr>
        <w:rPr>
          <w:rFonts w:ascii="Arial Black" w:hAnsi="Arial Black"/>
          <w:spacing w:val="-10"/>
          <w:kern w:val="28"/>
        </w:rPr>
      </w:pPr>
      <w:r w:rsidRPr="006F2DDC">
        <w:br w:type="page"/>
      </w:r>
    </w:p>
    <w:p w14:paraId="60301A29" w14:textId="77777777" w:rsidR="00F93A75" w:rsidRPr="006F2DDC" w:rsidRDefault="00F93A75" w:rsidP="00F93A75">
      <w:pPr>
        <w:pStyle w:val="Heading3"/>
        <w:ind w:left="0"/>
        <w:jc w:val="both"/>
      </w:pPr>
      <w:bookmarkStart w:id="69" w:name="_Toc24137639"/>
      <w:r w:rsidRPr="006F2DDC">
        <w:lastRenderedPageBreak/>
        <w:t>UC 3.2.2</w:t>
      </w:r>
      <w:r w:rsidR="00C74FF9" w:rsidRPr="006F2DDC">
        <w:t>5</w:t>
      </w:r>
      <w:r w:rsidRPr="006F2DDC">
        <w:t xml:space="preserve"> Design Visual: Candlestick</w:t>
      </w:r>
      <w:bookmarkEnd w:id="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93A75" w:rsidRPr="006F2DDC" w14:paraId="1171556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0688604" w14:textId="77777777" w:rsidR="00F93A75" w:rsidRPr="006F2DDC" w:rsidRDefault="00F93A75" w:rsidP="007C2543">
            <w:pPr>
              <w:pStyle w:val="TableText"/>
              <w:jc w:val="both"/>
              <w:rPr>
                <w:b/>
                <w:bCs/>
              </w:rPr>
            </w:pPr>
            <w:r w:rsidRPr="006F2DDC">
              <w:rPr>
                <w:b/>
                <w:bCs/>
              </w:rPr>
              <w:t>Actor(s)</w:t>
            </w:r>
          </w:p>
          <w:p w14:paraId="34EA093E" w14:textId="77777777" w:rsidR="00F93A75" w:rsidRPr="006F2DDC" w:rsidRDefault="00F93A75" w:rsidP="007C2543">
            <w:pPr>
              <w:pStyle w:val="TableText"/>
              <w:jc w:val="both"/>
            </w:pPr>
            <w:r w:rsidRPr="006F2DDC">
              <w:t>Designer</w:t>
            </w:r>
          </w:p>
        </w:tc>
      </w:tr>
      <w:tr w:rsidR="00F93A75" w:rsidRPr="006F2DDC" w14:paraId="0E109C7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3E748DC" w14:textId="77777777" w:rsidR="00F93A75" w:rsidRPr="006F2DDC" w:rsidRDefault="00F93A75" w:rsidP="007C2543">
            <w:pPr>
              <w:pStyle w:val="TableText"/>
              <w:jc w:val="both"/>
              <w:rPr>
                <w:b/>
                <w:bCs/>
              </w:rPr>
            </w:pPr>
            <w:r w:rsidRPr="006F2DDC">
              <w:rPr>
                <w:b/>
                <w:bCs/>
              </w:rPr>
              <w:t>Description</w:t>
            </w:r>
          </w:p>
          <w:p w14:paraId="1AE2E8FB" w14:textId="77777777" w:rsidR="00F93A75" w:rsidRPr="006F2DDC" w:rsidRDefault="00F93A75" w:rsidP="007C2543">
            <w:pPr>
              <w:pStyle w:val="TableText"/>
              <w:jc w:val="both"/>
            </w:pPr>
            <w:r w:rsidRPr="006F2DDC">
              <w:t>This use case allows the actor to design a candlestick visual.</w:t>
            </w:r>
          </w:p>
        </w:tc>
      </w:tr>
      <w:tr w:rsidR="00F93A75" w:rsidRPr="006F2DDC" w14:paraId="7B43393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E4FF679" w14:textId="77777777" w:rsidR="00F93A75" w:rsidRPr="006F2DDC" w:rsidRDefault="00F93A75" w:rsidP="007C2543">
            <w:pPr>
              <w:pStyle w:val="TableText"/>
              <w:jc w:val="both"/>
              <w:rPr>
                <w:b/>
                <w:bCs/>
              </w:rPr>
            </w:pPr>
            <w:proofErr w:type="gramStart"/>
            <w:r w:rsidRPr="006F2DDC">
              <w:rPr>
                <w:b/>
                <w:bCs/>
              </w:rPr>
              <w:t>Pre Conditions</w:t>
            </w:r>
            <w:proofErr w:type="gramEnd"/>
          </w:p>
          <w:p w14:paraId="4CAF46FD" w14:textId="77777777" w:rsidR="00F93A75" w:rsidRPr="006F2DDC" w:rsidRDefault="00F93A75" w:rsidP="00F454DB">
            <w:pPr>
              <w:pStyle w:val="TableText"/>
              <w:numPr>
                <w:ilvl w:val="0"/>
                <w:numId w:val="58"/>
              </w:numPr>
            </w:pPr>
          </w:p>
        </w:tc>
      </w:tr>
      <w:tr w:rsidR="00F93A75" w:rsidRPr="006F2DDC" w14:paraId="0870485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CF7D77D" w14:textId="77777777" w:rsidR="00F93A75" w:rsidRPr="006F2DDC" w:rsidRDefault="00F93A75" w:rsidP="007C2543">
            <w:pPr>
              <w:pStyle w:val="TableText"/>
              <w:jc w:val="both"/>
              <w:rPr>
                <w:b/>
                <w:bCs/>
              </w:rPr>
            </w:pPr>
            <w:r w:rsidRPr="006F2DDC">
              <w:rPr>
                <w:b/>
                <w:bCs/>
              </w:rPr>
              <w:t>Triggers</w:t>
            </w:r>
          </w:p>
          <w:p w14:paraId="2B12B9D7" w14:textId="77777777" w:rsidR="00F93A75" w:rsidRPr="006F2DDC" w:rsidRDefault="00F93A75" w:rsidP="00F454DB">
            <w:pPr>
              <w:pStyle w:val="TableText"/>
              <w:numPr>
                <w:ilvl w:val="0"/>
                <w:numId w:val="59"/>
              </w:numPr>
            </w:pPr>
          </w:p>
        </w:tc>
      </w:tr>
      <w:tr w:rsidR="00F93A75" w:rsidRPr="006F2DDC" w14:paraId="2B7A524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6952121" w14:textId="77777777" w:rsidR="00F93A75" w:rsidRPr="006F2DDC" w:rsidRDefault="00F93A75" w:rsidP="007C2543">
            <w:pPr>
              <w:pStyle w:val="TableText"/>
              <w:jc w:val="both"/>
              <w:rPr>
                <w:b/>
              </w:rPr>
            </w:pPr>
            <w:r w:rsidRPr="006F2DDC">
              <w:rPr>
                <w:b/>
              </w:rPr>
              <w:t>Normal Flow</w:t>
            </w:r>
          </w:p>
          <w:p w14:paraId="3224C6CE" w14:textId="77777777" w:rsidR="00F93A75" w:rsidRPr="006F2DDC" w:rsidRDefault="00F93A75" w:rsidP="007C2543">
            <w:pPr>
              <w:pStyle w:val="ListParagraph"/>
              <w:ind w:left="0"/>
            </w:pPr>
          </w:p>
          <w:p w14:paraId="47EBA22E" w14:textId="77777777" w:rsidR="00F93A75" w:rsidRPr="006F2DDC" w:rsidRDefault="00F93A75" w:rsidP="00F454DB">
            <w:pPr>
              <w:pStyle w:val="TableText"/>
              <w:numPr>
                <w:ilvl w:val="0"/>
                <w:numId w:val="60"/>
              </w:numPr>
            </w:pPr>
          </w:p>
          <w:p w14:paraId="35B99448" w14:textId="77777777" w:rsidR="00F93A75" w:rsidRPr="006F2DDC" w:rsidRDefault="00F93A75" w:rsidP="007C2543">
            <w:pPr>
              <w:pStyle w:val="TableText"/>
            </w:pPr>
          </w:p>
        </w:tc>
      </w:tr>
      <w:tr w:rsidR="00F93A75" w:rsidRPr="006F2DDC" w14:paraId="3F8AA0C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EB2D8D1" w14:textId="77777777" w:rsidR="00F93A75" w:rsidRPr="006F2DDC" w:rsidRDefault="00F93A75" w:rsidP="007C2543">
            <w:pPr>
              <w:pStyle w:val="TableText"/>
              <w:jc w:val="both"/>
              <w:rPr>
                <w:b/>
                <w:bCs/>
              </w:rPr>
            </w:pPr>
            <w:r w:rsidRPr="006F2DDC">
              <w:rPr>
                <w:b/>
                <w:bCs/>
              </w:rPr>
              <w:t>Alternative Flow</w:t>
            </w:r>
          </w:p>
          <w:p w14:paraId="7E3482CB" w14:textId="77777777" w:rsidR="00F93A75" w:rsidRPr="006F2DDC" w:rsidRDefault="00F93A75" w:rsidP="007C2543">
            <w:pPr>
              <w:pStyle w:val="TableText"/>
              <w:jc w:val="both"/>
            </w:pPr>
            <w:r w:rsidRPr="006F2DDC">
              <w:t xml:space="preserve">None </w:t>
            </w:r>
          </w:p>
        </w:tc>
      </w:tr>
      <w:tr w:rsidR="00F93A75" w:rsidRPr="006F2DDC" w14:paraId="09CC872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446D606" w14:textId="77777777" w:rsidR="00F93A75" w:rsidRPr="006F2DDC" w:rsidRDefault="00F93A75" w:rsidP="007C2543">
            <w:pPr>
              <w:pStyle w:val="TableText"/>
              <w:rPr>
                <w:b/>
              </w:rPr>
            </w:pPr>
            <w:r w:rsidRPr="006F2DDC">
              <w:rPr>
                <w:b/>
              </w:rPr>
              <w:t>Post Conditions</w:t>
            </w:r>
          </w:p>
          <w:p w14:paraId="6C8D74F3" w14:textId="77777777" w:rsidR="00F93A75" w:rsidRPr="006F2DDC" w:rsidRDefault="00F93A75" w:rsidP="00F454DB">
            <w:pPr>
              <w:pStyle w:val="TableText"/>
              <w:numPr>
                <w:ilvl w:val="0"/>
                <w:numId w:val="64"/>
              </w:numPr>
            </w:pPr>
          </w:p>
        </w:tc>
      </w:tr>
      <w:tr w:rsidR="00F93A75" w:rsidRPr="006F2DDC" w14:paraId="34ECD20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669231C" w14:textId="77777777" w:rsidR="00F93A75" w:rsidRPr="006F2DDC" w:rsidRDefault="00F93A75" w:rsidP="007C2543">
            <w:pPr>
              <w:pStyle w:val="TableText"/>
              <w:jc w:val="both"/>
              <w:rPr>
                <w:b/>
                <w:bCs/>
              </w:rPr>
            </w:pPr>
            <w:r w:rsidRPr="006F2DDC">
              <w:rPr>
                <w:b/>
                <w:bCs/>
              </w:rPr>
              <w:t>Exceptions</w:t>
            </w:r>
          </w:p>
          <w:p w14:paraId="0A74910A" w14:textId="77777777" w:rsidR="00F93A75" w:rsidRPr="006F2DDC" w:rsidRDefault="00F93A75" w:rsidP="00F454DB">
            <w:pPr>
              <w:pStyle w:val="TableText"/>
              <w:numPr>
                <w:ilvl w:val="0"/>
                <w:numId w:val="63"/>
              </w:numPr>
            </w:pPr>
          </w:p>
        </w:tc>
      </w:tr>
      <w:tr w:rsidR="00F93A75" w:rsidRPr="006F2DDC" w14:paraId="08EC961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C41FC27" w14:textId="77777777" w:rsidR="00F93A75" w:rsidRPr="006F2DDC" w:rsidRDefault="00F93A75" w:rsidP="007C2543">
            <w:pPr>
              <w:pStyle w:val="TableText"/>
              <w:jc w:val="both"/>
              <w:rPr>
                <w:b/>
                <w:bCs/>
              </w:rPr>
            </w:pPr>
            <w:r w:rsidRPr="006F2DDC">
              <w:rPr>
                <w:b/>
                <w:bCs/>
              </w:rPr>
              <w:t>Business Rules</w:t>
            </w:r>
          </w:p>
          <w:p w14:paraId="0A736B6B" w14:textId="77777777" w:rsidR="00F93A75" w:rsidRPr="006F2DDC" w:rsidRDefault="00F93A75" w:rsidP="007C2543">
            <w:pPr>
              <w:pStyle w:val="TableText"/>
              <w:jc w:val="both"/>
            </w:pPr>
            <w:r w:rsidRPr="006F2DDC">
              <w:t>None</w:t>
            </w:r>
          </w:p>
        </w:tc>
      </w:tr>
      <w:tr w:rsidR="00F93A75" w:rsidRPr="006F2DDC" w14:paraId="2BA6DE39"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747400E" w14:textId="77777777" w:rsidR="00F93A75" w:rsidRPr="006F2DDC" w:rsidRDefault="00F93A75" w:rsidP="007C2543">
            <w:pPr>
              <w:pStyle w:val="TableText"/>
              <w:jc w:val="both"/>
              <w:rPr>
                <w:b/>
                <w:bCs/>
              </w:rPr>
            </w:pPr>
            <w:r w:rsidRPr="006F2DDC">
              <w:rPr>
                <w:b/>
                <w:bCs/>
              </w:rPr>
              <w:t>Relationships</w:t>
            </w:r>
          </w:p>
          <w:p w14:paraId="03714669" w14:textId="77777777" w:rsidR="00F93A75" w:rsidRPr="006F2DDC" w:rsidRDefault="00F93A75" w:rsidP="007C2543">
            <w:pPr>
              <w:pStyle w:val="TableText"/>
              <w:jc w:val="both"/>
            </w:pPr>
            <w:r w:rsidRPr="006F2DDC">
              <w:t>None</w:t>
            </w:r>
          </w:p>
        </w:tc>
      </w:tr>
      <w:tr w:rsidR="00F93A75" w:rsidRPr="006F2DDC" w14:paraId="4603495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BA7ED66" w14:textId="77777777" w:rsidR="00F93A75" w:rsidRPr="006F2DDC" w:rsidRDefault="00F93A75" w:rsidP="007C2543">
            <w:pPr>
              <w:pStyle w:val="TableText"/>
              <w:jc w:val="both"/>
              <w:rPr>
                <w:b/>
                <w:bCs/>
              </w:rPr>
            </w:pPr>
            <w:r w:rsidRPr="006F2DDC">
              <w:rPr>
                <w:b/>
                <w:bCs/>
              </w:rPr>
              <w:t>Special Requirements</w:t>
            </w:r>
          </w:p>
          <w:p w14:paraId="344B40D7" w14:textId="77777777" w:rsidR="00F93A75" w:rsidRPr="006F2DDC" w:rsidRDefault="00F93A75" w:rsidP="007C2543">
            <w:pPr>
              <w:pStyle w:val="TableText"/>
              <w:jc w:val="both"/>
            </w:pPr>
            <w:r w:rsidRPr="006F2DDC">
              <w:t xml:space="preserve">None </w:t>
            </w:r>
          </w:p>
        </w:tc>
      </w:tr>
      <w:tr w:rsidR="00F93A75" w:rsidRPr="006F2DDC" w14:paraId="3370DE0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720F176" w14:textId="77777777" w:rsidR="00F93A75" w:rsidRPr="006F2DDC" w:rsidRDefault="00F93A75" w:rsidP="007C2543">
            <w:pPr>
              <w:pStyle w:val="TableText"/>
              <w:jc w:val="both"/>
              <w:rPr>
                <w:b/>
                <w:bCs/>
              </w:rPr>
            </w:pPr>
            <w:r w:rsidRPr="006F2DDC">
              <w:rPr>
                <w:b/>
                <w:bCs/>
              </w:rPr>
              <w:t>Assumptions</w:t>
            </w:r>
          </w:p>
          <w:p w14:paraId="15DBFC75" w14:textId="77777777" w:rsidR="00F93A75" w:rsidRPr="006F2DDC" w:rsidRDefault="00F93A75" w:rsidP="007C2543">
            <w:pPr>
              <w:pStyle w:val="TableText"/>
              <w:jc w:val="both"/>
            </w:pPr>
            <w:r w:rsidRPr="006F2DDC">
              <w:t xml:space="preserve">None </w:t>
            </w:r>
          </w:p>
        </w:tc>
      </w:tr>
    </w:tbl>
    <w:p w14:paraId="0C01D3D6" w14:textId="77777777" w:rsidR="00F93A75" w:rsidRPr="006F2DDC" w:rsidRDefault="00F93A75" w:rsidP="00F93A75"/>
    <w:p w14:paraId="3D287BCE" w14:textId="77777777" w:rsidR="00F93A75" w:rsidRPr="006F2DDC" w:rsidRDefault="00F93A75" w:rsidP="00F93A75">
      <w:pPr>
        <w:pStyle w:val="BodyText"/>
      </w:pPr>
    </w:p>
    <w:p w14:paraId="5522571D" w14:textId="77777777" w:rsidR="00F93A75" w:rsidRPr="006F2DDC" w:rsidRDefault="00F93A75" w:rsidP="00F93A75">
      <w:r w:rsidRPr="006F2DDC">
        <w:br w:type="page"/>
      </w:r>
    </w:p>
    <w:p w14:paraId="2174E61A" w14:textId="77777777" w:rsidR="00F93A75" w:rsidRPr="006F2DDC" w:rsidRDefault="00F93A75" w:rsidP="00F93A75">
      <w:pPr>
        <w:pStyle w:val="Heading3"/>
        <w:ind w:left="0"/>
        <w:jc w:val="both"/>
      </w:pPr>
      <w:bookmarkStart w:id="70" w:name="_Toc24137640"/>
      <w:r w:rsidRPr="006F2DDC">
        <w:lastRenderedPageBreak/>
        <w:t>UC 3.2.2</w:t>
      </w:r>
      <w:r w:rsidR="000D4D61" w:rsidRPr="006F2DDC">
        <w:t>6</w:t>
      </w:r>
      <w:r w:rsidRPr="006F2DDC">
        <w:t xml:space="preserve"> Design Visual: Slicer</w:t>
      </w:r>
      <w:bookmarkEnd w:id="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93A75" w:rsidRPr="006F2DDC" w14:paraId="4467A16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CAC42DF" w14:textId="77777777" w:rsidR="00F93A75" w:rsidRPr="006F2DDC" w:rsidRDefault="00F93A75" w:rsidP="007C2543">
            <w:pPr>
              <w:pStyle w:val="TableText"/>
              <w:jc w:val="both"/>
              <w:rPr>
                <w:b/>
                <w:bCs/>
              </w:rPr>
            </w:pPr>
            <w:r w:rsidRPr="006F2DDC">
              <w:rPr>
                <w:b/>
                <w:bCs/>
              </w:rPr>
              <w:t>Actor(s)</w:t>
            </w:r>
          </w:p>
          <w:p w14:paraId="178E2D2C" w14:textId="77777777" w:rsidR="00F93A75" w:rsidRPr="006F2DDC" w:rsidRDefault="00F93A75" w:rsidP="007C2543">
            <w:pPr>
              <w:pStyle w:val="TableText"/>
              <w:jc w:val="both"/>
            </w:pPr>
            <w:r w:rsidRPr="006F2DDC">
              <w:t>Designer</w:t>
            </w:r>
          </w:p>
        </w:tc>
      </w:tr>
      <w:tr w:rsidR="00F93A75" w:rsidRPr="006F2DDC" w14:paraId="32B8C99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6A739D7" w14:textId="77777777" w:rsidR="00F93A75" w:rsidRPr="006F2DDC" w:rsidRDefault="00F93A75" w:rsidP="007C2543">
            <w:pPr>
              <w:pStyle w:val="TableText"/>
              <w:jc w:val="both"/>
              <w:rPr>
                <w:b/>
                <w:bCs/>
              </w:rPr>
            </w:pPr>
            <w:r w:rsidRPr="006F2DDC">
              <w:rPr>
                <w:b/>
                <w:bCs/>
              </w:rPr>
              <w:t>Description</w:t>
            </w:r>
          </w:p>
          <w:p w14:paraId="6862D601" w14:textId="77777777" w:rsidR="00F93A75" w:rsidRPr="006F2DDC" w:rsidRDefault="00F93A75" w:rsidP="007C2543">
            <w:pPr>
              <w:pStyle w:val="TableText"/>
              <w:jc w:val="both"/>
            </w:pPr>
            <w:r w:rsidRPr="006F2DDC">
              <w:t>This use case allows the actor to design a Slicer visual.</w:t>
            </w:r>
          </w:p>
        </w:tc>
      </w:tr>
      <w:tr w:rsidR="00F93A75" w:rsidRPr="006F2DDC" w14:paraId="528D3183"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61A8EE7" w14:textId="77777777" w:rsidR="00F93A75" w:rsidRPr="006F2DDC" w:rsidRDefault="00F93A75" w:rsidP="007C2543">
            <w:pPr>
              <w:pStyle w:val="TableText"/>
              <w:jc w:val="both"/>
              <w:rPr>
                <w:b/>
                <w:bCs/>
              </w:rPr>
            </w:pPr>
            <w:proofErr w:type="gramStart"/>
            <w:r w:rsidRPr="006F2DDC">
              <w:rPr>
                <w:b/>
                <w:bCs/>
              </w:rPr>
              <w:t>Pre Conditions</w:t>
            </w:r>
            <w:proofErr w:type="gramEnd"/>
          </w:p>
          <w:p w14:paraId="73E92714" w14:textId="77777777" w:rsidR="00F93A75" w:rsidRPr="006F2DDC" w:rsidRDefault="00F93A75" w:rsidP="00F454DB">
            <w:pPr>
              <w:pStyle w:val="TableText"/>
              <w:numPr>
                <w:ilvl w:val="0"/>
                <w:numId w:val="43"/>
              </w:numPr>
            </w:pPr>
            <w:r w:rsidRPr="006F2DDC">
              <w:t>The actor has created a new visual or edited an existing visual.</w:t>
            </w:r>
          </w:p>
        </w:tc>
      </w:tr>
      <w:tr w:rsidR="00F93A75" w:rsidRPr="006F2DDC" w14:paraId="0150ACE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DB14330" w14:textId="77777777" w:rsidR="00F93A75" w:rsidRPr="006F2DDC" w:rsidRDefault="00F93A75" w:rsidP="007C2543">
            <w:pPr>
              <w:pStyle w:val="TableText"/>
              <w:jc w:val="both"/>
              <w:rPr>
                <w:b/>
                <w:bCs/>
              </w:rPr>
            </w:pPr>
            <w:r w:rsidRPr="006F2DDC">
              <w:rPr>
                <w:b/>
                <w:bCs/>
              </w:rPr>
              <w:t>Triggers</w:t>
            </w:r>
          </w:p>
          <w:p w14:paraId="646B3EAF" w14:textId="77777777" w:rsidR="00F93A75" w:rsidRPr="006F2DDC" w:rsidRDefault="00F93A75" w:rsidP="00F454DB">
            <w:pPr>
              <w:pStyle w:val="TableText"/>
              <w:numPr>
                <w:ilvl w:val="0"/>
                <w:numId w:val="55"/>
              </w:numPr>
            </w:pPr>
            <w:r w:rsidRPr="006F2DDC">
              <w:t xml:space="preserve">Actor selects </w:t>
            </w:r>
            <w:r w:rsidRPr="006F2DDC">
              <w:rPr>
                <w:i/>
              </w:rPr>
              <w:t>Slicer</w:t>
            </w:r>
            <w:r w:rsidRPr="006F2DDC">
              <w:t xml:space="preserve"> icon displayed under the </w:t>
            </w:r>
            <w:r w:rsidRPr="006F2DDC">
              <w:rPr>
                <w:u w:val="single"/>
              </w:rPr>
              <w:t>Visual Properties</w:t>
            </w:r>
            <w:r w:rsidRPr="006F2DDC">
              <w:t xml:space="preserve"> pane.</w:t>
            </w:r>
          </w:p>
        </w:tc>
      </w:tr>
      <w:tr w:rsidR="00F93A75" w:rsidRPr="006F2DDC" w14:paraId="10FA7B36"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F05A78F" w14:textId="77777777" w:rsidR="00F93A75" w:rsidRPr="006F2DDC" w:rsidRDefault="00F93A75" w:rsidP="007C2543">
            <w:pPr>
              <w:pStyle w:val="TableText"/>
              <w:jc w:val="both"/>
              <w:rPr>
                <w:b/>
              </w:rPr>
            </w:pPr>
            <w:r w:rsidRPr="006F2DDC">
              <w:rPr>
                <w:b/>
              </w:rPr>
              <w:t>Normal Flow</w:t>
            </w:r>
          </w:p>
          <w:p w14:paraId="66F9CEAC" w14:textId="77777777" w:rsidR="00F93A75" w:rsidRPr="006F2DDC" w:rsidRDefault="00F93A75" w:rsidP="00F454DB">
            <w:pPr>
              <w:pStyle w:val="TableText"/>
              <w:numPr>
                <w:ilvl w:val="0"/>
                <w:numId w:val="56"/>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187A8AE5" w14:textId="77777777" w:rsidR="00F93A75" w:rsidRPr="006F2DDC" w:rsidRDefault="00F93A75" w:rsidP="007C2543">
            <w:pPr>
              <w:pStyle w:val="TableText"/>
              <w:ind w:left="360"/>
            </w:pPr>
          </w:p>
          <w:p w14:paraId="302F2C4A" w14:textId="77777777" w:rsidR="00F93A75" w:rsidRPr="006F2DDC" w:rsidRDefault="00F93A75" w:rsidP="007C2543">
            <w:pPr>
              <w:pStyle w:val="TableText"/>
              <w:ind w:left="360"/>
            </w:pPr>
            <w:r w:rsidRPr="006F2DDC">
              <w:rPr>
                <w:u w:val="single"/>
              </w:rPr>
              <w:t>Data</w:t>
            </w:r>
          </w:p>
          <w:p w14:paraId="1CC2D619" w14:textId="77777777" w:rsidR="00F93A75" w:rsidRPr="006F2DDC" w:rsidRDefault="00F93A75" w:rsidP="00F454DB">
            <w:pPr>
              <w:pStyle w:val="TableText"/>
              <w:numPr>
                <w:ilvl w:val="0"/>
                <w:numId w:val="55"/>
              </w:numPr>
            </w:pPr>
            <w:r w:rsidRPr="006F2DDC">
              <w:t xml:space="preserve">Under the </w:t>
            </w:r>
            <w:r w:rsidRPr="006F2DDC">
              <w:rPr>
                <w:u w:val="single"/>
              </w:rPr>
              <w:t>Data</w:t>
            </w:r>
            <w:r w:rsidRPr="006F2DDC">
              <w:t xml:space="preserve"> section, system should display 1 section: </w:t>
            </w:r>
            <w:r w:rsidRPr="006F2DDC">
              <w:rPr>
                <w:u w:val="single"/>
              </w:rPr>
              <w:t>Axis</w:t>
            </w:r>
            <w:r w:rsidRPr="006F2DDC">
              <w:t>.</w:t>
            </w:r>
          </w:p>
          <w:p w14:paraId="799C2DEF" w14:textId="77777777" w:rsidR="00F93A75" w:rsidRPr="006F2DDC" w:rsidRDefault="00F93A75" w:rsidP="00F454DB">
            <w:pPr>
              <w:pStyle w:val="TableText"/>
              <w:numPr>
                <w:ilvl w:val="0"/>
                <w:numId w:val="55"/>
              </w:numPr>
            </w:pPr>
            <w:r w:rsidRPr="006F2DDC">
              <w:t xml:space="preserve">In the </w:t>
            </w:r>
            <w:r w:rsidRPr="006F2DDC">
              <w:rPr>
                <w:u w:val="single"/>
              </w:rPr>
              <w:t>Axis</w:t>
            </w:r>
            <w:r w:rsidRPr="006F2DDC">
              <w:t xml:space="preserve"> section, actor should be able to drop any one field from any section under the </w:t>
            </w:r>
            <w:r w:rsidRPr="006F2DDC">
              <w:rPr>
                <w:u w:val="single"/>
              </w:rPr>
              <w:t>Dataset Fields</w:t>
            </w:r>
            <w:r w:rsidRPr="006F2DDC">
              <w:t xml:space="preserve"> pane.</w:t>
            </w:r>
          </w:p>
          <w:p w14:paraId="779B1425" w14:textId="77777777" w:rsidR="00F93A75" w:rsidRPr="006F2DDC" w:rsidRDefault="00F93A75" w:rsidP="00F454DB">
            <w:pPr>
              <w:pStyle w:val="TableText"/>
              <w:numPr>
                <w:ilvl w:val="0"/>
                <w:numId w:val="55"/>
              </w:numPr>
              <w:jc w:val="both"/>
            </w:pPr>
            <w:r w:rsidRPr="006F2DDC">
              <w:t>System should display an option to remove the field.</w:t>
            </w:r>
          </w:p>
          <w:p w14:paraId="1360C60E" w14:textId="77777777" w:rsidR="00F93A75" w:rsidRPr="006F2DDC" w:rsidRDefault="00F93A75" w:rsidP="007C2543">
            <w:pPr>
              <w:pStyle w:val="TableText"/>
              <w:tabs>
                <w:tab w:val="left" w:pos="3600"/>
              </w:tabs>
              <w:ind w:left="360"/>
              <w:jc w:val="both"/>
            </w:pPr>
            <w:r w:rsidRPr="006F2DDC">
              <w:tab/>
            </w:r>
          </w:p>
          <w:p w14:paraId="029ACF3F" w14:textId="77777777" w:rsidR="00F93A75" w:rsidRPr="006F2DDC" w:rsidRDefault="00F93A75" w:rsidP="00F454DB">
            <w:pPr>
              <w:pStyle w:val="TableText"/>
              <w:numPr>
                <w:ilvl w:val="0"/>
                <w:numId w:val="55"/>
              </w:numPr>
              <w:jc w:val="both"/>
            </w:pPr>
            <w:r w:rsidRPr="006F2DDC">
              <w:t xml:space="preserve">If a field has been dropped in the </w:t>
            </w:r>
            <w:r w:rsidRPr="006F2DDC">
              <w:rPr>
                <w:u w:val="single"/>
              </w:rPr>
              <w:t>Axis</w:t>
            </w:r>
            <w:r w:rsidRPr="006F2DDC">
              <w:t xml:space="preserve"> section, system should display a slicer (multi selection checkbox list) in the right-hand side pane.</w:t>
            </w:r>
          </w:p>
          <w:p w14:paraId="080D544B" w14:textId="77777777" w:rsidR="00F93A75" w:rsidRPr="006F2DDC" w:rsidRDefault="00F93A75" w:rsidP="00F454DB">
            <w:pPr>
              <w:pStyle w:val="TableText"/>
              <w:numPr>
                <w:ilvl w:val="0"/>
                <w:numId w:val="55"/>
              </w:numPr>
              <w:jc w:val="both"/>
            </w:pPr>
            <w:r w:rsidRPr="006F2DDC">
              <w:t>The list should be constituted from the distinct values of the field.</w:t>
            </w:r>
          </w:p>
          <w:p w14:paraId="026781C4" w14:textId="77777777" w:rsidR="00F93A75" w:rsidRPr="006F2DDC" w:rsidRDefault="00F93A75" w:rsidP="00F454DB">
            <w:pPr>
              <w:pStyle w:val="TableText"/>
              <w:numPr>
                <w:ilvl w:val="0"/>
                <w:numId w:val="55"/>
              </w:numPr>
              <w:jc w:val="both"/>
            </w:pPr>
            <w:r w:rsidRPr="006F2DDC">
              <w:t>The values should be displayed in ascending alphabetical order.</w:t>
            </w:r>
          </w:p>
          <w:p w14:paraId="57E9EF5E" w14:textId="77777777" w:rsidR="00F93A75" w:rsidRPr="006F2DDC" w:rsidRDefault="00F93A75" w:rsidP="00F454DB">
            <w:pPr>
              <w:pStyle w:val="TableText"/>
              <w:numPr>
                <w:ilvl w:val="0"/>
                <w:numId w:val="55"/>
              </w:numPr>
              <w:jc w:val="both"/>
            </w:pPr>
            <w:r w:rsidRPr="006F2DDC">
              <w:t>Actor should be able to select any number of values on the slicer.</w:t>
            </w:r>
          </w:p>
          <w:p w14:paraId="4490DC6B" w14:textId="77777777" w:rsidR="00F93A75" w:rsidRPr="006F2DDC" w:rsidRDefault="00F93A75" w:rsidP="007C2543">
            <w:pPr>
              <w:pStyle w:val="TableText"/>
              <w:ind w:left="360"/>
              <w:jc w:val="both"/>
            </w:pPr>
          </w:p>
          <w:p w14:paraId="0464D4B5" w14:textId="77777777" w:rsidR="00F93A75" w:rsidRPr="006F2DDC" w:rsidRDefault="00F93A75" w:rsidP="007C2543">
            <w:pPr>
              <w:pStyle w:val="TableText"/>
              <w:ind w:left="360"/>
            </w:pPr>
            <w:r w:rsidRPr="006F2DDC">
              <w:rPr>
                <w:u w:val="single"/>
              </w:rPr>
              <w:t>Formatting</w:t>
            </w:r>
          </w:p>
          <w:p w14:paraId="2B40E372" w14:textId="77777777" w:rsidR="00F93A75" w:rsidRPr="006F2DDC" w:rsidRDefault="00F93A75" w:rsidP="00F454DB">
            <w:pPr>
              <w:pStyle w:val="TableText"/>
              <w:numPr>
                <w:ilvl w:val="0"/>
                <w:numId w:val="55"/>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73624F06" w14:textId="77777777" w:rsidR="00F93A75" w:rsidRPr="006F2DDC" w:rsidRDefault="00F93A75" w:rsidP="007C2543">
            <w:pPr>
              <w:pStyle w:val="TableText"/>
              <w:ind w:left="360"/>
            </w:pPr>
          </w:p>
          <w:p w14:paraId="1D7E8561" w14:textId="77777777" w:rsidR="00F93A75" w:rsidRPr="006F2DDC" w:rsidRDefault="00F93A75" w:rsidP="00F454DB">
            <w:pPr>
              <w:pStyle w:val="TableText"/>
              <w:numPr>
                <w:ilvl w:val="0"/>
                <w:numId w:val="55"/>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19CF98CE" w14:textId="77777777" w:rsidR="00F93A75" w:rsidRPr="006F2DDC" w:rsidRDefault="00F93A75" w:rsidP="00F454DB">
            <w:pPr>
              <w:pStyle w:val="TableText"/>
              <w:numPr>
                <w:ilvl w:val="0"/>
                <w:numId w:val="55"/>
              </w:numPr>
            </w:pPr>
            <w:r w:rsidRPr="006F2DDC">
              <w:t xml:space="preserve">System should display the </w:t>
            </w:r>
            <w:r w:rsidRPr="006F2DDC">
              <w:rPr>
                <w:u w:val="single"/>
              </w:rPr>
              <w:t>Text</w:t>
            </w:r>
            <w:r w:rsidRPr="006F2DDC">
              <w:t xml:space="preserve"> field as blank by default (when slicer is selected for the first time in the </w:t>
            </w:r>
            <w:r w:rsidRPr="006F2DDC">
              <w:rPr>
                <w:u w:val="single"/>
              </w:rPr>
              <w:t>Visual Properties</w:t>
            </w:r>
            <w:r w:rsidRPr="006F2DDC">
              <w:t xml:space="preserve"> Pane).</w:t>
            </w:r>
          </w:p>
          <w:p w14:paraId="4C25E403" w14:textId="77777777" w:rsidR="00F93A75" w:rsidRPr="006F2DDC" w:rsidRDefault="00F93A75" w:rsidP="00F454DB">
            <w:pPr>
              <w:pStyle w:val="TableText"/>
              <w:numPr>
                <w:ilvl w:val="0"/>
                <w:numId w:val="55"/>
              </w:numPr>
            </w:pPr>
            <w:r w:rsidRPr="006F2DDC">
              <w:lastRenderedPageBreak/>
              <w:t xml:space="preserve">System should allow actor to enter up to 100 characters consisting of any combination of Unicode characters in the </w:t>
            </w:r>
            <w:r w:rsidRPr="006F2DDC">
              <w:rPr>
                <w:u w:val="single"/>
              </w:rPr>
              <w:t>Text</w:t>
            </w:r>
            <w:r w:rsidRPr="006F2DDC">
              <w:t xml:space="preserve"> field.</w:t>
            </w:r>
          </w:p>
          <w:p w14:paraId="64A92460" w14:textId="77777777" w:rsidR="00F93A75" w:rsidRPr="006F2DDC" w:rsidRDefault="00F93A75" w:rsidP="00F454DB">
            <w:pPr>
              <w:pStyle w:val="TableText"/>
              <w:numPr>
                <w:ilvl w:val="0"/>
                <w:numId w:val="55"/>
              </w:numPr>
            </w:pPr>
            <w:r w:rsidRPr="006F2DDC">
              <w:t>System should display the title text as per value provided by the actor.</w:t>
            </w:r>
          </w:p>
          <w:p w14:paraId="47E5562F" w14:textId="77777777" w:rsidR="00F93A75" w:rsidRPr="006F2DDC" w:rsidRDefault="00F93A75" w:rsidP="00F454DB">
            <w:pPr>
              <w:pStyle w:val="TableText"/>
              <w:numPr>
                <w:ilvl w:val="0"/>
                <w:numId w:val="55"/>
              </w:numPr>
            </w:pPr>
            <w:r w:rsidRPr="006F2DDC">
              <w:t xml:space="preserve">System should display the </w:t>
            </w:r>
            <w:r w:rsidRPr="006F2DDC">
              <w:rPr>
                <w:u w:val="single"/>
              </w:rPr>
              <w:t>Font Size</w:t>
            </w:r>
            <w:r w:rsidRPr="006F2DDC">
              <w:t xml:space="preserve"> as 12 by default (when slicer is selected for the first time in the </w:t>
            </w:r>
            <w:r w:rsidRPr="006F2DDC">
              <w:rPr>
                <w:u w:val="single"/>
              </w:rPr>
              <w:t>Visual Properties</w:t>
            </w:r>
            <w:r w:rsidRPr="006F2DDC">
              <w:t xml:space="preserve"> Pane).</w:t>
            </w:r>
          </w:p>
          <w:p w14:paraId="442824B6" w14:textId="77777777" w:rsidR="00F93A75" w:rsidRPr="006F2DDC" w:rsidRDefault="00F93A75" w:rsidP="00F454DB">
            <w:pPr>
              <w:pStyle w:val="TableText"/>
              <w:numPr>
                <w:ilvl w:val="0"/>
                <w:numId w:val="55"/>
              </w:numPr>
            </w:pPr>
            <w:r w:rsidRPr="006F2DDC">
              <w:t xml:space="preserve">Actor should be able to change the </w:t>
            </w:r>
            <w:r w:rsidRPr="006F2DDC">
              <w:rPr>
                <w:u w:val="single"/>
              </w:rPr>
              <w:t>Font Size</w:t>
            </w:r>
            <w:r w:rsidRPr="006F2DDC">
              <w:t xml:space="preserve"> to any integer value between 4 and 64.</w:t>
            </w:r>
          </w:p>
          <w:p w14:paraId="53153993" w14:textId="77777777" w:rsidR="00F93A75" w:rsidRPr="006F2DDC" w:rsidRDefault="00F93A75" w:rsidP="00F454DB">
            <w:pPr>
              <w:pStyle w:val="TableText"/>
              <w:numPr>
                <w:ilvl w:val="0"/>
                <w:numId w:val="55"/>
              </w:numPr>
            </w:pPr>
            <w:r w:rsidRPr="006F2DDC">
              <w:t>System should display the font size of the title as per value provided by the actor.</w:t>
            </w:r>
          </w:p>
          <w:p w14:paraId="704EA5F9" w14:textId="77777777" w:rsidR="00F93A75" w:rsidRPr="006F2DDC" w:rsidRDefault="00F93A75" w:rsidP="00F454DB">
            <w:pPr>
              <w:pStyle w:val="TableText"/>
              <w:numPr>
                <w:ilvl w:val="0"/>
                <w:numId w:val="55"/>
              </w:numPr>
            </w:pPr>
            <w:r w:rsidRPr="006F2DDC">
              <w:t xml:space="preserve">System should display the </w:t>
            </w:r>
            <w:r w:rsidRPr="006F2DDC">
              <w:rPr>
                <w:u w:val="single"/>
              </w:rPr>
              <w:t>Background Colour</w:t>
            </w:r>
            <w:r w:rsidRPr="006F2DDC">
              <w:t xml:space="preserve"> as None by default (when slicer is selected for the first time in the </w:t>
            </w:r>
            <w:r w:rsidRPr="006F2DDC">
              <w:rPr>
                <w:u w:val="single"/>
              </w:rPr>
              <w:t>Visual Properties</w:t>
            </w:r>
            <w:r w:rsidRPr="006F2DDC">
              <w:t xml:space="preserve"> Pane).</w:t>
            </w:r>
          </w:p>
          <w:p w14:paraId="14423F0A" w14:textId="77777777" w:rsidR="00F93A75" w:rsidRPr="006F2DDC" w:rsidRDefault="00F93A75" w:rsidP="00F454DB">
            <w:pPr>
              <w:pStyle w:val="TableText"/>
              <w:numPr>
                <w:ilvl w:val="0"/>
                <w:numId w:val="55"/>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4C792698" w14:textId="77777777" w:rsidR="00F93A75" w:rsidRPr="006F2DDC" w:rsidRDefault="00F93A75" w:rsidP="00F454DB">
            <w:pPr>
              <w:pStyle w:val="TableText"/>
              <w:numPr>
                <w:ilvl w:val="0"/>
                <w:numId w:val="55"/>
              </w:numPr>
            </w:pPr>
            <w:r w:rsidRPr="006F2DDC">
              <w:t>System should display the title background colour as per value provided or colour selected by the actor.</w:t>
            </w:r>
          </w:p>
          <w:p w14:paraId="5ECA6564" w14:textId="77777777" w:rsidR="00F93A75" w:rsidRPr="006F2DDC" w:rsidRDefault="00F93A75" w:rsidP="007C2543">
            <w:pPr>
              <w:pStyle w:val="TableText"/>
            </w:pPr>
          </w:p>
          <w:p w14:paraId="15A094CF" w14:textId="77777777" w:rsidR="00F93A75" w:rsidRPr="006F2DDC" w:rsidRDefault="00F93A75" w:rsidP="00F454DB">
            <w:pPr>
              <w:pStyle w:val="TableText"/>
              <w:numPr>
                <w:ilvl w:val="0"/>
                <w:numId w:val="55"/>
              </w:numPr>
            </w:pPr>
            <w:r w:rsidRPr="006F2DDC">
              <w:t xml:space="preserve">Under the Background section, system should display 1 form field: </w:t>
            </w:r>
            <w:r w:rsidRPr="006F2DDC">
              <w:rPr>
                <w:u w:val="single"/>
              </w:rPr>
              <w:t>Colour</w:t>
            </w:r>
            <w:r w:rsidRPr="006F2DDC">
              <w:t>.</w:t>
            </w:r>
          </w:p>
          <w:p w14:paraId="4C7976C1" w14:textId="77777777" w:rsidR="00F93A75" w:rsidRPr="006F2DDC" w:rsidRDefault="00F93A75" w:rsidP="00F454DB">
            <w:pPr>
              <w:pStyle w:val="TableText"/>
              <w:numPr>
                <w:ilvl w:val="0"/>
                <w:numId w:val="55"/>
              </w:numPr>
            </w:pPr>
            <w:r w:rsidRPr="006F2DDC">
              <w:t xml:space="preserve">System should display the </w:t>
            </w:r>
            <w:r w:rsidRPr="006F2DDC">
              <w:rPr>
                <w:u w:val="single"/>
              </w:rPr>
              <w:t>Background Colour</w:t>
            </w:r>
            <w:r w:rsidRPr="006F2DDC">
              <w:t xml:space="preserve"> as #666666 by default (when slicer is selected for the first time in the </w:t>
            </w:r>
            <w:r w:rsidRPr="006F2DDC">
              <w:rPr>
                <w:u w:val="single"/>
              </w:rPr>
              <w:t>Visual Properties</w:t>
            </w:r>
            <w:r w:rsidRPr="006F2DDC">
              <w:t xml:space="preserve"> Pane).</w:t>
            </w:r>
          </w:p>
          <w:p w14:paraId="6ACDB4BC" w14:textId="77777777" w:rsidR="00F93A75" w:rsidRPr="006F2DDC" w:rsidRDefault="00F93A75" w:rsidP="00F454DB">
            <w:pPr>
              <w:pStyle w:val="TableText"/>
              <w:numPr>
                <w:ilvl w:val="0"/>
                <w:numId w:val="55"/>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709B7C57" w14:textId="77777777" w:rsidR="00F93A75" w:rsidRPr="006F2DDC" w:rsidRDefault="00F93A75" w:rsidP="00F454DB">
            <w:pPr>
              <w:pStyle w:val="TableText"/>
              <w:numPr>
                <w:ilvl w:val="0"/>
                <w:numId w:val="55"/>
              </w:numPr>
            </w:pPr>
            <w:r w:rsidRPr="006F2DDC">
              <w:t>System should display the visual background colour as per value provided or colour selected by the actor.</w:t>
            </w:r>
          </w:p>
          <w:p w14:paraId="17FE131D" w14:textId="77777777" w:rsidR="00F93A75" w:rsidRPr="006F2DDC" w:rsidRDefault="00F93A75" w:rsidP="007C2543">
            <w:pPr>
              <w:pStyle w:val="TableText"/>
            </w:pPr>
          </w:p>
          <w:p w14:paraId="092FFC9B" w14:textId="77777777" w:rsidR="00F93A75" w:rsidRPr="006F2DDC" w:rsidRDefault="00F93A75" w:rsidP="007C2543">
            <w:pPr>
              <w:pStyle w:val="TableText"/>
              <w:jc w:val="both"/>
            </w:pPr>
          </w:p>
        </w:tc>
      </w:tr>
      <w:tr w:rsidR="00F93A75" w:rsidRPr="006F2DDC" w14:paraId="6B337FC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455833B" w14:textId="77777777" w:rsidR="00F93A75" w:rsidRPr="006F2DDC" w:rsidRDefault="00F93A75" w:rsidP="007C2543">
            <w:pPr>
              <w:pStyle w:val="TableText"/>
              <w:rPr>
                <w:b/>
              </w:rPr>
            </w:pPr>
            <w:r w:rsidRPr="006F2DDC">
              <w:rPr>
                <w:b/>
              </w:rPr>
              <w:t>Alternative Flow</w:t>
            </w:r>
          </w:p>
          <w:p w14:paraId="0F986C9E" w14:textId="77777777" w:rsidR="00F93A75" w:rsidRPr="006F2DDC" w:rsidRDefault="00F93A75" w:rsidP="00F454DB">
            <w:pPr>
              <w:pStyle w:val="TableText"/>
              <w:numPr>
                <w:ilvl w:val="0"/>
                <w:numId w:val="57"/>
              </w:numPr>
            </w:pPr>
            <w:r w:rsidRPr="006F2DDC">
              <w:t xml:space="preserve">In case actor tries to edit an existing visual (which is other than Slicer or Scatter plot) and convert it to a Slicer, system should remove all fields on the Data section except the first field on the </w:t>
            </w:r>
            <w:r w:rsidRPr="006F2DDC">
              <w:rPr>
                <w:u w:val="single"/>
              </w:rPr>
              <w:t>Axis</w:t>
            </w:r>
            <w:r w:rsidRPr="006F2DDC">
              <w:t xml:space="preserve"> section.</w:t>
            </w:r>
          </w:p>
          <w:p w14:paraId="658B9860" w14:textId="77777777" w:rsidR="00F93A75" w:rsidRPr="006F2DDC" w:rsidRDefault="00F93A75" w:rsidP="00F454DB">
            <w:pPr>
              <w:pStyle w:val="TableText"/>
              <w:numPr>
                <w:ilvl w:val="0"/>
                <w:numId w:val="57"/>
              </w:numPr>
            </w:pPr>
            <w:r w:rsidRPr="006F2DDC">
              <w:t>System should render the Slicer based on the field.</w:t>
            </w:r>
          </w:p>
          <w:p w14:paraId="376196CF" w14:textId="77777777" w:rsidR="00F93A75" w:rsidRPr="006F2DDC" w:rsidRDefault="00F93A75" w:rsidP="00F454DB">
            <w:pPr>
              <w:pStyle w:val="TableText"/>
              <w:numPr>
                <w:ilvl w:val="0"/>
                <w:numId w:val="57"/>
              </w:numPr>
            </w:pPr>
            <w:r w:rsidRPr="006F2DDC">
              <w:t>In case actor tries to edit an existing Scatter plot visual and convert it to a Slicer, system should remove all fields on the Data section.</w:t>
            </w:r>
          </w:p>
          <w:p w14:paraId="35E3474F" w14:textId="77777777" w:rsidR="00F93A75" w:rsidRPr="006F2DDC" w:rsidRDefault="00F93A75" w:rsidP="00F454DB">
            <w:pPr>
              <w:pStyle w:val="TableText"/>
              <w:numPr>
                <w:ilvl w:val="0"/>
                <w:numId w:val="57"/>
              </w:numPr>
            </w:pPr>
            <w:r w:rsidRPr="006F2DDC">
              <w:t xml:space="preserve">System should render the Slicer only when actor provides </w:t>
            </w:r>
            <w:r w:rsidRPr="006F2DDC">
              <w:rPr>
                <w:u w:val="single"/>
              </w:rPr>
              <w:t>Axis</w:t>
            </w:r>
            <w:r w:rsidRPr="006F2DDC">
              <w:t xml:space="preserve"> value.</w:t>
            </w:r>
          </w:p>
        </w:tc>
      </w:tr>
      <w:tr w:rsidR="00F93A75" w:rsidRPr="006F2DDC" w14:paraId="2D7130BA"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1BB076F" w14:textId="77777777" w:rsidR="00F93A75" w:rsidRPr="006F2DDC" w:rsidRDefault="00F93A75" w:rsidP="007C2543">
            <w:pPr>
              <w:pStyle w:val="TableText"/>
              <w:jc w:val="both"/>
              <w:rPr>
                <w:b/>
                <w:bCs/>
              </w:rPr>
            </w:pPr>
            <w:r w:rsidRPr="006F2DDC">
              <w:rPr>
                <w:b/>
                <w:bCs/>
              </w:rPr>
              <w:t>Post Conditions</w:t>
            </w:r>
          </w:p>
          <w:p w14:paraId="6F190211" w14:textId="77777777" w:rsidR="00F93A75" w:rsidRPr="006F2DDC" w:rsidRDefault="00F93A75" w:rsidP="007C2543">
            <w:pPr>
              <w:pStyle w:val="TableText"/>
              <w:jc w:val="both"/>
            </w:pPr>
            <w:r w:rsidRPr="006F2DDC">
              <w:t>None</w:t>
            </w:r>
          </w:p>
        </w:tc>
      </w:tr>
      <w:tr w:rsidR="00F93A75" w:rsidRPr="006F2DDC" w14:paraId="69B8ACA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A670E6F" w14:textId="77777777" w:rsidR="00F93A75" w:rsidRPr="006F2DDC" w:rsidRDefault="00F93A75" w:rsidP="007C2543">
            <w:pPr>
              <w:pStyle w:val="TableText"/>
              <w:jc w:val="both"/>
              <w:rPr>
                <w:b/>
                <w:bCs/>
              </w:rPr>
            </w:pPr>
            <w:r w:rsidRPr="006F2DDC">
              <w:rPr>
                <w:b/>
                <w:bCs/>
              </w:rPr>
              <w:t>Exceptions</w:t>
            </w:r>
          </w:p>
          <w:p w14:paraId="0EA1A161" w14:textId="77777777" w:rsidR="00F93A75" w:rsidRPr="006F2DDC" w:rsidRDefault="00F93A75" w:rsidP="007C2543">
            <w:pPr>
              <w:pStyle w:val="TableText"/>
              <w:jc w:val="both"/>
            </w:pPr>
            <w:r w:rsidRPr="006F2DDC">
              <w:lastRenderedPageBreak/>
              <w:t xml:space="preserve">None </w:t>
            </w:r>
          </w:p>
        </w:tc>
      </w:tr>
      <w:tr w:rsidR="00F93A75" w:rsidRPr="006F2DDC" w14:paraId="1FD650F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CC549A7" w14:textId="77777777" w:rsidR="00F93A75" w:rsidRPr="006F2DDC" w:rsidRDefault="00F93A75" w:rsidP="007C2543">
            <w:pPr>
              <w:pStyle w:val="TableText"/>
              <w:jc w:val="both"/>
              <w:rPr>
                <w:b/>
                <w:bCs/>
              </w:rPr>
            </w:pPr>
            <w:r w:rsidRPr="006F2DDC">
              <w:rPr>
                <w:b/>
                <w:bCs/>
              </w:rPr>
              <w:t>Business Rules</w:t>
            </w:r>
          </w:p>
          <w:p w14:paraId="67A77F94" w14:textId="77777777" w:rsidR="00F93A75" w:rsidRPr="006F2DDC" w:rsidRDefault="00F93A75" w:rsidP="007C2543">
            <w:pPr>
              <w:pStyle w:val="TableText"/>
              <w:jc w:val="both"/>
            </w:pPr>
            <w:r w:rsidRPr="006F2DDC">
              <w:t>None</w:t>
            </w:r>
          </w:p>
        </w:tc>
      </w:tr>
      <w:tr w:rsidR="00F93A75" w:rsidRPr="006F2DDC" w14:paraId="4106908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BED0BC3" w14:textId="77777777" w:rsidR="00F93A75" w:rsidRPr="006F2DDC" w:rsidRDefault="00F93A75" w:rsidP="007C2543">
            <w:pPr>
              <w:pStyle w:val="TableText"/>
              <w:jc w:val="both"/>
              <w:rPr>
                <w:b/>
                <w:bCs/>
              </w:rPr>
            </w:pPr>
            <w:r w:rsidRPr="006F2DDC">
              <w:rPr>
                <w:b/>
                <w:bCs/>
              </w:rPr>
              <w:t>Relationships</w:t>
            </w:r>
          </w:p>
          <w:p w14:paraId="4FE93798" w14:textId="77777777" w:rsidR="00F93A75" w:rsidRPr="006F2DDC" w:rsidRDefault="00F93A75" w:rsidP="007C2543">
            <w:pPr>
              <w:pStyle w:val="TableText"/>
              <w:jc w:val="both"/>
            </w:pPr>
            <w:r w:rsidRPr="006F2DDC">
              <w:t>None</w:t>
            </w:r>
          </w:p>
        </w:tc>
      </w:tr>
      <w:tr w:rsidR="00F93A75" w:rsidRPr="006F2DDC" w14:paraId="1DAEC0AB"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3E3110A" w14:textId="77777777" w:rsidR="00F93A75" w:rsidRPr="006F2DDC" w:rsidRDefault="00F93A75" w:rsidP="007C2543">
            <w:pPr>
              <w:pStyle w:val="TableText"/>
              <w:jc w:val="both"/>
              <w:rPr>
                <w:b/>
                <w:bCs/>
              </w:rPr>
            </w:pPr>
            <w:r w:rsidRPr="006F2DDC">
              <w:rPr>
                <w:b/>
                <w:bCs/>
              </w:rPr>
              <w:t>Special Requirements</w:t>
            </w:r>
          </w:p>
          <w:p w14:paraId="2911747E" w14:textId="77777777" w:rsidR="00F93A75" w:rsidRPr="006F2DDC" w:rsidRDefault="00F93A75" w:rsidP="007C2543">
            <w:pPr>
              <w:pStyle w:val="TableText"/>
              <w:jc w:val="both"/>
            </w:pPr>
            <w:r w:rsidRPr="006F2DDC">
              <w:t xml:space="preserve">None </w:t>
            </w:r>
          </w:p>
        </w:tc>
      </w:tr>
      <w:tr w:rsidR="00F93A75" w:rsidRPr="006F2DDC" w14:paraId="6193DDE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422311E" w14:textId="77777777" w:rsidR="00F93A75" w:rsidRPr="006F2DDC" w:rsidRDefault="00F93A75" w:rsidP="007C2543">
            <w:pPr>
              <w:pStyle w:val="TableText"/>
              <w:jc w:val="both"/>
              <w:rPr>
                <w:b/>
                <w:bCs/>
              </w:rPr>
            </w:pPr>
            <w:r w:rsidRPr="006F2DDC">
              <w:rPr>
                <w:b/>
                <w:bCs/>
              </w:rPr>
              <w:t>Assumptions</w:t>
            </w:r>
          </w:p>
          <w:p w14:paraId="3EC3334D" w14:textId="77777777" w:rsidR="00F93A75" w:rsidRPr="006F2DDC" w:rsidRDefault="00F93A75" w:rsidP="007C2543">
            <w:pPr>
              <w:pStyle w:val="TableText"/>
              <w:jc w:val="both"/>
            </w:pPr>
            <w:r w:rsidRPr="006F2DDC">
              <w:t xml:space="preserve">None </w:t>
            </w:r>
          </w:p>
        </w:tc>
      </w:tr>
    </w:tbl>
    <w:p w14:paraId="00B5957C" w14:textId="77777777" w:rsidR="00F93A75" w:rsidRPr="006F2DDC" w:rsidRDefault="00F93A75" w:rsidP="00F93A75"/>
    <w:p w14:paraId="513454FE" w14:textId="77777777" w:rsidR="00F93A75" w:rsidRPr="006F2DDC" w:rsidRDefault="00F93A75" w:rsidP="00F93A75">
      <w:pPr>
        <w:pStyle w:val="BodyText"/>
      </w:pPr>
    </w:p>
    <w:p w14:paraId="5FAD6EC9" w14:textId="77777777" w:rsidR="00F93A75" w:rsidRPr="006F2DDC" w:rsidRDefault="00F93A75" w:rsidP="00F93A75">
      <w:r w:rsidRPr="006F2DDC">
        <w:br w:type="page"/>
      </w:r>
    </w:p>
    <w:p w14:paraId="1B800A82" w14:textId="77777777" w:rsidR="00F93A75" w:rsidRPr="006F2DDC" w:rsidRDefault="00F93A75" w:rsidP="00F93A75">
      <w:pPr>
        <w:pStyle w:val="Heading3"/>
        <w:ind w:left="0"/>
        <w:jc w:val="both"/>
      </w:pPr>
      <w:bookmarkStart w:id="71" w:name="_Toc24137641"/>
      <w:r w:rsidRPr="006F2DDC">
        <w:lastRenderedPageBreak/>
        <w:t>UC 3.2.2</w:t>
      </w:r>
      <w:r w:rsidR="005E286C" w:rsidRPr="006F2DDC">
        <w:t>7</w:t>
      </w:r>
      <w:r w:rsidRPr="006F2DDC">
        <w:t xml:space="preserve"> Design Visual: Funnel</w:t>
      </w:r>
      <w:bookmarkEnd w:id="7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93A75" w:rsidRPr="006F2DDC" w14:paraId="429C60B8"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A1FEFE0" w14:textId="77777777" w:rsidR="00F93A75" w:rsidRPr="006F2DDC" w:rsidRDefault="00F93A75" w:rsidP="007C2543">
            <w:pPr>
              <w:pStyle w:val="TableText"/>
              <w:jc w:val="both"/>
              <w:rPr>
                <w:b/>
                <w:bCs/>
              </w:rPr>
            </w:pPr>
            <w:r w:rsidRPr="006F2DDC">
              <w:rPr>
                <w:b/>
                <w:bCs/>
              </w:rPr>
              <w:t>Actor(s)</w:t>
            </w:r>
          </w:p>
          <w:p w14:paraId="56422543" w14:textId="77777777" w:rsidR="00F93A75" w:rsidRPr="006F2DDC" w:rsidRDefault="00F93A75" w:rsidP="007C2543">
            <w:pPr>
              <w:pStyle w:val="TableText"/>
              <w:jc w:val="both"/>
            </w:pPr>
            <w:r w:rsidRPr="006F2DDC">
              <w:t>Designer</w:t>
            </w:r>
          </w:p>
        </w:tc>
      </w:tr>
      <w:tr w:rsidR="00F93A75" w:rsidRPr="006F2DDC" w14:paraId="1E9914BA"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4374378" w14:textId="77777777" w:rsidR="00F93A75" w:rsidRPr="006F2DDC" w:rsidRDefault="00F93A75" w:rsidP="007C2543">
            <w:pPr>
              <w:pStyle w:val="TableText"/>
              <w:jc w:val="both"/>
              <w:rPr>
                <w:b/>
                <w:bCs/>
              </w:rPr>
            </w:pPr>
            <w:r w:rsidRPr="006F2DDC">
              <w:rPr>
                <w:b/>
                <w:bCs/>
              </w:rPr>
              <w:t>Description</w:t>
            </w:r>
          </w:p>
          <w:p w14:paraId="57241727" w14:textId="77777777" w:rsidR="00F93A75" w:rsidRPr="006F2DDC" w:rsidRDefault="00F93A75" w:rsidP="007C2543">
            <w:pPr>
              <w:pStyle w:val="TableText"/>
              <w:jc w:val="both"/>
            </w:pPr>
            <w:r w:rsidRPr="006F2DDC">
              <w:t>This use case allows the actor to design a funnel visual.</w:t>
            </w:r>
          </w:p>
        </w:tc>
      </w:tr>
      <w:tr w:rsidR="00F93A75" w:rsidRPr="006F2DDC" w14:paraId="25AE518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1BCEA13" w14:textId="77777777" w:rsidR="00F93A75" w:rsidRPr="006F2DDC" w:rsidRDefault="00F93A75" w:rsidP="007C2543">
            <w:pPr>
              <w:pStyle w:val="TableText"/>
              <w:jc w:val="both"/>
              <w:rPr>
                <w:b/>
                <w:bCs/>
              </w:rPr>
            </w:pPr>
            <w:proofErr w:type="gramStart"/>
            <w:r w:rsidRPr="006F2DDC">
              <w:rPr>
                <w:b/>
                <w:bCs/>
              </w:rPr>
              <w:t>Pre Conditions</w:t>
            </w:r>
            <w:proofErr w:type="gramEnd"/>
          </w:p>
          <w:p w14:paraId="776CD82E" w14:textId="77777777" w:rsidR="00F93A75" w:rsidRPr="006F2DDC" w:rsidRDefault="00F93A75" w:rsidP="00F454DB">
            <w:pPr>
              <w:pStyle w:val="TableText"/>
              <w:numPr>
                <w:ilvl w:val="0"/>
                <w:numId w:val="109"/>
              </w:numPr>
            </w:pPr>
          </w:p>
        </w:tc>
      </w:tr>
      <w:tr w:rsidR="00F93A75" w:rsidRPr="006F2DDC" w14:paraId="5100A73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B7A626A" w14:textId="77777777" w:rsidR="00F93A75" w:rsidRPr="006F2DDC" w:rsidRDefault="00F93A75" w:rsidP="007C2543">
            <w:pPr>
              <w:pStyle w:val="TableText"/>
              <w:jc w:val="both"/>
              <w:rPr>
                <w:b/>
                <w:bCs/>
              </w:rPr>
            </w:pPr>
            <w:r w:rsidRPr="006F2DDC">
              <w:rPr>
                <w:b/>
                <w:bCs/>
              </w:rPr>
              <w:t>Triggers</w:t>
            </w:r>
          </w:p>
          <w:p w14:paraId="111E4318" w14:textId="77777777" w:rsidR="00F93A75" w:rsidRPr="006F2DDC" w:rsidRDefault="00F93A75" w:rsidP="00F454DB">
            <w:pPr>
              <w:pStyle w:val="TableText"/>
              <w:numPr>
                <w:ilvl w:val="0"/>
                <w:numId w:val="110"/>
              </w:numPr>
            </w:pPr>
          </w:p>
        </w:tc>
      </w:tr>
      <w:tr w:rsidR="00F93A75" w:rsidRPr="006F2DDC" w14:paraId="3659DF51"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11CBFDB" w14:textId="77777777" w:rsidR="00F93A75" w:rsidRPr="006F2DDC" w:rsidRDefault="00F93A75" w:rsidP="007C2543">
            <w:pPr>
              <w:pStyle w:val="TableText"/>
              <w:jc w:val="both"/>
              <w:rPr>
                <w:b/>
              </w:rPr>
            </w:pPr>
            <w:r w:rsidRPr="006F2DDC">
              <w:rPr>
                <w:b/>
              </w:rPr>
              <w:t>Normal Flow</w:t>
            </w:r>
          </w:p>
          <w:p w14:paraId="66F8EF3A" w14:textId="77777777" w:rsidR="00F93A75" w:rsidRPr="006F2DDC" w:rsidRDefault="00F93A75" w:rsidP="007C2543">
            <w:pPr>
              <w:pStyle w:val="ListParagraph"/>
              <w:ind w:left="0"/>
            </w:pPr>
          </w:p>
          <w:p w14:paraId="76FE6686" w14:textId="77777777" w:rsidR="00F93A75" w:rsidRPr="006F2DDC" w:rsidRDefault="00F93A75" w:rsidP="00F454DB">
            <w:pPr>
              <w:pStyle w:val="TableText"/>
              <w:numPr>
                <w:ilvl w:val="0"/>
                <w:numId w:val="111"/>
              </w:numPr>
            </w:pPr>
          </w:p>
          <w:p w14:paraId="18B01672" w14:textId="77777777" w:rsidR="00F93A75" w:rsidRPr="006F2DDC" w:rsidRDefault="00F93A75" w:rsidP="007C2543">
            <w:pPr>
              <w:pStyle w:val="TableText"/>
            </w:pPr>
          </w:p>
        </w:tc>
      </w:tr>
      <w:tr w:rsidR="00F93A75" w:rsidRPr="006F2DDC" w14:paraId="5A6A602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0D90057" w14:textId="77777777" w:rsidR="00F93A75" w:rsidRPr="006F2DDC" w:rsidRDefault="00F93A75" w:rsidP="007C2543">
            <w:pPr>
              <w:pStyle w:val="TableText"/>
              <w:jc w:val="both"/>
              <w:rPr>
                <w:b/>
                <w:bCs/>
              </w:rPr>
            </w:pPr>
            <w:r w:rsidRPr="006F2DDC">
              <w:rPr>
                <w:b/>
                <w:bCs/>
              </w:rPr>
              <w:t>Alternative Flow</w:t>
            </w:r>
          </w:p>
          <w:p w14:paraId="0FEEE240" w14:textId="77777777" w:rsidR="00F93A75" w:rsidRPr="006F2DDC" w:rsidRDefault="00F93A75" w:rsidP="007C2543">
            <w:pPr>
              <w:pStyle w:val="TableText"/>
              <w:jc w:val="both"/>
            </w:pPr>
            <w:r w:rsidRPr="006F2DDC">
              <w:t xml:space="preserve">None </w:t>
            </w:r>
          </w:p>
        </w:tc>
      </w:tr>
      <w:tr w:rsidR="00F93A75" w:rsidRPr="006F2DDC" w14:paraId="2D1166DE"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DF7AD22" w14:textId="77777777" w:rsidR="00F93A75" w:rsidRPr="006F2DDC" w:rsidRDefault="00F93A75" w:rsidP="007C2543">
            <w:pPr>
              <w:pStyle w:val="TableText"/>
              <w:rPr>
                <w:b/>
              </w:rPr>
            </w:pPr>
            <w:r w:rsidRPr="006F2DDC">
              <w:rPr>
                <w:b/>
              </w:rPr>
              <w:t>Post Conditions</w:t>
            </w:r>
          </w:p>
          <w:p w14:paraId="61B9B995" w14:textId="77777777" w:rsidR="00F93A75" w:rsidRPr="006F2DDC" w:rsidRDefault="00F93A75" w:rsidP="00F454DB">
            <w:pPr>
              <w:pStyle w:val="TableText"/>
              <w:numPr>
                <w:ilvl w:val="0"/>
                <w:numId w:val="112"/>
              </w:numPr>
            </w:pPr>
          </w:p>
        </w:tc>
      </w:tr>
      <w:tr w:rsidR="00F93A75" w:rsidRPr="006F2DDC" w14:paraId="2ABE34F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0FA40F0B" w14:textId="77777777" w:rsidR="00F93A75" w:rsidRPr="006F2DDC" w:rsidRDefault="00F93A75" w:rsidP="007C2543">
            <w:pPr>
              <w:pStyle w:val="TableText"/>
              <w:jc w:val="both"/>
              <w:rPr>
                <w:b/>
                <w:bCs/>
              </w:rPr>
            </w:pPr>
            <w:r w:rsidRPr="006F2DDC">
              <w:rPr>
                <w:b/>
                <w:bCs/>
              </w:rPr>
              <w:t>Exceptions</w:t>
            </w:r>
          </w:p>
          <w:p w14:paraId="23E1DBE9" w14:textId="77777777" w:rsidR="00F93A75" w:rsidRPr="006F2DDC" w:rsidRDefault="00F93A75" w:rsidP="00F454DB">
            <w:pPr>
              <w:pStyle w:val="TableText"/>
              <w:numPr>
                <w:ilvl w:val="0"/>
                <w:numId w:val="113"/>
              </w:numPr>
            </w:pPr>
          </w:p>
        </w:tc>
      </w:tr>
      <w:tr w:rsidR="00F93A75" w:rsidRPr="006F2DDC" w14:paraId="3DFE3A7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E03A25A" w14:textId="77777777" w:rsidR="00F93A75" w:rsidRPr="006F2DDC" w:rsidRDefault="00F93A75" w:rsidP="007C2543">
            <w:pPr>
              <w:pStyle w:val="TableText"/>
              <w:jc w:val="both"/>
              <w:rPr>
                <w:b/>
                <w:bCs/>
              </w:rPr>
            </w:pPr>
            <w:r w:rsidRPr="006F2DDC">
              <w:rPr>
                <w:b/>
                <w:bCs/>
              </w:rPr>
              <w:t>Business Rules</w:t>
            </w:r>
          </w:p>
          <w:p w14:paraId="4C784BBC" w14:textId="77777777" w:rsidR="00F93A75" w:rsidRPr="006F2DDC" w:rsidRDefault="00F93A75" w:rsidP="007C2543">
            <w:pPr>
              <w:pStyle w:val="TableText"/>
              <w:jc w:val="both"/>
            </w:pPr>
            <w:r w:rsidRPr="006F2DDC">
              <w:t>None</w:t>
            </w:r>
          </w:p>
        </w:tc>
      </w:tr>
      <w:tr w:rsidR="00F93A75" w:rsidRPr="006F2DDC" w14:paraId="7DAC707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D16F3C0" w14:textId="77777777" w:rsidR="00F93A75" w:rsidRPr="006F2DDC" w:rsidRDefault="00F93A75" w:rsidP="007C2543">
            <w:pPr>
              <w:pStyle w:val="TableText"/>
              <w:jc w:val="both"/>
              <w:rPr>
                <w:b/>
                <w:bCs/>
              </w:rPr>
            </w:pPr>
            <w:r w:rsidRPr="006F2DDC">
              <w:rPr>
                <w:b/>
                <w:bCs/>
              </w:rPr>
              <w:t>Relationships</w:t>
            </w:r>
          </w:p>
          <w:p w14:paraId="5491EFE1" w14:textId="77777777" w:rsidR="00F93A75" w:rsidRPr="006F2DDC" w:rsidRDefault="00F93A75" w:rsidP="007C2543">
            <w:pPr>
              <w:pStyle w:val="TableText"/>
              <w:jc w:val="both"/>
            </w:pPr>
            <w:r w:rsidRPr="006F2DDC">
              <w:t>None</w:t>
            </w:r>
          </w:p>
        </w:tc>
      </w:tr>
      <w:tr w:rsidR="00F93A75" w:rsidRPr="006F2DDC" w14:paraId="5B83829A"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B645EE0" w14:textId="77777777" w:rsidR="00F93A75" w:rsidRPr="006F2DDC" w:rsidRDefault="00F93A75" w:rsidP="007C2543">
            <w:pPr>
              <w:pStyle w:val="TableText"/>
              <w:jc w:val="both"/>
              <w:rPr>
                <w:b/>
                <w:bCs/>
              </w:rPr>
            </w:pPr>
            <w:r w:rsidRPr="006F2DDC">
              <w:rPr>
                <w:b/>
                <w:bCs/>
              </w:rPr>
              <w:t>Special Requirements</w:t>
            </w:r>
          </w:p>
          <w:p w14:paraId="34988DC5" w14:textId="77777777" w:rsidR="00F93A75" w:rsidRPr="006F2DDC" w:rsidRDefault="00F93A75" w:rsidP="007C2543">
            <w:pPr>
              <w:pStyle w:val="TableText"/>
              <w:jc w:val="both"/>
            </w:pPr>
            <w:r w:rsidRPr="006F2DDC">
              <w:t xml:space="preserve">None </w:t>
            </w:r>
          </w:p>
        </w:tc>
      </w:tr>
      <w:tr w:rsidR="00F93A75" w:rsidRPr="006F2DDC" w14:paraId="2CC94AA1"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F362516" w14:textId="77777777" w:rsidR="00F93A75" w:rsidRPr="006F2DDC" w:rsidRDefault="00F93A75" w:rsidP="007C2543">
            <w:pPr>
              <w:pStyle w:val="TableText"/>
              <w:jc w:val="both"/>
              <w:rPr>
                <w:b/>
                <w:bCs/>
              </w:rPr>
            </w:pPr>
            <w:r w:rsidRPr="006F2DDC">
              <w:rPr>
                <w:b/>
                <w:bCs/>
              </w:rPr>
              <w:t>Assumptions</w:t>
            </w:r>
          </w:p>
          <w:p w14:paraId="3B39A059" w14:textId="77777777" w:rsidR="00F93A75" w:rsidRPr="006F2DDC" w:rsidRDefault="00F93A75" w:rsidP="007C2543">
            <w:pPr>
              <w:pStyle w:val="TableText"/>
              <w:jc w:val="both"/>
            </w:pPr>
            <w:r w:rsidRPr="006F2DDC">
              <w:t xml:space="preserve">None </w:t>
            </w:r>
          </w:p>
        </w:tc>
      </w:tr>
    </w:tbl>
    <w:p w14:paraId="4140C33A" w14:textId="77777777" w:rsidR="00F93A75" w:rsidRPr="006F2DDC" w:rsidRDefault="00F93A75" w:rsidP="00F93A75"/>
    <w:p w14:paraId="6C8E5F82" w14:textId="77777777" w:rsidR="00F93A75" w:rsidRPr="006F2DDC" w:rsidRDefault="00F93A75" w:rsidP="00F93A75">
      <w:pPr>
        <w:pStyle w:val="BodyText"/>
      </w:pPr>
    </w:p>
    <w:p w14:paraId="2CF2FD75" w14:textId="77777777" w:rsidR="00F93A75" w:rsidRPr="006F2DDC" w:rsidRDefault="00F93A75" w:rsidP="00F93A75">
      <w:r w:rsidRPr="006F2DDC">
        <w:br w:type="page"/>
      </w:r>
    </w:p>
    <w:p w14:paraId="00F23578" w14:textId="77777777" w:rsidR="00F93A75" w:rsidRPr="006F2DDC" w:rsidRDefault="00F93A75" w:rsidP="00F93A75">
      <w:pPr>
        <w:pStyle w:val="Heading3"/>
        <w:ind w:left="0"/>
        <w:jc w:val="both"/>
      </w:pPr>
      <w:r w:rsidRPr="006F2DDC">
        <w:lastRenderedPageBreak/>
        <w:br w:type="page"/>
      </w:r>
      <w:bookmarkStart w:id="72" w:name="_Toc24137642"/>
      <w:r w:rsidRPr="006F2DDC">
        <w:lastRenderedPageBreak/>
        <w:t>UC 3.2.2</w:t>
      </w:r>
      <w:r w:rsidR="00E04FEB" w:rsidRPr="006F2DDC">
        <w:t>8</w:t>
      </w:r>
      <w:r w:rsidRPr="006F2DDC">
        <w:t xml:space="preserve"> Design Visual: Sankey</w:t>
      </w:r>
      <w:bookmarkEnd w:id="7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F93A75" w:rsidRPr="006F2DDC" w14:paraId="1C42049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6F9E667" w14:textId="77777777" w:rsidR="00F93A75" w:rsidRPr="006F2DDC" w:rsidRDefault="00F93A75" w:rsidP="007C2543">
            <w:pPr>
              <w:pStyle w:val="TableText"/>
              <w:jc w:val="both"/>
              <w:rPr>
                <w:b/>
                <w:bCs/>
              </w:rPr>
            </w:pPr>
            <w:r w:rsidRPr="006F2DDC">
              <w:rPr>
                <w:b/>
                <w:bCs/>
              </w:rPr>
              <w:t>Actor(s)</w:t>
            </w:r>
          </w:p>
          <w:p w14:paraId="1C08E4E6" w14:textId="77777777" w:rsidR="00F93A75" w:rsidRPr="006F2DDC" w:rsidRDefault="00F93A75" w:rsidP="007C2543">
            <w:pPr>
              <w:pStyle w:val="TableText"/>
              <w:jc w:val="both"/>
            </w:pPr>
            <w:r w:rsidRPr="006F2DDC">
              <w:t>Designer</w:t>
            </w:r>
          </w:p>
        </w:tc>
      </w:tr>
      <w:tr w:rsidR="00F93A75" w:rsidRPr="006F2DDC" w14:paraId="7A5CA5C2"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2BB65E02" w14:textId="77777777" w:rsidR="00F93A75" w:rsidRPr="006F2DDC" w:rsidRDefault="00F93A75" w:rsidP="007C2543">
            <w:pPr>
              <w:pStyle w:val="TableText"/>
              <w:jc w:val="both"/>
              <w:rPr>
                <w:b/>
                <w:bCs/>
              </w:rPr>
            </w:pPr>
            <w:r w:rsidRPr="006F2DDC">
              <w:rPr>
                <w:b/>
                <w:bCs/>
              </w:rPr>
              <w:t>Description</w:t>
            </w:r>
          </w:p>
          <w:p w14:paraId="0E414E11" w14:textId="77777777" w:rsidR="00F93A75" w:rsidRPr="006F2DDC" w:rsidRDefault="00F93A75" w:rsidP="007C2543">
            <w:pPr>
              <w:pStyle w:val="TableText"/>
              <w:jc w:val="both"/>
            </w:pPr>
            <w:r w:rsidRPr="006F2DDC">
              <w:t xml:space="preserve">This use case allows the actor to design a </w:t>
            </w:r>
            <w:proofErr w:type="spellStart"/>
            <w:r w:rsidRPr="006F2DDC">
              <w:t>sankey</w:t>
            </w:r>
            <w:proofErr w:type="spellEnd"/>
            <w:r w:rsidRPr="006F2DDC">
              <w:t xml:space="preserve"> visual.</w:t>
            </w:r>
          </w:p>
        </w:tc>
      </w:tr>
      <w:tr w:rsidR="00F93A75" w:rsidRPr="006F2DDC" w14:paraId="00A5DB5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4F4FFD89" w14:textId="77777777" w:rsidR="00F93A75" w:rsidRPr="006F2DDC" w:rsidRDefault="00F93A75" w:rsidP="007C2543">
            <w:pPr>
              <w:pStyle w:val="TableText"/>
              <w:jc w:val="both"/>
              <w:rPr>
                <w:b/>
                <w:bCs/>
              </w:rPr>
            </w:pPr>
            <w:proofErr w:type="gramStart"/>
            <w:r w:rsidRPr="006F2DDC">
              <w:rPr>
                <w:b/>
                <w:bCs/>
              </w:rPr>
              <w:t>Pre Conditions</w:t>
            </w:r>
            <w:proofErr w:type="gramEnd"/>
          </w:p>
          <w:p w14:paraId="4ABE4690" w14:textId="77777777" w:rsidR="00F93A75" w:rsidRPr="006F2DDC" w:rsidRDefault="00F93A75" w:rsidP="00F454DB">
            <w:pPr>
              <w:pStyle w:val="TableText"/>
              <w:numPr>
                <w:ilvl w:val="0"/>
                <w:numId w:val="159"/>
              </w:numPr>
            </w:pPr>
          </w:p>
        </w:tc>
      </w:tr>
      <w:tr w:rsidR="00F93A75" w:rsidRPr="006F2DDC" w14:paraId="114699A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5DBF742" w14:textId="77777777" w:rsidR="00F93A75" w:rsidRPr="006F2DDC" w:rsidRDefault="00F93A75" w:rsidP="007C2543">
            <w:pPr>
              <w:pStyle w:val="TableText"/>
              <w:jc w:val="both"/>
              <w:rPr>
                <w:b/>
                <w:bCs/>
              </w:rPr>
            </w:pPr>
            <w:r w:rsidRPr="006F2DDC">
              <w:rPr>
                <w:b/>
                <w:bCs/>
              </w:rPr>
              <w:t>Triggers</w:t>
            </w:r>
          </w:p>
          <w:p w14:paraId="12A9A5B4" w14:textId="77777777" w:rsidR="00F93A75" w:rsidRPr="006F2DDC" w:rsidRDefault="00F93A75" w:rsidP="00F454DB">
            <w:pPr>
              <w:pStyle w:val="TableText"/>
              <w:numPr>
                <w:ilvl w:val="0"/>
                <w:numId w:val="160"/>
              </w:numPr>
            </w:pPr>
          </w:p>
        </w:tc>
      </w:tr>
      <w:tr w:rsidR="00F93A75" w:rsidRPr="006F2DDC" w14:paraId="0C3080C5"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C822690" w14:textId="77777777" w:rsidR="00F93A75" w:rsidRPr="006F2DDC" w:rsidRDefault="00F93A75" w:rsidP="007C2543">
            <w:pPr>
              <w:pStyle w:val="TableText"/>
              <w:jc w:val="both"/>
              <w:rPr>
                <w:b/>
              </w:rPr>
            </w:pPr>
            <w:r w:rsidRPr="006F2DDC">
              <w:rPr>
                <w:b/>
              </w:rPr>
              <w:t>Normal Flow</w:t>
            </w:r>
          </w:p>
          <w:p w14:paraId="080E3C4E" w14:textId="77777777" w:rsidR="00F93A75" w:rsidRPr="006F2DDC" w:rsidRDefault="00F93A75" w:rsidP="007C2543">
            <w:pPr>
              <w:pStyle w:val="ListParagraph"/>
              <w:ind w:left="0"/>
            </w:pPr>
          </w:p>
          <w:p w14:paraId="252C3595" w14:textId="77777777" w:rsidR="00F93A75" w:rsidRPr="006F2DDC" w:rsidRDefault="00F93A75" w:rsidP="00F454DB">
            <w:pPr>
              <w:pStyle w:val="TableText"/>
              <w:numPr>
                <w:ilvl w:val="0"/>
                <w:numId w:val="161"/>
              </w:numPr>
            </w:pPr>
          </w:p>
          <w:p w14:paraId="2C106647" w14:textId="77777777" w:rsidR="00F93A75" w:rsidRPr="006F2DDC" w:rsidRDefault="00F93A75" w:rsidP="007C2543">
            <w:pPr>
              <w:pStyle w:val="TableText"/>
            </w:pPr>
          </w:p>
        </w:tc>
      </w:tr>
      <w:tr w:rsidR="00F93A75" w:rsidRPr="006F2DDC" w14:paraId="5083185D"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3BC8CA47" w14:textId="77777777" w:rsidR="00F93A75" w:rsidRPr="006F2DDC" w:rsidRDefault="00F93A75" w:rsidP="007C2543">
            <w:pPr>
              <w:pStyle w:val="TableText"/>
              <w:jc w:val="both"/>
              <w:rPr>
                <w:b/>
                <w:bCs/>
              </w:rPr>
            </w:pPr>
            <w:r w:rsidRPr="006F2DDC">
              <w:rPr>
                <w:b/>
                <w:bCs/>
              </w:rPr>
              <w:t>Alternative Flow</w:t>
            </w:r>
          </w:p>
          <w:p w14:paraId="2104CEED" w14:textId="77777777" w:rsidR="00F93A75" w:rsidRPr="006F2DDC" w:rsidRDefault="00F93A75" w:rsidP="007C2543">
            <w:pPr>
              <w:pStyle w:val="TableText"/>
              <w:jc w:val="both"/>
            </w:pPr>
            <w:r w:rsidRPr="006F2DDC">
              <w:t xml:space="preserve">None </w:t>
            </w:r>
          </w:p>
        </w:tc>
      </w:tr>
      <w:tr w:rsidR="00F93A75" w:rsidRPr="006F2DDC" w14:paraId="3A6D74A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504A7F73" w14:textId="77777777" w:rsidR="00F93A75" w:rsidRPr="006F2DDC" w:rsidRDefault="00F93A75" w:rsidP="007C2543">
            <w:pPr>
              <w:pStyle w:val="TableText"/>
              <w:rPr>
                <w:b/>
              </w:rPr>
            </w:pPr>
            <w:r w:rsidRPr="006F2DDC">
              <w:rPr>
                <w:b/>
              </w:rPr>
              <w:t>Post Conditions</w:t>
            </w:r>
          </w:p>
          <w:p w14:paraId="55084C8C" w14:textId="77777777" w:rsidR="00F93A75" w:rsidRPr="006F2DDC" w:rsidRDefault="00F93A75" w:rsidP="00F454DB">
            <w:pPr>
              <w:pStyle w:val="TableText"/>
              <w:numPr>
                <w:ilvl w:val="0"/>
                <w:numId w:val="162"/>
              </w:numPr>
            </w:pPr>
          </w:p>
        </w:tc>
      </w:tr>
      <w:tr w:rsidR="00F93A75" w:rsidRPr="006F2DDC" w14:paraId="70B1E1D7"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421ADD9" w14:textId="77777777" w:rsidR="00F93A75" w:rsidRPr="006F2DDC" w:rsidRDefault="00F93A75" w:rsidP="007C2543">
            <w:pPr>
              <w:pStyle w:val="TableText"/>
              <w:jc w:val="both"/>
              <w:rPr>
                <w:b/>
                <w:bCs/>
              </w:rPr>
            </w:pPr>
            <w:r w:rsidRPr="006F2DDC">
              <w:rPr>
                <w:b/>
                <w:bCs/>
              </w:rPr>
              <w:t>Exceptions</w:t>
            </w:r>
          </w:p>
          <w:p w14:paraId="6B171C9F" w14:textId="77777777" w:rsidR="00F93A75" w:rsidRPr="006F2DDC" w:rsidRDefault="00F93A75" w:rsidP="00F454DB">
            <w:pPr>
              <w:pStyle w:val="TableText"/>
              <w:numPr>
                <w:ilvl w:val="0"/>
                <w:numId w:val="163"/>
              </w:numPr>
            </w:pPr>
          </w:p>
        </w:tc>
      </w:tr>
      <w:tr w:rsidR="00F93A75" w:rsidRPr="006F2DDC" w14:paraId="66A88BBF"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331EC77" w14:textId="77777777" w:rsidR="00F93A75" w:rsidRPr="006F2DDC" w:rsidRDefault="00F93A75" w:rsidP="007C2543">
            <w:pPr>
              <w:pStyle w:val="TableText"/>
              <w:jc w:val="both"/>
              <w:rPr>
                <w:b/>
                <w:bCs/>
              </w:rPr>
            </w:pPr>
            <w:r w:rsidRPr="006F2DDC">
              <w:rPr>
                <w:b/>
                <w:bCs/>
              </w:rPr>
              <w:t>Business Rules</w:t>
            </w:r>
          </w:p>
          <w:p w14:paraId="5D4978B4" w14:textId="77777777" w:rsidR="00F93A75" w:rsidRPr="006F2DDC" w:rsidRDefault="00F93A75" w:rsidP="007C2543">
            <w:pPr>
              <w:pStyle w:val="TableText"/>
              <w:jc w:val="both"/>
            </w:pPr>
            <w:r w:rsidRPr="006F2DDC">
              <w:t>None</w:t>
            </w:r>
          </w:p>
        </w:tc>
      </w:tr>
      <w:tr w:rsidR="00F93A75" w:rsidRPr="006F2DDC" w14:paraId="283E63D4"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6B060FFA" w14:textId="77777777" w:rsidR="00F93A75" w:rsidRPr="006F2DDC" w:rsidRDefault="00F93A75" w:rsidP="007C2543">
            <w:pPr>
              <w:pStyle w:val="TableText"/>
              <w:jc w:val="both"/>
              <w:rPr>
                <w:b/>
                <w:bCs/>
              </w:rPr>
            </w:pPr>
            <w:r w:rsidRPr="006F2DDC">
              <w:rPr>
                <w:b/>
                <w:bCs/>
              </w:rPr>
              <w:t>Relationships</w:t>
            </w:r>
          </w:p>
          <w:p w14:paraId="629FD1BE" w14:textId="77777777" w:rsidR="00F93A75" w:rsidRPr="006F2DDC" w:rsidRDefault="00F93A75" w:rsidP="007C2543">
            <w:pPr>
              <w:pStyle w:val="TableText"/>
              <w:jc w:val="both"/>
            </w:pPr>
            <w:r w:rsidRPr="006F2DDC">
              <w:t>None</w:t>
            </w:r>
          </w:p>
        </w:tc>
      </w:tr>
      <w:tr w:rsidR="00F93A75" w:rsidRPr="006F2DDC" w14:paraId="6F868451"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7C8894E1" w14:textId="77777777" w:rsidR="00F93A75" w:rsidRPr="006F2DDC" w:rsidRDefault="00F93A75" w:rsidP="007C2543">
            <w:pPr>
              <w:pStyle w:val="TableText"/>
              <w:jc w:val="both"/>
              <w:rPr>
                <w:b/>
                <w:bCs/>
              </w:rPr>
            </w:pPr>
            <w:r w:rsidRPr="006F2DDC">
              <w:rPr>
                <w:b/>
                <w:bCs/>
              </w:rPr>
              <w:t>Special Requirements</w:t>
            </w:r>
          </w:p>
          <w:p w14:paraId="1EC465EA" w14:textId="77777777" w:rsidR="00F93A75" w:rsidRPr="006F2DDC" w:rsidRDefault="00F93A75" w:rsidP="007C2543">
            <w:pPr>
              <w:pStyle w:val="TableText"/>
              <w:jc w:val="both"/>
            </w:pPr>
            <w:r w:rsidRPr="006F2DDC">
              <w:t xml:space="preserve">None </w:t>
            </w:r>
          </w:p>
        </w:tc>
      </w:tr>
      <w:tr w:rsidR="00F93A75" w:rsidRPr="006F2DDC" w14:paraId="41D06F2C" w14:textId="77777777" w:rsidTr="007C2543">
        <w:tc>
          <w:tcPr>
            <w:tcW w:w="8856" w:type="dxa"/>
            <w:tcBorders>
              <w:top w:val="single" w:sz="6" w:space="0" w:color="000000"/>
              <w:left w:val="single" w:sz="6" w:space="0" w:color="000000"/>
              <w:bottom w:val="single" w:sz="6" w:space="0" w:color="000000"/>
              <w:right w:val="single" w:sz="6" w:space="0" w:color="000000"/>
            </w:tcBorders>
            <w:hideMark/>
          </w:tcPr>
          <w:p w14:paraId="168F0E1D" w14:textId="77777777" w:rsidR="00F93A75" w:rsidRPr="006F2DDC" w:rsidRDefault="00F93A75" w:rsidP="007C2543">
            <w:pPr>
              <w:pStyle w:val="TableText"/>
              <w:jc w:val="both"/>
              <w:rPr>
                <w:b/>
                <w:bCs/>
              </w:rPr>
            </w:pPr>
            <w:r w:rsidRPr="006F2DDC">
              <w:rPr>
                <w:b/>
                <w:bCs/>
              </w:rPr>
              <w:t>Assumptions</w:t>
            </w:r>
          </w:p>
          <w:p w14:paraId="091D3D97" w14:textId="77777777" w:rsidR="00F93A75" w:rsidRPr="006F2DDC" w:rsidRDefault="00F93A75" w:rsidP="007C2543">
            <w:pPr>
              <w:pStyle w:val="TableText"/>
              <w:jc w:val="both"/>
            </w:pPr>
            <w:r w:rsidRPr="006F2DDC">
              <w:t xml:space="preserve">None </w:t>
            </w:r>
          </w:p>
        </w:tc>
      </w:tr>
    </w:tbl>
    <w:p w14:paraId="7445AFFE" w14:textId="77777777" w:rsidR="00F93A75" w:rsidRPr="006F2DDC" w:rsidRDefault="00F93A75" w:rsidP="00F93A75"/>
    <w:p w14:paraId="307D8847" w14:textId="77777777" w:rsidR="00F93A75" w:rsidRPr="006F2DDC" w:rsidRDefault="00F93A75" w:rsidP="00F93A75">
      <w:pPr>
        <w:pStyle w:val="BodyText"/>
      </w:pPr>
    </w:p>
    <w:p w14:paraId="5AE1DFF0" w14:textId="77777777" w:rsidR="00F93A75" w:rsidRPr="006F2DDC" w:rsidRDefault="00F93A75" w:rsidP="00F93A75">
      <w:r w:rsidRPr="006F2DDC">
        <w:br w:type="page"/>
      </w:r>
    </w:p>
    <w:p w14:paraId="2658D35B" w14:textId="77777777" w:rsidR="008A2361" w:rsidRPr="006F2DDC" w:rsidRDefault="00F93A75" w:rsidP="008A2361">
      <w:pPr>
        <w:pStyle w:val="Heading3"/>
        <w:ind w:left="0"/>
        <w:jc w:val="both"/>
      </w:pPr>
      <w:r w:rsidRPr="006F2DDC">
        <w:lastRenderedPageBreak/>
        <w:br w:type="page"/>
      </w:r>
      <w:bookmarkStart w:id="73" w:name="_Toc24137643"/>
      <w:r w:rsidR="008A2361" w:rsidRPr="006F2DDC">
        <w:lastRenderedPageBreak/>
        <w:t>UC 3.2.29 Design Visual: Table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A2361" w:rsidRPr="006F2DDC" w14:paraId="73A505E9"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38B10361" w14:textId="77777777" w:rsidR="008A2361" w:rsidRPr="006F2DDC" w:rsidRDefault="008A2361" w:rsidP="00650C14">
            <w:pPr>
              <w:pStyle w:val="TableText"/>
              <w:jc w:val="both"/>
              <w:rPr>
                <w:b/>
                <w:bCs/>
              </w:rPr>
            </w:pPr>
            <w:r w:rsidRPr="006F2DDC">
              <w:rPr>
                <w:b/>
                <w:bCs/>
              </w:rPr>
              <w:t>Actor(s)</w:t>
            </w:r>
          </w:p>
          <w:p w14:paraId="79DB785A" w14:textId="77777777" w:rsidR="008A2361" w:rsidRPr="006F2DDC" w:rsidRDefault="008A2361" w:rsidP="00650C14">
            <w:pPr>
              <w:pStyle w:val="TableText"/>
              <w:jc w:val="both"/>
            </w:pPr>
            <w:r w:rsidRPr="006F2DDC">
              <w:t>Designer</w:t>
            </w:r>
          </w:p>
        </w:tc>
      </w:tr>
      <w:tr w:rsidR="008A2361" w:rsidRPr="006F2DDC" w14:paraId="6CF6F54C"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1CE0A72B" w14:textId="77777777" w:rsidR="008A2361" w:rsidRPr="006F2DDC" w:rsidRDefault="008A2361" w:rsidP="00650C14">
            <w:pPr>
              <w:pStyle w:val="TableText"/>
              <w:jc w:val="both"/>
              <w:rPr>
                <w:b/>
                <w:bCs/>
              </w:rPr>
            </w:pPr>
            <w:r w:rsidRPr="006F2DDC">
              <w:rPr>
                <w:b/>
                <w:bCs/>
              </w:rPr>
              <w:t>Description</w:t>
            </w:r>
          </w:p>
          <w:p w14:paraId="7179E945" w14:textId="77777777" w:rsidR="008A2361" w:rsidRPr="006F2DDC" w:rsidRDefault="008A2361" w:rsidP="00650C14">
            <w:pPr>
              <w:pStyle w:val="TableText"/>
              <w:jc w:val="both"/>
            </w:pPr>
            <w:r w:rsidRPr="006F2DDC">
              <w:t>This use case allows the actor to design a table visual.</w:t>
            </w:r>
          </w:p>
        </w:tc>
      </w:tr>
      <w:tr w:rsidR="008A2361" w:rsidRPr="006F2DDC" w14:paraId="3ECBA1BE"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592D60EA" w14:textId="77777777" w:rsidR="008A2361" w:rsidRPr="006F2DDC" w:rsidRDefault="008A2361" w:rsidP="00650C14">
            <w:pPr>
              <w:pStyle w:val="TableText"/>
              <w:jc w:val="both"/>
              <w:rPr>
                <w:b/>
                <w:bCs/>
              </w:rPr>
            </w:pPr>
            <w:proofErr w:type="gramStart"/>
            <w:r w:rsidRPr="006F2DDC">
              <w:rPr>
                <w:b/>
                <w:bCs/>
              </w:rPr>
              <w:t>Pre Conditions</w:t>
            </w:r>
            <w:proofErr w:type="gramEnd"/>
          </w:p>
          <w:p w14:paraId="3CEBD809" w14:textId="77777777" w:rsidR="008A2361" w:rsidRPr="006F2DDC" w:rsidRDefault="008A2361" w:rsidP="00F454DB">
            <w:pPr>
              <w:pStyle w:val="TableText"/>
              <w:numPr>
                <w:ilvl w:val="0"/>
                <w:numId w:val="44"/>
              </w:numPr>
            </w:pPr>
            <w:r w:rsidRPr="006F2DDC">
              <w:t>The actor has created a new visual or edited an existing visual.</w:t>
            </w:r>
          </w:p>
        </w:tc>
      </w:tr>
      <w:tr w:rsidR="008A2361" w:rsidRPr="006F2DDC" w14:paraId="69A649CD"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508D303" w14:textId="77777777" w:rsidR="008A2361" w:rsidRPr="006F2DDC" w:rsidRDefault="008A2361" w:rsidP="00650C14">
            <w:pPr>
              <w:pStyle w:val="TableText"/>
              <w:jc w:val="both"/>
              <w:rPr>
                <w:b/>
                <w:bCs/>
              </w:rPr>
            </w:pPr>
            <w:r w:rsidRPr="006F2DDC">
              <w:rPr>
                <w:b/>
                <w:bCs/>
              </w:rPr>
              <w:t>Triggers</w:t>
            </w:r>
          </w:p>
          <w:p w14:paraId="5E93DD86" w14:textId="77777777" w:rsidR="008A2361" w:rsidRPr="006F2DDC" w:rsidRDefault="008A2361" w:rsidP="00F454DB">
            <w:pPr>
              <w:pStyle w:val="TableText"/>
              <w:numPr>
                <w:ilvl w:val="0"/>
                <w:numId w:val="69"/>
              </w:numPr>
            </w:pPr>
            <w:r w:rsidRPr="006F2DDC">
              <w:t xml:space="preserve">Actor selects </w:t>
            </w:r>
            <w:r w:rsidRPr="006F2DDC">
              <w:rPr>
                <w:i/>
              </w:rPr>
              <w:t>Table</w:t>
            </w:r>
            <w:r w:rsidRPr="006F2DDC">
              <w:t xml:space="preserve"> icon displayed under the </w:t>
            </w:r>
            <w:r w:rsidRPr="006F2DDC">
              <w:rPr>
                <w:u w:val="single"/>
              </w:rPr>
              <w:t>Visual Properties</w:t>
            </w:r>
            <w:r w:rsidRPr="006F2DDC">
              <w:t xml:space="preserve"> pane.</w:t>
            </w:r>
          </w:p>
        </w:tc>
      </w:tr>
      <w:tr w:rsidR="008A2361" w:rsidRPr="006F2DDC" w14:paraId="06E89031"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B6A1B6F" w14:textId="77777777" w:rsidR="008A2361" w:rsidRPr="006F2DDC" w:rsidRDefault="008A2361" w:rsidP="00650C14">
            <w:pPr>
              <w:pStyle w:val="TableText"/>
              <w:jc w:val="both"/>
              <w:rPr>
                <w:b/>
              </w:rPr>
            </w:pPr>
            <w:r w:rsidRPr="006F2DDC">
              <w:rPr>
                <w:b/>
              </w:rPr>
              <w:t>Normal Flow</w:t>
            </w:r>
          </w:p>
          <w:p w14:paraId="20AB42A0" w14:textId="77777777" w:rsidR="008A2361" w:rsidRPr="006F2DDC" w:rsidRDefault="008A2361" w:rsidP="00F454DB">
            <w:pPr>
              <w:pStyle w:val="TableText"/>
              <w:numPr>
                <w:ilvl w:val="0"/>
                <w:numId w:val="70"/>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6527AAAC" w14:textId="77777777" w:rsidR="008A2361" w:rsidRPr="006F2DDC" w:rsidRDefault="008A2361" w:rsidP="00650C14">
            <w:pPr>
              <w:pStyle w:val="TableText"/>
              <w:ind w:left="360"/>
            </w:pPr>
          </w:p>
          <w:p w14:paraId="3DCB6B51" w14:textId="77777777" w:rsidR="008A2361" w:rsidRPr="006F2DDC" w:rsidRDefault="008A2361" w:rsidP="00650C14">
            <w:pPr>
              <w:pStyle w:val="TableText"/>
              <w:ind w:left="360"/>
            </w:pPr>
            <w:r w:rsidRPr="006F2DDC">
              <w:rPr>
                <w:u w:val="single"/>
              </w:rPr>
              <w:t>Data</w:t>
            </w:r>
          </w:p>
          <w:p w14:paraId="3FE0CC4E" w14:textId="77777777" w:rsidR="008A2361" w:rsidRPr="006F2DDC" w:rsidRDefault="008A2361" w:rsidP="00F454DB">
            <w:pPr>
              <w:pStyle w:val="TableText"/>
              <w:numPr>
                <w:ilvl w:val="0"/>
                <w:numId w:val="70"/>
              </w:numPr>
            </w:pPr>
            <w:r w:rsidRPr="006F2DDC">
              <w:t xml:space="preserve">Under the </w:t>
            </w:r>
            <w:r w:rsidRPr="006F2DDC">
              <w:rPr>
                <w:u w:val="single"/>
              </w:rPr>
              <w:t>Data</w:t>
            </w:r>
            <w:r w:rsidRPr="006F2DDC">
              <w:t xml:space="preserve"> section, system should display 1 section: </w:t>
            </w:r>
            <w:r w:rsidRPr="006F2DDC">
              <w:rPr>
                <w:u w:val="single"/>
              </w:rPr>
              <w:t>Columns</w:t>
            </w:r>
            <w:r w:rsidRPr="006F2DDC">
              <w:t>.</w:t>
            </w:r>
          </w:p>
          <w:p w14:paraId="2E0AA9EC" w14:textId="77777777" w:rsidR="008A2361" w:rsidRPr="006F2DDC" w:rsidRDefault="008A2361" w:rsidP="00F454DB">
            <w:pPr>
              <w:pStyle w:val="TableText"/>
              <w:numPr>
                <w:ilvl w:val="0"/>
                <w:numId w:val="70"/>
              </w:numPr>
            </w:pPr>
            <w:r w:rsidRPr="006F2DDC">
              <w:t xml:space="preserve">In the </w:t>
            </w:r>
            <w:r w:rsidRPr="006F2DDC">
              <w:rPr>
                <w:u w:val="single"/>
              </w:rPr>
              <w:t>Columns</w:t>
            </w:r>
            <w:r w:rsidRPr="006F2DDC">
              <w:t xml:space="preserve"> section, actor should be able to drop one or more fields from any section under the </w:t>
            </w:r>
            <w:r w:rsidRPr="006F2DDC">
              <w:rPr>
                <w:u w:val="single"/>
              </w:rPr>
              <w:t>Dataset Fields</w:t>
            </w:r>
            <w:r w:rsidRPr="006F2DDC">
              <w:t xml:space="preserve"> pane.</w:t>
            </w:r>
          </w:p>
          <w:p w14:paraId="6A25978D" w14:textId="77777777" w:rsidR="008A2361" w:rsidRPr="006F2DDC" w:rsidRDefault="008A2361" w:rsidP="00F454DB">
            <w:pPr>
              <w:pStyle w:val="TableText"/>
              <w:numPr>
                <w:ilvl w:val="0"/>
                <w:numId w:val="70"/>
              </w:numPr>
            </w:pPr>
            <w:r w:rsidRPr="006F2DDC">
              <w:t>System should allow the actor to repeat the same field across multiple sections.</w:t>
            </w:r>
          </w:p>
          <w:p w14:paraId="3F33EDBD" w14:textId="77777777" w:rsidR="008A2361" w:rsidRPr="006F2DDC" w:rsidRDefault="008A2361" w:rsidP="00F454DB">
            <w:pPr>
              <w:pStyle w:val="TableText"/>
              <w:numPr>
                <w:ilvl w:val="0"/>
                <w:numId w:val="70"/>
              </w:numPr>
            </w:pPr>
            <w:r w:rsidRPr="006F2DDC">
              <w:t>System should not allow the actor to repeat the same field across the same section.</w:t>
            </w:r>
          </w:p>
          <w:p w14:paraId="46344C9E" w14:textId="77777777" w:rsidR="008A2361" w:rsidRPr="006F2DDC" w:rsidRDefault="008A2361" w:rsidP="00F454DB">
            <w:pPr>
              <w:pStyle w:val="TableText"/>
              <w:numPr>
                <w:ilvl w:val="0"/>
                <w:numId w:val="70"/>
              </w:numPr>
              <w:jc w:val="both"/>
            </w:pPr>
            <w:r w:rsidRPr="006F2DDC">
              <w:t>System should display an ellipsis (3 dots) next to each field dropped in the section.</w:t>
            </w:r>
          </w:p>
          <w:p w14:paraId="5F6C24E2" w14:textId="77777777" w:rsidR="008A2361" w:rsidRPr="006F2DDC" w:rsidRDefault="008A2361" w:rsidP="00F454DB">
            <w:pPr>
              <w:pStyle w:val="TableText"/>
              <w:numPr>
                <w:ilvl w:val="0"/>
                <w:numId w:val="70"/>
              </w:numPr>
              <w:jc w:val="both"/>
            </w:pPr>
            <w:r w:rsidRPr="006F2DDC">
              <w:t>Against every field dropped in any section, system should display an option to remove the field.</w:t>
            </w:r>
          </w:p>
          <w:p w14:paraId="52CFE9FC" w14:textId="77777777" w:rsidR="008A2361" w:rsidRPr="006F2DDC" w:rsidRDefault="008A2361" w:rsidP="00650C14">
            <w:pPr>
              <w:pStyle w:val="TableText"/>
              <w:ind w:left="360"/>
              <w:jc w:val="both"/>
            </w:pPr>
          </w:p>
          <w:p w14:paraId="0D505A5E" w14:textId="77777777" w:rsidR="008A2361" w:rsidRPr="006F2DDC" w:rsidRDefault="008A2361" w:rsidP="00F454DB">
            <w:pPr>
              <w:pStyle w:val="TableText"/>
              <w:numPr>
                <w:ilvl w:val="0"/>
                <w:numId w:val="70"/>
              </w:numPr>
              <w:jc w:val="both"/>
            </w:pPr>
            <w:r w:rsidRPr="006F2DDC">
              <w:t xml:space="preserve">If at least one field has been dropped in the </w:t>
            </w:r>
            <w:r w:rsidRPr="006F2DDC">
              <w:rPr>
                <w:u w:val="single"/>
              </w:rPr>
              <w:t>Column</w:t>
            </w:r>
            <w:r w:rsidRPr="006F2DDC">
              <w:t xml:space="preserve"> section, system should display a table in the right-hand side pane.</w:t>
            </w:r>
          </w:p>
          <w:p w14:paraId="5EA77840" w14:textId="77777777" w:rsidR="008A2361" w:rsidRPr="006F2DDC" w:rsidRDefault="008A2361" w:rsidP="00F454DB">
            <w:pPr>
              <w:pStyle w:val="TableText"/>
              <w:numPr>
                <w:ilvl w:val="0"/>
                <w:numId w:val="70"/>
              </w:numPr>
              <w:jc w:val="both"/>
            </w:pPr>
            <w:r w:rsidRPr="006F2DDC">
              <w:t xml:space="preserve">The heading of the table should be constituted from the names of the fields dropped in the </w:t>
            </w:r>
            <w:r w:rsidRPr="006F2DDC">
              <w:rPr>
                <w:u w:val="single"/>
              </w:rPr>
              <w:t>Columns</w:t>
            </w:r>
            <w:r w:rsidRPr="006F2DDC">
              <w:t xml:space="preserve"> section.</w:t>
            </w:r>
          </w:p>
          <w:p w14:paraId="59BD209E" w14:textId="77777777" w:rsidR="008A2361" w:rsidRPr="006F2DDC" w:rsidRDefault="008A2361" w:rsidP="00F454DB">
            <w:pPr>
              <w:pStyle w:val="TableText"/>
              <w:numPr>
                <w:ilvl w:val="0"/>
                <w:numId w:val="70"/>
              </w:numPr>
              <w:jc w:val="both"/>
            </w:pPr>
            <w:r w:rsidRPr="006F2DDC">
              <w:t xml:space="preserve">The columns should be arranged from left to right in the order of the dropped fields on the </w:t>
            </w:r>
            <w:r w:rsidRPr="006F2DDC">
              <w:rPr>
                <w:u w:val="single"/>
              </w:rPr>
              <w:t>Column</w:t>
            </w:r>
            <w:r w:rsidRPr="006F2DDC">
              <w:t xml:space="preserve"> section from top to bottom.</w:t>
            </w:r>
          </w:p>
          <w:p w14:paraId="4799206B" w14:textId="77777777" w:rsidR="008A2361" w:rsidRPr="006F2DDC" w:rsidRDefault="008A2361" w:rsidP="00F454DB">
            <w:pPr>
              <w:pStyle w:val="TableText"/>
              <w:numPr>
                <w:ilvl w:val="0"/>
                <w:numId w:val="70"/>
              </w:numPr>
              <w:jc w:val="both"/>
            </w:pPr>
            <w:r w:rsidRPr="006F2DDC">
              <w:t xml:space="preserve">Actor should be able to rearrange the position of the fields on the </w:t>
            </w:r>
            <w:r w:rsidRPr="006F2DDC">
              <w:rPr>
                <w:u w:val="single"/>
              </w:rPr>
              <w:t>Column</w:t>
            </w:r>
            <w:r w:rsidRPr="006F2DDC">
              <w:t xml:space="preserve"> section, and system should rearrange the visual accordingly.</w:t>
            </w:r>
          </w:p>
          <w:p w14:paraId="587D8C99" w14:textId="77777777" w:rsidR="008A2361" w:rsidRPr="006F2DDC" w:rsidRDefault="008A2361" w:rsidP="00650C14">
            <w:pPr>
              <w:pStyle w:val="TableText"/>
              <w:ind w:left="360"/>
              <w:jc w:val="both"/>
            </w:pPr>
          </w:p>
          <w:p w14:paraId="6387C0B7" w14:textId="77777777" w:rsidR="008A2361" w:rsidRPr="006F2DDC" w:rsidRDefault="008A2361" w:rsidP="00F454DB">
            <w:pPr>
              <w:pStyle w:val="TableText"/>
              <w:numPr>
                <w:ilvl w:val="0"/>
                <w:numId w:val="70"/>
              </w:numPr>
              <w:jc w:val="both"/>
            </w:pPr>
            <w:r w:rsidRPr="006F2DDC">
              <w:lastRenderedPageBreak/>
              <w:t xml:space="preserve">Values displayed under each column should be equal to the aggregation of the corresponding </w:t>
            </w:r>
            <w:r w:rsidRPr="006F2DDC">
              <w:rPr>
                <w:u w:val="single"/>
              </w:rPr>
              <w:t>Column</w:t>
            </w:r>
            <w:r w:rsidRPr="006F2DDC">
              <w:t xml:space="preserve"> field.</w:t>
            </w:r>
          </w:p>
          <w:p w14:paraId="69F92556" w14:textId="77777777" w:rsidR="008A2361" w:rsidRPr="006F2DDC" w:rsidRDefault="008A2361" w:rsidP="00F454DB">
            <w:pPr>
              <w:pStyle w:val="TableText"/>
              <w:numPr>
                <w:ilvl w:val="0"/>
                <w:numId w:val="70"/>
              </w:numPr>
              <w:jc w:val="both"/>
            </w:pPr>
            <w:r w:rsidRPr="006F2DDC">
              <w:t>The values should be displayed in ascending alphabetical order of the left most column, then ascending alphabetical order of the next left most column for the matching values in the left most column, and so on.</w:t>
            </w:r>
          </w:p>
          <w:p w14:paraId="161A53EC" w14:textId="77777777" w:rsidR="008A2361" w:rsidRPr="006F2DDC" w:rsidRDefault="008A2361" w:rsidP="00F454DB">
            <w:pPr>
              <w:pStyle w:val="TableText"/>
              <w:numPr>
                <w:ilvl w:val="0"/>
                <w:numId w:val="70"/>
              </w:numPr>
              <w:jc w:val="both"/>
            </w:pPr>
            <w:r w:rsidRPr="006F2DDC">
              <w:t>By default, system should aggregate fields to Attribute (Distinct).</w:t>
            </w:r>
          </w:p>
          <w:p w14:paraId="0B124BFF" w14:textId="77777777" w:rsidR="008A2361" w:rsidRPr="006F2DDC" w:rsidRDefault="008A2361" w:rsidP="00F454DB">
            <w:pPr>
              <w:pStyle w:val="TableText"/>
              <w:numPr>
                <w:ilvl w:val="0"/>
                <w:numId w:val="70"/>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57FA1F25" w14:textId="77777777" w:rsidR="008A2361" w:rsidRPr="006F2DDC" w:rsidRDefault="008A2361"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Attribute (Distinct), Sum, Count, Count (Distinct), Average, Average (Population), Median, Minimum, Maximum, Range, Midrange, Standard Deviation, Standard Deviation (Population), Variance, Variance (Population), and Percentile.</w:t>
            </w:r>
          </w:p>
          <w:p w14:paraId="3189C069" w14:textId="77777777" w:rsidR="008A2361" w:rsidRPr="006F2DDC" w:rsidRDefault="008A2361"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Attribute (Distinct), Count, Count (Distinct).</w:t>
            </w:r>
          </w:p>
          <w:p w14:paraId="0CA73A30" w14:textId="77777777" w:rsidR="008A2361" w:rsidRPr="006F2DDC" w:rsidRDefault="008A2361" w:rsidP="00F454DB">
            <w:pPr>
              <w:pStyle w:val="TableText"/>
              <w:numPr>
                <w:ilvl w:val="0"/>
                <w:numId w:val="70"/>
              </w:numPr>
              <w:jc w:val="both"/>
            </w:pPr>
            <w:r w:rsidRPr="006F2DDC">
              <w:t>Actor should be able to select from any of the available aggregation options for the field, subject to the restriction that at least one of the fields have aggregation as Attribute (Distinct).</w:t>
            </w:r>
          </w:p>
          <w:p w14:paraId="06700634" w14:textId="77777777" w:rsidR="008A2361" w:rsidRPr="006F2DDC" w:rsidRDefault="008A2361" w:rsidP="00F454DB">
            <w:pPr>
              <w:pStyle w:val="TableText"/>
              <w:numPr>
                <w:ilvl w:val="0"/>
                <w:numId w:val="70"/>
              </w:numPr>
              <w:jc w:val="both"/>
            </w:pPr>
            <w:r w:rsidRPr="006F2DDC">
              <w:t>System should update the table to display the aggregated value as per selected aggregation option.</w:t>
            </w:r>
          </w:p>
          <w:p w14:paraId="12AAA64D" w14:textId="77777777" w:rsidR="008A2361" w:rsidRPr="006F2DDC" w:rsidRDefault="008A2361" w:rsidP="00F454DB">
            <w:pPr>
              <w:pStyle w:val="TableText"/>
              <w:numPr>
                <w:ilvl w:val="0"/>
                <w:numId w:val="70"/>
              </w:numPr>
              <w:jc w:val="both"/>
            </w:pPr>
            <w:r w:rsidRPr="006F2DDC">
              <w:t>The number of rows in the table should be equal to the multiplication of number of distinct values for each field for which aggregation is set as Attribute (Distinct).</w:t>
            </w:r>
          </w:p>
          <w:p w14:paraId="37BA8E4C" w14:textId="77777777" w:rsidR="008A2361" w:rsidRPr="006F2DDC" w:rsidRDefault="008A2361" w:rsidP="00650C14">
            <w:pPr>
              <w:pStyle w:val="TableText"/>
              <w:jc w:val="both"/>
            </w:pPr>
          </w:p>
          <w:p w14:paraId="0AF1C78A" w14:textId="77777777" w:rsidR="008A2361" w:rsidRPr="006F2DDC" w:rsidRDefault="008A2361" w:rsidP="00650C14">
            <w:pPr>
              <w:pStyle w:val="TableText"/>
              <w:ind w:left="360"/>
            </w:pPr>
            <w:r w:rsidRPr="006F2DDC">
              <w:rPr>
                <w:u w:val="single"/>
              </w:rPr>
              <w:t>Formatting</w:t>
            </w:r>
          </w:p>
          <w:p w14:paraId="7880A902" w14:textId="77777777" w:rsidR="008A2361" w:rsidRPr="006F2DDC" w:rsidRDefault="008A2361" w:rsidP="00F454DB">
            <w:pPr>
              <w:pStyle w:val="TableText"/>
              <w:numPr>
                <w:ilvl w:val="0"/>
                <w:numId w:val="70"/>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7AE0B48C" w14:textId="77777777" w:rsidR="008A2361" w:rsidRPr="006F2DDC" w:rsidRDefault="008A2361" w:rsidP="00650C14">
            <w:pPr>
              <w:pStyle w:val="TableText"/>
              <w:ind w:left="360"/>
            </w:pPr>
          </w:p>
          <w:p w14:paraId="197B64C2" w14:textId="77777777" w:rsidR="008A2361" w:rsidRPr="006F2DDC" w:rsidRDefault="008A2361" w:rsidP="00F454DB">
            <w:pPr>
              <w:pStyle w:val="TableText"/>
              <w:numPr>
                <w:ilvl w:val="0"/>
                <w:numId w:val="70"/>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2DD530BB" w14:textId="77777777" w:rsidR="008A2361" w:rsidRPr="006F2DDC" w:rsidRDefault="008A2361" w:rsidP="00F454DB">
            <w:pPr>
              <w:pStyle w:val="TableText"/>
              <w:numPr>
                <w:ilvl w:val="0"/>
                <w:numId w:val="70"/>
              </w:numPr>
            </w:pPr>
            <w:r w:rsidRPr="006F2DDC">
              <w:t xml:space="preserve">System should display the </w:t>
            </w:r>
            <w:r w:rsidRPr="006F2DDC">
              <w:rPr>
                <w:u w:val="single"/>
              </w:rPr>
              <w:t>Text</w:t>
            </w:r>
            <w:r w:rsidRPr="006F2DDC">
              <w:t xml:space="preserve"> field as blank by default (when table is selected for the first time in the </w:t>
            </w:r>
            <w:r w:rsidRPr="006F2DDC">
              <w:rPr>
                <w:u w:val="single"/>
              </w:rPr>
              <w:t>Visual Properties</w:t>
            </w:r>
            <w:r w:rsidRPr="006F2DDC">
              <w:t xml:space="preserve"> Pane).</w:t>
            </w:r>
          </w:p>
          <w:p w14:paraId="66BB4FFF" w14:textId="77777777" w:rsidR="008A2361" w:rsidRPr="006F2DDC" w:rsidRDefault="008A2361" w:rsidP="00F454DB">
            <w:pPr>
              <w:pStyle w:val="TableText"/>
              <w:numPr>
                <w:ilvl w:val="0"/>
                <w:numId w:val="70"/>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3AF8D037" w14:textId="77777777" w:rsidR="008A2361" w:rsidRPr="006F2DDC" w:rsidRDefault="008A2361" w:rsidP="00F454DB">
            <w:pPr>
              <w:pStyle w:val="TableText"/>
              <w:numPr>
                <w:ilvl w:val="0"/>
                <w:numId w:val="70"/>
              </w:numPr>
            </w:pPr>
            <w:r w:rsidRPr="006F2DDC">
              <w:t>System should display the title text as per value provided by the actor.</w:t>
            </w:r>
          </w:p>
          <w:p w14:paraId="76589B01" w14:textId="77777777" w:rsidR="008A2361" w:rsidRPr="006F2DDC" w:rsidRDefault="008A2361" w:rsidP="00F454DB">
            <w:pPr>
              <w:pStyle w:val="TableText"/>
              <w:numPr>
                <w:ilvl w:val="0"/>
                <w:numId w:val="70"/>
              </w:numPr>
            </w:pPr>
            <w:r w:rsidRPr="006F2DDC">
              <w:t xml:space="preserve">System should display the </w:t>
            </w:r>
            <w:r w:rsidRPr="006F2DDC">
              <w:rPr>
                <w:u w:val="single"/>
              </w:rPr>
              <w:t>Font Size</w:t>
            </w:r>
            <w:r w:rsidRPr="006F2DDC">
              <w:t xml:space="preserve"> as 12 by default (when table is selected for the first time in the </w:t>
            </w:r>
            <w:r w:rsidRPr="006F2DDC">
              <w:rPr>
                <w:u w:val="single"/>
              </w:rPr>
              <w:t>Visual Properties</w:t>
            </w:r>
            <w:r w:rsidRPr="006F2DDC">
              <w:t xml:space="preserve"> Pane).</w:t>
            </w:r>
          </w:p>
          <w:p w14:paraId="403F6B13"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Font Size</w:t>
            </w:r>
            <w:r w:rsidRPr="006F2DDC">
              <w:t xml:space="preserve"> to any integer value between 4 and 64.</w:t>
            </w:r>
          </w:p>
          <w:p w14:paraId="5BFB9F87" w14:textId="77777777" w:rsidR="008A2361" w:rsidRPr="006F2DDC" w:rsidRDefault="008A2361" w:rsidP="00F454DB">
            <w:pPr>
              <w:pStyle w:val="TableText"/>
              <w:numPr>
                <w:ilvl w:val="0"/>
                <w:numId w:val="70"/>
              </w:numPr>
            </w:pPr>
            <w:r w:rsidRPr="006F2DDC">
              <w:lastRenderedPageBreak/>
              <w:t>System should display the font size of the title as per value provided by the actor.</w:t>
            </w:r>
          </w:p>
          <w:p w14:paraId="5F23DFE6" w14:textId="77777777" w:rsidR="008A2361" w:rsidRPr="006F2DDC" w:rsidRDefault="008A2361" w:rsidP="00F454DB">
            <w:pPr>
              <w:pStyle w:val="TableText"/>
              <w:numPr>
                <w:ilvl w:val="0"/>
                <w:numId w:val="70"/>
              </w:numPr>
            </w:pPr>
            <w:r w:rsidRPr="006F2DDC">
              <w:t xml:space="preserve">System should display the </w:t>
            </w:r>
            <w:r w:rsidRPr="006F2DDC">
              <w:rPr>
                <w:u w:val="single"/>
              </w:rPr>
              <w:t>Background Colour</w:t>
            </w:r>
            <w:r w:rsidRPr="006F2DDC">
              <w:t xml:space="preserve"> as None by default (when table is selected for the first time in the </w:t>
            </w:r>
            <w:r w:rsidRPr="006F2DDC">
              <w:rPr>
                <w:u w:val="single"/>
              </w:rPr>
              <w:t>Visual Properties</w:t>
            </w:r>
            <w:r w:rsidRPr="006F2DDC">
              <w:t xml:space="preserve"> Pane).</w:t>
            </w:r>
          </w:p>
          <w:p w14:paraId="7E515CEF"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126729A0" w14:textId="77777777" w:rsidR="008A2361" w:rsidRPr="006F2DDC" w:rsidRDefault="008A2361" w:rsidP="00F454DB">
            <w:pPr>
              <w:pStyle w:val="TableText"/>
              <w:numPr>
                <w:ilvl w:val="0"/>
                <w:numId w:val="70"/>
              </w:numPr>
            </w:pPr>
            <w:r w:rsidRPr="006F2DDC">
              <w:t>System should display the title background colour as per value provided or colour selected by the actor.</w:t>
            </w:r>
          </w:p>
          <w:p w14:paraId="1AB488B6" w14:textId="77777777" w:rsidR="008A2361" w:rsidRPr="006F2DDC" w:rsidRDefault="008A2361" w:rsidP="00650C14">
            <w:pPr>
              <w:pStyle w:val="TableText"/>
            </w:pPr>
          </w:p>
          <w:p w14:paraId="1AED80B1" w14:textId="77777777" w:rsidR="008A2361" w:rsidRPr="006F2DDC" w:rsidRDefault="008A2361" w:rsidP="00F454DB">
            <w:pPr>
              <w:pStyle w:val="TableText"/>
              <w:numPr>
                <w:ilvl w:val="0"/>
                <w:numId w:val="70"/>
              </w:numPr>
            </w:pPr>
            <w:r w:rsidRPr="006F2DDC">
              <w:t xml:space="preserve">Under the Background section, system should display 1 form field: </w:t>
            </w:r>
            <w:r w:rsidRPr="006F2DDC">
              <w:rPr>
                <w:u w:val="single"/>
              </w:rPr>
              <w:t>Colour</w:t>
            </w:r>
            <w:r w:rsidRPr="006F2DDC">
              <w:t>.</w:t>
            </w:r>
          </w:p>
          <w:p w14:paraId="246EC039" w14:textId="77777777" w:rsidR="008A2361" w:rsidRPr="006F2DDC" w:rsidRDefault="008A2361" w:rsidP="00F454DB">
            <w:pPr>
              <w:pStyle w:val="TableText"/>
              <w:numPr>
                <w:ilvl w:val="0"/>
                <w:numId w:val="70"/>
              </w:numPr>
            </w:pPr>
            <w:r w:rsidRPr="006F2DDC">
              <w:t xml:space="preserve">System should display the </w:t>
            </w:r>
            <w:r w:rsidRPr="006F2DDC">
              <w:rPr>
                <w:u w:val="single"/>
              </w:rPr>
              <w:t>Background Colour</w:t>
            </w:r>
            <w:r w:rsidRPr="006F2DDC">
              <w:t xml:space="preserve"> as #666666 by default (when table is selected for the first time in the </w:t>
            </w:r>
            <w:r w:rsidRPr="006F2DDC">
              <w:rPr>
                <w:u w:val="single"/>
              </w:rPr>
              <w:t>Visual Properties</w:t>
            </w:r>
            <w:r w:rsidRPr="006F2DDC">
              <w:t xml:space="preserve"> Pane).</w:t>
            </w:r>
          </w:p>
          <w:p w14:paraId="47D10DD8"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3A0CE7B8" w14:textId="77777777" w:rsidR="008A2361" w:rsidRPr="006F2DDC" w:rsidRDefault="008A2361" w:rsidP="00F454DB">
            <w:pPr>
              <w:pStyle w:val="TableText"/>
              <w:numPr>
                <w:ilvl w:val="0"/>
                <w:numId w:val="70"/>
              </w:numPr>
            </w:pPr>
            <w:r w:rsidRPr="006F2DDC">
              <w:t>System should display the visual background colour as per value provided or colour selected by the actor.</w:t>
            </w:r>
          </w:p>
          <w:p w14:paraId="1C2245ED" w14:textId="77777777" w:rsidR="008A2361" w:rsidRPr="006F2DDC" w:rsidRDefault="008A2361" w:rsidP="00650C14">
            <w:pPr>
              <w:pStyle w:val="TableText"/>
            </w:pPr>
          </w:p>
          <w:p w14:paraId="69E164E5" w14:textId="77777777" w:rsidR="008A2361" w:rsidRPr="006F2DDC" w:rsidRDefault="008A2361" w:rsidP="00650C14">
            <w:pPr>
              <w:pStyle w:val="TableText"/>
              <w:jc w:val="both"/>
            </w:pPr>
          </w:p>
        </w:tc>
      </w:tr>
      <w:tr w:rsidR="008A2361" w:rsidRPr="006F2DDC" w14:paraId="6220E3CD"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2F069F7" w14:textId="77777777" w:rsidR="008A2361" w:rsidRPr="006F2DDC" w:rsidRDefault="008A2361" w:rsidP="00650C14">
            <w:pPr>
              <w:pStyle w:val="TableText"/>
              <w:rPr>
                <w:b/>
              </w:rPr>
            </w:pPr>
            <w:r w:rsidRPr="006F2DDC">
              <w:rPr>
                <w:b/>
              </w:rPr>
              <w:lastRenderedPageBreak/>
              <w:t>Alternative Flow</w:t>
            </w:r>
          </w:p>
          <w:p w14:paraId="7C1DEB1D" w14:textId="77777777" w:rsidR="008A2361" w:rsidRPr="006F2DDC" w:rsidRDefault="008A2361" w:rsidP="00F454DB">
            <w:pPr>
              <w:pStyle w:val="TableText"/>
              <w:numPr>
                <w:ilvl w:val="0"/>
                <w:numId w:val="71"/>
              </w:numPr>
            </w:pPr>
            <w:r w:rsidRPr="006F2DDC">
              <w:t>In case actor tries to edit an existing visual (which is other than Table or Scatter plot) and convert it to a table, system should remove all fields.</w:t>
            </w:r>
          </w:p>
          <w:p w14:paraId="22D1B531" w14:textId="77777777" w:rsidR="008A2361" w:rsidRPr="006F2DDC" w:rsidRDefault="008A2361" w:rsidP="00F454DB">
            <w:pPr>
              <w:pStyle w:val="TableText"/>
              <w:numPr>
                <w:ilvl w:val="0"/>
                <w:numId w:val="71"/>
              </w:numPr>
              <w:jc w:val="both"/>
            </w:pPr>
            <w:r w:rsidRPr="006F2DDC">
              <w:t xml:space="preserve">System should render the table only when actor provides at least one field in the </w:t>
            </w:r>
            <w:r w:rsidRPr="006F2DDC">
              <w:rPr>
                <w:u w:val="single"/>
              </w:rPr>
              <w:t>Column</w:t>
            </w:r>
            <w:r w:rsidRPr="006F2DDC">
              <w:t xml:space="preserve"> section.</w:t>
            </w:r>
          </w:p>
        </w:tc>
      </w:tr>
      <w:tr w:rsidR="008A2361" w:rsidRPr="006F2DDC" w14:paraId="1E8810A8" w14:textId="77777777" w:rsidTr="00650C14">
        <w:tc>
          <w:tcPr>
            <w:tcW w:w="8856" w:type="dxa"/>
            <w:tcBorders>
              <w:top w:val="single" w:sz="6" w:space="0" w:color="000000"/>
              <w:left w:val="single" w:sz="6" w:space="0" w:color="000000"/>
              <w:bottom w:val="single" w:sz="6" w:space="0" w:color="000000"/>
              <w:right w:val="single" w:sz="6" w:space="0" w:color="000000"/>
            </w:tcBorders>
          </w:tcPr>
          <w:p w14:paraId="22D028DC" w14:textId="77777777" w:rsidR="008A2361" w:rsidRPr="006F2DDC" w:rsidRDefault="008A2361" w:rsidP="00650C14">
            <w:pPr>
              <w:pStyle w:val="TableText"/>
              <w:rPr>
                <w:b/>
              </w:rPr>
            </w:pPr>
            <w:r w:rsidRPr="006F2DDC">
              <w:rPr>
                <w:b/>
              </w:rPr>
              <w:t>Post Conditions</w:t>
            </w:r>
          </w:p>
          <w:p w14:paraId="26BC3D4A" w14:textId="77777777" w:rsidR="008A2361" w:rsidRPr="006F2DDC" w:rsidRDefault="008A2361" w:rsidP="00650C14">
            <w:pPr>
              <w:pStyle w:val="TableText"/>
            </w:pPr>
            <w:r w:rsidRPr="006F2DDC">
              <w:t>None</w:t>
            </w:r>
          </w:p>
        </w:tc>
      </w:tr>
      <w:tr w:rsidR="008A2361" w:rsidRPr="006F2DDC" w14:paraId="13575BAF"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64F3CF86" w14:textId="77777777" w:rsidR="008A2361" w:rsidRPr="006F2DDC" w:rsidRDefault="008A2361" w:rsidP="00650C14">
            <w:pPr>
              <w:pStyle w:val="TableText"/>
              <w:jc w:val="both"/>
              <w:rPr>
                <w:b/>
                <w:bCs/>
              </w:rPr>
            </w:pPr>
            <w:r w:rsidRPr="006F2DDC">
              <w:rPr>
                <w:b/>
                <w:bCs/>
              </w:rPr>
              <w:t>Exceptions</w:t>
            </w:r>
          </w:p>
          <w:p w14:paraId="786D475B" w14:textId="77777777" w:rsidR="008A2361" w:rsidRPr="006F2DDC" w:rsidRDefault="008A2361" w:rsidP="00650C14">
            <w:pPr>
              <w:pStyle w:val="TableText"/>
              <w:jc w:val="both"/>
            </w:pPr>
            <w:r w:rsidRPr="006F2DDC">
              <w:t xml:space="preserve">None </w:t>
            </w:r>
          </w:p>
        </w:tc>
      </w:tr>
      <w:tr w:rsidR="008A2361" w:rsidRPr="006F2DDC" w14:paraId="46987283"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1964F229" w14:textId="77777777" w:rsidR="008A2361" w:rsidRPr="006F2DDC" w:rsidRDefault="008A2361" w:rsidP="00650C14">
            <w:pPr>
              <w:pStyle w:val="TableText"/>
              <w:jc w:val="both"/>
              <w:rPr>
                <w:b/>
                <w:bCs/>
              </w:rPr>
            </w:pPr>
            <w:r w:rsidRPr="006F2DDC">
              <w:rPr>
                <w:b/>
                <w:bCs/>
              </w:rPr>
              <w:t>Business Rules</w:t>
            </w:r>
          </w:p>
          <w:p w14:paraId="50AAE177" w14:textId="77777777" w:rsidR="008A2361" w:rsidRPr="006F2DDC" w:rsidRDefault="008A2361" w:rsidP="00650C14">
            <w:pPr>
              <w:pStyle w:val="TableText"/>
              <w:jc w:val="both"/>
            </w:pPr>
            <w:r w:rsidRPr="006F2DDC">
              <w:t>None</w:t>
            </w:r>
          </w:p>
        </w:tc>
      </w:tr>
      <w:tr w:rsidR="008A2361" w:rsidRPr="006F2DDC" w14:paraId="520E5964"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616DF516" w14:textId="77777777" w:rsidR="008A2361" w:rsidRPr="006F2DDC" w:rsidRDefault="008A2361" w:rsidP="00650C14">
            <w:pPr>
              <w:pStyle w:val="TableText"/>
              <w:jc w:val="both"/>
              <w:rPr>
                <w:b/>
                <w:bCs/>
              </w:rPr>
            </w:pPr>
            <w:r w:rsidRPr="006F2DDC">
              <w:rPr>
                <w:b/>
                <w:bCs/>
              </w:rPr>
              <w:t>Relationships</w:t>
            </w:r>
          </w:p>
          <w:p w14:paraId="5260439A" w14:textId="77777777" w:rsidR="008A2361" w:rsidRPr="006F2DDC" w:rsidRDefault="008A2361" w:rsidP="00650C14">
            <w:pPr>
              <w:pStyle w:val="TableText"/>
              <w:jc w:val="both"/>
            </w:pPr>
            <w:r w:rsidRPr="006F2DDC">
              <w:t>None</w:t>
            </w:r>
          </w:p>
        </w:tc>
      </w:tr>
      <w:tr w:rsidR="008A2361" w:rsidRPr="006F2DDC" w14:paraId="3ED6C349"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0B882121" w14:textId="77777777" w:rsidR="008A2361" w:rsidRPr="006F2DDC" w:rsidRDefault="008A2361" w:rsidP="00650C14">
            <w:pPr>
              <w:pStyle w:val="TableText"/>
              <w:jc w:val="both"/>
              <w:rPr>
                <w:b/>
                <w:bCs/>
              </w:rPr>
            </w:pPr>
            <w:r w:rsidRPr="006F2DDC">
              <w:rPr>
                <w:b/>
                <w:bCs/>
              </w:rPr>
              <w:t>Special Requirements</w:t>
            </w:r>
          </w:p>
          <w:p w14:paraId="006BB3A0" w14:textId="77777777" w:rsidR="008A2361" w:rsidRPr="006F2DDC" w:rsidRDefault="008A2361" w:rsidP="00650C14">
            <w:pPr>
              <w:pStyle w:val="TableText"/>
              <w:jc w:val="both"/>
            </w:pPr>
            <w:r w:rsidRPr="006F2DDC">
              <w:t xml:space="preserve">None </w:t>
            </w:r>
          </w:p>
        </w:tc>
      </w:tr>
      <w:tr w:rsidR="008A2361" w:rsidRPr="006F2DDC" w14:paraId="688A4690"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500EB045" w14:textId="77777777" w:rsidR="008A2361" w:rsidRPr="006F2DDC" w:rsidRDefault="008A2361" w:rsidP="00650C14">
            <w:pPr>
              <w:pStyle w:val="TableText"/>
              <w:jc w:val="both"/>
              <w:rPr>
                <w:b/>
                <w:bCs/>
              </w:rPr>
            </w:pPr>
            <w:r w:rsidRPr="006F2DDC">
              <w:rPr>
                <w:b/>
                <w:bCs/>
              </w:rPr>
              <w:t>Assumptions</w:t>
            </w:r>
          </w:p>
          <w:p w14:paraId="5E8D29D2" w14:textId="77777777" w:rsidR="008A2361" w:rsidRPr="006F2DDC" w:rsidRDefault="008A2361" w:rsidP="00650C14">
            <w:pPr>
              <w:pStyle w:val="TableText"/>
              <w:jc w:val="both"/>
            </w:pPr>
            <w:r w:rsidRPr="006F2DDC">
              <w:t xml:space="preserve">None </w:t>
            </w:r>
          </w:p>
        </w:tc>
      </w:tr>
    </w:tbl>
    <w:p w14:paraId="1BC1E406" w14:textId="77777777" w:rsidR="008A2361" w:rsidRPr="006F2DDC" w:rsidRDefault="008A2361" w:rsidP="008A2361"/>
    <w:p w14:paraId="78556842" w14:textId="77777777" w:rsidR="008A2361" w:rsidRPr="006F2DDC" w:rsidRDefault="008A2361" w:rsidP="008A2361">
      <w:pPr>
        <w:pStyle w:val="BodyText"/>
      </w:pPr>
    </w:p>
    <w:p w14:paraId="7F8DA103" w14:textId="77777777" w:rsidR="008A2361" w:rsidRPr="006F2DDC" w:rsidRDefault="008A2361" w:rsidP="008A2361">
      <w:r w:rsidRPr="006F2DDC">
        <w:br w:type="page"/>
      </w:r>
    </w:p>
    <w:p w14:paraId="7766E5CD" w14:textId="77777777" w:rsidR="008A2361" w:rsidRPr="006F2DDC" w:rsidRDefault="008A2361" w:rsidP="008A2361">
      <w:pPr>
        <w:pStyle w:val="Heading3"/>
        <w:ind w:left="0"/>
        <w:jc w:val="both"/>
      </w:pPr>
      <w:r w:rsidRPr="006F2DDC">
        <w:lastRenderedPageBreak/>
        <w:t>UC 3.2.30 Design Visual: Radar Chart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A2361" w:rsidRPr="006F2DDC" w14:paraId="4948F270"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18AD119" w14:textId="77777777" w:rsidR="008A2361" w:rsidRPr="006F2DDC" w:rsidRDefault="008A2361" w:rsidP="00650C14">
            <w:pPr>
              <w:pStyle w:val="TableText"/>
              <w:jc w:val="both"/>
              <w:rPr>
                <w:b/>
                <w:bCs/>
              </w:rPr>
            </w:pPr>
            <w:r w:rsidRPr="006F2DDC">
              <w:rPr>
                <w:b/>
                <w:bCs/>
              </w:rPr>
              <w:t>Actor(s)</w:t>
            </w:r>
          </w:p>
          <w:p w14:paraId="05848E04" w14:textId="77777777" w:rsidR="008A2361" w:rsidRPr="006F2DDC" w:rsidRDefault="008A2361" w:rsidP="00650C14">
            <w:pPr>
              <w:pStyle w:val="TableText"/>
              <w:jc w:val="both"/>
            </w:pPr>
            <w:r w:rsidRPr="006F2DDC">
              <w:t>Designer</w:t>
            </w:r>
          </w:p>
        </w:tc>
      </w:tr>
      <w:tr w:rsidR="008A2361" w:rsidRPr="006F2DDC" w14:paraId="12C27439"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0E899B5E" w14:textId="77777777" w:rsidR="008A2361" w:rsidRPr="006F2DDC" w:rsidRDefault="008A2361" w:rsidP="00650C14">
            <w:pPr>
              <w:pStyle w:val="TableText"/>
              <w:jc w:val="both"/>
              <w:rPr>
                <w:b/>
                <w:bCs/>
              </w:rPr>
            </w:pPr>
            <w:r w:rsidRPr="006F2DDC">
              <w:rPr>
                <w:b/>
                <w:bCs/>
              </w:rPr>
              <w:t>Description</w:t>
            </w:r>
          </w:p>
          <w:p w14:paraId="501A0F1C" w14:textId="77777777" w:rsidR="008A2361" w:rsidRPr="006F2DDC" w:rsidRDefault="008A2361" w:rsidP="00650C14">
            <w:pPr>
              <w:pStyle w:val="TableText"/>
              <w:jc w:val="both"/>
            </w:pPr>
            <w:r w:rsidRPr="006F2DDC">
              <w:t>This use case allows the actor to design a table visual.</w:t>
            </w:r>
          </w:p>
        </w:tc>
      </w:tr>
      <w:tr w:rsidR="008A2361" w:rsidRPr="006F2DDC" w14:paraId="1FBFF176"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8F17A62" w14:textId="77777777" w:rsidR="008A2361" w:rsidRPr="006F2DDC" w:rsidRDefault="008A2361" w:rsidP="00650C14">
            <w:pPr>
              <w:pStyle w:val="TableText"/>
              <w:jc w:val="both"/>
              <w:rPr>
                <w:b/>
                <w:bCs/>
              </w:rPr>
            </w:pPr>
            <w:proofErr w:type="gramStart"/>
            <w:r w:rsidRPr="006F2DDC">
              <w:rPr>
                <w:b/>
                <w:bCs/>
              </w:rPr>
              <w:t>Pre Conditions</w:t>
            </w:r>
            <w:proofErr w:type="gramEnd"/>
          </w:p>
          <w:p w14:paraId="72F0ECF9" w14:textId="77777777" w:rsidR="008A2361" w:rsidRPr="006F2DDC" w:rsidRDefault="008A2361" w:rsidP="00F454DB">
            <w:pPr>
              <w:pStyle w:val="TableText"/>
              <w:numPr>
                <w:ilvl w:val="0"/>
                <w:numId w:val="44"/>
              </w:numPr>
            </w:pPr>
            <w:r w:rsidRPr="006F2DDC">
              <w:t>The actor has created a new visual or edited an existing visual.</w:t>
            </w:r>
          </w:p>
        </w:tc>
      </w:tr>
      <w:tr w:rsidR="008A2361" w:rsidRPr="006F2DDC" w14:paraId="2CE6C94C"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19F1004" w14:textId="77777777" w:rsidR="008A2361" w:rsidRPr="006F2DDC" w:rsidRDefault="008A2361" w:rsidP="00650C14">
            <w:pPr>
              <w:pStyle w:val="TableText"/>
              <w:jc w:val="both"/>
              <w:rPr>
                <w:b/>
                <w:bCs/>
              </w:rPr>
            </w:pPr>
            <w:r w:rsidRPr="006F2DDC">
              <w:rPr>
                <w:b/>
                <w:bCs/>
              </w:rPr>
              <w:t>Triggers</w:t>
            </w:r>
          </w:p>
          <w:p w14:paraId="6E361C41" w14:textId="77777777" w:rsidR="008A2361" w:rsidRPr="006F2DDC" w:rsidRDefault="008A2361" w:rsidP="00F454DB">
            <w:pPr>
              <w:pStyle w:val="TableText"/>
              <w:numPr>
                <w:ilvl w:val="0"/>
                <w:numId w:val="69"/>
              </w:numPr>
            </w:pPr>
            <w:r w:rsidRPr="006F2DDC">
              <w:t xml:space="preserve">Actor selects </w:t>
            </w:r>
            <w:r w:rsidRPr="006F2DDC">
              <w:rPr>
                <w:i/>
              </w:rPr>
              <w:t>Table</w:t>
            </w:r>
            <w:r w:rsidRPr="006F2DDC">
              <w:t xml:space="preserve"> icon displayed under the </w:t>
            </w:r>
            <w:r w:rsidRPr="006F2DDC">
              <w:rPr>
                <w:u w:val="single"/>
              </w:rPr>
              <w:t>Visual Properties</w:t>
            </w:r>
            <w:r w:rsidRPr="006F2DDC">
              <w:t xml:space="preserve"> pane.</w:t>
            </w:r>
          </w:p>
        </w:tc>
      </w:tr>
      <w:tr w:rsidR="008A2361" w:rsidRPr="006F2DDC" w14:paraId="6269A180"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2CC540CD" w14:textId="77777777" w:rsidR="008A2361" w:rsidRPr="006F2DDC" w:rsidRDefault="008A2361" w:rsidP="00650C14">
            <w:pPr>
              <w:pStyle w:val="TableText"/>
              <w:jc w:val="both"/>
              <w:rPr>
                <w:b/>
              </w:rPr>
            </w:pPr>
            <w:r w:rsidRPr="006F2DDC">
              <w:rPr>
                <w:b/>
              </w:rPr>
              <w:t>Normal Flow</w:t>
            </w:r>
          </w:p>
          <w:p w14:paraId="2653CA4C" w14:textId="77777777" w:rsidR="008A2361" w:rsidRPr="006F2DDC" w:rsidRDefault="008A2361" w:rsidP="00F454DB">
            <w:pPr>
              <w:pStyle w:val="TableText"/>
              <w:numPr>
                <w:ilvl w:val="0"/>
                <w:numId w:val="70"/>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77848692" w14:textId="77777777" w:rsidR="008A2361" w:rsidRPr="006F2DDC" w:rsidRDefault="008A2361" w:rsidP="00650C14">
            <w:pPr>
              <w:pStyle w:val="TableText"/>
              <w:ind w:left="360"/>
            </w:pPr>
          </w:p>
          <w:p w14:paraId="322B7B63" w14:textId="77777777" w:rsidR="008A2361" w:rsidRPr="006F2DDC" w:rsidRDefault="008A2361" w:rsidP="00650C14">
            <w:pPr>
              <w:pStyle w:val="TableText"/>
              <w:ind w:left="360"/>
            </w:pPr>
            <w:r w:rsidRPr="006F2DDC">
              <w:rPr>
                <w:u w:val="single"/>
              </w:rPr>
              <w:t>Data</w:t>
            </w:r>
          </w:p>
          <w:p w14:paraId="4929519E" w14:textId="77777777" w:rsidR="008A2361" w:rsidRPr="006F2DDC" w:rsidRDefault="008A2361" w:rsidP="00F454DB">
            <w:pPr>
              <w:pStyle w:val="TableText"/>
              <w:numPr>
                <w:ilvl w:val="0"/>
                <w:numId w:val="70"/>
              </w:numPr>
            </w:pPr>
            <w:r w:rsidRPr="006F2DDC">
              <w:t xml:space="preserve">Under the </w:t>
            </w:r>
            <w:r w:rsidRPr="006F2DDC">
              <w:rPr>
                <w:u w:val="single"/>
              </w:rPr>
              <w:t>Data</w:t>
            </w:r>
            <w:r w:rsidRPr="006F2DDC">
              <w:t xml:space="preserve"> section, system should display 1 section: </w:t>
            </w:r>
            <w:r w:rsidRPr="006F2DDC">
              <w:rPr>
                <w:u w:val="single"/>
              </w:rPr>
              <w:t>Columns</w:t>
            </w:r>
            <w:r w:rsidRPr="006F2DDC">
              <w:t>.</w:t>
            </w:r>
          </w:p>
          <w:p w14:paraId="512CED45" w14:textId="77777777" w:rsidR="008A2361" w:rsidRPr="006F2DDC" w:rsidRDefault="008A2361" w:rsidP="00F454DB">
            <w:pPr>
              <w:pStyle w:val="TableText"/>
              <w:numPr>
                <w:ilvl w:val="0"/>
                <w:numId w:val="70"/>
              </w:numPr>
            </w:pPr>
            <w:r w:rsidRPr="006F2DDC">
              <w:t xml:space="preserve">In the </w:t>
            </w:r>
            <w:r w:rsidRPr="006F2DDC">
              <w:rPr>
                <w:u w:val="single"/>
              </w:rPr>
              <w:t>Columns</w:t>
            </w:r>
            <w:r w:rsidRPr="006F2DDC">
              <w:t xml:space="preserve"> section, actor should be able to drop one or more fields from any section under the </w:t>
            </w:r>
            <w:r w:rsidRPr="006F2DDC">
              <w:rPr>
                <w:u w:val="single"/>
              </w:rPr>
              <w:t>Dataset Fields</w:t>
            </w:r>
            <w:r w:rsidRPr="006F2DDC">
              <w:t xml:space="preserve"> pane.</w:t>
            </w:r>
          </w:p>
          <w:p w14:paraId="439745DC" w14:textId="77777777" w:rsidR="008A2361" w:rsidRPr="006F2DDC" w:rsidRDefault="008A2361" w:rsidP="00F454DB">
            <w:pPr>
              <w:pStyle w:val="TableText"/>
              <w:numPr>
                <w:ilvl w:val="0"/>
                <w:numId w:val="70"/>
              </w:numPr>
            </w:pPr>
            <w:r w:rsidRPr="006F2DDC">
              <w:t>System should allow the actor to repeat the same field across multiple sections.</w:t>
            </w:r>
          </w:p>
          <w:p w14:paraId="1D5FE1F0" w14:textId="77777777" w:rsidR="008A2361" w:rsidRPr="006F2DDC" w:rsidRDefault="008A2361" w:rsidP="00F454DB">
            <w:pPr>
              <w:pStyle w:val="TableText"/>
              <w:numPr>
                <w:ilvl w:val="0"/>
                <w:numId w:val="70"/>
              </w:numPr>
            </w:pPr>
            <w:r w:rsidRPr="006F2DDC">
              <w:t>System should not allow the actor to repeat the same field across the same section.</w:t>
            </w:r>
          </w:p>
          <w:p w14:paraId="026B85F0" w14:textId="77777777" w:rsidR="008A2361" w:rsidRPr="006F2DDC" w:rsidRDefault="008A2361" w:rsidP="00F454DB">
            <w:pPr>
              <w:pStyle w:val="TableText"/>
              <w:numPr>
                <w:ilvl w:val="0"/>
                <w:numId w:val="70"/>
              </w:numPr>
              <w:jc w:val="both"/>
            </w:pPr>
            <w:r w:rsidRPr="006F2DDC">
              <w:t>System should display an ellipsis (3 dots) next to each field dropped in the section.</w:t>
            </w:r>
          </w:p>
          <w:p w14:paraId="71FE022E" w14:textId="77777777" w:rsidR="008A2361" w:rsidRPr="006F2DDC" w:rsidRDefault="008A2361" w:rsidP="00F454DB">
            <w:pPr>
              <w:pStyle w:val="TableText"/>
              <w:numPr>
                <w:ilvl w:val="0"/>
                <w:numId w:val="70"/>
              </w:numPr>
              <w:jc w:val="both"/>
            </w:pPr>
            <w:r w:rsidRPr="006F2DDC">
              <w:t>Against every field dropped in any section, system should display an option to remove the field.</w:t>
            </w:r>
          </w:p>
          <w:p w14:paraId="38A68F2E" w14:textId="77777777" w:rsidR="008A2361" w:rsidRPr="006F2DDC" w:rsidRDefault="008A2361" w:rsidP="00650C14">
            <w:pPr>
              <w:pStyle w:val="TableText"/>
              <w:ind w:left="360"/>
              <w:jc w:val="both"/>
            </w:pPr>
          </w:p>
          <w:p w14:paraId="68CFBAD7" w14:textId="77777777" w:rsidR="008A2361" w:rsidRPr="006F2DDC" w:rsidRDefault="008A2361" w:rsidP="00F454DB">
            <w:pPr>
              <w:pStyle w:val="TableText"/>
              <w:numPr>
                <w:ilvl w:val="0"/>
                <w:numId w:val="70"/>
              </w:numPr>
              <w:jc w:val="both"/>
            </w:pPr>
            <w:r w:rsidRPr="006F2DDC">
              <w:t xml:space="preserve">If at least one field has been dropped in the </w:t>
            </w:r>
            <w:r w:rsidRPr="006F2DDC">
              <w:rPr>
                <w:u w:val="single"/>
              </w:rPr>
              <w:t>Column</w:t>
            </w:r>
            <w:r w:rsidRPr="006F2DDC">
              <w:t xml:space="preserve"> section, system should display a table in the right-hand side pane.</w:t>
            </w:r>
          </w:p>
          <w:p w14:paraId="043FAFDD" w14:textId="77777777" w:rsidR="008A2361" w:rsidRPr="006F2DDC" w:rsidRDefault="008A2361" w:rsidP="00F454DB">
            <w:pPr>
              <w:pStyle w:val="TableText"/>
              <w:numPr>
                <w:ilvl w:val="0"/>
                <w:numId w:val="70"/>
              </w:numPr>
              <w:jc w:val="both"/>
            </w:pPr>
            <w:r w:rsidRPr="006F2DDC">
              <w:t xml:space="preserve">The heading of the table should be constituted from the names of the fields dropped in the </w:t>
            </w:r>
            <w:r w:rsidRPr="006F2DDC">
              <w:rPr>
                <w:u w:val="single"/>
              </w:rPr>
              <w:t>Columns</w:t>
            </w:r>
            <w:r w:rsidRPr="006F2DDC">
              <w:t xml:space="preserve"> section.</w:t>
            </w:r>
          </w:p>
          <w:p w14:paraId="1A4A5807" w14:textId="77777777" w:rsidR="008A2361" w:rsidRPr="006F2DDC" w:rsidRDefault="008A2361" w:rsidP="00F454DB">
            <w:pPr>
              <w:pStyle w:val="TableText"/>
              <w:numPr>
                <w:ilvl w:val="0"/>
                <w:numId w:val="70"/>
              </w:numPr>
              <w:jc w:val="both"/>
            </w:pPr>
            <w:r w:rsidRPr="006F2DDC">
              <w:t xml:space="preserve">The columns should be arranged from left to right in the order of the dropped fields on the </w:t>
            </w:r>
            <w:r w:rsidRPr="006F2DDC">
              <w:rPr>
                <w:u w:val="single"/>
              </w:rPr>
              <w:t>Column</w:t>
            </w:r>
            <w:r w:rsidRPr="006F2DDC">
              <w:t xml:space="preserve"> section from top to bottom.</w:t>
            </w:r>
          </w:p>
          <w:p w14:paraId="311FB480" w14:textId="77777777" w:rsidR="008A2361" w:rsidRPr="006F2DDC" w:rsidRDefault="008A2361" w:rsidP="00F454DB">
            <w:pPr>
              <w:pStyle w:val="TableText"/>
              <w:numPr>
                <w:ilvl w:val="0"/>
                <w:numId w:val="70"/>
              </w:numPr>
              <w:jc w:val="both"/>
            </w:pPr>
            <w:r w:rsidRPr="006F2DDC">
              <w:t xml:space="preserve">Actor should be able to rearrange the position of the fields on the </w:t>
            </w:r>
            <w:r w:rsidRPr="006F2DDC">
              <w:rPr>
                <w:u w:val="single"/>
              </w:rPr>
              <w:t>Column</w:t>
            </w:r>
            <w:r w:rsidRPr="006F2DDC">
              <w:t xml:space="preserve"> section, and system should rearrange the visual accordingly.</w:t>
            </w:r>
          </w:p>
          <w:p w14:paraId="285C4F91" w14:textId="77777777" w:rsidR="008A2361" w:rsidRPr="006F2DDC" w:rsidRDefault="008A2361" w:rsidP="00650C14">
            <w:pPr>
              <w:pStyle w:val="TableText"/>
              <w:ind w:left="360"/>
              <w:jc w:val="both"/>
            </w:pPr>
          </w:p>
          <w:p w14:paraId="786548EF" w14:textId="77777777" w:rsidR="008A2361" w:rsidRPr="006F2DDC" w:rsidRDefault="008A2361" w:rsidP="00F454DB">
            <w:pPr>
              <w:pStyle w:val="TableText"/>
              <w:numPr>
                <w:ilvl w:val="0"/>
                <w:numId w:val="70"/>
              </w:numPr>
              <w:jc w:val="both"/>
            </w:pPr>
            <w:r w:rsidRPr="006F2DDC">
              <w:lastRenderedPageBreak/>
              <w:t xml:space="preserve">Values displayed under each column should be equal to the aggregation of the corresponding </w:t>
            </w:r>
            <w:r w:rsidRPr="006F2DDC">
              <w:rPr>
                <w:u w:val="single"/>
              </w:rPr>
              <w:t>Column</w:t>
            </w:r>
            <w:r w:rsidRPr="006F2DDC">
              <w:t xml:space="preserve"> field.</w:t>
            </w:r>
          </w:p>
          <w:p w14:paraId="60AC022B" w14:textId="77777777" w:rsidR="008A2361" w:rsidRPr="006F2DDC" w:rsidRDefault="008A2361" w:rsidP="00F454DB">
            <w:pPr>
              <w:pStyle w:val="TableText"/>
              <w:numPr>
                <w:ilvl w:val="0"/>
                <w:numId w:val="70"/>
              </w:numPr>
              <w:jc w:val="both"/>
            </w:pPr>
            <w:r w:rsidRPr="006F2DDC">
              <w:t>The values should be displayed in ascending alphabetical order of the left most column, then ascending alphabetical order of the next left most column for the matching values in the left most column, and so on.</w:t>
            </w:r>
          </w:p>
          <w:p w14:paraId="41DC0383" w14:textId="77777777" w:rsidR="008A2361" w:rsidRPr="006F2DDC" w:rsidRDefault="008A2361" w:rsidP="00F454DB">
            <w:pPr>
              <w:pStyle w:val="TableText"/>
              <w:numPr>
                <w:ilvl w:val="0"/>
                <w:numId w:val="70"/>
              </w:numPr>
              <w:jc w:val="both"/>
            </w:pPr>
            <w:r w:rsidRPr="006F2DDC">
              <w:t>By default, system should aggregate fields to Attribute (Distinct).</w:t>
            </w:r>
          </w:p>
          <w:p w14:paraId="307F94E7" w14:textId="77777777" w:rsidR="008A2361" w:rsidRPr="006F2DDC" w:rsidRDefault="008A2361" w:rsidP="00F454DB">
            <w:pPr>
              <w:pStyle w:val="TableText"/>
              <w:numPr>
                <w:ilvl w:val="0"/>
                <w:numId w:val="70"/>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2980335E" w14:textId="77777777" w:rsidR="008A2361" w:rsidRPr="006F2DDC" w:rsidRDefault="008A2361"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Attribute (Distinct), Sum, Count, Count (Distinct), Average, Average (Population), Median, Minimum, Maximum, Range, Midrange, Standard Deviation, Standard Deviation (Population), Variance, Variance (Population), and Percentile.</w:t>
            </w:r>
          </w:p>
          <w:p w14:paraId="363F61A2" w14:textId="77777777" w:rsidR="008A2361" w:rsidRPr="006F2DDC" w:rsidRDefault="008A2361"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Attribute (Distinct), Count, Count (Distinct).</w:t>
            </w:r>
          </w:p>
          <w:p w14:paraId="38915E71" w14:textId="77777777" w:rsidR="008A2361" w:rsidRPr="006F2DDC" w:rsidRDefault="008A2361" w:rsidP="00F454DB">
            <w:pPr>
              <w:pStyle w:val="TableText"/>
              <w:numPr>
                <w:ilvl w:val="0"/>
                <w:numId w:val="70"/>
              </w:numPr>
              <w:jc w:val="both"/>
            </w:pPr>
            <w:r w:rsidRPr="006F2DDC">
              <w:t>Actor should be able to select from any of the available aggregation options for the field, subject to the restriction that at least one of the fields have aggregation as Attribute (Distinct).</w:t>
            </w:r>
          </w:p>
          <w:p w14:paraId="3BE0DFAE" w14:textId="77777777" w:rsidR="008A2361" w:rsidRPr="006F2DDC" w:rsidRDefault="008A2361" w:rsidP="00F454DB">
            <w:pPr>
              <w:pStyle w:val="TableText"/>
              <w:numPr>
                <w:ilvl w:val="0"/>
                <w:numId w:val="70"/>
              </w:numPr>
              <w:jc w:val="both"/>
            </w:pPr>
            <w:r w:rsidRPr="006F2DDC">
              <w:t>System should update the table to display the aggregated value as per selected aggregation option.</w:t>
            </w:r>
          </w:p>
          <w:p w14:paraId="3CF1ECC1" w14:textId="77777777" w:rsidR="008A2361" w:rsidRPr="006F2DDC" w:rsidRDefault="008A2361" w:rsidP="00F454DB">
            <w:pPr>
              <w:pStyle w:val="TableText"/>
              <w:numPr>
                <w:ilvl w:val="0"/>
                <w:numId w:val="70"/>
              </w:numPr>
              <w:jc w:val="both"/>
            </w:pPr>
            <w:r w:rsidRPr="006F2DDC">
              <w:t>The number of rows in the table should be equal to the multiplication of number of distinct values for each field for which aggregation is set as Attribute (Distinct).</w:t>
            </w:r>
          </w:p>
          <w:p w14:paraId="28147A16" w14:textId="77777777" w:rsidR="008A2361" w:rsidRPr="006F2DDC" w:rsidRDefault="008A2361" w:rsidP="00650C14">
            <w:pPr>
              <w:pStyle w:val="TableText"/>
              <w:jc w:val="both"/>
            </w:pPr>
          </w:p>
          <w:p w14:paraId="349C6CE5" w14:textId="77777777" w:rsidR="008A2361" w:rsidRPr="006F2DDC" w:rsidRDefault="008A2361" w:rsidP="00650C14">
            <w:pPr>
              <w:pStyle w:val="TableText"/>
              <w:ind w:left="360"/>
            </w:pPr>
            <w:r w:rsidRPr="006F2DDC">
              <w:rPr>
                <w:u w:val="single"/>
              </w:rPr>
              <w:t>Formatting</w:t>
            </w:r>
          </w:p>
          <w:p w14:paraId="700A4AEE" w14:textId="77777777" w:rsidR="008A2361" w:rsidRPr="006F2DDC" w:rsidRDefault="008A2361" w:rsidP="00F454DB">
            <w:pPr>
              <w:pStyle w:val="TableText"/>
              <w:numPr>
                <w:ilvl w:val="0"/>
                <w:numId w:val="70"/>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55E98013" w14:textId="77777777" w:rsidR="008A2361" w:rsidRPr="006F2DDC" w:rsidRDefault="008A2361" w:rsidP="00650C14">
            <w:pPr>
              <w:pStyle w:val="TableText"/>
              <w:ind w:left="360"/>
            </w:pPr>
          </w:p>
          <w:p w14:paraId="79E33D3A" w14:textId="77777777" w:rsidR="008A2361" w:rsidRPr="006F2DDC" w:rsidRDefault="008A2361" w:rsidP="00F454DB">
            <w:pPr>
              <w:pStyle w:val="TableText"/>
              <w:numPr>
                <w:ilvl w:val="0"/>
                <w:numId w:val="70"/>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1DB0E298" w14:textId="77777777" w:rsidR="008A2361" w:rsidRPr="006F2DDC" w:rsidRDefault="008A2361" w:rsidP="00F454DB">
            <w:pPr>
              <w:pStyle w:val="TableText"/>
              <w:numPr>
                <w:ilvl w:val="0"/>
                <w:numId w:val="70"/>
              </w:numPr>
            </w:pPr>
            <w:r w:rsidRPr="006F2DDC">
              <w:t xml:space="preserve">System should display the </w:t>
            </w:r>
            <w:r w:rsidRPr="006F2DDC">
              <w:rPr>
                <w:u w:val="single"/>
              </w:rPr>
              <w:t>Text</w:t>
            </w:r>
            <w:r w:rsidRPr="006F2DDC">
              <w:t xml:space="preserve"> field as blank by default (when table is selected for the first time in the </w:t>
            </w:r>
            <w:r w:rsidRPr="006F2DDC">
              <w:rPr>
                <w:u w:val="single"/>
              </w:rPr>
              <w:t>Visual Properties</w:t>
            </w:r>
            <w:r w:rsidRPr="006F2DDC">
              <w:t xml:space="preserve"> Pane).</w:t>
            </w:r>
          </w:p>
          <w:p w14:paraId="25F192E6" w14:textId="77777777" w:rsidR="008A2361" w:rsidRPr="006F2DDC" w:rsidRDefault="008A2361" w:rsidP="00F454DB">
            <w:pPr>
              <w:pStyle w:val="TableText"/>
              <w:numPr>
                <w:ilvl w:val="0"/>
                <w:numId w:val="70"/>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3F9D4571" w14:textId="77777777" w:rsidR="008A2361" w:rsidRPr="006F2DDC" w:rsidRDefault="008A2361" w:rsidP="00F454DB">
            <w:pPr>
              <w:pStyle w:val="TableText"/>
              <w:numPr>
                <w:ilvl w:val="0"/>
                <w:numId w:val="70"/>
              </w:numPr>
            </w:pPr>
            <w:r w:rsidRPr="006F2DDC">
              <w:t>System should display the title text as per value provided by the actor.</w:t>
            </w:r>
          </w:p>
          <w:p w14:paraId="0F7DC942" w14:textId="77777777" w:rsidR="008A2361" w:rsidRPr="006F2DDC" w:rsidRDefault="008A2361" w:rsidP="00F454DB">
            <w:pPr>
              <w:pStyle w:val="TableText"/>
              <w:numPr>
                <w:ilvl w:val="0"/>
                <w:numId w:val="70"/>
              </w:numPr>
            </w:pPr>
            <w:r w:rsidRPr="006F2DDC">
              <w:t xml:space="preserve">System should display the </w:t>
            </w:r>
            <w:r w:rsidRPr="006F2DDC">
              <w:rPr>
                <w:u w:val="single"/>
              </w:rPr>
              <w:t>Font Size</w:t>
            </w:r>
            <w:r w:rsidRPr="006F2DDC">
              <w:t xml:space="preserve"> as 12 by default (when table is selected for the first time in the </w:t>
            </w:r>
            <w:r w:rsidRPr="006F2DDC">
              <w:rPr>
                <w:u w:val="single"/>
              </w:rPr>
              <w:t>Visual Properties</w:t>
            </w:r>
            <w:r w:rsidRPr="006F2DDC">
              <w:t xml:space="preserve"> Pane).</w:t>
            </w:r>
          </w:p>
          <w:p w14:paraId="679EAE35"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Font Size</w:t>
            </w:r>
            <w:r w:rsidRPr="006F2DDC">
              <w:t xml:space="preserve"> to any integer value between 4 and 64.</w:t>
            </w:r>
          </w:p>
          <w:p w14:paraId="4D8E2129" w14:textId="77777777" w:rsidR="008A2361" w:rsidRPr="006F2DDC" w:rsidRDefault="008A2361" w:rsidP="00F454DB">
            <w:pPr>
              <w:pStyle w:val="TableText"/>
              <w:numPr>
                <w:ilvl w:val="0"/>
                <w:numId w:val="70"/>
              </w:numPr>
            </w:pPr>
            <w:r w:rsidRPr="006F2DDC">
              <w:lastRenderedPageBreak/>
              <w:t>System should display the font size of the title as per value provided by the actor.</w:t>
            </w:r>
          </w:p>
          <w:p w14:paraId="609B100A" w14:textId="77777777" w:rsidR="008A2361" w:rsidRPr="006F2DDC" w:rsidRDefault="008A2361" w:rsidP="00F454DB">
            <w:pPr>
              <w:pStyle w:val="TableText"/>
              <w:numPr>
                <w:ilvl w:val="0"/>
                <w:numId w:val="70"/>
              </w:numPr>
            </w:pPr>
            <w:r w:rsidRPr="006F2DDC">
              <w:t xml:space="preserve">System should display the </w:t>
            </w:r>
            <w:r w:rsidRPr="006F2DDC">
              <w:rPr>
                <w:u w:val="single"/>
              </w:rPr>
              <w:t>Background Colour</w:t>
            </w:r>
            <w:r w:rsidRPr="006F2DDC">
              <w:t xml:space="preserve"> as None by default (when table is selected for the first time in the </w:t>
            </w:r>
            <w:r w:rsidRPr="006F2DDC">
              <w:rPr>
                <w:u w:val="single"/>
              </w:rPr>
              <w:t>Visual Properties</w:t>
            </w:r>
            <w:r w:rsidRPr="006F2DDC">
              <w:t xml:space="preserve"> Pane).</w:t>
            </w:r>
          </w:p>
          <w:p w14:paraId="37C329EC"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552C17DA" w14:textId="77777777" w:rsidR="008A2361" w:rsidRPr="006F2DDC" w:rsidRDefault="008A2361" w:rsidP="00F454DB">
            <w:pPr>
              <w:pStyle w:val="TableText"/>
              <w:numPr>
                <w:ilvl w:val="0"/>
                <w:numId w:val="70"/>
              </w:numPr>
            </w:pPr>
            <w:r w:rsidRPr="006F2DDC">
              <w:t>System should display the title background colour as per value provided or colour selected by the actor.</w:t>
            </w:r>
          </w:p>
          <w:p w14:paraId="179BED39" w14:textId="77777777" w:rsidR="008A2361" w:rsidRPr="006F2DDC" w:rsidRDefault="008A2361" w:rsidP="00650C14">
            <w:pPr>
              <w:pStyle w:val="TableText"/>
            </w:pPr>
          </w:p>
          <w:p w14:paraId="53E8742E" w14:textId="77777777" w:rsidR="008A2361" w:rsidRPr="006F2DDC" w:rsidRDefault="008A2361" w:rsidP="00F454DB">
            <w:pPr>
              <w:pStyle w:val="TableText"/>
              <w:numPr>
                <w:ilvl w:val="0"/>
                <w:numId w:val="70"/>
              </w:numPr>
            </w:pPr>
            <w:r w:rsidRPr="006F2DDC">
              <w:t xml:space="preserve">Under the Background section, system should display 1 form field: </w:t>
            </w:r>
            <w:r w:rsidRPr="006F2DDC">
              <w:rPr>
                <w:u w:val="single"/>
              </w:rPr>
              <w:t>Colour</w:t>
            </w:r>
            <w:r w:rsidRPr="006F2DDC">
              <w:t>.</w:t>
            </w:r>
          </w:p>
          <w:p w14:paraId="17BDE5B3" w14:textId="77777777" w:rsidR="008A2361" w:rsidRPr="006F2DDC" w:rsidRDefault="008A2361" w:rsidP="00F454DB">
            <w:pPr>
              <w:pStyle w:val="TableText"/>
              <w:numPr>
                <w:ilvl w:val="0"/>
                <w:numId w:val="70"/>
              </w:numPr>
            </w:pPr>
            <w:r w:rsidRPr="006F2DDC">
              <w:t xml:space="preserve">System should display the </w:t>
            </w:r>
            <w:r w:rsidRPr="006F2DDC">
              <w:rPr>
                <w:u w:val="single"/>
              </w:rPr>
              <w:t>Background Colour</w:t>
            </w:r>
            <w:r w:rsidRPr="006F2DDC">
              <w:t xml:space="preserve"> as #666666 by default (when table is selected for the first time in the </w:t>
            </w:r>
            <w:r w:rsidRPr="006F2DDC">
              <w:rPr>
                <w:u w:val="single"/>
              </w:rPr>
              <w:t>Visual Properties</w:t>
            </w:r>
            <w:r w:rsidRPr="006F2DDC">
              <w:t xml:space="preserve"> Pane).</w:t>
            </w:r>
          </w:p>
          <w:p w14:paraId="6B21C776"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09EDE5FE" w14:textId="77777777" w:rsidR="008A2361" w:rsidRPr="006F2DDC" w:rsidRDefault="008A2361" w:rsidP="00F454DB">
            <w:pPr>
              <w:pStyle w:val="TableText"/>
              <w:numPr>
                <w:ilvl w:val="0"/>
                <w:numId w:val="70"/>
              </w:numPr>
            </w:pPr>
            <w:r w:rsidRPr="006F2DDC">
              <w:t>System should display the visual background colour as per value provided or colour selected by the actor.</w:t>
            </w:r>
          </w:p>
          <w:p w14:paraId="069CF8F3" w14:textId="77777777" w:rsidR="008A2361" w:rsidRPr="006F2DDC" w:rsidRDefault="008A2361" w:rsidP="00650C14">
            <w:pPr>
              <w:pStyle w:val="TableText"/>
            </w:pPr>
          </w:p>
          <w:p w14:paraId="4F07342E" w14:textId="77777777" w:rsidR="008A2361" w:rsidRPr="006F2DDC" w:rsidRDefault="008A2361" w:rsidP="00650C14">
            <w:pPr>
              <w:pStyle w:val="TableText"/>
              <w:jc w:val="both"/>
            </w:pPr>
          </w:p>
        </w:tc>
      </w:tr>
      <w:tr w:rsidR="008A2361" w:rsidRPr="006F2DDC" w14:paraId="6C4CF7A5"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09658EB5" w14:textId="77777777" w:rsidR="008A2361" w:rsidRPr="006F2DDC" w:rsidRDefault="008A2361" w:rsidP="00650C14">
            <w:pPr>
              <w:pStyle w:val="TableText"/>
              <w:rPr>
                <w:b/>
              </w:rPr>
            </w:pPr>
            <w:r w:rsidRPr="006F2DDC">
              <w:rPr>
                <w:b/>
              </w:rPr>
              <w:lastRenderedPageBreak/>
              <w:t>Alternative Flow</w:t>
            </w:r>
          </w:p>
          <w:p w14:paraId="18207C1D" w14:textId="77777777" w:rsidR="008A2361" w:rsidRPr="006F2DDC" w:rsidRDefault="008A2361" w:rsidP="00F454DB">
            <w:pPr>
              <w:pStyle w:val="TableText"/>
              <w:numPr>
                <w:ilvl w:val="0"/>
                <w:numId w:val="71"/>
              </w:numPr>
            </w:pPr>
            <w:r w:rsidRPr="006F2DDC">
              <w:t>In case actor tries to edit an existing visual (which is other than Table or Scatter plot) and convert it to a table, system should remove all fields.</w:t>
            </w:r>
          </w:p>
          <w:p w14:paraId="31462D84" w14:textId="77777777" w:rsidR="008A2361" w:rsidRPr="006F2DDC" w:rsidRDefault="008A2361" w:rsidP="00F454DB">
            <w:pPr>
              <w:pStyle w:val="TableText"/>
              <w:numPr>
                <w:ilvl w:val="0"/>
                <w:numId w:val="71"/>
              </w:numPr>
              <w:jc w:val="both"/>
            </w:pPr>
            <w:r w:rsidRPr="006F2DDC">
              <w:t xml:space="preserve">System should render the table only when actor provides at least one field in the </w:t>
            </w:r>
            <w:r w:rsidRPr="006F2DDC">
              <w:rPr>
                <w:u w:val="single"/>
              </w:rPr>
              <w:t>Column</w:t>
            </w:r>
            <w:r w:rsidRPr="006F2DDC">
              <w:t xml:space="preserve"> section.</w:t>
            </w:r>
          </w:p>
        </w:tc>
      </w:tr>
      <w:tr w:rsidR="008A2361" w:rsidRPr="006F2DDC" w14:paraId="4668910C" w14:textId="77777777" w:rsidTr="00650C14">
        <w:tc>
          <w:tcPr>
            <w:tcW w:w="8856" w:type="dxa"/>
            <w:tcBorders>
              <w:top w:val="single" w:sz="6" w:space="0" w:color="000000"/>
              <w:left w:val="single" w:sz="6" w:space="0" w:color="000000"/>
              <w:bottom w:val="single" w:sz="6" w:space="0" w:color="000000"/>
              <w:right w:val="single" w:sz="6" w:space="0" w:color="000000"/>
            </w:tcBorders>
          </w:tcPr>
          <w:p w14:paraId="5FC554D9" w14:textId="77777777" w:rsidR="008A2361" w:rsidRPr="006F2DDC" w:rsidRDefault="008A2361" w:rsidP="00650C14">
            <w:pPr>
              <w:pStyle w:val="TableText"/>
              <w:rPr>
                <w:b/>
              </w:rPr>
            </w:pPr>
            <w:r w:rsidRPr="006F2DDC">
              <w:rPr>
                <w:b/>
              </w:rPr>
              <w:t>Post Conditions</w:t>
            </w:r>
          </w:p>
          <w:p w14:paraId="3054F5DB" w14:textId="77777777" w:rsidR="008A2361" w:rsidRPr="006F2DDC" w:rsidRDefault="008A2361" w:rsidP="00650C14">
            <w:pPr>
              <w:pStyle w:val="TableText"/>
            </w:pPr>
            <w:r w:rsidRPr="006F2DDC">
              <w:t>None</w:t>
            </w:r>
          </w:p>
        </w:tc>
      </w:tr>
      <w:tr w:rsidR="008A2361" w:rsidRPr="006F2DDC" w14:paraId="292BEF96"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349165EE" w14:textId="77777777" w:rsidR="008A2361" w:rsidRPr="006F2DDC" w:rsidRDefault="008A2361" w:rsidP="00650C14">
            <w:pPr>
              <w:pStyle w:val="TableText"/>
              <w:jc w:val="both"/>
              <w:rPr>
                <w:b/>
                <w:bCs/>
              </w:rPr>
            </w:pPr>
            <w:r w:rsidRPr="006F2DDC">
              <w:rPr>
                <w:b/>
                <w:bCs/>
              </w:rPr>
              <w:t>Exceptions</w:t>
            </w:r>
          </w:p>
          <w:p w14:paraId="49003CDE" w14:textId="77777777" w:rsidR="008A2361" w:rsidRPr="006F2DDC" w:rsidRDefault="008A2361" w:rsidP="00650C14">
            <w:pPr>
              <w:pStyle w:val="TableText"/>
              <w:jc w:val="both"/>
            </w:pPr>
            <w:r w:rsidRPr="006F2DDC">
              <w:t xml:space="preserve">None </w:t>
            </w:r>
          </w:p>
        </w:tc>
      </w:tr>
      <w:tr w:rsidR="008A2361" w:rsidRPr="006F2DDC" w14:paraId="7486C5D4"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1593064A" w14:textId="77777777" w:rsidR="008A2361" w:rsidRPr="006F2DDC" w:rsidRDefault="008A2361" w:rsidP="00650C14">
            <w:pPr>
              <w:pStyle w:val="TableText"/>
              <w:jc w:val="both"/>
              <w:rPr>
                <w:b/>
                <w:bCs/>
              </w:rPr>
            </w:pPr>
            <w:r w:rsidRPr="006F2DDC">
              <w:rPr>
                <w:b/>
                <w:bCs/>
              </w:rPr>
              <w:t>Business Rules</w:t>
            </w:r>
          </w:p>
          <w:p w14:paraId="44651295" w14:textId="77777777" w:rsidR="008A2361" w:rsidRPr="006F2DDC" w:rsidRDefault="008A2361" w:rsidP="00650C14">
            <w:pPr>
              <w:pStyle w:val="TableText"/>
              <w:jc w:val="both"/>
            </w:pPr>
            <w:r w:rsidRPr="006F2DDC">
              <w:t>None</w:t>
            </w:r>
          </w:p>
        </w:tc>
      </w:tr>
      <w:tr w:rsidR="008A2361" w:rsidRPr="006F2DDC" w14:paraId="001968E8"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71603ED6" w14:textId="77777777" w:rsidR="008A2361" w:rsidRPr="006F2DDC" w:rsidRDefault="008A2361" w:rsidP="00650C14">
            <w:pPr>
              <w:pStyle w:val="TableText"/>
              <w:jc w:val="both"/>
              <w:rPr>
                <w:b/>
                <w:bCs/>
              </w:rPr>
            </w:pPr>
            <w:r w:rsidRPr="006F2DDC">
              <w:rPr>
                <w:b/>
                <w:bCs/>
              </w:rPr>
              <w:t>Relationships</w:t>
            </w:r>
          </w:p>
          <w:p w14:paraId="14579C71" w14:textId="77777777" w:rsidR="008A2361" w:rsidRPr="006F2DDC" w:rsidRDefault="008A2361" w:rsidP="00650C14">
            <w:pPr>
              <w:pStyle w:val="TableText"/>
              <w:jc w:val="both"/>
            </w:pPr>
            <w:r w:rsidRPr="006F2DDC">
              <w:t>None</w:t>
            </w:r>
          </w:p>
        </w:tc>
      </w:tr>
      <w:tr w:rsidR="008A2361" w:rsidRPr="006F2DDC" w14:paraId="32389140"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69DA3531" w14:textId="77777777" w:rsidR="008A2361" w:rsidRPr="006F2DDC" w:rsidRDefault="008A2361" w:rsidP="00650C14">
            <w:pPr>
              <w:pStyle w:val="TableText"/>
              <w:jc w:val="both"/>
              <w:rPr>
                <w:b/>
                <w:bCs/>
              </w:rPr>
            </w:pPr>
            <w:r w:rsidRPr="006F2DDC">
              <w:rPr>
                <w:b/>
                <w:bCs/>
              </w:rPr>
              <w:t>Special Requirements</w:t>
            </w:r>
          </w:p>
          <w:p w14:paraId="73377962" w14:textId="77777777" w:rsidR="008A2361" w:rsidRPr="006F2DDC" w:rsidRDefault="008A2361" w:rsidP="00650C14">
            <w:pPr>
              <w:pStyle w:val="TableText"/>
              <w:jc w:val="both"/>
            </w:pPr>
            <w:r w:rsidRPr="006F2DDC">
              <w:t xml:space="preserve">None </w:t>
            </w:r>
          </w:p>
        </w:tc>
      </w:tr>
      <w:tr w:rsidR="008A2361" w:rsidRPr="006F2DDC" w14:paraId="0F92727C"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3F290669" w14:textId="77777777" w:rsidR="008A2361" w:rsidRPr="006F2DDC" w:rsidRDefault="008A2361" w:rsidP="00650C14">
            <w:pPr>
              <w:pStyle w:val="TableText"/>
              <w:jc w:val="both"/>
              <w:rPr>
                <w:b/>
                <w:bCs/>
              </w:rPr>
            </w:pPr>
            <w:r w:rsidRPr="006F2DDC">
              <w:rPr>
                <w:b/>
                <w:bCs/>
              </w:rPr>
              <w:t>Assumptions</w:t>
            </w:r>
          </w:p>
          <w:p w14:paraId="23E7D2E5" w14:textId="77777777" w:rsidR="008A2361" w:rsidRPr="006F2DDC" w:rsidRDefault="008A2361" w:rsidP="00650C14">
            <w:pPr>
              <w:pStyle w:val="TableText"/>
              <w:jc w:val="both"/>
            </w:pPr>
            <w:r w:rsidRPr="006F2DDC">
              <w:t xml:space="preserve">None </w:t>
            </w:r>
          </w:p>
        </w:tc>
      </w:tr>
    </w:tbl>
    <w:p w14:paraId="003EC9FB" w14:textId="77777777" w:rsidR="008A2361" w:rsidRPr="006F2DDC" w:rsidRDefault="008A2361" w:rsidP="008A2361"/>
    <w:p w14:paraId="03D747E0" w14:textId="77777777" w:rsidR="008A2361" w:rsidRPr="006F2DDC" w:rsidRDefault="008A2361" w:rsidP="008A2361">
      <w:pPr>
        <w:pStyle w:val="BodyText"/>
      </w:pPr>
    </w:p>
    <w:p w14:paraId="74ED1DDC" w14:textId="77777777" w:rsidR="008A2361" w:rsidRPr="006F2DDC" w:rsidRDefault="008A2361" w:rsidP="008A2361">
      <w:r w:rsidRPr="006F2DDC">
        <w:br w:type="page"/>
      </w:r>
    </w:p>
    <w:p w14:paraId="479F860E" w14:textId="77777777" w:rsidR="008A2361" w:rsidRPr="006F2DDC" w:rsidRDefault="008A2361" w:rsidP="008A2361">
      <w:pPr>
        <w:pStyle w:val="Heading3"/>
        <w:ind w:left="0"/>
        <w:jc w:val="both"/>
      </w:pPr>
      <w:r w:rsidRPr="006F2DDC">
        <w:lastRenderedPageBreak/>
        <w:t>UC 3.2.29 Design Visual: Box Plot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8A2361" w:rsidRPr="006F2DDC" w14:paraId="17D8EDE6"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DE6A7D1" w14:textId="77777777" w:rsidR="008A2361" w:rsidRPr="006F2DDC" w:rsidRDefault="008A2361" w:rsidP="00650C14">
            <w:pPr>
              <w:pStyle w:val="TableText"/>
              <w:jc w:val="both"/>
              <w:rPr>
                <w:b/>
                <w:bCs/>
              </w:rPr>
            </w:pPr>
            <w:r w:rsidRPr="006F2DDC">
              <w:rPr>
                <w:b/>
                <w:bCs/>
              </w:rPr>
              <w:t>Actor(s)</w:t>
            </w:r>
          </w:p>
          <w:p w14:paraId="24C0E9E0" w14:textId="77777777" w:rsidR="008A2361" w:rsidRPr="006F2DDC" w:rsidRDefault="008A2361" w:rsidP="00650C14">
            <w:pPr>
              <w:pStyle w:val="TableText"/>
              <w:jc w:val="both"/>
            </w:pPr>
            <w:r w:rsidRPr="006F2DDC">
              <w:t>Designer</w:t>
            </w:r>
          </w:p>
        </w:tc>
      </w:tr>
      <w:tr w:rsidR="008A2361" w:rsidRPr="006F2DDC" w14:paraId="6CE307E1"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782B5AE1" w14:textId="77777777" w:rsidR="008A2361" w:rsidRPr="006F2DDC" w:rsidRDefault="008A2361" w:rsidP="00650C14">
            <w:pPr>
              <w:pStyle w:val="TableText"/>
              <w:jc w:val="both"/>
              <w:rPr>
                <w:b/>
                <w:bCs/>
              </w:rPr>
            </w:pPr>
            <w:r w:rsidRPr="006F2DDC">
              <w:rPr>
                <w:b/>
                <w:bCs/>
              </w:rPr>
              <w:t>Description</w:t>
            </w:r>
          </w:p>
          <w:p w14:paraId="324A7123" w14:textId="77777777" w:rsidR="008A2361" w:rsidRPr="006F2DDC" w:rsidRDefault="008A2361" w:rsidP="00650C14">
            <w:pPr>
              <w:pStyle w:val="TableText"/>
              <w:jc w:val="both"/>
            </w:pPr>
            <w:r w:rsidRPr="006F2DDC">
              <w:t>This use case allows the actor to design a table visual.</w:t>
            </w:r>
          </w:p>
        </w:tc>
      </w:tr>
      <w:tr w:rsidR="008A2361" w:rsidRPr="006F2DDC" w14:paraId="6DF796D1"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5CB23D78" w14:textId="77777777" w:rsidR="008A2361" w:rsidRPr="006F2DDC" w:rsidRDefault="008A2361" w:rsidP="00650C14">
            <w:pPr>
              <w:pStyle w:val="TableText"/>
              <w:jc w:val="both"/>
              <w:rPr>
                <w:b/>
                <w:bCs/>
              </w:rPr>
            </w:pPr>
            <w:proofErr w:type="gramStart"/>
            <w:r w:rsidRPr="006F2DDC">
              <w:rPr>
                <w:b/>
                <w:bCs/>
              </w:rPr>
              <w:t>Pre Conditions</w:t>
            </w:r>
            <w:proofErr w:type="gramEnd"/>
          </w:p>
          <w:p w14:paraId="3CED12D0" w14:textId="77777777" w:rsidR="008A2361" w:rsidRPr="006F2DDC" w:rsidRDefault="008A2361" w:rsidP="00F454DB">
            <w:pPr>
              <w:pStyle w:val="TableText"/>
              <w:numPr>
                <w:ilvl w:val="0"/>
                <w:numId w:val="44"/>
              </w:numPr>
            </w:pPr>
            <w:r w:rsidRPr="006F2DDC">
              <w:t>The actor has created a new visual or edited an existing visual.</w:t>
            </w:r>
          </w:p>
        </w:tc>
      </w:tr>
      <w:tr w:rsidR="008A2361" w:rsidRPr="006F2DDC" w14:paraId="3076648F"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E61C749" w14:textId="77777777" w:rsidR="008A2361" w:rsidRPr="006F2DDC" w:rsidRDefault="008A2361" w:rsidP="00650C14">
            <w:pPr>
              <w:pStyle w:val="TableText"/>
              <w:jc w:val="both"/>
              <w:rPr>
                <w:b/>
                <w:bCs/>
              </w:rPr>
            </w:pPr>
            <w:r w:rsidRPr="006F2DDC">
              <w:rPr>
                <w:b/>
                <w:bCs/>
              </w:rPr>
              <w:t>Triggers</w:t>
            </w:r>
          </w:p>
          <w:p w14:paraId="18272300" w14:textId="77777777" w:rsidR="008A2361" w:rsidRPr="006F2DDC" w:rsidRDefault="008A2361" w:rsidP="00F454DB">
            <w:pPr>
              <w:pStyle w:val="TableText"/>
              <w:numPr>
                <w:ilvl w:val="0"/>
                <w:numId w:val="69"/>
              </w:numPr>
            </w:pPr>
            <w:r w:rsidRPr="006F2DDC">
              <w:t xml:space="preserve">Actor selects </w:t>
            </w:r>
            <w:r w:rsidRPr="006F2DDC">
              <w:rPr>
                <w:i/>
              </w:rPr>
              <w:t>Table</w:t>
            </w:r>
            <w:r w:rsidRPr="006F2DDC">
              <w:t xml:space="preserve"> icon displayed under the </w:t>
            </w:r>
            <w:r w:rsidRPr="006F2DDC">
              <w:rPr>
                <w:u w:val="single"/>
              </w:rPr>
              <w:t>Visual Properties</w:t>
            </w:r>
            <w:r w:rsidRPr="006F2DDC">
              <w:t xml:space="preserve"> pane.</w:t>
            </w:r>
          </w:p>
        </w:tc>
      </w:tr>
      <w:tr w:rsidR="008A2361" w:rsidRPr="006F2DDC" w14:paraId="6E62C51F"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8FC8635" w14:textId="77777777" w:rsidR="008A2361" w:rsidRPr="006F2DDC" w:rsidRDefault="008A2361" w:rsidP="00650C14">
            <w:pPr>
              <w:pStyle w:val="TableText"/>
              <w:jc w:val="both"/>
              <w:rPr>
                <w:b/>
              </w:rPr>
            </w:pPr>
            <w:r w:rsidRPr="006F2DDC">
              <w:rPr>
                <w:b/>
              </w:rPr>
              <w:t>Normal Flow</w:t>
            </w:r>
          </w:p>
          <w:p w14:paraId="1AB58B4E" w14:textId="77777777" w:rsidR="008A2361" w:rsidRPr="006F2DDC" w:rsidRDefault="008A2361" w:rsidP="00F454DB">
            <w:pPr>
              <w:pStyle w:val="TableText"/>
              <w:numPr>
                <w:ilvl w:val="0"/>
                <w:numId w:val="70"/>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41ADDFF7" w14:textId="77777777" w:rsidR="008A2361" w:rsidRPr="006F2DDC" w:rsidRDefault="008A2361" w:rsidP="00650C14">
            <w:pPr>
              <w:pStyle w:val="TableText"/>
              <w:ind w:left="360"/>
            </w:pPr>
          </w:p>
          <w:p w14:paraId="4675DC26" w14:textId="77777777" w:rsidR="008A2361" w:rsidRPr="006F2DDC" w:rsidRDefault="008A2361" w:rsidP="00650C14">
            <w:pPr>
              <w:pStyle w:val="TableText"/>
              <w:ind w:left="360"/>
            </w:pPr>
            <w:r w:rsidRPr="006F2DDC">
              <w:rPr>
                <w:u w:val="single"/>
              </w:rPr>
              <w:t>Data</w:t>
            </w:r>
          </w:p>
          <w:p w14:paraId="328B7A58" w14:textId="77777777" w:rsidR="008A2361" w:rsidRPr="006F2DDC" w:rsidRDefault="008A2361" w:rsidP="00F454DB">
            <w:pPr>
              <w:pStyle w:val="TableText"/>
              <w:numPr>
                <w:ilvl w:val="0"/>
                <w:numId w:val="70"/>
              </w:numPr>
            </w:pPr>
            <w:r w:rsidRPr="006F2DDC">
              <w:t xml:space="preserve">Under the </w:t>
            </w:r>
            <w:r w:rsidRPr="006F2DDC">
              <w:rPr>
                <w:u w:val="single"/>
              </w:rPr>
              <w:t>Data</w:t>
            </w:r>
            <w:r w:rsidRPr="006F2DDC">
              <w:t xml:space="preserve"> section, system should display 1 section: </w:t>
            </w:r>
            <w:r w:rsidRPr="006F2DDC">
              <w:rPr>
                <w:u w:val="single"/>
              </w:rPr>
              <w:t>Columns</w:t>
            </w:r>
            <w:r w:rsidRPr="006F2DDC">
              <w:t>.</w:t>
            </w:r>
          </w:p>
          <w:p w14:paraId="2BE141F6" w14:textId="77777777" w:rsidR="008A2361" w:rsidRPr="006F2DDC" w:rsidRDefault="008A2361" w:rsidP="00F454DB">
            <w:pPr>
              <w:pStyle w:val="TableText"/>
              <w:numPr>
                <w:ilvl w:val="0"/>
                <w:numId w:val="70"/>
              </w:numPr>
            </w:pPr>
            <w:r w:rsidRPr="006F2DDC">
              <w:t xml:space="preserve">In the </w:t>
            </w:r>
            <w:r w:rsidRPr="006F2DDC">
              <w:rPr>
                <w:u w:val="single"/>
              </w:rPr>
              <w:t>Columns</w:t>
            </w:r>
            <w:r w:rsidRPr="006F2DDC">
              <w:t xml:space="preserve"> section, actor should be able to drop one or more fields from any section under the </w:t>
            </w:r>
            <w:r w:rsidRPr="006F2DDC">
              <w:rPr>
                <w:u w:val="single"/>
              </w:rPr>
              <w:t>Dataset Fields</w:t>
            </w:r>
            <w:r w:rsidRPr="006F2DDC">
              <w:t xml:space="preserve"> pane.</w:t>
            </w:r>
          </w:p>
          <w:p w14:paraId="7BAC327C" w14:textId="77777777" w:rsidR="008A2361" w:rsidRPr="006F2DDC" w:rsidRDefault="008A2361" w:rsidP="00F454DB">
            <w:pPr>
              <w:pStyle w:val="TableText"/>
              <w:numPr>
                <w:ilvl w:val="0"/>
                <w:numId w:val="70"/>
              </w:numPr>
            </w:pPr>
            <w:r w:rsidRPr="006F2DDC">
              <w:t>System should allow the actor to repeat the same field across multiple sections.</w:t>
            </w:r>
          </w:p>
          <w:p w14:paraId="1819C120" w14:textId="77777777" w:rsidR="008A2361" w:rsidRPr="006F2DDC" w:rsidRDefault="008A2361" w:rsidP="00F454DB">
            <w:pPr>
              <w:pStyle w:val="TableText"/>
              <w:numPr>
                <w:ilvl w:val="0"/>
                <w:numId w:val="70"/>
              </w:numPr>
            </w:pPr>
            <w:r w:rsidRPr="006F2DDC">
              <w:t>System should not allow the actor to repeat the same field across the same section.</w:t>
            </w:r>
          </w:p>
          <w:p w14:paraId="2F12A8B1" w14:textId="77777777" w:rsidR="008A2361" w:rsidRPr="006F2DDC" w:rsidRDefault="008A2361" w:rsidP="00F454DB">
            <w:pPr>
              <w:pStyle w:val="TableText"/>
              <w:numPr>
                <w:ilvl w:val="0"/>
                <w:numId w:val="70"/>
              </w:numPr>
              <w:jc w:val="both"/>
            </w:pPr>
            <w:r w:rsidRPr="006F2DDC">
              <w:t>System should display an ellipsis (3 dots) next to each field dropped in the section.</w:t>
            </w:r>
          </w:p>
          <w:p w14:paraId="79DE4D63" w14:textId="77777777" w:rsidR="008A2361" w:rsidRPr="006F2DDC" w:rsidRDefault="008A2361" w:rsidP="00F454DB">
            <w:pPr>
              <w:pStyle w:val="TableText"/>
              <w:numPr>
                <w:ilvl w:val="0"/>
                <w:numId w:val="70"/>
              </w:numPr>
              <w:jc w:val="both"/>
            </w:pPr>
            <w:r w:rsidRPr="006F2DDC">
              <w:t>Against every field dropped in any section, system should display an option to remove the field.</w:t>
            </w:r>
          </w:p>
          <w:p w14:paraId="604BCCEB" w14:textId="77777777" w:rsidR="008A2361" w:rsidRPr="006F2DDC" w:rsidRDefault="008A2361" w:rsidP="00650C14">
            <w:pPr>
              <w:pStyle w:val="TableText"/>
              <w:ind w:left="360"/>
              <w:jc w:val="both"/>
            </w:pPr>
          </w:p>
          <w:p w14:paraId="57013A3F" w14:textId="77777777" w:rsidR="008A2361" w:rsidRPr="006F2DDC" w:rsidRDefault="008A2361" w:rsidP="00F454DB">
            <w:pPr>
              <w:pStyle w:val="TableText"/>
              <w:numPr>
                <w:ilvl w:val="0"/>
                <w:numId w:val="70"/>
              </w:numPr>
              <w:jc w:val="both"/>
            </w:pPr>
            <w:r w:rsidRPr="006F2DDC">
              <w:t xml:space="preserve">If at least one field has been dropped in the </w:t>
            </w:r>
            <w:r w:rsidRPr="006F2DDC">
              <w:rPr>
                <w:u w:val="single"/>
              </w:rPr>
              <w:t>Column</w:t>
            </w:r>
            <w:r w:rsidRPr="006F2DDC">
              <w:t xml:space="preserve"> section, system should display a table in the right-hand side pane.</w:t>
            </w:r>
          </w:p>
          <w:p w14:paraId="65246BC9" w14:textId="77777777" w:rsidR="008A2361" w:rsidRPr="006F2DDC" w:rsidRDefault="008A2361" w:rsidP="00F454DB">
            <w:pPr>
              <w:pStyle w:val="TableText"/>
              <w:numPr>
                <w:ilvl w:val="0"/>
                <w:numId w:val="70"/>
              </w:numPr>
              <w:jc w:val="both"/>
            </w:pPr>
            <w:r w:rsidRPr="006F2DDC">
              <w:t xml:space="preserve">The heading of the table should be constituted from the names of the fields dropped in the </w:t>
            </w:r>
            <w:r w:rsidRPr="006F2DDC">
              <w:rPr>
                <w:u w:val="single"/>
              </w:rPr>
              <w:t>Columns</w:t>
            </w:r>
            <w:r w:rsidRPr="006F2DDC">
              <w:t xml:space="preserve"> section.</w:t>
            </w:r>
          </w:p>
          <w:p w14:paraId="4147E33F" w14:textId="77777777" w:rsidR="008A2361" w:rsidRPr="006F2DDC" w:rsidRDefault="008A2361" w:rsidP="00F454DB">
            <w:pPr>
              <w:pStyle w:val="TableText"/>
              <w:numPr>
                <w:ilvl w:val="0"/>
                <w:numId w:val="70"/>
              </w:numPr>
              <w:jc w:val="both"/>
            </w:pPr>
            <w:r w:rsidRPr="006F2DDC">
              <w:t xml:space="preserve">The columns should be arranged from left to right in the order of the dropped fields on the </w:t>
            </w:r>
            <w:r w:rsidRPr="006F2DDC">
              <w:rPr>
                <w:u w:val="single"/>
              </w:rPr>
              <w:t>Column</w:t>
            </w:r>
            <w:r w:rsidRPr="006F2DDC">
              <w:t xml:space="preserve"> section from top to bottom.</w:t>
            </w:r>
          </w:p>
          <w:p w14:paraId="7DE5D0EF" w14:textId="77777777" w:rsidR="008A2361" w:rsidRPr="006F2DDC" w:rsidRDefault="008A2361" w:rsidP="00F454DB">
            <w:pPr>
              <w:pStyle w:val="TableText"/>
              <w:numPr>
                <w:ilvl w:val="0"/>
                <w:numId w:val="70"/>
              </w:numPr>
              <w:jc w:val="both"/>
            </w:pPr>
            <w:r w:rsidRPr="006F2DDC">
              <w:t xml:space="preserve">Actor should be able to rearrange the position of the fields on the </w:t>
            </w:r>
            <w:r w:rsidRPr="006F2DDC">
              <w:rPr>
                <w:u w:val="single"/>
              </w:rPr>
              <w:t>Column</w:t>
            </w:r>
            <w:r w:rsidRPr="006F2DDC">
              <w:t xml:space="preserve"> section, and system should rearrange the visual accordingly.</w:t>
            </w:r>
          </w:p>
          <w:p w14:paraId="748D53FC" w14:textId="77777777" w:rsidR="008A2361" w:rsidRPr="006F2DDC" w:rsidRDefault="008A2361" w:rsidP="00650C14">
            <w:pPr>
              <w:pStyle w:val="TableText"/>
              <w:ind w:left="360"/>
              <w:jc w:val="both"/>
            </w:pPr>
          </w:p>
          <w:p w14:paraId="6CDBF1CA" w14:textId="77777777" w:rsidR="008A2361" w:rsidRPr="006F2DDC" w:rsidRDefault="008A2361" w:rsidP="00F454DB">
            <w:pPr>
              <w:pStyle w:val="TableText"/>
              <w:numPr>
                <w:ilvl w:val="0"/>
                <w:numId w:val="70"/>
              </w:numPr>
              <w:jc w:val="both"/>
            </w:pPr>
            <w:r w:rsidRPr="006F2DDC">
              <w:lastRenderedPageBreak/>
              <w:t xml:space="preserve">Values displayed under each column should be equal to the aggregation of the corresponding </w:t>
            </w:r>
            <w:r w:rsidRPr="006F2DDC">
              <w:rPr>
                <w:u w:val="single"/>
              </w:rPr>
              <w:t>Column</w:t>
            </w:r>
            <w:r w:rsidRPr="006F2DDC">
              <w:t xml:space="preserve"> field.</w:t>
            </w:r>
          </w:p>
          <w:p w14:paraId="4CD7CD57" w14:textId="77777777" w:rsidR="008A2361" w:rsidRPr="006F2DDC" w:rsidRDefault="008A2361" w:rsidP="00F454DB">
            <w:pPr>
              <w:pStyle w:val="TableText"/>
              <w:numPr>
                <w:ilvl w:val="0"/>
                <w:numId w:val="70"/>
              </w:numPr>
              <w:jc w:val="both"/>
            </w:pPr>
            <w:r w:rsidRPr="006F2DDC">
              <w:t>The values should be displayed in ascending alphabetical order of the left most column, then ascending alphabetical order of the next left most column for the matching values in the left most column, and so on.</w:t>
            </w:r>
          </w:p>
          <w:p w14:paraId="0DED5F4C" w14:textId="77777777" w:rsidR="008A2361" w:rsidRPr="006F2DDC" w:rsidRDefault="008A2361" w:rsidP="00F454DB">
            <w:pPr>
              <w:pStyle w:val="TableText"/>
              <w:numPr>
                <w:ilvl w:val="0"/>
                <w:numId w:val="70"/>
              </w:numPr>
              <w:jc w:val="both"/>
            </w:pPr>
            <w:r w:rsidRPr="006F2DDC">
              <w:t>By default, system should aggregate fields to Attribute (Distinct).</w:t>
            </w:r>
          </w:p>
          <w:p w14:paraId="666D8E2B" w14:textId="77777777" w:rsidR="008A2361" w:rsidRPr="006F2DDC" w:rsidRDefault="008A2361" w:rsidP="00F454DB">
            <w:pPr>
              <w:pStyle w:val="TableText"/>
              <w:numPr>
                <w:ilvl w:val="0"/>
                <w:numId w:val="70"/>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13F4043B" w14:textId="77777777" w:rsidR="008A2361" w:rsidRPr="006F2DDC" w:rsidRDefault="008A2361"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Attribute (Distinct), Sum, Count, Count (Distinct), Average, Average (Population), Median, Minimum, Maximum, Range, Midrange, Standard Deviation, Standard Deviation (Population), Variance, Variance (Population), and Percentile.</w:t>
            </w:r>
          </w:p>
          <w:p w14:paraId="13530189" w14:textId="77777777" w:rsidR="008A2361" w:rsidRPr="006F2DDC" w:rsidRDefault="008A2361"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Attribute (Distinct), Count, Count (Distinct).</w:t>
            </w:r>
          </w:p>
          <w:p w14:paraId="726E9DCA" w14:textId="77777777" w:rsidR="008A2361" w:rsidRPr="006F2DDC" w:rsidRDefault="008A2361" w:rsidP="00F454DB">
            <w:pPr>
              <w:pStyle w:val="TableText"/>
              <w:numPr>
                <w:ilvl w:val="0"/>
                <w:numId w:val="70"/>
              </w:numPr>
              <w:jc w:val="both"/>
            </w:pPr>
            <w:r w:rsidRPr="006F2DDC">
              <w:t>Actor should be able to select from any of the available aggregation options for the field, subject to the restriction that at least one of the fields have aggregation as Attribute (Distinct).</w:t>
            </w:r>
          </w:p>
          <w:p w14:paraId="18A830FE" w14:textId="77777777" w:rsidR="008A2361" w:rsidRPr="006F2DDC" w:rsidRDefault="008A2361" w:rsidP="00F454DB">
            <w:pPr>
              <w:pStyle w:val="TableText"/>
              <w:numPr>
                <w:ilvl w:val="0"/>
                <w:numId w:val="70"/>
              </w:numPr>
              <w:jc w:val="both"/>
            </w:pPr>
            <w:r w:rsidRPr="006F2DDC">
              <w:t>System should update the table to display the aggregated value as per selected aggregation option.</w:t>
            </w:r>
          </w:p>
          <w:p w14:paraId="076C3540" w14:textId="77777777" w:rsidR="008A2361" w:rsidRPr="006F2DDC" w:rsidRDefault="008A2361" w:rsidP="00F454DB">
            <w:pPr>
              <w:pStyle w:val="TableText"/>
              <w:numPr>
                <w:ilvl w:val="0"/>
                <w:numId w:val="70"/>
              </w:numPr>
              <w:jc w:val="both"/>
            </w:pPr>
            <w:r w:rsidRPr="006F2DDC">
              <w:t>The number of rows in the table should be equal to the multiplication of number of distinct values for each field for which aggregation is set as Attribute (Distinct).</w:t>
            </w:r>
          </w:p>
          <w:p w14:paraId="5D439BD5" w14:textId="77777777" w:rsidR="008A2361" w:rsidRPr="006F2DDC" w:rsidRDefault="008A2361" w:rsidP="00650C14">
            <w:pPr>
              <w:pStyle w:val="TableText"/>
              <w:jc w:val="both"/>
            </w:pPr>
          </w:p>
          <w:p w14:paraId="05BE3471" w14:textId="77777777" w:rsidR="008A2361" w:rsidRPr="006F2DDC" w:rsidRDefault="008A2361" w:rsidP="00650C14">
            <w:pPr>
              <w:pStyle w:val="TableText"/>
              <w:ind w:left="360"/>
            </w:pPr>
            <w:r w:rsidRPr="006F2DDC">
              <w:rPr>
                <w:u w:val="single"/>
              </w:rPr>
              <w:t>Formatting</w:t>
            </w:r>
          </w:p>
          <w:p w14:paraId="6CEE8267" w14:textId="77777777" w:rsidR="008A2361" w:rsidRPr="006F2DDC" w:rsidRDefault="008A2361" w:rsidP="00F454DB">
            <w:pPr>
              <w:pStyle w:val="TableText"/>
              <w:numPr>
                <w:ilvl w:val="0"/>
                <w:numId w:val="70"/>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150DA1D5" w14:textId="77777777" w:rsidR="008A2361" w:rsidRPr="006F2DDC" w:rsidRDefault="008A2361" w:rsidP="00650C14">
            <w:pPr>
              <w:pStyle w:val="TableText"/>
              <w:ind w:left="360"/>
            </w:pPr>
          </w:p>
          <w:p w14:paraId="470617F5" w14:textId="77777777" w:rsidR="008A2361" w:rsidRPr="006F2DDC" w:rsidRDefault="008A2361" w:rsidP="00F454DB">
            <w:pPr>
              <w:pStyle w:val="TableText"/>
              <w:numPr>
                <w:ilvl w:val="0"/>
                <w:numId w:val="70"/>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4FD1F8F4" w14:textId="77777777" w:rsidR="008A2361" w:rsidRPr="006F2DDC" w:rsidRDefault="008A2361" w:rsidP="00F454DB">
            <w:pPr>
              <w:pStyle w:val="TableText"/>
              <w:numPr>
                <w:ilvl w:val="0"/>
                <w:numId w:val="70"/>
              </w:numPr>
            </w:pPr>
            <w:r w:rsidRPr="006F2DDC">
              <w:t xml:space="preserve">System should display the </w:t>
            </w:r>
            <w:r w:rsidRPr="006F2DDC">
              <w:rPr>
                <w:u w:val="single"/>
              </w:rPr>
              <w:t>Text</w:t>
            </w:r>
            <w:r w:rsidRPr="006F2DDC">
              <w:t xml:space="preserve"> field as blank by default (when table is selected for the first time in the </w:t>
            </w:r>
            <w:r w:rsidRPr="006F2DDC">
              <w:rPr>
                <w:u w:val="single"/>
              </w:rPr>
              <w:t>Visual Properties</w:t>
            </w:r>
            <w:r w:rsidRPr="006F2DDC">
              <w:t xml:space="preserve"> Pane).</w:t>
            </w:r>
          </w:p>
          <w:p w14:paraId="45489882" w14:textId="77777777" w:rsidR="008A2361" w:rsidRPr="006F2DDC" w:rsidRDefault="008A2361" w:rsidP="00F454DB">
            <w:pPr>
              <w:pStyle w:val="TableText"/>
              <w:numPr>
                <w:ilvl w:val="0"/>
                <w:numId w:val="70"/>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0D0F9456" w14:textId="77777777" w:rsidR="008A2361" w:rsidRPr="006F2DDC" w:rsidRDefault="008A2361" w:rsidP="00F454DB">
            <w:pPr>
              <w:pStyle w:val="TableText"/>
              <w:numPr>
                <w:ilvl w:val="0"/>
                <w:numId w:val="70"/>
              </w:numPr>
            </w:pPr>
            <w:r w:rsidRPr="006F2DDC">
              <w:t>System should display the title text as per value provided by the actor.</w:t>
            </w:r>
          </w:p>
          <w:p w14:paraId="29BA6A4E" w14:textId="77777777" w:rsidR="008A2361" w:rsidRPr="006F2DDC" w:rsidRDefault="008A2361" w:rsidP="00F454DB">
            <w:pPr>
              <w:pStyle w:val="TableText"/>
              <w:numPr>
                <w:ilvl w:val="0"/>
                <w:numId w:val="70"/>
              </w:numPr>
            </w:pPr>
            <w:r w:rsidRPr="006F2DDC">
              <w:t xml:space="preserve">System should display the </w:t>
            </w:r>
            <w:r w:rsidRPr="006F2DDC">
              <w:rPr>
                <w:u w:val="single"/>
              </w:rPr>
              <w:t>Font Size</w:t>
            </w:r>
            <w:r w:rsidRPr="006F2DDC">
              <w:t xml:space="preserve"> as 12 by default (when table is selected for the first time in the </w:t>
            </w:r>
            <w:r w:rsidRPr="006F2DDC">
              <w:rPr>
                <w:u w:val="single"/>
              </w:rPr>
              <w:t>Visual Properties</w:t>
            </w:r>
            <w:r w:rsidRPr="006F2DDC">
              <w:t xml:space="preserve"> Pane).</w:t>
            </w:r>
          </w:p>
          <w:p w14:paraId="6F8CFB9D"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Font Size</w:t>
            </w:r>
            <w:r w:rsidRPr="006F2DDC">
              <w:t xml:space="preserve"> to any integer value between 4 and 64.</w:t>
            </w:r>
          </w:p>
          <w:p w14:paraId="0E9DA89B" w14:textId="77777777" w:rsidR="008A2361" w:rsidRPr="006F2DDC" w:rsidRDefault="008A2361" w:rsidP="00F454DB">
            <w:pPr>
              <w:pStyle w:val="TableText"/>
              <w:numPr>
                <w:ilvl w:val="0"/>
                <w:numId w:val="70"/>
              </w:numPr>
            </w:pPr>
            <w:r w:rsidRPr="006F2DDC">
              <w:lastRenderedPageBreak/>
              <w:t>System should display the font size of the title as per value provided by the actor.</w:t>
            </w:r>
          </w:p>
          <w:p w14:paraId="5159EB72" w14:textId="77777777" w:rsidR="008A2361" w:rsidRPr="006F2DDC" w:rsidRDefault="008A2361" w:rsidP="00F454DB">
            <w:pPr>
              <w:pStyle w:val="TableText"/>
              <w:numPr>
                <w:ilvl w:val="0"/>
                <w:numId w:val="70"/>
              </w:numPr>
            </w:pPr>
            <w:r w:rsidRPr="006F2DDC">
              <w:t xml:space="preserve">System should display the </w:t>
            </w:r>
            <w:r w:rsidRPr="006F2DDC">
              <w:rPr>
                <w:u w:val="single"/>
              </w:rPr>
              <w:t>Background Colour</w:t>
            </w:r>
            <w:r w:rsidRPr="006F2DDC">
              <w:t xml:space="preserve"> as None by default (when table is selected for the first time in the </w:t>
            </w:r>
            <w:r w:rsidRPr="006F2DDC">
              <w:rPr>
                <w:u w:val="single"/>
              </w:rPr>
              <w:t>Visual Properties</w:t>
            </w:r>
            <w:r w:rsidRPr="006F2DDC">
              <w:t xml:space="preserve"> Pane).</w:t>
            </w:r>
          </w:p>
          <w:p w14:paraId="01AA438B"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7BEDD7C6" w14:textId="77777777" w:rsidR="008A2361" w:rsidRPr="006F2DDC" w:rsidRDefault="008A2361" w:rsidP="00F454DB">
            <w:pPr>
              <w:pStyle w:val="TableText"/>
              <w:numPr>
                <w:ilvl w:val="0"/>
                <w:numId w:val="70"/>
              </w:numPr>
            </w:pPr>
            <w:r w:rsidRPr="006F2DDC">
              <w:t>System should display the title background colour as per value provided or colour selected by the actor.</w:t>
            </w:r>
          </w:p>
          <w:p w14:paraId="6E7BD48B" w14:textId="77777777" w:rsidR="008A2361" w:rsidRPr="006F2DDC" w:rsidRDefault="008A2361" w:rsidP="00650C14">
            <w:pPr>
              <w:pStyle w:val="TableText"/>
            </w:pPr>
          </w:p>
          <w:p w14:paraId="1F95C96A" w14:textId="77777777" w:rsidR="008A2361" w:rsidRPr="006F2DDC" w:rsidRDefault="008A2361" w:rsidP="00F454DB">
            <w:pPr>
              <w:pStyle w:val="TableText"/>
              <w:numPr>
                <w:ilvl w:val="0"/>
                <w:numId w:val="70"/>
              </w:numPr>
            </w:pPr>
            <w:r w:rsidRPr="006F2DDC">
              <w:t xml:space="preserve">Under the Background section, system should display 1 form field: </w:t>
            </w:r>
            <w:r w:rsidRPr="006F2DDC">
              <w:rPr>
                <w:u w:val="single"/>
              </w:rPr>
              <w:t>Colour</w:t>
            </w:r>
            <w:r w:rsidRPr="006F2DDC">
              <w:t>.</w:t>
            </w:r>
          </w:p>
          <w:p w14:paraId="505CB728" w14:textId="77777777" w:rsidR="008A2361" w:rsidRPr="006F2DDC" w:rsidRDefault="008A2361" w:rsidP="00F454DB">
            <w:pPr>
              <w:pStyle w:val="TableText"/>
              <w:numPr>
                <w:ilvl w:val="0"/>
                <w:numId w:val="70"/>
              </w:numPr>
            </w:pPr>
            <w:r w:rsidRPr="006F2DDC">
              <w:t xml:space="preserve">System should display the </w:t>
            </w:r>
            <w:r w:rsidRPr="006F2DDC">
              <w:rPr>
                <w:u w:val="single"/>
              </w:rPr>
              <w:t>Background Colour</w:t>
            </w:r>
            <w:r w:rsidRPr="006F2DDC">
              <w:t xml:space="preserve"> as #666666 by default (when table is selected for the first time in the </w:t>
            </w:r>
            <w:r w:rsidRPr="006F2DDC">
              <w:rPr>
                <w:u w:val="single"/>
              </w:rPr>
              <w:t>Visual Properties</w:t>
            </w:r>
            <w:r w:rsidRPr="006F2DDC">
              <w:t xml:space="preserve"> Pane).</w:t>
            </w:r>
          </w:p>
          <w:p w14:paraId="0FEB5698" w14:textId="77777777" w:rsidR="008A2361" w:rsidRPr="006F2DDC" w:rsidRDefault="008A2361"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5265CF9F" w14:textId="77777777" w:rsidR="008A2361" w:rsidRPr="006F2DDC" w:rsidRDefault="008A2361" w:rsidP="00F454DB">
            <w:pPr>
              <w:pStyle w:val="TableText"/>
              <w:numPr>
                <w:ilvl w:val="0"/>
                <w:numId w:val="70"/>
              </w:numPr>
            </w:pPr>
            <w:r w:rsidRPr="006F2DDC">
              <w:t>System should display the visual background colour as per value provided or colour selected by the actor.</w:t>
            </w:r>
          </w:p>
          <w:p w14:paraId="26DAEEC4" w14:textId="77777777" w:rsidR="008A2361" w:rsidRPr="006F2DDC" w:rsidRDefault="008A2361" w:rsidP="00650C14">
            <w:pPr>
              <w:pStyle w:val="TableText"/>
            </w:pPr>
          </w:p>
          <w:p w14:paraId="38068D2D" w14:textId="77777777" w:rsidR="008A2361" w:rsidRPr="006F2DDC" w:rsidRDefault="008A2361" w:rsidP="00650C14">
            <w:pPr>
              <w:pStyle w:val="TableText"/>
              <w:jc w:val="both"/>
            </w:pPr>
          </w:p>
        </w:tc>
      </w:tr>
      <w:tr w:rsidR="008A2361" w:rsidRPr="006F2DDC" w14:paraId="024A5E5F"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5E3124EE" w14:textId="77777777" w:rsidR="008A2361" w:rsidRPr="006F2DDC" w:rsidRDefault="008A2361" w:rsidP="00650C14">
            <w:pPr>
              <w:pStyle w:val="TableText"/>
              <w:rPr>
                <w:b/>
              </w:rPr>
            </w:pPr>
            <w:r w:rsidRPr="006F2DDC">
              <w:rPr>
                <w:b/>
              </w:rPr>
              <w:lastRenderedPageBreak/>
              <w:t>Alternative Flow</w:t>
            </w:r>
          </w:p>
          <w:p w14:paraId="1E62A33E" w14:textId="77777777" w:rsidR="008A2361" w:rsidRPr="006F2DDC" w:rsidRDefault="008A2361" w:rsidP="00F454DB">
            <w:pPr>
              <w:pStyle w:val="TableText"/>
              <w:numPr>
                <w:ilvl w:val="0"/>
                <w:numId w:val="71"/>
              </w:numPr>
            </w:pPr>
            <w:r w:rsidRPr="006F2DDC">
              <w:t>In case actor tries to edit an existing visual (which is other than Table or Scatter plot) and convert it to a table, system should remove all fields.</w:t>
            </w:r>
          </w:p>
          <w:p w14:paraId="491D40C3" w14:textId="77777777" w:rsidR="008A2361" w:rsidRPr="006F2DDC" w:rsidRDefault="008A2361" w:rsidP="00F454DB">
            <w:pPr>
              <w:pStyle w:val="TableText"/>
              <w:numPr>
                <w:ilvl w:val="0"/>
                <w:numId w:val="71"/>
              </w:numPr>
              <w:jc w:val="both"/>
            </w:pPr>
            <w:r w:rsidRPr="006F2DDC">
              <w:t xml:space="preserve">System should render the table only when actor provides at least one field in the </w:t>
            </w:r>
            <w:r w:rsidRPr="006F2DDC">
              <w:rPr>
                <w:u w:val="single"/>
              </w:rPr>
              <w:t>Column</w:t>
            </w:r>
            <w:r w:rsidRPr="006F2DDC">
              <w:t xml:space="preserve"> section.</w:t>
            </w:r>
          </w:p>
        </w:tc>
      </w:tr>
      <w:tr w:rsidR="008A2361" w:rsidRPr="006F2DDC" w14:paraId="4223BFA2" w14:textId="77777777" w:rsidTr="00650C14">
        <w:tc>
          <w:tcPr>
            <w:tcW w:w="8856" w:type="dxa"/>
            <w:tcBorders>
              <w:top w:val="single" w:sz="6" w:space="0" w:color="000000"/>
              <w:left w:val="single" w:sz="6" w:space="0" w:color="000000"/>
              <w:bottom w:val="single" w:sz="6" w:space="0" w:color="000000"/>
              <w:right w:val="single" w:sz="6" w:space="0" w:color="000000"/>
            </w:tcBorders>
          </w:tcPr>
          <w:p w14:paraId="7A131AB4" w14:textId="77777777" w:rsidR="008A2361" w:rsidRPr="006F2DDC" w:rsidRDefault="008A2361" w:rsidP="00650C14">
            <w:pPr>
              <w:pStyle w:val="TableText"/>
              <w:rPr>
                <w:b/>
              </w:rPr>
            </w:pPr>
            <w:r w:rsidRPr="006F2DDC">
              <w:rPr>
                <w:b/>
              </w:rPr>
              <w:t>Post Conditions</w:t>
            </w:r>
          </w:p>
          <w:p w14:paraId="49F47470" w14:textId="77777777" w:rsidR="008A2361" w:rsidRPr="006F2DDC" w:rsidRDefault="008A2361" w:rsidP="00650C14">
            <w:pPr>
              <w:pStyle w:val="TableText"/>
            </w:pPr>
            <w:r w:rsidRPr="006F2DDC">
              <w:t>None</w:t>
            </w:r>
          </w:p>
        </w:tc>
      </w:tr>
      <w:tr w:rsidR="008A2361" w:rsidRPr="006F2DDC" w14:paraId="59D1C1A8"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707B869C" w14:textId="77777777" w:rsidR="008A2361" w:rsidRPr="006F2DDC" w:rsidRDefault="008A2361" w:rsidP="00650C14">
            <w:pPr>
              <w:pStyle w:val="TableText"/>
              <w:jc w:val="both"/>
              <w:rPr>
                <w:b/>
                <w:bCs/>
              </w:rPr>
            </w:pPr>
            <w:r w:rsidRPr="006F2DDC">
              <w:rPr>
                <w:b/>
                <w:bCs/>
              </w:rPr>
              <w:t>Exceptions</w:t>
            </w:r>
          </w:p>
          <w:p w14:paraId="4DE809EE" w14:textId="77777777" w:rsidR="008A2361" w:rsidRPr="006F2DDC" w:rsidRDefault="008A2361" w:rsidP="00650C14">
            <w:pPr>
              <w:pStyle w:val="TableText"/>
              <w:jc w:val="both"/>
            </w:pPr>
            <w:r w:rsidRPr="006F2DDC">
              <w:t xml:space="preserve">None </w:t>
            </w:r>
          </w:p>
        </w:tc>
      </w:tr>
      <w:tr w:rsidR="008A2361" w:rsidRPr="006F2DDC" w14:paraId="32995D6C"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5EFF2DD6" w14:textId="77777777" w:rsidR="008A2361" w:rsidRPr="006F2DDC" w:rsidRDefault="008A2361" w:rsidP="00650C14">
            <w:pPr>
              <w:pStyle w:val="TableText"/>
              <w:jc w:val="both"/>
              <w:rPr>
                <w:b/>
                <w:bCs/>
              </w:rPr>
            </w:pPr>
            <w:r w:rsidRPr="006F2DDC">
              <w:rPr>
                <w:b/>
                <w:bCs/>
              </w:rPr>
              <w:t>Business Rules</w:t>
            </w:r>
          </w:p>
          <w:p w14:paraId="7E8E427B" w14:textId="77777777" w:rsidR="008A2361" w:rsidRPr="006F2DDC" w:rsidRDefault="008A2361" w:rsidP="00650C14">
            <w:pPr>
              <w:pStyle w:val="TableText"/>
              <w:jc w:val="both"/>
            </w:pPr>
            <w:r w:rsidRPr="006F2DDC">
              <w:t>None</w:t>
            </w:r>
          </w:p>
        </w:tc>
      </w:tr>
      <w:tr w:rsidR="008A2361" w:rsidRPr="006F2DDC" w14:paraId="282784CB"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40A1D213" w14:textId="77777777" w:rsidR="008A2361" w:rsidRPr="006F2DDC" w:rsidRDefault="008A2361" w:rsidP="00650C14">
            <w:pPr>
              <w:pStyle w:val="TableText"/>
              <w:jc w:val="both"/>
              <w:rPr>
                <w:b/>
                <w:bCs/>
              </w:rPr>
            </w:pPr>
            <w:r w:rsidRPr="006F2DDC">
              <w:rPr>
                <w:b/>
                <w:bCs/>
              </w:rPr>
              <w:t>Relationships</w:t>
            </w:r>
          </w:p>
          <w:p w14:paraId="1B04F494" w14:textId="77777777" w:rsidR="008A2361" w:rsidRPr="006F2DDC" w:rsidRDefault="008A2361" w:rsidP="00650C14">
            <w:pPr>
              <w:pStyle w:val="TableText"/>
              <w:jc w:val="both"/>
            </w:pPr>
            <w:r w:rsidRPr="006F2DDC">
              <w:t>None</w:t>
            </w:r>
          </w:p>
        </w:tc>
      </w:tr>
      <w:tr w:rsidR="008A2361" w:rsidRPr="006F2DDC" w14:paraId="255B6499"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0F1E2DF9" w14:textId="77777777" w:rsidR="008A2361" w:rsidRPr="006F2DDC" w:rsidRDefault="008A2361" w:rsidP="00650C14">
            <w:pPr>
              <w:pStyle w:val="TableText"/>
              <w:jc w:val="both"/>
              <w:rPr>
                <w:b/>
                <w:bCs/>
              </w:rPr>
            </w:pPr>
            <w:r w:rsidRPr="006F2DDC">
              <w:rPr>
                <w:b/>
                <w:bCs/>
              </w:rPr>
              <w:t>Special Requirements</w:t>
            </w:r>
          </w:p>
          <w:p w14:paraId="13D67536" w14:textId="77777777" w:rsidR="008A2361" w:rsidRPr="006F2DDC" w:rsidRDefault="008A2361" w:rsidP="00650C14">
            <w:pPr>
              <w:pStyle w:val="TableText"/>
              <w:jc w:val="both"/>
            </w:pPr>
            <w:r w:rsidRPr="006F2DDC">
              <w:t xml:space="preserve">None </w:t>
            </w:r>
          </w:p>
        </w:tc>
      </w:tr>
      <w:tr w:rsidR="008A2361" w:rsidRPr="006F2DDC" w14:paraId="72AAEA5F" w14:textId="77777777" w:rsidTr="00650C14">
        <w:tc>
          <w:tcPr>
            <w:tcW w:w="8856" w:type="dxa"/>
            <w:tcBorders>
              <w:top w:val="single" w:sz="6" w:space="0" w:color="000000"/>
              <w:left w:val="single" w:sz="6" w:space="0" w:color="000000"/>
              <w:bottom w:val="single" w:sz="6" w:space="0" w:color="000000"/>
              <w:right w:val="single" w:sz="6" w:space="0" w:color="000000"/>
            </w:tcBorders>
            <w:hideMark/>
          </w:tcPr>
          <w:p w14:paraId="3E2EFC1A" w14:textId="77777777" w:rsidR="008A2361" w:rsidRPr="006F2DDC" w:rsidRDefault="008A2361" w:rsidP="00650C14">
            <w:pPr>
              <w:pStyle w:val="TableText"/>
              <w:jc w:val="both"/>
              <w:rPr>
                <w:b/>
                <w:bCs/>
              </w:rPr>
            </w:pPr>
            <w:r w:rsidRPr="006F2DDC">
              <w:rPr>
                <w:b/>
                <w:bCs/>
              </w:rPr>
              <w:t>Assumptions</w:t>
            </w:r>
          </w:p>
          <w:p w14:paraId="2B8A45F7" w14:textId="77777777" w:rsidR="008A2361" w:rsidRPr="006F2DDC" w:rsidRDefault="008A2361" w:rsidP="00650C14">
            <w:pPr>
              <w:pStyle w:val="TableText"/>
              <w:jc w:val="both"/>
            </w:pPr>
            <w:r w:rsidRPr="006F2DDC">
              <w:t xml:space="preserve">None </w:t>
            </w:r>
          </w:p>
        </w:tc>
      </w:tr>
    </w:tbl>
    <w:p w14:paraId="21EE2FF5" w14:textId="77777777" w:rsidR="008A2361" w:rsidRPr="006F2DDC" w:rsidRDefault="008A2361" w:rsidP="008A2361"/>
    <w:p w14:paraId="49B27DC7" w14:textId="77777777" w:rsidR="008A2361" w:rsidRPr="006F2DDC" w:rsidRDefault="008A2361" w:rsidP="008A2361">
      <w:pPr>
        <w:pStyle w:val="BodyText"/>
      </w:pPr>
    </w:p>
    <w:p w14:paraId="5F9028D6" w14:textId="77777777" w:rsidR="008A2361" w:rsidRPr="006F2DDC" w:rsidRDefault="008A2361" w:rsidP="008A2361">
      <w:r w:rsidRPr="006F2DDC">
        <w:br w:type="page"/>
      </w:r>
    </w:p>
    <w:p w14:paraId="387B8903" w14:textId="77777777" w:rsidR="0049787F" w:rsidRPr="006F2DDC" w:rsidRDefault="0049787F" w:rsidP="00F93A75">
      <w:pPr>
        <w:pStyle w:val="Heading3"/>
        <w:ind w:left="0"/>
        <w:jc w:val="both"/>
      </w:pPr>
      <w:r w:rsidRPr="006F2DDC">
        <w:lastRenderedPageBreak/>
        <w:t>UC 3.2.</w:t>
      </w:r>
      <w:r w:rsidR="00B30BC2" w:rsidRPr="006F2DDC">
        <w:t>2</w:t>
      </w:r>
      <w:r w:rsidR="00E466F4" w:rsidRPr="006F2DDC">
        <w:t>9</w:t>
      </w:r>
      <w:r w:rsidRPr="006F2DDC">
        <w:t xml:space="preserve"> Design Visual: </w:t>
      </w:r>
      <w:bookmarkEnd w:id="73"/>
      <w:r w:rsidR="008A2361" w:rsidRPr="006F2DDC">
        <w:t>Card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49787F" w:rsidRPr="006F2DDC" w14:paraId="51F37F93"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764407D0" w14:textId="77777777" w:rsidR="0049787F" w:rsidRPr="006F2DDC" w:rsidRDefault="0049787F" w:rsidP="0049787F">
            <w:pPr>
              <w:pStyle w:val="TableText"/>
              <w:jc w:val="both"/>
              <w:rPr>
                <w:b/>
                <w:bCs/>
              </w:rPr>
            </w:pPr>
            <w:r w:rsidRPr="006F2DDC">
              <w:rPr>
                <w:b/>
                <w:bCs/>
              </w:rPr>
              <w:t>Actor(s)</w:t>
            </w:r>
          </w:p>
          <w:p w14:paraId="2AEC9A98" w14:textId="77777777" w:rsidR="0049787F" w:rsidRPr="006F2DDC" w:rsidRDefault="0049787F" w:rsidP="0049787F">
            <w:pPr>
              <w:pStyle w:val="TableText"/>
              <w:jc w:val="both"/>
            </w:pPr>
            <w:r w:rsidRPr="006F2DDC">
              <w:t>Designer</w:t>
            </w:r>
          </w:p>
        </w:tc>
      </w:tr>
      <w:tr w:rsidR="00220593" w:rsidRPr="006F2DDC" w14:paraId="4AAE5E2C"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057219C0" w14:textId="77777777" w:rsidR="00220593" w:rsidRPr="006F2DDC" w:rsidRDefault="00220593" w:rsidP="00220593">
            <w:pPr>
              <w:pStyle w:val="TableText"/>
              <w:jc w:val="both"/>
              <w:rPr>
                <w:b/>
                <w:bCs/>
              </w:rPr>
            </w:pPr>
            <w:r w:rsidRPr="006F2DDC">
              <w:rPr>
                <w:b/>
                <w:bCs/>
              </w:rPr>
              <w:t>Description</w:t>
            </w:r>
          </w:p>
          <w:p w14:paraId="05528B15" w14:textId="77777777" w:rsidR="00220593" w:rsidRPr="006F2DDC" w:rsidRDefault="00220593" w:rsidP="00220593">
            <w:pPr>
              <w:pStyle w:val="TableText"/>
              <w:jc w:val="both"/>
            </w:pPr>
            <w:r w:rsidRPr="006F2DDC">
              <w:t>This use case allows the actor to design a table visual.</w:t>
            </w:r>
          </w:p>
        </w:tc>
      </w:tr>
      <w:tr w:rsidR="00220593" w:rsidRPr="006F2DDC" w14:paraId="6DD06C8D"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1E5FAB02" w14:textId="77777777" w:rsidR="00220593" w:rsidRPr="006F2DDC" w:rsidRDefault="00220593" w:rsidP="00220593">
            <w:pPr>
              <w:pStyle w:val="TableText"/>
              <w:jc w:val="both"/>
              <w:rPr>
                <w:b/>
                <w:bCs/>
              </w:rPr>
            </w:pPr>
            <w:proofErr w:type="gramStart"/>
            <w:r w:rsidRPr="006F2DDC">
              <w:rPr>
                <w:b/>
                <w:bCs/>
              </w:rPr>
              <w:t>Pre Conditions</w:t>
            </w:r>
            <w:proofErr w:type="gramEnd"/>
          </w:p>
          <w:p w14:paraId="57302A37" w14:textId="77777777" w:rsidR="00220593" w:rsidRPr="006F2DDC" w:rsidRDefault="00220593" w:rsidP="00F454DB">
            <w:pPr>
              <w:pStyle w:val="TableText"/>
              <w:numPr>
                <w:ilvl w:val="0"/>
                <w:numId w:val="44"/>
              </w:numPr>
            </w:pPr>
            <w:r w:rsidRPr="006F2DDC">
              <w:t>The actor has created a new visual or edited an existing visual.</w:t>
            </w:r>
          </w:p>
        </w:tc>
      </w:tr>
      <w:tr w:rsidR="00220593" w:rsidRPr="006F2DDC" w14:paraId="5A075F78"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6FE13EA0" w14:textId="77777777" w:rsidR="00220593" w:rsidRPr="006F2DDC" w:rsidRDefault="00220593" w:rsidP="00220593">
            <w:pPr>
              <w:pStyle w:val="TableText"/>
              <w:jc w:val="both"/>
              <w:rPr>
                <w:b/>
                <w:bCs/>
              </w:rPr>
            </w:pPr>
            <w:r w:rsidRPr="006F2DDC">
              <w:rPr>
                <w:b/>
                <w:bCs/>
              </w:rPr>
              <w:t>Triggers</w:t>
            </w:r>
          </w:p>
          <w:p w14:paraId="2F2C856C" w14:textId="77777777" w:rsidR="00220593" w:rsidRPr="006F2DDC" w:rsidRDefault="00220593" w:rsidP="00F454DB">
            <w:pPr>
              <w:pStyle w:val="TableText"/>
              <w:numPr>
                <w:ilvl w:val="0"/>
                <w:numId w:val="69"/>
              </w:numPr>
            </w:pPr>
            <w:r w:rsidRPr="006F2DDC">
              <w:t xml:space="preserve">Actor selects </w:t>
            </w:r>
            <w:r w:rsidRPr="006F2DDC">
              <w:rPr>
                <w:i/>
              </w:rPr>
              <w:t>Table</w:t>
            </w:r>
            <w:r w:rsidRPr="006F2DDC">
              <w:t xml:space="preserve"> icon displayed under the </w:t>
            </w:r>
            <w:r w:rsidRPr="006F2DDC">
              <w:rPr>
                <w:u w:val="single"/>
              </w:rPr>
              <w:t>Visual Properties</w:t>
            </w:r>
            <w:r w:rsidRPr="006F2DDC">
              <w:t xml:space="preserve"> pane.</w:t>
            </w:r>
          </w:p>
        </w:tc>
      </w:tr>
      <w:tr w:rsidR="00220593" w:rsidRPr="006F2DDC" w14:paraId="59D1A703"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67E65343" w14:textId="77777777" w:rsidR="00220593" w:rsidRPr="006F2DDC" w:rsidRDefault="00220593" w:rsidP="00220593">
            <w:pPr>
              <w:pStyle w:val="TableText"/>
              <w:jc w:val="both"/>
              <w:rPr>
                <w:b/>
              </w:rPr>
            </w:pPr>
            <w:r w:rsidRPr="006F2DDC">
              <w:rPr>
                <w:b/>
              </w:rPr>
              <w:t>Normal Flow</w:t>
            </w:r>
          </w:p>
          <w:p w14:paraId="0A1514EC" w14:textId="77777777" w:rsidR="00220593" w:rsidRPr="006F2DDC" w:rsidRDefault="00220593" w:rsidP="00F454DB">
            <w:pPr>
              <w:pStyle w:val="TableText"/>
              <w:numPr>
                <w:ilvl w:val="0"/>
                <w:numId w:val="70"/>
              </w:numPr>
            </w:pPr>
            <w:r w:rsidRPr="006F2DDC">
              <w:t xml:space="preserve">System should display a form with the heading </w:t>
            </w:r>
            <w:r w:rsidRPr="006F2DDC">
              <w:rPr>
                <w:u w:val="single"/>
              </w:rPr>
              <w:t>Create Visual</w:t>
            </w:r>
            <w:r w:rsidRPr="006F2DDC">
              <w:t xml:space="preserve">, 3 form fields </w:t>
            </w:r>
            <w:r w:rsidRPr="006F2DDC">
              <w:rPr>
                <w:u w:val="single"/>
              </w:rPr>
              <w:t>Visual Name</w:t>
            </w:r>
            <w:r w:rsidRPr="006F2DDC">
              <w:t xml:space="preserve">, </w:t>
            </w:r>
            <w:r w:rsidRPr="006F2DDC">
              <w:rPr>
                <w:u w:val="single"/>
              </w:rPr>
              <w:t>Visual Title</w:t>
            </w:r>
            <w:r w:rsidRPr="006F2DDC">
              <w:t xml:space="preserve"> and </w:t>
            </w:r>
            <w:r w:rsidRPr="006F2DDC">
              <w:rPr>
                <w:u w:val="single"/>
              </w:rPr>
              <w:t>Dataset,</w:t>
            </w:r>
            <w:r w:rsidRPr="006F2DDC">
              <w:t xml:space="preserve"> and 2 buttons </w:t>
            </w:r>
            <w:r w:rsidRPr="006F2DDC">
              <w:rPr>
                <w:u w:val="single"/>
              </w:rPr>
              <w:t>Create</w:t>
            </w:r>
            <w:r w:rsidRPr="006F2DDC">
              <w:t xml:space="preserve"> and </w:t>
            </w:r>
            <w:r w:rsidRPr="006F2DDC">
              <w:rPr>
                <w:u w:val="single"/>
              </w:rPr>
              <w:t>Close</w:t>
            </w:r>
            <w:r w:rsidRPr="006F2DDC">
              <w:t>.</w:t>
            </w:r>
          </w:p>
          <w:p w14:paraId="65D06492" w14:textId="77777777" w:rsidR="00220593" w:rsidRPr="006F2DDC" w:rsidRDefault="00220593" w:rsidP="00220593">
            <w:pPr>
              <w:pStyle w:val="TableText"/>
              <w:ind w:left="360"/>
            </w:pPr>
          </w:p>
          <w:p w14:paraId="06AF0FC8" w14:textId="77777777" w:rsidR="00220593" w:rsidRPr="006F2DDC" w:rsidRDefault="00220593" w:rsidP="00220593">
            <w:pPr>
              <w:pStyle w:val="TableText"/>
              <w:ind w:left="360"/>
            </w:pPr>
            <w:r w:rsidRPr="006F2DDC">
              <w:rPr>
                <w:u w:val="single"/>
              </w:rPr>
              <w:t>Data</w:t>
            </w:r>
          </w:p>
          <w:p w14:paraId="04FD1DDD" w14:textId="77777777" w:rsidR="00220593" w:rsidRPr="006F2DDC" w:rsidRDefault="00220593" w:rsidP="00F454DB">
            <w:pPr>
              <w:pStyle w:val="TableText"/>
              <w:numPr>
                <w:ilvl w:val="0"/>
                <w:numId w:val="70"/>
              </w:numPr>
            </w:pPr>
            <w:r w:rsidRPr="006F2DDC">
              <w:t xml:space="preserve">Under the </w:t>
            </w:r>
            <w:r w:rsidRPr="006F2DDC">
              <w:rPr>
                <w:u w:val="single"/>
              </w:rPr>
              <w:t>Data</w:t>
            </w:r>
            <w:r w:rsidRPr="006F2DDC">
              <w:t xml:space="preserve"> section, system should display </w:t>
            </w:r>
            <w:r w:rsidR="002F4FAE" w:rsidRPr="006F2DDC">
              <w:t>1</w:t>
            </w:r>
            <w:r w:rsidRPr="006F2DDC">
              <w:t xml:space="preserve"> section: </w:t>
            </w:r>
            <w:r w:rsidR="002F4FAE" w:rsidRPr="006F2DDC">
              <w:rPr>
                <w:u w:val="single"/>
              </w:rPr>
              <w:t>Columns</w:t>
            </w:r>
            <w:r w:rsidRPr="006F2DDC">
              <w:t>.</w:t>
            </w:r>
          </w:p>
          <w:p w14:paraId="7D6F4F38" w14:textId="77777777" w:rsidR="00220593" w:rsidRPr="006F2DDC" w:rsidRDefault="00220593" w:rsidP="00F454DB">
            <w:pPr>
              <w:pStyle w:val="TableText"/>
              <w:numPr>
                <w:ilvl w:val="0"/>
                <w:numId w:val="70"/>
              </w:numPr>
            </w:pPr>
            <w:r w:rsidRPr="006F2DDC">
              <w:t xml:space="preserve">In the </w:t>
            </w:r>
            <w:r w:rsidR="006579C1" w:rsidRPr="006F2DDC">
              <w:rPr>
                <w:u w:val="single"/>
              </w:rPr>
              <w:t>Columns</w:t>
            </w:r>
            <w:r w:rsidRPr="006F2DDC">
              <w:t xml:space="preserve"> section, actor should be able to drop </w:t>
            </w:r>
            <w:r w:rsidR="006579C1" w:rsidRPr="006F2DDC">
              <w:t xml:space="preserve">one or more </w:t>
            </w:r>
            <w:r w:rsidRPr="006F2DDC">
              <w:t>field</w:t>
            </w:r>
            <w:r w:rsidR="006579C1" w:rsidRPr="006F2DDC">
              <w:t>s</w:t>
            </w:r>
            <w:r w:rsidRPr="006F2DDC">
              <w:t xml:space="preserve"> from any section under the </w:t>
            </w:r>
            <w:r w:rsidRPr="006F2DDC">
              <w:rPr>
                <w:u w:val="single"/>
              </w:rPr>
              <w:t>Dataset Fields</w:t>
            </w:r>
            <w:r w:rsidRPr="006F2DDC">
              <w:t xml:space="preserve"> pane.</w:t>
            </w:r>
          </w:p>
          <w:p w14:paraId="323F106E" w14:textId="77777777" w:rsidR="00220593" w:rsidRPr="006F2DDC" w:rsidRDefault="00220593" w:rsidP="00F454DB">
            <w:pPr>
              <w:pStyle w:val="TableText"/>
              <w:numPr>
                <w:ilvl w:val="0"/>
                <w:numId w:val="70"/>
              </w:numPr>
            </w:pPr>
            <w:r w:rsidRPr="006F2DDC">
              <w:t>System should allow the actor to repeat the same field across multiple sections.</w:t>
            </w:r>
          </w:p>
          <w:p w14:paraId="386613D1" w14:textId="77777777" w:rsidR="006579C1" w:rsidRPr="006F2DDC" w:rsidRDefault="006579C1" w:rsidP="00F454DB">
            <w:pPr>
              <w:pStyle w:val="TableText"/>
              <w:numPr>
                <w:ilvl w:val="0"/>
                <w:numId w:val="70"/>
              </w:numPr>
            </w:pPr>
            <w:r w:rsidRPr="006F2DDC">
              <w:t>System should not allow the actor to repeat the same field across the same section.</w:t>
            </w:r>
          </w:p>
          <w:p w14:paraId="3F131A2F" w14:textId="77777777" w:rsidR="00220593" w:rsidRPr="006F2DDC" w:rsidRDefault="00220593" w:rsidP="00F454DB">
            <w:pPr>
              <w:pStyle w:val="TableText"/>
              <w:numPr>
                <w:ilvl w:val="0"/>
                <w:numId w:val="70"/>
              </w:numPr>
              <w:jc w:val="both"/>
            </w:pPr>
            <w:r w:rsidRPr="006F2DDC">
              <w:t xml:space="preserve">System should display an ellipsis (3 dots) next to each field dropped </w:t>
            </w:r>
            <w:r w:rsidR="00DF6406" w:rsidRPr="006F2DDC">
              <w:t>in the</w:t>
            </w:r>
            <w:r w:rsidR="007F6467" w:rsidRPr="006F2DDC">
              <w:t xml:space="preserve"> </w:t>
            </w:r>
            <w:r w:rsidRPr="006F2DDC">
              <w:t>section.</w:t>
            </w:r>
          </w:p>
          <w:p w14:paraId="5AE04E12" w14:textId="77777777" w:rsidR="00220593" w:rsidRPr="006F2DDC" w:rsidRDefault="00220593" w:rsidP="00F454DB">
            <w:pPr>
              <w:pStyle w:val="TableText"/>
              <w:numPr>
                <w:ilvl w:val="0"/>
                <w:numId w:val="70"/>
              </w:numPr>
              <w:jc w:val="both"/>
            </w:pPr>
            <w:r w:rsidRPr="006F2DDC">
              <w:t>Against every field dropped in any section, system should display an option to remove the field.</w:t>
            </w:r>
          </w:p>
          <w:p w14:paraId="6A1FEFF0" w14:textId="77777777" w:rsidR="00220593" w:rsidRPr="006F2DDC" w:rsidRDefault="00220593" w:rsidP="00220593">
            <w:pPr>
              <w:pStyle w:val="TableText"/>
              <w:ind w:left="360"/>
              <w:jc w:val="both"/>
            </w:pPr>
          </w:p>
          <w:p w14:paraId="6644BD80" w14:textId="77777777" w:rsidR="00220593" w:rsidRPr="006F2DDC" w:rsidRDefault="00220593" w:rsidP="00F454DB">
            <w:pPr>
              <w:pStyle w:val="TableText"/>
              <w:numPr>
                <w:ilvl w:val="0"/>
                <w:numId w:val="70"/>
              </w:numPr>
              <w:jc w:val="both"/>
            </w:pPr>
            <w:r w:rsidRPr="006F2DDC">
              <w:t>If a</w:t>
            </w:r>
            <w:r w:rsidR="006579C1" w:rsidRPr="006F2DDC">
              <w:t>t least one</w:t>
            </w:r>
            <w:r w:rsidRPr="006F2DDC">
              <w:t xml:space="preserve"> field has been dropped in the </w:t>
            </w:r>
            <w:r w:rsidR="006579C1" w:rsidRPr="006F2DDC">
              <w:rPr>
                <w:u w:val="single"/>
              </w:rPr>
              <w:t>Column</w:t>
            </w:r>
            <w:r w:rsidR="006579C1" w:rsidRPr="006F2DDC">
              <w:t xml:space="preserve"> </w:t>
            </w:r>
            <w:r w:rsidRPr="006F2DDC">
              <w:t xml:space="preserve">section, system should display a </w:t>
            </w:r>
            <w:r w:rsidR="006579C1" w:rsidRPr="006F2DDC">
              <w:t xml:space="preserve">table </w:t>
            </w:r>
            <w:r w:rsidRPr="006F2DDC">
              <w:t>in the right-hand side pane.</w:t>
            </w:r>
          </w:p>
          <w:p w14:paraId="7626C63E" w14:textId="77777777" w:rsidR="00220593" w:rsidRPr="006F2DDC" w:rsidRDefault="00220593" w:rsidP="00F454DB">
            <w:pPr>
              <w:pStyle w:val="TableText"/>
              <w:numPr>
                <w:ilvl w:val="0"/>
                <w:numId w:val="70"/>
              </w:numPr>
              <w:jc w:val="both"/>
            </w:pPr>
            <w:r w:rsidRPr="006F2DDC">
              <w:t xml:space="preserve">The </w:t>
            </w:r>
            <w:r w:rsidR="00C74AF1" w:rsidRPr="006F2DDC">
              <w:t xml:space="preserve">heading of the table should be </w:t>
            </w:r>
            <w:r w:rsidRPr="006F2DDC">
              <w:t xml:space="preserve">constituted from the </w:t>
            </w:r>
            <w:r w:rsidR="00C74AF1" w:rsidRPr="006F2DDC">
              <w:t xml:space="preserve">names </w:t>
            </w:r>
            <w:r w:rsidRPr="006F2DDC">
              <w:t>of the field</w:t>
            </w:r>
            <w:r w:rsidR="00C74AF1" w:rsidRPr="006F2DDC">
              <w:t>s</w:t>
            </w:r>
            <w:r w:rsidRPr="006F2DDC">
              <w:t xml:space="preserve"> dropped in the </w:t>
            </w:r>
            <w:r w:rsidR="00C74AF1" w:rsidRPr="006F2DDC">
              <w:rPr>
                <w:u w:val="single"/>
              </w:rPr>
              <w:t>Columns</w:t>
            </w:r>
            <w:r w:rsidRPr="006F2DDC">
              <w:t xml:space="preserve"> section.</w:t>
            </w:r>
          </w:p>
          <w:p w14:paraId="48902432" w14:textId="77777777" w:rsidR="00220593" w:rsidRPr="006F2DDC" w:rsidRDefault="00C74AF1" w:rsidP="00F454DB">
            <w:pPr>
              <w:pStyle w:val="TableText"/>
              <w:numPr>
                <w:ilvl w:val="0"/>
                <w:numId w:val="70"/>
              </w:numPr>
              <w:jc w:val="both"/>
            </w:pPr>
            <w:r w:rsidRPr="006F2DDC">
              <w:t xml:space="preserve">The columns should be arranged from left to right in the order of the dropped fields on the </w:t>
            </w:r>
            <w:r w:rsidRPr="006F2DDC">
              <w:rPr>
                <w:u w:val="single"/>
              </w:rPr>
              <w:t>Column</w:t>
            </w:r>
            <w:r w:rsidR="00220593" w:rsidRPr="006F2DDC">
              <w:t xml:space="preserve"> </w:t>
            </w:r>
            <w:r w:rsidRPr="006F2DDC">
              <w:t>section from top to bottom</w:t>
            </w:r>
            <w:r w:rsidR="00220593" w:rsidRPr="006F2DDC">
              <w:t>.</w:t>
            </w:r>
          </w:p>
          <w:p w14:paraId="5CC96CC0" w14:textId="77777777" w:rsidR="00220593" w:rsidRPr="006F2DDC" w:rsidRDefault="00C74AF1" w:rsidP="00F454DB">
            <w:pPr>
              <w:pStyle w:val="TableText"/>
              <w:numPr>
                <w:ilvl w:val="0"/>
                <w:numId w:val="70"/>
              </w:numPr>
              <w:jc w:val="both"/>
            </w:pPr>
            <w:r w:rsidRPr="006F2DDC">
              <w:t xml:space="preserve">Actor should be able to rearrange the position of the fields on the </w:t>
            </w:r>
            <w:r w:rsidRPr="006F2DDC">
              <w:rPr>
                <w:u w:val="single"/>
              </w:rPr>
              <w:t>Column</w:t>
            </w:r>
            <w:r w:rsidRPr="006F2DDC">
              <w:t xml:space="preserve"> section, and system should rearrange the visual accordingly.</w:t>
            </w:r>
          </w:p>
          <w:p w14:paraId="365DF2BE" w14:textId="77777777" w:rsidR="00220593" w:rsidRPr="006F2DDC" w:rsidRDefault="00220593" w:rsidP="00220593">
            <w:pPr>
              <w:pStyle w:val="TableText"/>
              <w:ind w:left="360"/>
              <w:jc w:val="both"/>
            </w:pPr>
          </w:p>
          <w:p w14:paraId="4D363991" w14:textId="77777777" w:rsidR="00220593" w:rsidRPr="006F2DDC" w:rsidRDefault="00C74AF1" w:rsidP="00F454DB">
            <w:pPr>
              <w:pStyle w:val="TableText"/>
              <w:numPr>
                <w:ilvl w:val="0"/>
                <w:numId w:val="70"/>
              </w:numPr>
              <w:jc w:val="both"/>
            </w:pPr>
            <w:r w:rsidRPr="006F2DDC">
              <w:lastRenderedPageBreak/>
              <w:t xml:space="preserve">Values displayed under each column </w:t>
            </w:r>
            <w:r w:rsidR="00220593" w:rsidRPr="006F2DDC">
              <w:t xml:space="preserve">should be equal to the aggregation of the corresponding </w:t>
            </w:r>
            <w:r w:rsidRPr="006F2DDC">
              <w:rPr>
                <w:u w:val="single"/>
              </w:rPr>
              <w:t>Column</w:t>
            </w:r>
            <w:r w:rsidRPr="006F2DDC">
              <w:t xml:space="preserve"> </w:t>
            </w:r>
            <w:r w:rsidR="00220593" w:rsidRPr="006F2DDC">
              <w:t>field.</w:t>
            </w:r>
          </w:p>
          <w:p w14:paraId="344B41A6" w14:textId="77777777" w:rsidR="00C74AF1" w:rsidRPr="006F2DDC" w:rsidRDefault="00C74AF1" w:rsidP="00F454DB">
            <w:pPr>
              <w:pStyle w:val="TableText"/>
              <w:numPr>
                <w:ilvl w:val="0"/>
                <w:numId w:val="70"/>
              </w:numPr>
              <w:jc w:val="both"/>
            </w:pPr>
            <w:r w:rsidRPr="006F2DDC">
              <w:t>The values should be displayed in ascending alphabetical order of the left most column, then ascending alphabetical order of the next left most column for the matching values in the left most column, and so on.</w:t>
            </w:r>
          </w:p>
          <w:p w14:paraId="46224C34" w14:textId="77777777" w:rsidR="00220593" w:rsidRPr="006F2DDC" w:rsidRDefault="00220593" w:rsidP="00F454DB">
            <w:pPr>
              <w:pStyle w:val="TableText"/>
              <w:numPr>
                <w:ilvl w:val="0"/>
                <w:numId w:val="70"/>
              </w:numPr>
              <w:jc w:val="both"/>
            </w:pPr>
            <w:r w:rsidRPr="006F2DDC">
              <w:t xml:space="preserve">By default, system should aggregate fields to </w:t>
            </w:r>
            <w:r w:rsidR="00C74AF1" w:rsidRPr="006F2DDC">
              <w:t>Attribute (Distinct)</w:t>
            </w:r>
            <w:r w:rsidRPr="006F2DDC">
              <w:t>.</w:t>
            </w:r>
          </w:p>
          <w:p w14:paraId="2CD24AFF" w14:textId="77777777" w:rsidR="00220593" w:rsidRPr="006F2DDC" w:rsidRDefault="00220593" w:rsidP="00F454DB">
            <w:pPr>
              <w:pStyle w:val="TableText"/>
              <w:numPr>
                <w:ilvl w:val="0"/>
                <w:numId w:val="70"/>
              </w:numPr>
              <w:jc w:val="both"/>
            </w:pPr>
            <w:r w:rsidRPr="006F2DDC">
              <w:t xml:space="preserve">On clicking the ellipsis (3 dots) next to any field in the </w:t>
            </w:r>
            <w:r w:rsidRPr="006F2DDC">
              <w:rPr>
                <w:u w:val="single"/>
              </w:rPr>
              <w:t>Value</w:t>
            </w:r>
            <w:r w:rsidRPr="006F2DDC">
              <w:t xml:space="preserve"> section, system should display a context menu item: </w:t>
            </w:r>
            <w:r w:rsidRPr="006F2DDC">
              <w:rPr>
                <w:u w:val="single"/>
              </w:rPr>
              <w:t>Aggregation</w:t>
            </w:r>
            <w:r w:rsidRPr="006F2DDC">
              <w:t>.</w:t>
            </w:r>
          </w:p>
          <w:p w14:paraId="1A93E5E4" w14:textId="77777777" w:rsidR="00220593" w:rsidRPr="006F2DDC" w:rsidRDefault="00220593"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Measure</w:t>
            </w:r>
            <w:r w:rsidRPr="006F2DDC">
              <w:t xml:space="preserve"> field dropped in the </w:t>
            </w:r>
            <w:r w:rsidRPr="006F2DDC">
              <w:rPr>
                <w:u w:val="single"/>
              </w:rPr>
              <w:t>Value</w:t>
            </w:r>
            <w:r w:rsidRPr="006F2DDC">
              <w:t xml:space="preserve"> section, system should display the options: </w:t>
            </w:r>
            <w:r w:rsidR="00DF6406" w:rsidRPr="006F2DDC">
              <w:t>Attribute</w:t>
            </w:r>
            <w:r w:rsidR="00C74AF1" w:rsidRPr="006F2DDC">
              <w:t xml:space="preserve"> (Distinct)</w:t>
            </w:r>
            <w:r w:rsidR="00DF6406" w:rsidRPr="006F2DDC">
              <w:t xml:space="preserve">, </w:t>
            </w:r>
            <w:r w:rsidRPr="006F2DDC">
              <w:t>Sum, Count, Count (Distinct), Average, Average (Population), Median, Minimum, Maximum, Range, Midrange, Standard Deviation, Standard Deviation (Population), Variance, Variance (Population), and Percentile.</w:t>
            </w:r>
          </w:p>
          <w:p w14:paraId="36E719B8" w14:textId="77777777" w:rsidR="00C74AF1" w:rsidRPr="006F2DDC" w:rsidRDefault="00220593" w:rsidP="00F454DB">
            <w:pPr>
              <w:pStyle w:val="TableText"/>
              <w:numPr>
                <w:ilvl w:val="0"/>
                <w:numId w:val="70"/>
              </w:numPr>
              <w:jc w:val="both"/>
            </w:pPr>
            <w:r w:rsidRPr="006F2DDC">
              <w:t xml:space="preserve">On clicking the </w:t>
            </w:r>
            <w:r w:rsidRPr="006F2DDC">
              <w:rPr>
                <w:u w:val="single"/>
              </w:rPr>
              <w:t>Aggregation</w:t>
            </w:r>
            <w:r w:rsidRPr="006F2DDC">
              <w:t xml:space="preserve"> option for a </w:t>
            </w:r>
            <w:r w:rsidRPr="006F2DDC">
              <w:rPr>
                <w:u w:val="single"/>
              </w:rPr>
              <w:t>Dimension</w:t>
            </w:r>
            <w:r w:rsidRPr="006F2DDC">
              <w:t xml:space="preserve"> field, system should display the options: </w:t>
            </w:r>
            <w:r w:rsidR="00C74AF1" w:rsidRPr="006F2DDC">
              <w:t>Attribute (Distinct)</w:t>
            </w:r>
            <w:r w:rsidR="00DF6406" w:rsidRPr="006F2DDC">
              <w:t xml:space="preserve">, </w:t>
            </w:r>
            <w:r w:rsidRPr="006F2DDC">
              <w:t>Count, Count (Distinct).</w:t>
            </w:r>
          </w:p>
          <w:p w14:paraId="5AD28308" w14:textId="77777777" w:rsidR="00E15B72" w:rsidRPr="006F2DDC" w:rsidRDefault="00220593" w:rsidP="00F454DB">
            <w:pPr>
              <w:pStyle w:val="TableText"/>
              <w:numPr>
                <w:ilvl w:val="0"/>
                <w:numId w:val="70"/>
              </w:numPr>
              <w:jc w:val="both"/>
            </w:pPr>
            <w:r w:rsidRPr="006F2DDC">
              <w:t>Actor should be able to select from any of the available aggregation options for the field</w:t>
            </w:r>
            <w:r w:rsidR="00E15B72" w:rsidRPr="006F2DDC">
              <w:t xml:space="preserve">, subject to the restriction that at least one of the fields have aggregation as </w:t>
            </w:r>
            <w:r w:rsidR="00C23D8A" w:rsidRPr="006F2DDC">
              <w:t>Attribute (Distinct).</w:t>
            </w:r>
          </w:p>
          <w:p w14:paraId="58F9A5EB" w14:textId="77777777" w:rsidR="008E68D5" w:rsidRPr="006F2DDC" w:rsidRDefault="008E68D5" w:rsidP="00F454DB">
            <w:pPr>
              <w:pStyle w:val="TableText"/>
              <w:numPr>
                <w:ilvl w:val="0"/>
                <w:numId w:val="70"/>
              </w:numPr>
              <w:jc w:val="both"/>
            </w:pPr>
            <w:r w:rsidRPr="006F2DDC">
              <w:t>System should update the table to display the aggregated value as per selected aggregation option.</w:t>
            </w:r>
          </w:p>
          <w:p w14:paraId="7C5F044E" w14:textId="77777777" w:rsidR="008E68D5" w:rsidRPr="006F2DDC" w:rsidRDefault="008E68D5" w:rsidP="00F454DB">
            <w:pPr>
              <w:pStyle w:val="TableText"/>
              <w:numPr>
                <w:ilvl w:val="0"/>
                <w:numId w:val="70"/>
              </w:numPr>
              <w:jc w:val="both"/>
            </w:pPr>
            <w:r w:rsidRPr="006F2DDC">
              <w:t>The number of rows in the table should be equal to the multiplication of number of distinct values for each field for which aggregation is set as Attribute (Distinct).</w:t>
            </w:r>
          </w:p>
          <w:p w14:paraId="64351FAB" w14:textId="77777777" w:rsidR="00220593" w:rsidRPr="006F2DDC" w:rsidRDefault="00220593" w:rsidP="00220593">
            <w:pPr>
              <w:pStyle w:val="TableText"/>
              <w:jc w:val="both"/>
            </w:pPr>
          </w:p>
          <w:p w14:paraId="650CBC5C" w14:textId="77777777" w:rsidR="00220593" w:rsidRPr="006F2DDC" w:rsidRDefault="00220593" w:rsidP="00220593">
            <w:pPr>
              <w:pStyle w:val="TableText"/>
              <w:ind w:left="360"/>
            </w:pPr>
            <w:r w:rsidRPr="006F2DDC">
              <w:rPr>
                <w:u w:val="single"/>
              </w:rPr>
              <w:t>Formatting</w:t>
            </w:r>
          </w:p>
          <w:p w14:paraId="34A2FC13" w14:textId="77777777" w:rsidR="00220593" w:rsidRPr="006F2DDC" w:rsidRDefault="00220593" w:rsidP="00F454DB">
            <w:pPr>
              <w:pStyle w:val="TableText"/>
              <w:numPr>
                <w:ilvl w:val="0"/>
                <w:numId w:val="70"/>
              </w:numPr>
            </w:pPr>
            <w:r w:rsidRPr="006F2DDC">
              <w:t xml:space="preserve">Under the </w:t>
            </w:r>
            <w:r w:rsidRPr="006F2DDC">
              <w:rPr>
                <w:u w:val="single"/>
              </w:rPr>
              <w:t>Formatting</w:t>
            </w:r>
            <w:r w:rsidRPr="006F2DDC">
              <w:t xml:space="preserve"> section, system should display 2 sections: </w:t>
            </w:r>
            <w:r w:rsidRPr="006F2DDC">
              <w:rPr>
                <w:u w:val="single"/>
              </w:rPr>
              <w:t>Title</w:t>
            </w:r>
            <w:r w:rsidRPr="006F2DDC">
              <w:t xml:space="preserve">, and </w:t>
            </w:r>
            <w:r w:rsidRPr="006F2DDC">
              <w:rPr>
                <w:u w:val="single"/>
              </w:rPr>
              <w:t>Background</w:t>
            </w:r>
            <w:r w:rsidRPr="006F2DDC">
              <w:t>.</w:t>
            </w:r>
          </w:p>
          <w:p w14:paraId="6BAD38E5" w14:textId="77777777" w:rsidR="00220593" w:rsidRPr="006F2DDC" w:rsidRDefault="00220593" w:rsidP="00220593">
            <w:pPr>
              <w:pStyle w:val="TableText"/>
              <w:ind w:left="360"/>
            </w:pPr>
          </w:p>
          <w:p w14:paraId="6F6C9AC8" w14:textId="77777777" w:rsidR="00220593" w:rsidRPr="006F2DDC" w:rsidRDefault="00220593" w:rsidP="00F454DB">
            <w:pPr>
              <w:pStyle w:val="TableText"/>
              <w:numPr>
                <w:ilvl w:val="0"/>
                <w:numId w:val="70"/>
              </w:numPr>
            </w:pPr>
            <w:r w:rsidRPr="006F2DDC">
              <w:t xml:space="preserve">Under the </w:t>
            </w:r>
            <w:r w:rsidRPr="006F2DDC">
              <w:rPr>
                <w:u w:val="single"/>
              </w:rPr>
              <w:t>Title</w:t>
            </w:r>
            <w:r w:rsidRPr="006F2DDC">
              <w:t xml:space="preserve"> section, system should display 3 form fields: </w:t>
            </w:r>
            <w:r w:rsidRPr="006F2DDC">
              <w:rPr>
                <w:u w:val="single"/>
              </w:rPr>
              <w:t>Text</w:t>
            </w:r>
            <w:r w:rsidRPr="006F2DDC">
              <w:t xml:space="preserve">, </w:t>
            </w:r>
            <w:r w:rsidRPr="006F2DDC">
              <w:rPr>
                <w:u w:val="single"/>
              </w:rPr>
              <w:t>Font Size</w:t>
            </w:r>
            <w:r w:rsidRPr="006F2DDC">
              <w:t xml:space="preserve">, and </w:t>
            </w:r>
            <w:r w:rsidRPr="006F2DDC">
              <w:rPr>
                <w:u w:val="single"/>
              </w:rPr>
              <w:t>Background Colour</w:t>
            </w:r>
            <w:r w:rsidRPr="006F2DDC">
              <w:t>.</w:t>
            </w:r>
          </w:p>
          <w:p w14:paraId="347AD295" w14:textId="77777777" w:rsidR="00220593" w:rsidRPr="006F2DDC" w:rsidRDefault="00220593" w:rsidP="00F454DB">
            <w:pPr>
              <w:pStyle w:val="TableText"/>
              <w:numPr>
                <w:ilvl w:val="0"/>
                <w:numId w:val="70"/>
              </w:numPr>
            </w:pPr>
            <w:r w:rsidRPr="006F2DDC">
              <w:t xml:space="preserve">System should display the </w:t>
            </w:r>
            <w:r w:rsidRPr="006F2DDC">
              <w:rPr>
                <w:u w:val="single"/>
              </w:rPr>
              <w:t>Text</w:t>
            </w:r>
            <w:r w:rsidRPr="006F2DDC">
              <w:t xml:space="preserve"> field as blank by default (when </w:t>
            </w:r>
            <w:r w:rsidR="008E68D5" w:rsidRPr="006F2DDC">
              <w:t xml:space="preserve">table </w:t>
            </w:r>
            <w:r w:rsidRPr="006F2DDC">
              <w:t xml:space="preserve">is selected for the first time in the </w:t>
            </w:r>
            <w:r w:rsidRPr="006F2DDC">
              <w:rPr>
                <w:u w:val="single"/>
              </w:rPr>
              <w:t>Visual Properties</w:t>
            </w:r>
            <w:r w:rsidRPr="006F2DDC">
              <w:t xml:space="preserve"> Pane).</w:t>
            </w:r>
          </w:p>
          <w:p w14:paraId="66ED7591" w14:textId="77777777" w:rsidR="00220593" w:rsidRPr="006F2DDC" w:rsidRDefault="00220593" w:rsidP="00F454DB">
            <w:pPr>
              <w:pStyle w:val="TableText"/>
              <w:numPr>
                <w:ilvl w:val="0"/>
                <w:numId w:val="70"/>
              </w:numPr>
            </w:pPr>
            <w:r w:rsidRPr="006F2DDC">
              <w:t xml:space="preserve">System should allow actor to enter up to 100 characters consisting of any combination of Unicode characters in the </w:t>
            </w:r>
            <w:r w:rsidRPr="006F2DDC">
              <w:rPr>
                <w:u w:val="single"/>
              </w:rPr>
              <w:t>Text</w:t>
            </w:r>
            <w:r w:rsidRPr="006F2DDC">
              <w:t xml:space="preserve"> field.</w:t>
            </w:r>
          </w:p>
          <w:p w14:paraId="3EC43AE8" w14:textId="77777777" w:rsidR="00220593" w:rsidRPr="006F2DDC" w:rsidRDefault="00220593" w:rsidP="00F454DB">
            <w:pPr>
              <w:pStyle w:val="TableText"/>
              <w:numPr>
                <w:ilvl w:val="0"/>
                <w:numId w:val="70"/>
              </w:numPr>
            </w:pPr>
            <w:r w:rsidRPr="006F2DDC">
              <w:t>System should display the title text as per value provided by the actor.</w:t>
            </w:r>
          </w:p>
          <w:p w14:paraId="09149A18" w14:textId="77777777" w:rsidR="00220593" w:rsidRPr="006F2DDC" w:rsidRDefault="00220593" w:rsidP="00F454DB">
            <w:pPr>
              <w:pStyle w:val="TableText"/>
              <w:numPr>
                <w:ilvl w:val="0"/>
                <w:numId w:val="70"/>
              </w:numPr>
            </w:pPr>
            <w:r w:rsidRPr="006F2DDC">
              <w:t xml:space="preserve">System should display the </w:t>
            </w:r>
            <w:r w:rsidRPr="006F2DDC">
              <w:rPr>
                <w:u w:val="single"/>
              </w:rPr>
              <w:t>Font Size</w:t>
            </w:r>
            <w:r w:rsidRPr="006F2DDC">
              <w:t xml:space="preserve"> as 12 by default (when </w:t>
            </w:r>
            <w:r w:rsidR="008E68D5" w:rsidRPr="006F2DDC">
              <w:t xml:space="preserve">table </w:t>
            </w:r>
            <w:r w:rsidRPr="006F2DDC">
              <w:t xml:space="preserve">is selected for the first time in the </w:t>
            </w:r>
            <w:r w:rsidRPr="006F2DDC">
              <w:rPr>
                <w:u w:val="single"/>
              </w:rPr>
              <w:t>Visual Properties</w:t>
            </w:r>
            <w:r w:rsidRPr="006F2DDC">
              <w:t xml:space="preserve"> Pane).</w:t>
            </w:r>
          </w:p>
          <w:p w14:paraId="76684CF4" w14:textId="77777777" w:rsidR="00220593" w:rsidRPr="006F2DDC" w:rsidRDefault="00220593" w:rsidP="00F454DB">
            <w:pPr>
              <w:pStyle w:val="TableText"/>
              <w:numPr>
                <w:ilvl w:val="0"/>
                <w:numId w:val="70"/>
              </w:numPr>
            </w:pPr>
            <w:r w:rsidRPr="006F2DDC">
              <w:t xml:space="preserve">Actor should be able to change the </w:t>
            </w:r>
            <w:r w:rsidRPr="006F2DDC">
              <w:rPr>
                <w:u w:val="single"/>
              </w:rPr>
              <w:t>Font Size</w:t>
            </w:r>
            <w:r w:rsidRPr="006F2DDC">
              <w:t xml:space="preserve"> to any </w:t>
            </w:r>
            <w:r w:rsidR="00596DD4" w:rsidRPr="006F2DDC">
              <w:t>integer</w:t>
            </w:r>
            <w:r w:rsidRPr="006F2DDC">
              <w:t xml:space="preserve"> value between 4 and 64.</w:t>
            </w:r>
          </w:p>
          <w:p w14:paraId="1A5D1C5D" w14:textId="77777777" w:rsidR="00220593" w:rsidRPr="006F2DDC" w:rsidRDefault="00220593" w:rsidP="00F454DB">
            <w:pPr>
              <w:pStyle w:val="TableText"/>
              <w:numPr>
                <w:ilvl w:val="0"/>
                <w:numId w:val="70"/>
              </w:numPr>
            </w:pPr>
            <w:r w:rsidRPr="006F2DDC">
              <w:lastRenderedPageBreak/>
              <w:t>System should display the font size of the title as per value provided by the actor.</w:t>
            </w:r>
          </w:p>
          <w:p w14:paraId="0115C8AC" w14:textId="77777777" w:rsidR="00220593" w:rsidRPr="006F2DDC" w:rsidRDefault="00220593" w:rsidP="00F454DB">
            <w:pPr>
              <w:pStyle w:val="TableText"/>
              <w:numPr>
                <w:ilvl w:val="0"/>
                <w:numId w:val="70"/>
              </w:numPr>
            </w:pPr>
            <w:r w:rsidRPr="006F2DDC">
              <w:t xml:space="preserve">System should display the </w:t>
            </w:r>
            <w:r w:rsidRPr="006F2DDC">
              <w:rPr>
                <w:u w:val="single"/>
              </w:rPr>
              <w:t>Background Colour</w:t>
            </w:r>
            <w:r w:rsidRPr="006F2DDC">
              <w:t xml:space="preserve"> as None by default (when </w:t>
            </w:r>
            <w:r w:rsidR="008E68D5" w:rsidRPr="006F2DDC">
              <w:t xml:space="preserve">table </w:t>
            </w:r>
            <w:r w:rsidRPr="006F2DDC">
              <w:t xml:space="preserve">is selected for the first time in the </w:t>
            </w:r>
            <w:r w:rsidRPr="006F2DDC">
              <w:rPr>
                <w:u w:val="single"/>
              </w:rPr>
              <w:t>Visual Properties</w:t>
            </w:r>
            <w:r w:rsidRPr="006F2DDC">
              <w:t xml:space="preserve"> Pane).</w:t>
            </w:r>
          </w:p>
          <w:p w14:paraId="3BC01A65" w14:textId="77777777" w:rsidR="00220593" w:rsidRPr="006F2DDC" w:rsidRDefault="00220593"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53C1591A" w14:textId="77777777" w:rsidR="00220593" w:rsidRPr="006F2DDC" w:rsidRDefault="00220593" w:rsidP="00F454DB">
            <w:pPr>
              <w:pStyle w:val="TableText"/>
              <w:numPr>
                <w:ilvl w:val="0"/>
                <w:numId w:val="70"/>
              </w:numPr>
            </w:pPr>
            <w:r w:rsidRPr="006F2DDC">
              <w:t>System should display the title background colour as per value provided or colour selected by the actor.</w:t>
            </w:r>
          </w:p>
          <w:p w14:paraId="3B841988" w14:textId="77777777" w:rsidR="00220593" w:rsidRPr="006F2DDC" w:rsidRDefault="00220593" w:rsidP="00220593">
            <w:pPr>
              <w:pStyle w:val="TableText"/>
            </w:pPr>
          </w:p>
          <w:p w14:paraId="55D43D23" w14:textId="77777777" w:rsidR="00220593" w:rsidRPr="006F2DDC" w:rsidRDefault="00220593" w:rsidP="00F454DB">
            <w:pPr>
              <w:pStyle w:val="TableText"/>
              <w:numPr>
                <w:ilvl w:val="0"/>
                <w:numId w:val="70"/>
              </w:numPr>
            </w:pPr>
            <w:r w:rsidRPr="006F2DDC">
              <w:t xml:space="preserve">Under the Background section, system should display 1 form field: </w:t>
            </w:r>
            <w:r w:rsidRPr="006F2DDC">
              <w:rPr>
                <w:u w:val="single"/>
              </w:rPr>
              <w:t>Colour</w:t>
            </w:r>
            <w:r w:rsidRPr="006F2DDC">
              <w:t>.</w:t>
            </w:r>
          </w:p>
          <w:p w14:paraId="4A3A5389" w14:textId="77777777" w:rsidR="00220593" w:rsidRPr="006F2DDC" w:rsidRDefault="00220593" w:rsidP="00F454DB">
            <w:pPr>
              <w:pStyle w:val="TableText"/>
              <w:numPr>
                <w:ilvl w:val="0"/>
                <w:numId w:val="70"/>
              </w:numPr>
            </w:pPr>
            <w:r w:rsidRPr="006F2DDC">
              <w:t xml:space="preserve">System should display the </w:t>
            </w:r>
            <w:r w:rsidRPr="006F2DDC">
              <w:rPr>
                <w:u w:val="single"/>
              </w:rPr>
              <w:t>Background Colour</w:t>
            </w:r>
            <w:r w:rsidRPr="006F2DDC">
              <w:t xml:space="preserve"> as #666666 by default (when </w:t>
            </w:r>
            <w:r w:rsidR="00F13967" w:rsidRPr="006F2DDC">
              <w:t xml:space="preserve">table </w:t>
            </w:r>
            <w:r w:rsidRPr="006F2DDC">
              <w:t xml:space="preserve">is selected for the first time in the </w:t>
            </w:r>
            <w:r w:rsidRPr="006F2DDC">
              <w:rPr>
                <w:u w:val="single"/>
              </w:rPr>
              <w:t>Visual Properties</w:t>
            </w:r>
            <w:r w:rsidRPr="006F2DDC">
              <w:t xml:space="preserve"> Pane).</w:t>
            </w:r>
          </w:p>
          <w:p w14:paraId="3AA39738" w14:textId="77777777" w:rsidR="00220593" w:rsidRPr="006F2DDC" w:rsidRDefault="00220593" w:rsidP="00F454DB">
            <w:pPr>
              <w:pStyle w:val="TableText"/>
              <w:numPr>
                <w:ilvl w:val="0"/>
                <w:numId w:val="70"/>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30ED2120" w14:textId="77777777" w:rsidR="00220593" w:rsidRPr="006F2DDC" w:rsidRDefault="00220593" w:rsidP="00F454DB">
            <w:pPr>
              <w:pStyle w:val="TableText"/>
              <w:numPr>
                <w:ilvl w:val="0"/>
                <w:numId w:val="70"/>
              </w:numPr>
            </w:pPr>
            <w:r w:rsidRPr="006F2DDC">
              <w:t>System should display the visual background colour as per value provided or colour selected by the actor.</w:t>
            </w:r>
          </w:p>
          <w:p w14:paraId="141CA40A" w14:textId="77777777" w:rsidR="00220593" w:rsidRPr="006F2DDC" w:rsidRDefault="00220593" w:rsidP="00220593">
            <w:pPr>
              <w:pStyle w:val="TableText"/>
            </w:pPr>
          </w:p>
          <w:p w14:paraId="29CDDE30" w14:textId="77777777" w:rsidR="00220593" w:rsidRPr="006F2DDC" w:rsidRDefault="00220593" w:rsidP="00220593">
            <w:pPr>
              <w:pStyle w:val="TableText"/>
              <w:jc w:val="both"/>
            </w:pPr>
          </w:p>
        </w:tc>
      </w:tr>
      <w:tr w:rsidR="0049787F" w:rsidRPr="006F2DDC" w14:paraId="3B26591C"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5B00F42E" w14:textId="77777777" w:rsidR="00F13967" w:rsidRPr="006F2DDC" w:rsidRDefault="00F13967" w:rsidP="00F13967">
            <w:pPr>
              <w:pStyle w:val="TableText"/>
              <w:rPr>
                <w:b/>
              </w:rPr>
            </w:pPr>
            <w:r w:rsidRPr="006F2DDC">
              <w:rPr>
                <w:b/>
              </w:rPr>
              <w:lastRenderedPageBreak/>
              <w:t>Alternative Flow</w:t>
            </w:r>
          </w:p>
          <w:p w14:paraId="4EA47D99" w14:textId="77777777" w:rsidR="00F13967" w:rsidRPr="006F2DDC" w:rsidRDefault="00F13967" w:rsidP="00F454DB">
            <w:pPr>
              <w:pStyle w:val="TableText"/>
              <w:numPr>
                <w:ilvl w:val="0"/>
                <w:numId w:val="71"/>
              </w:numPr>
            </w:pPr>
            <w:r w:rsidRPr="006F2DDC">
              <w:t>In case actor tries to edit an existing visual (which is other than Table or Scatter plot) and convert it to a table, system should remove all fields.</w:t>
            </w:r>
          </w:p>
          <w:p w14:paraId="17733E36" w14:textId="77777777" w:rsidR="0049787F" w:rsidRPr="006F2DDC" w:rsidRDefault="00F13967" w:rsidP="00F454DB">
            <w:pPr>
              <w:pStyle w:val="TableText"/>
              <w:numPr>
                <w:ilvl w:val="0"/>
                <w:numId w:val="71"/>
              </w:numPr>
              <w:jc w:val="both"/>
            </w:pPr>
            <w:r w:rsidRPr="006F2DDC">
              <w:t xml:space="preserve">System should render the table only when actor provides at least one field in the </w:t>
            </w:r>
            <w:r w:rsidRPr="006F2DDC">
              <w:rPr>
                <w:u w:val="single"/>
              </w:rPr>
              <w:t>Column</w:t>
            </w:r>
            <w:r w:rsidRPr="006F2DDC">
              <w:t xml:space="preserve"> section.</w:t>
            </w:r>
          </w:p>
        </w:tc>
      </w:tr>
      <w:tr w:rsidR="00F13967" w:rsidRPr="006F2DDC" w14:paraId="44F516C4" w14:textId="77777777" w:rsidTr="0049787F">
        <w:tc>
          <w:tcPr>
            <w:tcW w:w="8856" w:type="dxa"/>
            <w:tcBorders>
              <w:top w:val="single" w:sz="6" w:space="0" w:color="000000"/>
              <w:left w:val="single" w:sz="6" w:space="0" w:color="000000"/>
              <w:bottom w:val="single" w:sz="6" w:space="0" w:color="000000"/>
              <w:right w:val="single" w:sz="6" w:space="0" w:color="000000"/>
            </w:tcBorders>
          </w:tcPr>
          <w:p w14:paraId="4935698D" w14:textId="77777777" w:rsidR="00F13967" w:rsidRPr="006F2DDC" w:rsidRDefault="00F13967" w:rsidP="00F13967">
            <w:pPr>
              <w:pStyle w:val="TableText"/>
              <w:rPr>
                <w:b/>
              </w:rPr>
            </w:pPr>
            <w:r w:rsidRPr="006F2DDC">
              <w:rPr>
                <w:b/>
              </w:rPr>
              <w:t>Post Conditions</w:t>
            </w:r>
          </w:p>
          <w:p w14:paraId="211F3305" w14:textId="77777777" w:rsidR="00F13967" w:rsidRPr="006F2DDC" w:rsidRDefault="00F13967" w:rsidP="00F13967">
            <w:pPr>
              <w:pStyle w:val="TableText"/>
            </w:pPr>
            <w:r w:rsidRPr="006F2DDC">
              <w:t>None</w:t>
            </w:r>
          </w:p>
        </w:tc>
      </w:tr>
      <w:tr w:rsidR="0049787F" w:rsidRPr="006F2DDC" w14:paraId="4798C41E"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09772FC7" w14:textId="77777777" w:rsidR="0049787F" w:rsidRPr="006F2DDC" w:rsidRDefault="0049787F" w:rsidP="0049787F">
            <w:pPr>
              <w:pStyle w:val="TableText"/>
              <w:jc w:val="both"/>
              <w:rPr>
                <w:b/>
                <w:bCs/>
              </w:rPr>
            </w:pPr>
            <w:r w:rsidRPr="006F2DDC">
              <w:rPr>
                <w:b/>
                <w:bCs/>
              </w:rPr>
              <w:t>Exceptions</w:t>
            </w:r>
          </w:p>
          <w:p w14:paraId="3C709F37" w14:textId="77777777" w:rsidR="0049787F" w:rsidRPr="006F2DDC" w:rsidRDefault="0049787F" w:rsidP="0049787F">
            <w:pPr>
              <w:pStyle w:val="TableText"/>
              <w:jc w:val="both"/>
            </w:pPr>
            <w:r w:rsidRPr="006F2DDC">
              <w:t xml:space="preserve">None </w:t>
            </w:r>
          </w:p>
        </w:tc>
      </w:tr>
      <w:tr w:rsidR="0049787F" w:rsidRPr="006F2DDC" w14:paraId="72E0A443"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4AA88325" w14:textId="77777777" w:rsidR="0049787F" w:rsidRPr="006F2DDC" w:rsidRDefault="0049787F" w:rsidP="0049787F">
            <w:pPr>
              <w:pStyle w:val="TableText"/>
              <w:jc w:val="both"/>
              <w:rPr>
                <w:b/>
                <w:bCs/>
              </w:rPr>
            </w:pPr>
            <w:r w:rsidRPr="006F2DDC">
              <w:rPr>
                <w:b/>
                <w:bCs/>
              </w:rPr>
              <w:t>Business Rules</w:t>
            </w:r>
          </w:p>
          <w:p w14:paraId="3DBC10E3" w14:textId="77777777" w:rsidR="0049787F" w:rsidRPr="006F2DDC" w:rsidRDefault="0049787F" w:rsidP="0049787F">
            <w:pPr>
              <w:pStyle w:val="TableText"/>
              <w:jc w:val="both"/>
            </w:pPr>
            <w:r w:rsidRPr="006F2DDC">
              <w:t>None</w:t>
            </w:r>
          </w:p>
        </w:tc>
      </w:tr>
      <w:tr w:rsidR="0049787F" w:rsidRPr="006F2DDC" w14:paraId="351597F4"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2F0A8957" w14:textId="77777777" w:rsidR="0049787F" w:rsidRPr="006F2DDC" w:rsidRDefault="0049787F" w:rsidP="0049787F">
            <w:pPr>
              <w:pStyle w:val="TableText"/>
              <w:jc w:val="both"/>
              <w:rPr>
                <w:b/>
                <w:bCs/>
              </w:rPr>
            </w:pPr>
            <w:r w:rsidRPr="006F2DDC">
              <w:rPr>
                <w:b/>
                <w:bCs/>
              </w:rPr>
              <w:t>Relationships</w:t>
            </w:r>
          </w:p>
          <w:p w14:paraId="424390C4" w14:textId="77777777" w:rsidR="0049787F" w:rsidRPr="006F2DDC" w:rsidRDefault="0049787F" w:rsidP="0049787F">
            <w:pPr>
              <w:pStyle w:val="TableText"/>
              <w:jc w:val="both"/>
            </w:pPr>
            <w:r w:rsidRPr="006F2DDC">
              <w:t>None</w:t>
            </w:r>
          </w:p>
        </w:tc>
      </w:tr>
      <w:tr w:rsidR="0049787F" w:rsidRPr="006F2DDC" w14:paraId="3B0CD92B"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187342EF" w14:textId="77777777" w:rsidR="0049787F" w:rsidRPr="006F2DDC" w:rsidRDefault="0049787F" w:rsidP="0049787F">
            <w:pPr>
              <w:pStyle w:val="TableText"/>
              <w:jc w:val="both"/>
              <w:rPr>
                <w:b/>
                <w:bCs/>
              </w:rPr>
            </w:pPr>
            <w:r w:rsidRPr="006F2DDC">
              <w:rPr>
                <w:b/>
                <w:bCs/>
              </w:rPr>
              <w:t>Special Requirements</w:t>
            </w:r>
          </w:p>
          <w:p w14:paraId="18DB95C1" w14:textId="77777777" w:rsidR="0049787F" w:rsidRPr="006F2DDC" w:rsidRDefault="0049787F" w:rsidP="0049787F">
            <w:pPr>
              <w:pStyle w:val="TableText"/>
              <w:jc w:val="both"/>
            </w:pPr>
            <w:r w:rsidRPr="006F2DDC">
              <w:t xml:space="preserve">None </w:t>
            </w:r>
          </w:p>
        </w:tc>
      </w:tr>
      <w:tr w:rsidR="0049787F" w:rsidRPr="006F2DDC" w14:paraId="7E1EB921" w14:textId="77777777" w:rsidTr="0049787F">
        <w:tc>
          <w:tcPr>
            <w:tcW w:w="8856" w:type="dxa"/>
            <w:tcBorders>
              <w:top w:val="single" w:sz="6" w:space="0" w:color="000000"/>
              <w:left w:val="single" w:sz="6" w:space="0" w:color="000000"/>
              <w:bottom w:val="single" w:sz="6" w:space="0" w:color="000000"/>
              <w:right w:val="single" w:sz="6" w:space="0" w:color="000000"/>
            </w:tcBorders>
            <w:hideMark/>
          </w:tcPr>
          <w:p w14:paraId="76F4081B" w14:textId="77777777" w:rsidR="0049787F" w:rsidRPr="006F2DDC" w:rsidRDefault="0049787F" w:rsidP="0049787F">
            <w:pPr>
              <w:pStyle w:val="TableText"/>
              <w:jc w:val="both"/>
              <w:rPr>
                <w:b/>
                <w:bCs/>
              </w:rPr>
            </w:pPr>
            <w:r w:rsidRPr="006F2DDC">
              <w:rPr>
                <w:b/>
                <w:bCs/>
              </w:rPr>
              <w:t>Assumptions</w:t>
            </w:r>
          </w:p>
          <w:p w14:paraId="0AE7EA93" w14:textId="77777777" w:rsidR="0049787F" w:rsidRPr="006F2DDC" w:rsidRDefault="0049787F" w:rsidP="0049787F">
            <w:pPr>
              <w:pStyle w:val="TableText"/>
              <w:jc w:val="both"/>
            </w:pPr>
            <w:r w:rsidRPr="006F2DDC">
              <w:t xml:space="preserve">None </w:t>
            </w:r>
          </w:p>
        </w:tc>
      </w:tr>
    </w:tbl>
    <w:p w14:paraId="7BB11BE0" w14:textId="77777777" w:rsidR="0049787F" w:rsidRPr="006F2DDC" w:rsidRDefault="0049787F" w:rsidP="0049787F"/>
    <w:p w14:paraId="54874800" w14:textId="77777777" w:rsidR="0049787F" w:rsidRPr="006F2DDC" w:rsidRDefault="0049787F" w:rsidP="0049787F">
      <w:pPr>
        <w:pStyle w:val="BodyText"/>
      </w:pPr>
    </w:p>
    <w:p w14:paraId="64E209EE" w14:textId="77777777" w:rsidR="0049787F" w:rsidRPr="006F2DDC" w:rsidRDefault="0049787F" w:rsidP="0049787F">
      <w:r w:rsidRPr="006F2DDC">
        <w:br w:type="page"/>
      </w:r>
    </w:p>
    <w:p w14:paraId="4EA3D8CF" w14:textId="77777777" w:rsidR="00E7251C" w:rsidRPr="006F2DDC" w:rsidRDefault="00E7251C" w:rsidP="00E7251C">
      <w:pPr>
        <w:pStyle w:val="Heading3"/>
        <w:ind w:left="0"/>
        <w:jc w:val="both"/>
      </w:pPr>
      <w:bookmarkStart w:id="74" w:name="_Toc24137644"/>
      <w:r w:rsidRPr="006F2DDC">
        <w:lastRenderedPageBreak/>
        <w:t>UC 3.2.</w:t>
      </w:r>
      <w:r w:rsidR="00B30BC2" w:rsidRPr="006F2DDC">
        <w:t>30</w:t>
      </w:r>
      <w:r w:rsidRPr="006F2DDC">
        <w:t xml:space="preserve"> Create Page</w:t>
      </w:r>
      <w:bookmarkEnd w:id="7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E7251C" w:rsidRPr="006F2DDC" w14:paraId="05D02C15"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7EC165DF" w14:textId="77777777" w:rsidR="00E7251C" w:rsidRPr="006F2DDC" w:rsidRDefault="00E7251C" w:rsidP="00471283">
            <w:pPr>
              <w:pStyle w:val="TableText"/>
              <w:jc w:val="both"/>
              <w:rPr>
                <w:b/>
                <w:bCs/>
              </w:rPr>
            </w:pPr>
            <w:r w:rsidRPr="006F2DDC">
              <w:rPr>
                <w:b/>
                <w:bCs/>
              </w:rPr>
              <w:t>Actor(s)</w:t>
            </w:r>
          </w:p>
          <w:p w14:paraId="5C6E12B2" w14:textId="77777777" w:rsidR="00E7251C" w:rsidRPr="006F2DDC" w:rsidRDefault="00E7251C" w:rsidP="00471283">
            <w:pPr>
              <w:pStyle w:val="TableText"/>
              <w:jc w:val="both"/>
            </w:pPr>
            <w:r w:rsidRPr="006F2DDC">
              <w:t>Designer</w:t>
            </w:r>
          </w:p>
        </w:tc>
      </w:tr>
      <w:tr w:rsidR="00742AA9" w:rsidRPr="006F2DDC" w14:paraId="6428A0BC"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1E37C6F2" w14:textId="77777777" w:rsidR="00742AA9" w:rsidRPr="006F2DDC" w:rsidRDefault="00742AA9" w:rsidP="00742AA9">
            <w:pPr>
              <w:pStyle w:val="TableText"/>
              <w:jc w:val="both"/>
              <w:rPr>
                <w:b/>
                <w:bCs/>
              </w:rPr>
            </w:pPr>
            <w:r w:rsidRPr="006F2DDC">
              <w:rPr>
                <w:b/>
                <w:bCs/>
              </w:rPr>
              <w:t>Description</w:t>
            </w:r>
          </w:p>
          <w:p w14:paraId="5CD7F6EC" w14:textId="77777777" w:rsidR="00742AA9" w:rsidRPr="006F2DDC" w:rsidRDefault="00742AA9" w:rsidP="00742AA9">
            <w:pPr>
              <w:pStyle w:val="TableText"/>
              <w:jc w:val="both"/>
            </w:pPr>
            <w:r w:rsidRPr="006F2DDC">
              <w:t>This use case allows the actor to create a new page.</w:t>
            </w:r>
          </w:p>
        </w:tc>
      </w:tr>
      <w:tr w:rsidR="00742AA9" w:rsidRPr="006F2DDC" w14:paraId="1766ADB0"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05AB46CF" w14:textId="77777777" w:rsidR="00742AA9" w:rsidRPr="006F2DDC" w:rsidRDefault="00742AA9" w:rsidP="00742AA9">
            <w:pPr>
              <w:pStyle w:val="TableText"/>
              <w:jc w:val="both"/>
              <w:rPr>
                <w:b/>
                <w:bCs/>
              </w:rPr>
            </w:pPr>
            <w:proofErr w:type="gramStart"/>
            <w:r w:rsidRPr="006F2DDC">
              <w:rPr>
                <w:b/>
                <w:bCs/>
              </w:rPr>
              <w:t>Pre Conditions</w:t>
            </w:r>
            <w:proofErr w:type="gramEnd"/>
          </w:p>
          <w:p w14:paraId="16C82601" w14:textId="77777777" w:rsidR="00742AA9" w:rsidRPr="006F2DDC" w:rsidRDefault="00742AA9" w:rsidP="00F454DB">
            <w:pPr>
              <w:pStyle w:val="TableText"/>
              <w:numPr>
                <w:ilvl w:val="0"/>
                <w:numId w:val="41"/>
              </w:numPr>
            </w:pPr>
            <w:r w:rsidRPr="006F2DDC">
              <w:t>Actor has created a project.</w:t>
            </w:r>
          </w:p>
        </w:tc>
      </w:tr>
      <w:tr w:rsidR="00742AA9" w:rsidRPr="006F2DDC" w14:paraId="69C3EA9D"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5921EAB0" w14:textId="77777777" w:rsidR="00742AA9" w:rsidRPr="006F2DDC" w:rsidRDefault="00742AA9" w:rsidP="00742AA9">
            <w:pPr>
              <w:pStyle w:val="TableText"/>
              <w:jc w:val="both"/>
              <w:rPr>
                <w:b/>
                <w:bCs/>
              </w:rPr>
            </w:pPr>
            <w:r w:rsidRPr="006F2DDC">
              <w:rPr>
                <w:b/>
                <w:bCs/>
              </w:rPr>
              <w:t>Triggers</w:t>
            </w:r>
          </w:p>
          <w:p w14:paraId="05355328" w14:textId="77777777" w:rsidR="00742AA9" w:rsidRPr="006F2DDC" w:rsidRDefault="00742AA9" w:rsidP="00F454DB">
            <w:pPr>
              <w:pStyle w:val="TableText"/>
              <w:numPr>
                <w:ilvl w:val="0"/>
                <w:numId w:val="65"/>
              </w:numPr>
            </w:pPr>
            <w:r w:rsidRPr="006F2DDC">
              <w:t xml:space="preserve">Actor selects the </w:t>
            </w:r>
            <w:r w:rsidRPr="006F2DDC">
              <w:rPr>
                <w:u w:val="single"/>
              </w:rPr>
              <w:t>Create New Page</w:t>
            </w:r>
            <w:r w:rsidRPr="006F2DDC">
              <w:t xml:space="preserve"> option displayed by right clicking on the </w:t>
            </w:r>
            <w:r w:rsidRPr="006F2DDC">
              <w:rPr>
                <w:u w:val="single"/>
              </w:rPr>
              <w:t>Pages</w:t>
            </w:r>
            <w:r w:rsidRPr="006F2DDC">
              <w:t xml:space="preserve"> menu item under a project.</w:t>
            </w:r>
          </w:p>
        </w:tc>
      </w:tr>
      <w:tr w:rsidR="00742AA9" w:rsidRPr="006F2DDC" w14:paraId="13FA1D56"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1C0C7502" w14:textId="77777777" w:rsidR="00742AA9" w:rsidRPr="006F2DDC" w:rsidRDefault="00742AA9" w:rsidP="00742AA9">
            <w:pPr>
              <w:pStyle w:val="TableText"/>
              <w:jc w:val="both"/>
              <w:rPr>
                <w:b/>
              </w:rPr>
            </w:pPr>
            <w:r w:rsidRPr="006F2DDC">
              <w:rPr>
                <w:b/>
              </w:rPr>
              <w:t>Normal Flow</w:t>
            </w:r>
          </w:p>
          <w:p w14:paraId="24F19DC1" w14:textId="77777777" w:rsidR="00742AA9" w:rsidRPr="006F2DDC" w:rsidRDefault="00742AA9" w:rsidP="00F454DB">
            <w:pPr>
              <w:pStyle w:val="TableText"/>
              <w:numPr>
                <w:ilvl w:val="0"/>
                <w:numId w:val="66"/>
              </w:numPr>
            </w:pPr>
            <w:r w:rsidRPr="006F2DDC">
              <w:t xml:space="preserve">System should display a form with the heading </w:t>
            </w:r>
            <w:r w:rsidRPr="006F2DDC">
              <w:rPr>
                <w:u w:val="single"/>
              </w:rPr>
              <w:t>Create Page</w:t>
            </w:r>
            <w:r w:rsidRPr="006F2DDC">
              <w:t xml:space="preserve">, a form field </w:t>
            </w:r>
            <w:r w:rsidRPr="006F2DDC">
              <w:rPr>
                <w:u w:val="single"/>
              </w:rPr>
              <w:t>Name,</w:t>
            </w:r>
            <w:r w:rsidRPr="006F2DDC">
              <w:t xml:space="preserve"> and 2 buttons </w:t>
            </w:r>
            <w:r w:rsidRPr="006F2DDC">
              <w:rPr>
                <w:u w:val="single"/>
              </w:rPr>
              <w:t>Create</w:t>
            </w:r>
            <w:r w:rsidRPr="006F2DDC">
              <w:t xml:space="preserve"> and </w:t>
            </w:r>
            <w:r w:rsidRPr="006F2DDC">
              <w:rPr>
                <w:u w:val="single"/>
              </w:rPr>
              <w:t>Close</w:t>
            </w:r>
            <w:r w:rsidRPr="006F2DDC">
              <w:t>.</w:t>
            </w:r>
          </w:p>
          <w:p w14:paraId="643DA84A" w14:textId="77777777" w:rsidR="00742AA9" w:rsidRPr="006F2DDC" w:rsidRDefault="00742AA9" w:rsidP="00F454DB">
            <w:pPr>
              <w:pStyle w:val="TableText"/>
              <w:numPr>
                <w:ilvl w:val="0"/>
                <w:numId w:val="66"/>
              </w:numPr>
            </w:pPr>
            <w:r w:rsidRPr="006F2DDC">
              <w:t xml:space="preserve">Actor should be able to enter up to 100 characters consisting of any combination of alphabets (upper and lower cases), numbers, underscores, hyphens and spaces in the </w:t>
            </w:r>
            <w:r w:rsidRPr="006F2DDC">
              <w:rPr>
                <w:u w:val="single"/>
              </w:rPr>
              <w:t>Name</w:t>
            </w:r>
            <w:r w:rsidRPr="006F2DDC">
              <w:t xml:space="preserve"> field.</w:t>
            </w:r>
          </w:p>
          <w:p w14:paraId="2C6DFB0C" w14:textId="77777777" w:rsidR="00742AA9" w:rsidRPr="006F2DDC" w:rsidRDefault="00742AA9" w:rsidP="00F454DB">
            <w:pPr>
              <w:pStyle w:val="TableText"/>
              <w:numPr>
                <w:ilvl w:val="0"/>
                <w:numId w:val="66"/>
              </w:numPr>
            </w:pPr>
            <w:r w:rsidRPr="006F2DDC">
              <w:t xml:space="preserve">System should truncate any lagging and leading space characters from the </w:t>
            </w:r>
            <w:r w:rsidRPr="006F2DDC">
              <w:rPr>
                <w:u w:val="single"/>
              </w:rPr>
              <w:t>Name</w:t>
            </w:r>
            <w:r w:rsidRPr="006F2DDC">
              <w:t xml:space="preserve"> field.</w:t>
            </w:r>
          </w:p>
          <w:p w14:paraId="1244BEDF" w14:textId="77777777" w:rsidR="00742AA9" w:rsidRPr="006F2DDC" w:rsidRDefault="006D6A9F" w:rsidP="00F454DB">
            <w:pPr>
              <w:pStyle w:val="TableText"/>
              <w:numPr>
                <w:ilvl w:val="0"/>
                <w:numId w:val="66"/>
              </w:numPr>
            </w:pPr>
            <w:r w:rsidRPr="006F2DDC">
              <w:rPr>
                <w:u w:val="single"/>
              </w:rPr>
              <w:t>Name</w:t>
            </w:r>
            <w:r w:rsidR="00742AA9" w:rsidRPr="006F2DDC">
              <w:t xml:space="preserve"> field </w:t>
            </w:r>
            <w:r w:rsidR="009422E0" w:rsidRPr="006F2DDC">
              <w:t>should be mandatory to create a page</w:t>
            </w:r>
            <w:r w:rsidR="00742AA9" w:rsidRPr="006F2DDC">
              <w:t>.</w:t>
            </w:r>
          </w:p>
          <w:p w14:paraId="725B3DBC" w14:textId="77777777" w:rsidR="00742AA9" w:rsidRPr="006F2DDC" w:rsidRDefault="00742AA9" w:rsidP="00F454DB">
            <w:pPr>
              <w:pStyle w:val="TableText"/>
              <w:numPr>
                <w:ilvl w:val="0"/>
                <w:numId w:val="66"/>
              </w:numPr>
            </w:pPr>
            <w:r w:rsidRPr="006F2DDC">
              <w:t xml:space="preserve">System should close the form and not create a new </w:t>
            </w:r>
            <w:r w:rsidR="006D6A9F" w:rsidRPr="006F2DDC">
              <w:t>page</w:t>
            </w:r>
            <w:r w:rsidRPr="006F2DDC">
              <w:t xml:space="preserve"> if actor clicks the </w:t>
            </w:r>
            <w:r w:rsidRPr="006F2DDC">
              <w:rPr>
                <w:u w:val="single"/>
              </w:rPr>
              <w:t>Close</w:t>
            </w:r>
            <w:r w:rsidRPr="006F2DDC">
              <w:t xml:space="preserve"> button.</w:t>
            </w:r>
          </w:p>
          <w:p w14:paraId="315C5580" w14:textId="77777777" w:rsidR="009422E0" w:rsidRPr="006F2DDC" w:rsidRDefault="009422E0" w:rsidP="009422E0">
            <w:pPr>
              <w:pStyle w:val="TableText"/>
              <w:ind w:left="360"/>
            </w:pPr>
          </w:p>
          <w:p w14:paraId="3E48E13F" w14:textId="77777777" w:rsidR="00B7600A" w:rsidRPr="006F2DDC" w:rsidRDefault="00742AA9" w:rsidP="00F454DB">
            <w:pPr>
              <w:pStyle w:val="TableText"/>
              <w:numPr>
                <w:ilvl w:val="0"/>
                <w:numId w:val="66"/>
              </w:numPr>
            </w:pPr>
            <w:r w:rsidRPr="006F2DDC">
              <w:t xml:space="preserve">If actor selects the </w:t>
            </w:r>
            <w:r w:rsidRPr="006F2DDC">
              <w:rPr>
                <w:u w:val="single"/>
              </w:rPr>
              <w:t>Create</w:t>
            </w:r>
            <w:r w:rsidRPr="006F2DDC">
              <w:t xml:space="preserve"> button after entering a value in the </w:t>
            </w:r>
            <w:r w:rsidRPr="006F2DDC">
              <w:rPr>
                <w:u w:val="single"/>
              </w:rPr>
              <w:t>Name</w:t>
            </w:r>
            <w:r w:rsidRPr="006F2DDC">
              <w:t xml:space="preserve"> field which does not match another </w:t>
            </w:r>
            <w:r w:rsidR="009422E0" w:rsidRPr="006F2DDC">
              <w:t>page</w:t>
            </w:r>
            <w:r w:rsidRPr="006F2DDC">
              <w:t xml:space="preserve"> name in the same project, the system should close the form, save the </w:t>
            </w:r>
            <w:r w:rsidR="009422E0" w:rsidRPr="006F2DDC">
              <w:t>page</w:t>
            </w:r>
            <w:r w:rsidRPr="006F2DDC">
              <w:t xml:space="preserve">, list the </w:t>
            </w:r>
            <w:r w:rsidR="009422E0" w:rsidRPr="006F2DDC">
              <w:t xml:space="preserve">page </w:t>
            </w:r>
            <w:r w:rsidRPr="006F2DDC">
              <w:t xml:space="preserve">name in the appropriate alphabetical position under the left side </w:t>
            </w:r>
            <w:r w:rsidR="009422E0" w:rsidRPr="006F2DDC">
              <w:rPr>
                <w:u w:val="single"/>
              </w:rPr>
              <w:t>Page</w:t>
            </w:r>
            <w:r w:rsidRPr="006F2DDC">
              <w:rPr>
                <w:u w:val="single"/>
              </w:rPr>
              <w:t>s</w:t>
            </w:r>
            <w:r w:rsidRPr="006F2DDC">
              <w:t xml:space="preserve"> menu item (hierarchically under the current project), and display </w:t>
            </w:r>
            <w:r w:rsidR="009422E0" w:rsidRPr="006F2DDC">
              <w:t>2</w:t>
            </w:r>
            <w:r w:rsidRPr="006F2DDC">
              <w:t xml:space="preserve"> panes: </w:t>
            </w:r>
            <w:r w:rsidR="009422E0" w:rsidRPr="006F2DDC">
              <w:t>left</w:t>
            </w:r>
            <w:r w:rsidR="004B3711" w:rsidRPr="006F2DDC">
              <w:t>-</w:t>
            </w:r>
            <w:r w:rsidR="009422E0" w:rsidRPr="006F2DDC">
              <w:t xml:space="preserve">side selection pane (showing the sections </w:t>
            </w:r>
            <w:r w:rsidR="009422E0" w:rsidRPr="006F2DDC">
              <w:rPr>
                <w:u w:val="single"/>
              </w:rPr>
              <w:t>Visuals</w:t>
            </w:r>
            <w:r w:rsidRPr="006F2DDC">
              <w:t>,</w:t>
            </w:r>
            <w:r w:rsidR="009422E0" w:rsidRPr="006F2DDC">
              <w:t xml:space="preserve"> </w:t>
            </w:r>
            <w:r w:rsidR="009422E0" w:rsidRPr="006F2DDC">
              <w:rPr>
                <w:u w:val="single"/>
              </w:rPr>
              <w:t>Objects</w:t>
            </w:r>
            <w:r w:rsidR="009422E0" w:rsidRPr="006F2DDC">
              <w:t>, and</w:t>
            </w:r>
            <w:r w:rsidR="009422E0" w:rsidRPr="006F2DDC">
              <w:rPr>
                <w:u w:val="single"/>
              </w:rPr>
              <w:t xml:space="preserve"> Formatting)</w:t>
            </w:r>
            <w:r w:rsidRPr="006F2DDC">
              <w:t xml:space="preserve"> </w:t>
            </w:r>
            <w:r w:rsidR="009422E0" w:rsidRPr="006F2DDC">
              <w:t xml:space="preserve">and </w:t>
            </w:r>
            <w:r w:rsidR="004B3711" w:rsidRPr="006F2DDC">
              <w:t xml:space="preserve">right-side </w:t>
            </w:r>
            <w:r w:rsidR="009422E0" w:rsidRPr="006F2DDC">
              <w:t>canvas area to create the page</w:t>
            </w:r>
            <w:r w:rsidRPr="006F2DDC">
              <w:t>.</w:t>
            </w:r>
          </w:p>
          <w:p w14:paraId="0CF60E3F" w14:textId="77777777" w:rsidR="00B7600A" w:rsidRPr="006F2DDC" w:rsidRDefault="00B7600A" w:rsidP="00F454DB">
            <w:pPr>
              <w:pStyle w:val="TableText"/>
              <w:numPr>
                <w:ilvl w:val="0"/>
                <w:numId w:val="66"/>
              </w:numPr>
            </w:pPr>
            <w:r w:rsidRPr="006F2DDC">
              <w:t xml:space="preserve">System should display </w:t>
            </w:r>
            <w:r w:rsidRPr="006F2DDC">
              <w:rPr>
                <w:u w:val="single"/>
              </w:rPr>
              <w:t>Save</w:t>
            </w:r>
            <w:r w:rsidRPr="006F2DDC">
              <w:t xml:space="preserve">, </w:t>
            </w:r>
            <w:r w:rsidRPr="006F2DDC">
              <w:rPr>
                <w:u w:val="single"/>
              </w:rPr>
              <w:t>Preview</w:t>
            </w:r>
            <w:r w:rsidRPr="006F2DDC">
              <w:t xml:space="preserve"> and </w:t>
            </w:r>
            <w:r w:rsidRPr="006F2DDC">
              <w:rPr>
                <w:u w:val="single"/>
              </w:rPr>
              <w:t>Close</w:t>
            </w:r>
            <w:r w:rsidRPr="006F2DDC">
              <w:t xml:space="preserve"> icons on right-side top of the canvas area.</w:t>
            </w:r>
          </w:p>
          <w:p w14:paraId="568D50FD" w14:textId="77777777" w:rsidR="00742AA9" w:rsidRPr="006F2DDC" w:rsidRDefault="00742AA9" w:rsidP="00F454DB">
            <w:pPr>
              <w:pStyle w:val="TableText"/>
              <w:numPr>
                <w:ilvl w:val="0"/>
                <w:numId w:val="66"/>
              </w:numPr>
            </w:pPr>
            <w:r w:rsidRPr="006F2DDC">
              <w:t xml:space="preserve">In the </w:t>
            </w:r>
            <w:r w:rsidR="009422E0" w:rsidRPr="006F2DDC">
              <w:rPr>
                <w:u w:val="single"/>
              </w:rPr>
              <w:t>Visuals</w:t>
            </w:r>
            <w:r w:rsidR="009422E0" w:rsidRPr="006F2DDC">
              <w:t xml:space="preserve"> section</w:t>
            </w:r>
            <w:r w:rsidRPr="006F2DDC">
              <w:t xml:space="preserve">, system should display </w:t>
            </w:r>
            <w:r w:rsidR="009422E0" w:rsidRPr="006F2DDC">
              <w:t xml:space="preserve">all visuals (including those of type </w:t>
            </w:r>
            <w:r w:rsidR="009422E0" w:rsidRPr="006F2DDC">
              <w:rPr>
                <w:u w:val="single"/>
              </w:rPr>
              <w:t>Slicer</w:t>
            </w:r>
            <w:r w:rsidR="009422E0" w:rsidRPr="006F2DDC">
              <w:t xml:space="preserve">) existing in </w:t>
            </w:r>
            <w:r w:rsidRPr="006F2DDC">
              <w:t xml:space="preserve">the </w:t>
            </w:r>
            <w:r w:rsidR="009422E0" w:rsidRPr="006F2DDC">
              <w:t>project in alphabetical order</w:t>
            </w:r>
            <w:r w:rsidRPr="006F2DDC">
              <w:t>.</w:t>
            </w:r>
          </w:p>
          <w:p w14:paraId="0668EC68" w14:textId="77777777" w:rsidR="00742AA9" w:rsidRPr="006F2DDC" w:rsidRDefault="00742AA9" w:rsidP="00F454DB">
            <w:pPr>
              <w:pStyle w:val="TableText"/>
              <w:numPr>
                <w:ilvl w:val="0"/>
                <w:numId w:val="66"/>
              </w:numPr>
            </w:pPr>
            <w:r w:rsidRPr="006F2DDC">
              <w:t xml:space="preserve">In the </w:t>
            </w:r>
            <w:r w:rsidR="009422E0" w:rsidRPr="006F2DDC">
              <w:rPr>
                <w:u w:val="single"/>
              </w:rPr>
              <w:t>Objects</w:t>
            </w:r>
            <w:r w:rsidRPr="006F2DDC">
              <w:t xml:space="preserve"> section, system should display </w:t>
            </w:r>
            <w:r w:rsidR="00310AE8" w:rsidRPr="006F2DDC">
              <w:t>2</w:t>
            </w:r>
            <w:r w:rsidR="009422E0" w:rsidRPr="006F2DDC">
              <w:t xml:space="preserve"> items: </w:t>
            </w:r>
            <w:r w:rsidR="009422E0" w:rsidRPr="006F2DDC">
              <w:rPr>
                <w:u w:val="single"/>
              </w:rPr>
              <w:t>Button</w:t>
            </w:r>
            <w:r w:rsidR="009422E0" w:rsidRPr="006F2DDC">
              <w:t xml:space="preserve">, </w:t>
            </w:r>
            <w:r w:rsidR="009422E0" w:rsidRPr="006F2DDC">
              <w:rPr>
                <w:u w:val="single"/>
              </w:rPr>
              <w:t>Label</w:t>
            </w:r>
            <w:r w:rsidRPr="006F2DDC">
              <w:t>.</w:t>
            </w:r>
          </w:p>
          <w:p w14:paraId="0241F3E1" w14:textId="77777777" w:rsidR="004B3711" w:rsidRPr="006F2DDC" w:rsidRDefault="004B3711" w:rsidP="00F454DB">
            <w:pPr>
              <w:pStyle w:val="TableText"/>
              <w:numPr>
                <w:ilvl w:val="0"/>
                <w:numId w:val="66"/>
              </w:numPr>
            </w:pPr>
            <w:r w:rsidRPr="006F2DDC">
              <w:t xml:space="preserve">In the </w:t>
            </w:r>
            <w:r w:rsidRPr="006F2DDC">
              <w:rPr>
                <w:u w:val="single"/>
              </w:rPr>
              <w:t>Formatting</w:t>
            </w:r>
            <w:r w:rsidRPr="006F2DDC">
              <w:t xml:space="preserve"> section, system should display the options, </w:t>
            </w:r>
            <w:r w:rsidRPr="006F2DDC">
              <w:rPr>
                <w:u w:val="single"/>
              </w:rPr>
              <w:t>Title</w:t>
            </w:r>
            <w:r w:rsidR="006A6392" w:rsidRPr="006F2DDC">
              <w:t xml:space="preserve"> and </w:t>
            </w:r>
            <w:r w:rsidR="006A6392" w:rsidRPr="006F2DDC">
              <w:rPr>
                <w:u w:val="single"/>
              </w:rPr>
              <w:t>Background Colour</w:t>
            </w:r>
            <w:r w:rsidR="006A6392" w:rsidRPr="006F2DDC">
              <w:t>.</w:t>
            </w:r>
          </w:p>
          <w:p w14:paraId="3735A4A7" w14:textId="77777777" w:rsidR="00742AA9" w:rsidRPr="006F2DDC" w:rsidRDefault="00742AA9" w:rsidP="00F454DB">
            <w:pPr>
              <w:pStyle w:val="TableText"/>
              <w:numPr>
                <w:ilvl w:val="0"/>
                <w:numId w:val="66"/>
              </w:numPr>
            </w:pPr>
            <w:r w:rsidRPr="006F2DDC">
              <w:t xml:space="preserve">In the </w:t>
            </w:r>
            <w:r w:rsidR="004B3711" w:rsidRPr="006F2DDC">
              <w:t>right-side</w:t>
            </w:r>
            <w:r w:rsidR="009422E0" w:rsidRPr="006F2DDC">
              <w:t xml:space="preserve"> canvas area</w:t>
            </w:r>
            <w:r w:rsidRPr="006F2DDC">
              <w:t xml:space="preserve">, system should display </w:t>
            </w:r>
            <w:r w:rsidR="009422E0" w:rsidRPr="006F2DDC">
              <w:t>a blank canvas with gridlines</w:t>
            </w:r>
            <w:r w:rsidRPr="006F2DDC">
              <w:t>.</w:t>
            </w:r>
          </w:p>
          <w:p w14:paraId="1FFA7111" w14:textId="77777777" w:rsidR="004B3711" w:rsidRPr="006F2DDC" w:rsidRDefault="004B3711" w:rsidP="004B3711">
            <w:pPr>
              <w:pStyle w:val="TableText"/>
              <w:ind w:left="360"/>
            </w:pPr>
          </w:p>
          <w:p w14:paraId="65D04DD9" w14:textId="77777777" w:rsidR="00750748" w:rsidRPr="006F2DDC" w:rsidRDefault="00742AA9" w:rsidP="00F454DB">
            <w:pPr>
              <w:pStyle w:val="TableText"/>
              <w:numPr>
                <w:ilvl w:val="0"/>
                <w:numId w:val="66"/>
              </w:numPr>
            </w:pPr>
            <w:r w:rsidRPr="006F2DDC">
              <w:lastRenderedPageBreak/>
              <w:t xml:space="preserve">System should allow actor to </w:t>
            </w:r>
            <w:r w:rsidR="006A6392" w:rsidRPr="006F2DDC">
              <w:t xml:space="preserve">drag any item from </w:t>
            </w:r>
            <w:r w:rsidR="006A6392" w:rsidRPr="006F2DDC">
              <w:rPr>
                <w:u w:val="single"/>
              </w:rPr>
              <w:t>Visuals</w:t>
            </w:r>
            <w:r w:rsidR="006A6392" w:rsidRPr="006F2DDC">
              <w:t xml:space="preserve"> and </w:t>
            </w:r>
            <w:r w:rsidR="006A6392" w:rsidRPr="006F2DDC">
              <w:rPr>
                <w:u w:val="single"/>
              </w:rPr>
              <w:t>Objects</w:t>
            </w:r>
            <w:r w:rsidR="006A6392" w:rsidRPr="006F2DDC">
              <w:t xml:space="preserve"> sections</w:t>
            </w:r>
            <w:r w:rsidRPr="006F2DDC">
              <w:t xml:space="preserve"> </w:t>
            </w:r>
            <w:r w:rsidR="006A6392" w:rsidRPr="006F2DDC">
              <w:t>and drop on the canvas</w:t>
            </w:r>
            <w:r w:rsidRPr="006F2DDC">
              <w:t>.</w:t>
            </w:r>
          </w:p>
          <w:p w14:paraId="03477246" w14:textId="77777777" w:rsidR="006A6392" w:rsidRPr="006F2DDC" w:rsidRDefault="00A80E0B" w:rsidP="00F454DB">
            <w:pPr>
              <w:pStyle w:val="TableText"/>
              <w:numPr>
                <w:ilvl w:val="0"/>
                <w:numId w:val="66"/>
              </w:numPr>
            </w:pPr>
            <w:r w:rsidRPr="006F2DDC">
              <w:t xml:space="preserve">When </w:t>
            </w:r>
            <w:r w:rsidR="00EE6396" w:rsidRPr="006F2DDC">
              <w:t xml:space="preserve">the canvas is empty and the </w:t>
            </w:r>
            <w:r w:rsidRPr="006F2DDC">
              <w:t xml:space="preserve">actor tries to drop any item, system should highlight </w:t>
            </w:r>
            <w:r w:rsidR="00750748" w:rsidRPr="006F2DDC">
              <w:t>horizontal line markers over the canvas where actor can drop the item.</w:t>
            </w:r>
          </w:p>
          <w:p w14:paraId="66F7A53E" w14:textId="77777777" w:rsidR="00750748" w:rsidRPr="006F2DDC" w:rsidRDefault="00750748" w:rsidP="00F454DB">
            <w:pPr>
              <w:pStyle w:val="TableText"/>
              <w:numPr>
                <w:ilvl w:val="0"/>
                <w:numId w:val="66"/>
              </w:numPr>
            </w:pPr>
            <w:r w:rsidRPr="006F2DDC">
              <w:t>When only one item is present on the canvas, the system should stretch the item to cover the entire canvas.</w:t>
            </w:r>
          </w:p>
          <w:p w14:paraId="458B361C" w14:textId="77777777" w:rsidR="00750748" w:rsidRPr="006F2DDC" w:rsidRDefault="00750748" w:rsidP="00F454DB">
            <w:pPr>
              <w:pStyle w:val="TableText"/>
              <w:numPr>
                <w:ilvl w:val="0"/>
                <w:numId w:val="66"/>
              </w:numPr>
            </w:pPr>
            <w:r w:rsidRPr="006F2DDC">
              <w:t xml:space="preserve">When the canvas has at least one item and the actor </w:t>
            </w:r>
            <w:proofErr w:type="gramStart"/>
            <w:r w:rsidRPr="006F2DDC">
              <w:t>tries</w:t>
            </w:r>
            <w:proofErr w:type="gramEnd"/>
            <w:r w:rsidRPr="006F2DDC">
              <w:t xml:space="preserve"> to drop any other item, system should highlight horizontal line markers above and below the existing item(s) where actor can drop the new item.</w:t>
            </w:r>
          </w:p>
          <w:p w14:paraId="08A7A0F3" w14:textId="77777777" w:rsidR="00750748" w:rsidRPr="006F2DDC" w:rsidRDefault="00750748" w:rsidP="00F454DB">
            <w:pPr>
              <w:pStyle w:val="TableText"/>
              <w:numPr>
                <w:ilvl w:val="0"/>
                <w:numId w:val="66"/>
              </w:numPr>
            </w:pPr>
            <w:r w:rsidRPr="006F2DDC">
              <w:t xml:space="preserve">For the same case when the canvas has at least one item and the actor </w:t>
            </w:r>
            <w:proofErr w:type="gramStart"/>
            <w:r w:rsidRPr="006F2DDC">
              <w:t>tries</w:t>
            </w:r>
            <w:proofErr w:type="gramEnd"/>
            <w:r w:rsidRPr="006F2DDC">
              <w:t xml:space="preserve"> to drop any other item, system should also highlight vertical line markers to the left and below the existing item where actor can drop the new item.</w:t>
            </w:r>
          </w:p>
          <w:p w14:paraId="21D6366A" w14:textId="77777777" w:rsidR="001A303B" w:rsidRPr="006F2DDC" w:rsidRDefault="001A303B" w:rsidP="00F454DB">
            <w:pPr>
              <w:pStyle w:val="TableText"/>
              <w:numPr>
                <w:ilvl w:val="0"/>
                <w:numId w:val="66"/>
              </w:numPr>
            </w:pPr>
            <w:r w:rsidRPr="006F2DDC">
              <w:t xml:space="preserve">System should automatically resize the items on the canvas whenever any new item is added so that each horizontal canvas section is of equal height (= total canvas height / number of horizontal canvas sections), and each vertical canvas section within </w:t>
            </w:r>
            <w:r w:rsidR="002E08A6" w:rsidRPr="006F2DDC">
              <w:t xml:space="preserve">the </w:t>
            </w:r>
            <w:r w:rsidRPr="006F2DDC">
              <w:t>horizontal canvas section is of the equal width (= total horizontal canvas section width / number of vertical canvas sections within the horizontal canvas section).</w:t>
            </w:r>
          </w:p>
          <w:p w14:paraId="31F23376" w14:textId="77777777" w:rsidR="00A91C16" w:rsidRPr="006F2DDC" w:rsidRDefault="00A91C16" w:rsidP="00F454DB">
            <w:pPr>
              <w:pStyle w:val="TableText"/>
              <w:numPr>
                <w:ilvl w:val="0"/>
                <w:numId w:val="66"/>
              </w:numPr>
            </w:pPr>
            <w:r w:rsidRPr="006F2DDC">
              <w:t>System should allow actor to reduce the size of any dropped item and automatically stretch the other horizontal / vertical items accordingly.</w:t>
            </w:r>
          </w:p>
          <w:p w14:paraId="33ACFD20" w14:textId="77777777" w:rsidR="002E08A6" w:rsidRPr="006F2DDC" w:rsidRDefault="002E08A6" w:rsidP="00F454DB">
            <w:pPr>
              <w:pStyle w:val="TableText"/>
              <w:numPr>
                <w:ilvl w:val="0"/>
                <w:numId w:val="66"/>
              </w:numPr>
            </w:pPr>
            <w:r w:rsidRPr="006F2DDC">
              <w:t xml:space="preserve">Actor should be able to drag and drop any item from the </w:t>
            </w:r>
            <w:r w:rsidRPr="006F2DDC">
              <w:rPr>
                <w:u w:val="single"/>
              </w:rPr>
              <w:t>Visuals</w:t>
            </w:r>
            <w:r w:rsidRPr="006F2DDC">
              <w:t xml:space="preserve"> section only once on a page.</w:t>
            </w:r>
          </w:p>
          <w:p w14:paraId="0E778480" w14:textId="77777777" w:rsidR="00742AA9" w:rsidRPr="006F2DDC" w:rsidRDefault="00750748" w:rsidP="00F454DB">
            <w:pPr>
              <w:pStyle w:val="TableText"/>
              <w:numPr>
                <w:ilvl w:val="0"/>
                <w:numId w:val="66"/>
              </w:numPr>
            </w:pPr>
            <w:r w:rsidRPr="006F2DDC">
              <w:t xml:space="preserve">Actor should be able to drag and drop any item from the </w:t>
            </w:r>
            <w:r w:rsidRPr="006F2DDC">
              <w:rPr>
                <w:u w:val="single"/>
              </w:rPr>
              <w:t>Objects</w:t>
            </w:r>
            <w:r w:rsidRPr="006F2DDC">
              <w:t xml:space="preserve"> section as many times as required</w:t>
            </w:r>
            <w:r w:rsidR="001A303B" w:rsidRPr="006F2DDC">
              <w:t>.</w:t>
            </w:r>
          </w:p>
          <w:p w14:paraId="1A22EE1B" w14:textId="77777777" w:rsidR="00557682" w:rsidRPr="006F2DDC" w:rsidRDefault="00557682" w:rsidP="00F454DB">
            <w:pPr>
              <w:pStyle w:val="TableText"/>
              <w:numPr>
                <w:ilvl w:val="0"/>
                <w:numId w:val="66"/>
              </w:numPr>
            </w:pPr>
            <w:r w:rsidRPr="006F2DDC">
              <w:t xml:space="preserve">System should display a </w:t>
            </w:r>
            <w:r w:rsidRPr="006F2DDC">
              <w:rPr>
                <w:u w:val="single"/>
              </w:rPr>
              <w:t>Remove</w:t>
            </w:r>
            <w:r w:rsidRPr="006F2DDC">
              <w:t xml:space="preserve"> icon against every item to allow actor to remove the item from the page.</w:t>
            </w:r>
          </w:p>
          <w:p w14:paraId="49153FD9" w14:textId="77777777" w:rsidR="00557682" w:rsidRPr="006F2DDC" w:rsidRDefault="00055C69" w:rsidP="00F454DB">
            <w:pPr>
              <w:pStyle w:val="TableText"/>
              <w:numPr>
                <w:ilvl w:val="0"/>
                <w:numId w:val="66"/>
              </w:numPr>
            </w:pPr>
            <w:r w:rsidRPr="006F2DDC">
              <w:t>If</w:t>
            </w:r>
            <w:r w:rsidR="00557682" w:rsidRPr="006F2DDC">
              <w:t xml:space="preserve"> any item is removed, system should automatically stretch the remaining horizontal / vertical items accordingly.</w:t>
            </w:r>
          </w:p>
          <w:p w14:paraId="4F3F50F5" w14:textId="77777777" w:rsidR="004951F6" w:rsidRPr="006F2DDC" w:rsidRDefault="004951F6" w:rsidP="004951F6">
            <w:pPr>
              <w:pStyle w:val="TableText"/>
            </w:pPr>
          </w:p>
          <w:p w14:paraId="4B119AC6" w14:textId="77777777" w:rsidR="004951F6" w:rsidRPr="006F2DDC" w:rsidRDefault="00E603D2" w:rsidP="00F454DB">
            <w:pPr>
              <w:pStyle w:val="TableText"/>
              <w:numPr>
                <w:ilvl w:val="0"/>
                <w:numId w:val="66"/>
              </w:numPr>
            </w:pPr>
            <w:r w:rsidRPr="006F2DDC">
              <w:t>When a</w:t>
            </w:r>
            <w:r w:rsidR="005F7B09" w:rsidRPr="006F2DDC">
              <w:t xml:space="preserve"> new</w:t>
            </w:r>
            <w:r w:rsidRPr="006F2DDC">
              <w:t xml:space="preserve"> </w:t>
            </w:r>
            <w:r w:rsidRPr="006F2DDC">
              <w:rPr>
                <w:u w:val="single"/>
              </w:rPr>
              <w:t>Button</w:t>
            </w:r>
            <w:r w:rsidRPr="006F2DDC">
              <w:t xml:space="preserve"> object is dropped on the canvas, s</w:t>
            </w:r>
            <w:r w:rsidR="004951F6" w:rsidRPr="006F2DDC">
              <w:t xml:space="preserve">ystem should display </w:t>
            </w:r>
            <w:r w:rsidRPr="006F2DDC">
              <w:t xml:space="preserve">a form with field </w:t>
            </w:r>
            <w:r w:rsidR="00A91C16" w:rsidRPr="006F2DDC">
              <w:rPr>
                <w:u w:val="single"/>
              </w:rPr>
              <w:t>Text</w:t>
            </w:r>
            <w:r w:rsidRPr="006F2DDC">
              <w:t xml:space="preserve">, </w:t>
            </w:r>
            <w:r w:rsidR="00651217" w:rsidRPr="006F2DDC">
              <w:t>list</w:t>
            </w:r>
            <w:r w:rsidRPr="006F2DDC">
              <w:t xml:space="preserve"> </w:t>
            </w:r>
            <w:r w:rsidRPr="006F2DDC">
              <w:rPr>
                <w:u w:val="single"/>
              </w:rPr>
              <w:t>Action</w:t>
            </w:r>
            <w:r w:rsidRPr="006F2DDC">
              <w:t xml:space="preserve"> (with </w:t>
            </w:r>
            <w:r w:rsidR="00651217" w:rsidRPr="006F2DDC">
              <w:t xml:space="preserve">3 options for </w:t>
            </w:r>
            <w:r w:rsidRPr="006F2DDC">
              <w:t>selection</w:t>
            </w:r>
            <w:r w:rsidR="00651217" w:rsidRPr="006F2DDC">
              <w:t>:</w:t>
            </w:r>
            <w:r w:rsidRPr="006F2DDC">
              <w:t xml:space="preserve"> </w:t>
            </w:r>
            <w:r w:rsidR="00651217" w:rsidRPr="006F2DDC">
              <w:rPr>
                <w:i/>
              </w:rPr>
              <w:t xml:space="preserve">Go to Page, Go to Visual on Page, and Open </w:t>
            </w:r>
            <w:r w:rsidRPr="006F2DDC">
              <w:rPr>
                <w:i/>
              </w:rPr>
              <w:t>Link</w:t>
            </w:r>
            <w:r w:rsidR="00651217" w:rsidRPr="006F2DDC">
              <w:t>)</w:t>
            </w:r>
            <w:r w:rsidR="00A91C16" w:rsidRPr="006F2DDC">
              <w:t xml:space="preserve">, </w:t>
            </w:r>
            <w:r w:rsidR="00247C01" w:rsidRPr="006F2DDC">
              <w:t xml:space="preserve">two options for </w:t>
            </w:r>
            <w:r w:rsidR="00247C01" w:rsidRPr="006F2DDC">
              <w:rPr>
                <w:u w:val="single"/>
              </w:rPr>
              <w:t>Colour</w:t>
            </w:r>
            <w:r w:rsidR="00247C01" w:rsidRPr="006F2DDC">
              <w:t xml:space="preserve"> and </w:t>
            </w:r>
            <w:r w:rsidR="00247C01" w:rsidRPr="006F2DDC">
              <w:rPr>
                <w:u w:val="single"/>
              </w:rPr>
              <w:t>Background Colour</w:t>
            </w:r>
            <w:r w:rsidR="00A91C16" w:rsidRPr="006F2DDC">
              <w:t xml:space="preserve"> and selection </w:t>
            </w:r>
            <w:r w:rsidR="00A91C16" w:rsidRPr="006F2DDC">
              <w:rPr>
                <w:u w:val="single"/>
              </w:rPr>
              <w:t>Alignment</w:t>
            </w:r>
            <w:r w:rsidR="00A91C16" w:rsidRPr="006F2DDC">
              <w:t>.</w:t>
            </w:r>
          </w:p>
          <w:p w14:paraId="7D6B7A9D" w14:textId="77777777" w:rsidR="00530FE6" w:rsidRPr="006F2DDC" w:rsidRDefault="00651217" w:rsidP="00F454DB">
            <w:pPr>
              <w:pStyle w:val="TableText"/>
              <w:numPr>
                <w:ilvl w:val="0"/>
                <w:numId w:val="66"/>
              </w:numPr>
            </w:pPr>
            <w:r w:rsidRPr="006F2DDC">
              <w:t xml:space="preserve">Actor should be able to enter up to 100 characters consisting of any Unicode characters in the </w:t>
            </w:r>
            <w:r w:rsidR="00A91C16" w:rsidRPr="006F2DDC">
              <w:t xml:space="preserve">button </w:t>
            </w:r>
            <w:r w:rsidR="00A91C16" w:rsidRPr="006F2DDC">
              <w:rPr>
                <w:u w:val="single"/>
              </w:rPr>
              <w:t>Text</w:t>
            </w:r>
            <w:r w:rsidRPr="006F2DDC">
              <w:t xml:space="preserve"> field.</w:t>
            </w:r>
          </w:p>
          <w:p w14:paraId="1F4BCD54" w14:textId="77777777" w:rsidR="00651217" w:rsidRPr="006F2DDC" w:rsidRDefault="00530FE6" w:rsidP="00F454DB">
            <w:pPr>
              <w:pStyle w:val="TableText"/>
              <w:numPr>
                <w:ilvl w:val="0"/>
                <w:numId w:val="66"/>
              </w:numPr>
            </w:pPr>
            <w:r w:rsidRPr="006F2DDC">
              <w:t xml:space="preserve">Actor should be able to select any single value </w:t>
            </w:r>
            <w:r w:rsidR="00DD3FDF" w:rsidRPr="006F2DDC">
              <w:t xml:space="preserve">from the 3 options displayed on the </w:t>
            </w:r>
            <w:r w:rsidR="00DD3FDF" w:rsidRPr="006F2DDC">
              <w:rPr>
                <w:u w:val="single"/>
              </w:rPr>
              <w:t>Action</w:t>
            </w:r>
            <w:r w:rsidR="00DD3FDF" w:rsidRPr="006F2DDC">
              <w:t xml:space="preserve"> list.</w:t>
            </w:r>
          </w:p>
          <w:p w14:paraId="3A10BF65" w14:textId="77777777" w:rsidR="00DD3FDF" w:rsidRPr="006F2DDC" w:rsidRDefault="00DD3FDF" w:rsidP="00F454DB">
            <w:pPr>
              <w:pStyle w:val="TableText"/>
              <w:numPr>
                <w:ilvl w:val="0"/>
                <w:numId w:val="66"/>
              </w:numPr>
            </w:pPr>
            <w:r w:rsidRPr="006F2DDC">
              <w:lastRenderedPageBreak/>
              <w:t xml:space="preserve">If actor selects </w:t>
            </w:r>
            <w:r w:rsidRPr="006F2DDC">
              <w:rPr>
                <w:u w:val="single"/>
              </w:rPr>
              <w:t>Go to Page</w:t>
            </w:r>
            <w:r w:rsidRPr="006F2DDC">
              <w:t xml:space="preserve">, </w:t>
            </w:r>
            <w:r w:rsidR="002E08A6" w:rsidRPr="006F2DDC">
              <w:t xml:space="preserve">system should display an option to select from a list of the rest of created </w:t>
            </w:r>
            <w:r w:rsidR="002E08A6" w:rsidRPr="006F2DDC">
              <w:rPr>
                <w:u w:val="single"/>
              </w:rPr>
              <w:t>Pages</w:t>
            </w:r>
            <w:r w:rsidR="002E08A6" w:rsidRPr="006F2DDC">
              <w:t>.</w:t>
            </w:r>
          </w:p>
          <w:p w14:paraId="2F8B6227" w14:textId="77777777" w:rsidR="002E08A6" w:rsidRPr="006F2DDC" w:rsidRDefault="002E08A6" w:rsidP="00F454DB">
            <w:pPr>
              <w:pStyle w:val="TableText"/>
              <w:numPr>
                <w:ilvl w:val="0"/>
                <w:numId w:val="66"/>
              </w:numPr>
            </w:pPr>
            <w:r w:rsidRPr="006F2DDC">
              <w:t xml:space="preserve">If actor selects </w:t>
            </w:r>
            <w:r w:rsidRPr="006F2DDC">
              <w:rPr>
                <w:u w:val="single"/>
              </w:rPr>
              <w:t>Go to Visual on Page</w:t>
            </w:r>
            <w:r w:rsidRPr="006F2DDC">
              <w:t xml:space="preserve">, system should display an option to select from a list of the rest of created </w:t>
            </w:r>
            <w:r w:rsidRPr="006F2DDC">
              <w:rPr>
                <w:u w:val="single"/>
              </w:rPr>
              <w:t>Pages</w:t>
            </w:r>
            <w:r w:rsidRPr="006F2DDC">
              <w:t xml:space="preserve">, and then select from a list of </w:t>
            </w:r>
            <w:r w:rsidRPr="006F2DDC">
              <w:rPr>
                <w:u w:val="single"/>
              </w:rPr>
              <w:t>Visuals</w:t>
            </w:r>
            <w:r w:rsidRPr="006F2DDC">
              <w:t xml:space="preserve"> dropped on the selected page.</w:t>
            </w:r>
          </w:p>
          <w:p w14:paraId="1141518E" w14:textId="77777777" w:rsidR="002E08A6" w:rsidRPr="006F2DDC" w:rsidRDefault="002E08A6" w:rsidP="00F454DB">
            <w:pPr>
              <w:pStyle w:val="TableText"/>
              <w:numPr>
                <w:ilvl w:val="0"/>
                <w:numId w:val="66"/>
              </w:numPr>
            </w:pPr>
            <w:r w:rsidRPr="006F2DDC">
              <w:t xml:space="preserve">If actor selects </w:t>
            </w:r>
            <w:r w:rsidRPr="006F2DDC">
              <w:rPr>
                <w:u w:val="single"/>
              </w:rPr>
              <w:t>Go to Link</w:t>
            </w:r>
            <w:r w:rsidRPr="006F2DDC">
              <w:t>, system should display an option to provide a valid URL.</w:t>
            </w:r>
          </w:p>
          <w:p w14:paraId="11E270D5" w14:textId="77777777" w:rsidR="00247C01" w:rsidRPr="006F2DDC" w:rsidRDefault="00247C01" w:rsidP="00F454DB">
            <w:pPr>
              <w:pStyle w:val="TableText"/>
              <w:numPr>
                <w:ilvl w:val="0"/>
                <w:numId w:val="66"/>
              </w:numPr>
            </w:pPr>
            <w:r w:rsidRPr="006F2DDC">
              <w:t xml:space="preserve">System should display the </w:t>
            </w:r>
            <w:r w:rsidRPr="006F2DDC">
              <w:rPr>
                <w:u w:val="single"/>
              </w:rPr>
              <w:t>Colour</w:t>
            </w:r>
            <w:r w:rsidRPr="006F2DDC">
              <w:t xml:space="preserve"> as Black by default (when label is dropped for the first time on the canvas).</w:t>
            </w:r>
          </w:p>
          <w:p w14:paraId="370F505B" w14:textId="77777777" w:rsidR="00247C01" w:rsidRPr="006F2DDC" w:rsidRDefault="00247C01" w:rsidP="00F454DB">
            <w:pPr>
              <w:pStyle w:val="TableText"/>
              <w:numPr>
                <w:ilvl w:val="0"/>
                <w:numId w:val="66"/>
              </w:numPr>
            </w:pPr>
            <w:r w:rsidRPr="006F2DDC">
              <w:t xml:space="preserve">Actor should be able to change the </w:t>
            </w:r>
            <w:r w:rsidRPr="006F2DDC">
              <w:rPr>
                <w:u w:val="single"/>
              </w:rPr>
              <w:t>Colour</w:t>
            </w:r>
            <w:r w:rsidRPr="006F2DDC">
              <w:t xml:space="preserve"> either by providing a valid hexadecimal colour code or by selecting from a colour selected popup.</w:t>
            </w:r>
          </w:p>
          <w:p w14:paraId="618A76A4" w14:textId="77777777" w:rsidR="00247C01" w:rsidRPr="006F2DDC" w:rsidRDefault="00247C01" w:rsidP="00F454DB">
            <w:pPr>
              <w:pStyle w:val="TableText"/>
              <w:numPr>
                <w:ilvl w:val="0"/>
                <w:numId w:val="66"/>
              </w:numPr>
            </w:pPr>
            <w:r w:rsidRPr="006F2DDC">
              <w:t>System should display the colour as per value provided or colour selected by the actor.</w:t>
            </w:r>
          </w:p>
          <w:p w14:paraId="17F66BA4" w14:textId="77777777" w:rsidR="00247C01" w:rsidRPr="006F2DDC" w:rsidRDefault="00247C01" w:rsidP="00F454DB">
            <w:pPr>
              <w:pStyle w:val="TableText"/>
              <w:numPr>
                <w:ilvl w:val="0"/>
                <w:numId w:val="66"/>
              </w:numPr>
            </w:pPr>
            <w:r w:rsidRPr="006F2DDC">
              <w:t xml:space="preserve">System should display the </w:t>
            </w:r>
            <w:r w:rsidRPr="006F2DDC">
              <w:rPr>
                <w:u w:val="single"/>
              </w:rPr>
              <w:t>Background Colour</w:t>
            </w:r>
            <w:r w:rsidRPr="006F2DDC">
              <w:t xml:space="preserve"> as None by default (when label is dropped for the first time on the canvas).</w:t>
            </w:r>
          </w:p>
          <w:p w14:paraId="638C21EE" w14:textId="77777777" w:rsidR="00247C01" w:rsidRPr="006F2DDC" w:rsidRDefault="00247C01" w:rsidP="00F454DB">
            <w:pPr>
              <w:pStyle w:val="TableText"/>
              <w:numPr>
                <w:ilvl w:val="0"/>
                <w:numId w:val="66"/>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11FE9FE0" w14:textId="77777777" w:rsidR="00247C01" w:rsidRPr="006F2DDC" w:rsidRDefault="00247C01" w:rsidP="00F454DB">
            <w:pPr>
              <w:pStyle w:val="TableText"/>
              <w:numPr>
                <w:ilvl w:val="0"/>
                <w:numId w:val="66"/>
              </w:numPr>
            </w:pPr>
            <w:r w:rsidRPr="006F2DDC">
              <w:t xml:space="preserve">System should display the background colour </w:t>
            </w:r>
            <w:r w:rsidR="005C5F3F" w:rsidRPr="006F2DDC">
              <w:t xml:space="preserve">of the button area </w:t>
            </w:r>
            <w:r w:rsidRPr="006F2DDC">
              <w:t>as per value provided or colour selected by the actor.</w:t>
            </w:r>
          </w:p>
          <w:p w14:paraId="704803E0" w14:textId="77777777" w:rsidR="00A91C16" w:rsidRPr="006F2DDC" w:rsidRDefault="00A91C16" w:rsidP="00F454DB">
            <w:pPr>
              <w:pStyle w:val="TableText"/>
              <w:numPr>
                <w:ilvl w:val="0"/>
                <w:numId w:val="66"/>
              </w:numPr>
            </w:pPr>
            <w:r w:rsidRPr="006F2DDC">
              <w:t xml:space="preserve">Actor should be able to select a single value from </w:t>
            </w:r>
            <w:r w:rsidRPr="006F2DDC">
              <w:rPr>
                <w:i/>
              </w:rPr>
              <w:t>Left</w:t>
            </w:r>
            <w:r w:rsidRPr="006F2DDC">
              <w:t xml:space="preserve">, </w:t>
            </w:r>
            <w:r w:rsidRPr="006F2DDC">
              <w:rPr>
                <w:i/>
              </w:rPr>
              <w:t>Centre</w:t>
            </w:r>
            <w:r w:rsidRPr="006F2DDC">
              <w:t xml:space="preserve"> and </w:t>
            </w:r>
            <w:r w:rsidRPr="006F2DDC">
              <w:rPr>
                <w:i/>
              </w:rPr>
              <w:t>Right</w:t>
            </w:r>
            <w:r w:rsidRPr="006F2DDC">
              <w:t xml:space="preserve"> (each displayed as an identifiable icon).</w:t>
            </w:r>
          </w:p>
          <w:p w14:paraId="15C9AEB9" w14:textId="77777777" w:rsidR="00A91C16" w:rsidRPr="006F2DDC" w:rsidRDefault="00A91C16" w:rsidP="00F454DB">
            <w:pPr>
              <w:pStyle w:val="TableText"/>
              <w:numPr>
                <w:ilvl w:val="0"/>
                <w:numId w:val="66"/>
              </w:numPr>
            </w:pPr>
            <w:r w:rsidRPr="006F2DDC">
              <w:t xml:space="preserve">System should align the </w:t>
            </w:r>
            <w:r w:rsidRPr="006F2DDC">
              <w:rPr>
                <w:u w:val="single"/>
              </w:rPr>
              <w:t>Text</w:t>
            </w:r>
            <w:r w:rsidRPr="006F2DDC">
              <w:t xml:space="preserve"> written within the button to the Left / Centre / Right of the button area as per actor’s selection.</w:t>
            </w:r>
          </w:p>
          <w:p w14:paraId="7540BCE8" w14:textId="77777777" w:rsidR="00530FE6" w:rsidRPr="006F2DDC" w:rsidRDefault="00530FE6" w:rsidP="00530FE6">
            <w:pPr>
              <w:pStyle w:val="TableText"/>
            </w:pPr>
          </w:p>
          <w:p w14:paraId="4F9BF7FB" w14:textId="77777777" w:rsidR="00557682" w:rsidRPr="006F2DDC" w:rsidRDefault="00557682" w:rsidP="00F454DB">
            <w:pPr>
              <w:pStyle w:val="TableText"/>
              <w:numPr>
                <w:ilvl w:val="0"/>
                <w:numId w:val="66"/>
              </w:numPr>
            </w:pPr>
            <w:r w:rsidRPr="006F2DDC">
              <w:t xml:space="preserve">When a new </w:t>
            </w:r>
            <w:r w:rsidRPr="006F2DDC">
              <w:rPr>
                <w:u w:val="single"/>
              </w:rPr>
              <w:t>Label</w:t>
            </w:r>
            <w:r w:rsidRPr="006F2DDC">
              <w:t xml:space="preserve"> object is dropped on the canvas, system should display options to enter </w:t>
            </w:r>
            <w:r w:rsidRPr="006F2DDC">
              <w:rPr>
                <w:u w:val="single"/>
              </w:rPr>
              <w:t>Text</w:t>
            </w:r>
            <w:r w:rsidRPr="006F2DDC">
              <w:t xml:space="preserve">, </w:t>
            </w:r>
            <w:r w:rsidRPr="006F2DDC">
              <w:rPr>
                <w:u w:val="single"/>
              </w:rPr>
              <w:t>Colour</w:t>
            </w:r>
            <w:r w:rsidRPr="006F2DDC">
              <w:t xml:space="preserve"> and </w:t>
            </w:r>
            <w:r w:rsidRPr="006F2DDC">
              <w:rPr>
                <w:u w:val="single"/>
              </w:rPr>
              <w:t>Background Colour</w:t>
            </w:r>
            <w:r w:rsidRPr="006F2DDC">
              <w:t xml:space="preserve"> and selection </w:t>
            </w:r>
            <w:r w:rsidRPr="006F2DDC">
              <w:rPr>
                <w:u w:val="single"/>
              </w:rPr>
              <w:t>Alignment</w:t>
            </w:r>
            <w:r w:rsidRPr="006F2DDC">
              <w:t>.</w:t>
            </w:r>
          </w:p>
          <w:p w14:paraId="2D854102" w14:textId="77777777" w:rsidR="002E08A6" w:rsidRPr="006F2DDC" w:rsidRDefault="002E08A6" w:rsidP="00F454DB">
            <w:pPr>
              <w:pStyle w:val="TableText"/>
              <w:numPr>
                <w:ilvl w:val="0"/>
                <w:numId w:val="66"/>
              </w:numPr>
            </w:pPr>
            <w:r w:rsidRPr="006F2DDC">
              <w:t xml:space="preserve">Actor should be able to enter up to 100 characters consisting of any Unicode characters in the label </w:t>
            </w:r>
            <w:r w:rsidRPr="006F2DDC">
              <w:rPr>
                <w:u w:val="single"/>
              </w:rPr>
              <w:t>Text</w:t>
            </w:r>
            <w:r w:rsidRPr="006F2DDC">
              <w:t xml:space="preserve"> field.</w:t>
            </w:r>
          </w:p>
          <w:p w14:paraId="6C1BC7FC" w14:textId="77777777" w:rsidR="002E08A6" w:rsidRPr="006F2DDC" w:rsidRDefault="002E08A6" w:rsidP="00F454DB">
            <w:pPr>
              <w:pStyle w:val="TableText"/>
              <w:numPr>
                <w:ilvl w:val="0"/>
                <w:numId w:val="66"/>
              </w:numPr>
            </w:pPr>
            <w:r w:rsidRPr="006F2DDC">
              <w:t xml:space="preserve">System should display the </w:t>
            </w:r>
            <w:r w:rsidRPr="006F2DDC">
              <w:rPr>
                <w:u w:val="single"/>
              </w:rPr>
              <w:t>Colour</w:t>
            </w:r>
            <w:r w:rsidRPr="006F2DDC">
              <w:t xml:space="preserve"> as Black by default (when label is dropped for the first time on the canvas).</w:t>
            </w:r>
          </w:p>
          <w:p w14:paraId="00D3FBB9" w14:textId="77777777" w:rsidR="002E08A6" w:rsidRPr="006F2DDC" w:rsidRDefault="002E08A6" w:rsidP="00F454DB">
            <w:pPr>
              <w:pStyle w:val="TableText"/>
              <w:numPr>
                <w:ilvl w:val="0"/>
                <w:numId w:val="66"/>
              </w:numPr>
            </w:pPr>
            <w:r w:rsidRPr="006F2DDC">
              <w:t xml:space="preserve">Actor should be able to change the </w:t>
            </w:r>
            <w:r w:rsidRPr="006F2DDC">
              <w:rPr>
                <w:u w:val="single"/>
              </w:rPr>
              <w:t>Colour</w:t>
            </w:r>
            <w:r w:rsidRPr="006F2DDC">
              <w:t xml:space="preserve"> either by providing a valid hexadecimal colour code or by selecting from a colour selected popup.</w:t>
            </w:r>
          </w:p>
          <w:p w14:paraId="5F6C8E58" w14:textId="77777777" w:rsidR="002E08A6" w:rsidRPr="006F2DDC" w:rsidRDefault="002E08A6" w:rsidP="00F454DB">
            <w:pPr>
              <w:pStyle w:val="TableText"/>
              <w:numPr>
                <w:ilvl w:val="0"/>
                <w:numId w:val="66"/>
              </w:numPr>
            </w:pPr>
            <w:r w:rsidRPr="006F2DDC">
              <w:t>System should display the colour as per value provided or colour selected by the actor.</w:t>
            </w:r>
          </w:p>
          <w:p w14:paraId="629DB144" w14:textId="77777777" w:rsidR="002E08A6" w:rsidRPr="006F2DDC" w:rsidRDefault="002E08A6" w:rsidP="00F454DB">
            <w:pPr>
              <w:pStyle w:val="TableText"/>
              <w:numPr>
                <w:ilvl w:val="0"/>
                <w:numId w:val="66"/>
              </w:numPr>
            </w:pPr>
            <w:r w:rsidRPr="006F2DDC">
              <w:t xml:space="preserve">System should display the </w:t>
            </w:r>
            <w:r w:rsidRPr="006F2DDC">
              <w:rPr>
                <w:u w:val="single"/>
              </w:rPr>
              <w:t>Background Colour</w:t>
            </w:r>
            <w:r w:rsidRPr="006F2DDC">
              <w:t xml:space="preserve"> as None by default (when label is dropped for the first time on the canvas).</w:t>
            </w:r>
          </w:p>
          <w:p w14:paraId="56A66733" w14:textId="77777777" w:rsidR="002E08A6" w:rsidRPr="006F2DDC" w:rsidRDefault="002E08A6" w:rsidP="00F454DB">
            <w:pPr>
              <w:pStyle w:val="TableText"/>
              <w:numPr>
                <w:ilvl w:val="0"/>
                <w:numId w:val="66"/>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48D20623" w14:textId="77777777" w:rsidR="002E08A6" w:rsidRPr="006F2DDC" w:rsidRDefault="002E08A6" w:rsidP="00F454DB">
            <w:pPr>
              <w:pStyle w:val="TableText"/>
              <w:numPr>
                <w:ilvl w:val="0"/>
                <w:numId w:val="66"/>
              </w:numPr>
            </w:pPr>
            <w:r w:rsidRPr="006F2DDC">
              <w:lastRenderedPageBreak/>
              <w:t xml:space="preserve">System should display the background colour </w:t>
            </w:r>
            <w:r w:rsidR="005C5F3F" w:rsidRPr="006F2DDC">
              <w:t xml:space="preserve">of the label area </w:t>
            </w:r>
            <w:r w:rsidRPr="006F2DDC">
              <w:t>as per value provided or colour selected by the actor.</w:t>
            </w:r>
          </w:p>
          <w:p w14:paraId="3C425B29" w14:textId="77777777" w:rsidR="002E08A6" w:rsidRPr="006F2DDC" w:rsidRDefault="00C926F1" w:rsidP="00F454DB">
            <w:pPr>
              <w:pStyle w:val="TableText"/>
              <w:numPr>
                <w:ilvl w:val="0"/>
                <w:numId w:val="66"/>
              </w:numPr>
            </w:pPr>
            <w:r w:rsidRPr="006F2DDC">
              <w:t xml:space="preserve">Actor should be able to select a single value from </w:t>
            </w:r>
            <w:r w:rsidRPr="006F2DDC">
              <w:rPr>
                <w:i/>
              </w:rPr>
              <w:t>Left</w:t>
            </w:r>
            <w:r w:rsidRPr="006F2DDC">
              <w:t xml:space="preserve">, </w:t>
            </w:r>
            <w:r w:rsidRPr="006F2DDC">
              <w:rPr>
                <w:i/>
              </w:rPr>
              <w:t>Centre</w:t>
            </w:r>
            <w:r w:rsidRPr="006F2DDC">
              <w:t xml:space="preserve"> and </w:t>
            </w:r>
            <w:r w:rsidRPr="006F2DDC">
              <w:rPr>
                <w:i/>
              </w:rPr>
              <w:t>Right</w:t>
            </w:r>
            <w:r w:rsidRPr="006F2DDC">
              <w:t xml:space="preserve"> (each displayed as a</w:t>
            </w:r>
            <w:r w:rsidR="00A91C16" w:rsidRPr="006F2DDC">
              <w:t>n identifiable icon).</w:t>
            </w:r>
          </w:p>
          <w:p w14:paraId="58B003B1" w14:textId="77777777" w:rsidR="00A91C16" w:rsidRPr="006F2DDC" w:rsidRDefault="00A91C16" w:rsidP="00F454DB">
            <w:pPr>
              <w:pStyle w:val="TableText"/>
              <w:numPr>
                <w:ilvl w:val="0"/>
                <w:numId w:val="66"/>
              </w:numPr>
            </w:pPr>
            <w:r w:rsidRPr="006F2DDC">
              <w:t xml:space="preserve">System should align the </w:t>
            </w:r>
            <w:r w:rsidRPr="006F2DDC">
              <w:rPr>
                <w:u w:val="single"/>
              </w:rPr>
              <w:t>Text</w:t>
            </w:r>
            <w:r w:rsidRPr="006F2DDC">
              <w:t xml:space="preserve"> written within the </w:t>
            </w:r>
            <w:r w:rsidRPr="006F2DDC">
              <w:rPr>
                <w:u w:val="single"/>
              </w:rPr>
              <w:t>Label</w:t>
            </w:r>
            <w:r w:rsidRPr="006F2DDC">
              <w:t xml:space="preserve"> to the Left / Centre / Right of the button area as per actor’s selection.</w:t>
            </w:r>
          </w:p>
          <w:p w14:paraId="738A884C" w14:textId="77777777" w:rsidR="00A91C16" w:rsidRPr="006F2DDC" w:rsidRDefault="00A91C16" w:rsidP="00A91C16">
            <w:pPr>
              <w:pStyle w:val="TableText"/>
              <w:ind w:left="360"/>
            </w:pPr>
          </w:p>
          <w:p w14:paraId="249BB423" w14:textId="77777777" w:rsidR="00310AE8" w:rsidRPr="006F2DDC" w:rsidRDefault="00310AE8" w:rsidP="00F454DB">
            <w:pPr>
              <w:pStyle w:val="TableText"/>
              <w:numPr>
                <w:ilvl w:val="0"/>
                <w:numId w:val="66"/>
              </w:numPr>
            </w:pPr>
            <w:r w:rsidRPr="006F2DDC">
              <w:t xml:space="preserve">In the </w:t>
            </w:r>
            <w:r w:rsidRPr="006F2DDC">
              <w:rPr>
                <w:u w:val="single"/>
              </w:rPr>
              <w:t>Formatting</w:t>
            </w:r>
            <w:r w:rsidRPr="006F2DDC">
              <w:t xml:space="preserve"> section, system should display </w:t>
            </w:r>
            <w:r w:rsidR="00C926F1" w:rsidRPr="006F2DDC">
              <w:t xml:space="preserve">one option: </w:t>
            </w:r>
            <w:r w:rsidRPr="006F2DDC">
              <w:rPr>
                <w:u w:val="single"/>
              </w:rPr>
              <w:t>Background Colour</w:t>
            </w:r>
            <w:r w:rsidRPr="006F2DDC">
              <w:t>.</w:t>
            </w:r>
          </w:p>
          <w:p w14:paraId="045A652E" w14:textId="77777777" w:rsidR="00310AE8" w:rsidRPr="006F2DDC" w:rsidRDefault="00310AE8" w:rsidP="00F454DB">
            <w:pPr>
              <w:pStyle w:val="TableText"/>
              <w:numPr>
                <w:ilvl w:val="0"/>
                <w:numId w:val="66"/>
              </w:numPr>
            </w:pPr>
            <w:r w:rsidRPr="006F2DDC">
              <w:t xml:space="preserve">System should display the </w:t>
            </w:r>
            <w:r w:rsidRPr="006F2DDC">
              <w:rPr>
                <w:u w:val="single"/>
              </w:rPr>
              <w:t>Background Colour</w:t>
            </w:r>
            <w:r w:rsidRPr="006F2DDC">
              <w:t xml:space="preserve"> as None by default (when label is dropped for the first time on the canvas).</w:t>
            </w:r>
          </w:p>
          <w:p w14:paraId="1AE84D9C" w14:textId="77777777" w:rsidR="00310AE8" w:rsidRPr="006F2DDC" w:rsidRDefault="00310AE8" w:rsidP="00F454DB">
            <w:pPr>
              <w:pStyle w:val="TableText"/>
              <w:numPr>
                <w:ilvl w:val="0"/>
                <w:numId w:val="66"/>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5CF6207A" w14:textId="77777777" w:rsidR="005C5F3F" w:rsidRPr="006F2DDC" w:rsidRDefault="00310AE8" w:rsidP="00F454DB">
            <w:pPr>
              <w:pStyle w:val="TableText"/>
              <w:numPr>
                <w:ilvl w:val="0"/>
                <w:numId w:val="66"/>
              </w:numPr>
            </w:pPr>
            <w:r w:rsidRPr="006F2DDC">
              <w:t>System should display the background colour</w:t>
            </w:r>
            <w:r w:rsidR="005C5F3F" w:rsidRPr="006F2DDC">
              <w:t xml:space="preserve"> of the entire page</w:t>
            </w:r>
            <w:r w:rsidRPr="006F2DDC">
              <w:t xml:space="preserve"> as per value provided or colour selected by the actor</w:t>
            </w:r>
            <w:r w:rsidR="005C5F3F" w:rsidRPr="006F2DDC">
              <w:t>.</w:t>
            </w:r>
          </w:p>
          <w:p w14:paraId="6948DB1C" w14:textId="77777777" w:rsidR="005C5F3F" w:rsidRPr="006F2DDC" w:rsidRDefault="005C5F3F" w:rsidP="00F454DB">
            <w:pPr>
              <w:pStyle w:val="TableText"/>
              <w:numPr>
                <w:ilvl w:val="0"/>
                <w:numId w:val="66"/>
              </w:numPr>
            </w:pPr>
            <w:r w:rsidRPr="006F2DDC">
              <w:t>The page background colour should be shown below the background colour of any child item (visual / button / label) dropped on the page.</w:t>
            </w:r>
          </w:p>
          <w:p w14:paraId="2B0AA581" w14:textId="77777777" w:rsidR="00310AE8" w:rsidRPr="006F2DDC" w:rsidRDefault="00310AE8" w:rsidP="002E08A6">
            <w:pPr>
              <w:pStyle w:val="ListParagraph"/>
            </w:pPr>
          </w:p>
          <w:p w14:paraId="527C01A8" w14:textId="77777777" w:rsidR="001219C5" w:rsidRPr="006F2DDC" w:rsidRDefault="001219C5" w:rsidP="00F454DB">
            <w:pPr>
              <w:pStyle w:val="TableText"/>
              <w:numPr>
                <w:ilvl w:val="0"/>
                <w:numId w:val="66"/>
              </w:numPr>
            </w:pPr>
            <w:r w:rsidRPr="006F2DDC">
              <w:t xml:space="preserve">Actor should be able to click on the </w:t>
            </w:r>
            <w:r w:rsidRPr="006F2DDC">
              <w:rPr>
                <w:u w:val="single"/>
              </w:rPr>
              <w:t>Save</w:t>
            </w:r>
            <w:r w:rsidRPr="006F2DDC">
              <w:t xml:space="preserve"> icon to save the page as per items dropped and their configuration.</w:t>
            </w:r>
          </w:p>
          <w:p w14:paraId="7A5861EB" w14:textId="77777777" w:rsidR="001219C5" w:rsidRPr="006F2DDC" w:rsidRDefault="001219C5" w:rsidP="00F454DB">
            <w:pPr>
              <w:pStyle w:val="TableText"/>
              <w:numPr>
                <w:ilvl w:val="0"/>
                <w:numId w:val="66"/>
              </w:numPr>
            </w:pPr>
            <w:r w:rsidRPr="006F2DDC">
              <w:t xml:space="preserve">Actor should be able to click on the </w:t>
            </w:r>
            <w:r w:rsidRPr="006F2DDC">
              <w:rPr>
                <w:u w:val="single"/>
              </w:rPr>
              <w:t>Preview</w:t>
            </w:r>
            <w:r w:rsidRPr="006F2DDC">
              <w:t xml:space="preserve"> icon to view a preview of the page without the left side </w:t>
            </w:r>
            <w:r w:rsidR="00832CDE" w:rsidRPr="006F2DDC">
              <w:t>selection pane.</w:t>
            </w:r>
          </w:p>
          <w:p w14:paraId="2BB1770C" w14:textId="77777777" w:rsidR="00310AE8" w:rsidRPr="006F2DDC" w:rsidRDefault="00310AE8" w:rsidP="001219C5">
            <w:pPr>
              <w:pStyle w:val="ListParagraph"/>
              <w:ind w:left="0"/>
            </w:pPr>
          </w:p>
          <w:p w14:paraId="5230D8CE" w14:textId="77777777" w:rsidR="001219C5" w:rsidRPr="006F2DDC" w:rsidRDefault="001219C5" w:rsidP="002E08A6">
            <w:pPr>
              <w:pStyle w:val="ListParagraph"/>
            </w:pPr>
          </w:p>
          <w:p w14:paraId="36FA41AF" w14:textId="77777777" w:rsidR="002E08A6" w:rsidRPr="006F2DDC" w:rsidRDefault="002E08A6" w:rsidP="002E08A6">
            <w:pPr>
              <w:pStyle w:val="TableText"/>
              <w:ind w:left="360"/>
              <w:rPr>
                <w:u w:val="single"/>
              </w:rPr>
            </w:pPr>
            <w:r w:rsidRPr="006F2DDC">
              <w:rPr>
                <w:u w:val="single"/>
              </w:rPr>
              <w:t>Page Preview</w:t>
            </w:r>
          </w:p>
          <w:p w14:paraId="39B6B12A" w14:textId="77777777" w:rsidR="002E08A6" w:rsidRPr="006F2DDC" w:rsidRDefault="002E08A6" w:rsidP="00F454DB">
            <w:pPr>
              <w:pStyle w:val="TableText"/>
              <w:numPr>
                <w:ilvl w:val="0"/>
                <w:numId w:val="66"/>
              </w:numPr>
            </w:pPr>
            <w:r w:rsidRPr="006F2DDC">
              <w:t xml:space="preserve">System should display each dropped </w:t>
            </w:r>
            <w:r w:rsidRPr="006F2DDC">
              <w:rPr>
                <w:u w:val="single"/>
              </w:rPr>
              <w:t>Visual</w:t>
            </w:r>
            <w:r w:rsidRPr="006F2DDC">
              <w:t xml:space="preserve"> as it is displayed at the time of its last save.</w:t>
            </w:r>
          </w:p>
          <w:p w14:paraId="30B762E3" w14:textId="77777777" w:rsidR="002E08A6" w:rsidRPr="006F2DDC" w:rsidRDefault="002E08A6" w:rsidP="00F454DB">
            <w:pPr>
              <w:pStyle w:val="TableText"/>
              <w:numPr>
                <w:ilvl w:val="0"/>
                <w:numId w:val="66"/>
              </w:numPr>
            </w:pPr>
            <w:r w:rsidRPr="006F2DDC">
              <w:t xml:space="preserve">If a </w:t>
            </w:r>
            <w:r w:rsidRPr="006F2DDC">
              <w:rPr>
                <w:u w:val="single"/>
              </w:rPr>
              <w:t>Slicer</w:t>
            </w:r>
            <w:r w:rsidRPr="006F2DDC">
              <w:t xml:space="preserve"> and at least one visual have been dropped, system should allow the slicer selections to filter related visual(s), i.e. those visuals that have the same underlying dataset as the </w:t>
            </w:r>
            <w:r w:rsidRPr="006F2DDC">
              <w:rPr>
                <w:u w:val="single"/>
              </w:rPr>
              <w:t>Slicer</w:t>
            </w:r>
            <w:r w:rsidRPr="006F2DDC">
              <w:t>.</w:t>
            </w:r>
          </w:p>
          <w:p w14:paraId="06597503" w14:textId="77777777" w:rsidR="002E08A6" w:rsidRPr="006F2DDC" w:rsidRDefault="002E08A6" w:rsidP="00F454DB">
            <w:pPr>
              <w:pStyle w:val="TableText"/>
              <w:numPr>
                <w:ilvl w:val="0"/>
                <w:numId w:val="66"/>
              </w:numPr>
            </w:pPr>
            <w:r w:rsidRPr="006F2DDC">
              <w:t xml:space="preserve">System should filter the related </w:t>
            </w:r>
            <w:r w:rsidRPr="006F2DDC">
              <w:rPr>
                <w:u w:val="single"/>
              </w:rPr>
              <w:t>Visuals</w:t>
            </w:r>
            <w:r w:rsidRPr="006F2DDC">
              <w:t xml:space="preserve"> data on a OR basis of combination of all selections made on the </w:t>
            </w:r>
            <w:r w:rsidRPr="006F2DDC">
              <w:rPr>
                <w:u w:val="single"/>
              </w:rPr>
              <w:t>Slicer</w:t>
            </w:r>
            <w:r w:rsidRPr="006F2DDC">
              <w:t>.</w:t>
            </w:r>
          </w:p>
          <w:p w14:paraId="30EA9FB3" w14:textId="77777777" w:rsidR="002E08A6" w:rsidRPr="006F2DDC" w:rsidRDefault="002E08A6" w:rsidP="00F454DB">
            <w:pPr>
              <w:pStyle w:val="TableText"/>
              <w:numPr>
                <w:ilvl w:val="0"/>
                <w:numId w:val="66"/>
              </w:numPr>
            </w:pPr>
            <w:r w:rsidRPr="006F2DDC">
              <w:t>If any slicer selections return no results, the filtered related visual(s) should still be displayed in the canvas area with all formatting, title and axes but without any data.</w:t>
            </w:r>
          </w:p>
          <w:p w14:paraId="33FD64EE" w14:textId="77777777" w:rsidR="002E08A6" w:rsidRPr="006F2DDC" w:rsidRDefault="002E08A6" w:rsidP="00F454DB">
            <w:pPr>
              <w:pStyle w:val="TableText"/>
              <w:numPr>
                <w:ilvl w:val="0"/>
                <w:numId w:val="66"/>
              </w:numPr>
            </w:pPr>
            <w:r w:rsidRPr="006F2DDC">
              <w:t xml:space="preserve">System should allow actor to select slicer selections from multiple </w:t>
            </w:r>
            <w:r w:rsidRPr="006F2DDC">
              <w:rPr>
                <w:u w:val="single"/>
              </w:rPr>
              <w:t>Slicers</w:t>
            </w:r>
            <w:r w:rsidRPr="006F2DDC">
              <w:t xml:space="preserve"> and filter all related visuals on all the slicer selections from the multiple </w:t>
            </w:r>
            <w:r w:rsidRPr="006F2DDC">
              <w:rPr>
                <w:u w:val="single"/>
              </w:rPr>
              <w:t>Slicers</w:t>
            </w:r>
            <w:r w:rsidRPr="006F2DDC">
              <w:t>.</w:t>
            </w:r>
          </w:p>
          <w:p w14:paraId="1B15BC34" w14:textId="77777777" w:rsidR="002E08A6" w:rsidRPr="006F2DDC" w:rsidRDefault="002E08A6" w:rsidP="00F454DB">
            <w:pPr>
              <w:pStyle w:val="TableText"/>
              <w:numPr>
                <w:ilvl w:val="0"/>
                <w:numId w:val="66"/>
              </w:numPr>
            </w:pPr>
            <w:r w:rsidRPr="006F2DDC">
              <w:t xml:space="preserve">System should filter the related </w:t>
            </w:r>
            <w:r w:rsidRPr="006F2DDC">
              <w:rPr>
                <w:u w:val="single"/>
              </w:rPr>
              <w:t>Visuals</w:t>
            </w:r>
            <w:r w:rsidRPr="006F2DDC">
              <w:t xml:space="preserve"> data on a</w:t>
            </w:r>
            <w:r w:rsidR="00B7600A" w:rsidRPr="006F2DDC">
              <w:t>n</w:t>
            </w:r>
            <w:r w:rsidRPr="006F2DDC">
              <w:t xml:space="preserve"> AND basis of different </w:t>
            </w:r>
            <w:r w:rsidRPr="006F2DDC">
              <w:rPr>
                <w:u w:val="single"/>
              </w:rPr>
              <w:t>Slicer</w:t>
            </w:r>
            <w:r w:rsidRPr="006F2DDC">
              <w:t xml:space="preserve"> selections (with an OR basis of combination of all selections made on each individual Slicer).</w:t>
            </w:r>
          </w:p>
          <w:p w14:paraId="2BE1E425" w14:textId="77777777" w:rsidR="002E08A6" w:rsidRPr="006F2DDC" w:rsidRDefault="002E08A6" w:rsidP="00B7600A">
            <w:pPr>
              <w:pStyle w:val="TableText"/>
            </w:pPr>
          </w:p>
        </w:tc>
      </w:tr>
      <w:tr w:rsidR="00E7251C" w:rsidRPr="006F2DDC" w14:paraId="7EF7BE5F"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7D442110" w14:textId="77777777" w:rsidR="00E7251C" w:rsidRPr="006F2DDC" w:rsidRDefault="003C395F" w:rsidP="00471283">
            <w:pPr>
              <w:pStyle w:val="TableText"/>
              <w:jc w:val="both"/>
              <w:rPr>
                <w:b/>
                <w:bCs/>
              </w:rPr>
            </w:pPr>
            <w:r w:rsidRPr="006F2DDC">
              <w:rPr>
                <w:b/>
                <w:bCs/>
              </w:rPr>
              <w:lastRenderedPageBreak/>
              <w:t>Alternative Flow</w:t>
            </w:r>
          </w:p>
          <w:p w14:paraId="39B56530" w14:textId="77777777" w:rsidR="00E7251C" w:rsidRPr="006F2DDC" w:rsidRDefault="00E7251C" w:rsidP="00471283">
            <w:pPr>
              <w:pStyle w:val="TableText"/>
              <w:jc w:val="both"/>
            </w:pPr>
            <w:r w:rsidRPr="006F2DDC">
              <w:t xml:space="preserve">None </w:t>
            </w:r>
          </w:p>
        </w:tc>
      </w:tr>
      <w:tr w:rsidR="00E7251C" w:rsidRPr="006F2DDC" w14:paraId="49BB24BC"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014F3DD9" w14:textId="77777777" w:rsidR="00E7251C" w:rsidRPr="006F2DDC" w:rsidRDefault="00E7251C" w:rsidP="00471283">
            <w:pPr>
              <w:pStyle w:val="TableText"/>
              <w:jc w:val="both"/>
              <w:rPr>
                <w:b/>
                <w:bCs/>
              </w:rPr>
            </w:pPr>
            <w:r w:rsidRPr="006F2DDC">
              <w:rPr>
                <w:b/>
                <w:bCs/>
              </w:rPr>
              <w:t>Post Conditions</w:t>
            </w:r>
          </w:p>
          <w:p w14:paraId="580460B5" w14:textId="77777777" w:rsidR="00E7251C" w:rsidRPr="006F2DDC" w:rsidRDefault="00E7251C" w:rsidP="00F454DB">
            <w:pPr>
              <w:pStyle w:val="TableText"/>
              <w:numPr>
                <w:ilvl w:val="0"/>
                <w:numId w:val="67"/>
              </w:numPr>
            </w:pPr>
            <w:r w:rsidRPr="006F2DDC">
              <w:t xml:space="preserve">System should not take any action if actor clicks the </w:t>
            </w:r>
            <w:r w:rsidRPr="006F2DDC">
              <w:rPr>
                <w:u w:val="single"/>
              </w:rPr>
              <w:t>Close</w:t>
            </w:r>
            <w:r w:rsidRPr="006F2DDC">
              <w:t xml:space="preserve"> button.</w:t>
            </w:r>
          </w:p>
          <w:p w14:paraId="3AFEE668" w14:textId="77777777" w:rsidR="00E7251C" w:rsidRPr="006F2DDC" w:rsidRDefault="00E7251C" w:rsidP="00F454DB">
            <w:pPr>
              <w:pStyle w:val="TableText"/>
              <w:numPr>
                <w:ilvl w:val="0"/>
                <w:numId w:val="67"/>
              </w:numPr>
            </w:pPr>
            <w:r w:rsidRPr="006F2DDC">
              <w:t xml:space="preserve">System should create the </w:t>
            </w:r>
            <w:r w:rsidR="00530FE6" w:rsidRPr="006F2DDC">
              <w:t>page</w:t>
            </w:r>
            <w:r w:rsidRPr="006F2DDC">
              <w:t xml:space="preserve"> if actor selects the </w:t>
            </w:r>
            <w:r w:rsidRPr="006F2DDC">
              <w:rPr>
                <w:u w:val="single"/>
              </w:rPr>
              <w:t>Create</w:t>
            </w:r>
            <w:r w:rsidRPr="006F2DDC">
              <w:t xml:space="preserve"> button after entering valid values.</w:t>
            </w:r>
          </w:p>
          <w:p w14:paraId="5FDA033D" w14:textId="77777777" w:rsidR="00E650A9" w:rsidRPr="006F2DDC" w:rsidRDefault="00E650A9" w:rsidP="00F454DB">
            <w:pPr>
              <w:pStyle w:val="TableText"/>
              <w:numPr>
                <w:ilvl w:val="0"/>
                <w:numId w:val="67"/>
              </w:numPr>
            </w:pPr>
            <w:r w:rsidRPr="006F2DDC">
              <w:t xml:space="preserve">System should save the page if actor selects the </w:t>
            </w:r>
            <w:r w:rsidRPr="006F2DDC">
              <w:rPr>
                <w:u w:val="single"/>
              </w:rPr>
              <w:t>Save</w:t>
            </w:r>
            <w:r w:rsidRPr="006F2DDC">
              <w:t xml:space="preserve"> icon.</w:t>
            </w:r>
          </w:p>
        </w:tc>
      </w:tr>
      <w:tr w:rsidR="00E7251C" w:rsidRPr="006F2DDC" w14:paraId="72D66F2E"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2B7D1784" w14:textId="77777777" w:rsidR="00E7251C" w:rsidRPr="006F2DDC" w:rsidRDefault="00E7251C" w:rsidP="00471283">
            <w:pPr>
              <w:pStyle w:val="TableText"/>
              <w:jc w:val="both"/>
              <w:rPr>
                <w:b/>
                <w:bCs/>
              </w:rPr>
            </w:pPr>
            <w:r w:rsidRPr="006F2DDC">
              <w:rPr>
                <w:b/>
                <w:bCs/>
              </w:rPr>
              <w:t>Exceptions</w:t>
            </w:r>
          </w:p>
          <w:p w14:paraId="78FBE6E9" w14:textId="77777777" w:rsidR="00E7251C" w:rsidRPr="006F2DDC" w:rsidRDefault="00055C69" w:rsidP="00F454DB">
            <w:pPr>
              <w:pStyle w:val="TableText"/>
              <w:numPr>
                <w:ilvl w:val="0"/>
                <w:numId w:val="68"/>
              </w:numPr>
            </w:pPr>
            <w:r w:rsidRPr="006F2DDC">
              <w:t xml:space="preserve">If actor clicks the </w:t>
            </w:r>
            <w:r w:rsidRPr="006F2DDC">
              <w:rPr>
                <w:u w:val="single"/>
              </w:rPr>
              <w:t>Create</w:t>
            </w:r>
            <w:r w:rsidRPr="006F2DDC">
              <w:t xml:space="preserve"> button after entering the same value in the </w:t>
            </w:r>
            <w:r w:rsidRPr="006F2DDC">
              <w:rPr>
                <w:u w:val="single"/>
              </w:rPr>
              <w:t>Name</w:t>
            </w:r>
            <w:r w:rsidRPr="006F2DDC">
              <w:t xml:space="preserve"> field as another page in the same project, the system should display an error message, “A page with this name already exists in this project”.</w:t>
            </w:r>
          </w:p>
        </w:tc>
      </w:tr>
      <w:tr w:rsidR="00E7251C" w:rsidRPr="006F2DDC" w14:paraId="1CBD6956"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27741F57" w14:textId="77777777" w:rsidR="00E7251C" w:rsidRPr="006F2DDC" w:rsidRDefault="00E7251C" w:rsidP="00471283">
            <w:pPr>
              <w:pStyle w:val="TableText"/>
              <w:jc w:val="both"/>
              <w:rPr>
                <w:b/>
                <w:bCs/>
              </w:rPr>
            </w:pPr>
            <w:r w:rsidRPr="006F2DDC">
              <w:rPr>
                <w:b/>
                <w:bCs/>
              </w:rPr>
              <w:t>Business Rules</w:t>
            </w:r>
          </w:p>
          <w:p w14:paraId="2CE3082D" w14:textId="77777777" w:rsidR="00E7251C" w:rsidRPr="006F2DDC" w:rsidRDefault="00E7251C" w:rsidP="00471283">
            <w:pPr>
              <w:pStyle w:val="TableText"/>
              <w:jc w:val="both"/>
            </w:pPr>
            <w:r w:rsidRPr="006F2DDC">
              <w:t>None</w:t>
            </w:r>
          </w:p>
        </w:tc>
      </w:tr>
      <w:tr w:rsidR="00E7251C" w:rsidRPr="006F2DDC" w14:paraId="6BAAAEB1"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297ECA8E" w14:textId="77777777" w:rsidR="00E7251C" w:rsidRPr="006F2DDC" w:rsidRDefault="00E7251C" w:rsidP="00471283">
            <w:pPr>
              <w:pStyle w:val="TableText"/>
              <w:jc w:val="both"/>
              <w:rPr>
                <w:b/>
                <w:bCs/>
              </w:rPr>
            </w:pPr>
            <w:r w:rsidRPr="006F2DDC">
              <w:rPr>
                <w:b/>
                <w:bCs/>
              </w:rPr>
              <w:t>Relationships</w:t>
            </w:r>
          </w:p>
          <w:p w14:paraId="002D79EA" w14:textId="77777777" w:rsidR="00E7251C" w:rsidRPr="006F2DDC" w:rsidRDefault="00E7251C" w:rsidP="00471283">
            <w:pPr>
              <w:pStyle w:val="TableText"/>
              <w:jc w:val="both"/>
            </w:pPr>
            <w:r w:rsidRPr="006F2DDC">
              <w:t>None</w:t>
            </w:r>
          </w:p>
        </w:tc>
      </w:tr>
      <w:tr w:rsidR="00E7251C" w:rsidRPr="006F2DDC" w14:paraId="29DA84FF"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0DFCAE59" w14:textId="77777777" w:rsidR="00E7251C" w:rsidRPr="006F2DDC" w:rsidRDefault="00E7251C" w:rsidP="00471283">
            <w:pPr>
              <w:pStyle w:val="TableText"/>
              <w:jc w:val="both"/>
              <w:rPr>
                <w:b/>
                <w:bCs/>
              </w:rPr>
            </w:pPr>
            <w:r w:rsidRPr="006F2DDC">
              <w:rPr>
                <w:b/>
                <w:bCs/>
              </w:rPr>
              <w:t>Special Requirements</w:t>
            </w:r>
          </w:p>
          <w:p w14:paraId="31B9395D" w14:textId="77777777" w:rsidR="00E7251C" w:rsidRPr="006F2DDC" w:rsidRDefault="00E7251C" w:rsidP="00471283">
            <w:pPr>
              <w:pStyle w:val="TableText"/>
              <w:jc w:val="both"/>
            </w:pPr>
            <w:r w:rsidRPr="006F2DDC">
              <w:t xml:space="preserve">None </w:t>
            </w:r>
          </w:p>
        </w:tc>
      </w:tr>
      <w:tr w:rsidR="00E7251C" w:rsidRPr="006F2DDC" w14:paraId="509555F6" w14:textId="77777777" w:rsidTr="00471283">
        <w:tc>
          <w:tcPr>
            <w:tcW w:w="8856" w:type="dxa"/>
            <w:tcBorders>
              <w:top w:val="single" w:sz="6" w:space="0" w:color="000000"/>
              <w:left w:val="single" w:sz="6" w:space="0" w:color="000000"/>
              <w:bottom w:val="single" w:sz="6" w:space="0" w:color="000000"/>
              <w:right w:val="single" w:sz="6" w:space="0" w:color="000000"/>
            </w:tcBorders>
            <w:hideMark/>
          </w:tcPr>
          <w:p w14:paraId="3F2CE6CE" w14:textId="77777777" w:rsidR="00E7251C" w:rsidRPr="006F2DDC" w:rsidRDefault="00E7251C" w:rsidP="00471283">
            <w:pPr>
              <w:pStyle w:val="TableText"/>
              <w:jc w:val="both"/>
              <w:rPr>
                <w:b/>
                <w:bCs/>
              </w:rPr>
            </w:pPr>
            <w:r w:rsidRPr="006F2DDC">
              <w:rPr>
                <w:b/>
                <w:bCs/>
              </w:rPr>
              <w:t>Assumptions</w:t>
            </w:r>
          </w:p>
          <w:p w14:paraId="389F4135" w14:textId="77777777" w:rsidR="00E7251C" w:rsidRPr="006F2DDC" w:rsidRDefault="00E7251C" w:rsidP="00471283">
            <w:pPr>
              <w:pStyle w:val="TableText"/>
              <w:jc w:val="both"/>
            </w:pPr>
            <w:r w:rsidRPr="006F2DDC">
              <w:t xml:space="preserve">None </w:t>
            </w:r>
          </w:p>
        </w:tc>
      </w:tr>
    </w:tbl>
    <w:p w14:paraId="0C0F91B1" w14:textId="77777777" w:rsidR="00E7251C" w:rsidRPr="006F2DDC" w:rsidRDefault="00E7251C" w:rsidP="00E7251C"/>
    <w:p w14:paraId="4C54E62D" w14:textId="77777777" w:rsidR="00E7251C" w:rsidRPr="006F2DDC" w:rsidRDefault="00E7251C" w:rsidP="00E7251C">
      <w:pPr>
        <w:pStyle w:val="BodyText"/>
      </w:pPr>
    </w:p>
    <w:p w14:paraId="700F32FF" w14:textId="77777777" w:rsidR="00E7251C" w:rsidRPr="006F2DDC" w:rsidRDefault="00E7251C" w:rsidP="00E7251C">
      <w:r w:rsidRPr="006F2DDC">
        <w:br w:type="page"/>
      </w:r>
    </w:p>
    <w:p w14:paraId="12245AFF" w14:textId="77777777" w:rsidR="00AE3105" w:rsidRPr="006F2DDC" w:rsidRDefault="00AE3105" w:rsidP="00AE3105">
      <w:pPr>
        <w:pStyle w:val="Heading3"/>
        <w:ind w:left="0"/>
        <w:jc w:val="both"/>
      </w:pPr>
      <w:bookmarkStart w:id="75" w:name="_Toc24137645"/>
      <w:r w:rsidRPr="006F2DDC">
        <w:lastRenderedPageBreak/>
        <w:t>UC 3.2.</w:t>
      </w:r>
      <w:r w:rsidR="00B30BC2" w:rsidRPr="006F2DDC">
        <w:t>31</w:t>
      </w:r>
      <w:r w:rsidRPr="006F2DDC">
        <w:t xml:space="preserve"> Modify Page</w:t>
      </w:r>
      <w:bookmarkEnd w:id="7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AE3105" w:rsidRPr="006F2DDC" w14:paraId="6EC611DF"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7C3B3F1" w14:textId="77777777" w:rsidR="00AE3105" w:rsidRPr="006F2DDC" w:rsidRDefault="00AE3105" w:rsidP="00244020">
            <w:pPr>
              <w:pStyle w:val="TableText"/>
              <w:jc w:val="both"/>
              <w:rPr>
                <w:b/>
                <w:bCs/>
              </w:rPr>
            </w:pPr>
            <w:r w:rsidRPr="006F2DDC">
              <w:rPr>
                <w:b/>
                <w:bCs/>
              </w:rPr>
              <w:t>Actor(s)</w:t>
            </w:r>
          </w:p>
          <w:p w14:paraId="49DAED15" w14:textId="77777777" w:rsidR="00AE3105" w:rsidRPr="006F2DDC" w:rsidRDefault="00AE3105" w:rsidP="00244020">
            <w:pPr>
              <w:pStyle w:val="TableText"/>
              <w:jc w:val="both"/>
            </w:pPr>
            <w:r w:rsidRPr="006F2DDC">
              <w:t>Designer</w:t>
            </w:r>
          </w:p>
        </w:tc>
      </w:tr>
      <w:tr w:rsidR="00AE3105" w:rsidRPr="006F2DDC" w14:paraId="6BDBA3D7"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FA890A6" w14:textId="77777777" w:rsidR="00AE3105" w:rsidRPr="006F2DDC" w:rsidRDefault="00AE3105" w:rsidP="00244020">
            <w:pPr>
              <w:pStyle w:val="TableText"/>
              <w:jc w:val="both"/>
              <w:rPr>
                <w:b/>
                <w:bCs/>
              </w:rPr>
            </w:pPr>
            <w:r w:rsidRPr="006F2DDC">
              <w:rPr>
                <w:b/>
                <w:bCs/>
              </w:rPr>
              <w:t>Description</w:t>
            </w:r>
          </w:p>
          <w:p w14:paraId="40C1F4DD" w14:textId="77777777" w:rsidR="00AE3105" w:rsidRPr="006F2DDC" w:rsidRDefault="00AE3105" w:rsidP="00244020">
            <w:pPr>
              <w:pStyle w:val="TableText"/>
              <w:jc w:val="both"/>
            </w:pPr>
            <w:r w:rsidRPr="006F2DDC">
              <w:t>This use case allows the actor to modify an existing page.</w:t>
            </w:r>
          </w:p>
        </w:tc>
      </w:tr>
      <w:tr w:rsidR="00AE3105" w:rsidRPr="006F2DDC" w14:paraId="05876CFC"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64295BF9" w14:textId="77777777" w:rsidR="00AE3105" w:rsidRPr="006F2DDC" w:rsidRDefault="00AE3105" w:rsidP="00244020">
            <w:pPr>
              <w:pStyle w:val="TableText"/>
              <w:jc w:val="both"/>
              <w:rPr>
                <w:b/>
                <w:bCs/>
              </w:rPr>
            </w:pPr>
            <w:proofErr w:type="gramStart"/>
            <w:r w:rsidRPr="006F2DDC">
              <w:rPr>
                <w:b/>
                <w:bCs/>
              </w:rPr>
              <w:t>Pre Conditions</w:t>
            </w:r>
            <w:proofErr w:type="gramEnd"/>
          </w:p>
          <w:p w14:paraId="21BA5CD0" w14:textId="77777777" w:rsidR="00AE3105" w:rsidRPr="006F2DDC" w:rsidRDefault="00AE3105" w:rsidP="00F454DB">
            <w:pPr>
              <w:pStyle w:val="TableText"/>
              <w:numPr>
                <w:ilvl w:val="0"/>
                <w:numId w:val="42"/>
              </w:numPr>
            </w:pPr>
            <w:r w:rsidRPr="006F2DDC">
              <w:t>Actor has created a page.</w:t>
            </w:r>
          </w:p>
        </w:tc>
      </w:tr>
      <w:tr w:rsidR="00AE3105" w:rsidRPr="006F2DDC" w14:paraId="4BB96EA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76CB5B9" w14:textId="77777777" w:rsidR="00AE3105" w:rsidRPr="006F2DDC" w:rsidRDefault="00AE3105" w:rsidP="00244020">
            <w:pPr>
              <w:pStyle w:val="TableText"/>
              <w:jc w:val="both"/>
              <w:rPr>
                <w:b/>
                <w:bCs/>
              </w:rPr>
            </w:pPr>
            <w:r w:rsidRPr="006F2DDC">
              <w:rPr>
                <w:b/>
                <w:bCs/>
              </w:rPr>
              <w:t>Triggers</w:t>
            </w:r>
          </w:p>
          <w:p w14:paraId="60843A32" w14:textId="77777777" w:rsidR="00AE3105" w:rsidRPr="006F2DDC" w:rsidRDefault="00AE3105" w:rsidP="00F454DB">
            <w:pPr>
              <w:pStyle w:val="TableText"/>
              <w:numPr>
                <w:ilvl w:val="0"/>
                <w:numId w:val="177"/>
              </w:numPr>
            </w:pPr>
            <w:r w:rsidRPr="006F2DDC">
              <w:t xml:space="preserve">Actor selects the </w:t>
            </w:r>
            <w:r w:rsidRPr="006F2DDC">
              <w:rPr>
                <w:u w:val="single"/>
              </w:rPr>
              <w:t>Modify Page</w:t>
            </w:r>
            <w:r w:rsidRPr="006F2DDC">
              <w:t xml:space="preserve"> option displayed by right clicking on a page under the </w:t>
            </w:r>
            <w:r w:rsidRPr="006F2DDC">
              <w:rPr>
                <w:u w:val="single"/>
              </w:rPr>
              <w:t>Pages</w:t>
            </w:r>
            <w:r w:rsidRPr="006F2DDC">
              <w:t xml:space="preserve"> menu item under a project.</w:t>
            </w:r>
          </w:p>
        </w:tc>
      </w:tr>
      <w:tr w:rsidR="00AE3105" w:rsidRPr="006F2DDC" w14:paraId="2296940E"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3D6B205" w14:textId="77777777" w:rsidR="00AE3105" w:rsidRPr="006F2DDC" w:rsidRDefault="00AE3105" w:rsidP="00244020">
            <w:pPr>
              <w:pStyle w:val="TableText"/>
              <w:jc w:val="both"/>
              <w:rPr>
                <w:b/>
              </w:rPr>
            </w:pPr>
            <w:r w:rsidRPr="006F2DDC">
              <w:rPr>
                <w:b/>
              </w:rPr>
              <w:t>Normal Flow</w:t>
            </w:r>
          </w:p>
          <w:p w14:paraId="7E7829E0" w14:textId="77777777" w:rsidR="00AE3105" w:rsidRPr="006F2DDC" w:rsidRDefault="00AE3105" w:rsidP="00F454DB">
            <w:pPr>
              <w:pStyle w:val="TableText"/>
              <w:numPr>
                <w:ilvl w:val="0"/>
                <w:numId w:val="178"/>
              </w:numPr>
            </w:pPr>
            <w:r w:rsidRPr="006F2DDC">
              <w:t xml:space="preserve">System should display a form with the heading </w:t>
            </w:r>
            <w:r w:rsidRPr="006F2DDC">
              <w:rPr>
                <w:u w:val="single"/>
              </w:rPr>
              <w:t>Modify Page</w:t>
            </w:r>
            <w:r w:rsidRPr="006F2DDC">
              <w:t xml:space="preserve">, a form field </w:t>
            </w:r>
            <w:r w:rsidRPr="006F2DDC">
              <w:rPr>
                <w:u w:val="single"/>
              </w:rPr>
              <w:t>Name,</w:t>
            </w:r>
            <w:r w:rsidRPr="006F2DDC">
              <w:t xml:space="preserve"> and 2 buttons </w:t>
            </w:r>
            <w:r w:rsidRPr="006F2DDC">
              <w:rPr>
                <w:u w:val="single"/>
              </w:rPr>
              <w:t>Update</w:t>
            </w:r>
            <w:r w:rsidRPr="006F2DDC">
              <w:t xml:space="preserve"> and </w:t>
            </w:r>
            <w:r w:rsidRPr="006F2DDC">
              <w:rPr>
                <w:u w:val="single"/>
              </w:rPr>
              <w:t>Close</w:t>
            </w:r>
            <w:r w:rsidRPr="006F2DDC">
              <w:t>.</w:t>
            </w:r>
          </w:p>
          <w:p w14:paraId="62EB8230" w14:textId="77777777" w:rsidR="00AE3105" w:rsidRPr="006F2DDC" w:rsidRDefault="00AE3105" w:rsidP="00F454DB">
            <w:pPr>
              <w:pStyle w:val="TableText"/>
              <w:numPr>
                <w:ilvl w:val="0"/>
                <w:numId w:val="178"/>
              </w:numPr>
            </w:pPr>
            <w:r w:rsidRPr="006F2DDC">
              <w:t xml:space="preserve">System should display the value entered by the actor at the time of the last page save in the </w:t>
            </w:r>
            <w:r w:rsidRPr="006F2DDC">
              <w:rPr>
                <w:u w:val="single"/>
              </w:rPr>
              <w:t>Name</w:t>
            </w:r>
            <w:r w:rsidRPr="006F2DDC">
              <w:t xml:space="preserve"> field.</w:t>
            </w:r>
          </w:p>
          <w:p w14:paraId="7FEE698A" w14:textId="77777777" w:rsidR="00AE3105" w:rsidRPr="006F2DDC" w:rsidRDefault="00AE3105" w:rsidP="00F454DB">
            <w:pPr>
              <w:pStyle w:val="TableText"/>
              <w:numPr>
                <w:ilvl w:val="0"/>
                <w:numId w:val="178"/>
              </w:numPr>
            </w:pPr>
            <w:r w:rsidRPr="006F2DDC">
              <w:t xml:space="preserve">Actor should be able to change the </w:t>
            </w:r>
            <w:r w:rsidRPr="006F2DDC">
              <w:rPr>
                <w:u w:val="single"/>
              </w:rPr>
              <w:t>Name</w:t>
            </w:r>
            <w:r w:rsidRPr="006F2DDC">
              <w:t xml:space="preserve"> field and enter up to 100 characters consisting of any combination of alphabets (upper and lower cases), numbers, underscores, hyphens and spaces.</w:t>
            </w:r>
          </w:p>
          <w:p w14:paraId="7853C7DE" w14:textId="77777777" w:rsidR="00AE3105" w:rsidRPr="006F2DDC" w:rsidRDefault="00AE3105" w:rsidP="00F454DB">
            <w:pPr>
              <w:pStyle w:val="TableText"/>
              <w:numPr>
                <w:ilvl w:val="0"/>
                <w:numId w:val="178"/>
              </w:numPr>
            </w:pPr>
            <w:r w:rsidRPr="006F2DDC">
              <w:t xml:space="preserve">System should truncate any lagging and leading space characters from the </w:t>
            </w:r>
            <w:r w:rsidRPr="006F2DDC">
              <w:rPr>
                <w:u w:val="single"/>
              </w:rPr>
              <w:t>Name</w:t>
            </w:r>
            <w:r w:rsidRPr="006F2DDC">
              <w:t xml:space="preserve"> field.</w:t>
            </w:r>
          </w:p>
          <w:p w14:paraId="41278FDA" w14:textId="77777777" w:rsidR="00AE3105" w:rsidRPr="006F2DDC" w:rsidRDefault="00AE3105" w:rsidP="00F454DB">
            <w:pPr>
              <w:pStyle w:val="TableText"/>
              <w:numPr>
                <w:ilvl w:val="0"/>
                <w:numId w:val="178"/>
              </w:numPr>
            </w:pPr>
            <w:r w:rsidRPr="006F2DDC">
              <w:rPr>
                <w:u w:val="single"/>
              </w:rPr>
              <w:t>Name</w:t>
            </w:r>
            <w:r w:rsidRPr="006F2DDC">
              <w:t xml:space="preserve"> field should be mandatory to modify a page.</w:t>
            </w:r>
          </w:p>
          <w:p w14:paraId="25C66FF2" w14:textId="77777777" w:rsidR="00AE3105" w:rsidRPr="006F2DDC" w:rsidRDefault="00AE3105" w:rsidP="00F454DB">
            <w:pPr>
              <w:pStyle w:val="TableText"/>
              <w:numPr>
                <w:ilvl w:val="0"/>
                <w:numId w:val="178"/>
              </w:numPr>
            </w:pPr>
            <w:r w:rsidRPr="006F2DDC">
              <w:t xml:space="preserve">System should close the form and not make any changes if actor clicks the </w:t>
            </w:r>
            <w:r w:rsidRPr="006F2DDC">
              <w:rPr>
                <w:u w:val="single"/>
              </w:rPr>
              <w:t>Close</w:t>
            </w:r>
            <w:r w:rsidRPr="006F2DDC">
              <w:t xml:space="preserve"> button.</w:t>
            </w:r>
          </w:p>
          <w:p w14:paraId="48C150E9" w14:textId="77777777" w:rsidR="00AE3105" w:rsidRPr="006F2DDC" w:rsidRDefault="00AE3105" w:rsidP="00244020">
            <w:pPr>
              <w:pStyle w:val="TableText"/>
              <w:ind w:left="360"/>
            </w:pPr>
          </w:p>
          <w:p w14:paraId="3B49C4C0" w14:textId="77777777" w:rsidR="00AE3105" w:rsidRPr="006F2DDC" w:rsidRDefault="00AE3105" w:rsidP="00F454DB">
            <w:pPr>
              <w:pStyle w:val="TableText"/>
              <w:numPr>
                <w:ilvl w:val="0"/>
                <w:numId w:val="178"/>
              </w:numPr>
            </w:pPr>
            <w:r w:rsidRPr="006F2DDC">
              <w:t xml:space="preserve">If actor selects the </w:t>
            </w:r>
            <w:r w:rsidRPr="006F2DDC">
              <w:rPr>
                <w:u w:val="single"/>
              </w:rPr>
              <w:t>Update</w:t>
            </w:r>
            <w:r w:rsidRPr="006F2DDC">
              <w:t xml:space="preserve"> button after entering a value in the </w:t>
            </w:r>
            <w:r w:rsidRPr="006F2DDC">
              <w:rPr>
                <w:u w:val="single"/>
              </w:rPr>
              <w:t>Name</w:t>
            </w:r>
            <w:r w:rsidRPr="006F2DDC">
              <w:t xml:space="preserve"> field which does not match another page name in the same project, the system should close the form, save the new name of the page, re-list the page name in the appropriate alphabetical position under the left side </w:t>
            </w:r>
            <w:r w:rsidRPr="006F2DDC">
              <w:rPr>
                <w:u w:val="single"/>
              </w:rPr>
              <w:t>Pages</w:t>
            </w:r>
            <w:r w:rsidRPr="006F2DDC">
              <w:t xml:space="preserve"> menu item (hierarchically under the current project), and display 2 panes: left-side selection pane (showing the sections </w:t>
            </w:r>
            <w:r w:rsidRPr="006F2DDC">
              <w:rPr>
                <w:u w:val="single"/>
              </w:rPr>
              <w:t>Visuals</w:t>
            </w:r>
            <w:r w:rsidRPr="006F2DDC">
              <w:t xml:space="preserve">, </w:t>
            </w:r>
            <w:r w:rsidRPr="006F2DDC">
              <w:rPr>
                <w:u w:val="single"/>
              </w:rPr>
              <w:t>Objects</w:t>
            </w:r>
            <w:r w:rsidRPr="006F2DDC">
              <w:t>, and</w:t>
            </w:r>
            <w:r w:rsidRPr="006F2DDC">
              <w:rPr>
                <w:u w:val="single"/>
              </w:rPr>
              <w:t xml:space="preserve"> Formatting)</w:t>
            </w:r>
            <w:r w:rsidRPr="006F2DDC">
              <w:t xml:space="preserve"> and right-side canvas area to create the page.</w:t>
            </w:r>
          </w:p>
          <w:p w14:paraId="180DC5E1" w14:textId="77777777" w:rsidR="00AE3105" w:rsidRPr="006F2DDC" w:rsidRDefault="00AE3105" w:rsidP="00F454DB">
            <w:pPr>
              <w:pStyle w:val="TableText"/>
              <w:numPr>
                <w:ilvl w:val="0"/>
                <w:numId w:val="178"/>
              </w:numPr>
            </w:pPr>
            <w:r w:rsidRPr="006F2DDC">
              <w:t xml:space="preserve">System should display </w:t>
            </w:r>
            <w:r w:rsidRPr="006F2DDC">
              <w:rPr>
                <w:u w:val="single"/>
              </w:rPr>
              <w:t>Save</w:t>
            </w:r>
            <w:r w:rsidRPr="006F2DDC">
              <w:t xml:space="preserve">, </w:t>
            </w:r>
            <w:r w:rsidRPr="006F2DDC">
              <w:rPr>
                <w:u w:val="single"/>
              </w:rPr>
              <w:t>Preview</w:t>
            </w:r>
            <w:r w:rsidRPr="006F2DDC">
              <w:t xml:space="preserve"> and </w:t>
            </w:r>
            <w:r w:rsidRPr="006F2DDC">
              <w:rPr>
                <w:u w:val="single"/>
              </w:rPr>
              <w:t>Close</w:t>
            </w:r>
            <w:r w:rsidRPr="006F2DDC">
              <w:t xml:space="preserve"> icons on right-side top of the canvas area.</w:t>
            </w:r>
          </w:p>
          <w:p w14:paraId="636D1131" w14:textId="77777777" w:rsidR="00AE3105" w:rsidRPr="006F2DDC" w:rsidRDefault="00AE3105" w:rsidP="00F454DB">
            <w:pPr>
              <w:pStyle w:val="TableText"/>
              <w:numPr>
                <w:ilvl w:val="0"/>
                <w:numId w:val="178"/>
              </w:numPr>
            </w:pPr>
            <w:r w:rsidRPr="006F2DDC">
              <w:t xml:space="preserve">In the </w:t>
            </w:r>
            <w:r w:rsidRPr="006F2DDC">
              <w:rPr>
                <w:u w:val="single"/>
              </w:rPr>
              <w:t>Visuals</w:t>
            </w:r>
            <w:r w:rsidRPr="006F2DDC">
              <w:t xml:space="preserve"> section, system should display all visuals (including those of type </w:t>
            </w:r>
            <w:r w:rsidRPr="006F2DDC">
              <w:rPr>
                <w:u w:val="single"/>
              </w:rPr>
              <w:t>Slicer</w:t>
            </w:r>
            <w:r w:rsidRPr="006F2DDC">
              <w:t>) existing in the project in alphabetical order.</w:t>
            </w:r>
          </w:p>
          <w:p w14:paraId="6A397770" w14:textId="77777777" w:rsidR="00AE3105" w:rsidRPr="006F2DDC" w:rsidRDefault="00AE3105" w:rsidP="00F454DB">
            <w:pPr>
              <w:pStyle w:val="TableText"/>
              <w:numPr>
                <w:ilvl w:val="0"/>
                <w:numId w:val="178"/>
              </w:numPr>
            </w:pPr>
            <w:r w:rsidRPr="006F2DDC">
              <w:t xml:space="preserve">In the </w:t>
            </w:r>
            <w:r w:rsidRPr="006F2DDC">
              <w:rPr>
                <w:u w:val="single"/>
              </w:rPr>
              <w:t>Objects</w:t>
            </w:r>
            <w:r w:rsidRPr="006F2DDC">
              <w:t xml:space="preserve"> section, system should display 2 items: </w:t>
            </w:r>
            <w:r w:rsidRPr="006F2DDC">
              <w:rPr>
                <w:u w:val="single"/>
              </w:rPr>
              <w:t>Button</w:t>
            </w:r>
            <w:r w:rsidRPr="006F2DDC">
              <w:t xml:space="preserve">, </w:t>
            </w:r>
            <w:r w:rsidRPr="006F2DDC">
              <w:rPr>
                <w:u w:val="single"/>
              </w:rPr>
              <w:t>Label</w:t>
            </w:r>
            <w:r w:rsidRPr="006F2DDC">
              <w:t>.</w:t>
            </w:r>
          </w:p>
          <w:p w14:paraId="39A80072" w14:textId="77777777" w:rsidR="00AE3105" w:rsidRPr="006F2DDC" w:rsidRDefault="00AE3105" w:rsidP="00F454DB">
            <w:pPr>
              <w:pStyle w:val="TableText"/>
              <w:numPr>
                <w:ilvl w:val="0"/>
                <w:numId w:val="178"/>
              </w:numPr>
            </w:pPr>
            <w:r w:rsidRPr="006F2DDC">
              <w:t xml:space="preserve">In the </w:t>
            </w:r>
            <w:r w:rsidRPr="006F2DDC">
              <w:rPr>
                <w:u w:val="single"/>
              </w:rPr>
              <w:t>Formatting</w:t>
            </w:r>
            <w:r w:rsidRPr="006F2DDC">
              <w:t xml:space="preserve"> section, system should display the options, </w:t>
            </w:r>
            <w:r w:rsidRPr="006F2DDC">
              <w:rPr>
                <w:u w:val="single"/>
              </w:rPr>
              <w:t>Title</w:t>
            </w:r>
            <w:r w:rsidRPr="006F2DDC">
              <w:t xml:space="preserve"> and </w:t>
            </w:r>
            <w:r w:rsidRPr="006F2DDC">
              <w:rPr>
                <w:u w:val="single"/>
              </w:rPr>
              <w:t>Background Colour</w:t>
            </w:r>
            <w:r w:rsidRPr="006F2DDC">
              <w:t>.</w:t>
            </w:r>
          </w:p>
          <w:p w14:paraId="7D25D972" w14:textId="77777777" w:rsidR="00AE3105" w:rsidRPr="006F2DDC" w:rsidRDefault="00AE3105" w:rsidP="00F454DB">
            <w:pPr>
              <w:pStyle w:val="TableText"/>
              <w:numPr>
                <w:ilvl w:val="0"/>
                <w:numId w:val="178"/>
              </w:numPr>
            </w:pPr>
            <w:r w:rsidRPr="006F2DDC">
              <w:lastRenderedPageBreak/>
              <w:t>In the right-side canvas area, system should display a canvas with gridlines and all items dropped and configured as per last save.</w:t>
            </w:r>
          </w:p>
          <w:p w14:paraId="3013E7EC" w14:textId="77777777" w:rsidR="00AE3105" w:rsidRPr="006F2DDC" w:rsidRDefault="00AE3105" w:rsidP="00244020">
            <w:pPr>
              <w:pStyle w:val="TableText"/>
              <w:ind w:left="360"/>
            </w:pPr>
          </w:p>
          <w:p w14:paraId="06B505CE" w14:textId="77777777" w:rsidR="00AE3105" w:rsidRPr="006F2DDC" w:rsidRDefault="00AE3105" w:rsidP="00F454DB">
            <w:pPr>
              <w:pStyle w:val="TableText"/>
              <w:numPr>
                <w:ilvl w:val="0"/>
                <w:numId w:val="178"/>
              </w:numPr>
            </w:pPr>
            <w:r w:rsidRPr="006F2DDC">
              <w:t xml:space="preserve">System should allow actor to drag any item from </w:t>
            </w:r>
            <w:r w:rsidRPr="006F2DDC">
              <w:rPr>
                <w:u w:val="single"/>
              </w:rPr>
              <w:t>Visuals</w:t>
            </w:r>
            <w:r w:rsidRPr="006F2DDC">
              <w:t xml:space="preserve"> and </w:t>
            </w:r>
            <w:r w:rsidRPr="006F2DDC">
              <w:rPr>
                <w:u w:val="single"/>
              </w:rPr>
              <w:t>Objects</w:t>
            </w:r>
            <w:r w:rsidRPr="006F2DDC">
              <w:t xml:space="preserve"> sections and drop on the canvas.</w:t>
            </w:r>
          </w:p>
          <w:p w14:paraId="69AC64BC" w14:textId="77777777" w:rsidR="00AE3105" w:rsidRPr="006F2DDC" w:rsidRDefault="00AE3105" w:rsidP="00F454DB">
            <w:pPr>
              <w:pStyle w:val="TableText"/>
              <w:numPr>
                <w:ilvl w:val="0"/>
                <w:numId w:val="178"/>
              </w:numPr>
            </w:pPr>
            <w:r w:rsidRPr="006F2DDC">
              <w:t>When the canvas is empty and the actor tries to drop any item, system should highlight horizontal line markers over the canvas where actor can drop the item.</w:t>
            </w:r>
          </w:p>
          <w:p w14:paraId="15A16348" w14:textId="77777777" w:rsidR="00AE3105" w:rsidRPr="006F2DDC" w:rsidRDefault="00AE3105" w:rsidP="00F454DB">
            <w:pPr>
              <w:pStyle w:val="TableText"/>
              <w:numPr>
                <w:ilvl w:val="0"/>
                <w:numId w:val="178"/>
              </w:numPr>
            </w:pPr>
            <w:r w:rsidRPr="006F2DDC">
              <w:t>When only one item is present on the canvas, the system should stretch the item to cover the entire canvas.</w:t>
            </w:r>
          </w:p>
          <w:p w14:paraId="6B6A729B" w14:textId="77777777" w:rsidR="00AE3105" w:rsidRPr="006F2DDC" w:rsidRDefault="00AE3105" w:rsidP="00F454DB">
            <w:pPr>
              <w:pStyle w:val="TableText"/>
              <w:numPr>
                <w:ilvl w:val="0"/>
                <w:numId w:val="178"/>
              </w:numPr>
            </w:pPr>
            <w:r w:rsidRPr="006F2DDC">
              <w:t xml:space="preserve">When the canvas has at least one item and the actor </w:t>
            </w:r>
            <w:proofErr w:type="gramStart"/>
            <w:r w:rsidRPr="006F2DDC">
              <w:t>tries</w:t>
            </w:r>
            <w:proofErr w:type="gramEnd"/>
            <w:r w:rsidRPr="006F2DDC">
              <w:t xml:space="preserve"> to drop any other item, system should highlight horizontal line markers above and below the existing item(s) where actor can drop the new item.</w:t>
            </w:r>
          </w:p>
          <w:p w14:paraId="6DBBA003" w14:textId="77777777" w:rsidR="00AE3105" w:rsidRPr="006F2DDC" w:rsidRDefault="00AE3105" w:rsidP="00F454DB">
            <w:pPr>
              <w:pStyle w:val="TableText"/>
              <w:numPr>
                <w:ilvl w:val="0"/>
                <w:numId w:val="178"/>
              </w:numPr>
            </w:pPr>
            <w:r w:rsidRPr="006F2DDC">
              <w:t xml:space="preserve">For the same case when the canvas has at least one item and the actor </w:t>
            </w:r>
            <w:proofErr w:type="gramStart"/>
            <w:r w:rsidRPr="006F2DDC">
              <w:t>tries</w:t>
            </w:r>
            <w:proofErr w:type="gramEnd"/>
            <w:r w:rsidRPr="006F2DDC">
              <w:t xml:space="preserve"> to drop any other item, system should also highlight vertical line markers to the left and below the existing item where actor can drop the new item.</w:t>
            </w:r>
          </w:p>
          <w:p w14:paraId="51F68F18" w14:textId="77777777" w:rsidR="00AE3105" w:rsidRPr="006F2DDC" w:rsidRDefault="00AE3105" w:rsidP="00F454DB">
            <w:pPr>
              <w:pStyle w:val="TableText"/>
              <w:numPr>
                <w:ilvl w:val="0"/>
                <w:numId w:val="178"/>
              </w:numPr>
            </w:pPr>
            <w:r w:rsidRPr="006F2DDC">
              <w:t>System should automatically resize the items on the canvas whenever any new item is added so that each horizontal canvas section is of equal height (= total canvas height / number of horizontal canvas sections), and each vertical canvas section within the horizontal canvas section is of the equal width (= total horizontal canvas section width / number of vertical canvas sections within the horizontal canvas section).</w:t>
            </w:r>
          </w:p>
          <w:p w14:paraId="7ADC7D3B" w14:textId="77777777" w:rsidR="00AE3105" w:rsidRPr="006F2DDC" w:rsidRDefault="00AE3105" w:rsidP="00F454DB">
            <w:pPr>
              <w:pStyle w:val="TableText"/>
              <w:numPr>
                <w:ilvl w:val="0"/>
                <w:numId w:val="178"/>
              </w:numPr>
            </w:pPr>
            <w:r w:rsidRPr="006F2DDC">
              <w:t>System should allow actor to reduce the size of any dropped item and automatically stretch the other horizontal / vertical items accordingly.</w:t>
            </w:r>
          </w:p>
          <w:p w14:paraId="77BD47C0" w14:textId="77777777" w:rsidR="00AE3105" w:rsidRPr="006F2DDC" w:rsidRDefault="00AE3105" w:rsidP="00F454DB">
            <w:pPr>
              <w:pStyle w:val="TableText"/>
              <w:numPr>
                <w:ilvl w:val="0"/>
                <w:numId w:val="178"/>
              </w:numPr>
            </w:pPr>
            <w:r w:rsidRPr="006F2DDC">
              <w:t xml:space="preserve">Actor should be able to drag and drop any item from the </w:t>
            </w:r>
            <w:r w:rsidRPr="006F2DDC">
              <w:rPr>
                <w:u w:val="single"/>
              </w:rPr>
              <w:t>Visuals</w:t>
            </w:r>
            <w:r w:rsidRPr="006F2DDC">
              <w:t xml:space="preserve"> section only once on a page.</w:t>
            </w:r>
          </w:p>
          <w:p w14:paraId="337692C0" w14:textId="77777777" w:rsidR="00AE3105" w:rsidRPr="006F2DDC" w:rsidRDefault="00AE3105" w:rsidP="00F454DB">
            <w:pPr>
              <w:pStyle w:val="TableText"/>
              <w:numPr>
                <w:ilvl w:val="0"/>
                <w:numId w:val="178"/>
              </w:numPr>
            </w:pPr>
            <w:r w:rsidRPr="006F2DDC">
              <w:t xml:space="preserve">Actor should be able to drag and drop any item from the </w:t>
            </w:r>
            <w:r w:rsidRPr="006F2DDC">
              <w:rPr>
                <w:u w:val="single"/>
              </w:rPr>
              <w:t>Objects</w:t>
            </w:r>
            <w:r w:rsidRPr="006F2DDC">
              <w:t xml:space="preserve"> section as many times as required.</w:t>
            </w:r>
          </w:p>
          <w:p w14:paraId="66E8AF48" w14:textId="77777777" w:rsidR="00AE3105" w:rsidRPr="006F2DDC" w:rsidRDefault="00AE3105" w:rsidP="00F454DB">
            <w:pPr>
              <w:pStyle w:val="TableText"/>
              <w:numPr>
                <w:ilvl w:val="0"/>
                <w:numId w:val="178"/>
              </w:numPr>
            </w:pPr>
            <w:r w:rsidRPr="006F2DDC">
              <w:t xml:space="preserve">System should display a </w:t>
            </w:r>
            <w:r w:rsidRPr="006F2DDC">
              <w:rPr>
                <w:u w:val="single"/>
              </w:rPr>
              <w:t>Remove</w:t>
            </w:r>
            <w:r w:rsidRPr="006F2DDC">
              <w:t xml:space="preserve"> icon against every item to allow actor to remove the item from the page.</w:t>
            </w:r>
          </w:p>
          <w:p w14:paraId="07994DB4" w14:textId="77777777" w:rsidR="00AE3105" w:rsidRPr="006F2DDC" w:rsidRDefault="00AE3105" w:rsidP="00F454DB">
            <w:pPr>
              <w:pStyle w:val="TableText"/>
              <w:numPr>
                <w:ilvl w:val="0"/>
                <w:numId w:val="178"/>
              </w:numPr>
            </w:pPr>
            <w:r w:rsidRPr="006F2DDC">
              <w:t>If any item is removed, system should automatically stretch the remaining horizontal / vertical items accordingly.</w:t>
            </w:r>
          </w:p>
          <w:p w14:paraId="1F469F20" w14:textId="77777777" w:rsidR="00AE3105" w:rsidRPr="006F2DDC" w:rsidRDefault="00AE3105" w:rsidP="00244020">
            <w:pPr>
              <w:pStyle w:val="TableText"/>
            </w:pPr>
          </w:p>
          <w:p w14:paraId="735352F5" w14:textId="77777777" w:rsidR="00AE3105" w:rsidRPr="006F2DDC" w:rsidRDefault="00AE3105" w:rsidP="00F454DB">
            <w:pPr>
              <w:pStyle w:val="TableText"/>
              <w:numPr>
                <w:ilvl w:val="0"/>
                <w:numId w:val="178"/>
              </w:numPr>
            </w:pPr>
            <w:r w:rsidRPr="006F2DDC">
              <w:t xml:space="preserve">System should display any existing </w:t>
            </w:r>
            <w:r w:rsidRPr="006F2DDC">
              <w:rPr>
                <w:u w:val="single"/>
              </w:rPr>
              <w:t>Button</w:t>
            </w:r>
            <w:r w:rsidRPr="006F2DDC">
              <w:t xml:space="preserve"> items with their </w:t>
            </w:r>
            <w:r w:rsidRPr="006F2DDC">
              <w:rPr>
                <w:u w:val="single"/>
              </w:rPr>
              <w:t>Text</w:t>
            </w:r>
            <w:r w:rsidRPr="006F2DDC">
              <w:t xml:space="preserve">, </w:t>
            </w:r>
            <w:r w:rsidRPr="006F2DDC">
              <w:rPr>
                <w:u w:val="single"/>
              </w:rPr>
              <w:t>Action</w:t>
            </w:r>
            <w:r w:rsidRPr="006F2DDC">
              <w:t xml:space="preserve">, </w:t>
            </w:r>
            <w:r w:rsidRPr="006F2DDC">
              <w:rPr>
                <w:u w:val="single"/>
              </w:rPr>
              <w:t>Colour</w:t>
            </w:r>
            <w:r w:rsidRPr="006F2DDC">
              <w:t xml:space="preserve"> and </w:t>
            </w:r>
            <w:r w:rsidRPr="006F2DDC">
              <w:rPr>
                <w:u w:val="single"/>
              </w:rPr>
              <w:t>Background Colour</w:t>
            </w:r>
            <w:r w:rsidRPr="006F2DDC">
              <w:t xml:space="preserve"> as entered by the actor at the time of the last save.</w:t>
            </w:r>
          </w:p>
          <w:p w14:paraId="5EA27404" w14:textId="77777777" w:rsidR="00AE3105" w:rsidRPr="006F2DDC" w:rsidRDefault="00AE3105" w:rsidP="00F454DB">
            <w:pPr>
              <w:pStyle w:val="TableText"/>
              <w:numPr>
                <w:ilvl w:val="0"/>
                <w:numId w:val="178"/>
              </w:numPr>
            </w:pPr>
            <w:r w:rsidRPr="006F2DDC">
              <w:t>Actor should be able to change any of these values.</w:t>
            </w:r>
          </w:p>
          <w:p w14:paraId="1949B6C4" w14:textId="77777777" w:rsidR="00AE3105" w:rsidRPr="006F2DDC" w:rsidRDefault="00AE3105" w:rsidP="00244020">
            <w:pPr>
              <w:pStyle w:val="TableText"/>
              <w:ind w:left="360"/>
            </w:pPr>
          </w:p>
          <w:p w14:paraId="3BF5339A" w14:textId="77777777" w:rsidR="00AE3105" w:rsidRPr="006F2DDC" w:rsidRDefault="00AE3105" w:rsidP="00F454DB">
            <w:pPr>
              <w:pStyle w:val="TableText"/>
              <w:numPr>
                <w:ilvl w:val="0"/>
                <w:numId w:val="178"/>
              </w:numPr>
            </w:pPr>
            <w:r w:rsidRPr="006F2DDC">
              <w:lastRenderedPageBreak/>
              <w:t xml:space="preserve">When a new </w:t>
            </w:r>
            <w:r w:rsidRPr="006F2DDC">
              <w:rPr>
                <w:u w:val="single"/>
              </w:rPr>
              <w:t>Button</w:t>
            </w:r>
            <w:r w:rsidRPr="006F2DDC">
              <w:t xml:space="preserve"> object is dropped on the canvas, system should display a form with field </w:t>
            </w:r>
            <w:r w:rsidRPr="006F2DDC">
              <w:rPr>
                <w:u w:val="single"/>
              </w:rPr>
              <w:t>Text</w:t>
            </w:r>
            <w:r w:rsidRPr="006F2DDC">
              <w:t xml:space="preserve">, list </w:t>
            </w:r>
            <w:r w:rsidRPr="006F2DDC">
              <w:rPr>
                <w:u w:val="single"/>
              </w:rPr>
              <w:t>Action</w:t>
            </w:r>
            <w:r w:rsidRPr="006F2DDC">
              <w:t xml:space="preserve"> (with 3 options for selection: </w:t>
            </w:r>
            <w:r w:rsidRPr="006F2DDC">
              <w:rPr>
                <w:i/>
              </w:rPr>
              <w:t>Go to Page, Go to Visual on Page, and Open Link</w:t>
            </w:r>
            <w:r w:rsidRPr="006F2DDC">
              <w:t xml:space="preserve">), two options for </w:t>
            </w:r>
            <w:r w:rsidRPr="006F2DDC">
              <w:rPr>
                <w:u w:val="single"/>
              </w:rPr>
              <w:t>Colour</w:t>
            </w:r>
            <w:r w:rsidRPr="006F2DDC">
              <w:t xml:space="preserve"> and </w:t>
            </w:r>
            <w:r w:rsidRPr="006F2DDC">
              <w:rPr>
                <w:u w:val="single"/>
              </w:rPr>
              <w:t>Background Colour</w:t>
            </w:r>
            <w:r w:rsidRPr="006F2DDC">
              <w:t xml:space="preserve"> and selection </w:t>
            </w:r>
            <w:r w:rsidRPr="006F2DDC">
              <w:rPr>
                <w:u w:val="single"/>
              </w:rPr>
              <w:t>Alignment</w:t>
            </w:r>
            <w:r w:rsidRPr="006F2DDC">
              <w:t>.</w:t>
            </w:r>
          </w:p>
          <w:p w14:paraId="48C96FD7" w14:textId="77777777" w:rsidR="00AE3105" w:rsidRPr="006F2DDC" w:rsidRDefault="00AE3105" w:rsidP="00F454DB">
            <w:pPr>
              <w:pStyle w:val="TableText"/>
              <w:numPr>
                <w:ilvl w:val="0"/>
                <w:numId w:val="178"/>
              </w:numPr>
            </w:pPr>
            <w:r w:rsidRPr="006F2DDC">
              <w:t xml:space="preserve">Actor should be able to enter up to 100 characters consisting of any Unicode characters in the button </w:t>
            </w:r>
            <w:r w:rsidRPr="006F2DDC">
              <w:rPr>
                <w:u w:val="single"/>
              </w:rPr>
              <w:t>Text</w:t>
            </w:r>
            <w:r w:rsidRPr="006F2DDC">
              <w:t xml:space="preserve"> field.</w:t>
            </w:r>
          </w:p>
          <w:p w14:paraId="72D45D39" w14:textId="77777777" w:rsidR="00AE3105" w:rsidRPr="006F2DDC" w:rsidRDefault="00AE3105" w:rsidP="00F454DB">
            <w:pPr>
              <w:pStyle w:val="TableText"/>
              <w:numPr>
                <w:ilvl w:val="0"/>
                <w:numId w:val="178"/>
              </w:numPr>
            </w:pPr>
            <w:r w:rsidRPr="006F2DDC">
              <w:t xml:space="preserve">Actor should be able to select any single value from the 3 options displayed on the </w:t>
            </w:r>
            <w:r w:rsidRPr="006F2DDC">
              <w:rPr>
                <w:u w:val="single"/>
              </w:rPr>
              <w:t>Action</w:t>
            </w:r>
            <w:r w:rsidRPr="006F2DDC">
              <w:t xml:space="preserve"> list.</w:t>
            </w:r>
          </w:p>
          <w:p w14:paraId="580956E8" w14:textId="77777777" w:rsidR="00AE3105" w:rsidRPr="006F2DDC" w:rsidRDefault="00AE3105" w:rsidP="00F454DB">
            <w:pPr>
              <w:pStyle w:val="TableText"/>
              <w:numPr>
                <w:ilvl w:val="0"/>
                <w:numId w:val="178"/>
              </w:numPr>
            </w:pPr>
            <w:r w:rsidRPr="006F2DDC">
              <w:t xml:space="preserve">If actor selects </w:t>
            </w:r>
            <w:r w:rsidRPr="006F2DDC">
              <w:rPr>
                <w:u w:val="single"/>
              </w:rPr>
              <w:t>Go to Page</w:t>
            </w:r>
            <w:r w:rsidRPr="006F2DDC">
              <w:t xml:space="preserve">, system should display an option to select from a list of the rest of created </w:t>
            </w:r>
            <w:r w:rsidRPr="006F2DDC">
              <w:rPr>
                <w:u w:val="single"/>
              </w:rPr>
              <w:t>Pages</w:t>
            </w:r>
            <w:r w:rsidRPr="006F2DDC">
              <w:t>.</w:t>
            </w:r>
          </w:p>
          <w:p w14:paraId="7957DE37" w14:textId="77777777" w:rsidR="00AE3105" w:rsidRPr="006F2DDC" w:rsidRDefault="00AE3105" w:rsidP="00F454DB">
            <w:pPr>
              <w:pStyle w:val="TableText"/>
              <w:numPr>
                <w:ilvl w:val="0"/>
                <w:numId w:val="178"/>
              </w:numPr>
            </w:pPr>
            <w:r w:rsidRPr="006F2DDC">
              <w:t xml:space="preserve">If actor selects </w:t>
            </w:r>
            <w:r w:rsidRPr="006F2DDC">
              <w:rPr>
                <w:u w:val="single"/>
              </w:rPr>
              <w:t>Go to Visual on Page</w:t>
            </w:r>
            <w:r w:rsidRPr="006F2DDC">
              <w:t xml:space="preserve">, system should display an option to select from a list of the rest of created </w:t>
            </w:r>
            <w:r w:rsidRPr="006F2DDC">
              <w:rPr>
                <w:u w:val="single"/>
              </w:rPr>
              <w:t>Pages</w:t>
            </w:r>
            <w:r w:rsidRPr="006F2DDC">
              <w:t xml:space="preserve">, and then select from a list of </w:t>
            </w:r>
            <w:r w:rsidRPr="006F2DDC">
              <w:rPr>
                <w:u w:val="single"/>
              </w:rPr>
              <w:t>Visuals</w:t>
            </w:r>
            <w:r w:rsidRPr="006F2DDC">
              <w:t xml:space="preserve"> dropped on the selected page.</w:t>
            </w:r>
          </w:p>
          <w:p w14:paraId="3AF4DF50" w14:textId="77777777" w:rsidR="00AE3105" w:rsidRPr="006F2DDC" w:rsidRDefault="00AE3105" w:rsidP="00F454DB">
            <w:pPr>
              <w:pStyle w:val="TableText"/>
              <w:numPr>
                <w:ilvl w:val="0"/>
                <w:numId w:val="178"/>
              </w:numPr>
            </w:pPr>
            <w:r w:rsidRPr="006F2DDC">
              <w:t xml:space="preserve">If actor selects </w:t>
            </w:r>
            <w:r w:rsidRPr="006F2DDC">
              <w:rPr>
                <w:u w:val="single"/>
              </w:rPr>
              <w:t>Go to Link</w:t>
            </w:r>
            <w:r w:rsidRPr="006F2DDC">
              <w:t>, system should display an option to provide a valid URL.</w:t>
            </w:r>
          </w:p>
          <w:p w14:paraId="5F27D94D" w14:textId="77777777" w:rsidR="00AE3105" w:rsidRPr="006F2DDC" w:rsidRDefault="00AE3105" w:rsidP="00F454DB">
            <w:pPr>
              <w:pStyle w:val="TableText"/>
              <w:numPr>
                <w:ilvl w:val="0"/>
                <w:numId w:val="178"/>
              </w:numPr>
            </w:pPr>
            <w:r w:rsidRPr="006F2DDC">
              <w:t xml:space="preserve">System should display the </w:t>
            </w:r>
            <w:r w:rsidRPr="006F2DDC">
              <w:rPr>
                <w:u w:val="single"/>
              </w:rPr>
              <w:t>Colour</w:t>
            </w:r>
            <w:r w:rsidRPr="006F2DDC">
              <w:t xml:space="preserve"> as Black by default (when label is dropped for the first time on the canvas).</w:t>
            </w:r>
          </w:p>
          <w:p w14:paraId="16C845A1" w14:textId="77777777" w:rsidR="00AE3105" w:rsidRPr="006F2DDC" w:rsidRDefault="00AE3105" w:rsidP="00F454DB">
            <w:pPr>
              <w:pStyle w:val="TableText"/>
              <w:numPr>
                <w:ilvl w:val="0"/>
                <w:numId w:val="178"/>
              </w:numPr>
            </w:pPr>
            <w:r w:rsidRPr="006F2DDC">
              <w:t xml:space="preserve">Actor should be able to change the </w:t>
            </w:r>
            <w:r w:rsidRPr="006F2DDC">
              <w:rPr>
                <w:u w:val="single"/>
              </w:rPr>
              <w:t>Colour</w:t>
            </w:r>
            <w:r w:rsidRPr="006F2DDC">
              <w:t xml:space="preserve"> either by providing a valid hexadecimal colour code or by selecting from a colour selected popup.</w:t>
            </w:r>
          </w:p>
          <w:p w14:paraId="1C23DF1F" w14:textId="77777777" w:rsidR="00AE3105" w:rsidRPr="006F2DDC" w:rsidRDefault="00AE3105" w:rsidP="00F454DB">
            <w:pPr>
              <w:pStyle w:val="TableText"/>
              <w:numPr>
                <w:ilvl w:val="0"/>
                <w:numId w:val="178"/>
              </w:numPr>
            </w:pPr>
            <w:r w:rsidRPr="006F2DDC">
              <w:t>System should display the colour as per value provided or colour selected by the actor.</w:t>
            </w:r>
          </w:p>
          <w:p w14:paraId="2733737E" w14:textId="77777777" w:rsidR="00AE3105" w:rsidRPr="006F2DDC" w:rsidRDefault="00AE3105" w:rsidP="00F454DB">
            <w:pPr>
              <w:pStyle w:val="TableText"/>
              <w:numPr>
                <w:ilvl w:val="0"/>
                <w:numId w:val="178"/>
              </w:numPr>
            </w:pPr>
            <w:r w:rsidRPr="006F2DDC">
              <w:t xml:space="preserve">System should display the </w:t>
            </w:r>
            <w:r w:rsidRPr="006F2DDC">
              <w:rPr>
                <w:u w:val="single"/>
              </w:rPr>
              <w:t>Background Colour</w:t>
            </w:r>
            <w:r w:rsidRPr="006F2DDC">
              <w:t xml:space="preserve"> as None by default (when label is dropped for the first time on the canvas).</w:t>
            </w:r>
          </w:p>
          <w:p w14:paraId="7BE26A55" w14:textId="77777777" w:rsidR="00AE3105" w:rsidRPr="006F2DDC" w:rsidRDefault="00AE3105" w:rsidP="00F454DB">
            <w:pPr>
              <w:pStyle w:val="TableText"/>
              <w:numPr>
                <w:ilvl w:val="0"/>
                <w:numId w:val="178"/>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38163C9C" w14:textId="77777777" w:rsidR="00AE3105" w:rsidRPr="006F2DDC" w:rsidRDefault="00AE3105" w:rsidP="00F454DB">
            <w:pPr>
              <w:pStyle w:val="TableText"/>
              <w:numPr>
                <w:ilvl w:val="0"/>
                <w:numId w:val="178"/>
              </w:numPr>
            </w:pPr>
            <w:r w:rsidRPr="006F2DDC">
              <w:t>System should display the background colour of the button area as per value provided or colour selected by the actor.</w:t>
            </w:r>
          </w:p>
          <w:p w14:paraId="481FFEB8" w14:textId="77777777" w:rsidR="00AE3105" w:rsidRPr="006F2DDC" w:rsidRDefault="00AE3105" w:rsidP="00F454DB">
            <w:pPr>
              <w:pStyle w:val="TableText"/>
              <w:numPr>
                <w:ilvl w:val="0"/>
                <w:numId w:val="178"/>
              </w:numPr>
            </w:pPr>
            <w:r w:rsidRPr="006F2DDC">
              <w:t xml:space="preserve">Actor should be able to select a single value from </w:t>
            </w:r>
            <w:r w:rsidRPr="006F2DDC">
              <w:rPr>
                <w:i/>
              </w:rPr>
              <w:t>Left</w:t>
            </w:r>
            <w:r w:rsidRPr="006F2DDC">
              <w:t xml:space="preserve">, </w:t>
            </w:r>
            <w:r w:rsidRPr="006F2DDC">
              <w:rPr>
                <w:i/>
              </w:rPr>
              <w:t>Centre</w:t>
            </w:r>
            <w:r w:rsidRPr="006F2DDC">
              <w:t xml:space="preserve"> and </w:t>
            </w:r>
            <w:r w:rsidRPr="006F2DDC">
              <w:rPr>
                <w:i/>
              </w:rPr>
              <w:t>Right</w:t>
            </w:r>
            <w:r w:rsidRPr="006F2DDC">
              <w:t xml:space="preserve"> (each displayed as an identifiable icon).</w:t>
            </w:r>
          </w:p>
          <w:p w14:paraId="0E7BAEB7" w14:textId="77777777" w:rsidR="00AE3105" w:rsidRPr="006F2DDC" w:rsidRDefault="00AE3105" w:rsidP="00F454DB">
            <w:pPr>
              <w:pStyle w:val="TableText"/>
              <w:numPr>
                <w:ilvl w:val="0"/>
                <w:numId w:val="178"/>
              </w:numPr>
            </w:pPr>
            <w:r w:rsidRPr="006F2DDC">
              <w:t xml:space="preserve">System should align the </w:t>
            </w:r>
            <w:r w:rsidRPr="006F2DDC">
              <w:rPr>
                <w:u w:val="single"/>
              </w:rPr>
              <w:t>Text</w:t>
            </w:r>
            <w:r w:rsidRPr="006F2DDC">
              <w:t xml:space="preserve"> written within the button to the Left / Centre / Right of the button area as per actor’s selection.</w:t>
            </w:r>
          </w:p>
          <w:p w14:paraId="39EA5C1A" w14:textId="77777777" w:rsidR="00AE3105" w:rsidRPr="006F2DDC" w:rsidRDefault="00AE3105" w:rsidP="00244020">
            <w:pPr>
              <w:pStyle w:val="TableText"/>
            </w:pPr>
          </w:p>
          <w:p w14:paraId="6EDC1F12" w14:textId="77777777" w:rsidR="00AE3105" w:rsidRPr="006F2DDC" w:rsidRDefault="00AE3105" w:rsidP="00F454DB">
            <w:pPr>
              <w:pStyle w:val="TableText"/>
              <w:numPr>
                <w:ilvl w:val="0"/>
                <w:numId w:val="178"/>
              </w:numPr>
            </w:pPr>
            <w:r w:rsidRPr="006F2DDC">
              <w:t xml:space="preserve">System should display any existing </w:t>
            </w:r>
            <w:r w:rsidRPr="006F2DDC">
              <w:rPr>
                <w:u w:val="single"/>
              </w:rPr>
              <w:t>Label</w:t>
            </w:r>
            <w:r w:rsidRPr="006F2DDC">
              <w:t xml:space="preserve"> items with their </w:t>
            </w:r>
            <w:r w:rsidRPr="006F2DDC">
              <w:rPr>
                <w:u w:val="single"/>
              </w:rPr>
              <w:t>Text</w:t>
            </w:r>
            <w:r w:rsidRPr="006F2DDC">
              <w:t xml:space="preserve">, </w:t>
            </w:r>
            <w:r w:rsidRPr="006F2DDC">
              <w:rPr>
                <w:u w:val="single"/>
              </w:rPr>
              <w:t>Action</w:t>
            </w:r>
            <w:r w:rsidRPr="006F2DDC">
              <w:t xml:space="preserve">, </w:t>
            </w:r>
            <w:r w:rsidRPr="006F2DDC">
              <w:rPr>
                <w:u w:val="single"/>
              </w:rPr>
              <w:t>Colour</w:t>
            </w:r>
            <w:r w:rsidRPr="006F2DDC">
              <w:t xml:space="preserve"> and </w:t>
            </w:r>
            <w:r w:rsidRPr="006F2DDC">
              <w:rPr>
                <w:u w:val="single"/>
              </w:rPr>
              <w:t>Background Colour</w:t>
            </w:r>
            <w:r w:rsidRPr="006F2DDC">
              <w:t xml:space="preserve"> as entered by the actor at the time of the last save.</w:t>
            </w:r>
          </w:p>
          <w:p w14:paraId="0DA0D646" w14:textId="77777777" w:rsidR="00AE3105" w:rsidRPr="006F2DDC" w:rsidRDefault="00AE3105" w:rsidP="00F454DB">
            <w:pPr>
              <w:pStyle w:val="TableText"/>
              <w:numPr>
                <w:ilvl w:val="0"/>
                <w:numId w:val="178"/>
              </w:numPr>
            </w:pPr>
            <w:r w:rsidRPr="006F2DDC">
              <w:t>Actor should be able to change any of these values.</w:t>
            </w:r>
          </w:p>
          <w:p w14:paraId="6E490216" w14:textId="77777777" w:rsidR="00AE3105" w:rsidRPr="006F2DDC" w:rsidRDefault="00AE3105" w:rsidP="00244020">
            <w:pPr>
              <w:pStyle w:val="TableText"/>
              <w:ind w:left="360"/>
            </w:pPr>
          </w:p>
          <w:p w14:paraId="01E1EADA" w14:textId="77777777" w:rsidR="00AE3105" w:rsidRPr="006F2DDC" w:rsidRDefault="00AE3105" w:rsidP="00F454DB">
            <w:pPr>
              <w:pStyle w:val="TableText"/>
              <w:numPr>
                <w:ilvl w:val="0"/>
                <w:numId w:val="178"/>
              </w:numPr>
            </w:pPr>
            <w:r w:rsidRPr="006F2DDC">
              <w:t xml:space="preserve">When a new </w:t>
            </w:r>
            <w:r w:rsidRPr="006F2DDC">
              <w:rPr>
                <w:u w:val="single"/>
              </w:rPr>
              <w:t>Label</w:t>
            </w:r>
            <w:r w:rsidRPr="006F2DDC">
              <w:t xml:space="preserve"> object is dropped on the canvas, system should display options to enter </w:t>
            </w:r>
            <w:r w:rsidRPr="006F2DDC">
              <w:rPr>
                <w:u w:val="single"/>
              </w:rPr>
              <w:t>Text</w:t>
            </w:r>
            <w:r w:rsidRPr="006F2DDC">
              <w:t xml:space="preserve">, </w:t>
            </w:r>
            <w:r w:rsidRPr="006F2DDC">
              <w:rPr>
                <w:u w:val="single"/>
              </w:rPr>
              <w:t>Colour</w:t>
            </w:r>
            <w:r w:rsidRPr="006F2DDC">
              <w:t xml:space="preserve"> and </w:t>
            </w:r>
            <w:r w:rsidRPr="006F2DDC">
              <w:rPr>
                <w:u w:val="single"/>
              </w:rPr>
              <w:t>Background Colour</w:t>
            </w:r>
            <w:r w:rsidRPr="006F2DDC">
              <w:t xml:space="preserve"> and selection </w:t>
            </w:r>
            <w:r w:rsidRPr="006F2DDC">
              <w:rPr>
                <w:u w:val="single"/>
              </w:rPr>
              <w:t>Alignment</w:t>
            </w:r>
            <w:r w:rsidRPr="006F2DDC">
              <w:t>.</w:t>
            </w:r>
          </w:p>
          <w:p w14:paraId="52FB4D30" w14:textId="77777777" w:rsidR="00AE3105" w:rsidRPr="006F2DDC" w:rsidRDefault="00AE3105" w:rsidP="00F454DB">
            <w:pPr>
              <w:pStyle w:val="TableText"/>
              <w:numPr>
                <w:ilvl w:val="0"/>
                <w:numId w:val="178"/>
              </w:numPr>
            </w:pPr>
            <w:r w:rsidRPr="006F2DDC">
              <w:lastRenderedPageBreak/>
              <w:t xml:space="preserve">Actor should be able to enter up to 100 characters consisting of any Unicode characters in the label </w:t>
            </w:r>
            <w:r w:rsidRPr="006F2DDC">
              <w:rPr>
                <w:u w:val="single"/>
              </w:rPr>
              <w:t>Text</w:t>
            </w:r>
            <w:r w:rsidRPr="006F2DDC">
              <w:t xml:space="preserve"> field.</w:t>
            </w:r>
          </w:p>
          <w:p w14:paraId="0DCD19C9" w14:textId="77777777" w:rsidR="00AE3105" w:rsidRPr="006F2DDC" w:rsidRDefault="00AE3105" w:rsidP="00F454DB">
            <w:pPr>
              <w:pStyle w:val="TableText"/>
              <w:numPr>
                <w:ilvl w:val="0"/>
                <w:numId w:val="178"/>
              </w:numPr>
            </w:pPr>
            <w:r w:rsidRPr="006F2DDC">
              <w:t xml:space="preserve">System should display the </w:t>
            </w:r>
            <w:r w:rsidRPr="006F2DDC">
              <w:rPr>
                <w:u w:val="single"/>
              </w:rPr>
              <w:t>Colour</w:t>
            </w:r>
            <w:r w:rsidRPr="006F2DDC">
              <w:t xml:space="preserve"> as Black by default (when label is dropped for the first time on the canvas).</w:t>
            </w:r>
          </w:p>
          <w:p w14:paraId="1062FB5B" w14:textId="77777777" w:rsidR="00AE3105" w:rsidRPr="006F2DDC" w:rsidRDefault="00AE3105" w:rsidP="00F454DB">
            <w:pPr>
              <w:pStyle w:val="TableText"/>
              <w:numPr>
                <w:ilvl w:val="0"/>
                <w:numId w:val="178"/>
              </w:numPr>
            </w:pPr>
            <w:r w:rsidRPr="006F2DDC">
              <w:t xml:space="preserve">Actor should be able to change the </w:t>
            </w:r>
            <w:r w:rsidRPr="006F2DDC">
              <w:rPr>
                <w:u w:val="single"/>
              </w:rPr>
              <w:t>Colour</w:t>
            </w:r>
            <w:r w:rsidRPr="006F2DDC">
              <w:t xml:space="preserve"> either by providing a valid hexadecimal colour code or by selecting from a colour selected popup.</w:t>
            </w:r>
          </w:p>
          <w:p w14:paraId="4051828A" w14:textId="77777777" w:rsidR="00AE3105" w:rsidRPr="006F2DDC" w:rsidRDefault="00AE3105" w:rsidP="00F454DB">
            <w:pPr>
              <w:pStyle w:val="TableText"/>
              <w:numPr>
                <w:ilvl w:val="0"/>
                <w:numId w:val="178"/>
              </w:numPr>
            </w:pPr>
            <w:r w:rsidRPr="006F2DDC">
              <w:t>System should display the colour as per value provided or colour selected by the actor.</w:t>
            </w:r>
          </w:p>
          <w:p w14:paraId="1209AF9E" w14:textId="77777777" w:rsidR="00AE3105" w:rsidRPr="006F2DDC" w:rsidRDefault="00AE3105" w:rsidP="00F454DB">
            <w:pPr>
              <w:pStyle w:val="TableText"/>
              <w:numPr>
                <w:ilvl w:val="0"/>
                <w:numId w:val="178"/>
              </w:numPr>
            </w:pPr>
            <w:r w:rsidRPr="006F2DDC">
              <w:t xml:space="preserve">System should display the </w:t>
            </w:r>
            <w:r w:rsidRPr="006F2DDC">
              <w:rPr>
                <w:u w:val="single"/>
              </w:rPr>
              <w:t>Background Colour</w:t>
            </w:r>
            <w:r w:rsidRPr="006F2DDC">
              <w:t xml:space="preserve"> as None by default (when label is dropped for the first time on the canvas).</w:t>
            </w:r>
          </w:p>
          <w:p w14:paraId="18A2FED1" w14:textId="77777777" w:rsidR="00AE3105" w:rsidRPr="006F2DDC" w:rsidRDefault="00AE3105" w:rsidP="00F454DB">
            <w:pPr>
              <w:pStyle w:val="TableText"/>
              <w:numPr>
                <w:ilvl w:val="0"/>
                <w:numId w:val="178"/>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4016572A" w14:textId="77777777" w:rsidR="00AE3105" w:rsidRPr="006F2DDC" w:rsidRDefault="00AE3105" w:rsidP="00F454DB">
            <w:pPr>
              <w:pStyle w:val="TableText"/>
              <w:numPr>
                <w:ilvl w:val="0"/>
                <w:numId w:val="178"/>
              </w:numPr>
            </w:pPr>
            <w:r w:rsidRPr="006F2DDC">
              <w:t>System should display the background colour of the label area as per value provided or colour selected by the actor.</w:t>
            </w:r>
          </w:p>
          <w:p w14:paraId="341ACBC9" w14:textId="77777777" w:rsidR="00AE3105" w:rsidRPr="006F2DDC" w:rsidRDefault="00AE3105" w:rsidP="00F454DB">
            <w:pPr>
              <w:pStyle w:val="TableText"/>
              <w:numPr>
                <w:ilvl w:val="0"/>
                <w:numId w:val="178"/>
              </w:numPr>
            </w:pPr>
            <w:r w:rsidRPr="006F2DDC">
              <w:t xml:space="preserve">Actor should be able to select a single value from </w:t>
            </w:r>
            <w:r w:rsidRPr="006F2DDC">
              <w:rPr>
                <w:i/>
              </w:rPr>
              <w:t>Left</w:t>
            </w:r>
            <w:r w:rsidRPr="006F2DDC">
              <w:t xml:space="preserve">, </w:t>
            </w:r>
            <w:r w:rsidRPr="006F2DDC">
              <w:rPr>
                <w:i/>
              </w:rPr>
              <w:t>Centre</w:t>
            </w:r>
            <w:r w:rsidRPr="006F2DDC">
              <w:t xml:space="preserve"> and </w:t>
            </w:r>
            <w:r w:rsidRPr="006F2DDC">
              <w:rPr>
                <w:i/>
              </w:rPr>
              <w:t>Right</w:t>
            </w:r>
            <w:r w:rsidRPr="006F2DDC">
              <w:t xml:space="preserve"> (each displayed as an identifiable icon).</w:t>
            </w:r>
          </w:p>
          <w:p w14:paraId="0308BC95" w14:textId="77777777" w:rsidR="00AE3105" w:rsidRPr="006F2DDC" w:rsidRDefault="00AE3105" w:rsidP="00F454DB">
            <w:pPr>
              <w:pStyle w:val="TableText"/>
              <w:numPr>
                <w:ilvl w:val="0"/>
                <w:numId w:val="178"/>
              </w:numPr>
            </w:pPr>
            <w:r w:rsidRPr="006F2DDC">
              <w:t xml:space="preserve">System should align the </w:t>
            </w:r>
            <w:r w:rsidRPr="006F2DDC">
              <w:rPr>
                <w:u w:val="single"/>
              </w:rPr>
              <w:t>Text</w:t>
            </w:r>
            <w:r w:rsidRPr="006F2DDC">
              <w:t xml:space="preserve"> written within the </w:t>
            </w:r>
            <w:r w:rsidRPr="006F2DDC">
              <w:rPr>
                <w:u w:val="single"/>
              </w:rPr>
              <w:t>Label</w:t>
            </w:r>
            <w:r w:rsidRPr="006F2DDC">
              <w:t xml:space="preserve"> to the Left / Centre / Right of the button area as per actor’s selection.</w:t>
            </w:r>
          </w:p>
          <w:p w14:paraId="01375C73" w14:textId="77777777" w:rsidR="00AE3105" w:rsidRPr="006F2DDC" w:rsidRDefault="00AE3105" w:rsidP="00244020">
            <w:pPr>
              <w:pStyle w:val="TableText"/>
              <w:ind w:left="360"/>
            </w:pPr>
          </w:p>
          <w:p w14:paraId="43E263B9" w14:textId="77777777" w:rsidR="00AE3105" w:rsidRPr="006F2DDC" w:rsidRDefault="00AE3105" w:rsidP="00F454DB">
            <w:pPr>
              <w:pStyle w:val="TableText"/>
              <w:numPr>
                <w:ilvl w:val="0"/>
                <w:numId w:val="178"/>
              </w:numPr>
            </w:pPr>
            <w:r w:rsidRPr="006F2DDC">
              <w:t xml:space="preserve">In the </w:t>
            </w:r>
            <w:r w:rsidRPr="006F2DDC">
              <w:rPr>
                <w:u w:val="single"/>
              </w:rPr>
              <w:t>Formatting</w:t>
            </w:r>
            <w:r w:rsidRPr="006F2DDC">
              <w:t xml:space="preserve"> section, system should display one option: </w:t>
            </w:r>
            <w:r w:rsidRPr="006F2DDC">
              <w:rPr>
                <w:u w:val="single"/>
              </w:rPr>
              <w:t>Background Colour</w:t>
            </w:r>
            <w:r w:rsidRPr="006F2DDC">
              <w:t>.</w:t>
            </w:r>
          </w:p>
          <w:p w14:paraId="5F1886AB" w14:textId="77777777" w:rsidR="00AE3105" w:rsidRPr="006F2DDC" w:rsidRDefault="00AE3105" w:rsidP="00F454DB">
            <w:pPr>
              <w:pStyle w:val="TableText"/>
              <w:numPr>
                <w:ilvl w:val="0"/>
                <w:numId w:val="178"/>
              </w:numPr>
            </w:pPr>
            <w:r w:rsidRPr="006F2DDC">
              <w:t xml:space="preserve">System should display the </w:t>
            </w:r>
            <w:r w:rsidRPr="006F2DDC">
              <w:rPr>
                <w:u w:val="single"/>
              </w:rPr>
              <w:t>Background Colour</w:t>
            </w:r>
            <w:r w:rsidRPr="006F2DDC">
              <w:t xml:space="preserve"> as the value selected by actor during the last save.</w:t>
            </w:r>
          </w:p>
          <w:p w14:paraId="4AF32C61" w14:textId="77777777" w:rsidR="00AE3105" w:rsidRPr="006F2DDC" w:rsidRDefault="00AE3105" w:rsidP="00F454DB">
            <w:pPr>
              <w:pStyle w:val="TableText"/>
              <w:numPr>
                <w:ilvl w:val="0"/>
                <w:numId w:val="178"/>
              </w:numPr>
            </w:pPr>
            <w:r w:rsidRPr="006F2DDC">
              <w:t xml:space="preserve">Actor should be able to change the </w:t>
            </w:r>
            <w:r w:rsidRPr="006F2DDC">
              <w:rPr>
                <w:u w:val="single"/>
              </w:rPr>
              <w:t>Background Colour</w:t>
            </w:r>
            <w:r w:rsidRPr="006F2DDC">
              <w:t xml:space="preserve"> either by providing a valid hexadecimal colour code or by selecting from a colour selected popup.</w:t>
            </w:r>
          </w:p>
          <w:p w14:paraId="6DFA7268" w14:textId="77777777" w:rsidR="00AE3105" w:rsidRPr="006F2DDC" w:rsidRDefault="00AE3105" w:rsidP="00F454DB">
            <w:pPr>
              <w:pStyle w:val="TableText"/>
              <w:numPr>
                <w:ilvl w:val="0"/>
                <w:numId w:val="178"/>
              </w:numPr>
            </w:pPr>
            <w:r w:rsidRPr="006F2DDC">
              <w:t>System should display the background colour of the entire page as per value provided or colour selected by the actor.</w:t>
            </w:r>
          </w:p>
          <w:p w14:paraId="3C03F292" w14:textId="77777777" w:rsidR="00AE3105" w:rsidRPr="006F2DDC" w:rsidRDefault="00AE3105" w:rsidP="00F454DB">
            <w:pPr>
              <w:pStyle w:val="TableText"/>
              <w:numPr>
                <w:ilvl w:val="0"/>
                <w:numId w:val="178"/>
              </w:numPr>
            </w:pPr>
            <w:r w:rsidRPr="006F2DDC">
              <w:t>The page background colour should be shown below the background colour of any child item (visual / button / label) dropped on the page.</w:t>
            </w:r>
          </w:p>
          <w:p w14:paraId="7E7DAF5D" w14:textId="77777777" w:rsidR="00AE3105" w:rsidRPr="006F2DDC" w:rsidRDefault="00AE3105" w:rsidP="00244020">
            <w:pPr>
              <w:pStyle w:val="ListParagraph"/>
            </w:pPr>
          </w:p>
          <w:p w14:paraId="36BD8B4E" w14:textId="77777777" w:rsidR="00AE3105" w:rsidRPr="006F2DDC" w:rsidRDefault="00AE3105" w:rsidP="00F454DB">
            <w:pPr>
              <w:pStyle w:val="TableText"/>
              <w:numPr>
                <w:ilvl w:val="0"/>
                <w:numId w:val="178"/>
              </w:numPr>
            </w:pPr>
            <w:r w:rsidRPr="006F2DDC">
              <w:t xml:space="preserve">Actor should be able to click on the </w:t>
            </w:r>
            <w:r w:rsidRPr="006F2DDC">
              <w:rPr>
                <w:u w:val="single"/>
              </w:rPr>
              <w:t>Save</w:t>
            </w:r>
            <w:r w:rsidRPr="006F2DDC">
              <w:t xml:space="preserve"> icon to save the page as per items dropped and their configuration.</w:t>
            </w:r>
          </w:p>
          <w:p w14:paraId="20960761" w14:textId="77777777" w:rsidR="00AE3105" w:rsidRPr="006F2DDC" w:rsidRDefault="00AE3105" w:rsidP="00F454DB">
            <w:pPr>
              <w:pStyle w:val="TableText"/>
              <w:numPr>
                <w:ilvl w:val="0"/>
                <w:numId w:val="178"/>
              </w:numPr>
            </w:pPr>
            <w:r w:rsidRPr="006F2DDC">
              <w:t xml:space="preserve">Actor should be able to click on the </w:t>
            </w:r>
            <w:r w:rsidRPr="006F2DDC">
              <w:rPr>
                <w:u w:val="single"/>
              </w:rPr>
              <w:t>Preview</w:t>
            </w:r>
            <w:r w:rsidRPr="006F2DDC">
              <w:t xml:space="preserve"> icon to view a preview of the page without the left side selection pane.</w:t>
            </w:r>
          </w:p>
          <w:p w14:paraId="36A5D820" w14:textId="77777777" w:rsidR="00AE3105" w:rsidRPr="006F2DDC" w:rsidRDefault="00AE3105" w:rsidP="00244020">
            <w:pPr>
              <w:pStyle w:val="ListParagraph"/>
              <w:ind w:left="0"/>
            </w:pPr>
          </w:p>
          <w:p w14:paraId="13610CD5" w14:textId="77777777" w:rsidR="00AE3105" w:rsidRPr="006F2DDC" w:rsidRDefault="00AE3105" w:rsidP="00244020">
            <w:pPr>
              <w:pStyle w:val="ListParagraph"/>
            </w:pPr>
          </w:p>
          <w:p w14:paraId="0D360C9E" w14:textId="77777777" w:rsidR="00AE3105" w:rsidRPr="006F2DDC" w:rsidRDefault="00AE3105" w:rsidP="00244020">
            <w:pPr>
              <w:pStyle w:val="TableText"/>
              <w:ind w:left="360"/>
              <w:rPr>
                <w:u w:val="single"/>
              </w:rPr>
            </w:pPr>
            <w:r w:rsidRPr="006F2DDC">
              <w:rPr>
                <w:u w:val="single"/>
              </w:rPr>
              <w:t>Page Preview</w:t>
            </w:r>
          </w:p>
          <w:p w14:paraId="6D8EB694" w14:textId="77777777" w:rsidR="00AE3105" w:rsidRPr="006F2DDC" w:rsidRDefault="00AE3105" w:rsidP="00F454DB">
            <w:pPr>
              <w:pStyle w:val="TableText"/>
              <w:numPr>
                <w:ilvl w:val="0"/>
                <w:numId w:val="178"/>
              </w:numPr>
            </w:pPr>
            <w:r w:rsidRPr="006F2DDC">
              <w:lastRenderedPageBreak/>
              <w:t xml:space="preserve">System should display each dropped </w:t>
            </w:r>
            <w:r w:rsidRPr="006F2DDC">
              <w:rPr>
                <w:u w:val="single"/>
              </w:rPr>
              <w:t>Visual</w:t>
            </w:r>
            <w:r w:rsidRPr="006F2DDC">
              <w:t xml:space="preserve"> as it is displayed at the time of its last save.</w:t>
            </w:r>
          </w:p>
          <w:p w14:paraId="16FF39EA" w14:textId="77777777" w:rsidR="00AE3105" w:rsidRPr="006F2DDC" w:rsidRDefault="00AE3105" w:rsidP="00F454DB">
            <w:pPr>
              <w:pStyle w:val="TableText"/>
              <w:numPr>
                <w:ilvl w:val="0"/>
                <w:numId w:val="178"/>
              </w:numPr>
            </w:pPr>
            <w:r w:rsidRPr="006F2DDC">
              <w:t xml:space="preserve">If a </w:t>
            </w:r>
            <w:r w:rsidRPr="006F2DDC">
              <w:rPr>
                <w:u w:val="single"/>
              </w:rPr>
              <w:t>Slicer</w:t>
            </w:r>
            <w:r w:rsidRPr="006F2DDC">
              <w:t xml:space="preserve"> and at least one visual have been dropped, system should allow the slicer selections to filter related visual(s), i.e. those visuals that have the same underlying dataset as the </w:t>
            </w:r>
            <w:r w:rsidRPr="006F2DDC">
              <w:rPr>
                <w:u w:val="single"/>
              </w:rPr>
              <w:t>Slicer</w:t>
            </w:r>
            <w:r w:rsidRPr="006F2DDC">
              <w:t>.</w:t>
            </w:r>
          </w:p>
          <w:p w14:paraId="585D7A15" w14:textId="77777777" w:rsidR="00AE3105" w:rsidRPr="006F2DDC" w:rsidRDefault="00AE3105" w:rsidP="00F454DB">
            <w:pPr>
              <w:pStyle w:val="TableText"/>
              <w:numPr>
                <w:ilvl w:val="0"/>
                <w:numId w:val="178"/>
              </w:numPr>
            </w:pPr>
            <w:r w:rsidRPr="006F2DDC">
              <w:t xml:space="preserve">System should filter the related </w:t>
            </w:r>
            <w:r w:rsidRPr="006F2DDC">
              <w:rPr>
                <w:u w:val="single"/>
              </w:rPr>
              <w:t>Visuals</w:t>
            </w:r>
            <w:r w:rsidRPr="006F2DDC">
              <w:t xml:space="preserve"> data on a OR basis of combination of all selections made on the </w:t>
            </w:r>
            <w:r w:rsidRPr="006F2DDC">
              <w:rPr>
                <w:u w:val="single"/>
              </w:rPr>
              <w:t>Slicer</w:t>
            </w:r>
            <w:r w:rsidRPr="006F2DDC">
              <w:t>.</w:t>
            </w:r>
          </w:p>
          <w:p w14:paraId="15215AB0" w14:textId="77777777" w:rsidR="00AE3105" w:rsidRPr="006F2DDC" w:rsidRDefault="00AE3105" w:rsidP="00F454DB">
            <w:pPr>
              <w:pStyle w:val="TableText"/>
              <w:numPr>
                <w:ilvl w:val="0"/>
                <w:numId w:val="178"/>
              </w:numPr>
            </w:pPr>
            <w:r w:rsidRPr="006F2DDC">
              <w:t>If any slicer selections return no results, the filtered related visual(s) should still be displayed in the canvas area with all formatting, title and axes but without any data.</w:t>
            </w:r>
          </w:p>
          <w:p w14:paraId="3BA0CA5C" w14:textId="77777777" w:rsidR="00AE3105" w:rsidRPr="006F2DDC" w:rsidRDefault="00AE3105" w:rsidP="00F454DB">
            <w:pPr>
              <w:pStyle w:val="TableText"/>
              <w:numPr>
                <w:ilvl w:val="0"/>
                <w:numId w:val="178"/>
              </w:numPr>
            </w:pPr>
            <w:r w:rsidRPr="006F2DDC">
              <w:t xml:space="preserve">System should allow actor to select slicer selections from multiple </w:t>
            </w:r>
            <w:r w:rsidRPr="006F2DDC">
              <w:rPr>
                <w:u w:val="single"/>
              </w:rPr>
              <w:t>Slicers</w:t>
            </w:r>
            <w:r w:rsidRPr="006F2DDC">
              <w:t xml:space="preserve"> and filter all related visuals on all the slicer selections from the multiple </w:t>
            </w:r>
            <w:r w:rsidRPr="006F2DDC">
              <w:rPr>
                <w:u w:val="single"/>
              </w:rPr>
              <w:t>Slicers</w:t>
            </w:r>
            <w:r w:rsidRPr="006F2DDC">
              <w:t>.</w:t>
            </w:r>
          </w:p>
          <w:p w14:paraId="227FFCA5" w14:textId="77777777" w:rsidR="00AE3105" w:rsidRPr="006F2DDC" w:rsidRDefault="00AE3105" w:rsidP="00F454DB">
            <w:pPr>
              <w:pStyle w:val="TableText"/>
              <w:numPr>
                <w:ilvl w:val="0"/>
                <w:numId w:val="178"/>
              </w:numPr>
            </w:pPr>
            <w:r w:rsidRPr="006F2DDC">
              <w:t xml:space="preserve">System should filter the related </w:t>
            </w:r>
            <w:r w:rsidRPr="006F2DDC">
              <w:rPr>
                <w:u w:val="single"/>
              </w:rPr>
              <w:t>Visuals</w:t>
            </w:r>
            <w:r w:rsidRPr="006F2DDC">
              <w:t xml:space="preserve"> data on an AND basis of different </w:t>
            </w:r>
            <w:r w:rsidRPr="006F2DDC">
              <w:rPr>
                <w:u w:val="single"/>
              </w:rPr>
              <w:t>Slicer</w:t>
            </w:r>
            <w:r w:rsidRPr="006F2DDC">
              <w:t xml:space="preserve"> selections (with an OR basis of combination of all selections made on each individual Slicer).</w:t>
            </w:r>
          </w:p>
          <w:p w14:paraId="230C1BE3" w14:textId="77777777" w:rsidR="00AE3105" w:rsidRPr="006F2DDC" w:rsidRDefault="00AE3105" w:rsidP="00244020">
            <w:pPr>
              <w:pStyle w:val="TableText"/>
            </w:pPr>
          </w:p>
        </w:tc>
      </w:tr>
      <w:tr w:rsidR="00AE3105" w:rsidRPr="006F2DDC" w14:paraId="6257F9CA"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05BAA698" w14:textId="77777777" w:rsidR="00AE3105" w:rsidRPr="006F2DDC" w:rsidRDefault="00AE3105" w:rsidP="00244020">
            <w:pPr>
              <w:pStyle w:val="TableText"/>
              <w:jc w:val="both"/>
              <w:rPr>
                <w:b/>
                <w:bCs/>
              </w:rPr>
            </w:pPr>
            <w:r w:rsidRPr="006F2DDC">
              <w:rPr>
                <w:b/>
                <w:bCs/>
              </w:rPr>
              <w:lastRenderedPageBreak/>
              <w:t>Alternative Flow</w:t>
            </w:r>
          </w:p>
          <w:p w14:paraId="6495CFF6" w14:textId="77777777" w:rsidR="00AE3105" w:rsidRPr="006F2DDC" w:rsidRDefault="00AE3105" w:rsidP="00244020">
            <w:pPr>
              <w:pStyle w:val="TableText"/>
              <w:jc w:val="both"/>
            </w:pPr>
            <w:r w:rsidRPr="006F2DDC">
              <w:t xml:space="preserve">None </w:t>
            </w:r>
          </w:p>
        </w:tc>
      </w:tr>
      <w:tr w:rsidR="00AE3105" w:rsidRPr="006F2DDC" w14:paraId="70DB109C"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6416AA06" w14:textId="77777777" w:rsidR="00402BF8" w:rsidRPr="006F2DDC" w:rsidRDefault="00402BF8" w:rsidP="00402BF8">
            <w:pPr>
              <w:pStyle w:val="TableText"/>
              <w:jc w:val="both"/>
              <w:rPr>
                <w:b/>
                <w:bCs/>
              </w:rPr>
            </w:pPr>
            <w:r w:rsidRPr="006F2DDC">
              <w:rPr>
                <w:b/>
                <w:bCs/>
              </w:rPr>
              <w:t>Post Conditions</w:t>
            </w:r>
          </w:p>
          <w:p w14:paraId="54859ABE" w14:textId="77777777" w:rsidR="00AE3105" w:rsidRPr="006F2DDC" w:rsidRDefault="00AE3105" w:rsidP="00F454DB">
            <w:pPr>
              <w:pStyle w:val="TableText"/>
              <w:numPr>
                <w:ilvl w:val="0"/>
                <w:numId w:val="61"/>
              </w:numPr>
            </w:pPr>
            <w:r w:rsidRPr="006F2DDC">
              <w:t xml:space="preserve">System should not take any action if actor clicks the </w:t>
            </w:r>
            <w:r w:rsidRPr="006F2DDC">
              <w:rPr>
                <w:u w:val="single"/>
              </w:rPr>
              <w:t>Close</w:t>
            </w:r>
            <w:r w:rsidRPr="006F2DDC">
              <w:t xml:space="preserve"> button.</w:t>
            </w:r>
          </w:p>
          <w:p w14:paraId="248E60D0" w14:textId="77777777" w:rsidR="00AE3105" w:rsidRPr="006F2DDC" w:rsidRDefault="00AE3105" w:rsidP="00F454DB">
            <w:pPr>
              <w:pStyle w:val="TableText"/>
              <w:numPr>
                <w:ilvl w:val="0"/>
                <w:numId w:val="61"/>
              </w:numPr>
            </w:pPr>
            <w:r w:rsidRPr="006F2DDC">
              <w:t xml:space="preserve">System should create the page if actor selects the </w:t>
            </w:r>
            <w:r w:rsidRPr="006F2DDC">
              <w:rPr>
                <w:u w:val="single"/>
              </w:rPr>
              <w:t>Update</w:t>
            </w:r>
            <w:r w:rsidRPr="006F2DDC">
              <w:t xml:space="preserve"> button after entering valid values.</w:t>
            </w:r>
          </w:p>
          <w:p w14:paraId="0524D3B9" w14:textId="77777777" w:rsidR="00AE3105" w:rsidRPr="006F2DDC" w:rsidRDefault="00AE3105" w:rsidP="00F454DB">
            <w:pPr>
              <w:pStyle w:val="TableText"/>
              <w:numPr>
                <w:ilvl w:val="0"/>
                <w:numId w:val="61"/>
              </w:numPr>
            </w:pPr>
            <w:r w:rsidRPr="006F2DDC">
              <w:t xml:space="preserve">System should save the page if actor selects the </w:t>
            </w:r>
            <w:r w:rsidRPr="006F2DDC">
              <w:rPr>
                <w:u w:val="single"/>
              </w:rPr>
              <w:t>Save</w:t>
            </w:r>
            <w:r w:rsidRPr="006F2DDC">
              <w:t xml:space="preserve"> icon.</w:t>
            </w:r>
          </w:p>
        </w:tc>
      </w:tr>
      <w:tr w:rsidR="00AE3105" w:rsidRPr="006F2DDC" w14:paraId="17DC5D94"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F19178D" w14:textId="77777777" w:rsidR="00AE3105" w:rsidRPr="006F2DDC" w:rsidRDefault="00AE3105" w:rsidP="00244020">
            <w:pPr>
              <w:pStyle w:val="TableText"/>
              <w:jc w:val="both"/>
              <w:rPr>
                <w:b/>
                <w:bCs/>
              </w:rPr>
            </w:pPr>
            <w:r w:rsidRPr="006F2DDC">
              <w:rPr>
                <w:b/>
                <w:bCs/>
              </w:rPr>
              <w:t>Exceptions</w:t>
            </w:r>
          </w:p>
          <w:p w14:paraId="20A93ED6" w14:textId="77777777" w:rsidR="00AE3105" w:rsidRPr="006F2DDC" w:rsidRDefault="00AE3105" w:rsidP="00F454DB">
            <w:pPr>
              <w:pStyle w:val="TableText"/>
              <w:numPr>
                <w:ilvl w:val="0"/>
                <w:numId w:val="62"/>
              </w:numPr>
            </w:pPr>
            <w:r w:rsidRPr="006F2DDC">
              <w:t xml:space="preserve">If actor clicks the </w:t>
            </w:r>
            <w:r w:rsidRPr="006F2DDC">
              <w:rPr>
                <w:u w:val="single"/>
              </w:rPr>
              <w:t>Update</w:t>
            </w:r>
            <w:r w:rsidRPr="006F2DDC">
              <w:t xml:space="preserve"> button after entering the same value in the </w:t>
            </w:r>
            <w:r w:rsidRPr="006F2DDC">
              <w:rPr>
                <w:u w:val="single"/>
              </w:rPr>
              <w:t>Name</w:t>
            </w:r>
            <w:r w:rsidRPr="006F2DDC">
              <w:t xml:space="preserve"> field as another page in the same project, the system should display an error message, “A page with this name already exists in this project”.</w:t>
            </w:r>
          </w:p>
        </w:tc>
      </w:tr>
      <w:tr w:rsidR="00AE3105" w:rsidRPr="006F2DDC" w14:paraId="2F6F358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BFEB554" w14:textId="77777777" w:rsidR="00AE3105" w:rsidRPr="006F2DDC" w:rsidRDefault="00AE3105" w:rsidP="00244020">
            <w:pPr>
              <w:pStyle w:val="TableText"/>
              <w:jc w:val="both"/>
              <w:rPr>
                <w:b/>
                <w:bCs/>
              </w:rPr>
            </w:pPr>
            <w:r w:rsidRPr="006F2DDC">
              <w:rPr>
                <w:b/>
                <w:bCs/>
              </w:rPr>
              <w:t>Business Rules</w:t>
            </w:r>
          </w:p>
          <w:p w14:paraId="757F4B0D" w14:textId="77777777" w:rsidR="00AE3105" w:rsidRPr="006F2DDC" w:rsidRDefault="00AE3105" w:rsidP="00244020">
            <w:pPr>
              <w:pStyle w:val="TableText"/>
              <w:jc w:val="both"/>
            </w:pPr>
            <w:r w:rsidRPr="006F2DDC">
              <w:t>None</w:t>
            </w:r>
          </w:p>
        </w:tc>
      </w:tr>
      <w:tr w:rsidR="00AE3105" w:rsidRPr="006F2DDC" w14:paraId="7146D0DA"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8651CA3" w14:textId="77777777" w:rsidR="00AE3105" w:rsidRPr="006F2DDC" w:rsidRDefault="00AE3105" w:rsidP="00244020">
            <w:pPr>
              <w:pStyle w:val="TableText"/>
              <w:jc w:val="both"/>
              <w:rPr>
                <w:b/>
                <w:bCs/>
              </w:rPr>
            </w:pPr>
            <w:r w:rsidRPr="006F2DDC">
              <w:rPr>
                <w:b/>
                <w:bCs/>
              </w:rPr>
              <w:t>Relationships</w:t>
            </w:r>
          </w:p>
          <w:p w14:paraId="3A087394" w14:textId="77777777" w:rsidR="00AE3105" w:rsidRPr="006F2DDC" w:rsidRDefault="00AE3105" w:rsidP="00244020">
            <w:pPr>
              <w:pStyle w:val="TableText"/>
              <w:jc w:val="both"/>
            </w:pPr>
            <w:r w:rsidRPr="006F2DDC">
              <w:t>None</w:t>
            </w:r>
          </w:p>
        </w:tc>
      </w:tr>
      <w:tr w:rsidR="00AE3105" w:rsidRPr="006F2DDC" w14:paraId="4EAAC2B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4C71E1A" w14:textId="77777777" w:rsidR="00AE3105" w:rsidRPr="006F2DDC" w:rsidRDefault="00AE3105" w:rsidP="00244020">
            <w:pPr>
              <w:pStyle w:val="TableText"/>
              <w:jc w:val="both"/>
              <w:rPr>
                <w:b/>
                <w:bCs/>
              </w:rPr>
            </w:pPr>
            <w:r w:rsidRPr="006F2DDC">
              <w:rPr>
                <w:b/>
                <w:bCs/>
              </w:rPr>
              <w:t>Special Requirements</w:t>
            </w:r>
          </w:p>
          <w:p w14:paraId="25DA9C4B" w14:textId="77777777" w:rsidR="00AE3105" w:rsidRPr="006F2DDC" w:rsidRDefault="00AE3105" w:rsidP="00244020">
            <w:pPr>
              <w:pStyle w:val="TableText"/>
              <w:jc w:val="both"/>
            </w:pPr>
            <w:r w:rsidRPr="006F2DDC">
              <w:t xml:space="preserve">None </w:t>
            </w:r>
          </w:p>
        </w:tc>
      </w:tr>
      <w:tr w:rsidR="00AE3105" w:rsidRPr="006F2DDC" w14:paraId="0A90AA05"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07FC9550" w14:textId="77777777" w:rsidR="00AE3105" w:rsidRPr="006F2DDC" w:rsidRDefault="00AE3105" w:rsidP="00244020">
            <w:pPr>
              <w:pStyle w:val="TableText"/>
              <w:jc w:val="both"/>
              <w:rPr>
                <w:b/>
                <w:bCs/>
              </w:rPr>
            </w:pPr>
            <w:r w:rsidRPr="006F2DDC">
              <w:rPr>
                <w:b/>
                <w:bCs/>
              </w:rPr>
              <w:t>Assumptions</w:t>
            </w:r>
          </w:p>
          <w:p w14:paraId="7FF8E5B1" w14:textId="77777777" w:rsidR="00AE3105" w:rsidRPr="006F2DDC" w:rsidRDefault="00AE3105" w:rsidP="00244020">
            <w:pPr>
              <w:pStyle w:val="TableText"/>
              <w:jc w:val="both"/>
            </w:pPr>
            <w:r w:rsidRPr="006F2DDC">
              <w:t xml:space="preserve">None </w:t>
            </w:r>
          </w:p>
        </w:tc>
      </w:tr>
    </w:tbl>
    <w:p w14:paraId="6AD738E3" w14:textId="77777777" w:rsidR="00AE3105" w:rsidRPr="006F2DDC" w:rsidRDefault="00AE3105" w:rsidP="00AE3105"/>
    <w:p w14:paraId="5DAE49B5" w14:textId="77777777" w:rsidR="00B73F4D" w:rsidRPr="006F2DDC" w:rsidRDefault="00B73F4D" w:rsidP="00B73F4D"/>
    <w:p w14:paraId="024E9EAB" w14:textId="77777777" w:rsidR="0066391C" w:rsidRPr="006F2DDC" w:rsidRDefault="0066391C" w:rsidP="005E1655">
      <w:pPr>
        <w:pStyle w:val="Heading2"/>
      </w:pPr>
      <w:r w:rsidRPr="006F2DDC">
        <w:br w:type="page"/>
      </w:r>
      <w:bookmarkStart w:id="76" w:name="_Toc24137646"/>
      <w:r w:rsidRPr="006F2DDC">
        <w:lastRenderedPageBreak/>
        <w:t xml:space="preserve">3.3 </w:t>
      </w:r>
      <w:r w:rsidR="00AC2118" w:rsidRPr="006F2DDC">
        <w:t>Viewer</w:t>
      </w:r>
      <w:r w:rsidRPr="006F2DDC">
        <w:t xml:space="preserve"> Use Cases</w:t>
      </w:r>
      <w:bookmarkEnd w:id="76"/>
    </w:p>
    <w:p w14:paraId="1D29A78B" w14:textId="77777777" w:rsidR="0066391C" w:rsidRPr="006F2DDC" w:rsidRDefault="0066391C" w:rsidP="00B573CE">
      <w:pPr>
        <w:rPr>
          <w:lang w:val="en"/>
        </w:rPr>
      </w:pPr>
    </w:p>
    <w:p w14:paraId="620D336C" w14:textId="77777777" w:rsidR="007671B6" w:rsidRPr="006F2DDC" w:rsidRDefault="007671B6" w:rsidP="007671B6">
      <w:pPr>
        <w:pStyle w:val="Heading3"/>
        <w:ind w:left="0"/>
        <w:jc w:val="both"/>
      </w:pPr>
      <w:bookmarkStart w:id="77" w:name="_Toc24137647"/>
      <w:r w:rsidRPr="006F2DDC">
        <w:t>UC 3.3.1 Login</w:t>
      </w:r>
      <w:bookmarkEnd w:id="7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7671B6" w:rsidRPr="006F2DDC" w14:paraId="11B7A01E"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F7AA25B" w14:textId="77777777" w:rsidR="007671B6" w:rsidRPr="006F2DDC" w:rsidRDefault="007671B6" w:rsidP="00244020">
            <w:pPr>
              <w:pStyle w:val="TableText"/>
              <w:jc w:val="both"/>
              <w:rPr>
                <w:b/>
                <w:bCs/>
              </w:rPr>
            </w:pPr>
            <w:r w:rsidRPr="006F2DDC">
              <w:rPr>
                <w:b/>
                <w:bCs/>
              </w:rPr>
              <w:t>Actor(s)</w:t>
            </w:r>
          </w:p>
          <w:p w14:paraId="0EB35B06" w14:textId="77777777" w:rsidR="007671B6" w:rsidRPr="006F2DDC" w:rsidRDefault="007671B6" w:rsidP="00244020">
            <w:pPr>
              <w:pStyle w:val="TableText"/>
              <w:jc w:val="both"/>
            </w:pPr>
            <w:r w:rsidRPr="006F2DDC">
              <w:t>Viewer</w:t>
            </w:r>
          </w:p>
        </w:tc>
      </w:tr>
      <w:tr w:rsidR="007671B6" w:rsidRPr="006F2DDC" w14:paraId="15030FC5"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C865572" w14:textId="77777777" w:rsidR="007671B6" w:rsidRPr="006F2DDC" w:rsidRDefault="007671B6" w:rsidP="00244020">
            <w:pPr>
              <w:pStyle w:val="TableText"/>
              <w:jc w:val="both"/>
              <w:rPr>
                <w:b/>
                <w:bCs/>
              </w:rPr>
            </w:pPr>
            <w:r w:rsidRPr="006F2DDC">
              <w:rPr>
                <w:b/>
                <w:bCs/>
              </w:rPr>
              <w:t>Description</w:t>
            </w:r>
          </w:p>
          <w:p w14:paraId="5888D93E" w14:textId="77777777" w:rsidR="007671B6" w:rsidRPr="006F2DDC" w:rsidRDefault="007671B6" w:rsidP="00244020">
            <w:pPr>
              <w:pStyle w:val="TableText"/>
              <w:jc w:val="both"/>
            </w:pPr>
            <w:r w:rsidRPr="006F2DDC">
              <w:t>This use case allows the actor to login to the BI tool view made available to them.</w:t>
            </w:r>
          </w:p>
        </w:tc>
      </w:tr>
      <w:tr w:rsidR="007671B6" w:rsidRPr="006F2DDC" w14:paraId="4FD56F0B"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180AFCA" w14:textId="77777777" w:rsidR="007671B6" w:rsidRPr="006F2DDC" w:rsidRDefault="007671B6" w:rsidP="00244020">
            <w:pPr>
              <w:pStyle w:val="TableText"/>
              <w:jc w:val="both"/>
              <w:rPr>
                <w:b/>
                <w:bCs/>
              </w:rPr>
            </w:pPr>
            <w:proofErr w:type="gramStart"/>
            <w:r w:rsidRPr="006F2DDC">
              <w:rPr>
                <w:b/>
                <w:bCs/>
              </w:rPr>
              <w:t>Pre Conditions</w:t>
            </w:r>
            <w:proofErr w:type="gramEnd"/>
          </w:p>
          <w:p w14:paraId="30E4AD34" w14:textId="77777777" w:rsidR="007671B6" w:rsidRPr="006F2DDC" w:rsidRDefault="007671B6" w:rsidP="00F454DB">
            <w:pPr>
              <w:pStyle w:val="TableText"/>
              <w:numPr>
                <w:ilvl w:val="0"/>
                <w:numId w:val="119"/>
              </w:numPr>
            </w:pPr>
          </w:p>
        </w:tc>
      </w:tr>
      <w:tr w:rsidR="007671B6" w:rsidRPr="006F2DDC" w14:paraId="0E466083"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A11D9F4" w14:textId="77777777" w:rsidR="007671B6" w:rsidRPr="006F2DDC" w:rsidRDefault="007671B6" w:rsidP="00244020">
            <w:pPr>
              <w:pStyle w:val="TableText"/>
              <w:jc w:val="both"/>
              <w:rPr>
                <w:b/>
                <w:bCs/>
              </w:rPr>
            </w:pPr>
            <w:r w:rsidRPr="006F2DDC">
              <w:rPr>
                <w:b/>
                <w:bCs/>
              </w:rPr>
              <w:t>Triggers</w:t>
            </w:r>
          </w:p>
          <w:p w14:paraId="29E34121" w14:textId="77777777" w:rsidR="007671B6" w:rsidRPr="006F2DDC" w:rsidRDefault="007671B6" w:rsidP="00F454DB">
            <w:pPr>
              <w:pStyle w:val="TableText"/>
              <w:numPr>
                <w:ilvl w:val="0"/>
                <w:numId w:val="120"/>
              </w:numPr>
            </w:pPr>
          </w:p>
        </w:tc>
      </w:tr>
      <w:tr w:rsidR="007671B6" w:rsidRPr="006F2DDC" w14:paraId="7947AEA7"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CF14D0B" w14:textId="77777777" w:rsidR="007671B6" w:rsidRPr="006F2DDC" w:rsidRDefault="007671B6" w:rsidP="00244020">
            <w:pPr>
              <w:pStyle w:val="TableText"/>
              <w:jc w:val="both"/>
              <w:rPr>
                <w:b/>
              </w:rPr>
            </w:pPr>
            <w:r w:rsidRPr="006F2DDC">
              <w:rPr>
                <w:b/>
              </w:rPr>
              <w:t>Normal Flow</w:t>
            </w:r>
          </w:p>
          <w:p w14:paraId="10257577" w14:textId="77777777" w:rsidR="007671B6" w:rsidRPr="006F2DDC" w:rsidRDefault="007671B6" w:rsidP="00244020">
            <w:pPr>
              <w:pStyle w:val="ListParagraph"/>
              <w:ind w:left="0"/>
            </w:pPr>
          </w:p>
          <w:p w14:paraId="0818213D" w14:textId="77777777" w:rsidR="007671B6" w:rsidRPr="006F2DDC" w:rsidRDefault="007671B6" w:rsidP="00F454DB">
            <w:pPr>
              <w:pStyle w:val="TableText"/>
              <w:numPr>
                <w:ilvl w:val="0"/>
                <w:numId w:val="121"/>
              </w:numPr>
            </w:pPr>
          </w:p>
          <w:p w14:paraId="20BFCDD2" w14:textId="77777777" w:rsidR="007671B6" w:rsidRPr="006F2DDC" w:rsidRDefault="007671B6" w:rsidP="00244020">
            <w:pPr>
              <w:pStyle w:val="TableText"/>
            </w:pPr>
          </w:p>
        </w:tc>
      </w:tr>
      <w:tr w:rsidR="007671B6" w:rsidRPr="006F2DDC" w14:paraId="5E37ADEF"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E0433CE" w14:textId="77777777" w:rsidR="007671B6" w:rsidRPr="006F2DDC" w:rsidRDefault="007671B6" w:rsidP="00244020">
            <w:pPr>
              <w:pStyle w:val="TableText"/>
              <w:jc w:val="both"/>
              <w:rPr>
                <w:b/>
                <w:bCs/>
              </w:rPr>
            </w:pPr>
            <w:r w:rsidRPr="006F2DDC">
              <w:rPr>
                <w:b/>
                <w:bCs/>
              </w:rPr>
              <w:t>Alternative Flow</w:t>
            </w:r>
          </w:p>
          <w:p w14:paraId="1244387C" w14:textId="77777777" w:rsidR="007671B6" w:rsidRPr="006F2DDC" w:rsidRDefault="007671B6" w:rsidP="00244020">
            <w:pPr>
              <w:pStyle w:val="TableText"/>
              <w:jc w:val="both"/>
            </w:pPr>
            <w:r w:rsidRPr="006F2DDC">
              <w:t xml:space="preserve">None </w:t>
            </w:r>
          </w:p>
        </w:tc>
      </w:tr>
      <w:tr w:rsidR="007671B6" w:rsidRPr="006F2DDC" w14:paraId="077A2284"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9188F34" w14:textId="77777777" w:rsidR="007671B6" w:rsidRPr="006F2DDC" w:rsidRDefault="007671B6" w:rsidP="00244020">
            <w:pPr>
              <w:pStyle w:val="TableText"/>
              <w:rPr>
                <w:b/>
              </w:rPr>
            </w:pPr>
            <w:r w:rsidRPr="006F2DDC">
              <w:rPr>
                <w:b/>
              </w:rPr>
              <w:t>Post Conditions</w:t>
            </w:r>
          </w:p>
          <w:p w14:paraId="5E3A8E83" w14:textId="77777777" w:rsidR="007671B6" w:rsidRPr="006F2DDC" w:rsidRDefault="007671B6" w:rsidP="00F454DB">
            <w:pPr>
              <w:pStyle w:val="TableText"/>
              <w:numPr>
                <w:ilvl w:val="0"/>
                <w:numId w:val="122"/>
              </w:numPr>
            </w:pPr>
          </w:p>
        </w:tc>
      </w:tr>
      <w:tr w:rsidR="007671B6" w:rsidRPr="006F2DDC" w14:paraId="4ECEF10E"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38ADD25" w14:textId="77777777" w:rsidR="007671B6" w:rsidRPr="006F2DDC" w:rsidRDefault="007671B6" w:rsidP="00244020">
            <w:pPr>
              <w:pStyle w:val="TableText"/>
              <w:jc w:val="both"/>
              <w:rPr>
                <w:b/>
                <w:bCs/>
              </w:rPr>
            </w:pPr>
            <w:r w:rsidRPr="006F2DDC">
              <w:rPr>
                <w:b/>
                <w:bCs/>
              </w:rPr>
              <w:t>Exceptions</w:t>
            </w:r>
          </w:p>
          <w:p w14:paraId="3152C150" w14:textId="77777777" w:rsidR="007671B6" w:rsidRPr="006F2DDC" w:rsidRDefault="007671B6" w:rsidP="00F454DB">
            <w:pPr>
              <w:pStyle w:val="TableText"/>
              <w:numPr>
                <w:ilvl w:val="0"/>
                <w:numId w:val="123"/>
              </w:numPr>
            </w:pPr>
          </w:p>
        </w:tc>
      </w:tr>
      <w:tr w:rsidR="007671B6" w:rsidRPr="006F2DDC" w14:paraId="6CD58F7B"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4027B80" w14:textId="77777777" w:rsidR="007671B6" w:rsidRPr="006F2DDC" w:rsidRDefault="007671B6" w:rsidP="00244020">
            <w:pPr>
              <w:pStyle w:val="TableText"/>
              <w:jc w:val="both"/>
              <w:rPr>
                <w:b/>
                <w:bCs/>
              </w:rPr>
            </w:pPr>
            <w:r w:rsidRPr="006F2DDC">
              <w:rPr>
                <w:b/>
                <w:bCs/>
              </w:rPr>
              <w:t>Business Rules</w:t>
            </w:r>
          </w:p>
          <w:p w14:paraId="1E48E067" w14:textId="77777777" w:rsidR="007671B6" w:rsidRPr="006F2DDC" w:rsidRDefault="007671B6" w:rsidP="00244020">
            <w:pPr>
              <w:pStyle w:val="TableText"/>
              <w:jc w:val="both"/>
            </w:pPr>
            <w:r w:rsidRPr="006F2DDC">
              <w:t>None</w:t>
            </w:r>
          </w:p>
        </w:tc>
      </w:tr>
      <w:tr w:rsidR="007671B6" w:rsidRPr="006F2DDC" w14:paraId="0D7513E2"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7EE4723" w14:textId="77777777" w:rsidR="007671B6" w:rsidRPr="006F2DDC" w:rsidRDefault="007671B6" w:rsidP="00244020">
            <w:pPr>
              <w:pStyle w:val="TableText"/>
              <w:jc w:val="both"/>
              <w:rPr>
                <w:b/>
                <w:bCs/>
              </w:rPr>
            </w:pPr>
            <w:r w:rsidRPr="006F2DDC">
              <w:rPr>
                <w:b/>
                <w:bCs/>
              </w:rPr>
              <w:t>Relationships</w:t>
            </w:r>
          </w:p>
          <w:p w14:paraId="6B2BE174" w14:textId="77777777" w:rsidR="007671B6" w:rsidRPr="006F2DDC" w:rsidRDefault="007671B6" w:rsidP="00244020">
            <w:pPr>
              <w:pStyle w:val="TableText"/>
              <w:jc w:val="both"/>
            </w:pPr>
            <w:r w:rsidRPr="006F2DDC">
              <w:t>None</w:t>
            </w:r>
          </w:p>
        </w:tc>
      </w:tr>
      <w:tr w:rsidR="007671B6" w:rsidRPr="006F2DDC" w14:paraId="736C7D13"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F887893" w14:textId="77777777" w:rsidR="007671B6" w:rsidRPr="006F2DDC" w:rsidRDefault="007671B6" w:rsidP="00244020">
            <w:pPr>
              <w:pStyle w:val="TableText"/>
              <w:jc w:val="both"/>
              <w:rPr>
                <w:b/>
                <w:bCs/>
              </w:rPr>
            </w:pPr>
            <w:r w:rsidRPr="006F2DDC">
              <w:rPr>
                <w:b/>
                <w:bCs/>
              </w:rPr>
              <w:t>Special Requirements</w:t>
            </w:r>
          </w:p>
          <w:p w14:paraId="11869771" w14:textId="77777777" w:rsidR="007671B6" w:rsidRPr="006F2DDC" w:rsidRDefault="007671B6" w:rsidP="00244020">
            <w:pPr>
              <w:pStyle w:val="TableText"/>
              <w:jc w:val="both"/>
            </w:pPr>
            <w:r w:rsidRPr="006F2DDC">
              <w:t xml:space="preserve">None </w:t>
            </w:r>
          </w:p>
        </w:tc>
      </w:tr>
      <w:tr w:rsidR="007671B6" w:rsidRPr="006F2DDC" w14:paraId="0FD8460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407367E" w14:textId="77777777" w:rsidR="007671B6" w:rsidRPr="006F2DDC" w:rsidRDefault="007671B6" w:rsidP="00244020">
            <w:pPr>
              <w:pStyle w:val="TableText"/>
              <w:jc w:val="both"/>
              <w:rPr>
                <w:b/>
                <w:bCs/>
              </w:rPr>
            </w:pPr>
            <w:r w:rsidRPr="006F2DDC">
              <w:rPr>
                <w:b/>
                <w:bCs/>
              </w:rPr>
              <w:t>Assumptions</w:t>
            </w:r>
          </w:p>
          <w:p w14:paraId="43C24B87" w14:textId="77777777" w:rsidR="007671B6" w:rsidRPr="006F2DDC" w:rsidRDefault="007671B6" w:rsidP="00244020">
            <w:pPr>
              <w:pStyle w:val="TableText"/>
              <w:jc w:val="both"/>
            </w:pPr>
            <w:r w:rsidRPr="006F2DDC">
              <w:t xml:space="preserve">None </w:t>
            </w:r>
          </w:p>
        </w:tc>
      </w:tr>
    </w:tbl>
    <w:p w14:paraId="77030EB2" w14:textId="77777777" w:rsidR="007671B6" w:rsidRPr="006F2DDC" w:rsidRDefault="007671B6" w:rsidP="007671B6"/>
    <w:p w14:paraId="4B57BD8C" w14:textId="77777777" w:rsidR="007671B6" w:rsidRPr="006F2DDC" w:rsidRDefault="007671B6" w:rsidP="007671B6">
      <w:pPr>
        <w:pStyle w:val="BodyText"/>
      </w:pPr>
    </w:p>
    <w:p w14:paraId="000F7982" w14:textId="77777777" w:rsidR="007671B6" w:rsidRPr="006F2DDC" w:rsidRDefault="007671B6" w:rsidP="007671B6">
      <w:r w:rsidRPr="006F2DDC">
        <w:br w:type="page"/>
      </w:r>
    </w:p>
    <w:p w14:paraId="6CB514F0" w14:textId="77777777" w:rsidR="007671B6" w:rsidRPr="006F2DDC" w:rsidRDefault="007671B6" w:rsidP="007671B6">
      <w:pPr>
        <w:pStyle w:val="BodyText"/>
        <w:ind w:left="0"/>
        <w:rPr>
          <w:lang w:val="en"/>
        </w:rPr>
      </w:pPr>
      <w:r w:rsidRPr="006F2DDC">
        <w:lastRenderedPageBreak/>
        <w:br w:type="page"/>
      </w:r>
    </w:p>
    <w:p w14:paraId="79F13B8A" w14:textId="77777777" w:rsidR="007671B6" w:rsidRPr="006F2DDC" w:rsidRDefault="007671B6" w:rsidP="007671B6">
      <w:pPr>
        <w:pStyle w:val="BodyText"/>
        <w:ind w:left="0"/>
        <w:rPr>
          <w:lang w:val="en"/>
        </w:rPr>
      </w:pPr>
      <w:r w:rsidRPr="006F2DDC">
        <w:rPr>
          <w:lang w:val="en"/>
        </w:rPr>
        <w:lastRenderedPageBreak/>
        <w:br w:type="page"/>
      </w:r>
    </w:p>
    <w:p w14:paraId="36860A74" w14:textId="77777777" w:rsidR="00244020" w:rsidRPr="006F2DDC" w:rsidRDefault="00244020" w:rsidP="00244020">
      <w:pPr>
        <w:pStyle w:val="Heading3"/>
        <w:ind w:left="0"/>
        <w:jc w:val="both"/>
      </w:pPr>
      <w:bookmarkStart w:id="78" w:name="_Toc24137648"/>
      <w:r w:rsidRPr="006F2DDC">
        <w:lastRenderedPageBreak/>
        <w:t>UC 3.3.</w:t>
      </w:r>
      <w:r w:rsidR="003777A9" w:rsidRPr="006F2DDC">
        <w:t>2</w:t>
      </w:r>
      <w:r w:rsidRPr="006F2DDC">
        <w:t xml:space="preserve"> View Story</w:t>
      </w:r>
      <w:bookmarkEnd w:id="7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244020" w:rsidRPr="006F2DDC" w14:paraId="12C07514"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F4BDE94" w14:textId="77777777" w:rsidR="00244020" w:rsidRPr="006F2DDC" w:rsidRDefault="00244020" w:rsidP="00244020">
            <w:pPr>
              <w:pStyle w:val="TableText"/>
              <w:jc w:val="both"/>
              <w:rPr>
                <w:b/>
                <w:bCs/>
              </w:rPr>
            </w:pPr>
            <w:r w:rsidRPr="006F2DDC">
              <w:rPr>
                <w:b/>
                <w:bCs/>
              </w:rPr>
              <w:t>Actor(s)</w:t>
            </w:r>
          </w:p>
          <w:p w14:paraId="2CA6B6D3" w14:textId="77777777" w:rsidR="00244020" w:rsidRPr="006F2DDC" w:rsidRDefault="00244020" w:rsidP="00244020">
            <w:pPr>
              <w:pStyle w:val="TableText"/>
              <w:jc w:val="both"/>
            </w:pPr>
            <w:r w:rsidRPr="006F2DDC">
              <w:t>Viewer</w:t>
            </w:r>
          </w:p>
        </w:tc>
      </w:tr>
      <w:tr w:rsidR="00244020" w:rsidRPr="006F2DDC" w14:paraId="5C68E1B3"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C582B1F" w14:textId="77777777" w:rsidR="00244020" w:rsidRPr="006F2DDC" w:rsidRDefault="00244020" w:rsidP="00244020">
            <w:pPr>
              <w:pStyle w:val="TableText"/>
              <w:jc w:val="both"/>
              <w:rPr>
                <w:b/>
                <w:bCs/>
              </w:rPr>
            </w:pPr>
            <w:r w:rsidRPr="006F2DDC">
              <w:rPr>
                <w:b/>
                <w:bCs/>
              </w:rPr>
              <w:t>Description</w:t>
            </w:r>
          </w:p>
          <w:p w14:paraId="5D7B4091" w14:textId="77777777" w:rsidR="00244020" w:rsidRPr="006F2DDC" w:rsidRDefault="00244020" w:rsidP="00244020">
            <w:pPr>
              <w:pStyle w:val="TableText"/>
              <w:jc w:val="both"/>
            </w:pPr>
            <w:r w:rsidRPr="006F2DDC">
              <w:t xml:space="preserve">This use case allows the actor to </w:t>
            </w:r>
            <w:r w:rsidR="00457BC2" w:rsidRPr="006F2DDC">
              <w:t xml:space="preserve">view </w:t>
            </w:r>
            <w:r w:rsidR="00A67A2F" w:rsidRPr="006F2DDC">
              <w:t xml:space="preserve">pages in form of </w:t>
            </w:r>
            <w:r w:rsidR="00457BC2" w:rsidRPr="006F2DDC">
              <w:t>story</w:t>
            </w:r>
            <w:r w:rsidRPr="006F2DDC">
              <w:t>.</w:t>
            </w:r>
          </w:p>
        </w:tc>
      </w:tr>
      <w:tr w:rsidR="00244020" w:rsidRPr="006F2DDC" w14:paraId="2783A5DE"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EA786DD" w14:textId="77777777" w:rsidR="00244020" w:rsidRPr="006F2DDC" w:rsidRDefault="00244020" w:rsidP="00244020">
            <w:pPr>
              <w:pStyle w:val="TableText"/>
              <w:jc w:val="both"/>
              <w:rPr>
                <w:b/>
                <w:bCs/>
              </w:rPr>
            </w:pPr>
            <w:proofErr w:type="gramStart"/>
            <w:r w:rsidRPr="006F2DDC">
              <w:rPr>
                <w:b/>
                <w:bCs/>
              </w:rPr>
              <w:t>Pre Conditions</w:t>
            </w:r>
            <w:proofErr w:type="gramEnd"/>
          </w:p>
          <w:p w14:paraId="3BEDA946" w14:textId="77777777" w:rsidR="00244020" w:rsidRPr="006F2DDC" w:rsidRDefault="00244020" w:rsidP="00F454DB">
            <w:pPr>
              <w:pStyle w:val="TableText"/>
              <w:numPr>
                <w:ilvl w:val="0"/>
                <w:numId w:val="124"/>
              </w:numPr>
            </w:pPr>
          </w:p>
        </w:tc>
      </w:tr>
      <w:tr w:rsidR="00244020" w:rsidRPr="006F2DDC" w14:paraId="15932453"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007EFB69" w14:textId="77777777" w:rsidR="00244020" w:rsidRPr="006F2DDC" w:rsidRDefault="00244020" w:rsidP="00244020">
            <w:pPr>
              <w:pStyle w:val="TableText"/>
              <w:jc w:val="both"/>
              <w:rPr>
                <w:b/>
                <w:bCs/>
              </w:rPr>
            </w:pPr>
            <w:r w:rsidRPr="006F2DDC">
              <w:rPr>
                <w:b/>
                <w:bCs/>
              </w:rPr>
              <w:t>Triggers</w:t>
            </w:r>
          </w:p>
          <w:p w14:paraId="227FA2BE" w14:textId="77777777" w:rsidR="00244020" w:rsidRPr="006F2DDC" w:rsidRDefault="00244020" w:rsidP="00F454DB">
            <w:pPr>
              <w:pStyle w:val="TableText"/>
              <w:numPr>
                <w:ilvl w:val="0"/>
                <w:numId w:val="125"/>
              </w:numPr>
            </w:pPr>
          </w:p>
        </w:tc>
      </w:tr>
      <w:tr w:rsidR="00244020" w:rsidRPr="006F2DDC" w14:paraId="79CF565A"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8E54634" w14:textId="77777777" w:rsidR="00244020" w:rsidRPr="006F2DDC" w:rsidRDefault="00244020" w:rsidP="00244020">
            <w:pPr>
              <w:pStyle w:val="TableText"/>
              <w:jc w:val="both"/>
              <w:rPr>
                <w:b/>
              </w:rPr>
            </w:pPr>
            <w:r w:rsidRPr="006F2DDC">
              <w:rPr>
                <w:b/>
              </w:rPr>
              <w:t>Normal Flow</w:t>
            </w:r>
          </w:p>
          <w:p w14:paraId="1EC30402" w14:textId="77777777" w:rsidR="00244020" w:rsidRPr="006F2DDC" w:rsidRDefault="00244020" w:rsidP="00244020">
            <w:pPr>
              <w:pStyle w:val="ListParagraph"/>
              <w:ind w:left="0"/>
            </w:pPr>
          </w:p>
          <w:p w14:paraId="3A7D8B0E" w14:textId="77777777" w:rsidR="00244020" w:rsidRPr="006F2DDC" w:rsidRDefault="00244020" w:rsidP="00F454DB">
            <w:pPr>
              <w:pStyle w:val="TableText"/>
              <w:numPr>
                <w:ilvl w:val="0"/>
                <w:numId w:val="126"/>
              </w:numPr>
            </w:pPr>
          </w:p>
          <w:p w14:paraId="7D4C791D" w14:textId="77777777" w:rsidR="00244020" w:rsidRPr="006F2DDC" w:rsidRDefault="00244020" w:rsidP="00244020">
            <w:pPr>
              <w:pStyle w:val="TableText"/>
            </w:pPr>
          </w:p>
        </w:tc>
      </w:tr>
      <w:tr w:rsidR="00244020" w:rsidRPr="006F2DDC" w14:paraId="72942342"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230AE9D" w14:textId="77777777" w:rsidR="00244020" w:rsidRPr="006F2DDC" w:rsidRDefault="00244020" w:rsidP="00244020">
            <w:pPr>
              <w:pStyle w:val="TableText"/>
              <w:jc w:val="both"/>
              <w:rPr>
                <w:b/>
                <w:bCs/>
              </w:rPr>
            </w:pPr>
            <w:r w:rsidRPr="006F2DDC">
              <w:rPr>
                <w:b/>
                <w:bCs/>
              </w:rPr>
              <w:t>Alternative Flow</w:t>
            </w:r>
          </w:p>
          <w:p w14:paraId="40A77083" w14:textId="77777777" w:rsidR="00244020" w:rsidRPr="006F2DDC" w:rsidRDefault="00244020" w:rsidP="00244020">
            <w:pPr>
              <w:pStyle w:val="TableText"/>
              <w:jc w:val="both"/>
            </w:pPr>
            <w:r w:rsidRPr="006F2DDC">
              <w:t xml:space="preserve">None </w:t>
            </w:r>
          </w:p>
        </w:tc>
      </w:tr>
      <w:tr w:rsidR="00244020" w:rsidRPr="006F2DDC" w14:paraId="612EBE84"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8199ABB" w14:textId="77777777" w:rsidR="00244020" w:rsidRPr="006F2DDC" w:rsidRDefault="00244020" w:rsidP="00244020">
            <w:pPr>
              <w:pStyle w:val="TableText"/>
              <w:rPr>
                <w:b/>
              </w:rPr>
            </w:pPr>
            <w:r w:rsidRPr="006F2DDC">
              <w:rPr>
                <w:b/>
              </w:rPr>
              <w:t>Post Conditions</w:t>
            </w:r>
          </w:p>
          <w:p w14:paraId="4951C63C" w14:textId="77777777" w:rsidR="00244020" w:rsidRPr="006F2DDC" w:rsidRDefault="00244020" w:rsidP="00F454DB">
            <w:pPr>
              <w:pStyle w:val="TableText"/>
              <w:numPr>
                <w:ilvl w:val="0"/>
                <w:numId w:val="127"/>
              </w:numPr>
            </w:pPr>
          </w:p>
        </w:tc>
      </w:tr>
      <w:tr w:rsidR="00244020" w:rsidRPr="006F2DDC" w14:paraId="1685AC8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94FBC2C" w14:textId="77777777" w:rsidR="00244020" w:rsidRPr="006F2DDC" w:rsidRDefault="00244020" w:rsidP="00244020">
            <w:pPr>
              <w:pStyle w:val="TableText"/>
              <w:jc w:val="both"/>
              <w:rPr>
                <w:b/>
                <w:bCs/>
              </w:rPr>
            </w:pPr>
            <w:r w:rsidRPr="006F2DDC">
              <w:rPr>
                <w:b/>
                <w:bCs/>
              </w:rPr>
              <w:t>Exceptions</w:t>
            </w:r>
          </w:p>
          <w:p w14:paraId="62F2C53D" w14:textId="77777777" w:rsidR="00244020" w:rsidRPr="006F2DDC" w:rsidRDefault="00244020" w:rsidP="00F454DB">
            <w:pPr>
              <w:pStyle w:val="TableText"/>
              <w:numPr>
                <w:ilvl w:val="0"/>
                <w:numId w:val="128"/>
              </w:numPr>
            </w:pPr>
          </w:p>
        </w:tc>
      </w:tr>
      <w:tr w:rsidR="00244020" w:rsidRPr="006F2DDC" w14:paraId="0EF4767E"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13851B8" w14:textId="77777777" w:rsidR="00244020" w:rsidRPr="006F2DDC" w:rsidRDefault="00244020" w:rsidP="00244020">
            <w:pPr>
              <w:pStyle w:val="TableText"/>
              <w:jc w:val="both"/>
              <w:rPr>
                <w:b/>
                <w:bCs/>
              </w:rPr>
            </w:pPr>
            <w:r w:rsidRPr="006F2DDC">
              <w:rPr>
                <w:b/>
                <w:bCs/>
              </w:rPr>
              <w:t>Business Rules</w:t>
            </w:r>
          </w:p>
          <w:p w14:paraId="08A3CCCC" w14:textId="77777777" w:rsidR="00244020" w:rsidRPr="006F2DDC" w:rsidRDefault="00244020" w:rsidP="00244020">
            <w:pPr>
              <w:pStyle w:val="TableText"/>
              <w:jc w:val="both"/>
            </w:pPr>
            <w:r w:rsidRPr="006F2DDC">
              <w:t>None</w:t>
            </w:r>
          </w:p>
        </w:tc>
      </w:tr>
      <w:tr w:rsidR="00244020" w:rsidRPr="006F2DDC" w14:paraId="1BFDBC1B"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3728515" w14:textId="77777777" w:rsidR="00244020" w:rsidRPr="006F2DDC" w:rsidRDefault="00244020" w:rsidP="00244020">
            <w:pPr>
              <w:pStyle w:val="TableText"/>
              <w:jc w:val="both"/>
              <w:rPr>
                <w:b/>
                <w:bCs/>
              </w:rPr>
            </w:pPr>
            <w:r w:rsidRPr="006F2DDC">
              <w:rPr>
                <w:b/>
                <w:bCs/>
              </w:rPr>
              <w:t>Relationships</w:t>
            </w:r>
          </w:p>
          <w:p w14:paraId="6B685124" w14:textId="77777777" w:rsidR="00244020" w:rsidRPr="006F2DDC" w:rsidRDefault="00244020" w:rsidP="00244020">
            <w:pPr>
              <w:pStyle w:val="TableText"/>
              <w:jc w:val="both"/>
            </w:pPr>
            <w:r w:rsidRPr="006F2DDC">
              <w:t>None</w:t>
            </w:r>
          </w:p>
        </w:tc>
      </w:tr>
      <w:tr w:rsidR="00244020" w:rsidRPr="006F2DDC" w14:paraId="7DCC450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0260C2E" w14:textId="77777777" w:rsidR="00244020" w:rsidRPr="006F2DDC" w:rsidRDefault="00244020" w:rsidP="00244020">
            <w:pPr>
              <w:pStyle w:val="TableText"/>
              <w:jc w:val="both"/>
              <w:rPr>
                <w:b/>
                <w:bCs/>
              </w:rPr>
            </w:pPr>
            <w:r w:rsidRPr="006F2DDC">
              <w:rPr>
                <w:b/>
                <w:bCs/>
              </w:rPr>
              <w:t>Special Requirements</w:t>
            </w:r>
          </w:p>
          <w:p w14:paraId="7EAE3FA3" w14:textId="77777777" w:rsidR="00244020" w:rsidRPr="006F2DDC" w:rsidRDefault="00244020" w:rsidP="00244020">
            <w:pPr>
              <w:pStyle w:val="TableText"/>
              <w:jc w:val="both"/>
            </w:pPr>
            <w:r w:rsidRPr="006F2DDC">
              <w:t xml:space="preserve">None </w:t>
            </w:r>
          </w:p>
        </w:tc>
      </w:tr>
      <w:tr w:rsidR="00244020" w:rsidRPr="006F2DDC" w14:paraId="2F2910A2"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080FE47" w14:textId="77777777" w:rsidR="00244020" w:rsidRPr="006F2DDC" w:rsidRDefault="00244020" w:rsidP="00244020">
            <w:pPr>
              <w:pStyle w:val="TableText"/>
              <w:jc w:val="both"/>
              <w:rPr>
                <w:b/>
                <w:bCs/>
              </w:rPr>
            </w:pPr>
            <w:r w:rsidRPr="006F2DDC">
              <w:rPr>
                <w:b/>
                <w:bCs/>
              </w:rPr>
              <w:t>Assumptions</w:t>
            </w:r>
          </w:p>
          <w:p w14:paraId="0FA7B074" w14:textId="77777777" w:rsidR="00244020" w:rsidRPr="006F2DDC" w:rsidRDefault="00244020" w:rsidP="00244020">
            <w:pPr>
              <w:pStyle w:val="TableText"/>
              <w:jc w:val="both"/>
            </w:pPr>
            <w:r w:rsidRPr="006F2DDC">
              <w:t xml:space="preserve">None </w:t>
            </w:r>
          </w:p>
        </w:tc>
      </w:tr>
    </w:tbl>
    <w:p w14:paraId="556FDD0F" w14:textId="77777777" w:rsidR="00244020" w:rsidRPr="006F2DDC" w:rsidRDefault="00244020" w:rsidP="00244020"/>
    <w:p w14:paraId="3F8069DB" w14:textId="77777777" w:rsidR="00244020" w:rsidRPr="006F2DDC" w:rsidRDefault="00244020" w:rsidP="00244020">
      <w:pPr>
        <w:pStyle w:val="BodyText"/>
      </w:pPr>
    </w:p>
    <w:p w14:paraId="3C69D57E" w14:textId="77777777" w:rsidR="00244020" w:rsidRPr="006F2DDC" w:rsidRDefault="00244020" w:rsidP="00244020">
      <w:r w:rsidRPr="006F2DDC">
        <w:br w:type="page"/>
      </w:r>
    </w:p>
    <w:p w14:paraId="433021EF" w14:textId="77777777" w:rsidR="00244020" w:rsidRPr="006F2DDC" w:rsidRDefault="00244020" w:rsidP="00244020">
      <w:pPr>
        <w:pStyle w:val="BodyText"/>
        <w:ind w:left="0"/>
        <w:rPr>
          <w:lang w:val="en"/>
        </w:rPr>
      </w:pPr>
      <w:r w:rsidRPr="006F2DDC">
        <w:lastRenderedPageBreak/>
        <w:br w:type="page"/>
      </w:r>
    </w:p>
    <w:p w14:paraId="28929B87" w14:textId="77777777" w:rsidR="00244020" w:rsidRPr="006F2DDC" w:rsidRDefault="00244020" w:rsidP="00244020">
      <w:pPr>
        <w:pStyle w:val="BodyText"/>
        <w:ind w:left="0"/>
        <w:rPr>
          <w:lang w:val="en"/>
        </w:rPr>
      </w:pPr>
      <w:r w:rsidRPr="006F2DDC">
        <w:rPr>
          <w:lang w:val="en"/>
        </w:rPr>
        <w:lastRenderedPageBreak/>
        <w:br w:type="page"/>
      </w:r>
    </w:p>
    <w:p w14:paraId="1B654B62" w14:textId="77777777" w:rsidR="006F7958" w:rsidRPr="006F2DDC" w:rsidRDefault="006F7958" w:rsidP="006F7958">
      <w:pPr>
        <w:pStyle w:val="Heading3"/>
        <w:ind w:left="0"/>
        <w:jc w:val="both"/>
      </w:pPr>
      <w:bookmarkStart w:id="79" w:name="_Toc24137649"/>
      <w:r w:rsidRPr="006F2DDC">
        <w:lastRenderedPageBreak/>
        <w:t>UC 3.3.</w:t>
      </w:r>
      <w:r w:rsidR="003777A9" w:rsidRPr="006F2DDC">
        <w:t>3</w:t>
      </w:r>
      <w:r w:rsidRPr="006F2DDC">
        <w:t xml:space="preserve"> View </w:t>
      </w:r>
      <w:r w:rsidR="00CF2308" w:rsidRPr="006F2DDC">
        <w:t>Visual in Full View</w:t>
      </w:r>
      <w:bookmarkEnd w:id="7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6F7958" w:rsidRPr="006F2DDC" w14:paraId="49FC4CB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809B111" w14:textId="77777777" w:rsidR="006F7958" w:rsidRPr="006F2DDC" w:rsidRDefault="006F7958" w:rsidP="00244020">
            <w:pPr>
              <w:pStyle w:val="TableText"/>
              <w:jc w:val="both"/>
              <w:rPr>
                <w:b/>
                <w:bCs/>
              </w:rPr>
            </w:pPr>
            <w:r w:rsidRPr="006F2DDC">
              <w:rPr>
                <w:b/>
                <w:bCs/>
              </w:rPr>
              <w:t>Actor(s)</w:t>
            </w:r>
          </w:p>
          <w:p w14:paraId="46DA9112" w14:textId="77777777" w:rsidR="006F7958" w:rsidRPr="006F2DDC" w:rsidRDefault="006F7958" w:rsidP="00244020">
            <w:pPr>
              <w:pStyle w:val="TableText"/>
              <w:jc w:val="both"/>
            </w:pPr>
            <w:r w:rsidRPr="006F2DDC">
              <w:t>Viewer</w:t>
            </w:r>
          </w:p>
        </w:tc>
      </w:tr>
      <w:tr w:rsidR="006F7958" w:rsidRPr="006F2DDC" w14:paraId="7EC9F6E1"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6F17AE8B" w14:textId="77777777" w:rsidR="006F7958" w:rsidRPr="006F2DDC" w:rsidRDefault="006F7958" w:rsidP="00244020">
            <w:pPr>
              <w:pStyle w:val="TableText"/>
              <w:jc w:val="both"/>
              <w:rPr>
                <w:b/>
                <w:bCs/>
              </w:rPr>
            </w:pPr>
            <w:r w:rsidRPr="006F2DDC">
              <w:rPr>
                <w:b/>
                <w:bCs/>
              </w:rPr>
              <w:t>Description</w:t>
            </w:r>
          </w:p>
          <w:p w14:paraId="7A8FEED2" w14:textId="77777777" w:rsidR="006F7958" w:rsidRPr="006F2DDC" w:rsidRDefault="006F7958" w:rsidP="00244020">
            <w:pPr>
              <w:pStyle w:val="TableText"/>
              <w:jc w:val="both"/>
            </w:pPr>
            <w:r w:rsidRPr="006F2DDC">
              <w:t xml:space="preserve">This use case allows the actor to </w:t>
            </w:r>
            <w:r w:rsidR="007D6200" w:rsidRPr="006F2DDC">
              <w:t xml:space="preserve">view a </w:t>
            </w:r>
            <w:r w:rsidRPr="006F2DDC">
              <w:t>visual</w:t>
            </w:r>
            <w:r w:rsidR="007D6200" w:rsidRPr="006F2DDC">
              <w:t xml:space="preserve"> in full view</w:t>
            </w:r>
            <w:r w:rsidRPr="006F2DDC">
              <w:t>.</w:t>
            </w:r>
          </w:p>
        </w:tc>
      </w:tr>
      <w:tr w:rsidR="006F7958" w:rsidRPr="006F2DDC" w14:paraId="6BF7B488"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5111B0A" w14:textId="77777777" w:rsidR="006F7958" w:rsidRPr="006F2DDC" w:rsidRDefault="006F7958" w:rsidP="00244020">
            <w:pPr>
              <w:pStyle w:val="TableText"/>
              <w:jc w:val="both"/>
              <w:rPr>
                <w:b/>
                <w:bCs/>
              </w:rPr>
            </w:pPr>
            <w:proofErr w:type="gramStart"/>
            <w:r w:rsidRPr="006F2DDC">
              <w:rPr>
                <w:b/>
                <w:bCs/>
              </w:rPr>
              <w:t>Pre Conditions</w:t>
            </w:r>
            <w:proofErr w:type="gramEnd"/>
          </w:p>
          <w:p w14:paraId="1C470782" w14:textId="77777777" w:rsidR="006F7958" w:rsidRPr="006F2DDC" w:rsidRDefault="006F7958" w:rsidP="00F454DB">
            <w:pPr>
              <w:pStyle w:val="TableText"/>
              <w:numPr>
                <w:ilvl w:val="0"/>
                <w:numId w:val="129"/>
              </w:numPr>
            </w:pPr>
          </w:p>
        </w:tc>
      </w:tr>
      <w:tr w:rsidR="006F7958" w:rsidRPr="006F2DDC" w14:paraId="16E5BE00"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8D5A8FD" w14:textId="77777777" w:rsidR="006F7958" w:rsidRPr="006F2DDC" w:rsidRDefault="006F7958" w:rsidP="00244020">
            <w:pPr>
              <w:pStyle w:val="TableText"/>
              <w:jc w:val="both"/>
              <w:rPr>
                <w:b/>
                <w:bCs/>
              </w:rPr>
            </w:pPr>
            <w:r w:rsidRPr="006F2DDC">
              <w:rPr>
                <w:b/>
                <w:bCs/>
              </w:rPr>
              <w:t>Triggers</w:t>
            </w:r>
          </w:p>
          <w:p w14:paraId="57C0B4D2" w14:textId="77777777" w:rsidR="006F7958" w:rsidRPr="006F2DDC" w:rsidRDefault="006F7958" w:rsidP="00F454DB">
            <w:pPr>
              <w:pStyle w:val="TableText"/>
              <w:numPr>
                <w:ilvl w:val="0"/>
                <w:numId w:val="130"/>
              </w:numPr>
            </w:pPr>
          </w:p>
        </w:tc>
      </w:tr>
      <w:tr w:rsidR="006F7958" w:rsidRPr="006F2DDC" w14:paraId="1F253EBC"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06B6B416" w14:textId="77777777" w:rsidR="006F7958" w:rsidRPr="006F2DDC" w:rsidRDefault="006F7958" w:rsidP="00244020">
            <w:pPr>
              <w:pStyle w:val="TableText"/>
              <w:jc w:val="both"/>
              <w:rPr>
                <w:b/>
              </w:rPr>
            </w:pPr>
            <w:r w:rsidRPr="006F2DDC">
              <w:rPr>
                <w:b/>
              </w:rPr>
              <w:t>Normal Flow</w:t>
            </w:r>
          </w:p>
          <w:p w14:paraId="2A27584E" w14:textId="77777777" w:rsidR="006F7958" w:rsidRPr="006F2DDC" w:rsidRDefault="006F7958" w:rsidP="00244020">
            <w:pPr>
              <w:pStyle w:val="ListParagraph"/>
              <w:ind w:left="0"/>
            </w:pPr>
          </w:p>
          <w:p w14:paraId="42737789" w14:textId="77777777" w:rsidR="006F7958" w:rsidRPr="006F2DDC" w:rsidRDefault="006F7958" w:rsidP="00F454DB">
            <w:pPr>
              <w:pStyle w:val="TableText"/>
              <w:numPr>
                <w:ilvl w:val="0"/>
                <w:numId w:val="131"/>
              </w:numPr>
            </w:pPr>
          </w:p>
          <w:p w14:paraId="62BD9C62" w14:textId="77777777" w:rsidR="006F7958" w:rsidRPr="006F2DDC" w:rsidRDefault="006F7958" w:rsidP="00244020">
            <w:pPr>
              <w:pStyle w:val="TableText"/>
            </w:pPr>
          </w:p>
        </w:tc>
      </w:tr>
      <w:tr w:rsidR="006F7958" w:rsidRPr="006F2DDC" w14:paraId="74C16806"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2E471AF" w14:textId="77777777" w:rsidR="006F7958" w:rsidRPr="006F2DDC" w:rsidRDefault="006F7958" w:rsidP="00244020">
            <w:pPr>
              <w:pStyle w:val="TableText"/>
              <w:jc w:val="both"/>
              <w:rPr>
                <w:b/>
                <w:bCs/>
              </w:rPr>
            </w:pPr>
            <w:r w:rsidRPr="006F2DDC">
              <w:rPr>
                <w:b/>
                <w:bCs/>
              </w:rPr>
              <w:t>Alternative Flow</w:t>
            </w:r>
          </w:p>
          <w:p w14:paraId="40EA3A0A" w14:textId="77777777" w:rsidR="006F7958" w:rsidRPr="006F2DDC" w:rsidRDefault="006F7958" w:rsidP="00244020">
            <w:pPr>
              <w:pStyle w:val="TableText"/>
              <w:jc w:val="both"/>
            </w:pPr>
            <w:r w:rsidRPr="006F2DDC">
              <w:t xml:space="preserve">None </w:t>
            </w:r>
          </w:p>
        </w:tc>
      </w:tr>
      <w:tr w:rsidR="006F7958" w:rsidRPr="006F2DDC" w14:paraId="62EF73A2"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AC09894" w14:textId="77777777" w:rsidR="006F7958" w:rsidRPr="006F2DDC" w:rsidRDefault="006F7958" w:rsidP="00244020">
            <w:pPr>
              <w:pStyle w:val="TableText"/>
              <w:rPr>
                <w:b/>
              </w:rPr>
            </w:pPr>
            <w:r w:rsidRPr="006F2DDC">
              <w:rPr>
                <w:b/>
              </w:rPr>
              <w:t>Post Conditions</w:t>
            </w:r>
          </w:p>
          <w:p w14:paraId="09AA3CE9" w14:textId="77777777" w:rsidR="006F7958" w:rsidRPr="006F2DDC" w:rsidRDefault="006F7958" w:rsidP="00F454DB">
            <w:pPr>
              <w:pStyle w:val="TableText"/>
              <w:numPr>
                <w:ilvl w:val="0"/>
                <w:numId w:val="132"/>
              </w:numPr>
            </w:pPr>
          </w:p>
        </w:tc>
      </w:tr>
      <w:tr w:rsidR="006F7958" w:rsidRPr="006F2DDC" w14:paraId="5E2B4FF5"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7340883" w14:textId="77777777" w:rsidR="006F7958" w:rsidRPr="006F2DDC" w:rsidRDefault="006F7958" w:rsidP="00244020">
            <w:pPr>
              <w:pStyle w:val="TableText"/>
              <w:jc w:val="both"/>
              <w:rPr>
                <w:b/>
                <w:bCs/>
              </w:rPr>
            </w:pPr>
            <w:r w:rsidRPr="006F2DDC">
              <w:rPr>
                <w:b/>
                <w:bCs/>
              </w:rPr>
              <w:t>Exceptions</w:t>
            </w:r>
          </w:p>
          <w:p w14:paraId="42374A54" w14:textId="77777777" w:rsidR="006F7958" w:rsidRPr="006F2DDC" w:rsidRDefault="006F7958" w:rsidP="00F454DB">
            <w:pPr>
              <w:pStyle w:val="TableText"/>
              <w:numPr>
                <w:ilvl w:val="0"/>
                <w:numId w:val="133"/>
              </w:numPr>
            </w:pPr>
          </w:p>
        </w:tc>
      </w:tr>
      <w:tr w:rsidR="006F7958" w:rsidRPr="006F2DDC" w14:paraId="40D3E8E4"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EA742DF" w14:textId="77777777" w:rsidR="006F7958" w:rsidRPr="006F2DDC" w:rsidRDefault="006F7958" w:rsidP="00244020">
            <w:pPr>
              <w:pStyle w:val="TableText"/>
              <w:jc w:val="both"/>
              <w:rPr>
                <w:b/>
                <w:bCs/>
              </w:rPr>
            </w:pPr>
            <w:r w:rsidRPr="006F2DDC">
              <w:rPr>
                <w:b/>
                <w:bCs/>
              </w:rPr>
              <w:t>Business Rules</w:t>
            </w:r>
          </w:p>
          <w:p w14:paraId="31BD28D3" w14:textId="77777777" w:rsidR="006F7958" w:rsidRPr="006F2DDC" w:rsidRDefault="006F7958" w:rsidP="00244020">
            <w:pPr>
              <w:pStyle w:val="TableText"/>
              <w:jc w:val="both"/>
            </w:pPr>
            <w:r w:rsidRPr="006F2DDC">
              <w:t>None</w:t>
            </w:r>
          </w:p>
        </w:tc>
      </w:tr>
      <w:tr w:rsidR="006F7958" w:rsidRPr="006F2DDC" w14:paraId="7BA6FE30"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C9A3C2F" w14:textId="77777777" w:rsidR="006F7958" w:rsidRPr="006F2DDC" w:rsidRDefault="006F7958" w:rsidP="00244020">
            <w:pPr>
              <w:pStyle w:val="TableText"/>
              <w:jc w:val="both"/>
              <w:rPr>
                <w:b/>
                <w:bCs/>
              </w:rPr>
            </w:pPr>
            <w:r w:rsidRPr="006F2DDC">
              <w:rPr>
                <w:b/>
                <w:bCs/>
              </w:rPr>
              <w:t>Relationships</w:t>
            </w:r>
          </w:p>
          <w:p w14:paraId="6403AA3E" w14:textId="77777777" w:rsidR="006F7958" w:rsidRPr="006F2DDC" w:rsidRDefault="006F7958" w:rsidP="00244020">
            <w:pPr>
              <w:pStyle w:val="TableText"/>
              <w:jc w:val="both"/>
            </w:pPr>
            <w:r w:rsidRPr="006F2DDC">
              <w:t>None</w:t>
            </w:r>
          </w:p>
        </w:tc>
      </w:tr>
      <w:tr w:rsidR="006F7958" w:rsidRPr="006F2DDC" w14:paraId="77DB03E5"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0726655" w14:textId="77777777" w:rsidR="006F7958" w:rsidRPr="006F2DDC" w:rsidRDefault="006F7958" w:rsidP="00244020">
            <w:pPr>
              <w:pStyle w:val="TableText"/>
              <w:jc w:val="both"/>
              <w:rPr>
                <w:b/>
                <w:bCs/>
              </w:rPr>
            </w:pPr>
            <w:r w:rsidRPr="006F2DDC">
              <w:rPr>
                <w:b/>
                <w:bCs/>
              </w:rPr>
              <w:t>Special Requirements</w:t>
            </w:r>
          </w:p>
          <w:p w14:paraId="4FCC9E20" w14:textId="77777777" w:rsidR="006F7958" w:rsidRPr="006F2DDC" w:rsidRDefault="006F7958" w:rsidP="00244020">
            <w:pPr>
              <w:pStyle w:val="TableText"/>
              <w:jc w:val="both"/>
            </w:pPr>
            <w:r w:rsidRPr="006F2DDC">
              <w:t xml:space="preserve">None </w:t>
            </w:r>
          </w:p>
        </w:tc>
      </w:tr>
      <w:tr w:rsidR="006F7958" w:rsidRPr="006F2DDC" w14:paraId="0865A852"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83152F7" w14:textId="77777777" w:rsidR="006F7958" w:rsidRPr="006F2DDC" w:rsidRDefault="006F7958" w:rsidP="00244020">
            <w:pPr>
              <w:pStyle w:val="TableText"/>
              <w:jc w:val="both"/>
              <w:rPr>
                <w:b/>
                <w:bCs/>
              </w:rPr>
            </w:pPr>
            <w:r w:rsidRPr="006F2DDC">
              <w:rPr>
                <w:b/>
                <w:bCs/>
              </w:rPr>
              <w:t>Assumptions</w:t>
            </w:r>
          </w:p>
          <w:p w14:paraId="0748A16E" w14:textId="77777777" w:rsidR="006F7958" w:rsidRPr="006F2DDC" w:rsidRDefault="006F7958" w:rsidP="00244020">
            <w:pPr>
              <w:pStyle w:val="TableText"/>
              <w:jc w:val="both"/>
            </w:pPr>
            <w:r w:rsidRPr="006F2DDC">
              <w:t xml:space="preserve">None </w:t>
            </w:r>
          </w:p>
        </w:tc>
      </w:tr>
    </w:tbl>
    <w:p w14:paraId="3EF6FD79" w14:textId="77777777" w:rsidR="006F7958" w:rsidRPr="006F2DDC" w:rsidRDefault="006F7958" w:rsidP="006F7958"/>
    <w:p w14:paraId="2466E0D4" w14:textId="77777777" w:rsidR="006F7958" w:rsidRPr="006F2DDC" w:rsidRDefault="006F7958" w:rsidP="006F7958">
      <w:pPr>
        <w:pStyle w:val="BodyText"/>
      </w:pPr>
    </w:p>
    <w:p w14:paraId="19CBDEA3" w14:textId="77777777" w:rsidR="006F7958" w:rsidRPr="006F2DDC" w:rsidRDefault="006F7958" w:rsidP="006F7958">
      <w:r w:rsidRPr="006F2DDC">
        <w:br w:type="page"/>
      </w:r>
    </w:p>
    <w:p w14:paraId="3D28E0D7" w14:textId="77777777" w:rsidR="006F7958" w:rsidRPr="006F2DDC" w:rsidRDefault="006F7958" w:rsidP="006F7958">
      <w:pPr>
        <w:pStyle w:val="BodyText"/>
        <w:ind w:left="0"/>
        <w:rPr>
          <w:lang w:val="en"/>
        </w:rPr>
      </w:pPr>
      <w:r w:rsidRPr="006F2DDC">
        <w:lastRenderedPageBreak/>
        <w:br w:type="page"/>
      </w:r>
    </w:p>
    <w:p w14:paraId="644678D6" w14:textId="77777777" w:rsidR="006F7958" w:rsidRPr="006F2DDC" w:rsidRDefault="006F7958" w:rsidP="006F7958">
      <w:pPr>
        <w:pStyle w:val="BodyText"/>
        <w:ind w:left="0"/>
        <w:rPr>
          <w:lang w:val="en"/>
        </w:rPr>
      </w:pPr>
      <w:r w:rsidRPr="006F2DDC">
        <w:rPr>
          <w:lang w:val="en"/>
        </w:rPr>
        <w:lastRenderedPageBreak/>
        <w:br w:type="page"/>
      </w:r>
    </w:p>
    <w:p w14:paraId="7E9696AF" w14:textId="77777777" w:rsidR="00B573CE" w:rsidRPr="006F2DDC" w:rsidRDefault="00B573CE" w:rsidP="00B573CE">
      <w:pPr>
        <w:pStyle w:val="Heading3"/>
        <w:ind w:left="0"/>
        <w:jc w:val="both"/>
      </w:pPr>
      <w:bookmarkStart w:id="80" w:name="_Toc24137650"/>
      <w:r w:rsidRPr="006F2DDC">
        <w:lastRenderedPageBreak/>
        <w:t>UC 3.3.</w:t>
      </w:r>
      <w:r w:rsidR="0084145D" w:rsidRPr="006F2DDC">
        <w:t>4</w:t>
      </w:r>
      <w:r w:rsidRPr="006F2DDC">
        <w:t xml:space="preserve"> </w:t>
      </w:r>
      <w:r w:rsidR="007671B6" w:rsidRPr="006F2DDC">
        <w:t>Add Notes</w:t>
      </w:r>
      <w:bookmarkEnd w:id="8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624"/>
      </w:tblGrid>
      <w:tr w:rsidR="00B573CE" w:rsidRPr="006F2DDC" w14:paraId="1EBFF92A"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21FBBD2" w14:textId="77777777" w:rsidR="00B573CE" w:rsidRPr="006F2DDC" w:rsidRDefault="00B573CE" w:rsidP="00244020">
            <w:pPr>
              <w:pStyle w:val="TableText"/>
              <w:jc w:val="both"/>
              <w:rPr>
                <w:b/>
                <w:bCs/>
              </w:rPr>
            </w:pPr>
            <w:r w:rsidRPr="006F2DDC">
              <w:rPr>
                <w:b/>
                <w:bCs/>
              </w:rPr>
              <w:t>Actor(s)</w:t>
            </w:r>
          </w:p>
          <w:p w14:paraId="4675580E" w14:textId="77777777" w:rsidR="00B573CE" w:rsidRPr="006F2DDC" w:rsidRDefault="00556C15" w:rsidP="00244020">
            <w:pPr>
              <w:pStyle w:val="TableText"/>
              <w:jc w:val="both"/>
            </w:pPr>
            <w:r w:rsidRPr="006F2DDC">
              <w:t>Viewer</w:t>
            </w:r>
          </w:p>
        </w:tc>
      </w:tr>
      <w:tr w:rsidR="00B573CE" w:rsidRPr="006F2DDC" w14:paraId="0F7080C2"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5C67F33" w14:textId="77777777" w:rsidR="00B573CE" w:rsidRPr="006F2DDC" w:rsidRDefault="00B573CE" w:rsidP="00244020">
            <w:pPr>
              <w:pStyle w:val="TableText"/>
              <w:jc w:val="both"/>
              <w:rPr>
                <w:b/>
                <w:bCs/>
              </w:rPr>
            </w:pPr>
            <w:r w:rsidRPr="006F2DDC">
              <w:rPr>
                <w:b/>
                <w:bCs/>
              </w:rPr>
              <w:t>Description</w:t>
            </w:r>
          </w:p>
          <w:p w14:paraId="6B0A912E" w14:textId="77777777" w:rsidR="00B573CE" w:rsidRPr="006F2DDC" w:rsidRDefault="00B573CE" w:rsidP="00244020">
            <w:pPr>
              <w:pStyle w:val="TableText"/>
              <w:jc w:val="both"/>
            </w:pPr>
            <w:r w:rsidRPr="006F2DDC">
              <w:t xml:space="preserve">This use case allows the actor to </w:t>
            </w:r>
            <w:r w:rsidR="007671B6" w:rsidRPr="006F2DDC">
              <w:t>add notes to a page or visual</w:t>
            </w:r>
            <w:r w:rsidR="007A6FB5" w:rsidRPr="006F2DDC">
              <w:t xml:space="preserve"> displayed in a story</w:t>
            </w:r>
            <w:r w:rsidRPr="006F2DDC">
              <w:t>.</w:t>
            </w:r>
          </w:p>
        </w:tc>
      </w:tr>
      <w:tr w:rsidR="00B573CE" w:rsidRPr="006F2DDC" w14:paraId="3A85FA85"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6A084D71" w14:textId="77777777" w:rsidR="00B573CE" w:rsidRPr="006F2DDC" w:rsidRDefault="00B573CE" w:rsidP="00244020">
            <w:pPr>
              <w:pStyle w:val="TableText"/>
              <w:jc w:val="both"/>
              <w:rPr>
                <w:b/>
                <w:bCs/>
              </w:rPr>
            </w:pPr>
            <w:proofErr w:type="gramStart"/>
            <w:r w:rsidRPr="006F2DDC">
              <w:rPr>
                <w:b/>
                <w:bCs/>
              </w:rPr>
              <w:t>Pre Conditions</w:t>
            </w:r>
            <w:proofErr w:type="gramEnd"/>
          </w:p>
          <w:p w14:paraId="5B8FE661" w14:textId="77777777" w:rsidR="00B573CE" w:rsidRPr="006F2DDC" w:rsidRDefault="00B573CE" w:rsidP="00F454DB">
            <w:pPr>
              <w:pStyle w:val="TableText"/>
              <w:numPr>
                <w:ilvl w:val="0"/>
                <w:numId w:val="134"/>
              </w:numPr>
            </w:pPr>
          </w:p>
        </w:tc>
      </w:tr>
      <w:tr w:rsidR="00B573CE" w:rsidRPr="006F2DDC" w14:paraId="622E0A8A"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0E88DA5" w14:textId="77777777" w:rsidR="00B573CE" w:rsidRPr="006F2DDC" w:rsidRDefault="00B573CE" w:rsidP="00244020">
            <w:pPr>
              <w:pStyle w:val="TableText"/>
              <w:jc w:val="both"/>
              <w:rPr>
                <w:b/>
                <w:bCs/>
              </w:rPr>
            </w:pPr>
            <w:r w:rsidRPr="006F2DDC">
              <w:rPr>
                <w:b/>
                <w:bCs/>
              </w:rPr>
              <w:t>Triggers</w:t>
            </w:r>
          </w:p>
          <w:p w14:paraId="348EB7CD" w14:textId="77777777" w:rsidR="00B573CE" w:rsidRPr="006F2DDC" w:rsidRDefault="00B573CE" w:rsidP="00F454DB">
            <w:pPr>
              <w:pStyle w:val="TableText"/>
              <w:numPr>
                <w:ilvl w:val="0"/>
                <w:numId w:val="135"/>
              </w:numPr>
            </w:pPr>
          </w:p>
        </w:tc>
      </w:tr>
      <w:tr w:rsidR="00B573CE" w:rsidRPr="006F2DDC" w14:paraId="79603C79"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1B572C86" w14:textId="77777777" w:rsidR="00B573CE" w:rsidRPr="006F2DDC" w:rsidRDefault="00B573CE" w:rsidP="00244020">
            <w:pPr>
              <w:pStyle w:val="TableText"/>
              <w:jc w:val="both"/>
              <w:rPr>
                <w:b/>
              </w:rPr>
            </w:pPr>
            <w:r w:rsidRPr="006F2DDC">
              <w:rPr>
                <w:b/>
              </w:rPr>
              <w:t>Normal Flow</w:t>
            </w:r>
          </w:p>
          <w:p w14:paraId="7A53C2BB" w14:textId="77777777" w:rsidR="00B573CE" w:rsidRPr="006F2DDC" w:rsidRDefault="00B573CE" w:rsidP="00244020">
            <w:pPr>
              <w:pStyle w:val="ListParagraph"/>
              <w:ind w:left="0"/>
            </w:pPr>
          </w:p>
          <w:p w14:paraId="7A6266A8" w14:textId="77777777" w:rsidR="00B573CE" w:rsidRPr="006F2DDC" w:rsidRDefault="00B573CE" w:rsidP="00F454DB">
            <w:pPr>
              <w:pStyle w:val="TableText"/>
              <w:numPr>
                <w:ilvl w:val="0"/>
                <w:numId w:val="136"/>
              </w:numPr>
            </w:pPr>
          </w:p>
          <w:p w14:paraId="2C093C6F" w14:textId="77777777" w:rsidR="00B573CE" w:rsidRPr="006F2DDC" w:rsidRDefault="00B573CE" w:rsidP="00244020">
            <w:pPr>
              <w:pStyle w:val="TableText"/>
            </w:pPr>
          </w:p>
        </w:tc>
      </w:tr>
      <w:tr w:rsidR="00B573CE" w:rsidRPr="006F2DDC" w14:paraId="5D92549B"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BFCD91A" w14:textId="77777777" w:rsidR="00B573CE" w:rsidRPr="006F2DDC" w:rsidRDefault="00B573CE" w:rsidP="00244020">
            <w:pPr>
              <w:pStyle w:val="TableText"/>
              <w:jc w:val="both"/>
              <w:rPr>
                <w:b/>
                <w:bCs/>
              </w:rPr>
            </w:pPr>
            <w:r w:rsidRPr="006F2DDC">
              <w:rPr>
                <w:b/>
                <w:bCs/>
              </w:rPr>
              <w:t>Alternative Flow</w:t>
            </w:r>
          </w:p>
          <w:p w14:paraId="2E21B10F" w14:textId="77777777" w:rsidR="00B573CE" w:rsidRPr="006F2DDC" w:rsidRDefault="00B573CE" w:rsidP="00244020">
            <w:pPr>
              <w:pStyle w:val="TableText"/>
              <w:jc w:val="both"/>
            </w:pPr>
            <w:r w:rsidRPr="006F2DDC">
              <w:t xml:space="preserve">None </w:t>
            </w:r>
          </w:p>
        </w:tc>
      </w:tr>
      <w:tr w:rsidR="00B573CE" w:rsidRPr="006F2DDC" w14:paraId="46971B31"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51C49513" w14:textId="77777777" w:rsidR="00B573CE" w:rsidRPr="006F2DDC" w:rsidRDefault="00B573CE" w:rsidP="00244020">
            <w:pPr>
              <w:pStyle w:val="TableText"/>
              <w:rPr>
                <w:b/>
              </w:rPr>
            </w:pPr>
            <w:r w:rsidRPr="006F2DDC">
              <w:rPr>
                <w:b/>
              </w:rPr>
              <w:t>Post Conditions</w:t>
            </w:r>
          </w:p>
          <w:p w14:paraId="7D97E0C7" w14:textId="77777777" w:rsidR="00B573CE" w:rsidRPr="006F2DDC" w:rsidRDefault="00B573CE" w:rsidP="00F454DB">
            <w:pPr>
              <w:pStyle w:val="TableText"/>
              <w:numPr>
                <w:ilvl w:val="0"/>
                <w:numId w:val="137"/>
              </w:numPr>
            </w:pPr>
          </w:p>
        </w:tc>
      </w:tr>
      <w:tr w:rsidR="00B573CE" w:rsidRPr="006F2DDC" w14:paraId="678C0105"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2DFB0C08" w14:textId="77777777" w:rsidR="00B573CE" w:rsidRPr="006F2DDC" w:rsidRDefault="00B573CE" w:rsidP="00244020">
            <w:pPr>
              <w:pStyle w:val="TableText"/>
              <w:jc w:val="both"/>
              <w:rPr>
                <w:b/>
                <w:bCs/>
              </w:rPr>
            </w:pPr>
            <w:r w:rsidRPr="006F2DDC">
              <w:rPr>
                <w:b/>
                <w:bCs/>
              </w:rPr>
              <w:t>Exceptions</w:t>
            </w:r>
          </w:p>
          <w:p w14:paraId="13095198" w14:textId="77777777" w:rsidR="00B573CE" w:rsidRPr="006F2DDC" w:rsidRDefault="00B573CE" w:rsidP="00F454DB">
            <w:pPr>
              <w:pStyle w:val="TableText"/>
              <w:numPr>
                <w:ilvl w:val="0"/>
                <w:numId w:val="138"/>
              </w:numPr>
            </w:pPr>
          </w:p>
        </w:tc>
      </w:tr>
      <w:tr w:rsidR="00B573CE" w:rsidRPr="006F2DDC" w14:paraId="5363B69D"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010FFDA1" w14:textId="77777777" w:rsidR="00B573CE" w:rsidRPr="006F2DDC" w:rsidRDefault="00B573CE" w:rsidP="00244020">
            <w:pPr>
              <w:pStyle w:val="TableText"/>
              <w:jc w:val="both"/>
              <w:rPr>
                <w:b/>
                <w:bCs/>
              </w:rPr>
            </w:pPr>
            <w:r w:rsidRPr="006F2DDC">
              <w:rPr>
                <w:b/>
                <w:bCs/>
              </w:rPr>
              <w:t>Business Rules</w:t>
            </w:r>
          </w:p>
          <w:p w14:paraId="5D81B0AD" w14:textId="77777777" w:rsidR="00B573CE" w:rsidRPr="006F2DDC" w:rsidRDefault="00B573CE" w:rsidP="00244020">
            <w:pPr>
              <w:pStyle w:val="TableText"/>
              <w:jc w:val="both"/>
            </w:pPr>
            <w:r w:rsidRPr="006F2DDC">
              <w:t>None</w:t>
            </w:r>
          </w:p>
        </w:tc>
      </w:tr>
      <w:tr w:rsidR="00B573CE" w:rsidRPr="006F2DDC" w14:paraId="15B2461C"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33617B34" w14:textId="77777777" w:rsidR="00B573CE" w:rsidRPr="006F2DDC" w:rsidRDefault="00B573CE" w:rsidP="00244020">
            <w:pPr>
              <w:pStyle w:val="TableText"/>
              <w:jc w:val="both"/>
              <w:rPr>
                <w:b/>
                <w:bCs/>
              </w:rPr>
            </w:pPr>
            <w:r w:rsidRPr="006F2DDC">
              <w:rPr>
                <w:b/>
                <w:bCs/>
              </w:rPr>
              <w:t>Relationships</w:t>
            </w:r>
          </w:p>
          <w:p w14:paraId="3DC04F62" w14:textId="77777777" w:rsidR="00B573CE" w:rsidRPr="006F2DDC" w:rsidRDefault="00B573CE" w:rsidP="00244020">
            <w:pPr>
              <w:pStyle w:val="TableText"/>
              <w:jc w:val="both"/>
            </w:pPr>
            <w:r w:rsidRPr="006F2DDC">
              <w:t>None</w:t>
            </w:r>
          </w:p>
        </w:tc>
      </w:tr>
      <w:tr w:rsidR="00B573CE" w:rsidRPr="006F2DDC" w14:paraId="48781C1D"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73385C09" w14:textId="77777777" w:rsidR="00B573CE" w:rsidRPr="006F2DDC" w:rsidRDefault="00B573CE" w:rsidP="00244020">
            <w:pPr>
              <w:pStyle w:val="TableText"/>
              <w:jc w:val="both"/>
              <w:rPr>
                <w:b/>
                <w:bCs/>
              </w:rPr>
            </w:pPr>
            <w:r w:rsidRPr="006F2DDC">
              <w:rPr>
                <w:b/>
                <w:bCs/>
              </w:rPr>
              <w:t>Special Requirements</w:t>
            </w:r>
          </w:p>
          <w:p w14:paraId="542FCA7E" w14:textId="77777777" w:rsidR="00B573CE" w:rsidRPr="006F2DDC" w:rsidRDefault="00B573CE" w:rsidP="00244020">
            <w:pPr>
              <w:pStyle w:val="TableText"/>
              <w:jc w:val="both"/>
            </w:pPr>
            <w:r w:rsidRPr="006F2DDC">
              <w:t xml:space="preserve">None </w:t>
            </w:r>
          </w:p>
        </w:tc>
      </w:tr>
      <w:tr w:rsidR="00B573CE" w:rsidRPr="006F2DDC" w14:paraId="1A19339D" w14:textId="77777777" w:rsidTr="00244020">
        <w:tc>
          <w:tcPr>
            <w:tcW w:w="8856" w:type="dxa"/>
            <w:tcBorders>
              <w:top w:val="single" w:sz="6" w:space="0" w:color="000000"/>
              <w:left w:val="single" w:sz="6" w:space="0" w:color="000000"/>
              <w:bottom w:val="single" w:sz="6" w:space="0" w:color="000000"/>
              <w:right w:val="single" w:sz="6" w:space="0" w:color="000000"/>
            </w:tcBorders>
            <w:hideMark/>
          </w:tcPr>
          <w:p w14:paraId="42DB644B" w14:textId="77777777" w:rsidR="00B573CE" w:rsidRPr="006F2DDC" w:rsidRDefault="00B573CE" w:rsidP="00244020">
            <w:pPr>
              <w:pStyle w:val="TableText"/>
              <w:jc w:val="both"/>
              <w:rPr>
                <w:b/>
                <w:bCs/>
              </w:rPr>
            </w:pPr>
            <w:r w:rsidRPr="006F2DDC">
              <w:rPr>
                <w:b/>
                <w:bCs/>
              </w:rPr>
              <w:t>Assumptions</w:t>
            </w:r>
          </w:p>
          <w:p w14:paraId="75A37054" w14:textId="77777777" w:rsidR="00B573CE" w:rsidRPr="006F2DDC" w:rsidRDefault="00B573CE" w:rsidP="00244020">
            <w:pPr>
              <w:pStyle w:val="TableText"/>
              <w:jc w:val="both"/>
            </w:pPr>
            <w:r w:rsidRPr="006F2DDC">
              <w:t xml:space="preserve">None </w:t>
            </w:r>
          </w:p>
        </w:tc>
      </w:tr>
    </w:tbl>
    <w:p w14:paraId="53DDD37E" w14:textId="77777777" w:rsidR="00B573CE" w:rsidRPr="006F2DDC" w:rsidRDefault="00B573CE" w:rsidP="00B573CE"/>
    <w:p w14:paraId="0007713A" w14:textId="77777777" w:rsidR="00B573CE" w:rsidRPr="006F2DDC" w:rsidRDefault="00B573CE" w:rsidP="00B573CE">
      <w:pPr>
        <w:pStyle w:val="BodyText"/>
      </w:pPr>
    </w:p>
    <w:p w14:paraId="388F797D" w14:textId="77777777" w:rsidR="0066391C" w:rsidRPr="006F2DDC" w:rsidRDefault="0066391C" w:rsidP="00622E9F">
      <w:pPr>
        <w:ind w:left="0"/>
      </w:pPr>
      <w:r w:rsidRPr="006F2DDC">
        <w:rPr>
          <w:lang w:val="en"/>
        </w:rPr>
        <w:br w:type="page"/>
      </w:r>
    </w:p>
    <w:p w14:paraId="73348BD2" w14:textId="77777777" w:rsidR="008A692B" w:rsidRPr="006F2DDC" w:rsidRDefault="008A692B" w:rsidP="00F454DB">
      <w:pPr>
        <w:pStyle w:val="Heading1"/>
        <w:numPr>
          <w:ilvl w:val="1"/>
          <w:numId w:val="91"/>
        </w:numPr>
        <w:jc w:val="both"/>
      </w:pPr>
      <w:bookmarkStart w:id="81" w:name="_Toc167877316"/>
      <w:bookmarkStart w:id="82" w:name="_Toc24137651"/>
      <w:r w:rsidRPr="006F2DDC">
        <w:lastRenderedPageBreak/>
        <w:t>Data Requirements</w:t>
      </w:r>
      <w:bookmarkEnd w:id="81"/>
      <w:bookmarkEnd w:id="82"/>
    </w:p>
    <w:p w14:paraId="41E4F5D8" w14:textId="77777777" w:rsidR="008A692B" w:rsidRPr="006F2DDC" w:rsidRDefault="008A692B" w:rsidP="00F454DB">
      <w:pPr>
        <w:pStyle w:val="Heading3"/>
        <w:numPr>
          <w:ilvl w:val="0"/>
          <w:numId w:val="266"/>
        </w:numPr>
        <w:jc w:val="both"/>
      </w:pPr>
      <w:bookmarkStart w:id="83" w:name="_Toc24137652"/>
      <w:r w:rsidRPr="006F2DDC">
        <w:t>Entities</w:t>
      </w:r>
      <w:r w:rsidR="00F14D45" w:rsidRPr="006F2DDC">
        <w:t xml:space="preserve"> in </w:t>
      </w:r>
      <w:r w:rsidR="00230A9B" w:rsidRPr="006F2DDC">
        <w:t xml:space="preserve">schema: </w:t>
      </w:r>
      <w:proofErr w:type="spellStart"/>
      <w:r w:rsidR="00F14D45" w:rsidRPr="006F2DDC">
        <w:t>bi_tool</w:t>
      </w:r>
      <w:bookmarkEnd w:id="83"/>
      <w:proofErr w:type="spellEnd"/>
      <w:r w:rsidR="00F14D45" w:rsidRPr="006F2DDC">
        <w:t xml:space="preserve"> </w:t>
      </w:r>
    </w:p>
    <w:p w14:paraId="07B8315E" w14:textId="77777777" w:rsidR="00614FA3" w:rsidRPr="006F2DDC" w:rsidRDefault="001B70E5" w:rsidP="00F454DB">
      <w:pPr>
        <w:pStyle w:val="Heading3"/>
        <w:numPr>
          <w:ilvl w:val="1"/>
          <w:numId w:val="266"/>
        </w:numPr>
        <w:jc w:val="both"/>
      </w:pPr>
      <w:bookmarkStart w:id="84" w:name="_Toc24137653"/>
      <w:r>
        <w:t>u</w:t>
      </w:r>
      <w:r w:rsidR="00614FA3" w:rsidRPr="006F2DDC">
        <w:t>sers</w:t>
      </w:r>
      <w:bookmarkEnd w:id="84"/>
    </w:p>
    <w:p w14:paraId="404AAB14" w14:textId="77777777" w:rsidR="00614FA3" w:rsidRPr="006F2DDC" w:rsidRDefault="00614FA3" w:rsidP="00614FA3">
      <w:pPr>
        <w:pStyle w:val="BodyText"/>
        <w:ind w:left="0"/>
      </w:pPr>
      <w:r w:rsidRPr="006F2DDC">
        <w:rPr>
          <w:b/>
        </w:rPr>
        <w:t>Description</w:t>
      </w:r>
      <w:r w:rsidRPr="006F2DDC">
        <w:t>: This entity will store the details for each project</w:t>
      </w:r>
      <w:r w:rsidR="00543612" w:rsidRPr="006F2DDC">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614FA3" w:rsidRPr="006F2DDC" w14:paraId="238DA0BE" w14:textId="77777777" w:rsidTr="00840832">
        <w:trPr>
          <w:tblHeader/>
        </w:trPr>
        <w:tc>
          <w:tcPr>
            <w:tcW w:w="828" w:type="dxa"/>
          </w:tcPr>
          <w:p w14:paraId="0B92067F" w14:textId="77777777" w:rsidR="00614FA3" w:rsidRPr="006F2DDC" w:rsidRDefault="00614FA3" w:rsidP="00840832">
            <w:pPr>
              <w:pStyle w:val="TableHeader"/>
              <w:jc w:val="both"/>
            </w:pPr>
            <w:r w:rsidRPr="006F2DDC">
              <w:t>S. No.</w:t>
            </w:r>
          </w:p>
        </w:tc>
        <w:tc>
          <w:tcPr>
            <w:tcW w:w="1304" w:type="dxa"/>
          </w:tcPr>
          <w:p w14:paraId="7C0FDCA6" w14:textId="77777777" w:rsidR="00614FA3" w:rsidRPr="006F2DDC" w:rsidRDefault="00614FA3" w:rsidP="00840832">
            <w:pPr>
              <w:pStyle w:val="TableHeader"/>
              <w:jc w:val="both"/>
            </w:pPr>
            <w:r w:rsidRPr="006F2DDC">
              <w:t>Attribute</w:t>
            </w:r>
          </w:p>
        </w:tc>
        <w:tc>
          <w:tcPr>
            <w:tcW w:w="1191" w:type="dxa"/>
          </w:tcPr>
          <w:p w14:paraId="0790B416" w14:textId="77777777" w:rsidR="00614FA3" w:rsidRPr="006F2DDC" w:rsidRDefault="00614FA3" w:rsidP="00840832">
            <w:pPr>
              <w:pStyle w:val="TableHeader"/>
              <w:jc w:val="both"/>
            </w:pPr>
            <w:r w:rsidRPr="006F2DDC">
              <w:t>Type</w:t>
            </w:r>
          </w:p>
        </w:tc>
        <w:tc>
          <w:tcPr>
            <w:tcW w:w="850" w:type="dxa"/>
          </w:tcPr>
          <w:p w14:paraId="55595322" w14:textId="77777777" w:rsidR="00614FA3" w:rsidRPr="006F2DDC" w:rsidRDefault="00614FA3" w:rsidP="00840832">
            <w:pPr>
              <w:pStyle w:val="TableHeader"/>
              <w:jc w:val="both"/>
            </w:pPr>
            <w:r w:rsidRPr="006F2DDC">
              <w:t>Length</w:t>
            </w:r>
          </w:p>
        </w:tc>
        <w:tc>
          <w:tcPr>
            <w:tcW w:w="1134" w:type="dxa"/>
          </w:tcPr>
          <w:p w14:paraId="5ED72075" w14:textId="77777777" w:rsidR="00614FA3" w:rsidRPr="006F2DDC" w:rsidRDefault="00614FA3" w:rsidP="00840832">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7E0511ED" w14:textId="77777777" w:rsidR="00614FA3" w:rsidRPr="006F2DDC" w:rsidRDefault="00614FA3" w:rsidP="00840832">
            <w:pPr>
              <w:pStyle w:val="TableHeader"/>
              <w:jc w:val="both"/>
            </w:pPr>
            <w:r w:rsidRPr="006F2DDC">
              <w:t>Remarks</w:t>
            </w:r>
          </w:p>
        </w:tc>
      </w:tr>
      <w:tr w:rsidR="00614FA3" w:rsidRPr="006F2DDC" w14:paraId="14FD4E11" w14:textId="77777777" w:rsidTr="00840832">
        <w:tc>
          <w:tcPr>
            <w:tcW w:w="828" w:type="dxa"/>
          </w:tcPr>
          <w:p w14:paraId="0B5C6561" w14:textId="77777777" w:rsidR="00614FA3" w:rsidRPr="006F2DDC" w:rsidRDefault="00614FA3" w:rsidP="00F454DB">
            <w:pPr>
              <w:pStyle w:val="TableText"/>
              <w:numPr>
                <w:ilvl w:val="0"/>
                <w:numId w:val="139"/>
              </w:numPr>
              <w:jc w:val="both"/>
            </w:pPr>
          </w:p>
        </w:tc>
        <w:tc>
          <w:tcPr>
            <w:tcW w:w="1304" w:type="dxa"/>
          </w:tcPr>
          <w:p w14:paraId="72A9F13C" w14:textId="77777777" w:rsidR="00614FA3" w:rsidRPr="006F2DDC" w:rsidRDefault="00FF45EF" w:rsidP="00840832">
            <w:pPr>
              <w:pStyle w:val="TableText"/>
              <w:jc w:val="both"/>
            </w:pPr>
            <w:proofErr w:type="spellStart"/>
            <w:r w:rsidRPr="006F2DDC">
              <w:t>user</w:t>
            </w:r>
            <w:r w:rsidR="00614FA3" w:rsidRPr="006F2DDC">
              <w:t>_id</w:t>
            </w:r>
            <w:proofErr w:type="spellEnd"/>
          </w:p>
        </w:tc>
        <w:tc>
          <w:tcPr>
            <w:tcW w:w="1191" w:type="dxa"/>
          </w:tcPr>
          <w:p w14:paraId="7C987112" w14:textId="77777777" w:rsidR="00614FA3"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7F36BD7D" w14:textId="77777777" w:rsidR="00614FA3" w:rsidRPr="006F2DDC" w:rsidRDefault="00614FA3" w:rsidP="00840832">
            <w:pPr>
              <w:pStyle w:val="TableText"/>
              <w:jc w:val="both"/>
            </w:pPr>
          </w:p>
        </w:tc>
        <w:tc>
          <w:tcPr>
            <w:tcW w:w="1134" w:type="dxa"/>
          </w:tcPr>
          <w:p w14:paraId="721071A6" w14:textId="77777777" w:rsidR="00614FA3" w:rsidRPr="006F2DDC" w:rsidRDefault="00614FA3" w:rsidP="00840832">
            <w:pPr>
              <w:pStyle w:val="TableText"/>
              <w:jc w:val="both"/>
            </w:pPr>
            <w:r w:rsidRPr="006F2DDC">
              <w:t>M</w:t>
            </w:r>
          </w:p>
        </w:tc>
        <w:tc>
          <w:tcPr>
            <w:tcW w:w="3448" w:type="dxa"/>
          </w:tcPr>
          <w:p w14:paraId="7BE4D647" w14:textId="77777777" w:rsidR="00FF45EF" w:rsidRPr="006F2DDC" w:rsidRDefault="00614FA3" w:rsidP="00840832">
            <w:pPr>
              <w:pStyle w:val="TableText"/>
              <w:tabs>
                <w:tab w:val="num" w:pos="432"/>
              </w:tabs>
            </w:pPr>
            <w:r w:rsidRPr="006F2DDC">
              <w:t xml:space="preserve">Unique id of the </w:t>
            </w:r>
            <w:r w:rsidR="00FF45EF" w:rsidRPr="006F2DDC">
              <w:t>user</w:t>
            </w:r>
            <w:r w:rsidR="008947FD" w:rsidRPr="006F2DDC">
              <w:t>,</w:t>
            </w:r>
            <w:r w:rsidR="00FF45EF" w:rsidRPr="006F2DDC">
              <w:t xml:space="preserve"> auto generated by the system on creation</w:t>
            </w:r>
          </w:p>
        </w:tc>
      </w:tr>
      <w:tr w:rsidR="00FF45EF" w:rsidRPr="006F2DDC" w14:paraId="73D1AE95" w14:textId="77777777" w:rsidTr="00840832">
        <w:tc>
          <w:tcPr>
            <w:tcW w:w="828" w:type="dxa"/>
          </w:tcPr>
          <w:p w14:paraId="54A8A7C9" w14:textId="77777777" w:rsidR="00FF45EF" w:rsidRPr="006F2DDC" w:rsidRDefault="00FF45EF" w:rsidP="00F454DB">
            <w:pPr>
              <w:pStyle w:val="TableText"/>
              <w:numPr>
                <w:ilvl w:val="0"/>
                <w:numId w:val="139"/>
              </w:numPr>
              <w:jc w:val="both"/>
            </w:pPr>
          </w:p>
        </w:tc>
        <w:tc>
          <w:tcPr>
            <w:tcW w:w="1304" w:type="dxa"/>
          </w:tcPr>
          <w:p w14:paraId="65399A0A" w14:textId="77777777" w:rsidR="00FF45EF" w:rsidRPr="006F2DDC" w:rsidRDefault="00D75C05" w:rsidP="00840832">
            <w:pPr>
              <w:pStyle w:val="TableText"/>
              <w:jc w:val="both"/>
            </w:pPr>
            <w:r w:rsidRPr="006F2DDC">
              <w:t>name</w:t>
            </w:r>
          </w:p>
        </w:tc>
        <w:tc>
          <w:tcPr>
            <w:tcW w:w="1191" w:type="dxa"/>
          </w:tcPr>
          <w:p w14:paraId="6DD77188" w14:textId="77777777" w:rsidR="00FF45EF" w:rsidRPr="006F2DDC" w:rsidRDefault="00D75C05" w:rsidP="00840832">
            <w:pPr>
              <w:ind w:left="0"/>
              <w:jc w:val="both"/>
              <w:rPr>
                <w:rFonts w:ascii="Calibri" w:hAnsi="Calibri" w:cs="Calibri"/>
                <w:color w:val="000000"/>
                <w:sz w:val="22"/>
                <w:szCs w:val="22"/>
              </w:rPr>
            </w:pPr>
            <w:r w:rsidRPr="006F2DDC">
              <w:rPr>
                <w:rFonts w:ascii="Calibri" w:hAnsi="Calibri" w:cs="Calibri"/>
                <w:color w:val="000000"/>
                <w:sz w:val="22"/>
                <w:szCs w:val="22"/>
              </w:rPr>
              <w:t>character varying</w:t>
            </w:r>
          </w:p>
        </w:tc>
        <w:tc>
          <w:tcPr>
            <w:tcW w:w="850" w:type="dxa"/>
          </w:tcPr>
          <w:p w14:paraId="7D2B70EE" w14:textId="77777777" w:rsidR="00FF45EF" w:rsidRPr="006F2DDC" w:rsidRDefault="00FF45EF" w:rsidP="00840832">
            <w:pPr>
              <w:pStyle w:val="TableText"/>
              <w:jc w:val="both"/>
            </w:pPr>
          </w:p>
        </w:tc>
        <w:tc>
          <w:tcPr>
            <w:tcW w:w="1134" w:type="dxa"/>
          </w:tcPr>
          <w:p w14:paraId="0698447D" w14:textId="77777777" w:rsidR="00FF45EF" w:rsidRPr="006F2DDC" w:rsidRDefault="00D75C05" w:rsidP="00840832">
            <w:pPr>
              <w:pStyle w:val="TableText"/>
              <w:jc w:val="both"/>
            </w:pPr>
            <w:r w:rsidRPr="006F2DDC">
              <w:t>M</w:t>
            </w:r>
          </w:p>
        </w:tc>
        <w:tc>
          <w:tcPr>
            <w:tcW w:w="3448" w:type="dxa"/>
          </w:tcPr>
          <w:p w14:paraId="1A8823CA" w14:textId="77777777" w:rsidR="00FF45EF" w:rsidRPr="006F2DDC" w:rsidRDefault="00D75C05" w:rsidP="00840832">
            <w:pPr>
              <w:pStyle w:val="TableText"/>
              <w:tabs>
                <w:tab w:val="num" w:pos="432"/>
              </w:tabs>
            </w:pPr>
            <w:r w:rsidRPr="006F2DDC">
              <w:t>Name entered for the user</w:t>
            </w:r>
          </w:p>
        </w:tc>
      </w:tr>
      <w:tr w:rsidR="00D75C05" w:rsidRPr="006F2DDC" w14:paraId="740AAF8E" w14:textId="77777777" w:rsidTr="00840832">
        <w:tc>
          <w:tcPr>
            <w:tcW w:w="828" w:type="dxa"/>
          </w:tcPr>
          <w:p w14:paraId="4E237ECB" w14:textId="77777777" w:rsidR="00D75C05" w:rsidRPr="006F2DDC" w:rsidRDefault="00D75C05" w:rsidP="00F454DB">
            <w:pPr>
              <w:pStyle w:val="TableText"/>
              <w:numPr>
                <w:ilvl w:val="0"/>
                <w:numId w:val="139"/>
              </w:numPr>
              <w:jc w:val="both"/>
            </w:pPr>
          </w:p>
        </w:tc>
        <w:tc>
          <w:tcPr>
            <w:tcW w:w="1304" w:type="dxa"/>
          </w:tcPr>
          <w:p w14:paraId="42C4048B" w14:textId="77777777" w:rsidR="00D75C05" w:rsidRPr="006F2DDC" w:rsidRDefault="00D75C05" w:rsidP="00840832">
            <w:pPr>
              <w:pStyle w:val="TableText"/>
              <w:jc w:val="both"/>
            </w:pPr>
            <w:r w:rsidRPr="006F2DDC">
              <w:t>password</w:t>
            </w:r>
          </w:p>
        </w:tc>
        <w:tc>
          <w:tcPr>
            <w:tcW w:w="1191" w:type="dxa"/>
          </w:tcPr>
          <w:p w14:paraId="74EF1751" w14:textId="77777777" w:rsidR="00D75C05" w:rsidRPr="006F2DDC" w:rsidRDefault="00D75C05" w:rsidP="00840832">
            <w:pPr>
              <w:ind w:left="0"/>
              <w:jc w:val="both"/>
              <w:rPr>
                <w:rFonts w:ascii="Calibri" w:hAnsi="Calibri" w:cs="Calibri"/>
                <w:color w:val="000000"/>
                <w:sz w:val="22"/>
                <w:szCs w:val="22"/>
              </w:rPr>
            </w:pPr>
            <w:r w:rsidRPr="006F2DDC">
              <w:rPr>
                <w:rFonts w:ascii="Calibri" w:hAnsi="Calibri" w:cs="Calibri"/>
                <w:color w:val="000000"/>
                <w:sz w:val="22"/>
                <w:szCs w:val="22"/>
              </w:rPr>
              <w:t>character varying</w:t>
            </w:r>
          </w:p>
        </w:tc>
        <w:tc>
          <w:tcPr>
            <w:tcW w:w="850" w:type="dxa"/>
          </w:tcPr>
          <w:p w14:paraId="135E81EE" w14:textId="77777777" w:rsidR="00D75C05" w:rsidRPr="006F2DDC" w:rsidRDefault="00D75C05" w:rsidP="00840832">
            <w:pPr>
              <w:pStyle w:val="TableText"/>
              <w:jc w:val="both"/>
            </w:pPr>
          </w:p>
        </w:tc>
        <w:tc>
          <w:tcPr>
            <w:tcW w:w="1134" w:type="dxa"/>
          </w:tcPr>
          <w:p w14:paraId="2BAB328C" w14:textId="77777777" w:rsidR="00D75C05" w:rsidRPr="006F2DDC" w:rsidRDefault="00D75C05" w:rsidP="00840832">
            <w:pPr>
              <w:pStyle w:val="TableText"/>
              <w:jc w:val="both"/>
            </w:pPr>
            <w:r w:rsidRPr="006F2DDC">
              <w:t>M</w:t>
            </w:r>
          </w:p>
        </w:tc>
        <w:tc>
          <w:tcPr>
            <w:tcW w:w="3448" w:type="dxa"/>
          </w:tcPr>
          <w:p w14:paraId="61BEE958" w14:textId="77777777" w:rsidR="00D75C05" w:rsidRPr="006F2DDC" w:rsidRDefault="00D75C05" w:rsidP="00840832">
            <w:pPr>
              <w:pStyle w:val="TableText"/>
              <w:tabs>
                <w:tab w:val="num" w:pos="432"/>
              </w:tabs>
            </w:pPr>
            <w:r w:rsidRPr="006F2DDC">
              <w:t xml:space="preserve">Hashed </w:t>
            </w:r>
            <w:r w:rsidR="00A75BF9" w:rsidRPr="006F2DDC">
              <w:t xml:space="preserve">string of the </w:t>
            </w:r>
            <w:r w:rsidRPr="006F2DDC">
              <w:t xml:space="preserve">password </w:t>
            </w:r>
            <w:r w:rsidR="00A75BF9" w:rsidRPr="006F2DDC">
              <w:t>used by user for login</w:t>
            </w:r>
          </w:p>
        </w:tc>
      </w:tr>
      <w:tr w:rsidR="00A75BF9" w:rsidRPr="006F2DDC" w14:paraId="27DF269E" w14:textId="77777777" w:rsidTr="00840832">
        <w:tc>
          <w:tcPr>
            <w:tcW w:w="828" w:type="dxa"/>
          </w:tcPr>
          <w:p w14:paraId="58FDCB94" w14:textId="77777777" w:rsidR="00A75BF9" w:rsidRPr="006F2DDC" w:rsidRDefault="00A75BF9" w:rsidP="00F454DB">
            <w:pPr>
              <w:pStyle w:val="TableText"/>
              <w:numPr>
                <w:ilvl w:val="0"/>
                <w:numId w:val="139"/>
              </w:numPr>
              <w:jc w:val="both"/>
            </w:pPr>
          </w:p>
        </w:tc>
        <w:tc>
          <w:tcPr>
            <w:tcW w:w="1304" w:type="dxa"/>
          </w:tcPr>
          <w:p w14:paraId="1B77C34F" w14:textId="77777777" w:rsidR="00A75BF9" w:rsidRPr="006F2DDC" w:rsidRDefault="00A75BF9" w:rsidP="00A75BF9">
            <w:pPr>
              <w:pStyle w:val="TableText"/>
              <w:jc w:val="both"/>
            </w:pPr>
            <w:r w:rsidRPr="006F2DDC">
              <w:t>email</w:t>
            </w:r>
          </w:p>
        </w:tc>
        <w:tc>
          <w:tcPr>
            <w:tcW w:w="1191" w:type="dxa"/>
          </w:tcPr>
          <w:p w14:paraId="5C8C7FAB" w14:textId="77777777" w:rsidR="00A75BF9" w:rsidRPr="006F2DDC" w:rsidRDefault="00A75BF9" w:rsidP="00A75BF9">
            <w:pPr>
              <w:ind w:left="0"/>
              <w:jc w:val="both"/>
              <w:rPr>
                <w:rFonts w:ascii="Calibri" w:hAnsi="Calibri" w:cs="Calibri"/>
                <w:color w:val="000000"/>
                <w:sz w:val="22"/>
                <w:szCs w:val="22"/>
              </w:rPr>
            </w:pPr>
            <w:r w:rsidRPr="006F2DDC">
              <w:rPr>
                <w:rFonts w:ascii="Calibri" w:hAnsi="Calibri" w:cs="Calibri"/>
                <w:color w:val="000000"/>
                <w:sz w:val="22"/>
                <w:szCs w:val="22"/>
              </w:rPr>
              <w:t>character varying</w:t>
            </w:r>
          </w:p>
        </w:tc>
        <w:tc>
          <w:tcPr>
            <w:tcW w:w="850" w:type="dxa"/>
          </w:tcPr>
          <w:p w14:paraId="150AB863" w14:textId="77777777" w:rsidR="00A75BF9" w:rsidRPr="006F2DDC" w:rsidRDefault="00A75BF9" w:rsidP="00A75BF9">
            <w:pPr>
              <w:pStyle w:val="TableText"/>
              <w:jc w:val="both"/>
            </w:pPr>
          </w:p>
        </w:tc>
        <w:tc>
          <w:tcPr>
            <w:tcW w:w="1134" w:type="dxa"/>
          </w:tcPr>
          <w:p w14:paraId="57506BB4" w14:textId="77777777" w:rsidR="00A75BF9" w:rsidRPr="006F2DDC" w:rsidRDefault="00A75BF9" w:rsidP="00A75BF9">
            <w:pPr>
              <w:pStyle w:val="TableText"/>
              <w:jc w:val="both"/>
            </w:pPr>
            <w:r w:rsidRPr="006F2DDC">
              <w:t>M</w:t>
            </w:r>
          </w:p>
        </w:tc>
        <w:tc>
          <w:tcPr>
            <w:tcW w:w="3448" w:type="dxa"/>
          </w:tcPr>
          <w:p w14:paraId="4340CC01" w14:textId="77777777" w:rsidR="00A75BF9" w:rsidRPr="006F2DDC" w:rsidRDefault="00A75BF9" w:rsidP="00A75BF9">
            <w:pPr>
              <w:pStyle w:val="TableText"/>
              <w:tabs>
                <w:tab w:val="num" w:pos="432"/>
              </w:tabs>
            </w:pPr>
            <w:r w:rsidRPr="006F2DDC">
              <w:t>Email id provided by user that will also act as login id</w:t>
            </w:r>
          </w:p>
        </w:tc>
      </w:tr>
      <w:tr w:rsidR="00A75BF9" w:rsidRPr="006F2DDC" w14:paraId="28746DFC" w14:textId="77777777" w:rsidTr="00840832">
        <w:tc>
          <w:tcPr>
            <w:tcW w:w="828" w:type="dxa"/>
          </w:tcPr>
          <w:p w14:paraId="36D95696" w14:textId="77777777" w:rsidR="00A75BF9" w:rsidRPr="006F2DDC" w:rsidRDefault="00A75BF9" w:rsidP="00F454DB">
            <w:pPr>
              <w:pStyle w:val="TableText"/>
              <w:numPr>
                <w:ilvl w:val="0"/>
                <w:numId w:val="139"/>
              </w:numPr>
              <w:jc w:val="both"/>
            </w:pPr>
          </w:p>
        </w:tc>
        <w:tc>
          <w:tcPr>
            <w:tcW w:w="1304" w:type="dxa"/>
          </w:tcPr>
          <w:p w14:paraId="4ADB9481" w14:textId="77777777" w:rsidR="00A75BF9" w:rsidRPr="006F2DDC" w:rsidRDefault="00A75BF9" w:rsidP="00A75BF9">
            <w:pPr>
              <w:pStyle w:val="TableText"/>
              <w:jc w:val="both"/>
            </w:pPr>
            <w:r w:rsidRPr="006F2DDC">
              <w:t>mobile</w:t>
            </w:r>
          </w:p>
        </w:tc>
        <w:tc>
          <w:tcPr>
            <w:tcW w:w="1191" w:type="dxa"/>
          </w:tcPr>
          <w:p w14:paraId="64DCF4CC" w14:textId="77777777" w:rsidR="00A75BF9" w:rsidRPr="006F2DDC" w:rsidRDefault="00A75BF9" w:rsidP="00A75BF9">
            <w:pPr>
              <w:ind w:left="0"/>
              <w:jc w:val="both"/>
              <w:rPr>
                <w:rFonts w:ascii="Calibri" w:hAnsi="Calibri" w:cs="Calibri"/>
                <w:color w:val="000000"/>
                <w:sz w:val="22"/>
                <w:szCs w:val="22"/>
              </w:rPr>
            </w:pPr>
            <w:r w:rsidRPr="006F2DDC">
              <w:rPr>
                <w:rFonts w:ascii="Calibri" w:hAnsi="Calibri" w:cs="Calibri"/>
                <w:color w:val="000000"/>
                <w:sz w:val="22"/>
                <w:szCs w:val="22"/>
              </w:rPr>
              <w:t>character varying</w:t>
            </w:r>
          </w:p>
        </w:tc>
        <w:tc>
          <w:tcPr>
            <w:tcW w:w="850" w:type="dxa"/>
          </w:tcPr>
          <w:p w14:paraId="0BA83172" w14:textId="77777777" w:rsidR="00A75BF9" w:rsidRPr="006F2DDC" w:rsidRDefault="00A75BF9" w:rsidP="00A75BF9">
            <w:pPr>
              <w:pStyle w:val="TableText"/>
              <w:jc w:val="both"/>
            </w:pPr>
          </w:p>
        </w:tc>
        <w:tc>
          <w:tcPr>
            <w:tcW w:w="1134" w:type="dxa"/>
          </w:tcPr>
          <w:p w14:paraId="4E7D9524" w14:textId="77777777" w:rsidR="00A75BF9" w:rsidRPr="006F2DDC" w:rsidRDefault="00A75BF9" w:rsidP="00A75BF9">
            <w:pPr>
              <w:pStyle w:val="TableText"/>
              <w:jc w:val="both"/>
            </w:pPr>
          </w:p>
        </w:tc>
        <w:tc>
          <w:tcPr>
            <w:tcW w:w="3448" w:type="dxa"/>
          </w:tcPr>
          <w:p w14:paraId="42CF5ECB" w14:textId="77777777" w:rsidR="00A75BF9" w:rsidRPr="006F2DDC" w:rsidRDefault="00A75BF9" w:rsidP="00A75BF9">
            <w:pPr>
              <w:pStyle w:val="TableText"/>
              <w:tabs>
                <w:tab w:val="num" w:pos="432"/>
              </w:tabs>
            </w:pPr>
            <w:r w:rsidRPr="006F2DDC">
              <w:t>Mobile number provided by user</w:t>
            </w:r>
          </w:p>
        </w:tc>
      </w:tr>
      <w:tr w:rsidR="00614FA3" w:rsidRPr="006F2DDC" w14:paraId="4BA5E840" w14:textId="77777777" w:rsidTr="00840832">
        <w:tc>
          <w:tcPr>
            <w:tcW w:w="828" w:type="dxa"/>
          </w:tcPr>
          <w:p w14:paraId="15AC2707" w14:textId="77777777" w:rsidR="00614FA3" w:rsidRPr="006F2DDC" w:rsidRDefault="00614FA3" w:rsidP="00F454DB">
            <w:pPr>
              <w:pStyle w:val="TableText"/>
              <w:numPr>
                <w:ilvl w:val="0"/>
                <w:numId w:val="139"/>
              </w:numPr>
              <w:jc w:val="both"/>
            </w:pPr>
          </w:p>
        </w:tc>
        <w:tc>
          <w:tcPr>
            <w:tcW w:w="1304" w:type="dxa"/>
          </w:tcPr>
          <w:p w14:paraId="08620027" w14:textId="77777777" w:rsidR="00614FA3" w:rsidRPr="006F2DDC" w:rsidRDefault="00614FA3"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created_by</w:t>
            </w:r>
            <w:proofErr w:type="spellEnd"/>
          </w:p>
        </w:tc>
        <w:tc>
          <w:tcPr>
            <w:tcW w:w="1191" w:type="dxa"/>
          </w:tcPr>
          <w:p w14:paraId="32AC8C05" w14:textId="77777777" w:rsidR="00614FA3" w:rsidRPr="006F2DDC" w:rsidRDefault="00A130AE"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w:t>
            </w:r>
            <w:r w:rsidR="00596DD4" w:rsidRPr="006F2DDC">
              <w:rPr>
                <w:rFonts w:ascii="Calibri" w:hAnsi="Calibri" w:cs="Calibri"/>
                <w:color w:val="000000"/>
                <w:sz w:val="22"/>
                <w:szCs w:val="22"/>
              </w:rPr>
              <w:t>nteger</w:t>
            </w:r>
          </w:p>
        </w:tc>
        <w:tc>
          <w:tcPr>
            <w:tcW w:w="850" w:type="dxa"/>
          </w:tcPr>
          <w:p w14:paraId="208469F8" w14:textId="77777777" w:rsidR="00614FA3" w:rsidRPr="006F2DDC" w:rsidRDefault="00614FA3" w:rsidP="00840832">
            <w:pPr>
              <w:pStyle w:val="TableText"/>
              <w:jc w:val="both"/>
            </w:pPr>
          </w:p>
        </w:tc>
        <w:tc>
          <w:tcPr>
            <w:tcW w:w="1134" w:type="dxa"/>
          </w:tcPr>
          <w:p w14:paraId="12E213E2" w14:textId="77777777" w:rsidR="00614FA3" w:rsidRPr="006F2DDC" w:rsidRDefault="00614FA3" w:rsidP="00840832">
            <w:pPr>
              <w:pStyle w:val="TableText"/>
              <w:jc w:val="both"/>
            </w:pPr>
            <w:r w:rsidRPr="006F2DDC">
              <w:t>M</w:t>
            </w:r>
          </w:p>
        </w:tc>
        <w:tc>
          <w:tcPr>
            <w:tcW w:w="3448" w:type="dxa"/>
          </w:tcPr>
          <w:p w14:paraId="06216ED7" w14:textId="77777777" w:rsidR="00614FA3" w:rsidRPr="006F2DDC" w:rsidRDefault="00614FA3" w:rsidP="00840832">
            <w:pPr>
              <w:pStyle w:val="TableText"/>
              <w:tabs>
                <w:tab w:val="num" w:pos="432"/>
              </w:tabs>
            </w:pPr>
            <w:r w:rsidRPr="006F2DDC">
              <w:t>Id of the project admin who created the project</w:t>
            </w:r>
          </w:p>
        </w:tc>
      </w:tr>
      <w:tr w:rsidR="00614FA3" w:rsidRPr="006F2DDC" w14:paraId="7F1BC7C8" w14:textId="77777777" w:rsidTr="00840832">
        <w:tc>
          <w:tcPr>
            <w:tcW w:w="828" w:type="dxa"/>
          </w:tcPr>
          <w:p w14:paraId="36CBB74B" w14:textId="77777777" w:rsidR="00614FA3" w:rsidRPr="006F2DDC" w:rsidRDefault="00614FA3" w:rsidP="00F454DB">
            <w:pPr>
              <w:pStyle w:val="TableText"/>
              <w:numPr>
                <w:ilvl w:val="0"/>
                <w:numId w:val="139"/>
              </w:numPr>
              <w:jc w:val="both"/>
            </w:pPr>
          </w:p>
        </w:tc>
        <w:tc>
          <w:tcPr>
            <w:tcW w:w="1304" w:type="dxa"/>
          </w:tcPr>
          <w:p w14:paraId="40437C22" w14:textId="77777777" w:rsidR="00614FA3" w:rsidRPr="006F2DDC" w:rsidRDefault="00614FA3"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created_on</w:t>
            </w:r>
            <w:proofErr w:type="spellEnd"/>
          </w:p>
        </w:tc>
        <w:tc>
          <w:tcPr>
            <w:tcW w:w="1191" w:type="dxa"/>
          </w:tcPr>
          <w:p w14:paraId="77FDED8E" w14:textId="77777777" w:rsidR="00614FA3" w:rsidRPr="006F2DDC" w:rsidRDefault="00614FA3"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638F4C2E" w14:textId="77777777" w:rsidR="00614FA3" w:rsidRPr="006F2DDC" w:rsidRDefault="00614FA3" w:rsidP="00840832">
            <w:pPr>
              <w:pStyle w:val="TableText"/>
              <w:jc w:val="both"/>
            </w:pPr>
          </w:p>
        </w:tc>
        <w:tc>
          <w:tcPr>
            <w:tcW w:w="1134" w:type="dxa"/>
          </w:tcPr>
          <w:p w14:paraId="0B6A7A9F" w14:textId="77777777" w:rsidR="00614FA3" w:rsidRPr="006F2DDC" w:rsidRDefault="00614FA3" w:rsidP="00840832">
            <w:pPr>
              <w:pStyle w:val="TableText"/>
              <w:jc w:val="both"/>
            </w:pPr>
            <w:r w:rsidRPr="006F2DDC">
              <w:t>M</w:t>
            </w:r>
          </w:p>
        </w:tc>
        <w:tc>
          <w:tcPr>
            <w:tcW w:w="3448" w:type="dxa"/>
          </w:tcPr>
          <w:p w14:paraId="0EEEED8C" w14:textId="77777777" w:rsidR="00614FA3" w:rsidRPr="006F2DDC" w:rsidRDefault="00614FA3" w:rsidP="00840832">
            <w:pPr>
              <w:pStyle w:val="TableText"/>
              <w:tabs>
                <w:tab w:val="num" w:pos="432"/>
              </w:tabs>
            </w:pPr>
            <w:r w:rsidRPr="006F2DDC">
              <w:t xml:space="preserve">Date and time when the page </w:t>
            </w:r>
            <w:proofErr w:type="gramStart"/>
            <w:r w:rsidRPr="006F2DDC">
              <w:t>was</w:t>
            </w:r>
            <w:proofErr w:type="gramEnd"/>
            <w:r w:rsidRPr="006F2DDC">
              <w:t xml:space="preserve"> created</w:t>
            </w:r>
          </w:p>
        </w:tc>
      </w:tr>
      <w:tr w:rsidR="00614FA3" w:rsidRPr="006F2DDC" w14:paraId="7B5F88E3" w14:textId="77777777" w:rsidTr="00840832">
        <w:tc>
          <w:tcPr>
            <w:tcW w:w="828" w:type="dxa"/>
          </w:tcPr>
          <w:p w14:paraId="67CC3F23" w14:textId="77777777" w:rsidR="00614FA3" w:rsidRPr="006F2DDC" w:rsidRDefault="00614FA3" w:rsidP="00F454DB">
            <w:pPr>
              <w:pStyle w:val="TableText"/>
              <w:numPr>
                <w:ilvl w:val="0"/>
                <w:numId w:val="139"/>
              </w:numPr>
              <w:jc w:val="both"/>
            </w:pPr>
          </w:p>
        </w:tc>
        <w:tc>
          <w:tcPr>
            <w:tcW w:w="1304" w:type="dxa"/>
          </w:tcPr>
          <w:p w14:paraId="219F08BE" w14:textId="77777777" w:rsidR="00614FA3" w:rsidRPr="006F2DDC" w:rsidRDefault="00614FA3"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last_updated_by</w:t>
            </w:r>
            <w:proofErr w:type="spellEnd"/>
          </w:p>
        </w:tc>
        <w:tc>
          <w:tcPr>
            <w:tcW w:w="1191" w:type="dxa"/>
          </w:tcPr>
          <w:p w14:paraId="6D1F317E" w14:textId="77777777" w:rsidR="00614FA3"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60BAB21F" w14:textId="77777777" w:rsidR="00614FA3" w:rsidRPr="006F2DDC" w:rsidRDefault="00614FA3" w:rsidP="00840832">
            <w:pPr>
              <w:pStyle w:val="TableText"/>
              <w:jc w:val="both"/>
            </w:pPr>
          </w:p>
        </w:tc>
        <w:tc>
          <w:tcPr>
            <w:tcW w:w="1134" w:type="dxa"/>
          </w:tcPr>
          <w:p w14:paraId="75503922" w14:textId="77777777" w:rsidR="00614FA3" w:rsidRPr="006F2DDC" w:rsidRDefault="00614FA3" w:rsidP="00840832">
            <w:pPr>
              <w:pStyle w:val="TableText"/>
              <w:jc w:val="both"/>
            </w:pPr>
          </w:p>
        </w:tc>
        <w:tc>
          <w:tcPr>
            <w:tcW w:w="3448" w:type="dxa"/>
          </w:tcPr>
          <w:p w14:paraId="21ACC072" w14:textId="77777777" w:rsidR="00614FA3" w:rsidRPr="006F2DDC" w:rsidRDefault="00614FA3" w:rsidP="00840832">
            <w:pPr>
              <w:pStyle w:val="TableText"/>
              <w:tabs>
                <w:tab w:val="num" w:pos="432"/>
              </w:tabs>
            </w:pPr>
            <w:r w:rsidRPr="006F2DDC">
              <w:t>Id of the project admin who last updated the project details</w:t>
            </w:r>
          </w:p>
        </w:tc>
      </w:tr>
      <w:tr w:rsidR="00614FA3" w:rsidRPr="006F2DDC" w14:paraId="7AD149EB" w14:textId="77777777" w:rsidTr="00840832">
        <w:tc>
          <w:tcPr>
            <w:tcW w:w="828" w:type="dxa"/>
          </w:tcPr>
          <w:p w14:paraId="1B136481" w14:textId="77777777" w:rsidR="00614FA3" w:rsidRPr="006F2DDC" w:rsidRDefault="00614FA3" w:rsidP="00F454DB">
            <w:pPr>
              <w:pStyle w:val="TableText"/>
              <w:numPr>
                <w:ilvl w:val="0"/>
                <w:numId w:val="139"/>
              </w:numPr>
              <w:jc w:val="both"/>
            </w:pPr>
          </w:p>
        </w:tc>
        <w:tc>
          <w:tcPr>
            <w:tcW w:w="1304" w:type="dxa"/>
          </w:tcPr>
          <w:p w14:paraId="52035C0A" w14:textId="77777777" w:rsidR="00614FA3" w:rsidRPr="006F2DDC" w:rsidRDefault="00614FA3"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last_updated_on</w:t>
            </w:r>
            <w:proofErr w:type="spellEnd"/>
          </w:p>
        </w:tc>
        <w:tc>
          <w:tcPr>
            <w:tcW w:w="1191" w:type="dxa"/>
          </w:tcPr>
          <w:p w14:paraId="65EEC7CB" w14:textId="77777777" w:rsidR="00614FA3" w:rsidRPr="006F2DDC" w:rsidRDefault="00614FA3"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1473A09F" w14:textId="77777777" w:rsidR="00614FA3" w:rsidRPr="006F2DDC" w:rsidRDefault="00614FA3" w:rsidP="00840832">
            <w:pPr>
              <w:pStyle w:val="TableText"/>
              <w:jc w:val="both"/>
            </w:pPr>
          </w:p>
        </w:tc>
        <w:tc>
          <w:tcPr>
            <w:tcW w:w="1134" w:type="dxa"/>
          </w:tcPr>
          <w:p w14:paraId="32E5C07D" w14:textId="77777777" w:rsidR="00614FA3" w:rsidRPr="006F2DDC" w:rsidRDefault="00614FA3" w:rsidP="00840832">
            <w:pPr>
              <w:pStyle w:val="TableText"/>
              <w:jc w:val="both"/>
            </w:pPr>
          </w:p>
        </w:tc>
        <w:tc>
          <w:tcPr>
            <w:tcW w:w="3448" w:type="dxa"/>
          </w:tcPr>
          <w:p w14:paraId="33165540" w14:textId="77777777" w:rsidR="00614FA3" w:rsidRPr="006F2DDC" w:rsidRDefault="00614FA3" w:rsidP="00840832">
            <w:pPr>
              <w:pStyle w:val="TableText"/>
              <w:tabs>
                <w:tab w:val="num" w:pos="432"/>
              </w:tabs>
            </w:pPr>
            <w:r w:rsidRPr="006F2DDC">
              <w:t xml:space="preserve">Date and time when the project </w:t>
            </w:r>
            <w:proofErr w:type="gramStart"/>
            <w:r w:rsidRPr="006F2DDC">
              <w:t>was</w:t>
            </w:r>
            <w:proofErr w:type="gramEnd"/>
            <w:r w:rsidRPr="006F2DDC">
              <w:t xml:space="preserve"> last updated</w:t>
            </w:r>
          </w:p>
        </w:tc>
      </w:tr>
    </w:tbl>
    <w:p w14:paraId="4A0DBC20" w14:textId="77777777" w:rsidR="00614FA3" w:rsidRPr="006F2DDC" w:rsidRDefault="00614FA3" w:rsidP="00614FA3">
      <w:pPr>
        <w:pStyle w:val="BodyText"/>
        <w:ind w:left="720"/>
      </w:pPr>
    </w:p>
    <w:p w14:paraId="0BF6E5EE" w14:textId="77777777" w:rsidR="00F14D45" w:rsidRPr="006F2DDC" w:rsidRDefault="004E4A65" w:rsidP="00F454DB">
      <w:pPr>
        <w:pStyle w:val="Heading3"/>
        <w:numPr>
          <w:ilvl w:val="1"/>
          <w:numId w:val="266"/>
        </w:numPr>
        <w:jc w:val="both"/>
      </w:pPr>
      <w:bookmarkStart w:id="85" w:name="_Toc24137654"/>
      <w:r w:rsidRPr="006F2DDC">
        <w:t>p</w:t>
      </w:r>
      <w:r w:rsidR="002B65F5" w:rsidRPr="006F2DDC">
        <w:t>roject</w:t>
      </w:r>
      <w:bookmarkEnd w:id="85"/>
    </w:p>
    <w:p w14:paraId="19DF87D2" w14:textId="77777777" w:rsidR="00C3003D" w:rsidRPr="006F2DDC" w:rsidRDefault="00C3003D" w:rsidP="00505CF4">
      <w:pPr>
        <w:pStyle w:val="BodyText"/>
        <w:ind w:left="0"/>
      </w:pPr>
      <w:r w:rsidRPr="006F2DDC">
        <w:rPr>
          <w:b/>
        </w:rPr>
        <w:t>Description</w:t>
      </w:r>
      <w:r w:rsidRPr="006F2DDC">
        <w:t>: This entity will store the details for each project</w:t>
      </w:r>
      <w:r w:rsidR="00543612" w:rsidRPr="006F2DDC">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F14D45" w:rsidRPr="006F2DDC" w14:paraId="0391CB67" w14:textId="77777777" w:rsidTr="00505CF4">
        <w:trPr>
          <w:tblHeader/>
        </w:trPr>
        <w:tc>
          <w:tcPr>
            <w:tcW w:w="828" w:type="dxa"/>
          </w:tcPr>
          <w:p w14:paraId="2F6A4B26" w14:textId="77777777" w:rsidR="00F14D45" w:rsidRPr="006F2DDC" w:rsidRDefault="00F14D45" w:rsidP="00840832">
            <w:pPr>
              <w:pStyle w:val="TableHeader"/>
              <w:jc w:val="both"/>
            </w:pPr>
            <w:r w:rsidRPr="006F2DDC">
              <w:t>S. No.</w:t>
            </w:r>
          </w:p>
        </w:tc>
        <w:tc>
          <w:tcPr>
            <w:tcW w:w="1304" w:type="dxa"/>
          </w:tcPr>
          <w:p w14:paraId="1BD1ABB3" w14:textId="77777777" w:rsidR="00F14D45" w:rsidRPr="006F2DDC" w:rsidRDefault="00F14D45" w:rsidP="00840832">
            <w:pPr>
              <w:pStyle w:val="TableHeader"/>
              <w:jc w:val="both"/>
            </w:pPr>
            <w:r w:rsidRPr="006F2DDC">
              <w:t>Attribute</w:t>
            </w:r>
          </w:p>
        </w:tc>
        <w:tc>
          <w:tcPr>
            <w:tcW w:w="1191" w:type="dxa"/>
          </w:tcPr>
          <w:p w14:paraId="55B4C306" w14:textId="77777777" w:rsidR="00F14D45" w:rsidRPr="006F2DDC" w:rsidRDefault="00F14D45" w:rsidP="00840832">
            <w:pPr>
              <w:pStyle w:val="TableHeader"/>
              <w:jc w:val="both"/>
            </w:pPr>
            <w:r w:rsidRPr="006F2DDC">
              <w:t>Type</w:t>
            </w:r>
          </w:p>
        </w:tc>
        <w:tc>
          <w:tcPr>
            <w:tcW w:w="850" w:type="dxa"/>
          </w:tcPr>
          <w:p w14:paraId="12AAA495" w14:textId="77777777" w:rsidR="00F14D45" w:rsidRPr="006F2DDC" w:rsidRDefault="00F14D45" w:rsidP="00840832">
            <w:pPr>
              <w:pStyle w:val="TableHeader"/>
              <w:jc w:val="both"/>
            </w:pPr>
            <w:r w:rsidRPr="006F2DDC">
              <w:t>Length</w:t>
            </w:r>
          </w:p>
        </w:tc>
        <w:tc>
          <w:tcPr>
            <w:tcW w:w="1134" w:type="dxa"/>
          </w:tcPr>
          <w:p w14:paraId="3778B515" w14:textId="77777777" w:rsidR="00F14D45" w:rsidRPr="006F2DDC" w:rsidRDefault="00F14D45" w:rsidP="00840832">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2CC7AF03" w14:textId="77777777" w:rsidR="00F14D45" w:rsidRPr="006F2DDC" w:rsidRDefault="00F14D45" w:rsidP="00840832">
            <w:pPr>
              <w:pStyle w:val="TableHeader"/>
              <w:jc w:val="both"/>
            </w:pPr>
            <w:r w:rsidRPr="006F2DDC">
              <w:t>Remarks</w:t>
            </w:r>
          </w:p>
        </w:tc>
      </w:tr>
      <w:tr w:rsidR="004E3B83" w:rsidRPr="006F2DDC" w14:paraId="673AE912" w14:textId="77777777" w:rsidTr="00505CF4">
        <w:tc>
          <w:tcPr>
            <w:tcW w:w="828" w:type="dxa"/>
          </w:tcPr>
          <w:p w14:paraId="0B34E292" w14:textId="77777777" w:rsidR="004E3B83" w:rsidRPr="006F2DDC" w:rsidRDefault="004E3B83" w:rsidP="00F454DB">
            <w:pPr>
              <w:pStyle w:val="TableText"/>
              <w:numPr>
                <w:ilvl w:val="0"/>
                <w:numId w:val="144"/>
              </w:numPr>
              <w:jc w:val="both"/>
            </w:pPr>
          </w:p>
        </w:tc>
        <w:tc>
          <w:tcPr>
            <w:tcW w:w="1304" w:type="dxa"/>
          </w:tcPr>
          <w:p w14:paraId="06E4BEB4" w14:textId="77777777" w:rsidR="004E3B83" w:rsidRPr="006F2DDC" w:rsidRDefault="004E3B83" w:rsidP="004E3B83">
            <w:pPr>
              <w:pStyle w:val="TableText"/>
              <w:jc w:val="both"/>
            </w:pPr>
            <w:proofErr w:type="spellStart"/>
            <w:r w:rsidRPr="006F2DDC">
              <w:t>project_id</w:t>
            </w:r>
            <w:proofErr w:type="spellEnd"/>
          </w:p>
        </w:tc>
        <w:tc>
          <w:tcPr>
            <w:tcW w:w="1191" w:type="dxa"/>
          </w:tcPr>
          <w:p w14:paraId="1074B3B2" w14:textId="77777777" w:rsidR="004E3B83" w:rsidRPr="006F2DDC" w:rsidRDefault="00596DD4" w:rsidP="004E3B83">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681E5EE5" w14:textId="77777777" w:rsidR="004E3B83" w:rsidRPr="006F2DDC" w:rsidRDefault="004E3B83" w:rsidP="004E3B83">
            <w:pPr>
              <w:pStyle w:val="TableText"/>
              <w:jc w:val="both"/>
            </w:pPr>
          </w:p>
        </w:tc>
        <w:tc>
          <w:tcPr>
            <w:tcW w:w="1134" w:type="dxa"/>
          </w:tcPr>
          <w:p w14:paraId="702B6FF9" w14:textId="77777777" w:rsidR="004E3B83" w:rsidRPr="006F2DDC" w:rsidRDefault="004E3B83" w:rsidP="004E3B83">
            <w:pPr>
              <w:pStyle w:val="TableText"/>
              <w:jc w:val="both"/>
            </w:pPr>
            <w:r w:rsidRPr="006F2DDC">
              <w:t>M</w:t>
            </w:r>
          </w:p>
        </w:tc>
        <w:tc>
          <w:tcPr>
            <w:tcW w:w="3448" w:type="dxa"/>
          </w:tcPr>
          <w:p w14:paraId="4D739C2B" w14:textId="77777777" w:rsidR="004E3B83" w:rsidRPr="006F2DDC" w:rsidRDefault="004E3B83" w:rsidP="004E3B83">
            <w:pPr>
              <w:pStyle w:val="TableText"/>
              <w:tabs>
                <w:tab w:val="num" w:pos="432"/>
              </w:tabs>
            </w:pPr>
            <w:r w:rsidRPr="006F2DDC">
              <w:t>Unique id of the project</w:t>
            </w:r>
            <w:r w:rsidR="008947FD" w:rsidRPr="006F2DDC">
              <w:t>,</w:t>
            </w:r>
            <w:r w:rsidR="00FF45EF" w:rsidRPr="006F2DDC">
              <w:t xml:space="preserve"> auto generated by the system on creation</w:t>
            </w:r>
          </w:p>
        </w:tc>
      </w:tr>
      <w:tr w:rsidR="00F14D45" w:rsidRPr="006F2DDC" w14:paraId="47A89CBD" w14:textId="77777777" w:rsidTr="00505CF4">
        <w:tc>
          <w:tcPr>
            <w:tcW w:w="828" w:type="dxa"/>
          </w:tcPr>
          <w:p w14:paraId="5A0C545E" w14:textId="77777777" w:rsidR="00F14D45" w:rsidRPr="006F2DDC" w:rsidRDefault="00F14D45" w:rsidP="00F454DB">
            <w:pPr>
              <w:pStyle w:val="TableText"/>
              <w:numPr>
                <w:ilvl w:val="0"/>
                <w:numId w:val="144"/>
              </w:numPr>
              <w:jc w:val="both"/>
            </w:pPr>
          </w:p>
        </w:tc>
        <w:tc>
          <w:tcPr>
            <w:tcW w:w="1304" w:type="dxa"/>
          </w:tcPr>
          <w:p w14:paraId="260D8B84" w14:textId="77777777" w:rsidR="00F14D45" w:rsidRPr="006F2DDC" w:rsidRDefault="00B32F06" w:rsidP="00840832">
            <w:pPr>
              <w:pStyle w:val="TableText"/>
              <w:jc w:val="both"/>
            </w:pPr>
            <w:proofErr w:type="spellStart"/>
            <w:r w:rsidRPr="006F2DDC">
              <w:t>project</w:t>
            </w:r>
            <w:r w:rsidR="00F14D45" w:rsidRPr="006F2DDC">
              <w:t>_name</w:t>
            </w:r>
            <w:proofErr w:type="spellEnd"/>
          </w:p>
        </w:tc>
        <w:tc>
          <w:tcPr>
            <w:tcW w:w="1191" w:type="dxa"/>
          </w:tcPr>
          <w:p w14:paraId="70AE19F9" w14:textId="77777777" w:rsidR="00F14D45" w:rsidRPr="006F2DDC" w:rsidRDefault="00F14D45"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6227492F" w14:textId="77777777" w:rsidR="00F14D45" w:rsidRPr="006F2DDC" w:rsidRDefault="00F14D45" w:rsidP="00840832">
            <w:pPr>
              <w:pStyle w:val="TableText"/>
              <w:jc w:val="both"/>
            </w:pPr>
            <w:r w:rsidRPr="006F2DDC">
              <w:t>100</w:t>
            </w:r>
          </w:p>
        </w:tc>
        <w:tc>
          <w:tcPr>
            <w:tcW w:w="1134" w:type="dxa"/>
          </w:tcPr>
          <w:p w14:paraId="182F874A" w14:textId="77777777" w:rsidR="00F14D45" w:rsidRPr="006F2DDC" w:rsidRDefault="00F14D45" w:rsidP="00840832">
            <w:pPr>
              <w:pStyle w:val="TableText"/>
              <w:jc w:val="both"/>
            </w:pPr>
            <w:r w:rsidRPr="006F2DDC">
              <w:t>M</w:t>
            </w:r>
          </w:p>
        </w:tc>
        <w:tc>
          <w:tcPr>
            <w:tcW w:w="3448" w:type="dxa"/>
          </w:tcPr>
          <w:p w14:paraId="7265D4FB" w14:textId="77777777" w:rsidR="00F14D45" w:rsidRPr="006F2DDC" w:rsidRDefault="00B32F06" w:rsidP="00840832">
            <w:pPr>
              <w:pStyle w:val="TableText"/>
              <w:tabs>
                <w:tab w:val="num" w:pos="432"/>
              </w:tabs>
            </w:pPr>
            <w:r w:rsidRPr="006F2DDC">
              <w:t>Project</w:t>
            </w:r>
            <w:r w:rsidR="00F14D45" w:rsidRPr="006F2DDC">
              <w:t xml:space="preserve"> name that will be unique within the </w:t>
            </w:r>
            <w:r w:rsidR="00745CF7" w:rsidRPr="006F2DDC">
              <w:t xml:space="preserve">BI </w:t>
            </w:r>
            <w:r w:rsidRPr="006F2DDC">
              <w:t>tool instance</w:t>
            </w:r>
          </w:p>
        </w:tc>
      </w:tr>
      <w:tr w:rsidR="006B1CC5" w:rsidRPr="006F2DDC" w14:paraId="1E5BD674" w14:textId="77777777" w:rsidTr="00505CF4">
        <w:tc>
          <w:tcPr>
            <w:tcW w:w="828" w:type="dxa"/>
          </w:tcPr>
          <w:p w14:paraId="2A91ECBB" w14:textId="77777777" w:rsidR="006B1CC5" w:rsidRPr="006F2DDC" w:rsidRDefault="006B1CC5" w:rsidP="00F454DB">
            <w:pPr>
              <w:pStyle w:val="TableText"/>
              <w:numPr>
                <w:ilvl w:val="0"/>
                <w:numId w:val="144"/>
              </w:numPr>
              <w:jc w:val="both"/>
            </w:pPr>
          </w:p>
        </w:tc>
        <w:tc>
          <w:tcPr>
            <w:tcW w:w="1304" w:type="dxa"/>
          </w:tcPr>
          <w:p w14:paraId="3B339541" w14:textId="77777777" w:rsidR="006B1CC5" w:rsidRPr="006F2DDC" w:rsidRDefault="0087018C" w:rsidP="006B1CC5">
            <w:pPr>
              <w:pStyle w:val="TableText"/>
              <w:jc w:val="both"/>
            </w:pPr>
            <w:r w:rsidRPr="006F2DDC">
              <w:t>d</w:t>
            </w:r>
            <w:r w:rsidR="006B1CC5" w:rsidRPr="006F2DDC">
              <w:t>escription</w:t>
            </w:r>
          </w:p>
        </w:tc>
        <w:tc>
          <w:tcPr>
            <w:tcW w:w="1191" w:type="dxa"/>
          </w:tcPr>
          <w:p w14:paraId="44F1B7DA" w14:textId="77777777" w:rsidR="006B1CC5" w:rsidRPr="006F2DDC" w:rsidRDefault="006B1CC5"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08270CDA" w14:textId="77777777" w:rsidR="006B1CC5" w:rsidRPr="006F2DDC" w:rsidRDefault="006B1CC5" w:rsidP="006B1CC5">
            <w:pPr>
              <w:pStyle w:val="TableText"/>
              <w:jc w:val="both"/>
            </w:pPr>
            <w:r w:rsidRPr="006F2DDC">
              <w:t>1000</w:t>
            </w:r>
          </w:p>
        </w:tc>
        <w:tc>
          <w:tcPr>
            <w:tcW w:w="1134" w:type="dxa"/>
          </w:tcPr>
          <w:p w14:paraId="5D24B4D3" w14:textId="77777777" w:rsidR="006B1CC5" w:rsidRPr="006F2DDC" w:rsidRDefault="006B1CC5" w:rsidP="006B1CC5">
            <w:pPr>
              <w:pStyle w:val="TableText"/>
              <w:jc w:val="both"/>
            </w:pPr>
            <w:r w:rsidRPr="006F2DDC">
              <w:t>M</w:t>
            </w:r>
          </w:p>
        </w:tc>
        <w:tc>
          <w:tcPr>
            <w:tcW w:w="3448" w:type="dxa"/>
          </w:tcPr>
          <w:p w14:paraId="6439F43E" w14:textId="77777777" w:rsidR="006B1CC5" w:rsidRPr="006F2DDC" w:rsidRDefault="006B1CC5" w:rsidP="006B1CC5">
            <w:pPr>
              <w:pStyle w:val="TableText"/>
              <w:tabs>
                <w:tab w:val="num" w:pos="432"/>
              </w:tabs>
            </w:pPr>
            <w:r w:rsidRPr="006F2DDC">
              <w:t>Detailed description of the project</w:t>
            </w:r>
          </w:p>
        </w:tc>
      </w:tr>
      <w:tr w:rsidR="006B1CC5" w:rsidRPr="006F2DDC" w14:paraId="5D4F4D94" w14:textId="77777777" w:rsidTr="00505CF4">
        <w:tc>
          <w:tcPr>
            <w:tcW w:w="828" w:type="dxa"/>
          </w:tcPr>
          <w:p w14:paraId="443ED125" w14:textId="77777777" w:rsidR="006B1CC5" w:rsidRPr="006F2DDC" w:rsidRDefault="006B1CC5" w:rsidP="00F454DB">
            <w:pPr>
              <w:pStyle w:val="TableText"/>
              <w:numPr>
                <w:ilvl w:val="0"/>
                <w:numId w:val="144"/>
              </w:numPr>
              <w:jc w:val="both"/>
            </w:pPr>
          </w:p>
        </w:tc>
        <w:tc>
          <w:tcPr>
            <w:tcW w:w="1304" w:type="dxa"/>
          </w:tcPr>
          <w:p w14:paraId="38EA4A57" w14:textId="77777777" w:rsidR="006B1CC5" w:rsidRPr="006F2DDC" w:rsidRDefault="006B1CC5" w:rsidP="006B1CC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created_by</w:t>
            </w:r>
            <w:proofErr w:type="spellEnd"/>
          </w:p>
        </w:tc>
        <w:tc>
          <w:tcPr>
            <w:tcW w:w="1191" w:type="dxa"/>
          </w:tcPr>
          <w:p w14:paraId="0F32B38A" w14:textId="77777777" w:rsidR="006B1CC5" w:rsidRPr="006F2DDC" w:rsidRDefault="00596DD4"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271E76FF" w14:textId="77777777" w:rsidR="006B1CC5" w:rsidRPr="006F2DDC" w:rsidRDefault="006B1CC5" w:rsidP="006B1CC5">
            <w:pPr>
              <w:pStyle w:val="TableText"/>
              <w:jc w:val="both"/>
            </w:pPr>
          </w:p>
        </w:tc>
        <w:tc>
          <w:tcPr>
            <w:tcW w:w="1134" w:type="dxa"/>
          </w:tcPr>
          <w:p w14:paraId="56C7E183" w14:textId="77777777" w:rsidR="006B1CC5" w:rsidRPr="006F2DDC" w:rsidRDefault="006B1CC5" w:rsidP="006B1CC5">
            <w:pPr>
              <w:pStyle w:val="TableText"/>
              <w:jc w:val="both"/>
            </w:pPr>
            <w:r w:rsidRPr="006F2DDC">
              <w:t>M</w:t>
            </w:r>
          </w:p>
        </w:tc>
        <w:tc>
          <w:tcPr>
            <w:tcW w:w="3448" w:type="dxa"/>
          </w:tcPr>
          <w:p w14:paraId="4D23465D" w14:textId="77777777" w:rsidR="006B1CC5" w:rsidRPr="006F2DDC" w:rsidRDefault="006B1CC5" w:rsidP="006B1CC5">
            <w:pPr>
              <w:pStyle w:val="TableText"/>
              <w:tabs>
                <w:tab w:val="num" w:pos="432"/>
              </w:tabs>
            </w:pPr>
            <w:r w:rsidRPr="006F2DDC">
              <w:t xml:space="preserve">Id of </w:t>
            </w:r>
            <w:r w:rsidR="00A53176" w:rsidRPr="006F2DDC">
              <w:t xml:space="preserve">the </w:t>
            </w:r>
            <w:r w:rsidR="0087018C" w:rsidRPr="006F2DDC">
              <w:t xml:space="preserve">project admin </w:t>
            </w:r>
            <w:r w:rsidRPr="006F2DDC">
              <w:t xml:space="preserve">who created the </w:t>
            </w:r>
            <w:r w:rsidR="0087018C" w:rsidRPr="006F2DDC">
              <w:t>project</w:t>
            </w:r>
          </w:p>
        </w:tc>
      </w:tr>
      <w:tr w:rsidR="006B1CC5" w:rsidRPr="006F2DDC" w14:paraId="4FD75834" w14:textId="77777777" w:rsidTr="00505CF4">
        <w:tc>
          <w:tcPr>
            <w:tcW w:w="828" w:type="dxa"/>
          </w:tcPr>
          <w:p w14:paraId="466000E7" w14:textId="77777777" w:rsidR="006B1CC5" w:rsidRPr="006F2DDC" w:rsidRDefault="006B1CC5" w:rsidP="00F454DB">
            <w:pPr>
              <w:pStyle w:val="TableText"/>
              <w:numPr>
                <w:ilvl w:val="0"/>
                <w:numId w:val="144"/>
              </w:numPr>
              <w:jc w:val="both"/>
            </w:pPr>
          </w:p>
        </w:tc>
        <w:tc>
          <w:tcPr>
            <w:tcW w:w="1304" w:type="dxa"/>
          </w:tcPr>
          <w:p w14:paraId="6C0F8B76" w14:textId="77777777" w:rsidR="006B1CC5" w:rsidRPr="006F2DDC" w:rsidRDefault="006B1CC5" w:rsidP="006B1CC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created_on</w:t>
            </w:r>
            <w:proofErr w:type="spellEnd"/>
          </w:p>
        </w:tc>
        <w:tc>
          <w:tcPr>
            <w:tcW w:w="1191" w:type="dxa"/>
          </w:tcPr>
          <w:p w14:paraId="2B661D23" w14:textId="77777777" w:rsidR="006B1CC5" w:rsidRPr="006F2DDC" w:rsidRDefault="006B1CC5"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07789784" w14:textId="77777777" w:rsidR="006B1CC5" w:rsidRPr="006F2DDC" w:rsidRDefault="006B1CC5" w:rsidP="006B1CC5">
            <w:pPr>
              <w:pStyle w:val="TableText"/>
              <w:jc w:val="both"/>
            </w:pPr>
          </w:p>
        </w:tc>
        <w:tc>
          <w:tcPr>
            <w:tcW w:w="1134" w:type="dxa"/>
          </w:tcPr>
          <w:p w14:paraId="38596797" w14:textId="77777777" w:rsidR="006B1CC5" w:rsidRPr="006F2DDC" w:rsidRDefault="006B1CC5" w:rsidP="006B1CC5">
            <w:pPr>
              <w:pStyle w:val="TableText"/>
              <w:jc w:val="both"/>
            </w:pPr>
            <w:r w:rsidRPr="006F2DDC">
              <w:t>M</w:t>
            </w:r>
          </w:p>
        </w:tc>
        <w:tc>
          <w:tcPr>
            <w:tcW w:w="3448" w:type="dxa"/>
          </w:tcPr>
          <w:p w14:paraId="58E7CE04" w14:textId="77777777" w:rsidR="006B1CC5" w:rsidRPr="006F2DDC" w:rsidRDefault="006B1CC5" w:rsidP="006B1CC5">
            <w:pPr>
              <w:pStyle w:val="TableText"/>
              <w:tabs>
                <w:tab w:val="num" w:pos="432"/>
              </w:tabs>
            </w:pPr>
            <w:r w:rsidRPr="006F2DDC">
              <w:t xml:space="preserve">Date and time when the page </w:t>
            </w:r>
            <w:proofErr w:type="gramStart"/>
            <w:r w:rsidRPr="006F2DDC">
              <w:t>was</w:t>
            </w:r>
            <w:proofErr w:type="gramEnd"/>
            <w:r w:rsidRPr="006F2DDC">
              <w:t xml:space="preserve"> created</w:t>
            </w:r>
          </w:p>
        </w:tc>
      </w:tr>
      <w:tr w:rsidR="006B1CC5" w:rsidRPr="006F2DDC" w14:paraId="57E9A120" w14:textId="77777777" w:rsidTr="00505CF4">
        <w:tc>
          <w:tcPr>
            <w:tcW w:w="828" w:type="dxa"/>
          </w:tcPr>
          <w:p w14:paraId="135F9A2F" w14:textId="77777777" w:rsidR="006B1CC5" w:rsidRPr="006F2DDC" w:rsidRDefault="006B1CC5" w:rsidP="00F454DB">
            <w:pPr>
              <w:pStyle w:val="TableText"/>
              <w:numPr>
                <w:ilvl w:val="0"/>
                <w:numId w:val="144"/>
              </w:numPr>
              <w:jc w:val="both"/>
            </w:pPr>
          </w:p>
        </w:tc>
        <w:tc>
          <w:tcPr>
            <w:tcW w:w="1304" w:type="dxa"/>
          </w:tcPr>
          <w:p w14:paraId="55AAC800" w14:textId="77777777" w:rsidR="006B1CC5" w:rsidRPr="006F2DDC" w:rsidRDefault="006B1CC5" w:rsidP="006B1CC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last_updated_by</w:t>
            </w:r>
            <w:proofErr w:type="spellEnd"/>
          </w:p>
        </w:tc>
        <w:tc>
          <w:tcPr>
            <w:tcW w:w="1191" w:type="dxa"/>
          </w:tcPr>
          <w:p w14:paraId="13C79A6B" w14:textId="77777777" w:rsidR="006B1CC5" w:rsidRPr="006F2DDC" w:rsidRDefault="00596DD4"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6B7BBC5B" w14:textId="77777777" w:rsidR="006B1CC5" w:rsidRPr="006F2DDC" w:rsidRDefault="006B1CC5" w:rsidP="006B1CC5">
            <w:pPr>
              <w:pStyle w:val="TableText"/>
              <w:jc w:val="both"/>
            </w:pPr>
          </w:p>
        </w:tc>
        <w:tc>
          <w:tcPr>
            <w:tcW w:w="1134" w:type="dxa"/>
          </w:tcPr>
          <w:p w14:paraId="04F5E5D3" w14:textId="77777777" w:rsidR="006B1CC5" w:rsidRPr="006F2DDC" w:rsidRDefault="006B1CC5" w:rsidP="006B1CC5">
            <w:pPr>
              <w:pStyle w:val="TableText"/>
              <w:jc w:val="both"/>
            </w:pPr>
          </w:p>
        </w:tc>
        <w:tc>
          <w:tcPr>
            <w:tcW w:w="3448" w:type="dxa"/>
          </w:tcPr>
          <w:p w14:paraId="687E7F61" w14:textId="77777777" w:rsidR="006B1CC5" w:rsidRPr="006F2DDC" w:rsidRDefault="006B1CC5" w:rsidP="006B1CC5">
            <w:pPr>
              <w:pStyle w:val="TableText"/>
              <w:tabs>
                <w:tab w:val="num" w:pos="432"/>
              </w:tabs>
            </w:pPr>
            <w:r w:rsidRPr="006F2DDC">
              <w:t xml:space="preserve">Id of </w:t>
            </w:r>
            <w:r w:rsidR="00A53176" w:rsidRPr="006F2DDC">
              <w:t xml:space="preserve">the </w:t>
            </w:r>
            <w:r w:rsidR="00995350" w:rsidRPr="006F2DDC">
              <w:t xml:space="preserve">project admin </w:t>
            </w:r>
            <w:r w:rsidRPr="006F2DDC">
              <w:t xml:space="preserve">who last updated the </w:t>
            </w:r>
            <w:r w:rsidR="00995350" w:rsidRPr="006F2DDC">
              <w:t>project details</w:t>
            </w:r>
          </w:p>
        </w:tc>
      </w:tr>
      <w:tr w:rsidR="006B1CC5" w:rsidRPr="006F2DDC" w14:paraId="3793324A" w14:textId="77777777" w:rsidTr="00505CF4">
        <w:tc>
          <w:tcPr>
            <w:tcW w:w="828" w:type="dxa"/>
          </w:tcPr>
          <w:p w14:paraId="38D73040" w14:textId="77777777" w:rsidR="006B1CC5" w:rsidRPr="006F2DDC" w:rsidRDefault="006B1CC5" w:rsidP="00F454DB">
            <w:pPr>
              <w:pStyle w:val="TableText"/>
              <w:numPr>
                <w:ilvl w:val="0"/>
                <w:numId w:val="144"/>
              </w:numPr>
              <w:jc w:val="both"/>
            </w:pPr>
          </w:p>
        </w:tc>
        <w:tc>
          <w:tcPr>
            <w:tcW w:w="1304" w:type="dxa"/>
          </w:tcPr>
          <w:p w14:paraId="3262E91C" w14:textId="77777777" w:rsidR="006B1CC5" w:rsidRPr="006F2DDC" w:rsidRDefault="006B1CC5" w:rsidP="006B1CC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last_updated_on</w:t>
            </w:r>
            <w:proofErr w:type="spellEnd"/>
          </w:p>
        </w:tc>
        <w:tc>
          <w:tcPr>
            <w:tcW w:w="1191" w:type="dxa"/>
          </w:tcPr>
          <w:p w14:paraId="17959331" w14:textId="77777777" w:rsidR="006B1CC5" w:rsidRPr="006F2DDC" w:rsidRDefault="006B1CC5"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603C853B" w14:textId="77777777" w:rsidR="006B1CC5" w:rsidRPr="006F2DDC" w:rsidRDefault="006B1CC5" w:rsidP="006B1CC5">
            <w:pPr>
              <w:pStyle w:val="TableText"/>
              <w:jc w:val="both"/>
            </w:pPr>
          </w:p>
        </w:tc>
        <w:tc>
          <w:tcPr>
            <w:tcW w:w="1134" w:type="dxa"/>
          </w:tcPr>
          <w:p w14:paraId="0CD01EC0" w14:textId="77777777" w:rsidR="006B1CC5" w:rsidRPr="006F2DDC" w:rsidRDefault="006B1CC5" w:rsidP="006B1CC5">
            <w:pPr>
              <w:pStyle w:val="TableText"/>
              <w:jc w:val="both"/>
            </w:pPr>
          </w:p>
        </w:tc>
        <w:tc>
          <w:tcPr>
            <w:tcW w:w="3448" w:type="dxa"/>
          </w:tcPr>
          <w:p w14:paraId="273857F6" w14:textId="77777777" w:rsidR="006B1CC5" w:rsidRPr="006F2DDC" w:rsidRDefault="006B1CC5" w:rsidP="006B1CC5">
            <w:pPr>
              <w:pStyle w:val="TableText"/>
              <w:tabs>
                <w:tab w:val="num" w:pos="432"/>
              </w:tabs>
            </w:pPr>
            <w:r w:rsidRPr="006F2DDC">
              <w:t xml:space="preserve">Date and time when the </w:t>
            </w:r>
            <w:r w:rsidR="006D3A6C" w:rsidRPr="006F2DDC">
              <w:t>project</w:t>
            </w:r>
            <w:r w:rsidRPr="006F2DDC">
              <w:t xml:space="preserve"> </w:t>
            </w:r>
            <w:proofErr w:type="gramStart"/>
            <w:r w:rsidRPr="006F2DDC">
              <w:t>was</w:t>
            </w:r>
            <w:proofErr w:type="gramEnd"/>
            <w:r w:rsidRPr="006F2DDC">
              <w:t xml:space="preserve"> last updated</w:t>
            </w:r>
          </w:p>
        </w:tc>
      </w:tr>
      <w:tr w:rsidR="006B1CC5" w:rsidRPr="006F2DDC" w14:paraId="0ECE8584" w14:textId="77777777" w:rsidTr="00505CF4">
        <w:tc>
          <w:tcPr>
            <w:tcW w:w="828" w:type="dxa"/>
          </w:tcPr>
          <w:p w14:paraId="24FD0405" w14:textId="77777777" w:rsidR="006B1CC5" w:rsidRPr="006F2DDC" w:rsidRDefault="006B1CC5" w:rsidP="00F454DB">
            <w:pPr>
              <w:pStyle w:val="TableText"/>
              <w:numPr>
                <w:ilvl w:val="0"/>
                <w:numId w:val="144"/>
              </w:numPr>
              <w:jc w:val="both"/>
            </w:pPr>
          </w:p>
        </w:tc>
        <w:tc>
          <w:tcPr>
            <w:tcW w:w="1304" w:type="dxa"/>
          </w:tcPr>
          <w:p w14:paraId="19900411" w14:textId="77777777" w:rsidR="006B1CC5" w:rsidRPr="006F2DDC" w:rsidRDefault="00391104"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status</w:t>
            </w:r>
          </w:p>
        </w:tc>
        <w:tc>
          <w:tcPr>
            <w:tcW w:w="1191" w:type="dxa"/>
          </w:tcPr>
          <w:p w14:paraId="44F8C842" w14:textId="77777777" w:rsidR="006B1CC5" w:rsidRPr="006F2DDC" w:rsidRDefault="00F26B7F" w:rsidP="006B1CC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17275BC7" w14:textId="77777777" w:rsidR="006B1CC5" w:rsidRPr="006F2DDC" w:rsidRDefault="0087018C" w:rsidP="006B1CC5">
            <w:pPr>
              <w:pStyle w:val="TableText"/>
              <w:jc w:val="both"/>
            </w:pPr>
            <w:r w:rsidRPr="006F2DDC">
              <w:t>2</w:t>
            </w:r>
          </w:p>
        </w:tc>
        <w:tc>
          <w:tcPr>
            <w:tcW w:w="1134" w:type="dxa"/>
          </w:tcPr>
          <w:p w14:paraId="5BF8A5ED" w14:textId="77777777" w:rsidR="006B1CC5" w:rsidRPr="006F2DDC" w:rsidRDefault="006B1CC5" w:rsidP="006B1CC5">
            <w:pPr>
              <w:pStyle w:val="TableText"/>
              <w:jc w:val="both"/>
            </w:pPr>
            <w:r w:rsidRPr="006F2DDC">
              <w:t>M</w:t>
            </w:r>
          </w:p>
        </w:tc>
        <w:tc>
          <w:tcPr>
            <w:tcW w:w="3448" w:type="dxa"/>
          </w:tcPr>
          <w:p w14:paraId="6D025D9F" w14:textId="77777777" w:rsidR="006B1CC5" w:rsidRPr="006F2DDC" w:rsidRDefault="006D3A6C" w:rsidP="006B1CC5">
            <w:pPr>
              <w:pStyle w:val="TableText"/>
              <w:tabs>
                <w:tab w:val="num" w:pos="432"/>
              </w:tabs>
            </w:pPr>
            <w:r w:rsidRPr="006F2DDC">
              <w:t>Current status identifier of the project (Activated / Deactivated / Published / Unpublished)</w:t>
            </w:r>
          </w:p>
        </w:tc>
      </w:tr>
    </w:tbl>
    <w:p w14:paraId="23E4CA08" w14:textId="77777777" w:rsidR="00F14D45" w:rsidRPr="006F2DDC" w:rsidRDefault="00F14D45" w:rsidP="00F14D45">
      <w:pPr>
        <w:pStyle w:val="BodyText"/>
        <w:ind w:left="720"/>
      </w:pPr>
    </w:p>
    <w:p w14:paraId="1B276DC6" w14:textId="77777777" w:rsidR="00F476C9" w:rsidRPr="006F2DDC" w:rsidRDefault="00F476C9" w:rsidP="00F454DB">
      <w:pPr>
        <w:pStyle w:val="Heading3"/>
        <w:numPr>
          <w:ilvl w:val="1"/>
          <w:numId w:val="266"/>
        </w:numPr>
        <w:jc w:val="both"/>
      </w:pPr>
      <w:bookmarkStart w:id="86" w:name="_Toc24137655"/>
      <w:proofErr w:type="spellStart"/>
      <w:r w:rsidRPr="006F2DDC">
        <w:t>db_connection</w:t>
      </w:r>
      <w:bookmarkEnd w:id="86"/>
      <w:proofErr w:type="spellEnd"/>
    </w:p>
    <w:p w14:paraId="52AB08BD" w14:textId="77777777" w:rsidR="00F476C9" w:rsidRPr="006F2DDC" w:rsidRDefault="00F476C9" w:rsidP="00F476C9">
      <w:pPr>
        <w:pStyle w:val="BodyText"/>
        <w:ind w:left="0"/>
      </w:pPr>
      <w:r w:rsidRPr="006F2DDC">
        <w:rPr>
          <w:b/>
        </w:rPr>
        <w:t>Description</w:t>
      </w:r>
      <w:r w:rsidRPr="006F2DDC">
        <w:t xml:space="preserve">: This entity will store the details for each data </w:t>
      </w:r>
      <w:r w:rsidR="00BF20F8" w:rsidRPr="006F2DDC">
        <w:t>connection</w:t>
      </w:r>
      <w:r w:rsidRPr="006F2DDC">
        <w:t xml:space="preserve"> created for a project.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F476C9" w:rsidRPr="006F2DDC" w14:paraId="1A3E5111" w14:textId="77777777" w:rsidTr="000D4135">
        <w:trPr>
          <w:tblHeader/>
        </w:trPr>
        <w:tc>
          <w:tcPr>
            <w:tcW w:w="828" w:type="dxa"/>
          </w:tcPr>
          <w:p w14:paraId="067B2344" w14:textId="77777777" w:rsidR="00F476C9" w:rsidRPr="006F2DDC" w:rsidRDefault="00F476C9" w:rsidP="000D4135">
            <w:pPr>
              <w:pStyle w:val="TableHeader"/>
              <w:jc w:val="both"/>
            </w:pPr>
            <w:r w:rsidRPr="006F2DDC">
              <w:t>S. No.</w:t>
            </w:r>
          </w:p>
        </w:tc>
        <w:tc>
          <w:tcPr>
            <w:tcW w:w="1304" w:type="dxa"/>
          </w:tcPr>
          <w:p w14:paraId="3D048AB2" w14:textId="77777777" w:rsidR="00F476C9" w:rsidRPr="006F2DDC" w:rsidRDefault="00F476C9" w:rsidP="000D4135">
            <w:pPr>
              <w:pStyle w:val="TableHeader"/>
              <w:jc w:val="both"/>
            </w:pPr>
            <w:r w:rsidRPr="006F2DDC">
              <w:t>Attribute</w:t>
            </w:r>
          </w:p>
        </w:tc>
        <w:tc>
          <w:tcPr>
            <w:tcW w:w="1191" w:type="dxa"/>
          </w:tcPr>
          <w:p w14:paraId="7249A1D5" w14:textId="77777777" w:rsidR="00F476C9" w:rsidRPr="006F2DDC" w:rsidRDefault="00F476C9" w:rsidP="000D4135">
            <w:pPr>
              <w:pStyle w:val="TableHeader"/>
              <w:jc w:val="both"/>
            </w:pPr>
            <w:r w:rsidRPr="006F2DDC">
              <w:t>Type</w:t>
            </w:r>
          </w:p>
        </w:tc>
        <w:tc>
          <w:tcPr>
            <w:tcW w:w="850" w:type="dxa"/>
          </w:tcPr>
          <w:p w14:paraId="0DD25A0C" w14:textId="77777777" w:rsidR="00F476C9" w:rsidRPr="006F2DDC" w:rsidRDefault="00F476C9" w:rsidP="000D4135">
            <w:pPr>
              <w:pStyle w:val="TableHeader"/>
              <w:jc w:val="both"/>
            </w:pPr>
            <w:r w:rsidRPr="006F2DDC">
              <w:t>Length</w:t>
            </w:r>
          </w:p>
        </w:tc>
        <w:tc>
          <w:tcPr>
            <w:tcW w:w="1134" w:type="dxa"/>
          </w:tcPr>
          <w:p w14:paraId="59D546F7" w14:textId="77777777" w:rsidR="00F476C9" w:rsidRPr="006F2DDC" w:rsidRDefault="00F476C9" w:rsidP="000D4135">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66104BF1" w14:textId="77777777" w:rsidR="00F476C9" w:rsidRPr="006F2DDC" w:rsidRDefault="00F476C9" w:rsidP="000D4135">
            <w:pPr>
              <w:pStyle w:val="TableHeader"/>
              <w:jc w:val="both"/>
            </w:pPr>
            <w:r w:rsidRPr="006F2DDC">
              <w:t>Remarks</w:t>
            </w:r>
          </w:p>
        </w:tc>
      </w:tr>
      <w:tr w:rsidR="00F476C9" w:rsidRPr="006F2DDC" w14:paraId="4B9FF83C" w14:textId="77777777" w:rsidTr="000D4135">
        <w:tc>
          <w:tcPr>
            <w:tcW w:w="828" w:type="dxa"/>
          </w:tcPr>
          <w:p w14:paraId="63B8BDF5" w14:textId="77777777" w:rsidR="00F476C9" w:rsidRPr="006F2DDC" w:rsidRDefault="00F476C9" w:rsidP="00F454DB">
            <w:pPr>
              <w:pStyle w:val="TableText"/>
              <w:numPr>
                <w:ilvl w:val="0"/>
                <w:numId w:val="141"/>
              </w:numPr>
              <w:jc w:val="both"/>
            </w:pPr>
          </w:p>
        </w:tc>
        <w:tc>
          <w:tcPr>
            <w:tcW w:w="1304" w:type="dxa"/>
          </w:tcPr>
          <w:p w14:paraId="415C5677" w14:textId="77777777" w:rsidR="00F476C9" w:rsidRPr="006F2DDC" w:rsidRDefault="002A4BD9"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connection</w:t>
            </w:r>
            <w:r w:rsidR="00F476C9" w:rsidRPr="006F2DDC">
              <w:rPr>
                <w:rFonts w:ascii="Calibri" w:hAnsi="Calibri" w:cs="Calibri"/>
                <w:color w:val="000000"/>
                <w:sz w:val="22"/>
                <w:szCs w:val="22"/>
              </w:rPr>
              <w:t>_id</w:t>
            </w:r>
            <w:proofErr w:type="spellEnd"/>
          </w:p>
        </w:tc>
        <w:tc>
          <w:tcPr>
            <w:tcW w:w="1191" w:type="dxa"/>
          </w:tcPr>
          <w:p w14:paraId="0E6DF3BE" w14:textId="77777777" w:rsidR="00F476C9" w:rsidRPr="006F2DDC" w:rsidRDefault="00F476C9"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2B2C71B4" w14:textId="77777777" w:rsidR="00F476C9" w:rsidRPr="006F2DDC" w:rsidRDefault="00F476C9" w:rsidP="000D4135">
            <w:pPr>
              <w:pStyle w:val="TableText"/>
              <w:jc w:val="both"/>
            </w:pPr>
          </w:p>
        </w:tc>
        <w:tc>
          <w:tcPr>
            <w:tcW w:w="1134" w:type="dxa"/>
          </w:tcPr>
          <w:p w14:paraId="6312CA46" w14:textId="77777777" w:rsidR="00F476C9" w:rsidRPr="006F2DDC" w:rsidRDefault="00F476C9" w:rsidP="000D4135">
            <w:pPr>
              <w:pStyle w:val="TableText"/>
              <w:jc w:val="both"/>
            </w:pPr>
            <w:r w:rsidRPr="006F2DDC">
              <w:t>M</w:t>
            </w:r>
          </w:p>
        </w:tc>
        <w:tc>
          <w:tcPr>
            <w:tcW w:w="3448" w:type="dxa"/>
          </w:tcPr>
          <w:p w14:paraId="62E6CEFF" w14:textId="77777777" w:rsidR="00F476C9" w:rsidRPr="006F2DDC" w:rsidRDefault="00F476C9" w:rsidP="000D4135">
            <w:pPr>
              <w:pStyle w:val="TableText"/>
              <w:tabs>
                <w:tab w:val="num" w:pos="432"/>
              </w:tabs>
            </w:pPr>
            <w:r w:rsidRPr="006F2DDC">
              <w:t xml:space="preserve">Unique id of the </w:t>
            </w:r>
            <w:proofErr w:type="spellStart"/>
            <w:r w:rsidR="00EB4040" w:rsidRPr="006F2DDC">
              <w:t>connection_id</w:t>
            </w:r>
            <w:proofErr w:type="spellEnd"/>
            <w:r w:rsidRPr="006F2DDC">
              <w:t>, auto generated by the system on creation</w:t>
            </w:r>
          </w:p>
        </w:tc>
      </w:tr>
      <w:tr w:rsidR="00F476C9" w:rsidRPr="006F2DDC" w14:paraId="5C8224FA" w14:textId="77777777" w:rsidTr="000D4135">
        <w:tc>
          <w:tcPr>
            <w:tcW w:w="828" w:type="dxa"/>
          </w:tcPr>
          <w:p w14:paraId="5302E957" w14:textId="77777777" w:rsidR="00F476C9" w:rsidRPr="006F2DDC" w:rsidRDefault="00F476C9" w:rsidP="00F454DB">
            <w:pPr>
              <w:pStyle w:val="TableText"/>
              <w:numPr>
                <w:ilvl w:val="0"/>
                <w:numId w:val="141"/>
              </w:numPr>
              <w:jc w:val="both"/>
            </w:pPr>
          </w:p>
        </w:tc>
        <w:tc>
          <w:tcPr>
            <w:tcW w:w="1304" w:type="dxa"/>
          </w:tcPr>
          <w:p w14:paraId="31BE9CC0" w14:textId="77777777" w:rsidR="00F476C9" w:rsidRPr="006F2DDC" w:rsidRDefault="006A7B06"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driver_name</w:t>
            </w:r>
            <w:proofErr w:type="spellEnd"/>
          </w:p>
        </w:tc>
        <w:tc>
          <w:tcPr>
            <w:tcW w:w="1191" w:type="dxa"/>
          </w:tcPr>
          <w:p w14:paraId="78904C09" w14:textId="77777777" w:rsidR="00F476C9" w:rsidRPr="006F2DDC" w:rsidRDefault="00760F34"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52C1F0C0" w14:textId="77777777" w:rsidR="00F476C9" w:rsidRPr="006F2DDC" w:rsidRDefault="00F476C9" w:rsidP="000D4135">
            <w:pPr>
              <w:pStyle w:val="TableText"/>
              <w:jc w:val="both"/>
            </w:pPr>
          </w:p>
        </w:tc>
        <w:tc>
          <w:tcPr>
            <w:tcW w:w="1134" w:type="dxa"/>
          </w:tcPr>
          <w:p w14:paraId="753DDCC6" w14:textId="77777777" w:rsidR="00F476C9" w:rsidRPr="006F2DDC" w:rsidRDefault="00F476C9" w:rsidP="000D4135">
            <w:pPr>
              <w:pStyle w:val="TableText"/>
              <w:jc w:val="both"/>
            </w:pPr>
            <w:r w:rsidRPr="006F2DDC">
              <w:t>M</w:t>
            </w:r>
          </w:p>
        </w:tc>
        <w:tc>
          <w:tcPr>
            <w:tcW w:w="3448" w:type="dxa"/>
          </w:tcPr>
          <w:p w14:paraId="614B8EC4" w14:textId="77777777" w:rsidR="00F476C9" w:rsidRPr="006F2DDC" w:rsidRDefault="00AD5F79" w:rsidP="000D4135">
            <w:pPr>
              <w:pStyle w:val="TableText"/>
              <w:tabs>
                <w:tab w:val="num" w:pos="432"/>
              </w:tabs>
            </w:pPr>
            <w:r w:rsidRPr="006F2DDC">
              <w:t xml:space="preserve">Driver </w:t>
            </w:r>
            <w:r w:rsidR="00AD4B7D" w:rsidRPr="006F2DDC">
              <w:t xml:space="preserve">of the database </w:t>
            </w:r>
          </w:p>
          <w:p w14:paraId="2AB0D257" w14:textId="77777777" w:rsidR="00F476C9" w:rsidRPr="006F2DDC" w:rsidRDefault="00F476C9" w:rsidP="000D4135">
            <w:pPr>
              <w:pStyle w:val="TableText"/>
              <w:tabs>
                <w:tab w:val="num" w:pos="432"/>
              </w:tabs>
            </w:pPr>
            <w:r w:rsidRPr="006F2DDC">
              <w:t xml:space="preserve">References </w:t>
            </w:r>
            <w:r w:rsidRPr="006F2DDC">
              <w:rPr>
                <w:b/>
              </w:rPr>
              <w:t>project (</w:t>
            </w:r>
            <w:proofErr w:type="spellStart"/>
            <w:r w:rsidRPr="006F2DDC">
              <w:rPr>
                <w:b/>
              </w:rPr>
              <w:t>project_id</w:t>
            </w:r>
            <w:proofErr w:type="spellEnd"/>
            <w:r w:rsidRPr="006F2DDC">
              <w:rPr>
                <w:b/>
              </w:rPr>
              <w:t>)</w:t>
            </w:r>
          </w:p>
        </w:tc>
      </w:tr>
      <w:tr w:rsidR="00F476C9" w:rsidRPr="006F2DDC" w14:paraId="75B8C172" w14:textId="77777777" w:rsidTr="000D4135">
        <w:tc>
          <w:tcPr>
            <w:tcW w:w="828" w:type="dxa"/>
          </w:tcPr>
          <w:p w14:paraId="07D16EB4" w14:textId="77777777" w:rsidR="00F476C9" w:rsidRPr="006F2DDC" w:rsidRDefault="00F476C9" w:rsidP="00F454DB">
            <w:pPr>
              <w:pStyle w:val="TableText"/>
              <w:numPr>
                <w:ilvl w:val="0"/>
                <w:numId w:val="141"/>
              </w:numPr>
              <w:jc w:val="both"/>
            </w:pPr>
          </w:p>
        </w:tc>
        <w:tc>
          <w:tcPr>
            <w:tcW w:w="1304" w:type="dxa"/>
          </w:tcPr>
          <w:p w14:paraId="0890A7BE" w14:textId="77777777" w:rsidR="00F476C9" w:rsidRPr="006F2DDC" w:rsidRDefault="006A7B06"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user_name</w:t>
            </w:r>
            <w:proofErr w:type="spellEnd"/>
          </w:p>
        </w:tc>
        <w:tc>
          <w:tcPr>
            <w:tcW w:w="1191" w:type="dxa"/>
          </w:tcPr>
          <w:p w14:paraId="307FC7EA" w14:textId="77777777" w:rsidR="00F476C9" w:rsidRPr="006F2DDC" w:rsidRDefault="00760F34"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31253613" w14:textId="77777777" w:rsidR="00F476C9" w:rsidRPr="006F2DDC" w:rsidRDefault="00F476C9" w:rsidP="000D4135">
            <w:pPr>
              <w:pStyle w:val="TableText"/>
              <w:jc w:val="both"/>
            </w:pPr>
          </w:p>
        </w:tc>
        <w:tc>
          <w:tcPr>
            <w:tcW w:w="1134" w:type="dxa"/>
          </w:tcPr>
          <w:p w14:paraId="7B98371D" w14:textId="77777777" w:rsidR="00F476C9" w:rsidRPr="006F2DDC" w:rsidRDefault="00F476C9" w:rsidP="000D4135">
            <w:pPr>
              <w:pStyle w:val="TableText"/>
              <w:jc w:val="both"/>
            </w:pPr>
            <w:r w:rsidRPr="006F2DDC">
              <w:t>M</w:t>
            </w:r>
          </w:p>
        </w:tc>
        <w:tc>
          <w:tcPr>
            <w:tcW w:w="3448" w:type="dxa"/>
          </w:tcPr>
          <w:p w14:paraId="198746ED" w14:textId="77777777" w:rsidR="00F476C9" w:rsidRPr="006F2DDC" w:rsidRDefault="00F476C9" w:rsidP="000D4135">
            <w:pPr>
              <w:pStyle w:val="TableText"/>
              <w:tabs>
                <w:tab w:val="num" w:pos="432"/>
              </w:tabs>
            </w:pPr>
            <w:r w:rsidRPr="006F2DDC">
              <w:t>Unique id of the prepared data set that will be available for creation of visuals within the project</w:t>
            </w:r>
          </w:p>
        </w:tc>
      </w:tr>
      <w:tr w:rsidR="006A7B06" w:rsidRPr="006F2DDC" w14:paraId="7541ECAB" w14:textId="77777777" w:rsidTr="000D4135">
        <w:tc>
          <w:tcPr>
            <w:tcW w:w="828" w:type="dxa"/>
          </w:tcPr>
          <w:p w14:paraId="4BE219F7" w14:textId="77777777" w:rsidR="006A7B06" w:rsidRPr="006F2DDC" w:rsidRDefault="006A7B06" w:rsidP="00F454DB">
            <w:pPr>
              <w:pStyle w:val="TableText"/>
              <w:numPr>
                <w:ilvl w:val="0"/>
                <w:numId w:val="141"/>
              </w:numPr>
              <w:jc w:val="both"/>
            </w:pPr>
          </w:p>
        </w:tc>
        <w:tc>
          <w:tcPr>
            <w:tcW w:w="1304" w:type="dxa"/>
          </w:tcPr>
          <w:p w14:paraId="3C0AF3C5" w14:textId="77777777" w:rsidR="006A7B06" w:rsidRPr="006F2DDC" w:rsidRDefault="006A7B06"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password</w:t>
            </w:r>
          </w:p>
        </w:tc>
        <w:tc>
          <w:tcPr>
            <w:tcW w:w="1191" w:type="dxa"/>
          </w:tcPr>
          <w:p w14:paraId="0B369AA5" w14:textId="77777777" w:rsidR="006A7B06" w:rsidRPr="006F2DDC" w:rsidRDefault="00760F34"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48D769C2" w14:textId="77777777" w:rsidR="006A7B06" w:rsidRPr="006F2DDC" w:rsidRDefault="006A7B06" w:rsidP="000D4135">
            <w:pPr>
              <w:pStyle w:val="TableText"/>
              <w:jc w:val="both"/>
            </w:pPr>
          </w:p>
        </w:tc>
        <w:tc>
          <w:tcPr>
            <w:tcW w:w="1134" w:type="dxa"/>
          </w:tcPr>
          <w:p w14:paraId="0B010BB3" w14:textId="77777777" w:rsidR="006A7B06" w:rsidRPr="006F2DDC" w:rsidRDefault="002474BE" w:rsidP="000D4135">
            <w:pPr>
              <w:pStyle w:val="TableText"/>
              <w:jc w:val="both"/>
            </w:pPr>
            <w:r w:rsidRPr="006F2DDC">
              <w:t>M</w:t>
            </w:r>
          </w:p>
        </w:tc>
        <w:tc>
          <w:tcPr>
            <w:tcW w:w="3448" w:type="dxa"/>
          </w:tcPr>
          <w:p w14:paraId="422A8BCC" w14:textId="77777777" w:rsidR="006A7B06" w:rsidRPr="006F2DDC" w:rsidRDefault="00D42535" w:rsidP="000D4135">
            <w:pPr>
              <w:pStyle w:val="TableText"/>
              <w:tabs>
                <w:tab w:val="num" w:pos="432"/>
              </w:tabs>
            </w:pPr>
            <w:r w:rsidRPr="006F2DDC">
              <w:t xml:space="preserve">Hashed string of the password used </w:t>
            </w:r>
            <w:r w:rsidR="00CB1296" w:rsidRPr="006F2DDC">
              <w:t>for connecting to database server</w:t>
            </w:r>
          </w:p>
        </w:tc>
      </w:tr>
      <w:tr w:rsidR="006A7B06" w:rsidRPr="006F2DDC" w14:paraId="41C913D9" w14:textId="77777777" w:rsidTr="000D4135">
        <w:tc>
          <w:tcPr>
            <w:tcW w:w="828" w:type="dxa"/>
          </w:tcPr>
          <w:p w14:paraId="7D215AF9" w14:textId="77777777" w:rsidR="006A7B06" w:rsidRPr="006F2DDC" w:rsidRDefault="006A7B06" w:rsidP="00F454DB">
            <w:pPr>
              <w:pStyle w:val="TableText"/>
              <w:numPr>
                <w:ilvl w:val="0"/>
                <w:numId w:val="141"/>
              </w:numPr>
              <w:jc w:val="both"/>
            </w:pPr>
          </w:p>
        </w:tc>
        <w:tc>
          <w:tcPr>
            <w:tcW w:w="1304" w:type="dxa"/>
          </w:tcPr>
          <w:p w14:paraId="03ABF03B" w14:textId="77777777" w:rsidR="006A7B06" w:rsidRPr="006F2DDC" w:rsidRDefault="006A7B06"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connection_url</w:t>
            </w:r>
            <w:proofErr w:type="spellEnd"/>
          </w:p>
        </w:tc>
        <w:tc>
          <w:tcPr>
            <w:tcW w:w="1191" w:type="dxa"/>
          </w:tcPr>
          <w:p w14:paraId="762BBEF4" w14:textId="77777777" w:rsidR="006A7B06" w:rsidRPr="006F2DDC" w:rsidRDefault="00760F34"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07498756" w14:textId="77777777" w:rsidR="006A7B06" w:rsidRPr="006F2DDC" w:rsidRDefault="006A7B06" w:rsidP="000D4135">
            <w:pPr>
              <w:pStyle w:val="TableText"/>
              <w:jc w:val="both"/>
            </w:pPr>
          </w:p>
        </w:tc>
        <w:tc>
          <w:tcPr>
            <w:tcW w:w="1134" w:type="dxa"/>
          </w:tcPr>
          <w:p w14:paraId="2AD9A8EA" w14:textId="77777777" w:rsidR="006A7B06" w:rsidRPr="006F2DDC" w:rsidRDefault="002474BE" w:rsidP="000D4135">
            <w:pPr>
              <w:pStyle w:val="TableText"/>
              <w:jc w:val="both"/>
            </w:pPr>
            <w:r w:rsidRPr="006F2DDC">
              <w:t>M</w:t>
            </w:r>
          </w:p>
        </w:tc>
        <w:tc>
          <w:tcPr>
            <w:tcW w:w="3448" w:type="dxa"/>
          </w:tcPr>
          <w:p w14:paraId="7B31D519" w14:textId="77777777" w:rsidR="006A7B06" w:rsidRPr="006F2DDC" w:rsidRDefault="00A65013" w:rsidP="000D4135">
            <w:pPr>
              <w:pStyle w:val="TableText"/>
              <w:tabs>
                <w:tab w:val="num" w:pos="432"/>
              </w:tabs>
            </w:pPr>
            <w:r w:rsidRPr="006F2DDC">
              <w:t xml:space="preserve">Connection </w:t>
            </w:r>
            <w:r w:rsidR="00CA452C" w:rsidRPr="006F2DDC">
              <w:t>string</w:t>
            </w:r>
          </w:p>
        </w:tc>
      </w:tr>
      <w:tr w:rsidR="006A7B06" w:rsidRPr="006F2DDC" w14:paraId="78230941" w14:textId="77777777" w:rsidTr="000D4135">
        <w:tc>
          <w:tcPr>
            <w:tcW w:w="828" w:type="dxa"/>
          </w:tcPr>
          <w:p w14:paraId="5A0B37BC" w14:textId="77777777" w:rsidR="006A7B06" w:rsidRPr="006F2DDC" w:rsidRDefault="006A7B06" w:rsidP="00F454DB">
            <w:pPr>
              <w:pStyle w:val="TableText"/>
              <w:numPr>
                <w:ilvl w:val="0"/>
                <w:numId w:val="141"/>
              </w:numPr>
              <w:jc w:val="both"/>
            </w:pPr>
          </w:p>
        </w:tc>
        <w:tc>
          <w:tcPr>
            <w:tcW w:w="1304" w:type="dxa"/>
          </w:tcPr>
          <w:p w14:paraId="7B660135" w14:textId="77777777" w:rsidR="006A7B06" w:rsidRPr="006F2DDC" w:rsidRDefault="00B27BB0"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db_name</w:t>
            </w:r>
            <w:proofErr w:type="spellEnd"/>
          </w:p>
        </w:tc>
        <w:tc>
          <w:tcPr>
            <w:tcW w:w="1191" w:type="dxa"/>
          </w:tcPr>
          <w:p w14:paraId="13494D43" w14:textId="77777777" w:rsidR="006A7B06" w:rsidRPr="006F2DDC" w:rsidRDefault="00760F34"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7E25B251" w14:textId="77777777" w:rsidR="006A7B06" w:rsidRPr="006F2DDC" w:rsidRDefault="006A7B06" w:rsidP="000D4135">
            <w:pPr>
              <w:pStyle w:val="TableText"/>
              <w:jc w:val="both"/>
            </w:pPr>
          </w:p>
        </w:tc>
        <w:tc>
          <w:tcPr>
            <w:tcW w:w="1134" w:type="dxa"/>
          </w:tcPr>
          <w:p w14:paraId="0736C95C" w14:textId="77777777" w:rsidR="006A7B06" w:rsidRPr="006F2DDC" w:rsidRDefault="002474BE" w:rsidP="000D4135">
            <w:pPr>
              <w:pStyle w:val="TableText"/>
              <w:jc w:val="both"/>
            </w:pPr>
            <w:r w:rsidRPr="006F2DDC">
              <w:t>M</w:t>
            </w:r>
          </w:p>
        </w:tc>
        <w:tc>
          <w:tcPr>
            <w:tcW w:w="3448" w:type="dxa"/>
          </w:tcPr>
          <w:p w14:paraId="5BD792AE" w14:textId="77777777" w:rsidR="006A7B06" w:rsidRPr="006F2DDC" w:rsidRDefault="00CA452C" w:rsidP="000D4135">
            <w:pPr>
              <w:pStyle w:val="TableText"/>
              <w:tabs>
                <w:tab w:val="num" w:pos="432"/>
              </w:tabs>
            </w:pPr>
            <w:r w:rsidRPr="006F2DDC">
              <w:t>Name of database to be connected</w:t>
            </w:r>
          </w:p>
        </w:tc>
      </w:tr>
      <w:tr w:rsidR="006A7B06" w:rsidRPr="006F2DDC" w14:paraId="2973B310" w14:textId="77777777" w:rsidTr="000D4135">
        <w:tc>
          <w:tcPr>
            <w:tcW w:w="828" w:type="dxa"/>
          </w:tcPr>
          <w:p w14:paraId="7326FFF7" w14:textId="77777777" w:rsidR="006A7B06" w:rsidRPr="006F2DDC" w:rsidRDefault="006A7B06" w:rsidP="00F454DB">
            <w:pPr>
              <w:pStyle w:val="TableText"/>
              <w:numPr>
                <w:ilvl w:val="0"/>
                <w:numId w:val="141"/>
              </w:numPr>
              <w:jc w:val="both"/>
            </w:pPr>
          </w:p>
        </w:tc>
        <w:tc>
          <w:tcPr>
            <w:tcW w:w="1304" w:type="dxa"/>
          </w:tcPr>
          <w:p w14:paraId="3A36A296" w14:textId="77777777" w:rsidR="006A7B06" w:rsidRPr="006F2DDC" w:rsidRDefault="00B27BB0"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server_name</w:t>
            </w:r>
            <w:proofErr w:type="spellEnd"/>
          </w:p>
        </w:tc>
        <w:tc>
          <w:tcPr>
            <w:tcW w:w="1191" w:type="dxa"/>
          </w:tcPr>
          <w:p w14:paraId="5D083812" w14:textId="77777777" w:rsidR="006A7B06" w:rsidRPr="006F2DDC" w:rsidRDefault="00760F34" w:rsidP="000D4135">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1F5BF3BE" w14:textId="77777777" w:rsidR="006A7B06" w:rsidRPr="006F2DDC" w:rsidRDefault="006A7B06" w:rsidP="000D4135">
            <w:pPr>
              <w:pStyle w:val="TableText"/>
              <w:jc w:val="both"/>
            </w:pPr>
          </w:p>
        </w:tc>
        <w:tc>
          <w:tcPr>
            <w:tcW w:w="1134" w:type="dxa"/>
          </w:tcPr>
          <w:p w14:paraId="25A27466" w14:textId="77777777" w:rsidR="006A7B06" w:rsidRPr="006F2DDC" w:rsidRDefault="002474BE" w:rsidP="000D4135">
            <w:pPr>
              <w:pStyle w:val="TableText"/>
              <w:jc w:val="both"/>
            </w:pPr>
            <w:r w:rsidRPr="006F2DDC">
              <w:t>M</w:t>
            </w:r>
          </w:p>
        </w:tc>
        <w:tc>
          <w:tcPr>
            <w:tcW w:w="3448" w:type="dxa"/>
          </w:tcPr>
          <w:p w14:paraId="6458459E" w14:textId="77777777" w:rsidR="006A7B06" w:rsidRPr="006F2DDC" w:rsidRDefault="00CA452C" w:rsidP="000D4135">
            <w:pPr>
              <w:pStyle w:val="TableText"/>
              <w:tabs>
                <w:tab w:val="num" w:pos="432"/>
              </w:tabs>
            </w:pPr>
            <w:r w:rsidRPr="006F2DDC">
              <w:t>Name of server to be connected</w:t>
            </w:r>
          </w:p>
        </w:tc>
      </w:tr>
      <w:tr w:rsidR="006A7B06" w:rsidRPr="006F2DDC" w14:paraId="47D24FE1" w14:textId="77777777" w:rsidTr="000D4135">
        <w:tc>
          <w:tcPr>
            <w:tcW w:w="828" w:type="dxa"/>
          </w:tcPr>
          <w:p w14:paraId="56A93F88" w14:textId="77777777" w:rsidR="006A7B06" w:rsidRPr="006F2DDC" w:rsidRDefault="006A7B06" w:rsidP="00F454DB">
            <w:pPr>
              <w:pStyle w:val="TableText"/>
              <w:numPr>
                <w:ilvl w:val="0"/>
                <w:numId w:val="141"/>
              </w:numPr>
              <w:jc w:val="both"/>
            </w:pPr>
          </w:p>
        </w:tc>
        <w:tc>
          <w:tcPr>
            <w:tcW w:w="1304" w:type="dxa"/>
          </w:tcPr>
          <w:p w14:paraId="35F732A0" w14:textId="77777777" w:rsidR="006A7B06" w:rsidRPr="006F2DDC" w:rsidRDefault="00B27BB0" w:rsidP="000D4135">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port_number</w:t>
            </w:r>
            <w:proofErr w:type="spellEnd"/>
          </w:p>
        </w:tc>
        <w:tc>
          <w:tcPr>
            <w:tcW w:w="1191" w:type="dxa"/>
          </w:tcPr>
          <w:p w14:paraId="675E0561" w14:textId="77777777" w:rsidR="006A7B06" w:rsidRPr="006F2DDC" w:rsidRDefault="00760F34" w:rsidP="000D4135">
            <w:pPr>
              <w:ind w:left="0"/>
              <w:jc w:val="both"/>
              <w:rPr>
                <w:rFonts w:ascii="Calibri" w:hAnsi="Calibri" w:cs="Calibri"/>
                <w:color w:val="000000"/>
                <w:sz w:val="22"/>
                <w:szCs w:val="22"/>
              </w:rPr>
            </w:pPr>
            <w:r w:rsidRPr="006F2DDC">
              <w:rPr>
                <w:rFonts w:ascii="Calibri" w:hAnsi="Calibri" w:cs="Calibri"/>
                <w:color w:val="000000"/>
                <w:sz w:val="22"/>
                <w:szCs w:val="22"/>
              </w:rPr>
              <w:t>integer</w:t>
            </w:r>
          </w:p>
        </w:tc>
        <w:tc>
          <w:tcPr>
            <w:tcW w:w="850" w:type="dxa"/>
          </w:tcPr>
          <w:p w14:paraId="1D01519A" w14:textId="77777777" w:rsidR="006A7B06" w:rsidRPr="006F2DDC" w:rsidRDefault="006A7B06" w:rsidP="000D4135">
            <w:pPr>
              <w:pStyle w:val="TableText"/>
              <w:jc w:val="both"/>
            </w:pPr>
          </w:p>
        </w:tc>
        <w:tc>
          <w:tcPr>
            <w:tcW w:w="1134" w:type="dxa"/>
          </w:tcPr>
          <w:p w14:paraId="56A441FB" w14:textId="77777777" w:rsidR="006A7B06" w:rsidRPr="006F2DDC" w:rsidRDefault="002474BE" w:rsidP="000D4135">
            <w:pPr>
              <w:pStyle w:val="TableText"/>
              <w:jc w:val="both"/>
            </w:pPr>
            <w:r w:rsidRPr="006F2DDC">
              <w:t>M</w:t>
            </w:r>
          </w:p>
        </w:tc>
        <w:tc>
          <w:tcPr>
            <w:tcW w:w="3448" w:type="dxa"/>
          </w:tcPr>
          <w:p w14:paraId="76842D7F" w14:textId="77777777" w:rsidR="006A7B06" w:rsidRPr="006F2DDC" w:rsidRDefault="00B53FE2" w:rsidP="000D4135">
            <w:pPr>
              <w:pStyle w:val="TableText"/>
              <w:tabs>
                <w:tab w:val="num" w:pos="432"/>
              </w:tabs>
            </w:pPr>
            <w:r w:rsidRPr="006F2DDC">
              <w:t>Port number of the server to connect to</w:t>
            </w:r>
          </w:p>
        </w:tc>
      </w:tr>
      <w:tr w:rsidR="00B53FE2" w:rsidRPr="006F2DDC" w14:paraId="51B6690A" w14:textId="77777777" w:rsidTr="000D4135">
        <w:tc>
          <w:tcPr>
            <w:tcW w:w="828" w:type="dxa"/>
          </w:tcPr>
          <w:p w14:paraId="6A4F568F" w14:textId="77777777" w:rsidR="00B53FE2" w:rsidRPr="006F2DDC" w:rsidRDefault="00B53FE2" w:rsidP="00F454DB">
            <w:pPr>
              <w:pStyle w:val="TableText"/>
              <w:numPr>
                <w:ilvl w:val="0"/>
                <w:numId w:val="141"/>
              </w:numPr>
              <w:jc w:val="both"/>
            </w:pPr>
          </w:p>
        </w:tc>
        <w:tc>
          <w:tcPr>
            <w:tcW w:w="1304" w:type="dxa"/>
          </w:tcPr>
          <w:p w14:paraId="00B89467"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created_by</w:t>
            </w:r>
            <w:proofErr w:type="spellEnd"/>
          </w:p>
        </w:tc>
        <w:tc>
          <w:tcPr>
            <w:tcW w:w="1191" w:type="dxa"/>
          </w:tcPr>
          <w:p w14:paraId="4421EED6" w14:textId="77777777" w:rsidR="00B53FE2" w:rsidRPr="006F2DDC" w:rsidRDefault="00B53FE2" w:rsidP="00B53FE2">
            <w:pPr>
              <w:ind w:left="0"/>
              <w:jc w:val="both"/>
              <w:rPr>
                <w:rFonts w:ascii="Calibri" w:hAnsi="Calibri" w:cs="Calibri"/>
                <w:color w:val="000000"/>
                <w:sz w:val="22"/>
                <w:szCs w:val="22"/>
              </w:rPr>
            </w:pPr>
            <w:r w:rsidRPr="006F2DDC">
              <w:rPr>
                <w:rFonts w:ascii="Calibri" w:hAnsi="Calibri" w:cs="Calibri"/>
                <w:color w:val="000000"/>
                <w:sz w:val="22"/>
                <w:szCs w:val="22"/>
              </w:rPr>
              <w:t>integer</w:t>
            </w:r>
          </w:p>
        </w:tc>
        <w:tc>
          <w:tcPr>
            <w:tcW w:w="850" w:type="dxa"/>
          </w:tcPr>
          <w:p w14:paraId="64D46327" w14:textId="77777777" w:rsidR="00B53FE2" w:rsidRPr="006F2DDC" w:rsidRDefault="00B53FE2" w:rsidP="00B53FE2">
            <w:pPr>
              <w:pStyle w:val="TableText"/>
              <w:jc w:val="both"/>
            </w:pPr>
          </w:p>
        </w:tc>
        <w:tc>
          <w:tcPr>
            <w:tcW w:w="1134" w:type="dxa"/>
          </w:tcPr>
          <w:p w14:paraId="42ECCB8D" w14:textId="77777777" w:rsidR="00B53FE2" w:rsidRPr="006F2DDC" w:rsidRDefault="00B53FE2" w:rsidP="00B53FE2">
            <w:pPr>
              <w:pStyle w:val="TableText"/>
              <w:jc w:val="both"/>
            </w:pPr>
            <w:r w:rsidRPr="006F2DDC">
              <w:t>M</w:t>
            </w:r>
          </w:p>
        </w:tc>
        <w:tc>
          <w:tcPr>
            <w:tcW w:w="3448" w:type="dxa"/>
          </w:tcPr>
          <w:p w14:paraId="1149A7C8" w14:textId="77777777" w:rsidR="00B53FE2" w:rsidRPr="006F2DDC" w:rsidRDefault="00B53FE2" w:rsidP="00B53FE2">
            <w:pPr>
              <w:pStyle w:val="TableText"/>
              <w:tabs>
                <w:tab w:val="num" w:pos="432"/>
              </w:tabs>
            </w:pPr>
            <w:r w:rsidRPr="006F2DDC">
              <w:t xml:space="preserve">Id of the project admin who </w:t>
            </w:r>
            <w:r w:rsidR="002379FC" w:rsidRPr="006F2DDC">
              <w:t xml:space="preserve">created the server </w:t>
            </w:r>
            <w:r w:rsidRPr="006F2DDC">
              <w:t>connect</w:t>
            </w:r>
            <w:r w:rsidR="002379FC" w:rsidRPr="006F2DDC">
              <w:t>ion</w:t>
            </w:r>
          </w:p>
        </w:tc>
      </w:tr>
      <w:tr w:rsidR="00B53FE2" w:rsidRPr="006F2DDC" w14:paraId="696B41D0" w14:textId="77777777" w:rsidTr="000D4135">
        <w:tc>
          <w:tcPr>
            <w:tcW w:w="828" w:type="dxa"/>
          </w:tcPr>
          <w:p w14:paraId="5DE8861D" w14:textId="77777777" w:rsidR="00B53FE2" w:rsidRPr="006F2DDC" w:rsidRDefault="00B53FE2" w:rsidP="00F454DB">
            <w:pPr>
              <w:pStyle w:val="TableText"/>
              <w:numPr>
                <w:ilvl w:val="0"/>
                <w:numId w:val="141"/>
              </w:numPr>
              <w:jc w:val="both"/>
            </w:pPr>
          </w:p>
        </w:tc>
        <w:tc>
          <w:tcPr>
            <w:tcW w:w="1304" w:type="dxa"/>
          </w:tcPr>
          <w:p w14:paraId="3C6DEC70"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created_on</w:t>
            </w:r>
            <w:proofErr w:type="spellEnd"/>
          </w:p>
        </w:tc>
        <w:tc>
          <w:tcPr>
            <w:tcW w:w="1191" w:type="dxa"/>
          </w:tcPr>
          <w:p w14:paraId="60145FB9" w14:textId="77777777" w:rsidR="00B53FE2" w:rsidRPr="006F2DDC" w:rsidRDefault="00B53FE2" w:rsidP="00B53FE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08A930A6" w14:textId="77777777" w:rsidR="00B53FE2" w:rsidRPr="006F2DDC" w:rsidRDefault="00B53FE2" w:rsidP="00B53FE2">
            <w:pPr>
              <w:pStyle w:val="TableText"/>
              <w:jc w:val="both"/>
            </w:pPr>
          </w:p>
        </w:tc>
        <w:tc>
          <w:tcPr>
            <w:tcW w:w="1134" w:type="dxa"/>
          </w:tcPr>
          <w:p w14:paraId="5DBC0E1E" w14:textId="77777777" w:rsidR="00B53FE2" w:rsidRPr="006F2DDC" w:rsidRDefault="00B53FE2" w:rsidP="00B53FE2">
            <w:pPr>
              <w:pStyle w:val="TableText"/>
              <w:jc w:val="both"/>
            </w:pPr>
            <w:r w:rsidRPr="006F2DDC">
              <w:t>M</w:t>
            </w:r>
          </w:p>
        </w:tc>
        <w:tc>
          <w:tcPr>
            <w:tcW w:w="3448" w:type="dxa"/>
          </w:tcPr>
          <w:p w14:paraId="12768F7C" w14:textId="77777777" w:rsidR="00B53FE2" w:rsidRPr="006F2DDC" w:rsidRDefault="00B53FE2" w:rsidP="00B53FE2">
            <w:pPr>
              <w:pStyle w:val="TableText"/>
              <w:tabs>
                <w:tab w:val="num" w:pos="432"/>
              </w:tabs>
            </w:pPr>
            <w:r w:rsidRPr="006F2DDC">
              <w:t xml:space="preserve">Date and time when the </w:t>
            </w:r>
            <w:r w:rsidR="002379FC" w:rsidRPr="006F2DDC">
              <w:t>connection</w:t>
            </w:r>
            <w:r w:rsidRPr="006F2DDC">
              <w:t xml:space="preserve"> was created</w:t>
            </w:r>
          </w:p>
        </w:tc>
      </w:tr>
      <w:tr w:rsidR="00B53FE2" w:rsidRPr="006F2DDC" w14:paraId="713F2703" w14:textId="77777777" w:rsidTr="000D4135">
        <w:tc>
          <w:tcPr>
            <w:tcW w:w="828" w:type="dxa"/>
          </w:tcPr>
          <w:p w14:paraId="52C8CA7D" w14:textId="77777777" w:rsidR="00B53FE2" w:rsidRPr="006F2DDC" w:rsidRDefault="00B53FE2" w:rsidP="00F454DB">
            <w:pPr>
              <w:pStyle w:val="TableText"/>
              <w:numPr>
                <w:ilvl w:val="0"/>
                <w:numId w:val="141"/>
              </w:numPr>
              <w:jc w:val="both"/>
            </w:pPr>
          </w:p>
        </w:tc>
        <w:tc>
          <w:tcPr>
            <w:tcW w:w="1304" w:type="dxa"/>
          </w:tcPr>
          <w:p w14:paraId="7C0CF5E6"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last_updated_by</w:t>
            </w:r>
            <w:proofErr w:type="spellEnd"/>
          </w:p>
        </w:tc>
        <w:tc>
          <w:tcPr>
            <w:tcW w:w="1191" w:type="dxa"/>
          </w:tcPr>
          <w:p w14:paraId="18426641" w14:textId="77777777" w:rsidR="00B53FE2" w:rsidRPr="006F2DDC" w:rsidRDefault="00B53FE2" w:rsidP="00B53FE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46597C18" w14:textId="77777777" w:rsidR="00B53FE2" w:rsidRPr="006F2DDC" w:rsidRDefault="00B53FE2" w:rsidP="00B53FE2">
            <w:pPr>
              <w:pStyle w:val="TableText"/>
              <w:jc w:val="both"/>
            </w:pPr>
          </w:p>
        </w:tc>
        <w:tc>
          <w:tcPr>
            <w:tcW w:w="1134" w:type="dxa"/>
          </w:tcPr>
          <w:p w14:paraId="71FA6C33" w14:textId="77777777" w:rsidR="00B53FE2" w:rsidRPr="006F2DDC" w:rsidRDefault="00B53FE2" w:rsidP="00B53FE2">
            <w:pPr>
              <w:pStyle w:val="TableText"/>
              <w:jc w:val="both"/>
            </w:pPr>
          </w:p>
        </w:tc>
        <w:tc>
          <w:tcPr>
            <w:tcW w:w="3448" w:type="dxa"/>
          </w:tcPr>
          <w:p w14:paraId="2F15C54F" w14:textId="77777777" w:rsidR="00B53FE2" w:rsidRPr="006F2DDC" w:rsidRDefault="00B53FE2" w:rsidP="00B53FE2">
            <w:pPr>
              <w:pStyle w:val="TableText"/>
              <w:tabs>
                <w:tab w:val="num" w:pos="432"/>
              </w:tabs>
            </w:pPr>
            <w:r w:rsidRPr="006F2DDC">
              <w:t xml:space="preserve">Id of the </w:t>
            </w:r>
            <w:r w:rsidR="002379FC" w:rsidRPr="006F2DDC">
              <w:t>project admin who created the server connection</w:t>
            </w:r>
          </w:p>
        </w:tc>
      </w:tr>
      <w:tr w:rsidR="00B53FE2" w:rsidRPr="006F2DDC" w14:paraId="3CAD04F3" w14:textId="77777777" w:rsidTr="000D4135">
        <w:tc>
          <w:tcPr>
            <w:tcW w:w="828" w:type="dxa"/>
          </w:tcPr>
          <w:p w14:paraId="1EC88A97" w14:textId="77777777" w:rsidR="00B53FE2" w:rsidRPr="006F2DDC" w:rsidRDefault="00B53FE2" w:rsidP="00F454DB">
            <w:pPr>
              <w:pStyle w:val="TableText"/>
              <w:numPr>
                <w:ilvl w:val="0"/>
                <w:numId w:val="141"/>
              </w:numPr>
              <w:jc w:val="both"/>
            </w:pPr>
          </w:p>
        </w:tc>
        <w:tc>
          <w:tcPr>
            <w:tcW w:w="1304" w:type="dxa"/>
          </w:tcPr>
          <w:p w14:paraId="0E7976EF"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last_updated_on</w:t>
            </w:r>
            <w:proofErr w:type="spellEnd"/>
          </w:p>
        </w:tc>
        <w:tc>
          <w:tcPr>
            <w:tcW w:w="1191" w:type="dxa"/>
          </w:tcPr>
          <w:p w14:paraId="64D46B84" w14:textId="77777777" w:rsidR="00B53FE2" w:rsidRPr="006F2DDC" w:rsidRDefault="00B53FE2" w:rsidP="00B53FE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442D85BD" w14:textId="77777777" w:rsidR="00B53FE2" w:rsidRPr="006F2DDC" w:rsidRDefault="00B53FE2" w:rsidP="00B53FE2">
            <w:pPr>
              <w:pStyle w:val="TableText"/>
              <w:jc w:val="both"/>
            </w:pPr>
          </w:p>
        </w:tc>
        <w:tc>
          <w:tcPr>
            <w:tcW w:w="1134" w:type="dxa"/>
          </w:tcPr>
          <w:p w14:paraId="217074E2" w14:textId="77777777" w:rsidR="00B53FE2" w:rsidRPr="006F2DDC" w:rsidRDefault="00B53FE2" w:rsidP="00B53FE2">
            <w:pPr>
              <w:pStyle w:val="TableText"/>
              <w:jc w:val="both"/>
            </w:pPr>
          </w:p>
        </w:tc>
        <w:tc>
          <w:tcPr>
            <w:tcW w:w="3448" w:type="dxa"/>
          </w:tcPr>
          <w:p w14:paraId="7240D80B" w14:textId="77777777" w:rsidR="00B53FE2" w:rsidRPr="006F2DDC" w:rsidRDefault="00B53FE2" w:rsidP="00B53FE2">
            <w:pPr>
              <w:pStyle w:val="TableText"/>
              <w:tabs>
                <w:tab w:val="num" w:pos="432"/>
              </w:tabs>
            </w:pPr>
            <w:r w:rsidRPr="006F2DDC">
              <w:t xml:space="preserve">Date and time when the </w:t>
            </w:r>
            <w:r w:rsidR="002379FC" w:rsidRPr="006F2DDC">
              <w:t>connection</w:t>
            </w:r>
            <w:r w:rsidRPr="006F2DDC">
              <w:t xml:space="preserve"> was last updated</w:t>
            </w:r>
          </w:p>
        </w:tc>
      </w:tr>
      <w:tr w:rsidR="00B53FE2" w:rsidRPr="006F2DDC" w14:paraId="58F5A27A" w14:textId="77777777" w:rsidTr="000D4135">
        <w:tc>
          <w:tcPr>
            <w:tcW w:w="828" w:type="dxa"/>
          </w:tcPr>
          <w:p w14:paraId="54A3A7EE" w14:textId="77777777" w:rsidR="00B53FE2" w:rsidRPr="006F2DDC" w:rsidRDefault="00B53FE2" w:rsidP="00F454DB">
            <w:pPr>
              <w:pStyle w:val="TableText"/>
              <w:numPr>
                <w:ilvl w:val="0"/>
                <w:numId w:val="141"/>
              </w:numPr>
              <w:jc w:val="both"/>
            </w:pPr>
          </w:p>
        </w:tc>
        <w:tc>
          <w:tcPr>
            <w:tcW w:w="1304" w:type="dxa"/>
          </w:tcPr>
          <w:p w14:paraId="256E4482"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is_active</w:t>
            </w:r>
            <w:proofErr w:type="spellEnd"/>
          </w:p>
        </w:tc>
        <w:tc>
          <w:tcPr>
            <w:tcW w:w="1191" w:type="dxa"/>
          </w:tcPr>
          <w:p w14:paraId="1246EA0C"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boolean</w:t>
            </w:r>
            <w:proofErr w:type="spellEnd"/>
          </w:p>
        </w:tc>
        <w:tc>
          <w:tcPr>
            <w:tcW w:w="850" w:type="dxa"/>
          </w:tcPr>
          <w:p w14:paraId="458D9863" w14:textId="77777777" w:rsidR="00B53FE2" w:rsidRPr="006F2DDC" w:rsidRDefault="00B53FE2" w:rsidP="00B53FE2">
            <w:pPr>
              <w:pStyle w:val="TableText"/>
              <w:jc w:val="both"/>
            </w:pPr>
          </w:p>
        </w:tc>
        <w:tc>
          <w:tcPr>
            <w:tcW w:w="1134" w:type="dxa"/>
          </w:tcPr>
          <w:p w14:paraId="641BF97C" w14:textId="77777777" w:rsidR="00B53FE2" w:rsidRPr="006F2DDC" w:rsidRDefault="00B53FE2" w:rsidP="00B53FE2">
            <w:pPr>
              <w:pStyle w:val="TableText"/>
              <w:jc w:val="both"/>
            </w:pPr>
            <w:r w:rsidRPr="006F2DDC">
              <w:t>M</w:t>
            </w:r>
          </w:p>
        </w:tc>
        <w:tc>
          <w:tcPr>
            <w:tcW w:w="3448" w:type="dxa"/>
          </w:tcPr>
          <w:p w14:paraId="203EFCFD" w14:textId="77777777" w:rsidR="00B53FE2" w:rsidRPr="006F2DDC" w:rsidRDefault="003F2ED5" w:rsidP="00B53FE2">
            <w:pPr>
              <w:pStyle w:val="TableText"/>
              <w:tabs>
                <w:tab w:val="num" w:pos="432"/>
              </w:tabs>
            </w:pPr>
            <w:r w:rsidRPr="006F2DDC">
              <w:t>Whether the connection is currently active, i.e. available for querying</w:t>
            </w:r>
            <w:r w:rsidR="00C9146D" w:rsidRPr="006F2DDC">
              <w:t>.</w:t>
            </w:r>
          </w:p>
          <w:p w14:paraId="2B7C41D0" w14:textId="77777777" w:rsidR="003F2ED5" w:rsidRPr="006F2DDC" w:rsidRDefault="003F2ED5" w:rsidP="00B53FE2">
            <w:pPr>
              <w:pStyle w:val="TableText"/>
              <w:tabs>
                <w:tab w:val="num" w:pos="432"/>
              </w:tabs>
            </w:pPr>
            <w:r w:rsidRPr="006F2DDC">
              <w:t xml:space="preserve">At any time, only </w:t>
            </w:r>
            <w:r w:rsidR="00363E05" w:rsidRPr="006F2DDC">
              <w:t xml:space="preserve">a </w:t>
            </w:r>
            <w:r w:rsidRPr="006F2DDC">
              <w:t xml:space="preserve">single </w:t>
            </w:r>
            <w:r w:rsidR="00363E05" w:rsidRPr="006F2DDC">
              <w:t xml:space="preserve">database connection </w:t>
            </w:r>
            <w:r w:rsidR="00606BB4" w:rsidRPr="006F2DDC">
              <w:t>can be active.</w:t>
            </w:r>
          </w:p>
        </w:tc>
      </w:tr>
      <w:tr w:rsidR="00B53FE2" w:rsidRPr="006F2DDC" w14:paraId="70C3F5ED" w14:textId="77777777" w:rsidTr="000D4135">
        <w:tc>
          <w:tcPr>
            <w:tcW w:w="828" w:type="dxa"/>
          </w:tcPr>
          <w:p w14:paraId="6266FAF5" w14:textId="77777777" w:rsidR="00B53FE2" w:rsidRPr="006F2DDC" w:rsidRDefault="00B53FE2" w:rsidP="00F454DB">
            <w:pPr>
              <w:pStyle w:val="TableText"/>
              <w:numPr>
                <w:ilvl w:val="0"/>
                <w:numId w:val="141"/>
              </w:numPr>
              <w:jc w:val="both"/>
            </w:pPr>
          </w:p>
        </w:tc>
        <w:tc>
          <w:tcPr>
            <w:tcW w:w="1304" w:type="dxa"/>
          </w:tcPr>
          <w:p w14:paraId="23B684A3"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db</w:t>
            </w:r>
            <w:proofErr w:type="spellEnd"/>
          </w:p>
        </w:tc>
        <w:tc>
          <w:tcPr>
            <w:tcW w:w="1191" w:type="dxa"/>
          </w:tcPr>
          <w:p w14:paraId="2C0B2FD1" w14:textId="77777777" w:rsidR="00B53FE2" w:rsidRPr="006F2DDC" w:rsidRDefault="00B53FE2" w:rsidP="00B53FE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44362D28" w14:textId="77777777" w:rsidR="00B53FE2" w:rsidRPr="006F2DDC" w:rsidRDefault="00B53FE2" w:rsidP="00B53FE2">
            <w:pPr>
              <w:pStyle w:val="TableText"/>
              <w:jc w:val="both"/>
            </w:pPr>
          </w:p>
        </w:tc>
        <w:tc>
          <w:tcPr>
            <w:tcW w:w="1134" w:type="dxa"/>
          </w:tcPr>
          <w:p w14:paraId="6D6F3544" w14:textId="77777777" w:rsidR="00B53FE2" w:rsidRPr="006F2DDC" w:rsidRDefault="00B53FE2" w:rsidP="00B53FE2">
            <w:pPr>
              <w:pStyle w:val="TableText"/>
              <w:jc w:val="both"/>
            </w:pPr>
            <w:r w:rsidRPr="006F2DDC">
              <w:t>M</w:t>
            </w:r>
          </w:p>
        </w:tc>
        <w:tc>
          <w:tcPr>
            <w:tcW w:w="3448" w:type="dxa"/>
          </w:tcPr>
          <w:p w14:paraId="5E5B5475" w14:textId="77777777" w:rsidR="00B53FE2" w:rsidRPr="006F2DDC" w:rsidRDefault="003F2ED5" w:rsidP="00B53FE2">
            <w:pPr>
              <w:pStyle w:val="TableText"/>
              <w:tabs>
                <w:tab w:val="num" w:pos="432"/>
              </w:tabs>
            </w:pPr>
            <w:r w:rsidRPr="006F2DDC">
              <w:t>Connection name to be saved as provided by project admin</w:t>
            </w:r>
          </w:p>
        </w:tc>
      </w:tr>
      <w:tr w:rsidR="00B53FE2" w:rsidRPr="006F2DDC" w14:paraId="21D51807" w14:textId="77777777" w:rsidTr="000D4135">
        <w:tc>
          <w:tcPr>
            <w:tcW w:w="828" w:type="dxa"/>
          </w:tcPr>
          <w:p w14:paraId="28BE74BE" w14:textId="77777777" w:rsidR="00B53FE2" w:rsidRPr="006F2DDC" w:rsidRDefault="00B53FE2" w:rsidP="00F454DB">
            <w:pPr>
              <w:pStyle w:val="TableText"/>
              <w:numPr>
                <w:ilvl w:val="0"/>
                <w:numId w:val="141"/>
              </w:numPr>
              <w:jc w:val="both"/>
            </w:pPr>
          </w:p>
        </w:tc>
        <w:tc>
          <w:tcPr>
            <w:tcW w:w="1304" w:type="dxa"/>
          </w:tcPr>
          <w:p w14:paraId="2D916960" w14:textId="77777777" w:rsidR="00B53FE2" w:rsidRPr="006F2DDC" w:rsidRDefault="00B53FE2" w:rsidP="00B53FE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project_id</w:t>
            </w:r>
            <w:proofErr w:type="spellEnd"/>
          </w:p>
        </w:tc>
        <w:tc>
          <w:tcPr>
            <w:tcW w:w="1191" w:type="dxa"/>
          </w:tcPr>
          <w:p w14:paraId="3E84653C" w14:textId="77777777" w:rsidR="00B53FE2" w:rsidRPr="006F2DDC" w:rsidRDefault="00B53FE2" w:rsidP="00B53FE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782C9512" w14:textId="77777777" w:rsidR="00B53FE2" w:rsidRPr="006F2DDC" w:rsidRDefault="00B53FE2" w:rsidP="00B53FE2">
            <w:pPr>
              <w:pStyle w:val="TableText"/>
              <w:jc w:val="both"/>
            </w:pPr>
          </w:p>
        </w:tc>
        <w:tc>
          <w:tcPr>
            <w:tcW w:w="1134" w:type="dxa"/>
          </w:tcPr>
          <w:p w14:paraId="615FD16B" w14:textId="77777777" w:rsidR="00B53FE2" w:rsidRPr="006F2DDC" w:rsidRDefault="00B53FE2" w:rsidP="00B53FE2">
            <w:pPr>
              <w:pStyle w:val="TableText"/>
              <w:jc w:val="both"/>
            </w:pPr>
            <w:r w:rsidRPr="006F2DDC">
              <w:t>M</w:t>
            </w:r>
          </w:p>
        </w:tc>
        <w:tc>
          <w:tcPr>
            <w:tcW w:w="3448" w:type="dxa"/>
          </w:tcPr>
          <w:p w14:paraId="33F1D5B5" w14:textId="77777777" w:rsidR="003F2ED5" w:rsidRPr="006F2DDC" w:rsidRDefault="003F2ED5" w:rsidP="003F2ED5">
            <w:pPr>
              <w:pStyle w:val="TableText"/>
              <w:tabs>
                <w:tab w:val="num" w:pos="432"/>
              </w:tabs>
            </w:pPr>
            <w:r w:rsidRPr="006F2DDC">
              <w:t>Id of the project under which the connection is created</w:t>
            </w:r>
          </w:p>
          <w:p w14:paraId="5FA04071" w14:textId="77777777" w:rsidR="00B53FE2" w:rsidRPr="006F2DDC" w:rsidRDefault="003F2ED5" w:rsidP="003F2ED5">
            <w:pPr>
              <w:pStyle w:val="TableText"/>
              <w:tabs>
                <w:tab w:val="num" w:pos="432"/>
              </w:tabs>
            </w:pPr>
            <w:r w:rsidRPr="006F2DDC">
              <w:t xml:space="preserve">References </w:t>
            </w:r>
            <w:r w:rsidRPr="006F2DDC">
              <w:rPr>
                <w:b/>
              </w:rPr>
              <w:t>project (</w:t>
            </w:r>
            <w:proofErr w:type="spellStart"/>
            <w:r w:rsidRPr="006F2DDC">
              <w:rPr>
                <w:b/>
              </w:rPr>
              <w:t>project_id</w:t>
            </w:r>
            <w:proofErr w:type="spellEnd"/>
            <w:r w:rsidRPr="006F2DDC">
              <w:rPr>
                <w:b/>
              </w:rPr>
              <w:t>)</w:t>
            </w:r>
          </w:p>
        </w:tc>
      </w:tr>
    </w:tbl>
    <w:p w14:paraId="07078A61" w14:textId="77777777" w:rsidR="00F476C9" w:rsidRPr="006F2DDC" w:rsidRDefault="00F476C9" w:rsidP="00F476C9">
      <w:pPr>
        <w:pStyle w:val="BodyText"/>
        <w:ind w:left="720"/>
      </w:pPr>
    </w:p>
    <w:p w14:paraId="475469CE" w14:textId="77777777" w:rsidR="00141359" w:rsidRPr="006F2DDC" w:rsidRDefault="00141359" w:rsidP="00F454DB">
      <w:pPr>
        <w:pStyle w:val="Heading3"/>
        <w:numPr>
          <w:ilvl w:val="1"/>
          <w:numId w:val="266"/>
        </w:numPr>
        <w:jc w:val="both"/>
      </w:pPr>
      <w:bookmarkStart w:id="87" w:name="_Toc24137656"/>
      <w:proofErr w:type="spellStart"/>
      <w:r w:rsidRPr="006F2DDC">
        <w:t>project_data_set</w:t>
      </w:r>
      <w:bookmarkEnd w:id="87"/>
      <w:proofErr w:type="spellEnd"/>
    </w:p>
    <w:p w14:paraId="0C6BD104" w14:textId="77777777" w:rsidR="00141359" w:rsidRPr="006F2DDC" w:rsidRDefault="00141359" w:rsidP="00505CF4">
      <w:pPr>
        <w:pStyle w:val="BodyText"/>
        <w:ind w:left="0"/>
      </w:pPr>
      <w:r w:rsidRPr="006F2DDC">
        <w:rPr>
          <w:b/>
        </w:rPr>
        <w:t>Description</w:t>
      </w:r>
      <w:r w:rsidRPr="006F2DDC">
        <w:t>: This entity will store the details for each data set created for a project</w:t>
      </w:r>
      <w:r w:rsidR="00543612" w:rsidRPr="006F2DDC">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141359" w:rsidRPr="006F2DDC" w14:paraId="02E56B61" w14:textId="77777777" w:rsidTr="00505CF4">
        <w:trPr>
          <w:tblHeader/>
        </w:trPr>
        <w:tc>
          <w:tcPr>
            <w:tcW w:w="828" w:type="dxa"/>
          </w:tcPr>
          <w:p w14:paraId="1F3E3D61" w14:textId="77777777" w:rsidR="00141359" w:rsidRPr="006F2DDC" w:rsidRDefault="00141359" w:rsidP="00840832">
            <w:pPr>
              <w:pStyle w:val="TableHeader"/>
              <w:jc w:val="both"/>
            </w:pPr>
            <w:r w:rsidRPr="006F2DDC">
              <w:t>S. No.</w:t>
            </w:r>
          </w:p>
        </w:tc>
        <w:tc>
          <w:tcPr>
            <w:tcW w:w="1304" w:type="dxa"/>
          </w:tcPr>
          <w:p w14:paraId="31C56B2F" w14:textId="77777777" w:rsidR="00141359" w:rsidRPr="006F2DDC" w:rsidRDefault="00141359" w:rsidP="00840832">
            <w:pPr>
              <w:pStyle w:val="TableHeader"/>
              <w:jc w:val="both"/>
            </w:pPr>
            <w:r w:rsidRPr="006F2DDC">
              <w:t>Attribute</w:t>
            </w:r>
          </w:p>
        </w:tc>
        <w:tc>
          <w:tcPr>
            <w:tcW w:w="1191" w:type="dxa"/>
          </w:tcPr>
          <w:p w14:paraId="7DADC5B5" w14:textId="77777777" w:rsidR="00141359" w:rsidRPr="006F2DDC" w:rsidRDefault="00141359" w:rsidP="00840832">
            <w:pPr>
              <w:pStyle w:val="TableHeader"/>
              <w:jc w:val="both"/>
            </w:pPr>
            <w:r w:rsidRPr="006F2DDC">
              <w:t>Type</w:t>
            </w:r>
          </w:p>
        </w:tc>
        <w:tc>
          <w:tcPr>
            <w:tcW w:w="850" w:type="dxa"/>
          </w:tcPr>
          <w:p w14:paraId="0E86B694" w14:textId="77777777" w:rsidR="00141359" w:rsidRPr="006F2DDC" w:rsidRDefault="00141359" w:rsidP="00840832">
            <w:pPr>
              <w:pStyle w:val="TableHeader"/>
              <w:jc w:val="both"/>
            </w:pPr>
            <w:r w:rsidRPr="006F2DDC">
              <w:t>Length</w:t>
            </w:r>
          </w:p>
        </w:tc>
        <w:tc>
          <w:tcPr>
            <w:tcW w:w="1134" w:type="dxa"/>
          </w:tcPr>
          <w:p w14:paraId="61170F20" w14:textId="77777777" w:rsidR="00141359" w:rsidRPr="006F2DDC" w:rsidRDefault="00141359" w:rsidP="00840832">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4CAC23C7" w14:textId="77777777" w:rsidR="00141359" w:rsidRPr="006F2DDC" w:rsidRDefault="00141359" w:rsidP="00840832">
            <w:pPr>
              <w:pStyle w:val="TableHeader"/>
              <w:jc w:val="both"/>
            </w:pPr>
            <w:r w:rsidRPr="006F2DDC">
              <w:t>Remarks</w:t>
            </w:r>
          </w:p>
        </w:tc>
      </w:tr>
      <w:tr w:rsidR="00141359" w:rsidRPr="006F2DDC" w14:paraId="1A43B139" w14:textId="77777777" w:rsidTr="00505CF4">
        <w:tc>
          <w:tcPr>
            <w:tcW w:w="828" w:type="dxa"/>
          </w:tcPr>
          <w:p w14:paraId="365512CC" w14:textId="77777777" w:rsidR="00141359" w:rsidRPr="006F2DDC" w:rsidRDefault="00141359" w:rsidP="00F454DB">
            <w:pPr>
              <w:pStyle w:val="TableText"/>
              <w:numPr>
                <w:ilvl w:val="0"/>
                <w:numId w:val="247"/>
              </w:numPr>
              <w:jc w:val="both"/>
            </w:pPr>
          </w:p>
        </w:tc>
        <w:tc>
          <w:tcPr>
            <w:tcW w:w="1304" w:type="dxa"/>
          </w:tcPr>
          <w:p w14:paraId="78BEFC8B" w14:textId="77777777" w:rsidR="00141359" w:rsidRPr="006F2DDC" w:rsidRDefault="00141359"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data_set_id</w:t>
            </w:r>
            <w:proofErr w:type="spellEnd"/>
          </w:p>
        </w:tc>
        <w:tc>
          <w:tcPr>
            <w:tcW w:w="1191" w:type="dxa"/>
          </w:tcPr>
          <w:p w14:paraId="51EB4892" w14:textId="77777777" w:rsidR="00141359"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4A4BEE6B" w14:textId="77777777" w:rsidR="00141359" w:rsidRPr="006F2DDC" w:rsidRDefault="00141359" w:rsidP="00840832">
            <w:pPr>
              <w:pStyle w:val="TableText"/>
              <w:jc w:val="both"/>
            </w:pPr>
          </w:p>
        </w:tc>
        <w:tc>
          <w:tcPr>
            <w:tcW w:w="1134" w:type="dxa"/>
          </w:tcPr>
          <w:p w14:paraId="5E064F7E" w14:textId="77777777" w:rsidR="00141359" w:rsidRPr="006F2DDC" w:rsidRDefault="00141359" w:rsidP="00840832">
            <w:pPr>
              <w:pStyle w:val="TableText"/>
              <w:jc w:val="both"/>
            </w:pPr>
            <w:r w:rsidRPr="006F2DDC">
              <w:t>M</w:t>
            </w:r>
          </w:p>
        </w:tc>
        <w:tc>
          <w:tcPr>
            <w:tcW w:w="3448" w:type="dxa"/>
          </w:tcPr>
          <w:p w14:paraId="33247FB2" w14:textId="77777777" w:rsidR="00141359" w:rsidRPr="006F2DDC" w:rsidRDefault="00141359" w:rsidP="00840832">
            <w:pPr>
              <w:pStyle w:val="TableText"/>
              <w:tabs>
                <w:tab w:val="num" w:pos="432"/>
              </w:tabs>
            </w:pPr>
            <w:r w:rsidRPr="006F2DDC">
              <w:t>Unique id of the data set</w:t>
            </w:r>
            <w:r w:rsidR="008947FD" w:rsidRPr="006F2DDC">
              <w:t>,</w:t>
            </w:r>
            <w:r w:rsidR="00FF45EF" w:rsidRPr="006F2DDC">
              <w:t xml:space="preserve"> auto generated by the system on creation</w:t>
            </w:r>
          </w:p>
        </w:tc>
      </w:tr>
      <w:tr w:rsidR="00141359" w:rsidRPr="006F2DDC" w14:paraId="521FF57D" w14:textId="77777777" w:rsidTr="00505CF4">
        <w:tc>
          <w:tcPr>
            <w:tcW w:w="828" w:type="dxa"/>
          </w:tcPr>
          <w:p w14:paraId="31F29E37" w14:textId="77777777" w:rsidR="00141359" w:rsidRPr="006F2DDC" w:rsidRDefault="00141359" w:rsidP="00F454DB">
            <w:pPr>
              <w:pStyle w:val="TableText"/>
              <w:numPr>
                <w:ilvl w:val="0"/>
                <w:numId w:val="247"/>
              </w:numPr>
              <w:jc w:val="both"/>
            </w:pPr>
          </w:p>
        </w:tc>
        <w:tc>
          <w:tcPr>
            <w:tcW w:w="1304" w:type="dxa"/>
          </w:tcPr>
          <w:p w14:paraId="43AC7AE6" w14:textId="77777777" w:rsidR="00141359" w:rsidRPr="006F2DDC" w:rsidRDefault="00141359"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project_id</w:t>
            </w:r>
            <w:proofErr w:type="spellEnd"/>
          </w:p>
        </w:tc>
        <w:tc>
          <w:tcPr>
            <w:tcW w:w="1191" w:type="dxa"/>
          </w:tcPr>
          <w:p w14:paraId="4AF39801" w14:textId="77777777" w:rsidR="00141359"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7E1B3F04" w14:textId="77777777" w:rsidR="00141359" w:rsidRPr="006F2DDC" w:rsidRDefault="00141359" w:rsidP="00840832">
            <w:pPr>
              <w:pStyle w:val="TableText"/>
              <w:jc w:val="both"/>
            </w:pPr>
          </w:p>
        </w:tc>
        <w:tc>
          <w:tcPr>
            <w:tcW w:w="1134" w:type="dxa"/>
          </w:tcPr>
          <w:p w14:paraId="764D88CA" w14:textId="77777777" w:rsidR="00141359" w:rsidRPr="006F2DDC" w:rsidRDefault="00141359" w:rsidP="00840832">
            <w:pPr>
              <w:pStyle w:val="TableText"/>
              <w:jc w:val="both"/>
            </w:pPr>
            <w:r w:rsidRPr="006F2DDC">
              <w:t>M</w:t>
            </w:r>
          </w:p>
        </w:tc>
        <w:tc>
          <w:tcPr>
            <w:tcW w:w="3448" w:type="dxa"/>
          </w:tcPr>
          <w:p w14:paraId="1785B5D4" w14:textId="77777777" w:rsidR="00141359" w:rsidRPr="006F2DDC" w:rsidRDefault="00141359" w:rsidP="00840832">
            <w:pPr>
              <w:pStyle w:val="TableText"/>
              <w:tabs>
                <w:tab w:val="num" w:pos="432"/>
              </w:tabs>
            </w:pPr>
            <w:r w:rsidRPr="006F2DDC">
              <w:t>Id of the project under which dataset is created</w:t>
            </w:r>
          </w:p>
          <w:p w14:paraId="7F9D5702" w14:textId="77777777" w:rsidR="00141359" w:rsidRPr="006F2DDC" w:rsidRDefault="00141359" w:rsidP="00840832">
            <w:pPr>
              <w:pStyle w:val="TableText"/>
              <w:tabs>
                <w:tab w:val="num" w:pos="432"/>
              </w:tabs>
            </w:pPr>
            <w:r w:rsidRPr="006F2DDC">
              <w:t xml:space="preserve">References </w:t>
            </w:r>
            <w:r w:rsidRPr="006F2DDC">
              <w:rPr>
                <w:b/>
              </w:rPr>
              <w:t>project (</w:t>
            </w:r>
            <w:proofErr w:type="spellStart"/>
            <w:r w:rsidRPr="006F2DDC">
              <w:rPr>
                <w:b/>
              </w:rPr>
              <w:t>project_id</w:t>
            </w:r>
            <w:proofErr w:type="spellEnd"/>
            <w:r w:rsidRPr="006F2DDC">
              <w:rPr>
                <w:b/>
              </w:rPr>
              <w:t>)</w:t>
            </w:r>
          </w:p>
        </w:tc>
      </w:tr>
      <w:tr w:rsidR="00141359" w:rsidRPr="006F2DDC" w14:paraId="1638C8E2" w14:textId="77777777" w:rsidTr="00505CF4">
        <w:tc>
          <w:tcPr>
            <w:tcW w:w="828" w:type="dxa"/>
          </w:tcPr>
          <w:p w14:paraId="2F19AFBA" w14:textId="77777777" w:rsidR="00141359" w:rsidRPr="006F2DDC" w:rsidRDefault="00141359" w:rsidP="00F454DB">
            <w:pPr>
              <w:pStyle w:val="TableText"/>
              <w:numPr>
                <w:ilvl w:val="0"/>
                <w:numId w:val="247"/>
              </w:numPr>
              <w:jc w:val="both"/>
            </w:pPr>
          </w:p>
        </w:tc>
        <w:tc>
          <w:tcPr>
            <w:tcW w:w="1304" w:type="dxa"/>
          </w:tcPr>
          <w:p w14:paraId="07773AF4" w14:textId="77777777" w:rsidR="00141359" w:rsidRPr="006F2DDC" w:rsidRDefault="00141359"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sample_data_id</w:t>
            </w:r>
            <w:proofErr w:type="spellEnd"/>
          </w:p>
        </w:tc>
        <w:tc>
          <w:tcPr>
            <w:tcW w:w="1191" w:type="dxa"/>
          </w:tcPr>
          <w:p w14:paraId="041D67F4" w14:textId="77777777" w:rsidR="00141359"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7729AFCA" w14:textId="77777777" w:rsidR="00141359" w:rsidRPr="006F2DDC" w:rsidRDefault="00141359" w:rsidP="00840832">
            <w:pPr>
              <w:pStyle w:val="TableText"/>
              <w:jc w:val="both"/>
            </w:pPr>
          </w:p>
        </w:tc>
        <w:tc>
          <w:tcPr>
            <w:tcW w:w="1134" w:type="dxa"/>
          </w:tcPr>
          <w:p w14:paraId="1549C269" w14:textId="77777777" w:rsidR="00141359" w:rsidRPr="006F2DDC" w:rsidRDefault="00141359" w:rsidP="00840832">
            <w:pPr>
              <w:pStyle w:val="TableText"/>
              <w:jc w:val="both"/>
            </w:pPr>
            <w:r w:rsidRPr="006F2DDC">
              <w:t>M</w:t>
            </w:r>
          </w:p>
        </w:tc>
        <w:tc>
          <w:tcPr>
            <w:tcW w:w="3448" w:type="dxa"/>
          </w:tcPr>
          <w:p w14:paraId="49B3EA85" w14:textId="77777777" w:rsidR="00141359" w:rsidRPr="006F2DDC" w:rsidRDefault="00B421AA" w:rsidP="00840832">
            <w:pPr>
              <w:pStyle w:val="TableText"/>
              <w:tabs>
                <w:tab w:val="num" w:pos="432"/>
              </w:tabs>
            </w:pPr>
            <w:r w:rsidRPr="006F2DDC">
              <w:t>Unique id of the prepared data set that will be available for creation of visuals within the project</w:t>
            </w:r>
          </w:p>
        </w:tc>
      </w:tr>
    </w:tbl>
    <w:p w14:paraId="1B7F5467" w14:textId="77777777" w:rsidR="00141359" w:rsidRPr="006F2DDC" w:rsidRDefault="00141359" w:rsidP="00141359">
      <w:pPr>
        <w:pStyle w:val="BodyText"/>
        <w:ind w:left="720"/>
      </w:pPr>
    </w:p>
    <w:p w14:paraId="7ED5C623" w14:textId="77777777" w:rsidR="004E4A65" w:rsidRPr="006F2DDC" w:rsidRDefault="00141359" w:rsidP="00F454DB">
      <w:pPr>
        <w:pStyle w:val="Heading3"/>
        <w:numPr>
          <w:ilvl w:val="1"/>
          <w:numId w:val="266"/>
        </w:numPr>
        <w:jc w:val="both"/>
      </w:pPr>
      <w:bookmarkStart w:id="88" w:name="_Toc24137657"/>
      <w:r w:rsidRPr="006F2DDC">
        <w:t>visuals</w:t>
      </w:r>
      <w:bookmarkEnd w:id="88"/>
    </w:p>
    <w:p w14:paraId="6A1F1AEF" w14:textId="77777777" w:rsidR="00C3003D" w:rsidRPr="006F2DDC" w:rsidRDefault="00C3003D" w:rsidP="00505CF4">
      <w:pPr>
        <w:pStyle w:val="BodyText"/>
        <w:ind w:left="0"/>
      </w:pPr>
      <w:r w:rsidRPr="006F2DDC">
        <w:rPr>
          <w:b/>
        </w:rPr>
        <w:t>Description</w:t>
      </w:r>
      <w:r w:rsidRPr="006F2DDC">
        <w:t>: This entity will store the details for each data set that is created for a project</w:t>
      </w:r>
      <w:r w:rsidR="00543612" w:rsidRPr="006F2DDC">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4E4A65" w:rsidRPr="006F2DDC" w14:paraId="623E044B" w14:textId="77777777" w:rsidTr="00505CF4">
        <w:trPr>
          <w:tblHeader/>
        </w:trPr>
        <w:tc>
          <w:tcPr>
            <w:tcW w:w="828" w:type="dxa"/>
          </w:tcPr>
          <w:p w14:paraId="46592428" w14:textId="77777777" w:rsidR="004E4A65" w:rsidRPr="006F2DDC" w:rsidRDefault="004E4A65" w:rsidP="00840832">
            <w:pPr>
              <w:pStyle w:val="TableHeader"/>
              <w:jc w:val="both"/>
            </w:pPr>
            <w:r w:rsidRPr="006F2DDC">
              <w:t>S. No.</w:t>
            </w:r>
          </w:p>
        </w:tc>
        <w:tc>
          <w:tcPr>
            <w:tcW w:w="1304" w:type="dxa"/>
          </w:tcPr>
          <w:p w14:paraId="64CCEA7F" w14:textId="77777777" w:rsidR="004E4A65" w:rsidRPr="006F2DDC" w:rsidRDefault="004E4A65" w:rsidP="00840832">
            <w:pPr>
              <w:pStyle w:val="TableHeader"/>
              <w:jc w:val="both"/>
            </w:pPr>
            <w:r w:rsidRPr="006F2DDC">
              <w:t>Attribute</w:t>
            </w:r>
          </w:p>
        </w:tc>
        <w:tc>
          <w:tcPr>
            <w:tcW w:w="1191" w:type="dxa"/>
          </w:tcPr>
          <w:p w14:paraId="244CED6B" w14:textId="77777777" w:rsidR="004E4A65" w:rsidRPr="006F2DDC" w:rsidRDefault="004E4A65" w:rsidP="00840832">
            <w:pPr>
              <w:pStyle w:val="TableHeader"/>
              <w:jc w:val="both"/>
            </w:pPr>
            <w:r w:rsidRPr="006F2DDC">
              <w:t>Type</w:t>
            </w:r>
          </w:p>
        </w:tc>
        <w:tc>
          <w:tcPr>
            <w:tcW w:w="850" w:type="dxa"/>
          </w:tcPr>
          <w:p w14:paraId="363CEF33" w14:textId="77777777" w:rsidR="004E4A65" w:rsidRPr="006F2DDC" w:rsidRDefault="004E4A65" w:rsidP="00840832">
            <w:pPr>
              <w:pStyle w:val="TableHeader"/>
              <w:jc w:val="both"/>
            </w:pPr>
            <w:r w:rsidRPr="006F2DDC">
              <w:t>Length</w:t>
            </w:r>
          </w:p>
        </w:tc>
        <w:tc>
          <w:tcPr>
            <w:tcW w:w="1134" w:type="dxa"/>
          </w:tcPr>
          <w:p w14:paraId="5AB13C63" w14:textId="77777777" w:rsidR="004E4A65" w:rsidRPr="006F2DDC" w:rsidRDefault="004E4A65" w:rsidP="00840832">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5C667908" w14:textId="77777777" w:rsidR="004E4A65" w:rsidRPr="006F2DDC" w:rsidRDefault="004E4A65" w:rsidP="00840832">
            <w:pPr>
              <w:pStyle w:val="TableHeader"/>
              <w:jc w:val="both"/>
            </w:pPr>
            <w:r w:rsidRPr="006F2DDC">
              <w:t>Remarks</w:t>
            </w:r>
          </w:p>
        </w:tc>
      </w:tr>
      <w:tr w:rsidR="004E4A65" w:rsidRPr="006F2DDC" w14:paraId="73616163" w14:textId="77777777" w:rsidTr="00505CF4">
        <w:tc>
          <w:tcPr>
            <w:tcW w:w="828" w:type="dxa"/>
          </w:tcPr>
          <w:p w14:paraId="003789AA" w14:textId="77777777" w:rsidR="004E4A65" w:rsidRPr="006F2DDC" w:rsidRDefault="004E4A65" w:rsidP="00F454DB">
            <w:pPr>
              <w:pStyle w:val="TableText"/>
              <w:numPr>
                <w:ilvl w:val="0"/>
                <w:numId w:val="143"/>
              </w:numPr>
              <w:jc w:val="both"/>
            </w:pPr>
          </w:p>
        </w:tc>
        <w:tc>
          <w:tcPr>
            <w:tcW w:w="1304" w:type="dxa"/>
          </w:tcPr>
          <w:p w14:paraId="6DA8FF1E" w14:textId="77777777" w:rsidR="004E4A65" w:rsidRPr="006F2DDC" w:rsidRDefault="003D0B83" w:rsidP="00EE4DCB">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visual_id</w:t>
            </w:r>
            <w:proofErr w:type="spellEnd"/>
          </w:p>
        </w:tc>
        <w:tc>
          <w:tcPr>
            <w:tcW w:w="1191" w:type="dxa"/>
          </w:tcPr>
          <w:p w14:paraId="0750233B" w14:textId="77777777" w:rsidR="004E4A65"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28643D91" w14:textId="77777777" w:rsidR="004E4A65" w:rsidRPr="006F2DDC" w:rsidRDefault="004E4A65" w:rsidP="00840832">
            <w:pPr>
              <w:pStyle w:val="TableText"/>
              <w:jc w:val="both"/>
            </w:pPr>
          </w:p>
        </w:tc>
        <w:tc>
          <w:tcPr>
            <w:tcW w:w="1134" w:type="dxa"/>
          </w:tcPr>
          <w:p w14:paraId="289AA0D2" w14:textId="77777777" w:rsidR="004E4A65" w:rsidRPr="006F2DDC" w:rsidRDefault="004E4A65" w:rsidP="00840832">
            <w:pPr>
              <w:pStyle w:val="TableText"/>
              <w:jc w:val="both"/>
            </w:pPr>
            <w:r w:rsidRPr="006F2DDC">
              <w:t>M</w:t>
            </w:r>
          </w:p>
        </w:tc>
        <w:tc>
          <w:tcPr>
            <w:tcW w:w="3448" w:type="dxa"/>
          </w:tcPr>
          <w:p w14:paraId="4F185428" w14:textId="77777777" w:rsidR="004E4A65" w:rsidRPr="006F2DDC" w:rsidRDefault="00FF45EF" w:rsidP="00840832">
            <w:pPr>
              <w:pStyle w:val="TableText"/>
              <w:tabs>
                <w:tab w:val="num" w:pos="432"/>
              </w:tabs>
            </w:pPr>
            <w:r w:rsidRPr="006F2DDC">
              <w:t>Unique id of the visual</w:t>
            </w:r>
            <w:r w:rsidR="008947FD" w:rsidRPr="006F2DDC">
              <w:t>,</w:t>
            </w:r>
            <w:r w:rsidRPr="006F2DDC">
              <w:t xml:space="preserve"> auto generated by the system on creation</w:t>
            </w:r>
          </w:p>
        </w:tc>
      </w:tr>
      <w:tr w:rsidR="004E4A65" w:rsidRPr="006F2DDC" w14:paraId="3A5BBE9A" w14:textId="77777777" w:rsidTr="00505CF4">
        <w:tc>
          <w:tcPr>
            <w:tcW w:w="828" w:type="dxa"/>
          </w:tcPr>
          <w:p w14:paraId="79E21184" w14:textId="77777777" w:rsidR="004E4A65" w:rsidRPr="006F2DDC" w:rsidRDefault="004E4A65" w:rsidP="00F454DB">
            <w:pPr>
              <w:pStyle w:val="TableText"/>
              <w:numPr>
                <w:ilvl w:val="0"/>
                <w:numId w:val="143"/>
              </w:numPr>
              <w:jc w:val="both"/>
            </w:pPr>
          </w:p>
        </w:tc>
        <w:tc>
          <w:tcPr>
            <w:tcW w:w="1304" w:type="dxa"/>
          </w:tcPr>
          <w:p w14:paraId="70C6ED36" w14:textId="77777777" w:rsidR="004E4A65" w:rsidRPr="006F2DDC" w:rsidRDefault="003D0B83" w:rsidP="00EE4DCB">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visual_name</w:t>
            </w:r>
            <w:proofErr w:type="spellEnd"/>
          </w:p>
        </w:tc>
        <w:tc>
          <w:tcPr>
            <w:tcW w:w="1191" w:type="dxa"/>
          </w:tcPr>
          <w:p w14:paraId="1A871EFD" w14:textId="77777777" w:rsidR="004E4A65" w:rsidRPr="006F2DDC" w:rsidRDefault="003D0B83"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4CBC98D1" w14:textId="77777777" w:rsidR="004E4A65" w:rsidRPr="006F2DDC" w:rsidRDefault="004E4A65" w:rsidP="00840832">
            <w:pPr>
              <w:pStyle w:val="TableText"/>
              <w:jc w:val="both"/>
            </w:pPr>
            <w:r w:rsidRPr="006F2DDC">
              <w:t>100</w:t>
            </w:r>
          </w:p>
        </w:tc>
        <w:tc>
          <w:tcPr>
            <w:tcW w:w="1134" w:type="dxa"/>
          </w:tcPr>
          <w:p w14:paraId="7A3F59A5" w14:textId="77777777" w:rsidR="004E4A65" w:rsidRPr="006F2DDC" w:rsidRDefault="004E4A65" w:rsidP="00840832">
            <w:pPr>
              <w:pStyle w:val="TableText"/>
              <w:jc w:val="both"/>
            </w:pPr>
            <w:r w:rsidRPr="006F2DDC">
              <w:t>M</w:t>
            </w:r>
          </w:p>
        </w:tc>
        <w:tc>
          <w:tcPr>
            <w:tcW w:w="3448" w:type="dxa"/>
          </w:tcPr>
          <w:p w14:paraId="6B5F1955" w14:textId="77777777" w:rsidR="00A00676" w:rsidRPr="006F2DDC" w:rsidRDefault="00FF45EF" w:rsidP="00840832">
            <w:pPr>
              <w:pStyle w:val="TableText"/>
              <w:tabs>
                <w:tab w:val="num" w:pos="432"/>
              </w:tabs>
            </w:pPr>
            <w:r w:rsidRPr="006F2DDC">
              <w:t>Name assigned to the visual, unique within the project</w:t>
            </w:r>
          </w:p>
        </w:tc>
      </w:tr>
      <w:tr w:rsidR="004E4A65" w:rsidRPr="006F2DDC" w14:paraId="09C486CD" w14:textId="77777777" w:rsidTr="00505CF4">
        <w:tc>
          <w:tcPr>
            <w:tcW w:w="828" w:type="dxa"/>
          </w:tcPr>
          <w:p w14:paraId="6CABE2FF" w14:textId="77777777" w:rsidR="004E4A65" w:rsidRPr="006F2DDC" w:rsidRDefault="004E4A65" w:rsidP="00F454DB">
            <w:pPr>
              <w:pStyle w:val="TableText"/>
              <w:numPr>
                <w:ilvl w:val="0"/>
                <w:numId w:val="143"/>
              </w:numPr>
              <w:jc w:val="both"/>
            </w:pPr>
          </w:p>
        </w:tc>
        <w:tc>
          <w:tcPr>
            <w:tcW w:w="1304" w:type="dxa"/>
          </w:tcPr>
          <w:p w14:paraId="193054AA" w14:textId="77777777" w:rsidR="004E4A65" w:rsidRPr="006F2DDC" w:rsidRDefault="00D74BE4" w:rsidP="00EE4DCB">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visual_title</w:t>
            </w:r>
            <w:proofErr w:type="spellEnd"/>
          </w:p>
        </w:tc>
        <w:tc>
          <w:tcPr>
            <w:tcW w:w="1191" w:type="dxa"/>
          </w:tcPr>
          <w:p w14:paraId="6E2CB354" w14:textId="77777777" w:rsidR="004E4A65" w:rsidRPr="006F2DDC" w:rsidRDefault="004E4A65"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43E898D9" w14:textId="77777777" w:rsidR="004E4A65" w:rsidRPr="006F2DDC" w:rsidRDefault="004E4A65" w:rsidP="00840832">
            <w:pPr>
              <w:pStyle w:val="TableText"/>
              <w:jc w:val="both"/>
            </w:pPr>
            <w:r w:rsidRPr="006F2DDC">
              <w:t>100</w:t>
            </w:r>
          </w:p>
        </w:tc>
        <w:tc>
          <w:tcPr>
            <w:tcW w:w="1134" w:type="dxa"/>
          </w:tcPr>
          <w:p w14:paraId="4D3C9612" w14:textId="77777777" w:rsidR="004E4A65" w:rsidRPr="006F2DDC" w:rsidRDefault="004E4A65" w:rsidP="00840832">
            <w:pPr>
              <w:pStyle w:val="TableText"/>
              <w:jc w:val="both"/>
            </w:pPr>
            <w:r w:rsidRPr="006F2DDC">
              <w:t>M</w:t>
            </w:r>
          </w:p>
        </w:tc>
        <w:tc>
          <w:tcPr>
            <w:tcW w:w="3448" w:type="dxa"/>
          </w:tcPr>
          <w:p w14:paraId="28561731" w14:textId="77777777" w:rsidR="004E4A65" w:rsidRPr="006F2DDC" w:rsidRDefault="00FF45EF" w:rsidP="00840832">
            <w:pPr>
              <w:pStyle w:val="TableText"/>
              <w:tabs>
                <w:tab w:val="num" w:pos="432"/>
              </w:tabs>
            </w:pPr>
            <w:r w:rsidRPr="006F2DDC">
              <w:t>Title given to the visual as per display requirements</w:t>
            </w:r>
          </w:p>
        </w:tc>
      </w:tr>
      <w:tr w:rsidR="00D74BE4" w:rsidRPr="006F2DDC" w14:paraId="05AFA2F0" w14:textId="77777777" w:rsidTr="00505CF4">
        <w:tc>
          <w:tcPr>
            <w:tcW w:w="828" w:type="dxa"/>
          </w:tcPr>
          <w:p w14:paraId="53740B56" w14:textId="77777777" w:rsidR="00D74BE4" w:rsidRPr="006F2DDC" w:rsidRDefault="00D74BE4" w:rsidP="00F454DB">
            <w:pPr>
              <w:pStyle w:val="TableText"/>
              <w:numPr>
                <w:ilvl w:val="0"/>
                <w:numId w:val="143"/>
              </w:numPr>
              <w:jc w:val="both"/>
            </w:pPr>
          </w:p>
        </w:tc>
        <w:tc>
          <w:tcPr>
            <w:tcW w:w="1304" w:type="dxa"/>
          </w:tcPr>
          <w:p w14:paraId="25E3CA2B" w14:textId="77777777" w:rsidR="00D74BE4" w:rsidRPr="006F2DDC" w:rsidRDefault="00D74BE4" w:rsidP="00EE4DCB">
            <w:pPr>
              <w:ind w:left="0"/>
              <w:jc w:val="both"/>
              <w:rPr>
                <w:rFonts w:ascii="Calibri" w:hAnsi="Calibri" w:cs="Calibri"/>
                <w:color w:val="000000"/>
                <w:sz w:val="22"/>
                <w:szCs w:val="22"/>
              </w:rPr>
            </w:pPr>
            <w:proofErr w:type="spellStart"/>
            <w:r w:rsidRPr="006F2DDC">
              <w:rPr>
                <w:rFonts w:ascii="Calibri" w:hAnsi="Calibri" w:cs="Calibri"/>
                <w:color w:val="000000"/>
                <w:sz w:val="22"/>
                <w:szCs w:val="22"/>
              </w:rPr>
              <w:t>visual_type</w:t>
            </w:r>
            <w:proofErr w:type="spellEnd"/>
          </w:p>
        </w:tc>
        <w:tc>
          <w:tcPr>
            <w:tcW w:w="1191" w:type="dxa"/>
          </w:tcPr>
          <w:p w14:paraId="2ECFAAFD" w14:textId="77777777" w:rsidR="00D74BE4" w:rsidRPr="006F2DDC" w:rsidRDefault="00D74BE4" w:rsidP="00840832">
            <w:pPr>
              <w:ind w:left="0"/>
              <w:jc w:val="both"/>
              <w:rPr>
                <w:rFonts w:ascii="Calibri" w:hAnsi="Calibri" w:cs="Calibri"/>
                <w:color w:val="000000"/>
                <w:sz w:val="22"/>
                <w:szCs w:val="22"/>
              </w:rPr>
            </w:pPr>
            <w:r w:rsidRPr="006F2DDC">
              <w:rPr>
                <w:rFonts w:ascii="Calibri" w:hAnsi="Calibri" w:cs="Calibri"/>
                <w:color w:val="000000"/>
                <w:sz w:val="22"/>
                <w:szCs w:val="22"/>
              </w:rPr>
              <w:t>character varying</w:t>
            </w:r>
          </w:p>
        </w:tc>
        <w:tc>
          <w:tcPr>
            <w:tcW w:w="850" w:type="dxa"/>
          </w:tcPr>
          <w:p w14:paraId="6FDF7DCE" w14:textId="77777777" w:rsidR="00D74BE4" w:rsidRPr="006F2DDC" w:rsidRDefault="00D74BE4" w:rsidP="00840832">
            <w:pPr>
              <w:pStyle w:val="TableText"/>
              <w:jc w:val="both"/>
            </w:pPr>
          </w:p>
        </w:tc>
        <w:tc>
          <w:tcPr>
            <w:tcW w:w="1134" w:type="dxa"/>
          </w:tcPr>
          <w:p w14:paraId="6BEA3621" w14:textId="77777777" w:rsidR="00D74BE4" w:rsidRPr="006F2DDC" w:rsidRDefault="00441D5F" w:rsidP="00840832">
            <w:pPr>
              <w:pStyle w:val="TableText"/>
              <w:jc w:val="both"/>
            </w:pPr>
            <w:r w:rsidRPr="006F2DDC">
              <w:t>M</w:t>
            </w:r>
          </w:p>
        </w:tc>
        <w:tc>
          <w:tcPr>
            <w:tcW w:w="3448" w:type="dxa"/>
          </w:tcPr>
          <w:p w14:paraId="132B7837" w14:textId="77777777" w:rsidR="00D74BE4" w:rsidRPr="006F2DDC" w:rsidRDefault="00FF45EF" w:rsidP="00840832">
            <w:pPr>
              <w:pStyle w:val="TableText"/>
              <w:tabs>
                <w:tab w:val="num" w:pos="432"/>
              </w:tabs>
            </w:pPr>
            <w:r w:rsidRPr="006F2DDC">
              <w:t>Type of the visual: bar, line, scatter, slicer etc.</w:t>
            </w:r>
          </w:p>
        </w:tc>
      </w:tr>
      <w:tr w:rsidR="00D74BE4" w:rsidRPr="006F2DDC" w14:paraId="251338DC" w14:textId="77777777" w:rsidTr="00505CF4">
        <w:tc>
          <w:tcPr>
            <w:tcW w:w="828" w:type="dxa"/>
          </w:tcPr>
          <w:p w14:paraId="3E0A7335" w14:textId="77777777" w:rsidR="00D74BE4" w:rsidRPr="006F2DDC" w:rsidRDefault="00D74BE4" w:rsidP="00F454DB">
            <w:pPr>
              <w:pStyle w:val="TableText"/>
              <w:numPr>
                <w:ilvl w:val="0"/>
                <w:numId w:val="143"/>
              </w:numPr>
              <w:jc w:val="both"/>
            </w:pPr>
          </w:p>
        </w:tc>
        <w:tc>
          <w:tcPr>
            <w:tcW w:w="1304" w:type="dxa"/>
          </w:tcPr>
          <w:p w14:paraId="31F27D90" w14:textId="77777777" w:rsidR="00D74BE4" w:rsidRPr="006F2DDC" w:rsidRDefault="00D74BE4" w:rsidP="00EE4DCB">
            <w:pPr>
              <w:ind w:left="0"/>
              <w:jc w:val="both"/>
              <w:rPr>
                <w:rFonts w:ascii="Calibri" w:hAnsi="Calibri" w:cs="Calibri"/>
                <w:color w:val="000000"/>
                <w:sz w:val="22"/>
                <w:szCs w:val="22"/>
              </w:rPr>
            </w:pPr>
            <w:r w:rsidRPr="006F2DDC">
              <w:rPr>
                <w:rFonts w:ascii="Calibri" w:hAnsi="Calibri" w:cs="Calibri"/>
                <w:color w:val="000000"/>
                <w:sz w:val="22"/>
                <w:szCs w:val="22"/>
              </w:rPr>
              <w:t>configuration</w:t>
            </w:r>
          </w:p>
        </w:tc>
        <w:tc>
          <w:tcPr>
            <w:tcW w:w="1191" w:type="dxa"/>
          </w:tcPr>
          <w:p w14:paraId="3EC7D7D4" w14:textId="77777777" w:rsidR="00D74BE4" w:rsidRPr="006F2DDC" w:rsidRDefault="00441D5F" w:rsidP="00840832">
            <w:pPr>
              <w:ind w:left="0"/>
              <w:jc w:val="both"/>
              <w:rPr>
                <w:rFonts w:ascii="Calibri" w:hAnsi="Calibri" w:cs="Calibri"/>
                <w:color w:val="000000"/>
                <w:sz w:val="22"/>
                <w:szCs w:val="22"/>
              </w:rPr>
            </w:pPr>
            <w:r w:rsidRPr="006F2DDC">
              <w:rPr>
                <w:rFonts w:ascii="Calibri" w:hAnsi="Calibri" w:cs="Calibri"/>
                <w:color w:val="000000"/>
                <w:sz w:val="22"/>
                <w:szCs w:val="22"/>
              </w:rPr>
              <w:t>character varying</w:t>
            </w:r>
          </w:p>
        </w:tc>
        <w:tc>
          <w:tcPr>
            <w:tcW w:w="850" w:type="dxa"/>
          </w:tcPr>
          <w:p w14:paraId="13AFA3AE" w14:textId="77777777" w:rsidR="00D74BE4" w:rsidRPr="006F2DDC" w:rsidRDefault="00D74BE4" w:rsidP="00840832">
            <w:pPr>
              <w:pStyle w:val="TableText"/>
              <w:jc w:val="both"/>
            </w:pPr>
          </w:p>
        </w:tc>
        <w:tc>
          <w:tcPr>
            <w:tcW w:w="1134" w:type="dxa"/>
          </w:tcPr>
          <w:p w14:paraId="5426FE83" w14:textId="77777777" w:rsidR="00D74BE4" w:rsidRPr="006F2DDC" w:rsidRDefault="00441D5F" w:rsidP="00840832">
            <w:pPr>
              <w:pStyle w:val="TableText"/>
              <w:jc w:val="both"/>
            </w:pPr>
            <w:r w:rsidRPr="006F2DDC">
              <w:t>M</w:t>
            </w:r>
          </w:p>
        </w:tc>
        <w:tc>
          <w:tcPr>
            <w:tcW w:w="3448" w:type="dxa"/>
          </w:tcPr>
          <w:p w14:paraId="76FEB92F" w14:textId="77777777" w:rsidR="00D74BE4" w:rsidRPr="006F2DDC" w:rsidRDefault="006C6A57" w:rsidP="00840832">
            <w:pPr>
              <w:pStyle w:val="TableText"/>
              <w:tabs>
                <w:tab w:val="num" w:pos="432"/>
              </w:tabs>
            </w:pPr>
            <w:r w:rsidRPr="006F2DDC">
              <w:t xml:space="preserve">JSON string containing the </w:t>
            </w:r>
            <w:r w:rsidR="00F95AF0" w:rsidRPr="006F2DDC">
              <w:t xml:space="preserve">visual </w:t>
            </w:r>
            <w:r w:rsidRPr="006F2DDC">
              <w:t xml:space="preserve">configuration, i.e., </w:t>
            </w:r>
            <w:r w:rsidR="00F95AF0" w:rsidRPr="006F2DDC">
              <w:t xml:space="preserve">data fields with aggregation logic and </w:t>
            </w:r>
            <w:r w:rsidR="00FD1CE0" w:rsidRPr="006F2DDC">
              <w:t xml:space="preserve">visual </w:t>
            </w:r>
            <w:r w:rsidR="00F95AF0" w:rsidRPr="006F2DDC">
              <w:t>formatting properties</w:t>
            </w:r>
          </w:p>
        </w:tc>
      </w:tr>
      <w:tr w:rsidR="007056E6" w:rsidRPr="006F2DDC" w14:paraId="5E0C2B94" w14:textId="77777777" w:rsidTr="00505CF4">
        <w:tc>
          <w:tcPr>
            <w:tcW w:w="828" w:type="dxa"/>
          </w:tcPr>
          <w:p w14:paraId="6D792244" w14:textId="77777777" w:rsidR="007056E6" w:rsidRPr="006F2DDC" w:rsidRDefault="007056E6" w:rsidP="00F454DB">
            <w:pPr>
              <w:pStyle w:val="TableText"/>
              <w:numPr>
                <w:ilvl w:val="0"/>
                <w:numId w:val="143"/>
              </w:numPr>
              <w:jc w:val="both"/>
            </w:pPr>
          </w:p>
        </w:tc>
        <w:tc>
          <w:tcPr>
            <w:tcW w:w="1304" w:type="dxa"/>
          </w:tcPr>
          <w:p w14:paraId="5B247C71" w14:textId="77777777" w:rsidR="007056E6" w:rsidRPr="006F2DDC" w:rsidRDefault="007056E6" w:rsidP="007056E6">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created_by</w:t>
            </w:r>
            <w:proofErr w:type="spellEnd"/>
          </w:p>
        </w:tc>
        <w:tc>
          <w:tcPr>
            <w:tcW w:w="1191" w:type="dxa"/>
          </w:tcPr>
          <w:p w14:paraId="21C6F111" w14:textId="77777777" w:rsidR="007056E6" w:rsidRPr="006F2DDC" w:rsidRDefault="00596DD4" w:rsidP="007056E6">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681ACFDF" w14:textId="77777777" w:rsidR="007056E6" w:rsidRPr="006F2DDC" w:rsidRDefault="007056E6" w:rsidP="007056E6">
            <w:pPr>
              <w:pStyle w:val="TableText"/>
              <w:jc w:val="both"/>
            </w:pPr>
          </w:p>
        </w:tc>
        <w:tc>
          <w:tcPr>
            <w:tcW w:w="1134" w:type="dxa"/>
          </w:tcPr>
          <w:p w14:paraId="67A58EC7" w14:textId="77777777" w:rsidR="007056E6" w:rsidRPr="006F2DDC" w:rsidRDefault="007056E6" w:rsidP="007056E6">
            <w:pPr>
              <w:pStyle w:val="TableText"/>
              <w:jc w:val="both"/>
            </w:pPr>
            <w:r w:rsidRPr="006F2DDC">
              <w:t>M</w:t>
            </w:r>
          </w:p>
        </w:tc>
        <w:tc>
          <w:tcPr>
            <w:tcW w:w="3448" w:type="dxa"/>
          </w:tcPr>
          <w:p w14:paraId="5563504B" w14:textId="77777777" w:rsidR="007056E6" w:rsidRPr="006F2DDC" w:rsidRDefault="007056E6" w:rsidP="007056E6">
            <w:pPr>
              <w:pStyle w:val="TableText"/>
              <w:tabs>
                <w:tab w:val="num" w:pos="432"/>
              </w:tabs>
            </w:pPr>
            <w:r w:rsidRPr="006F2DDC">
              <w:t xml:space="preserve">Id of </w:t>
            </w:r>
            <w:r w:rsidR="00A53176" w:rsidRPr="006F2DDC">
              <w:t xml:space="preserve">the </w:t>
            </w:r>
            <w:r w:rsidRPr="006F2DDC">
              <w:t xml:space="preserve">designer who created the </w:t>
            </w:r>
            <w:r w:rsidR="00A53176" w:rsidRPr="006F2DDC">
              <w:t>visual</w:t>
            </w:r>
          </w:p>
        </w:tc>
      </w:tr>
      <w:tr w:rsidR="007056E6" w:rsidRPr="006F2DDC" w14:paraId="79ABB3AB" w14:textId="77777777" w:rsidTr="00505CF4">
        <w:tc>
          <w:tcPr>
            <w:tcW w:w="828" w:type="dxa"/>
          </w:tcPr>
          <w:p w14:paraId="13F0C0E8" w14:textId="77777777" w:rsidR="007056E6" w:rsidRPr="006F2DDC" w:rsidRDefault="007056E6" w:rsidP="00F454DB">
            <w:pPr>
              <w:pStyle w:val="TableText"/>
              <w:numPr>
                <w:ilvl w:val="0"/>
                <w:numId w:val="143"/>
              </w:numPr>
              <w:jc w:val="both"/>
            </w:pPr>
          </w:p>
        </w:tc>
        <w:tc>
          <w:tcPr>
            <w:tcW w:w="1304" w:type="dxa"/>
          </w:tcPr>
          <w:p w14:paraId="16254C97" w14:textId="77777777" w:rsidR="007056E6" w:rsidRPr="006F2DDC" w:rsidRDefault="007056E6" w:rsidP="007056E6">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created_on</w:t>
            </w:r>
            <w:proofErr w:type="spellEnd"/>
          </w:p>
        </w:tc>
        <w:tc>
          <w:tcPr>
            <w:tcW w:w="1191" w:type="dxa"/>
          </w:tcPr>
          <w:p w14:paraId="2FF7FB32" w14:textId="77777777" w:rsidR="007056E6" w:rsidRPr="006F2DDC" w:rsidRDefault="007056E6" w:rsidP="007056E6">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576C8BCC" w14:textId="77777777" w:rsidR="007056E6" w:rsidRPr="006F2DDC" w:rsidRDefault="007056E6" w:rsidP="007056E6">
            <w:pPr>
              <w:pStyle w:val="TableText"/>
              <w:jc w:val="both"/>
            </w:pPr>
          </w:p>
        </w:tc>
        <w:tc>
          <w:tcPr>
            <w:tcW w:w="1134" w:type="dxa"/>
          </w:tcPr>
          <w:p w14:paraId="7A3BFAC1" w14:textId="77777777" w:rsidR="007056E6" w:rsidRPr="006F2DDC" w:rsidRDefault="007056E6" w:rsidP="007056E6">
            <w:pPr>
              <w:pStyle w:val="TableText"/>
              <w:jc w:val="both"/>
            </w:pPr>
            <w:r w:rsidRPr="006F2DDC">
              <w:t>M</w:t>
            </w:r>
          </w:p>
        </w:tc>
        <w:tc>
          <w:tcPr>
            <w:tcW w:w="3448" w:type="dxa"/>
          </w:tcPr>
          <w:p w14:paraId="6A0FC2A9" w14:textId="77777777" w:rsidR="007056E6" w:rsidRPr="006F2DDC" w:rsidRDefault="007056E6" w:rsidP="007056E6">
            <w:pPr>
              <w:pStyle w:val="TableText"/>
              <w:tabs>
                <w:tab w:val="num" w:pos="432"/>
              </w:tabs>
            </w:pPr>
            <w:r w:rsidRPr="006F2DDC">
              <w:t xml:space="preserve">Date and time when the </w:t>
            </w:r>
            <w:r w:rsidR="00A53176" w:rsidRPr="006F2DDC">
              <w:t>visual</w:t>
            </w:r>
            <w:r w:rsidRPr="006F2DDC">
              <w:t xml:space="preserve"> </w:t>
            </w:r>
            <w:proofErr w:type="gramStart"/>
            <w:r w:rsidRPr="006F2DDC">
              <w:t>was</w:t>
            </w:r>
            <w:proofErr w:type="gramEnd"/>
            <w:r w:rsidRPr="006F2DDC">
              <w:t xml:space="preserve"> created</w:t>
            </w:r>
          </w:p>
        </w:tc>
      </w:tr>
      <w:tr w:rsidR="007056E6" w:rsidRPr="006F2DDC" w14:paraId="33CA8A90" w14:textId="77777777" w:rsidTr="00505CF4">
        <w:tc>
          <w:tcPr>
            <w:tcW w:w="828" w:type="dxa"/>
          </w:tcPr>
          <w:p w14:paraId="4B18A500" w14:textId="77777777" w:rsidR="007056E6" w:rsidRPr="006F2DDC" w:rsidRDefault="007056E6" w:rsidP="00F454DB">
            <w:pPr>
              <w:pStyle w:val="TableText"/>
              <w:numPr>
                <w:ilvl w:val="0"/>
                <w:numId w:val="143"/>
              </w:numPr>
              <w:jc w:val="both"/>
            </w:pPr>
          </w:p>
        </w:tc>
        <w:tc>
          <w:tcPr>
            <w:tcW w:w="1304" w:type="dxa"/>
          </w:tcPr>
          <w:p w14:paraId="0B7ED0D6" w14:textId="77777777" w:rsidR="007056E6" w:rsidRPr="006F2DDC" w:rsidRDefault="007056E6" w:rsidP="007056E6">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last_updated_by</w:t>
            </w:r>
            <w:proofErr w:type="spellEnd"/>
          </w:p>
        </w:tc>
        <w:tc>
          <w:tcPr>
            <w:tcW w:w="1191" w:type="dxa"/>
          </w:tcPr>
          <w:p w14:paraId="1B1E616F" w14:textId="77777777" w:rsidR="007056E6" w:rsidRPr="006F2DDC" w:rsidRDefault="00596DD4" w:rsidP="007056E6">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778CA1EF" w14:textId="77777777" w:rsidR="007056E6" w:rsidRPr="006F2DDC" w:rsidRDefault="007056E6" w:rsidP="007056E6">
            <w:pPr>
              <w:pStyle w:val="TableText"/>
              <w:jc w:val="both"/>
            </w:pPr>
          </w:p>
        </w:tc>
        <w:tc>
          <w:tcPr>
            <w:tcW w:w="1134" w:type="dxa"/>
          </w:tcPr>
          <w:p w14:paraId="692D3A05" w14:textId="77777777" w:rsidR="007056E6" w:rsidRPr="006F2DDC" w:rsidRDefault="007056E6" w:rsidP="007056E6">
            <w:pPr>
              <w:pStyle w:val="TableText"/>
              <w:jc w:val="both"/>
            </w:pPr>
          </w:p>
        </w:tc>
        <w:tc>
          <w:tcPr>
            <w:tcW w:w="3448" w:type="dxa"/>
          </w:tcPr>
          <w:p w14:paraId="0717B6C0" w14:textId="77777777" w:rsidR="007056E6" w:rsidRPr="006F2DDC" w:rsidRDefault="007056E6" w:rsidP="007056E6">
            <w:pPr>
              <w:pStyle w:val="TableText"/>
              <w:tabs>
                <w:tab w:val="num" w:pos="432"/>
              </w:tabs>
            </w:pPr>
            <w:r w:rsidRPr="006F2DDC">
              <w:t xml:space="preserve">Id of the </w:t>
            </w:r>
            <w:r w:rsidR="00A53176" w:rsidRPr="006F2DDC">
              <w:t>designer</w:t>
            </w:r>
            <w:r w:rsidRPr="006F2DDC">
              <w:t xml:space="preserve"> who last updated the </w:t>
            </w:r>
            <w:r w:rsidR="00A53176" w:rsidRPr="006F2DDC">
              <w:t>visual</w:t>
            </w:r>
          </w:p>
        </w:tc>
      </w:tr>
      <w:tr w:rsidR="007056E6" w:rsidRPr="006F2DDC" w14:paraId="77E33307" w14:textId="77777777" w:rsidTr="00505CF4">
        <w:tc>
          <w:tcPr>
            <w:tcW w:w="828" w:type="dxa"/>
          </w:tcPr>
          <w:p w14:paraId="7C329398" w14:textId="77777777" w:rsidR="007056E6" w:rsidRPr="006F2DDC" w:rsidRDefault="007056E6" w:rsidP="00F454DB">
            <w:pPr>
              <w:pStyle w:val="TableText"/>
              <w:numPr>
                <w:ilvl w:val="0"/>
                <w:numId w:val="143"/>
              </w:numPr>
              <w:jc w:val="both"/>
            </w:pPr>
          </w:p>
        </w:tc>
        <w:tc>
          <w:tcPr>
            <w:tcW w:w="1304" w:type="dxa"/>
          </w:tcPr>
          <w:p w14:paraId="3B5533E4" w14:textId="77777777" w:rsidR="007056E6" w:rsidRPr="006F2DDC" w:rsidRDefault="007056E6" w:rsidP="007056E6">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last_updated_on</w:t>
            </w:r>
            <w:proofErr w:type="spellEnd"/>
          </w:p>
        </w:tc>
        <w:tc>
          <w:tcPr>
            <w:tcW w:w="1191" w:type="dxa"/>
          </w:tcPr>
          <w:p w14:paraId="4EB48D77" w14:textId="77777777" w:rsidR="007056E6" w:rsidRPr="006F2DDC" w:rsidRDefault="007056E6" w:rsidP="007056E6">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7FA3EDB0" w14:textId="77777777" w:rsidR="007056E6" w:rsidRPr="006F2DDC" w:rsidRDefault="007056E6" w:rsidP="007056E6">
            <w:pPr>
              <w:pStyle w:val="TableText"/>
              <w:jc w:val="both"/>
            </w:pPr>
          </w:p>
        </w:tc>
        <w:tc>
          <w:tcPr>
            <w:tcW w:w="1134" w:type="dxa"/>
          </w:tcPr>
          <w:p w14:paraId="4EE26283" w14:textId="77777777" w:rsidR="007056E6" w:rsidRPr="006F2DDC" w:rsidRDefault="007056E6" w:rsidP="007056E6">
            <w:pPr>
              <w:pStyle w:val="TableText"/>
              <w:jc w:val="both"/>
            </w:pPr>
          </w:p>
        </w:tc>
        <w:tc>
          <w:tcPr>
            <w:tcW w:w="3448" w:type="dxa"/>
          </w:tcPr>
          <w:p w14:paraId="5DEA12E1" w14:textId="77777777" w:rsidR="007056E6" w:rsidRPr="006F2DDC" w:rsidRDefault="007056E6" w:rsidP="007056E6">
            <w:pPr>
              <w:pStyle w:val="TableText"/>
              <w:tabs>
                <w:tab w:val="num" w:pos="432"/>
              </w:tabs>
            </w:pPr>
            <w:r w:rsidRPr="006F2DDC">
              <w:t xml:space="preserve">Date and time when the </w:t>
            </w:r>
            <w:r w:rsidR="00A53176" w:rsidRPr="006F2DDC">
              <w:t>visual</w:t>
            </w:r>
            <w:r w:rsidRPr="006F2DDC">
              <w:t xml:space="preserve"> </w:t>
            </w:r>
            <w:proofErr w:type="gramStart"/>
            <w:r w:rsidRPr="006F2DDC">
              <w:t>was</w:t>
            </w:r>
            <w:proofErr w:type="gramEnd"/>
            <w:r w:rsidRPr="006F2DDC">
              <w:t xml:space="preserve"> last updated</w:t>
            </w:r>
          </w:p>
        </w:tc>
      </w:tr>
      <w:tr w:rsidR="00D12563" w:rsidRPr="006F2DDC" w14:paraId="478641FC" w14:textId="77777777" w:rsidTr="00505CF4">
        <w:tc>
          <w:tcPr>
            <w:tcW w:w="828" w:type="dxa"/>
          </w:tcPr>
          <w:p w14:paraId="622985F5" w14:textId="77777777" w:rsidR="00D12563" w:rsidRPr="006F2DDC" w:rsidRDefault="00D12563" w:rsidP="00F454DB">
            <w:pPr>
              <w:pStyle w:val="TableText"/>
              <w:numPr>
                <w:ilvl w:val="0"/>
                <w:numId w:val="143"/>
              </w:numPr>
              <w:jc w:val="both"/>
            </w:pPr>
          </w:p>
        </w:tc>
        <w:tc>
          <w:tcPr>
            <w:tcW w:w="1304" w:type="dxa"/>
          </w:tcPr>
          <w:p w14:paraId="6E04EFED" w14:textId="77777777" w:rsidR="00D12563" w:rsidRPr="006F2DDC" w:rsidRDefault="00D12563" w:rsidP="00D12563">
            <w:pPr>
              <w:pStyle w:val="TableText"/>
              <w:jc w:val="both"/>
            </w:pPr>
            <w:proofErr w:type="spellStart"/>
            <w:r w:rsidRPr="006F2DDC">
              <w:t>project_id</w:t>
            </w:r>
            <w:proofErr w:type="spellEnd"/>
          </w:p>
        </w:tc>
        <w:tc>
          <w:tcPr>
            <w:tcW w:w="1191" w:type="dxa"/>
          </w:tcPr>
          <w:p w14:paraId="4E7554D4" w14:textId="77777777" w:rsidR="00D12563" w:rsidRPr="006F2DDC" w:rsidRDefault="00596DD4" w:rsidP="00D12563">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06441B11" w14:textId="77777777" w:rsidR="00D12563" w:rsidRPr="006F2DDC" w:rsidRDefault="00D12563" w:rsidP="00D12563">
            <w:pPr>
              <w:pStyle w:val="TableText"/>
              <w:jc w:val="both"/>
            </w:pPr>
          </w:p>
        </w:tc>
        <w:tc>
          <w:tcPr>
            <w:tcW w:w="1134" w:type="dxa"/>
          </w:tcPr>
          <w:p w14:paraId="7DCF0AAD" w14:textId="77777777" w:rsidR="00D12563" w:rsidRPr="006F2DDC" w:rsidRDefault="00D12563" w:rsidP="00D12563">
            <w:pPr>
              <w:pStyle w:val="TableText"/>
              <w:jc w:val="both"/>
            </w:pPr>
            <w:r w:rsidRPr="006F2DDC">
              <w:t>M</w:t>
            </w:r>
          </w:p>
        </w:tc>
        <w:tc>
          <w:tcPr>
            <w:tcW w:w="3448" w:type="dxa"/>
          </w:tcPr>
          <w:p w14:paraId="0AD99533" w14:textId="77777777" w:rsidR="00D12563" w:rsidRPr="006F2DDC" w:rsidRDefault="00D12563" w:rsidP="00D12563">
            <w:pPr>
              <w:pStyle w:val="TableText"/>
              <w:tabs>
                <w:tab w:val="num" w:pos="432"/>
              </w:tabs>
            </w:pPr>
            <w:r w:rsidRPr="006F2DDC">
              <w:t xml:space="preserve">Id of the project under which the </w:t>
            </w:r>
            <w:r w:rsidR="002039F5" w:rsidRPr="006F2DDC">
              <w:t>visual</w:t>
            </w:r>
            <w:r w:rsidRPr="006F2DDC">
              <w:t xml:space="preserve"> is created</w:t>
            </w:r>
          </w:p>
          <w:p w14:paraId="583D6CDD" w14:textId="77777777" w:rsidR="00D12563" w:rsidRPr="006F2DDC" w:rsidRDefault="00D12563" w:rsidP="00D12563">
            <w:pPr>
              <w:pStyle w:val="TableText"/>
              <w:tabs>
                <w:tab w:val="num" w:pos="432"/>
              </w:tabs>
            </w:pPr>
            <w:r w:rsidRPr="006F2DDC">
              <w:t xml:space="preserve">References </w:t>
            </w:r>
            <w:r w:rsidRPr="006F2DDC">
              <w:rPr>
                <w:b/>
              </w:rPr>
              <w:t>project (</w:t>
            </w:r>
            <w:proofErr w:type="spellStart"/>
            <w:r w:rsidRPr="006F2DDC">
              <w:rPr>
                <w:b/>
              </w:rPr>
              <w:t>project_id</w:t>
            </w:r>
            <w:proofErr w:type="spellEnd"/>
            <w:r w:rsidRPr="006F2DDC">
              <w:rPr>
                <w:b/>
              </w:rPr>
              <w:t>)</w:t>
            </w:r>
          </w:p>
        </w:tc>
      </w:tr>
      <w:tr w:rsidR="007056E6" w:rsidRPr="006F2DDC" w14:paraId="3FAEB427" w14:textId="77777777" w:rsidTr="00505CF4">
        <w:tc>
          <w:tcPr>
            <w:tcW w:w="828" w:type="dxa"/>
          </w:tcPr>
          <w:p w14:paraId="049E4960" w14:textId="77777777" w:rsidR="007056E6" w:rsidRPr="006F2DDC" w:rsidRDefault="007056E6" w:rsidP="00F454DB">
            <w:pPr>
              <w:pStyle w:val="TableText"/>
              <w:numPr>
                <w:ilvl w:val="0"/>
                <w:numId w:val="143"/>
              </w:numPr>
              <w:jc w:val="both"/>
            </w:pPr>
          </w:p>
        </w:tc>
        <w:tc>
          <w:tcPr>
            <w:tcW w:w="1304" w:type="dxa"/>
          </w:tcPr>
          <w:p w14:paraId="47719FC5" w14:textId="77777777" w:rsidR="007056E6" w:rsidRPr="006F2DDC" w:rsidRDefault="007056E6" w:rsidP="007056E6">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sample_data_id</w:t>
            </w:r>
            <w:proofErr w:type="spellEnd"/>
          </w:p>
        </w:tc>
        <w:tc>
          <w:tcPr>
            <w:tcW w:w="1191" w:type="dxa"/>
          </w:tcPr>
          <w:p w14:paraId="6D0B35BC" w14:textId="77777777" w:rsidR="007056E6" w:rsidRPr="006F2DDC" w:rsidRDefault="00596DD4" w:rsidP="007056E6">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62196016" w14:textId="77777777" w:rsidR="007056E6" w:rsidRPr="006F2DDC" w:rsidRDefault="007056E6" w:rsidP="007056E6">
            <w:pPr>
              <w:pStyle w:val="TableText"/>
              <w:jc w:val="both"/>
            </w:pPr>
          </w:p>
        </w:tc>
        <w:tc>
          <w:tcPr>
            <w:tcW w:w="1134" w:type="dxa"/>
          </w:tcPr>
          <w:p w14:paraId="02881053" w14:textId="77777777" w:rsidR="007056E6" w:rsidRPr="006F2DDC" w:rsidRDefault="007056E6" w:rsidP="007056E6">
            <w:pPr>
              <w:pStyle w:val="TableText"/>
              <w:jc w:val="both"/>
            </w:pPr>
            <w:r w:rsidRPr="006F2DDC">
              <w:t>M</w:t>
            </w:r>
          </w:p>
        </w:tc>
        <w:tc>
          <w:tcPr>
            <w:tcW w:w="3448" w:type="dxa"/>
          </w:tcPr>
          <w:p w14:paraId="38E6FBF2" w14:textId="77777777" w:rsidR="007056E6" w:rsidRPr="006F2DDC" w:rsidRDefault="007056E6" w:rsidP="007056E6">
            <w:pPr>
              <w:pStyle w:val="TableText"/>
              <w:tabs>
                <w:tab w:val="num" w:pos="432"/>
              </w:tabs>
            </w:pPr>
            <w:r w:rsidRPr="006F2DDC">
              <w:t>Id of the data set used for visual</w:t>
            </w:r>
          </w:p>
          <w:p w14:paraId="105C4ACF" w14:textId="77777777" w:rsidR="007056E6" w:rsidRPr="006F2DDC" w:rsidRDefault="007056E6" w:rsidP="007056E6">
            <w:pPr>
              <w:pStyle w:val="TableText"/>
              <w:tabs>
                <w:tab w:val="num" w:pos="432"/>
              </w:tabs>
            </w:pPr>
            <w:r w:rsidRPr="006F2DDC">
              <w:t xml:space="preserve">References </w:t>
            </w:r>
            <w:proofErr w:type="spellStart"/>
            <w:r w:rsidRPr="006F2DDC">
              <w:rPr>
                <w:b/>
              </w:rPr>
              <w:t>project_data_set</w:t>
            </w:r>
            <w:proofErr w:type="spellEnd"/>
            <w:r w:rsidRPr="006F2DDC">
              <w:rPr>
                <w:b/>
              </w:rPr>
              <w:t xml:space="preserve"> (</w:t>
            </w:r>
            <w:proofErr w:type="spellStart"/>
            <w:r w:rsidRPr="006F2DDC">
              <w:rPr>
                <w:b/>
              </w:rPr>
              <w:t>sample_data_id</w:t>
            </w:r>
            <w:proofErr w:type="spellEnd"/>
            <w:r w:rsidRPr="006F2DDC">
              <w:rPr>
                <w:b/>
              </w:rPr>
              <w:t>)</w:t>
            </w:r>
          </w:p>
        </w:tc>
      </w:tr>
    </w:tbl>
    <w:p w14:paraId="2C42048D" w14:textId="77777777" w:rsidR="004E4A65" w:rsidRPr="006F2DDC" w:rsidRDefault="004E4A65" w:rsidP="004E4A65">
      <w:pPr>
        <w:pStyle w:val="BodyText"/>
        <w:ind w:left="720"/>
      </w:pPr>
    </w:p>
    <w:p w14:paraId="7BB55A87" w14:textId="77777777" w:rsidR="00C3003D" w:rsidRPr="006F2DDC" w:rsidRDefault="00C3003D" w:rsidP="00F454DB">
      <w:pPr>
        <w:pStyle w:val="Heading3"/>
        <w:numPr>
          <w:ilvl w:val="1"/>
          <w:numId w:val="266"/>
        </w:numPr>
        <w:jc w:val="both"/>
      </w:pPr>
      <w:bookmarkStart w:id="89" w:name="_Toc24137658"/>
      <w:r w:rsidRPr="006F2DDC">
        <w:t>pages</w:t>
      </w:r>
      <w:bookmarkEnd w:id="89"/>
    </w:p>
    <w:p w14:paraId="775EEDEB" w14:textId="77777777" w:rsidR="00C3003D" w:rsidRPr="006F2DDC" w:rsidRDefault="00C3003D" w:rsidP="00614FA3">
      <w:pPr>
        <w:pStyle w:val="BodyText"/>
        <w:ind w:left="0"/>
      </w:pPr>
      <w:r w:rsidRPr="006F2DDC">
        <w:rPr>
          <w:b/>
        </w:rPr>
        <w:t>Description</w:t>
      </w:r>
      <w:r w:rsidRPr="006F2DDC">
        <w:t>: This entity will store the details for each page that is created for a project</w:t>
      </w:r>
      <w:r w:rsidR="00543612" w:rsidRPr="006F2DDC">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C3003D" w:rsidRPr="006F2DDC" w14:paraId="00A9D5AF" w14:textId="77777777" w:rsidTr="00505CF4">
        <w:trPr>
          <w:tblHeader/>
        </w:trPr>
        <w:tc>
          <w:tcPr>
            <w:tcW w:w="828" w:type="dxa"/>
          </w:tcPr>
          <w:p w14:paraId="0FDA3A66" w14:textId="77777777" w:rsidR="00C3003D" w:rsidRPr="006F2DDC" w:rsidRDefault="00C3003D" w:rsidP="00840832">
            <w:pPr>
              <w:pStyle w:val="TableHeader"/>
              <w:jc w:val="both"/>
            </w:pPr>
            <w:r w:rsidRPr="006F2DDC">
              <w:t>S. No.</w:t>
            </w:r>
          </w:p>
        </w:tc>
        <w:tc>
          <w:tcPr>
            <w:tcW w:w="1304" w:type="dxa"/>
          </w:tcPr>
          <w:p w14:paraId="41FF0F6E" w14:textId="77777777" w:rsidR="00C3003D" w:rsidRPr="006F2DDC" w:rsidRDefault="00C3003D" w:rsidP="00840832">
            <w:pPr>
              <w:pStyle w:val="TableHeader"/>
              <w:jc w:val="both"/>
            </w:pPr>
            <w:r w:rsidRPr="006F2DDC">
              <w:t>Attribute</w:t>
            </w:r>
          </w:p>
        </w:tc>
        <w:tc>
          <w:tcPr>
            <w:tcW w:w="1191" w:type="dxa"/>
          </w:tcPr>
          <w:p w14:paraId="70FFC786" w14:textId="77777777" w:rsidR="00C3003D" w:rsidRPr="006F2DDC" w:rsidRDefault="00C3003D" w:rsidP="00840832">
            <w:pPr>
              <w:pStyle w:val="TableHeader"/>
              <w:jc w:val="both"/>
            </w:pPr>
            <w:r w:rsidRPr="006F2DDC">
              <w:t>Type</w:t>
            </w:r>
          </w:p>
        </w:tc>
        <w:tc>
          <w:tcPr>
            <w:tcW w:w="850" w:type="dxa"/>
          </w:tcPr>
          <w:p w14:paraId="1F965458" w14:textId="77777777" w:rsidR="00C3003D" w:rsidRPr="006F2DDC" w:rsidRDefault="00C3003D" w:rsidP="00840832">
            <w:pPr>
              <w:pStyle w:val="TableHeader"/>
              <w:jc w:val="both"/>
            </w:pPr>
            <w:r w:rsidRPr="006F2DDC">
              <w:t>Length</w:t>
            </w:r>
          </w:p>
        </w:tc>
        <w:tc>
          <w:tcPr>
            <w:tcW w:w="1134" w:type="dxa"/>
          </w:tcPr>
          <w:p w14:paraId="652E86C3" w14:textId="77777777" w:rsidR="00C3003D" w:rsidRPr="006F2DDC" w:rsidRDefault="00C3003D" w:rsidP="00840832">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44F4DC07" w14:textId="77777777" w:rsidR="00C3003D" w:rsidRPr="006F2DDC" w:rsidRDefault="00C3003D" w:rsidP="00840832">
            <w:pPr>
              <w:pStyle w:val="TableHeader"/>
              <w:jc w:val="both"/>
            </w:pPr>
            <w:r w:rsidRPr="006F2DDC">
              <w:t>Remarks</w:t>
            </w:r>
          </w:p>
        </w:tc>
      </w:tr>
      <w:tr w:rsidR="00C3003D" w:rsidRPr="006F2DDC" w14:paraId="12EC1945" w14:textId="77777777" w:rsidTr="00505CF4">
        <w:tc>
          <w:tcPr>
            <w:tcW w:w="828" w:type="dxa"/>
          </w:tcPr>
          <w:p w14:paraId="0E774596" w14:textId="77777777" w:rsidR="00C3003D" w:rsidRPr="006F2DDC" w:rsidRDefault="00C3003D" w:rsidP="00F454DB">
            <w:pPr>
              <w:pStyle w:val="TableText"/>
              <w:numPr>
                <w:ilvl w:val="0"/>
                <w:numId w:val="140"/>
              </w:numPr>
              <w:jc w:val="both"/>
            </w:pPr>
          </w:p>
        </w:tc>
        <w:tc>
          <w:tcPr>
            <w:tcW w:w="1304" w:type="dxa"/>
          </w:tcPr>
          <w:p w14:paraId="10B54903" w14:textId="77777777" w:rsidR="00C3003D" w:rsidRPr="006F2DDC" w:rsidRDefault="00C3003D" w:rsidP="00840832">
            <w:pPr>
              <w:pStyle w:val="TableText"/>
              <w:jc w:val="both"/>
            </w:pPr>
            <w:proofErr w:type="spellStart"/>
            <w:r w:rsidRPr="006F2DDC">
              <w:t>page_id</w:t>
            </w:r>
            <w:proofErr w:type="spellEnd"/>
          </w:p>
        </w:tc>
        <w:tc>
          <w:tcPr>
            <w:tcW w:w="1191" w:type="dxa"/>
          </w:tcPr>
          <w:p w14:paraId="15BEBBF1" w14:textId="77777777" w:rsidR="00C3003D"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513CBF17" w14:textId="77777777" w:rsidR="00C3003D" w:rsidRPr="006F2DDC" w:rsidRDefault="00C3003D" w:rsidP="00840832">
            <w:pPr>
              <w:pStyle w:val="TableText"/>
              <w:jc w:val="both"/>
            </w:pPr>
          </w:p>
        </w:tc>
        <w:tc>
          <w:tcPr>
            <w:tcW w:w="1134" w:type="dxa"/>
          </w:tcPr>
          <w:p w14:paraId="227BAFD5" w14:textId="77777777" w:rsidR="00C3003D" w:rsidRPr="006F2DDC" w:rsidRDefault="00C3003D" w:rsidP="00840832">
            <w:pPr>
              <w:pStyle w:val="TableText"/>
              <w:jc w:val="both"/>
            </w:pPr>
            <w:r w:rsidRPr="006F2DDC">
              <w:t>M</w:t>
            </w:r>
          </w:p>
        </w:tc>
        <w:tc>
          <w:tcPr>
            <w:tcW w:w="3448" w:type="dxa"/>
          </w:tcPr>
          <w:p w14:paraId="7E1551B2" w14:textId="77777777" w:rsidR="00C3003D" w:rsidRPr="006F2DDC" w:rsidRDefault="00C3003D" w:rsidP="00840832">
            <w:pPr>
              <w:pStyle w:val="TableText"/>
              <w:tabs>
                <w:tab w:val="num" w:pos="432"/>
              </w:tabs>
            </w:pPr>
            <w:r w:rsidRPr="006F2DDC">
              <w:t>Unique id of the page</w:t>
            </w:r>
            <w:r w:rsidR="008947FD" w:rsidRPr="006F2DDC">
              <w:t>,</w:t>
            </w:r>
            <w:r w:rsidR="00FF45EF" w:rsidRPr="006F2DDC">
              <w:t xml:space="preserve"> auto generated by the system on creation</w:t>
            </w:r>
          </w:p>
        </w:tc>
      </w:tr>
      <w:tr w:rsidR="00C3003D" w:rsidRPr="006F2DDC" w14:paraId="62E12789" w14:textId="77777777" w:rsidTr="00505CF4">
        <w:tc>
          <w:tcPr>
            <w:tcW w:w="828" w:type="dxa"/>
          </w:tcPr>
          <w:p w14:paraId="06922C6F" w14:textId="77777777" w:rsidR="00C3003D" w:rsidRPr="006F2DDC" w:rsidRDefault="00C3003D" w:rsidP="00F454DB">
            <w:pPr>
              <w:pStyle w:val="TableText"/>
              <w:numPr>
                <w:ilvl w:val="0"/>
                <w:numId w:val="140"/>
              </w:numPr>
              <w:jc w:val="both"/>
            </w:pPr>
          </w:p>
        </w:tc>
        <w:tc>
          <w:tcPr>
            <w:tcW w:w="1304" w:type="dxa"/>
          </w:tcPr>
          <w:p w14:paraId="30BF52ED" w14:textId="77777777" w:rsidR="00C3003D" w:rsidRPr="006F2DDC" w:rsidRDefault="00C3003D" w:rsidP="00840832">
            <w:pPr>
              <w:pStyle w:val="TableText"/>
              <w:jc w:val="both"/>
            </w:pPr>
            <w:proofErr w:type="spellStart"/>
            <w:r w:rsidRPr="006F2DDC">
              <w:t>page_name</w:t>
            </w:r>
            <w:proofErr w:type="spellEnd"/>
          </w:p>
        </w:tc>
        <w:tc>
          <w:tcPr>
            <w:tcW w:w="1191" w:type="dxa"/>
          </w:tcPr>
          <w:p w14:paraId="36DD1535" w14:textId="77777777" w:rsidR="00C3003D" w:rsidRPr="006F2DDC" w:rsidRDefault="00C3003D"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5A835431" w14:textId="77777777" w:rsidR="00C3003D" w:rsidRPr="006F2DDC" w:rsidRDefault="00C3003D" w:rsidP="00840832">
            <w:pPr>
              <w:pStyle w:val="TableText"/>
              <w:jc w:val="both"/>
            </w:pPr>
            <w:r w:rsidRPr="006F2DDC">
              <w:t>100</w:t>
            </w:r>
          </w:p>
        </w:tc>
        <w:tc>
          <w:tcPr>
            <w:tcW w:w="1134" w:type="dxa"/>
          </w:tcPr>
          <w:p w14:paraId="7B41AFA4" w14:textId="77777777" w:rsidR="00C3003D" w:rsidRPr="006F2DDC" w:rsidRDefault="00C3003D" w:rsidP="00840832">
            <w:pPr>
              <w:pStyle w:val="TableText"/>
              <w:jc w:val="both"/>
            </w:pPr>
            <w:r w:rsidRPr="006F2DDC">
              <w:t>M</w:t>
            </w:r>
          </w:p>
        </w:tc>
        <w:tc>
          <w:tcPr>
            <w:tcW w:w="3448" w:type="dxa"/>
          </w:tcPr>
          <w:p w14:paraId="21FC3099" w14:textId="77777777" w:rsidR="00C3003D" w:rsidRPr="006F2DDC" w:rsidRDefault="00C3003D" w:rsidP="00840832">
            <w:pPr>
              <w:pStyle w:val="TableText"/>
              <w:tabs>
                <w:tab w:val="num" w:pos="432"/>
              </w:tabs>
            </w:pPr>
            <w:r w:rsidRPr="006F2DDC">
              <w:t>Page name that will be unique within the project</w:t>
            </w:r>
          </w:p>
        </w:tc>
      </w:tr>
      <w:tr w:rsidR="00C3003D" w:rsidRPr="006F2DDC" w14:paraId="5629B0EF" w14:textId="77777777" w:rsidTr="00505CF4">
        <w:tc>
          <w:tcPr>
            <w:tcW w:w="828" w:type="dxa"/>
          </w:tcPr>
          <w:p w14:paraId="72B69752" w14:textId="77777777" w:rsidR="00C3003D" w:rsidRPr="006F2DDC" w:rsidRDefault="00C3003D" w:rsidP="00F454DB">
            <w:pPr>
              <w:pStyle w:val="TableText"/>
              <w:numPr>
                <w:ilvl w:val="0"/>
                <w:numId w:val="140"/>
              </w:numPr>
              <w:jc w:val="both"/>
            </w:pPr>
          </w:p>
        </w:tc>
        <w:tc>
          <w:tcPr>
            <w:tcW w:w="1304" w:type="dxa"/>
          </w:tcPr>
          <w:p w14:paraId="61D81BD9" w14:textId="77777777" w:rsidR="00C3003D" w:rsidRPr="006F2DDC" w:rsidRDefault="00C3003D" w:rsidP="00840832">
            <w:pPr>
              <w:pStyle w:val="TableText"/>
              <w:jc w:val="both"/>
            </w:pPr>
            <w:proofErr w:type="spellStart"/>
            <w:r w:rsidRPr="006F2DDC">
              <w:t>page_title</w:t>
            </w:r>
            <w:proofErr w:type="spellEnd"/>
          </w:p>
        </w:tc>
        <w:tc>
          <w:tcPr>
            <w:tcW w:w="1191" w:type="dxa"/>
          </w:tcPr>
          <w:p w14:paraId="3AB145CC" w14:textId="77777777" w:rsidR="00C3003D" w:rsidRPr="006F2DDC" w:rsidRDefault="00C3003D"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3DCF8784" w14:textId="77777777" w:rsidR="00C3003D" w:rsidRPr="006F2DDC" w:rsidRDefault="00C3003D" w:rsidP="00840832">
            <w:pPr>
              <w:pStyle w:val="TableText"/>
              <w:jc w:val="both"/>
            </w:pPr>
            <w:r w:rsidRPr="006F2DDC">
              <w:t>100</w:t>
            </w:r>
          </w:p>
        </w:tc>
        <w:tc>
          <w:tcPr>
            <w:tcW w:w="1134" w:type="dxa"/>
          </w:tcPr>
          <w:p w14:paraId="5D8E95B6" w14:textId="77777777" w:rsidR="00C3003D" w:rsidRPr="006F2DDC" w:rsidRDefault="00C3003D" w:rsidP="00840832">
            <w:pPr>
              <w:pStyle w:val="TableText"/>
              <w:jc w:val="both"/>
            </w:pPr>
            <w:r w:rsidRPr="006F2DDC">
              <w:t>M</w:t>
            </w:r>
          </w:p>
        </w:tc>
        <w:tc>
          <w:tcPr>
            <w:tcW w:w="3448" w:type="dxa"/>
          </w:tcPr>
          <w:p w14:paraId="42126140" w14:textId="77777777" w:rsidR="00C3003D" w:rsidRPr="006F2DDC" w:rsidRDefault="00C3003D" w:rsidP="00840832">
            <w:pPr>
              <w:pStyle w:val="TableText"/>
              <w:tabs>
                <w:tab w:val="num" w:pos="432"/>
              </w:tabs>
            </w:pPr>
            <w:r w:rsidRPr="006F2DDC">
              <w:t>Page title to be displayed</w:t>
            </w:r>
          </w:p>
        </w:tc>
      </w:tr>
      <w:tr w:rsidR="00C3003D" w:rsidRPr="006F2DDC" w14:paraId="2D80D9C7" w14:textId="77777777" w:rsidTr="00505CF4">
        <w:tc>
          <w:tcPr>
            <w:tcW w:w="828" w:type="dxa"/>
          </w:tcPr>
          <w:p w14:paraId="1875B51E" w14:textId="77777777" w:rsidR="00C3003D" w:rsidRPr="006F2DDC" w:rsidRDefault="00C3003D" w:rsidP="00F454DB">
            <w:pPr>
              <w:pStyle w:val="TableText"/>
              <w:numPr>
                <w:ilvl w:val="0"/>
                <w:numId w:val="140"/>
              </w:numPr>
              <w:jc w:val="both"/>
            </w:pPr>
          </w:p>
        </w:tc>
        <w:tc>
          <w:tcPr>
            <w:tcW w:w="1304" w:type="dxa"/>
          </w:tcPr>
          <w:p w14:paraId="76B1EFC6" w14:textId="77777777" w:rsidR="00C3003D" w:rsidRPr="006F2DDC" w:rsidRDefault="00C3003D" w:rsidP="00840832">
            <w:pPr>
              <w:pStyle w:val="TableText"/>
              <w:jc w:val="both"/>
            </w:pPr>
            <w:r w:rsidRPr="006F2DDC">
              <w:t>configuration</w:t>
            </w:r>
          </w:p>
        </w:tc>
        <w:tc>
          <w:tcPr>
            <w:tcW w:w="1191" w:type="dxa"/>
          </w:tcPr>
          <w:p w14:paraId="234881C2" w14:textId="77777777" w:rsidR="00C3003D" w:rsidRPr="006F2DDC" w:rsidRDefault="00C3003D"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2FA6A8A6" w14:textId="77777777" w:rsidR="00C3003D" w:rsidRPr="006F2DDC" w:rsidRDefault="00C3003D" w:rsidP="00840832">
            <w:pPr>
              <w:pStyle w:val="TableText"/>
              <w:jc w:val="both"/>
            </w:pPr>
          </w:p>
        </w:tc>
        <w:tc>
          <w:tcPr>
            <w:tcW w:w="1134" w:type="dxa"/>
          </w:tcPr>
          <w:p w14:paraId="27A0B27C" w14:textId="77777777" w:rsidR="00C3003D" w:rsidRPr="006F2DDC" w:rsidRDefault="00441D5F" w:rsidP="00840832">
            <w:pPr>
              <w:pStyle w:val="TableText"/>
              <w:jc w:val="both"/>
            </w:pPr>
            <w:r w:rsidRPr="006F2DDC">
              <w:t>M</w:t>
            </w:r>
          </w:p>
        </w:tc>
        <w:tc>
          <w:tcPr>
            <w:tcW w:w="3448" w:type="dxa"/>
          </w:tcPr>
          <w:p w14:paraId="5AEC1224" w14:textId="77777777" w:rsidR="00C3003D" w:rsidRPr="006F2DDC" w:rsidRDefault="006C6A57" w:rsidP="00840832">
            <w:pPr>
              <w:pStyle w:val="TableText"/>
              <w:tabs>
                <w:tab w:val="num" w:pos="432"/>
              </w:tabs>
            </w:pPr>
            <w:r w:rsidRPr="006F2DDC">
              <w:t>JSON</w:t>
            </w:r>
            <w:r w:rsidR="00D74BE4" w:rsidRPr="006F2DDC">
              <w:t xml:space="preserve"> </w:t>
            </w:r>
            <w:r w:rsidRPr="006F2DDC">
              <w:t>string</w:t>
            </w:r>
            <w:r w:rsidR="00D74BE4" w:rsidRPr="006F2DDC">
              <w:t xml:space="preserve"> containing the </w:t>
            </w:r>
            <w:r w:rsidR="00F95AF0" w:rsidRPr="006F2DDC">
              <w:t xml:space="preserve">page </w:t>
            </w:r>
            <w:r w:rsidR="00D74BE4" w:rsidRPr="006F2DDC">
              <w:t xml:space="preserve">configuration, i.e., </w:t>
            </w:r>
            <w:r w:rsidR="00F95AF0" w:rsidRPr="006F2DDC">
              <w:t xml:space="preserve">sections and </w:t>
            </w:r>
            <w:r w:rsidR="00D74BE4" w:rsidRPr="006F2DDC">
              <w:t>section wise details of where each visual is present</w:t>
            </w:r>
          </w:p>
        </w:tc>
      </w:tr>
      <w:tr w:rsidR="00C3003D" w:rsidRPr="006F2DDC" w14:paraId="6DEE2078" w14:textId="77777777" w:rsidTr="00505CF4">
        <w:tc>
          <w:tcPr>
            <w:tcW w:w="828" w:type="dxa"/>
          </w:tcPr>
          <w:p w14:paraId="432F73F2" w14:textId="77777777" w:rsidR="00C3003D" w:rsidRPr="006F2DDC" w:rsidRDefault="00C3003D" w:rsidP="00F454DB">
            <w:pPr>
              <w:pStyle w:val="TableText"/>
              <w:numPr>
                <w:ilvl w:val="0"/>
                <w:numId w:val="140"/>
              </w:numPr>
              <w:jc w:val="both"/>
            </w:pPr>
          </w:p>
        </w:tc>
        <w:tc>
          <w:tcPr>
            <w:tcW w:w="1304" w:type="dxa"/>
          </w:tcPr>
          <w:p w14:paraId="0E7FDDCA" w14:textId="77777777" w:rsidR="00C3003D" w:rsidRPr="006F2DDC" w:rsidRDefault="00C3003D" w:rsidP="00840832">
            <w:pPr>
              <w:pStyle w:val="TableText"/>
              <w:jc w:val="both"/>
            </w:pPr>
            <w:proofErr w:type="spellStart"/>
            <w:r w:rsidRPr="006F2DDC">
              <w:t>project_id</w:t>
            </w:r>
            <w:proofErr w:type="spellEnd"/>
          </w:p>
        </w:tc>
        <w:tc>
          <w:tcPr>
            <w:tcW w:w="1191" w:type="dxa"/>
          </w:tcPr>
          <w:p w14:paraId="5A6C3DD0" w14:textId="77777777" w:rsidR="00C3003D"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058C2D95" w14:textId="77777777" w:rsidR="00C3003D" w:rsidRPr="006F2DDC" w:rsidRDefault="00C3003D" w:rsidP="00840832">
            <w:pPr>
              <w:pStyle w:val="TableText"/>
              <w:jc w:val="both"/>
            </w:pPr>
          </w:p>
        </w:tc>
        <w:tc>
          <w:tcPr>
            <w:tcW w:w="1134" w:type="dxa"/>
          </w:tcPr>
          <w:p w14:paraId="6DBD5883" w14:textId="77777777" w:rsidR="00C3003D" w:rsidRPr="006F2DDC" w:rsidRDefault="00C3003D" w:rsidP="00840832">
            <w:pPr>
              <w:pStyle w:val="TableText"/>
              <w:jc w:val="both"/>
            </w:pPr>
            <w:r w:rsidRPr="006F2DDC">
              <w:t>M</w:t>
            </w:r>
          </w:p>
        </w:tc>
        <w:tc>
          <w:tcPr>
            <w:tcW w:w="3448" w:type="dxa"/>
          </w:tcPr>
          <w:p w14:paraId="13F979F3" w14:textId="77777777" w:rsidR="00C3003D" w:rsidRPr="006F2DDC" w:rsidRDefault="00C3003D" w:rsidP="00840832">
            <w:pPr>
              <w:pStyle w:val="TableText"/>
              <w:tabs>
                <w:tab w:val="num" w:pos="432"/>
              </w:tabs>
            </w:pPr>
            <w:r w:rsidRPr="006F2DDC">
              <w:t>Id of the project under which the page is created</w:t>
            </w:r>
          </w:p>
          <w:p w14:paraId="64C82988" w14:textId="77777777" w:rsidR="00C3003D" w:rsidRPr="006F2DDC" w:rsidRDefault="00C3003D" w:rsidP="00840832">
            <w:pPr>
              <w:pStyle w:val="TableText"/>
              <w:tabs>
                <w:tab w:val="num" w:pos="432"/>
              </w:tabs>
            </w:pPr>
            <w:r w:rsidRPr="006F2DDC">
              <w:t xml:space="preserve">References </w:t>
            </w:r>
            <w:r w:rsidRPr="006F2DDC">
              <w:rPr>
                <w:b/>
              </w:rPr>
              <w:t>project (</w:t>
            </w:r>
            <w:proofErr w:type="spellStart"/>
            <w:r w:rsidRPr="006F2DDC">
              <w:rPr>
                <w:b/>
              </w:rPr>
              <w:t>project_id</w:t>
            </w:r>
            <w:proofErr w:type="spellEnd"/>
            <w:r w:rsidRPr="006F2DDC">
              <w:rPr>
                <w:b/>
              </w:rPr>
              <w:t>)</w:t>
            </w:r>
          </w:p>
        </w:tc>
      </w:tr>
      <w:tr w:rsidR="00C3003D" w:rsidRPr="006F2DDC" w14:paraId="3A818D40" w14:textId="77777777" w:rsidTr="00505CF4">
        <w:tc>
          <w:tcPr>
            <w:tcW w:w="828" w:type="dxa"/>
          </w:tcPr>
          <w:p w14:paraId="6360822B" w14:textId="77777777" w:rsidR="00C3003D" w:rsidRPr="006F2DDC" w:rsidRDefault="00C3003D" w:rsidP="00F454DB">
            <w:pPr>
              <w:pStyle w:val="TableText"/>
              <w:numPr>
                <w:ilvl w:val="0"/>
                <w:numId w:val="140"/>
              </w:numPr>
              <w:jc w:val="both"/>
            </w:pPr>
          </w:p>
        </w:tc>
        <w:tc>
          <w:tcPr>
            <w:tcW w:w="1304" w:type="dxa"/>
          </w:tcPr>
          <w:p w14:paraId="086E9F17" w14:textId="77777777" w:rsidR="00C3003D" w:rsidRPr="006F2DDC" w:rsidRDefault="00C3003D"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created_by</w:t>
            </w:r>
            <w:proofErr w:type="spellEnd"/>
          </w:p>
        </w:tc>
        <w:tc>
          <w:tcPr>
            <w:tcW w:w="1191" w:type="dxa"/>
          </w:tcPr>
          <w:p w14:paraId="16D9E550" w14:textId="77777777" w:rsidR="00C3003D"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403EEB21" w14:textId="77777777" w:rsidR="00C3003D" w:rsidRPr="006F2DDC" w:rsidRDefault="00C3003D" w:rsidP="00840832">
            <w:pPr>
              <w:pStyle w:val="TableText"/>
              <w:jc w:val="both"/>
            </w:pPr>
          </w:p>
        </w:tc>
        <w:tc>
          <w:tcPr>
            <w:tcW w:w="1134" w:type="dxa"/>
          </w:tcPr>
          <w:p w14:paraId="48CF2C40" w14:textId="77777777" w:rsidR="00C3003D" w:rsidRPr="006F2DDC" w:rsidRDefault="00C3003D" w:rsidP="00840832">
            <w:pPr>
              <w:pStyle w:val="TableText"/>
              <w:jc w:val="both"/>
            </w:pPr>
            <w:r w:rsidRPr="006F2DDC">
              <w:t>M</w:t>
            </w:r>
          </w:p>
        </w:tc>
        <w:tc>
          <w:tcPr>
            <w:tcW w:w="3448" w:type="dxa"/>
          </w:tcPr>
          <w:p w14:paraId="4EE1763B" w14:textId="77777777" w:rsidR="00C3003D" w:rsidRPr="006F2DDC" w:rsidRDefault="00C3003D" w:rsidP="00840832">
            <w:pPr>
              <w:pStyle w:val="TableText"/>
              <w:tabs>
                <w:tab w:val="num" w:pos="432"/>
              </w:tabs>
            </w:pPr>
            <w:r w:rsidRPr="006F2DDC">
              <w:t xml:space="preserve">Id of </w:t>
            </w:r>
            <w:r w:rsidR="00A53176" w:rsidRPr="006F2DDC">
              <w:t xml:space="preserve">the </w:t>
            </w:r>
            <w:r w:rsidRPr="006F2DDC">
              <w:t>designer who created the page</w:t>
            </w:r>
          </w:p>
        </w:tc>
      </w:tr>
      <w:tr w:rsidR="00C3003D" w:rsidRPr="006F2DDC" w14:paraId="10232B19" w14:textId="77777777" w:rsidTr="00505CF4">
        <w:tc>
          <w:tcPr>
            <w:tcW w:w="828" w:type="dxa"/>
          </w:tcPr>
          <w:p w14:paraId="1714A599" w14:textId="77777777" w:rsidR="00C3003D" w:rsidRPr="006F2DDC" w:rsidRDefault="00C3003D" w:rsidP="00F454DB">
            <w:pPr>
              <w:pStyle w:val="TableText"/>
              <w:numPr>
                <w:ilvl w:val="0"/>
                <w:numId w:val="140"/>
              </w:numPr>
              <w:jc w:val="both"/>
            </w:pPr>
          </w:p>
        </w:tc>
        <w:tc>
          <w:tcPr>
            <w:tcW w:w="1304" w:type="dxa"/>
          </w:tcPr>
          <w:p w14:paraId="0E218DCA" w14:textId="77777777" w:rsidR="00C3003D" w:rsidRPr="006F2DDC" w:rsidRDefault="00C3003D"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created_on</w:t>
            </w:r>
            <w:proofErr w:type="spellEnd"/>
          </w:p>
        </w:tc>
        <w:tc>
          <w:tcPr>
            <w:tcW w:w="1191" w:type="dxa"/>
          </w:tcPr>
          <w:p w14:paraId="3849427E" w14:textId="77777777" w:rsidR="00C3003D" w:rsidRPr="006F2DDC" w:rsidRDefault="00C3003D"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6D88B9E2" w14:textId="77777777" w:rsidR="00C3003D" w:rsidRPr="006F2DDC" w:rsidRDefault="00C3003D" w:rsidP="00840832">
            <w:pPr>
              <w:pStyle w:val="TableText"/>
              <w:jc w:val="both"/>
            </w:pPr>
          </w:p>
        </w:tc>
        <w:tc>
          <w:tcPr>
            <w:tcW w:w="1134" w:type="dxa"/>
          </w:tcPr>
          <w:p w14:paraId="314FF256" w14:textId="77777777" w:rsidR="00C3003D" w:rsidRPr="006F2DDC" w:rsidRDefault="00C3003D" w:rsidP="00840832">
            <w:pPr>
              <w:pStyle w:val="TableText"/>
              <w:jc w:val="both"/>
            </w:pPr>
            <w:r w:rsidRPr="006F2DDC">
              <w:t>M</w:t>
            </w:r>
          </w:p>
        </w:tc>
        <w:tc>
          <w:tcPr>
            <w:tcW w:w="3448" w:type="dxa"/>
          </w:tcPr>
          <w:p w14:paraId="6310A1FC" w14:textId="77777777" w:rsidR="00C3003D" w:rsidRPr="006F2DDC" w:rsidRDefault="00C3003D" w:rsidP="00840832">
            <w:pPr>
              <w:pStyle w:val="TableText"/>
              <w:tabs>
                <w:tab w:val="num" w:pos="432"/>
              </w:tabs>
            </w:pPr>
            <w:r w:rsidRPr="006F2DDC">
              <w:t xml:space="preserve">Date and time when the page </w:t>
            </w:r>
            <w:proofErr w:type="gramStart"/>
            <w:r w:rsidRPr="006F2DDC">
              <w:t>was</w:t>
            </w:r>
            <w:proofErr w:type="gramEnd"/>
            <w:r w:rsidRPr="006F2DDC">
              <w:t xml:space="preserve"> created</w:t>
            </w:r>
          </w:p>
        </w:tc>
      </w:tr>
      <w:tr w:rsidR="00C3003D" w:rsidRPr="006F2DDC" w14:paraId="7120663F" w14:textId="77777777" w:rsidTr="00505CF4">
        <w:tc>
          <w:tcPr>
            <w:tcW w:w="828" w:type="dxa"/>
          </w:tcPr>
          <w:p w14:paraId="30391CCC" w14:textId="77777777" w:rsidR="00C3003D" w:rsidRPr="006F2DDC" w:rsidRDefault="00C3003D" w:rsidP="00F454DB">
            <w:pPr>
              <w:pStyle w:val="TableText"/>
              <w:numPr>
                <w:ilvl w:val="0"/>
                <w:numId w:val="140"/>
              </w:numPr>
              <w:jc w:val="both"/>
            </w:pPr>
          </w:p>
        </w:tc>
        <w:tc>
          <w:tcPr>
            <w:tcW w:w="1304" w:type="dxa"/>
          </w:tcPr>
          <w:p w14:paraId="1A12993A" w14:textId="77777777" w:rsidR="00C3003D" w:rsidRPr="006F2DDC" w:rsidRDefault="00C3003D"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last_updated_by</w:t>
            </w:r>
            <w:proofErr w:type="spellEnd"/>
          </w:p>
        </w:tc>
        <w:tc>
          <w:tcPr>
            <w:tcW w:w="1191" w:type="dxa"/>
          </w:tcPr>
          <w:p w14:paraId="568CF4C0" w14:textId="77777777" w:rsidR="00C3003D"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789649CE" w14:textId="77777777" w:rsidR="00C3003D" w:rsidRPr="006F2DDC" w:rsidRDefault="00C3003D" w:rsidP="00840832">
            <w:pPr>
              <w:pStyle w:val="TableText"/>
              <w:jc w:val="both"/>
            </w:pPr>
          </w:p>
        </w:tc>
        <w:tc>
          <w:tcPr>
            <w:tcW w:w="1134" w:type="dxa"/>
          </w:tcPr>
          <w:p w14:paraId="389A5ECB" w14:textId="77777777" w:rsidR="00C3003D" w:rsidRPr="006F2DDC" w:rsidRDefault="00C3003D" w:rsidP="00840832">
            <w:pPr>
              <w:pStyle w:val="TableText"/>
              <w:jc w:val="both"/>
            </w:pPr>
          </w:p>
        </w:tc>
        <w:tc>
          <w:tcPr>
            <w:tcW w:w="3448" w:type="dxa"/>
          </w:tcPr>
          <w:p w14:paraId="15336E6F" w14:textId="77777777" w:rsidR="00C3003D" w:rsidRPr="006F2DDC" w:rsidRDefault="00C3003D" w:rsidP="00840832">
            <w:pPr>
              <w:pStyle w:val="TableText"/>
              <w:tabs>
                <w:tab w:val="num" w:pos="432"/>
              </w:tabs>
            </w:pPr>
            <w:r w:rsidRPr="006F2DDC">
              <w:t xml:space="preserve">Id of the </w:t>
            </w:r>
            <w:r w:rsidR="00A53176" w:rsidRPr="006F2DDC">
              <w:t>designer</w:t>
            </w:r>
            <w:r w:rsidRPr="006F2DDC">
              <w:t xml:space="preserve"> who last updated the page</w:t>
            </w:r>
          </w:p>
        </w:tc>
      </w:tr>
      <w:tr w:rsidR="00C3003D" w:rsidRPr="006F2DDC" w14:paraId="12028B3D" w14:textId="77777777" w:rsidTr="00505CF4">
        <w:tc>
          <w:tcPr>
            <w:tcW w:w="828" w:type="dxa"/>
          </w:tcPr>
          <w:p w14:paraId="02FF7B7F" w14:textId="77777777" w:rsidR="00C3003D" w:rsidRPr="006F2DDC" w:rsidRDefault="00C3003D" w:rsidP="00F454DB">
            <w:pPr>
              <w:pStyle w:val="TableText"/>
              <w:numPr>
                <w:ilvl w:val="0"/>
                <w:numId w:val="140"/>
              </w:numPr>
              <w:jc w:val="both"/>
            </w:pPr>
          </w:p>
        </w:tc>
        <w:tc>
          <w:tcPr>
            <w:tcW w:w="1304" w:type="dxa"/>
          </w:tcPr>
          <w:p w14:paraId="1E316D50" w14:textId="77777777" w:rsidR="00C3003D" w:rsidRPr="006F2DDC" w:rsidRDefault="00C3003D"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last_updated_on</w:t>
            </w:r>
            <w:proofErr w:type="spellEnd"/>
          </w:p>
        </w:tc>
        <w:tc>
          <w:tcPr>
            <w:tcW w:w="1191" w:type="dxa"/>
          </w:tcPr>
          <w:p w14:paraId="693B560D" w14:textId="77777777" w:rsidR="00C3003D" w:rsidRPr="006F2DDC" w:rsidRDefault="00C3003D"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timestamp without time zone</w:t>
            </w:r>
          </w:p>
        </w:tc>
        <w:tc>
          <w:tcPr>
            <w:tcW w:w="850" w:type="dxa"/>
          </w:tcPr>
          <w:p w14:paraId="24612636" w14:textId="77777777" w:rsidR="00C3003D" w:rsidRPr="006F2DDC" w:rsidRDefault="00C3003D" w:rsidP="00840832">
            <w:pPr>
              <w:pStyle w:val="TableText"/>
              <w:jc w:val="both"/>
            </w:pPr>
          </w:p>
        </w:tc>
        <w:tc>
          <w:tcPr>
            <w:tcW w:w="1134" w:type="dxa"/>
          </w:tcPr>
          <w:p w14:paraId="3E03B843" w14:textId="77777777" w:rsidR="00C3003D" w:rsidRPr="006F2DDC" w:rsidRDefault="00C3003D" w:rsidP="00840832">
            <w:pPr>
              <w:pStyle w:val="TableText"/>
              <w:jc w:val="both"/>
            </w:pPr>
          </w:p>
        </w:tc>
        <w:tc>
          <w:tcPr>
            <w:tcW w:w="3448" w:type="dxa"/>
          </w:tcPr>
          <w:p w14:paraId="2FC0C998" w14:textId="77777777" w:rsidR="00C3003D" w:rsidRPr="006F2DDC" w:rsidRDefault="00C3003D" w:rsidP="00840832">
            <w:pPr>
              <w:pStyle w:val="TableText"/>
              <w:tabs>
                <w:tab w:val="num" w:pos="432"/>
              </w:tabs>
            </w:pPr>
            <w:r w:rsidRPr="006F2DDC">
              <w:t xml:space="preserve">Date and time when the page </w:t>
            </w:r>
            <w:proofErr w:type="gramStart"/>
            <w:r w:rsidRPr="006F2DDC">
              <w:t>was</w:t>
            </w:r>
            <w:proofErr w:type="gramEnd"/>
            <w:r w:rsidRPr="006F2DDC">
              <w:t xml:space="preserve"> last updated</w:t>
            </w:r>
          </w:p>
        </w:tc>
      </w:tr>
      <w:tr w:rsidR="00C3003D" w:rsidRPr="006F2DDC" w14:paraId="1BFA9B2B" w14:textId="77777777" w:rsidTr="00505CF4">
        <w:tc>
          <w:tcPr>
            <w:tcW w:w="828" w:type="dxa"/>
          </w:tcPr>
          <w:p w14:paraId="06A44D6C" w14:textId="77777777" w:rsidR="00C3003D" w:rsidRPr="006F2DDC" w:rsidRDefault="00C3003D" w:rsidP="00F454DB">
            <w:pPr>
              <w:pStyle w:val="TableText"/>
              <w:numPr>
                <w:ilvl w:val="0"/>
                <w:numId w:val="140"/>
              </w:numPr>
              <w:jc w:val="both"/>
            </w:pPr>
          </w:p>
        </w:tc>
        <w:tc>
          <w:tcPr>
            <w:tcW w:w="1304" w:type="dxa"/>
          </w:tcPr>
          <w:p w14:paraId="683AECCB" w14:textId="77777777" w:rsidR="00C3003D" w:rsidRPr="006F2DDC" w:rsidRDefault="00C3003D" w:rsidP="00840832">
            <w:pPr>
              <w:ind w:left="0"/>
              <w:jc w:val="both"/>
              <w:rPr>
                <w:rFonts w:ascii="Calibri" w:hAnsi="Calibri" w:cs="Calibri"/>
                <w:color w:val="000000"/>
                <w:spacing w:val="0"/>
                <w:sz w:val="22"/>
                <w:szCs w:val="22"/>
                <w:lang w:eastAsia="en-IN"/>
              </w:rPr>
            </w:pPr>
            <w:proofErr w:type="spellStart"/>
            <w:r w:rsidRPr="006F2DDC">
              <w:rPr>
                <w:rFonts w:ascii="Calibri" w:hAnsi="Calibri" w:cs="Calibri"/>
                <w:color w:val="000000"/>
                <w:sz w:val="22"/>
                <w:szCs w:val="22"/>
              </w:rPr>
              <w:t>order_no</w:t>
            </w:r>
            <w:proofErr w:type="spellEnd"/>
          </w:p>
        </w:tc>
        <w:tc>
          <w:tcPr>
            <w:tcW w:w="1191" w:type="dxa"/>
          </w:tcPr>
          <w:p w14:paraId="379B094E" w14:textId="77777777" w:rsidR="00C3003D" w:rsidRPr="006F2DDC" w:rsidRDefault="00596DD4" w:rsidP="00840832">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51C0BBD8" w14:textId="77777777" w:rsidR="00C3003D" w:rsidRPr="006F2DDC" w:rsidRDefault="00C3003D" w:rsidP="00840832">
            <w:pPr>
              <w:pStyle w:val="TableText"/>
              <w:jc w:val="both"/>
            </w:pPr>
          </w:p>
        </w:tc>
        <w:tc>
          <w:tcPr>
            <w:tcW w:w="1134" w:type="dxa"/>
          </w:tcPr>
          <w:p w14:paraId="69F32462" w14:textId="77777777" w:rsidR="00C3003D" w:rsidRPr="006F2DDC" w:rsidRDefault="00C3003D" w:rsidP="00840832">
            <w:pPr>
              <w:pStyle w:val="TableText"/>
              <w:jc w:val="both"/>
            </w:pPr>
            <w:r w:rsidRPr="006F2DDC">
              <w:t>M</w:t>
            </w:r>
          </w:p>
        </w:tc>
        <w:tc>
          <w:tcPr>
            <w:tcW w:w="3448" w:type="dxa"/>
          </w:tcPr>
          <w:p w14:paraId="2FC7B86B" w14:textId="77777777" w:rsidR="00C3003D" w:rsidRPr="006F2DDC" w:rsidRDefault="00C3003D" w:rsidP="00840832">
            <w:pPr>
              <w:pStyle w:val="TableText"/>
              <w:tabs>
                <w:tab w:val="num" w:pos="432"/>
              </w:tabs>
            </w:pPr>
            <w:r w:rsidRPr="006F2DDC">
              <w:t>Order of page within the project as set by project admin</w:t>
            </w:r>
          </w:p>
        </w:tc>
      </w:tr>
    </w:tbl>
    <w:p w14:paraId="781F803B" w14:textId="77777777" w:rsidR="00C3003D" w:rsidRPr="006F2DDC" w:rsidRDefault="00C3003D" w:rsidP="00C3003D">
      <w:pPr>
        <w:pStyle w:val="BodyText"/>
        <w:ind w:left="720"/>
      </w:pPr>
    </w:p>
    <w:p w14:paraId="6B875FCD" w14:textId="77777777" w:rsidR="007E4CD1" w:rsidRPr="006F2DDC" w:rsidRDefault="007E4CD1" w:rsidP="007E4CD1">
      <w:pPr>
        <w:pStyle w:val="Heading3"/>
        <w:ind w:left="0"/>
        <w:jc w:val="both"/>
      </w:pPr>
      <w:bookmarkStart w:id="90" w:name="_Toc24137659"/>
      <w:r w:rsidRPr="006F2DDC">
        <w:lastRenderedPageBreak/>
        <w:t xml:space="preserve">4.1.6 </w:t>
      </w:r>
      <w:proofErr w:type="spellStart"/>
      <w:r w:rsidRPr="006F2DDC">
        <w:t>page_visuals</w:t>
      </w:r>
      <w:bookmarkEnd w:id="90"/>
      <w:proofErr w:type="spellEnd"/>
    </w:p>
    <w:p w14:paraId="43732BCA" w14:textId="77777777" w:rsidR="007E4CD1" w:rsidRPr="006F2DDC" w:rsidRDefault="007E4CD1" w:rsidP="007E4CD1">
      <w:pPr>
        <w:pStyle w:val="BodyText"/>
        <w:ind w:left="0"/>
      </w:pPr>
      <w:r w:rsidRPr="006F2DDC">
        <w:rPr>
          <w:b/>
        </w:rPr>
        <w:t>Description</w:t>
      </w:r>
      <w:r w:rsidRPr="006F2DDC">
        <w:t>: This entity will store the details for each visual included in a page</w:t>
      </w:r>
      <w:r w:rsidR="00543612" w:rsidRPr="006F2DDC">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7E4CD1" w:rsidRPr="006F2DDC" w14:paraId="52B45255" w14:textId="77777777" w:rsidTr="007E4CD1">
        <w:trPr>
          <w:tblHeader/>
        </w:trPr>
        <w:tc>
          <w:tcPr>
            <w:tcW w:w="828" w:type="dxa"/>
          </w:tcPr>
          <w:p w14:paraId="3463C903" w14:textId="77777777" w:rsidR="007E4CD1" w:rsidRPr="006F2DDC" w:rsidRDefault="007E4CD1" w:rsidP="007E4CD1">
            <w:pPr>
              <w:pStyle w:val="TableHeader"/>
              <w:jc w:val="both"/>
            </w:pPr>
            <w:r w:rsidRPr="006F2DDC">
              <w:t>S. No.</w:t>
            </w:r>
          </w:p>
        </w:tc>
        <w:tc>
          <w:tcPr>
            <w:tcW w:w="1304" w:type="dxa"/>
          </w:tcPr>
          <w:p w14:paraId="73234FC1" w14:textId="77777777" w:rsidR="007E4CD1" w:rsidRPr="006F2DDC" w:rsidRDefault="007E4CD1" w:rsidP="007E4CD1">
            <w:pPr>
              <w:pStyle w:val="TableHeader"/>
              <w:jc w:val="both"/>
            </w:pPr>
            <w:r w:rsidRPr="006F2DDC">
              <w:t>Attribute</w:t>
            </w:r>
          </w:p>
        </w:tc>
        <w:tc>
          <w:tcPr>
            <w:tcW w:w="1191" w:type="dxa"/>
          </w:tcPr>
          <w:p w14:paraId="2CB78CE2" w14:textId="77777777" w:rsidR="007E4CD1" w:rsidRPr="006F2DDC" w:rsidRDefault="007E4CD1" w:rsidP="007E4CD1">
            <w:pPr>
              <w:pStyle w:val="TableHeader"/>
              <w:jc w:val="both"/>
            </w:pPr>
            <w:r w:rsidRPr="006F2DDC">
              <w:t>Type</w:t>
            </w:r>
          </w:p>
        </w:tc>
        <w:tc>
          <w:tcPr>
            <w:tcW w:w="850" w:type="dxa"/>
          </w:tcPr>
          <w:p w14:paraId="18A497FD" w14:textId="77777777" w:rsidR="007E4CD1" w:rsidRPr="006F2DDC" w:rsidRDefault="007E4CD1" w:rsidP="007E4CD1">
            <w:pPr>
              <w:pStyle w:val="TableHeader"/>
              <w:jc w:val="both"/>
            </w:pPr>
            <w:r w:rsidRPr="006F2DDC">
              <w:t>Length</w:t>
            </w:r>
          </w:p>
        </w:tc>
        <w:tc>
          <w:tcPr>
            <w:tcW w:w="1134" w:type="dxa"/>
          </w:tcPr>
          <w:p w14:paraId="7D678F3C" w14:textId="77777777" w:rsidR="007E4CD1" w:rsidRPr="006F2DDC" w:rsidRDefault="007E4CD1" w:rsidP="007E4CD1">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08EEF832" w14:textId="77777777" w:rsidR="007E4CD1" w:rsidRPr="006F2DDC" w:rsidRDefault="007E4CD1" w:rsidP="007E4CD1">
            <w:pPr>
              <w:pStyle w:val="TableHeader"/>
              <w:jc w:val="both"/>
            </w:pPr>
            <w:r w:rsidRPr="006F2DDC">
              <w:t>Remarks</w:t>
            </w:r>
          </w:p>
        </w:tc>
      </w:tr>
      <w:tr w:rsidR="007E4CD1" w:rsidRPr="006F2DDC" w14:paraId="687B5682" w14:textId="77777777" w:rsidTr="007E4CD1">
        <w:tc>
          <w:tcPr>
            <w:tcW w:w="828" w:type="dxa"/>
          </w:tcPr>
          <w:p w14:paraId="6AC75B3F" w14:textId="77777777" w:rsidR="007E4CD1" w:rsidRPr="006F2DDC" w:rsidRDefault="007E4CD1" w:rsidP="00F454DB">
            <w:pPr>
              <w:pStyle w:val="TableText"/>
              <w:numPr>
                <w:ilvl w:val="0"/>
                <w:numId w:val="142"/>
              </w:numPr>
              <w:jc w:val="both"/>
            </w:pPr>
          </w:p>
        </w:tc>
        <w:tc>
          <w:tcPr>
            <w:tcW w:w="1304" w:type="dxa"/>
          </w:tcPr>
          <w:p w14:paraId="7D046DF4" w14:textId="77777777" w:rsidR="007E4CD1" w:rsidRPr="006F2DDC" w:rsidRDefault="007E4CD1" w:rsidP="007E4CD1">
            <w:pPr>
              <w:pStyle w:val="TableText"/>
              <w:jc w:val="both"/>
            </w:pPr>
            <w:proofErr w:type="spellStart"/>
            <w:r w:rsidRPr="006F2DDC">
              <w:t>page_visual_id</w:t>
            </w:r>
            <w:proofErr w:type="spellEnd"/>
          </w:p>
        </w:tc>
        <w:tc>
          <w:tcPr>
            <w:tcW w:w="1191" w:type="dxa"/>
          </w:tcPr>
          <w:p w14:paraId="2DFB2367" w14:textId="77777777" w:rsidR="007E4CD1" w:rsidRPr="006F2DDC" w:rsidRDefault="00596DD4" w:rsidP="007E4CD1">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1689E057" w14:textId="77777777" w:rsidR="007E4CD1" w:rsidRPr="006F2DDC" w:rsidRDefault="007E4CD1" w:rsidP="007E4CD1">
            <w:pPr>
              <w:pStyle w:val="TableText"/>
              <w:jc w:val="both"/>
            </w:pPr>
          </w:p>
        </w:tc>
        <w:tc>
          <w:tcPr>
            <w:tcW w:w="1134" w:type="dxa"/>
          </w:tcPr>
          <w:p w14:paraId="42702CBE" w14:textId="77777777" w:rsidR="007E4CD1" w:rsidRPr="006F2DDC" w:rsidRDefault="007E4CD1" w:rsidP="007E4CD1">
            <w:pPr>
              <w:pStyle w:val="TableText"/>
              <w:jc w:val="both"/>
            </w:pPr>
            <w:r w:rsidRPr="006F2DDC">
              <w:t>M</w:t>
            </w:r>
          </w:p>
        </w:tc>
        <w:tc>
          <w:tcPr>
            <w:tcW w:w="3448" w:type="dxa"/>
          </w:tcPr>
          <w:p w14:paraId="64714545" w14:textId="77777777" w:rsidR="007E4CD1" w:rsidRPr="006F2DDC" w:rsidRDefault="007E4CD1" w:rsidP="007E4CD1">
            <w:pPr>
              <w:pStyle w:val="TableText"/>
              <w:tabs>
                <w:tab w:val="num" w:pos="432"/>
              </w:tabs>
            </w:pPr>
            <w:r w:rsidRPr="006F2DDC">
              <w:t>Unique id for each visual-page combination, auto generated by the system on inclusion of a visual on a page</w:t>
            </w:r>
          </w:p>
        </w:tc>
      </w:tr>
      <w:tr w:rsidR="007E4CD1" w:rsidRPr="006F2DDC" w14:paraId="509DD1BC" w14:textId="77777777" w:rsidTr="007E4CD1">
        <w:tc>
          <w:tcPr>
            <w:tcW w:w="828" w:type="dxa"/>
          </w:tcPr>
          <w:p w14:paraId="5EB2AF63" w14:textId="77777777" w:rsidR="007E4CD1" w:rsidRPr="006F2DDC" w:rsidRDefault="007E4CD1" w:rsidP="00F454DB">
            <w:pPr>
              <w:pStyle w:val="TableText"/>
              <w:numPr>
                <w:ilvl w:val="0"/>
                <w:numId w:val="142"/>
              </w:numPr>
              <w:jc w:val="both"/>
            </w:pPr>
          </w:p>
        </w:tc>
        <w:tc>
          <w:tcPr>
            <w:tcW w:w="1304" w:type="dxa"/>
          </w:tcPr>
          <w:p w14:paraId="07FF53F7" w14:textId="77777777" w:rsidR="007E4CD1" w:rsidRPr="006F2DDC" w:rsidRDefault="007E4CD1" w:rsidP="007E4CD1">
            <w:pPr>
              <w:pStyle w:val="TableText"/>
              <w:jc w:val="both"/>
            </w:pPr>
            <w:proofErr w:type="spellStart"/>
            <w:r w:rsidRPr="006F2DDC">
              <w:t>visual_id</w:t>
            </w:r>
            <w:proofErr w:type="spellEnd"/>
          </w:p>
        </w:tc>
        <w:tc>
          <w:tcPr>
            <w:tcW w:w="1191" w:type="dxa"/>
          </w:tcPr>
          <w:p w14:paraId="6944ECE4" w14:textId="77777777" w:rsidR="007E4CD1" w:rsidRPr="006F2DDC" w:rsidRDefault="00596DD4" w:rsidP="007E4CD1">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1440CF95" w14:textId="77777777" w:rsidR="007E4CD1" w:rsidRPr="006F2DDC" w:rsidRDefault="007E4CD1" w:rsidP="007E4CD1">
            <w:pPr>
              <w:pStyle w:val="TableText"/>
              <w:jc w:val="both"/>
            </w:pPr>
          </w:p>
        </w:tc>
        <w:tc>
          <w:tcPr>
            <w:tcW w:w="1134" w:type="dxa"/>
          </w:tcPr>
          <w:p w14:paraId="1568380F" w14:textId="77777777" w:rsidR="007E4CD1" w:rsidRPr="006F2DDC" w:rsidRDefault="007E4CD1" w:rsidP="007E4CD1">
            <w:pPr>
              <w:pStyle w:val="TableText"/>
              <w:jc w:val="both"/>
            </w:pPr>
            <w:r w:rsidRPr="006F2DDC">
              <w:t>M</w:t>
            </w:r>
          </w:p>
        </w:tc>
        <w:tc>
          <w:tcPr>
            <w:tcW w:w="3448" w:type="dxa"/>
          </w:tcPr>
          <w:p w14:paraId="5A3B6260" w14:textId="77777777" w:rsidR="007E4CD1" w:rsidRPr="006F2DDC" w:rsidRDefault="007E4CD1" w:rsidP="007E4CD1">
            <w:pPr>
              <w:pStyle w:val="TableText"/>
              <w:tabs>
                <w:tab w:val="num" w:pos="432"/>
              </w:tabs>
            </w:pPr>
            <w:r w:rsidRPr="006F2DDC">
              <w:t>Id of the visual</w:t>
            </w:r>
          </w:p>
          <w:p w14:paraId="3339EF4B" w14:textId="77777777" w:rsidR="007E4CD1" w:rsidRPr="006F2DDC" w:rsidRDefault="007E4CD1" w:rsidP="007E4CD1">
            <w:pPr>
              <w:pStyle w:val="TableText"/>
              <w:tabs>
                <w:tab w:val="num" w:pos="432"/>
              </w:tabs>
            </w:pPr>
            <w:r w:rsidRPr="006F2DDC">
              <w:t xml:space="preserve">References </w:t>
            </w:r>
            <w:r w:rsidRPr="006F2DDC">
              <w:rPr>
                <w:b/>
              </w:rPr>
              <w:t>visuals (</w:t>
            </w:r>
            <w:proofErr w:type="spellStart"/>
            <w:r w:rsidRPr="006F2DDC">
              <w:rPr>
                <w:b/>
              </w:rPr>
              <w:t>visual_id</w:t>
            </w:r>
            <w:proofErr w:type="spellEnd"/>
            <w:r w:rsidRPr="006F2DDC">
              <w:rPr>
                <w:b/>
              </w:rPr>
              <w:t>)</w:t>
            </w:r>
          </w:p>
        </w:tc>
      </w:tr>
      <w:tr w:rsidR="007E4CD1" w:rsidRPr="006F2DDC" w14:paraId="6ADA39DB" w14:textId="77777777" w:rsidTr="007E4CD1">
        <w:tc>
          <w:tcPr>
            <w:tcW w:w="828" w:type="dxa"/>
          </w:tcPr>
          <w:p w14:paraId="5183E9B2" w14:textId="77777777" w:rsidR="007E4CD1" w:rsidRPr="006F2DDC" w:rsidRDefault="007E4CD1" w:rsidP="00F454DB">
            <w:pPr>
              <w:pStyle w:val="TableText"/>
              <w:numPr>
                <w:ilvl w:val="0"/>
                <w:numId w:val="142"/>
              </w:numPr>
              <w:jc w:val="both"/>
            </w:pPr>
          </w:p>
        </w:tc>
        <w:tc>
          <w:tcPr>
            <w:tcW w:w="1304" w:type="dxa"/>
          </w:tcPr>
          <w:p w14:paraId="4CA927AE" w14:textId="77777777" w:rsidR="007E4CD1" w:rsidRPr="006F2DDC" w:rsidRDefault="007E4CD1" w:rsidP="007E4CD1">
            <w:pPr>
              <w:pStyle w:val="TableText"/>
              <w:jc w:val="both"/>
            </w:pPr>
            <w:proofErr w:type="spellStart"/>
            <w:r w:rsidRPr="006F2DDC">
              <w:t>project_id</w:t>
            </w:r>
            <w:proofErr w:type="spellEnd"/>
          </w:p>
        </w:tc>
        <w:tc>
          <w:tcPr>
            <w:tcW w:w="1191" w:type="dxa"/>
          </w:tcPr>
          <w:p w14:paraId="10642C22" w14:textId="77777777" w:rsidR="007E4CD1" w:rsidRPr="006F2DDC" w:rsidRDefault="00596DD4" w:rsidP="007E4CD1">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6DFDD9BC" w14:textId="77777777" w:rsidR="007E4CD1" w:rsidRPr="006F2DDC" w:rsidRDefault="007E4CD1" w:rsidP="007E4CD1">
            <w:pPr>
              <w:pStyle w:val="TableText"/>
              <w:jc w:val="both"/>
            </w:pPr>
          </w:p>
        </w:tc>
        <w:tc>
          <w:tcPr>
            <w:tcW w:w="1134" w:type="dxa"/>
          </w:tcPr>
          <w:p w14:paraId="3E96E2C7" w14:textId="77777777" w:rsidR="007E4CD1" w:rsidRPr="006F2DDC" w:rsidRDefault="007E4CD1" w:rsidP="007E4CD1">
            <w:pPr>
              <w:pStyle w:val="TableText"/>
              <w:jc w:val="both"/>
            </w:pPr>
            <w:r w:rsidRPr="006F2DDC">
              <w:t>M</w:t>
            </w:r>
          </w:p>
        </w:tc>
        <w:tc>
          <w:tcPr>
            <w:tcW w:w="3448" w:type="dxa"/>
          </w:tcPr>
          <w:p w14:paraId="3D86D245" w14:textId="77777777" w:rsidR="007E4CD1" w:rsidRPr="006F2DDC" w:rsidRDefault="007E4CD1" w:rsidP="007E4CD1">
            <w:pPr>
              <w:pStyle w:val="TableText"/>
              <w:tabs>
                <w:tab w:val="num" w:pos="432"/>
              </w:tabs>
            </w:pPr>
            <w:r w:rsidRPr="006F2DDC">
              <w:t>Id of the page in which the visual is included</w:t>
            </w:r>
          </w:p>
          <w:p w14:paraId="783D8312" w14:textId="77777777" w:rsidR="007E4CD1" w:rsidRPr="006F2DDC" w:rsidRDefault="007E4CD1" w:rsidP="007E4CD1">
            <w:pPr>
              <w:pStyle w:val="TableText"/>
              <w:tabs>
                <w:tab w:val="num" w:pos="432"/>
              </w:tabs>
            </w:pPr>
            <w:r w:rsidRPr="006F2DDC">
              <w:t xml:space="preserve">References </w:t>
            </w:r>
            <w:r w:rsidRPr="006F2DDC">
              <w:rPr>
                <w:b/>
              </w:rPr>
              <w:t>pages (</w:t>
            </w:r>
            <w:proofErr w:type="spellStart"/>
            <w:r w:rsidRPr="006F2DDC">
              <w:rPr>
                <w:b/>
              </w:rPr>
              <w:t>page_id</w:t>
            </w:r>
            <w:proofErr w:type="spellEnd"/>
            <w:r w:rsidRPr="006F2DDC">
              <w:rPr>
                <w:b/>
              </w:rPr>
              <w:t>)</w:t>
            </w:r>
          </w:p>
        </w:tc>
      </w:tr>
    </w:tbl>
    <w:p w14:paraId="50EA6B30" w14:textId="77777777" w:rsidR="007E4CD1" w:rsidRPr="006F2DDC" w:rsidRDefault="007E4CD1" w:rsidP="007E4CD1">
      <w:pPr>
        <w:ind w:left="0"/>
      </w:pPr>
    </w:p>
    <w:p w14:paraId="4C1EE82E" w14:textId="77777777" w:rsidR="007E4CD1" w:rsidRPr="006F2DDC" w:rsidRDefault="007E4CD1" w:rsidP="007E4CD1">
      <w:pPr>
        <w:ind w:left="0"/>
      </w:pPr>
    </w:p>
    <w:p w14:paraId="58BDFB16" w14:textId="77777777" w:rsidR="008A692B" w:rsidRPr="006F2DDC" w:rsidRDefault="00BC3331" w:rsidP="00BC3331">
      <w:pPr>
        <w:pStyle w:val="Heading3"/>
        <w:ind w:left="0"/>
        <w:jc w:val="both"/>
      </w:pPr>
      <w:bookmarkStart w:id="91" w:name="_Toc24137660"/>
      <w:r w:rsidRPr="006F2DDC">
        <w:t>4.1.</w:t>
      </w:r>
      <w:r w:rsidR="007E4CD1" w:rsidRPr="006F2DDC">
        <w:t>7</w:t>
      </w:r>
      <w:r w:rsidR="002B65F5" w:rsidRPr="006F2DDC">
        <w:t xml:space="preserve"> </w:t>
      </w:r>
      <w:r w:rsidR="007E4CD1" w:rsidRPr="006F2DDC">
        <w:t>menu</w:t>
      </w:r>
      <w:bookmarkEnd w:id="91"/>
    </w:p>
    <w:p w14:paraId="0B5654AF" w14:textId="77777777" w:rsidR="00BA0936" w:rsidRPr="006F2DDC" w:rsidRDefault="00BA0936" w:rsidP="00505CF4">
      <w:pPr>
        <w:pStyle w:val="BodyText"/>
        <w:ind w:left="0"/>
      </w:pPr>
      <w:r w:rsidRPr="006F2DDC">
        <w:rPr>
          <w:b/>
        </w:rPr>
        <w:t>Description</w:t>
      </w:r>
      <w:r w:rsidRPr="006F2DDC">
        <w:t xml:space="preserve">: This entity will store the details for each </w:t>
      </w:r>
      <w:r w:rsidR="00543612" w:rsidRPr="006F2DDC">
        <w:t>menu item.</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304"/>
        <w:gridCol w:w="1191"/>
        <w:gridCol w:w="850"/>
        <w:gridCol w:w="1134"/>
        <w:gridCol w:w="3448"/>
      </w:tblGrid>
      <w:tr w:rsidR="00FF3B30" w:rsidRPr="006F2DDC" w14:paraId="5D93841B" w14:textId="77777777" w:rsidTr="00505CF4">
        <w:trPr>
          <w:tblHeader/>
        </w:trPr>
        <w:tc>
          <w:tcPr>
            <w:tcW w:w="828" w:type="dxa"/>
          </w:tcPr>
          <w:p w14:paraId="09FB8150" w14:textId="77777777" w:rsidR="00FF3B30" w:rsidRPr="006F2DDC" w:rsidRDefault="00FF3B30" w:rsidP="006956A1">
            <w:pPr>
              <w:pStyle w:val="TableHeader"/>
              <w:jc w:val="both"/>
            </w:pPr>
            <w:r w:rsidRPr="006F2DDC">
              <w:t>S. No.</w:t>
            </w:r>
          </w:p>
        </w:tc>
        <w:tc>
          <w:tcPr>
            <w:tcW w:w="1304" w:type="dxa"/>
          </w:tcPr>
          <w:p w14:paraId="109C9556" w14:textId="77777777" w:rsidR="00FF3B30" w:rsidRPr="006F2DDC" w:rsidRDefault="00FF3B30" w:rsidP="006956A1">
            <w:pPr>
              <w:pStyle w:val="TableHeader"/>
              <w:jc w:val="both"/>
            </w:pPr>
            <w:r w:rsidRPr="006F2DDC">
              <w:t>Attribute</w:t>
            </w:r>
          </w:p>
        </w:tc>
        <w:tc>
          <w:tcPr>
            <w:tcW w:w="1191" w:type="dxa"/>
          </w:tcPr>
          <w:p w14:paraId="6219AB5A" w14:textId="77777777" w:rsidR="00FF3B30" w:rsidRPr="006F2DDC" w:rsidRDefault="00FF3B30" w:rsidP="006956A1">
            <w:pPr>
              <w:pStyle w:val="TableHeader"/>
              <w:jc w:val="both"/>
            </w:pPr>
            <w:r w:rsidRPr="006F2DDC">
              <w:t>Type</w:t>
            </w:r>
          </w:p>
        </w:tc>
        <w:tc>
          <w:tcPr>
            <w:tcW w:w="850" w:type="dxa"/>
          </w:tcPr>
          <w:p w14:paraId="0DCF94DC" w14:textId="77777777" w:rsidR="00FF3B30" w:rsidRPr="006F2DDC" w:rsidRDefault="00FF3B30" w:rsidP="006956A1">
            <w:pPr>
              <w:pStyle w:val="TableHeader"/>
              <w:jc w:val="both"/>
            </w:pPr>
            <w:r w:rsidRPr="006F2DDC">
              <w:t>Length</w:t>
            </w:r>
          </w:p>
        </w:tc>
        <w:tc>
          <w:tcPr>
            <w:tcW w:w="1134" w:type="dxa"/>
          </w:tcPr>
          <w:p w14:paraId="6F8E6461" w14:textId="77777777" w:rsidR="00FF3B30" w:rsidRPr="006F2DDC" w:rsidRDefault="00FF3B30" w:rsidP="006956A1">
            <w:pPr>
              <w:pStyle w:val="TableHeader"/>
              <w:jc w:val="both"/>
            </w:pPr>
            <w:r w:rsidRPr="006F2DDC">
              <w:rPr>
                <w:u w:val="single"/>
              </w:rPr>
              <w:t>M</w:t>
            </w:r>
            <w:r w:rsidRPr="006F2DDC">
              <w:t xml:space="preserve">andatory / </w:t>
            </w:r>
            <w:r w:rsidRPr="006F2DDC">
              <w:rPr>
                <w:u w:val="single"/>
              </w:rPr>
              <w:t>O</w:t>
            </w:r>
            <w:r w:rsidRPr="006F2DDC">
              <w:t>ptional</w:t>
            </w:r>
          </w:p>
        </w:tc>
        <w:tc>
          <w:tcPr>
            <w:tcW w:w="3448" w:type="dxa"/>
          </w:tcPr>
          <w:p w14:paraId="44ADE0BD" w14:textId="77777777" w:rsidR="00FF3B30" w:rsidRPr="006F2DDC" w:rsidRDefault="00FF3B30" w:rsidP="006956A1">
            <w:pPr>
              <w:pStyle w:val="TableHeader"/>
              <w:jc w:val="both"/>
            </w:pPr>
            <w:r w:rsidRPr="006F2DDC">
              <w:t>Remarks</w:t>
            </w:r>
          </w:p>
        </w:tc>
      </w:tr>
      <w:tr w:rsidR="00FF3B30" w:rsidRPr="006F2DDC" w14:paraId="7F2B63E2" w14:textId="77777777" w:rsidTr="00505CF4">
        <w:tc>
          <w:tcPr>
            <w:tcW w:w="828" w:type="dxa"/>
          </w:tcPr>
          <w:p w14:paraId="7F3FEAA7" w14:textId="77777777" w:rsidR="00FF3B30" w:rsidRPr="006F2DDC" w:rsidRDefault="00FF3B30" w:rsidP="00F454DB">
            <w:pPr>
              <w:pStyle w:val="TableText"/>
              <w:numPr>
                <w:ilvl w:val="0"/>
                <w:numId w:val="145"/>
              </w:numPr>
              <w:jc w:val="both"/>
            </w:pPr>
          </w:p>
        </w:tc>
        <w:tc>
          <w:tcPr>
            <w:tcW w:w="1304" w:type="dxa"/>
          </w:tcPr>
          <w:p w14:paraId="521A099E" w14:textId="77777777" w:rsidR="00FF3B30" w:rsidRPr="006F2DDC" w:rsidRDefault="00596DD4" w:rsidP="006956A1">
            <w:pPr>
              <w:pStyle w:val="TableText"/>
              <w:jc w:val="both"/>
            </w:pPr>
            <w:proofErr w:type="spellStart"/>
            <w:r w:rsidRPr="006F2DDC">
              <w:t>menu</w:t>
            </w:r>
            <w:r w:rsidR="00F11603" w:rsidRPr="006F2DDC">
              <w:t>_</w:t>
            </w:r>
            <w:r w:rsidR="006956A1" w:rsidRPr="006F2DDC">
              <w:t>id</w:t>
            </w:r>
            <w:proofErr w:type="spellEnd"/>
          </w:p>
        </w:tc>
        <w:tc>
          <w:tcPr>
            <w:tcW w:w="1191" w:type="dxa"/>
          </w:tcPr>
          <w:p w14:paraId="4BEFE377" w14:textId="77777777" w:rsidR="00FF3B30" w:rsidRPr="006F2DDC" w:rsidRDefault="00596DD4" w:rsidP="006956A1">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integer</w:t>
            </w:r>
          </w:p>
        </w:tc>
        <w:tc>
          <w:tcPr>
            <w:tcW w:w="850" w:type="dxa"/>
          </w:tcPr>
          <w:p w14:paraId="4CF629BE" w14:textId="77777777" w:rsidR="00FF3B30" w:rsidRPr="006F2DDC" w:rsidRDefault="00FF3B30" w:rsidP="006956A1">
            <w:pPr>
              <w:pStyle w:val="TableText"/>
              <w:jc w:val="both"/>
            </w:pPr>
          </w:p>
        </w:tc>
        <w:tc>
          <w:tcPr>
            <w:tcW w:w="1134" w:type="dxa"/>
          </w:tcPr>
          <w:p w14:paraId="1AAC2BE0" w14:textId="77777777" w:rsidR="00FF3B30" w:rsidRPr="006F2DDC" w:rsidRDefault="00FF3B30" w:rsidP="006956A1">
            <w:pPr>
              <w:pStyle w:val="TableText"/>
              <w:jc w:val="both"/>
            </w:pPr>
            <w:r w:rsidRPr="006F2DDC">
              <w:t>M</w:t>
            </w:r>
          </w:p>
        </w:tc>
        <w:tc>
          <w:tcPr>
            <w:tcW w:w="3448" w:type="dxa"/>
          </w:tcPr>
          <w:p w14:paraId="5A1BFFA6" w14:textId="77777777" w:rsidR="00FF3B30" w:rsidRPr="006F2DDC" w:rsidRDefault="00DC3ED1" w:rsidP="00FF3B30">
            <w:pPr>
              <w:pStyle w:val="TableText"/>
              <w:tabs>
                <w:tab w:val="num" w:pos="432"/>
              </w:tabs>
            </w:pPr>
            <w:r w:rsidRPr="006F2DDC">
              <w:t xml:space="preserve">Unique </w:t>
            </w:r>
            <w:r w:rsidR="002B7CD2" w:rsidRPr="006F2DDC">
              <w:t>id</w:t>
            </w:r>
            <w:r w:rsidRPr="006F2DDC">
              <w:t xml:space="preserve"> </w:t>
            </w:r>
            <w:r w:rsidR="00F11603" w:rsidRPr="006F2DDC">
              <w:t xml:space="preserve">for </w:t>
            </w:r>
            <w:r w:rsidR="00B42128" w:rsidRPr="006F2DDC">
              <w:t xml:space="preserve">each </w:t>
            </w:r>
            <w:r w:rsidR="00596DD4" w:rsidRPr="006F2DDC">
              <w:t>menu item</w:t>
            </w:r>
            <w:r w:rsidR="008947FD" w:rsidRPr="006F2DDC">
              <w:t>,</w:t>
            </w:r>
            <w:r w:rsidR="00FF45EF" w:rsidRPr="006F2DDC">
              <w:t xml:space="preserve"> auto generated by the system on </w:t>
            </w:r>
            <w:r w:rsidR="00596DD4" w:rsidRPr="006F2DDC">
              <w:t>creation</w:t>
            </w:r>
          </w:p>
        </w:tc>
      </w:tr>
      <w:tr w:rsidR="00F11603" w:rsidRPr="006F2DDC" w14:paraId="0D400786" w14:textId="77777777" w:rsidTr="00505CF4">
        <w:tc>
          <w:tcPr>
            <w:tcW w:w="828" w:type="dxa"/>
          </w:tcPr>
          <w:p w14:paraId="3EA3DA79" w14:textId="77777777" w:rsidR="00F11603" w:rsidRPr="006F2DDC" w:rsidRDefault="00F11603" w:rsidP="00F454DB">
            <w:pPr>
              <w:pStyle w:val="TableText"/>
              <w:numPr>
                <w:ilvl w:val="0"/>
                <w:numId w:val="145"/>
              </w:numPr>
              <w:jc w:val="both"/>
            </w:pPr>
          </w:p>
        </w:tc>
        <w:tc>
          <w:tcPr>
            <w:tcW w:w="1304" w:type="dxa"/>
          </w:tcPr>
          <w:p w14:paraId="2F013A16" w14:textId="77777777" w:rsidR="00F11603" w:rsidRPr="006F2DDC" w:rsidRDefault="00596DD4" w:rsidP="00F11603">
            <w:pPr>
              <w:pStyle w:val="TableText"/>
              <w:jc w:val="both"/>
            </w:pPr>
            <w:r w:rsidRPr="006F2DDC">
              <w:t>name</w:t>
            </w:r>
          </w:p>
        </w:tc>
        <w:tc>
          <w:tcPr>
            <w:tcW w:w="1191" w:type="dxa"/>
          </w:tcPr>
          <w:p w14:paraId="5D1E2792" w14:textId="77777777" w:rsidR="00F11603" w:rsidRPr="006F2DDC" w:rsidRDefault="00AD139C" w:rsidP="00F11603">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68E0F41D" w14:textId="77777777" w:rsidR="00F11603" w:rsidRPr="006F2DDC" w:rsidRDefault="00F11603" w:rsidP="00F11603">
            <w:pPr>
              <w:pStyle w:val="TableText"/>
              <w:jc w:val="both"/>
            </w:pPr>
          </w:p>
        </w:tc>
        <w:tc>
          <w:tcPr>
            <w:tcW w:w="1134" w:type="dxa"/>
          </w:tcPr>
          <w:p w14:paraId="1901E1D7" w14:textId="77777777" w:rsidR="00F11603" w:rsidRPr="006F2DDC" w:rsidRDefault="00F11603" w:rsidP="00F11603">
            <w:pPr>
              <w:pStyle w:val="TableText"/>
              <w:jc w:val="both"/>
            </w:pPr>
            <w:r w:rsidRPr="006F2DDC">
              <w:t>M</w:t>
            </w:r>
          </w:p>
        </w:tc>
        <w:tc>
          <w:tcPr>
            <w:tcW w:w="3448" w:type="dxa"/>
          </w:tcPr>
          <w:p w14:paraId="7841BEC2" w14:textId="77777777" w:rsidR="00F11603" w:rsidRPr="006F2DDC" w:rsidRDefault="00AD139C" w:rsidP="00D26C76">
            <w:pPr>
              <w:pStyle w:val="TableText"/>
              <w:tabs>
                <w:tab w:val="num" w:pos="432"/>
              </w:tabs>
            </w:pPr>
            <w:r w:rsidRPr="006F2DDC">
              <w:t>Name of the menu item</w:t>
            </w:r>
          </w:p>
        </w:tc>
      </w:tr>
      <w:tr w:rsidR="00D26C76" w:rsidRPr="006F2DDC" w14:paraId="4B356556" w14:textId="77777777" w:rsidTr="00505CF4">
        <w:tc>
          <w:tcPr>
            <w:tcW w:w="828" w:type="dxa"/>
          </w:tcPr>
          <w:p w14:paraId="6C6D5AA5" w14:textId="77777777" w:rsidR="00D26C76" w:rsidRPr="006F2DDC" w:rsidRDefault="00D26C76" w:rsidP="00F454DB">
            <w:pPr>
              <w:pStyle w:val="TableText"/>
              <w:numPr>
                <w:ilvl w:val="0"/>
                <w:numId w:val="145"/>
              </w:numPr>
              <w:jc w:val="both"/>
            </w:pPr>
          </w:p>
        </w:tc>
        <w:tc>
          <w:tcPr>
            <w:tcW w:w="1304" w:type="dxa"/>
          </w:tcPr>
          <w:p w14:paraId="3A3B6A45" w14:textId="77777777" w:rsidR="00D26C76" w:rsidRPr="006F2DDC" w:rsidRDefault="00AD139C" w:rsidP="00D26C76">
            <w:pPr>
              <w:pStyle w:val="TableText"/>
              <w:jc w:val="both"/>
            </w:pPr>
            <w:r w:rsidRPr="006F2DDC">
              <w:t>action</w:t>
            </w:r>
          </w:p>
        </w:tc>
        <w:tc>
          <w:tcPr>
            <w:tcW w:w="1191" w:type="dxa"/>
          </w:tcPr>
          <w:p w14:paraId="1468BC80" w14:textId="77777777" w:rsidR="00D26C76" w:rsidRPr="006F2DDC" w:rsidRDefault="00AD139C" w:rsidP="00D26C76">
            <w:pPr>
              <w:ind w:left="0"/>
              <w:jc w:val="both"/>
              <w:rPr>
                <w:rFonts w:ascii="Calibri" w:hAnsi="Calibri" w:cs="Calibri"/>
                <w:color w:val="000000"/>
                <w:spacing w:val="0"/>
                <w:sz w:val="22"/>
                <w:szCs w:val="22"/>
                <w:lang w:eastAsia="en-IN"/>
              </w:rPr>
            </w:pPr>
            <w:r w:rsidRPr="006F2DDC">
              <w:rPr>
                <w:rFonts w:ascii="Calibri" w:hAnsi="Calibri" w:cs="Calibri"/>
                <w:color w:val="000000"/>
                <w:sz w:val="22"/>
                <w:szCs w:val="22"/>
              </w:rPr>
              <w:t>character varying</w:t>
            </w:r>
          </w:p>
        </w:tc>
        <w:tc>
          <w:tcPr>
            <w:tcW w:w="850" w:type="dxa"/>
          </w:tcPr>
          <w:p w14:paraId="11142F67" w14:textId="77777777" w:rsidR="00D26C76" w:rsidRPr="006F2DDC" w:rsidRDefault="00D26C76" w:rsidP="00D26C76">
            <w:pPr>
              <w:pStyle w:val="TableText"/>
              <w:jc w:val="both"/>
            </w:pPr>
          </w:p>
        </w:tc>
        <w:tc>
          <w:tcPr>
            <w:tcW w:w="1134" w:type="dxa"/>
          </w:tcPr>
          <w:p w14:paraId="4E6B3F09" w14:textId="77777777" w:rsidR="00D26C76" w:rsidRPr="006F2DDC" w:rsidRDefault="00D26C76" w:rsidP="00D26C76">
            <w:pPr>
              <w:pStyle w:val="TableText"/>
              <w:jc w:val="both"/>
            </w:pPr>
            <w:r w:rsidRPr="006F2DDC">
              <w:t>M</w:t>
            </w:r>
          </w:p>
        </w:tc>
        <w:tc>
          <w:tcPr>
            <w:tcW w:w="3448" w:type="dxa"/>
          </w:tcPr>
          <w:p w14:paraId="035E1417" w14:textId="77777777" w:rsidR="00D26C76" w:rsidRPr="006F2DDC" w:rsidRDefault="00AD139C" w:rsidP="00D26C76">
            <w:pPr>
              <w:pStyle w:val="TableText"/>
              <w:tabs>
                <w:tab w:val="num" w:pos="432"/>
              </w:tabs>
            </w:pPr>
            <w:r w:rsidRPr="006F2DDC">
              <w:t>Action on the menu item</w:t>
            </w:r>
          </w:p>
        </w:tc>
      </w:tr>
      <w:tr w:rsidR="00AD139C" w:rsidRPr="006F2DDC" w14:paraId="5F147962" w14:textId="77777777" w:rsidTr="00505CF4">
        <w:tc>
          <w:tcPr>
            <w:tcW w:w="828" w:type="dxa"/>
          </w:tcPr>
          <w:p w14:paraId="5A7D69CF" w14:textId="77777777" w:rsidR="00AD139C" w:rsidRPr="006F2DDC" w:rsidRDefault="00AD139C" w:rsidP="00F454DB">
            <w:pPr>
              <w:pStyle w:val="TableText"/>
              <w:numPr>
                <w:ilvl w:val="0"/>
                <w:numId w:val="145"/>
              </w:numPr>
              <w:jc w:val="both"/>
            </w:pPr>
          </w:p>
        </w:tc>
        <w:tc>
          <w:tcPr>
            <w:tcW w:w="1304" w:type="dxa"/>
          </w:tcPr>
          <w:p w14:paraId="185114AD" w14:textId="77777777" w:rsidR="00AD139C" w:rsidRPr="006F2DDC" w:rsidRDefault="00AD139C" w:rsidP="00D26C76">
            <w:pPr>
              <w:pStyle w:val="TableText"/>
              <w:jc w:val="both"/>
            </w:pPr>
            <w:proofErr w:type="spellStart"/>
            <w:r w:rsidRPr="006F2DDC">
              <w:t>order_no</w:t>
            </w:r>
            <w:proofErr w:type="spellEnd"/>
          </w:p>
        </w:tc>
        <w:tc>
          <w:tcPr>
            <w:tcW w:w="1191" w:type="dxa"/>
          </w:tcPr>
          <w:p w14:paraId="7992E897" w14:textId="77777777" w:rsidR="00AD139C" w:rsidRPr="006F2DDC" w:rsidRDefault="00AD139C" w:rsidP="00D26C76">
            <w:pPr>
              <w:ind w:left="0"/>
              <w:jc w:val="both"/>
              <w:rPr>
                <w:rFonts w:ascii="Calibri" w:hAnsi="Calibri" w:cs="Calibri"/>
                <w:color w:val="000000"/>
                <w:sz w:val="22"/>
                <w:szCs w:val="22"/>
              </w:rPr>
            </w:pPr>
            <w:r w:rsidRPr="006F2DDC">
              <w:rPr>
                <w:rFonts w:ascii="Calibri" w:hAnsi="Calibri" w:cs="Calibri"/>
                <w:color w:val="000000"/>
                <w:sz w:val="22"/>
                <w:szCs w:val="22"/>
              </w:rPr>
              <w:t>integer</w:t>
            </w:r>
          </w:p>
        </w:tc>
        <w:tc>
          <w:tcPr>
            <w:tcW w:w="850" w:type="dxa"/>
          </w:tcPr>
          <w:p w14:paraId="13F1EE75" w14:textId="77777777" w:rsidR="00AD139C" w:rsidRPr="006F2DDC" w:rsidRDefault="00AD139C" w:rsidP="00D26C76">
            <w:pPr>
              <w:pStyle w:val="TableText"/>
              <w:jc w:val="both"/>
            </w:pPr>
          </w:p>
        </w:tc>
        <w:tc>
          <w:tcPr>
            <w:tcW w:w="1134" w:type="dxa"/>
          </w:tcPr>
          <w:p w14:paraId="4355ACE2" w14:textId="77777777" w:rsidR="00AD139C" w:rsidRPr="006F2DDC" w:rsidRDefault="00AD139C" w:rsidP="00D26C76">
            <w:pPr>
              <w:pStyle w:val="TableText"/>
              <w:jc w:val="both"/>
            </w:pPr>
            <w:r w:rsidRPr="006F2DDC">
              <w:t>M</w:t>
            </w:r>
          </w:p>
        </w:tc>
        <w:tc>
          <w:tcPr>
            <w:tcW w:w="3448" w:type="dxa"/>
          </w:tcPr>
          <w:p w14:paraId="48D644A6" w14:textId="77777777" w:rsidR="00AD139C" w:rsidRPr="006F2DDC" w:rsidRDefault="00AD139C" w:rsidP="00D26C76">
            <w:pPr>
              <w:pStyle w:val="TableText"/>
              <w:tabs>
                <w:tab w:val="num" w:pos="432"/>
              </w:tabs>
            </w:pPr>
            <w:r w:rsidRPr="006F2DDC">
              <w:t>Order of the menu item in overall menu</w:t>
            </w:r>
          </w:p>
        </w:tc>
      </w:tr>
    </w:tbl>
    <w:p w14:paraId="2F817FB7" w14:textId="77777777" w:rsidR="008A692B" w:rsidRPr="006F2DDC" w:rsidRDefault="008A692B" w:rsidP="008A692B">
      <w:pPr>
        <w:pStyle w:val="BodyText"/>
        <w:ind w:left="720"/>
      </w:pPr>
    </w:p>
    <w:p w14:paraId="160D6487" w14:textId="77777777" w:rsidR="00DF5691" w:rsidRPr="006F2DDC" w:rsidRDefault="00DF5691" w:rsidP="00DF5691">
      <w:pPr>
        <w:pStyle w:val="BodyText"/>
        <w:spacing w:after="0"/>
        <w:ind w:left="720"/>
      </w:pPr>
      <w:r w:rsidRPr="006F2DDC">
        <w:br w:type="page"/>
      </w:r>
    </w:p>
    <w:p w14:paraId="1AD648BE" w14:textId="77777777" w:rsidR="00AA0280" w:rsidRPr="006F2DDC" w:rsidRDefault="00AA0280" w:rsidP="00771E8D">
      <w:pPr>
        <w:pStyle w:val="Heading1"/>
        <w:ind w:left="0"/>
        <w:jc w:val="both"/>
      </w:pPr>
      <w:bookmarkStart w:id="92" w:name="_Toc24137661"/>
      <w:r w:rsidRPr="006F2DDC">
        <w:lastRenderedPageBreak/>
        <w:t>5.0 Non-functional Requirements</w:t>
      </w:r>
      <w:bookmarkEnd w:id="92"/>
    </w:p>
    <w:p w14:paraId="29B14F42" w14:textId="77777777" w:rsidR="0005115A" w:rsidRPr="0005115A" w:rsidRDefault="0005115A" w:rsidP="00F454DB">
      <w:pPr>
        <w:pStyle w:val="Heading2"/>
        <w:numPr>
          <w:ilvl w:val="0"/>
          <w:numId w:val="265"/>
        </w:numPr>
      </w:pPr>
      <w:bookmarkStart w:id="93" w:name="_Toc421134575"/>
      <w:bookmarkStart w:id="94" w:name="_Toc5632990"/>
      <w:r w:rsidRPr="0005115A">
        <w:t>Performance Requirements</w:t>
      </w:r>
      <w:bookmarkEnd w:id="93"/>
      <w:bookmarkEnd w:id="94"/>
    </w:p>
    <w:p w14:paraId="123A4D3A" w14:textId="77777777" w:rsidR="0005115A" w:rsidRPr="0005115A" w:rsidRDefault="0005115A" w:rsidP="00F454DB">
      <w:pPr>
        <w:pStyle w:val="Heading3"/>
        <w:numPr>
          <w:ilvl w:val="1"/>
          <w:numId w:val="264"/>
        </w:numPr>
        <w:jc w:val="both"/>
        <w:rPr>
          <w:rFonts w:ascii="Arial" w:hAnsi="Arial"/>
          <w:b/>
          <w:bCs/>
          <w:spacing w:val="0"/>
          <w:kern w:val="0"/>
          <w:sz w:val="24"/>
          <w:szCs w:val="26"/>
          <w:lang w:val="en-US"/>
        </w:rPr>
      </w:pPr>
      <w:bookmarkStart w:id="95" w:name="_Toc331073588"/>
      <w:bookmarkStart w:id="96" w:name="_Toc385421729"/>
      <w:bookmarkStart w:id="97" w:name="_Toc391474805"/>
      <w:bookmarkStart w:id="98" w:name="_Toc421134576"/>
      <w:bookmarkStart w:id="99" w:name="_Toc5632991"/>
      <w:r w:rsidRPr="0005115A">
        <w:rPr>
          <w:rFonts w:ascii="Arial" w:hAnsi="Arial"/>
          <w:b/>
          <w:bCs/>
          <w:spacing w:val="0"/>
          <w:kern w:val="0"/>
          <w:sz w:val="24"/>
          <w:szCs w:val="26"/>
          <w:lang w:val="en-US"/>
        </w:rPr>
        <w:t>Scalability Requirements</w:t>
      </w:r>
      <w:bookmarkEnd w:id="95"/>
      <w:bookmarkEnd w:id="96"/>
      <w:bookmarkEnd w:id="97"/>
      <w:bookmarkEnd w:id="98"/>
      <w:bookmarkEnd w:id="99"/>
    </w:p>
    <w:p w14:paraId="61B17107" w14:textId="77777777" w:rsidR="009A61CC"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 xml:space="preserve">Scalability refers to the maximum user load on the system. In the current scenario, there would be         2, 50,000 application users of the system at central, state and Panchayat level. At any point of time, no more than 25,000 simultaneous application users would be expected in the system. At any point of time, the software should support a peak load of 2500 concurrent users. </w:t>
      </w:r>
    </w:p>
    <w:p w14:paraId="6F49F3E7" w14:textId="77777777" w:rsidR="0005115A" w:rsidRP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 xml:space="preserve"> </w:t>
      </w:r>
    </w:p>
    <w:p w14:paraId="031EE75F" w14:textId="77777777" w:rsidR="0005115A" w:rsidRPr="0005115A" w:rsidRDefault="0005115A" w:rsidP="00F454DB">
      <w:pPr>
        <w:pStyle w:val="Heading3"/>
        <w:numPr>
          <w:ilvl w:val="1"/>
          <w:numId w:val="264"/>
        </w:numPr>
        <w:jc w:val="both"/>
        <w:rPr>
          <w:rFonts w:ascii="Arial" w:hAnsi="Arial"/>
          <w:b/>
          <w:bCs/>
          <w:spacing w:val="0"/>
          <w:kern w:val="0"/>
          <w:sz w:val="24"/>
          <w:szCs w:val="26"/>
          <w:lang w:val="en-US"/>
        </w:rPr>
      </w:pPr>
      <w:bookmarkStart w:id="100" w:name="_Toc331073589"/>
      <w:bookmarkStart w:id="101" w:name="_Toc385421730"/>
      <w:bookmarkStart w:id="102" w:name="_Toc391474806"/>
      <w:bookmarkStart w:id="103" w:name="_Toc421134577"/>
      <w:bookmarkStart w:id="104" w:name="_Toc5632992"/>
      <w:r w:rsidRPr="0005115A">
        <w:rPr>
          <w:rFonts w:ascii="Arial" w:hAnsi="Arial"/>
          <w:b/>
          <w:bCs/>
          <w:spacing w:val="0"/>
          <w:kern w:val="0"/>
          <w:sz w:val="24"/>
          <w:szCs w:val="26"/>
          <w:lang w:val="en-US"/>
        </w:rPr>
        <w:t>Response Time</w:t>
      </w:r>
      <w:bookmarkEnd w:id="100"/>
      <w:bookmarkEnd w:id="101"/>
      <w:bookmarkEnd w:id="102"/>
      <w:bookmarkEnd w:id="103"/>
      <w:bookmarkEnd w:id="104"/>
    </w:p>
    <w:p w14:paraId="539EE421" w14:textId="77777777" w:rsidR="0005115A" w:rsidRP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The response time should be as follows:</w:t>
      </w:r>
    </w:p>
    <w:p w14:paraId="11A29DCF" w14:textId="77777777" w:rsidR="0005115A" w:rsidRPr="0005115A" w:rsidRDefault="0005115A" w:rsidP="00F454DB">
      <w:pPr>
        <w:numPr>
          <w:ilvl w:val="0"/>
          <w:numId w:val="261"/>
        </w:numPr>
        <w:suppressAutoHyphens/>
        <w:spacing w:line="360" w:lineRule="auto"/>
        <w:jc w:val="both"/>
        <w:rPr>
          <w:spacing w:val="0"/>
          <w:sz w:val="22"/>
          <w:szCs w:val="22"/>
          <w:lang w:val="en-GB" w:eastAsia="ar-SA"/>
        </w:rPr>
      </w:pPr>
      <w:r w:rsidRPr="0005115A">
        <w:rPr>
          <w:spacing w:val="0"/>
          <w:sz w:val="22"/>
          <w:szCs w:val="22"/>
          <w:lang w:val="en-GB" w:eastAsia="ar-SA"/>
        </w:rPr>
        <w:t xml:space="preserve">90% of the responses should be within 2 sec </w:t>
      </w:r>
    </w:p>
    <w:p w14:paraId="268CD42F" w14:textId="77777777" w:rsidR="0005115A" w:rsidRPr="0005115A" w:rsidRDefault="0005115A" w:rsidP="00F454DB">
      <w:pPr>
        <w:numPr>
          <w:ilvl w:val="0"/>
          <w:numId w:val="261"/>
        </w:numPr>
        <w:suppressAutoHyphens/>
        <w:spacing w:line="360" w:lineRule="auto"/>
        <w:jc w:val="both"/>
        <w:rPr>
          <w:spacing w:val="0"/>
          <w:sz w:val="22"/>
          <w:szCs w:val="22"/>
          <w:lang w:val="en-GB" w:eastAsia="ar-SA"/>
        </w:rPr>
      </w:pPr>
      <w:r w:rsidRPr="0005115A">
        <w:rPr>
          <w:spacing w:val="0"/>
          <w:sz w:val="22"/>
          <w:szCs w:val="22"/>
          <w:lang w:val="en-GB" w:eastAsia="ar-SA"/>
        </w:rPr>
        <w:t>10 second: For user operation on data (for e.g. sorting of data in a column) or (5 to 50 records per page up to max of 100,000 records).</w:t>
      </w:r>
    </w:p>
    <w:p w14:paraId="03B4DB94" w14:textId="77777777" w:rsidR="0005115A" w:rsidRPr="0005115A" w:rsidRDefault="0005115A" w:rsidP="00F454DB">
      <w:pPr>
        <w:numPr>
          <w:ilvl w:val="0"/>
          <w:numId w:val="261"/>
        </w:numPr>
        <w:suppressAutoHyphens/>
        <w:spacing w:line="360" w:lineRule="auto"/>
        <w:jc w:val="both"/>
        <w:rPr>
          <w:spacing w:val="0"/>
          <w:sz w:val="22"/>
          <w:szCs w:val="22"/>
          <w:lang w:val="en-GB" w:eastAsia="ar-SA"/>
        </w:rPr>
      </w:pPr>
      <w:r w:rsidRPr="0005115A">
        <w:rPr>
          <w:spacing w:val="0"/>
          <w:sz w:val="22"/>
          <w:szCs w:val="22"/>
          <w:lang w:val="en-GB" w:eastAsia="ar-SA"/>
        </w:rPr>
        <w:t>10 to 20 seconds: For user awaiting response from the system upon executing a transaction (for e.g. a query/update).</w:t>
      </w:r>
    </w:p>
    <w:p w14:paraId="4C5881B3" w14:textId="77777777" w:rsidR="0005115A" w:rsidRDefault="0005115A" w:rsidP="00F454DB">
      <w:pPr>
        <w:numPr>
          <w:ilvl w:val="0"/>
          <w:numId w:val="261"/>
        </w:numPr>
        <w:suppressAutoHyphens/>
        <w:spacing w:line="360" w:lineRule="auto"/>
        <w:jc w:val="both"/>
        <w:rPr>
          <w:spacing w:val="0"/>
          <w:sz w:val="22"/>
          <w:szCs w:val="22"/>
          <w:lang w:val="en-GB" w:eastAsia="ar-SA"/>
        </w:rPr>
      </w:pPr>
      <w:r w:rsidRPr="0005115A">
        <w:rPr>
          <w:spacing w:val="0"/>
          <w:sz w:val="22"/>
          <w:szCs w:val="22"/>
          <w:lang w:val="en-GB" w:eastAsia="ar-SA"/>
        </w:rPr>
        <w:t>1 minute – Unacceptable response time.</w:t>
      </w:r>
    </w:p>
    <w:p w14:paraId="7A748E0F" w14:textId="77777777" w:rsidR="009A61CC" w:rsidRPr="0005115A" w:rsidRDefault="009A61CC" w:rsidP="009A61CC">
      <w:pPr>
        <w:suppressAutoHyphens/>
        <w:spacing w:line="360" w:lineRule="auto"/>
        <w:ind w:left="720"/>
        <w:jc w:val="both"/>
        <w:rPr>
          <w:spacing w:val="0"/>
          <w:sz w:val="22"/>
          <w:szCs w:val="22"/>
          <w:lang w:val="en-GB" w:eastAsia="ar-SA"/>
        </w:rPr>
      </w:pPr>
    </w:p>
    <w:p w14:paraId="647AD413" w14:textId="77777777" w:rsidR="0005115A" w:rsidRPr="0005115A" w:rsidRDefault="0005115A" w:rsidP="00F454DB">
      <w:pPr>
        <w:pStyle w:val="Heading2"/>
        <w:numPr>
          <w:ilvl w:val="0"/>
          <w:numId w:val="265"/>
        </w:numPr>
        <w:rPr>
          <w:rFonts w:ascii="Arial" w:hAnsi="Arial"/>
          <w:b/>
          <w:bCs/>
          <w:spacing w:val="0"/>
          <w:kern w:val="0"/>
          <w:sz w:val="24"/>
          <w:szCs w:val="26"/>
          <w:lang w:val="en-US"/>
        </w:rPr>
      </w:pPr>
      <w:bookmarkStart w:id="105" w:name="_Toc331073590"/>
      <w:bookmarkStart w:id="106" w:name="_Toc385421731"/>
      <w:bookmarkStart w:id="107" w:name="_Toc391474807"/>
      <w:bookmarkStart w:id="108" w:name="_Toc421134578"/>
      <w:bookmarkStart w:id="109" w:name="_Toc5632993"/>
      <w:r w:rsidRPr="0005115A">
        <w:rPr>
          <w:rFonts w:ascii="Arial" w:hAnsi="Arial"/>
          <w:b/>
          <w:bCs/>
          <w:spacing w:val="0"/>
          <w:kern w:val="0"/>
          <w:sz w:val="24"/>
          <w:szCs w:val="26"/>
          <w:lang w:val="en-US"/>
        </w:rPr>
        <w:t>Software System Attributes Usability</w:t>
      </w:r>
      <w:bookmarkEnd w:id="105"/>
      <w:bookmarkEnd w:id="106"/>
      <w:bookmarkEnd w:id="107"/>
      <w:bookmarkEnd w:id="108"/>
      <w:bookmarkEnd w:id="109"/>
    </w:p>
    <w:p w14:paraId="5726DC34" w14:textId="77777777" w:rsidR="0005115A" w:rsidRP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The Screens should be designed for ease of use by non-technical users who do not have any computer knowledge. The design should adopt the following principles:</w:t>
      </w:r>
    </w:p>
    <w:p w14:paraId="08DAA809"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spacing w:val="0"/>
          <w:sz w:val="22"/>
          <w:szCs w:val="22"/>
          <w:lang w:val="en-GB" w:eastAsia="ar-SA"/>
        </w:rPr>
        <w:t>Use relative font size so that a user can easily change overall font size from the browser interface.</w:t>
      </w:r>
    </w:p>
    <w:p w14:paraId="476D1F63"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spacing w:val="0"/>
          <w:sz w:val="22"/>
          <w:szCs w:val="22"/>
          <w:lang w:val="en-GB" w:eastAsia="ar-SA"/>
        </w:rPr>
        <w:t>Text equivalents should be given for all graphics.</w:t>
      </w:r>
    </w:p>
    <w:p w14:paraId="4059E2B2"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spacing w:val="0"/>
          <w:sz w:val="22"/>
          <w:szCs w:val="22"/>
          <w:lang w:val="en-GB" w:eastAsia="ar-SA"/>
        </w:rPr>
        <w:t>Application should function even if JavaScript, CSS and Frames are turned off.</w:t>
      </w:r>
    </w:p>
    <w:p w14:paraId="535A9650"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b/>
          <w:bCs/>
          <w:spacing w:val="0"/>
          <w:sz w:val="22"/>
          <w:szCs w:val="22"/>
          <w:lang w:val="en-GB" w:eastAsia="ar-SA"/>
        </w:rPr>
        <w:t>Navigability</w:t>
      </w:r>
      <w:r w:rsidRPr="0005115A">
        <w:rPr>
          <w:spacing w:val="0"/>
          <w:sz w:val="22"/>
          <w:szCs w:val="22"/>
          <w:lang w:val="en-GB" w:eastAsia="ar-SA"/>
        </w:rPr>
        <w:t xml:space="preserve"> –The user should be able to perform operations without having to navigate through multiple pages/links – No operation should require more than 2 to 3 clicks.  </w:t>
      </w:r>
    </w:p>
    <w:p w14:paraId="5545581F"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b/>
          <w:bCs/>
          <w:spacing w:val="0"/>
          <w:sz w:val="22"/>
          <w:szCs w:val="22"/>
          <w:lang w:val="en-GB" w:eastAsia="ar-SA"/>
        </w:rPr>
        <w:t xml:space="preserve">Familiarity – </w:t>
      </w:r>
      <w:r w:rsidRPr="0005115A">
        <w:rPr>
          <w:spacing w:val="0"/>
          <w:sz w:val="22"/>
          <w:szCs w:val="22"/>
          <w:lang w:val="en-GB" w:eastAsia="ar-SA"/>
        </w:rPr>
        <w:t xml:space="preserve">The system’s interfaces and navigations should be based on other systems that the users are familiar with. </w:t>
      </w:r>
    </w:p>
    <w:p w14:paraId="60528E07"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b/>
          <w:bCs/>
          <w:spacing w:val="0"/>
          <w:sz w:val="22"/>
          <w:szCs w:val="22"/>
          <w:lang w:val="en-GB" w:eastAsia="ar-SA"/>
        </w:rPr>
        <w:lastRenderedPageBreak/>
        <w:t xml:space="preserve">Administration – </w:t>
      </w:r>
      <w:r w:rsidRPr="0005115A">
        <w:rPr>
          <w:spacing w:val="0"/>
          <w:sz w:val="22"/>
          <w:szCs w:val="22"/>
          <w:lang w:val="en-GB" w:eastAsia="ar-SA"/>
        </w:rPr>
        <w:t xml:space="preserve">The system should not require any administration tasks at the user level. Interfaces should be available for administration/setup operations. </w:t>
      </w:r>
    </w:p>
    <w:p w14:paraId="5A1F8A8B" w14:textId="77777777" w:rsidR="0005115A" w:rsidRPr="0005115A" w:rsidRDefault="0005115A" w:rsidP="00F454DB">
      <w:pPr>
        <w:numPr>
          <w:ilvl w:val="0"/>
          <w:numId w:val="262"/>
        </w:numPr>
        <w:suppressAutoHyphens/>
        <w:spacing w:line="360" w:lineRule="auto"/>
        <w:jc w:val="both"/>
        <w:rPr>
          <w:spacing w:val="0"/>
          <w:sz w:val="22"/>
          <w:szCs w:val="22"/>
          <w:lang w:val="en-GB" w:eastAsia="ar-SA"/>
        </w:rPr>
      </w:pPr>
      <w:r w:rsidRPr="0005115A">
        <w:rPr>
          <w:b/>
          <w:bCs/>
          <w:spacing w:val="0"/>
          <w:sz w:val="22"/>
          <w:szCs w:val="22"/>
          <w:lang w:val="en-GB" w:eastAsia="ar-SA"/>
        </w:rPr>
        <w:t xml:space="preserve">Help - </w:t>
      </w:r>
      <w:r w:rsidRPr="0005115A">
        <w:rPr>
          <w:spacing w:val="0"/>
          <w:sz w:val="22"/>
          <w:szCs w:val="22"/>
          <w:lang w:val="en-GB" w:eastAsia="ar-SA"/>
        </w:rPr>
        <w:t xml:space="preserve">The system should come equipped with Computer based tutorial in English and ten other languages for users to “self-solve” any navigability or operational doubts. </w:t>
      </w:r>
    </w:p>
    <w:p w14:paraId="0712D4D6" w14:textId="77777777" w:rsidR="0005115A" w:rsidRDefault="0005115A" w:rsidP="00F454DB">
      <w:pPr>
        <w:numPr>
          <w:ilvl w:val="0"/>
          <w:numId w:val="262"/>
        </w:numPr>
        <w:suppressAutoHyphens/>
        <w:spacing w:line="360" w:lineRule="auto"/>
        <w:jc w:val="both"/>
        <w:rPr>
          <w:spacing w:val="0"/>
          <w:sz w:val="22"/>
          <w:szCs w:val="22"/>
          <w:lang w:val="en-GB" w:eastAsia="ar-SA"/>
        </w:rPr>
      </w:pPr>
      <w:r w:rsidRPr="0005115A">
        <w:rPr>
          <w:b/>
          <w:bCs/>
          <w:spacing w:val="0"/>
          <w:sz w:val="22"/>
          <w:szCs w:val="22"/>
          <w:lang w:val="en-GB" w:eastAsia="ar-SA"/>
        </w:rPr>
        <w:t xml:space="preserve">Standards Adherence – </w:t>
      </w:r>
      <w:r w:rsidRPr="0005115A">
        <w:rPr>
          <w:spacing w:val="0"/>
          <w:sz w:val="22"/>
          <w:szCs w:val="22"/>
          <w:lang w:val="en-GB" w:eastAsia="ar-SA"/>
        </w:rPr>
        <w:t>The system should adhere to commonly accepted standards of web-design (such as acceptable size of web pages, minimal images, small style sheets etc.)</w:t>
      </w:r>
    </w:p>
    <w:p w14:paraId="787BBD27" w14:textId="77777777" w:rsidR="009A61CC" w:rsidRPr="0005115A" w:rsidRDefault="009A61CC" w:rsidP="009A61CC">
      <w:pPr>
        <w:suppressAutoHyphens/>
        <w:spacing w:line="360" w:lineRule="auto"/>
        <w:ind w:left="720"/>
        <w:jc w:val="both"/>
        <w:rPr>
          <w:spacing w:val="0"/>
          <w:sz w:val="22"/>
          <w:szCs w:val="22"/>
          <w:lang w:val="en-GB" w:eastAsia="ar-SA"/>
        </w:rPr>
      </w:pPr>
    </w:p>
    <w:p w14:paraId="3E146FD6" w14:textId="77777777" w:rsidR="0005115A" w:rsidRPr="0005115A" w:rsidRDefault="0005115A" w:rsidP="00F454DB">
      <w:pPr>
        <w:pStyle w:val="Heading3"/>
        <w:numPr>
          <w:ilvl w:val="1"/>
          <w:numId w:val="264"/>
        </w:numPr>
        <w:jc w:val="both"/>
        <w:rPr>
          <w:rFonts w:ascii="Arial" w:hAnsi="Arial"/>
          <w:b/>
          <w:bCs/>
          <w:spacing w:val="0"/>
          <w:kern w:val="0"/>
          <w:sz w:val="24"/>
          <w:szCs w:val="26"/>
          <w:lang w:val="en-US"/>
        </w:rPr>
      </w:pPr>
      <w:bookmarkStart w:id="110" w:name="_Toc331073591"/>
      <w:bookmarkStart w:id="111" w:name="_Toc385421732"/>
      <w:bookmarkStart w:id="112" w:name="_Toc391474808"/>
      <w:bookmarkStart w:id="113" w:name="_Toc421134579"/>
      <w:bookmarkStart w:id="114" w:name="_Toc5632994"/>
      <w:r w:rsidRPr="0005115A">
        <w:rPr>
          <w:rFonts w:ascii="Arial" w:hAnsi="Arial"/>
          <w:b/>
          <w:bCs/>
          <w:spacing w:val="0"/>
          <w:kern w:val="0"/>
          <w:sz w:val="24"/>
          <w:szCs w:val="26"/>
          <w:lang w:val="en-US"/>
        </w:rPr>
        <w:t>Accessibility</w:t>
      </w:r>
      <w:bookmarkEnd w:id="110"/>
      <w:bookmarkEnd w:id="111"/>
      <w:bookmarkEnd w:id="112"/>
      <w:bookmarkEnd w:id="113"/>
      <w:bookmarkEnd w:id="114"/>
    </w:p>
    <w:p w14:paraId="31134986" w14:textId="77777777" w:rsid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 xml:space="preserve"> All the user and normal administration features of software should be available through a </w:t>
      </w:r>
      <w:r w:rsidR="009A61CC" w:rsidRPr="0005115A">
        <w:rPr>
          <w:rFonts w:cs="Arial"/>
          <w:spacing w:val="0"/>
          <w:sz w:val="22"/>
          <w:szCs w:val="22"/>
          <w:lang w:val="en-GB" w:eastAsia="ar-SA"/>
        </w:rPr>
        <w:t>browser-based</w:t>
      </w:r>
      <w:r w:rsidRPr="0005115A">
        <w:rPr>
          <w:rFonts w:cs="Arial"/>
          <w:spacing w:val="0"/>
          <w:sz w:val="22"/>
          <w:szCs w:val="22"/>
          <w:lang w:val="en-GB" w:eastAsia="ar-SA"/>
        </w:rPr>
        <w:t xml:space="preserve"> interface. The software should support Internet Explorer 7.0 and above and Mozilla 3.6.6 and above versions.</w:t>
      </w:r>
    </w:p>
    <w:p w14:paraId="4BF858EB"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117814E7" w14:textId="77777777" w:rsidR="0005115A" w:rsidRPr="0005115A" w:rsidRDefault="0005115A" w:rsidP="00F454DB">
      <w:pPr>
        <w:pStyle w:val="Heading3"/>
        <w:numPr>
          <w:ilvl w:val="1"/>
          <w:numId w:val="264"/>
        </w:numPr>
        <w:jc w:val="both"/>
      </w:pPr>
      <w:bookmarkStart w:id="115" w:name="_Toc331073592"/>
      <w:bookmarkStart w:id="116" w:name="_Toc385421733"/>
      <w:bookmarkStart w:id="117" w:name="_Toc391474809"/>
      <w:bookmarkStart w:id="118" w:name="_Toc398216009"/>
      <w:bookmarkStart w:id="119" w:name="_Toc421134580"/>
      <w:bookmarkStart w:id="120" w:name="_Toc5632995"/>
      <w:r w:rsidRPr="009A61CC">
        <w:rPr>
          <w:rFonts w:ascii="Arial" w:hAnsi="Arial"/>
          <w:b/>
          <w:bCs/>
          <w:spacing w:val="0"/>
          <w:kern w:val="0"/>
          <w:sz w:val="24"/>
          <w:szCs w:val="26"/>
          <w:lang w:val="en-US"/>
        </w:rPr>
        <w:t>Availability</w:t>
      </w:r>
      <w:bookmarkEnd w:id="115"/>
      <w:bookmarkEnd w:id="116"/>
      <w:bookmarkEnd w:id="117"/>
      <w:bookmarkEnd w:id="118"/>
      <w:bookmarkEnd w:id="119"/>
      <w:bookmarkEnd w:id="120"/>
    </w:p>
    <w:p w14:paraId="46C69A1D" w14:textId="77777777" w:rsidR="009A158A" w:rsidRDefault="0005115A" w:rsidP="009A158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Audit Online software shall be up and running and must be available 24x7 and any one should be able to connect to it from anywhere. It should trap all errors and prevent users from accessing unauthorized areas of the software. In case of software or a hardware failure, the system should re-initiate immediately. In case of a possible hardware failure or corruption of database the system admin should immediately restore the backup.</w:t>
      </w:r>
      <w:bookmarkStart w:id="121" w:name="_Toc331073593"/>
      <w:bookmarkStart w:id="122" w:name="_Toc385421734"/>
      <w:bookmarkStart w:id="123" w:name="_Toc391474810"/>
      <w:bookmarkStart w:id="124" w:name="_Toc398216010"/>
      <w:bookmarkStart w:id="125" w:name="_Toc421134581"/>
      <w:bookmarkStart w:id="126" w:name="_Toc5632996"/>
    </w:p>
    <w:p w14:paraId="4C132D37" w14:textId="77777777" w:rsidR="009A158A" w:rsidRPr="009A158A" w:rsidRDefault="009A158A" w:rsidP="009A158A">
      <w:pPr>
        <w:suppressAutoHyphens/>
        <w:spacing w:line="360" w:lineRule="auto"/>
        <w:ind w:left="0"/>
        <w:jc w:val="both"/>
        <w:rPr>
          <w:rFonts w:cs="Arial"/>
          <w:spacing w:val="0"/>
          <w:sz w:val="22"/>
          <w:szCs w:val="22"/>
          <w:lang w:val="en-GB" w:eastAsia="ar-SA"/>
        </w:rPr>
      </w:pPr>
    </w:p>
    <w:p w14:paraId="16BA794A"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r w:rsidRPr="009A158A">
        <w:rPr>
          <w:rFonts w:ascii="Arial" w:hAnsi="Arial"/>
          <w:b/>
          <w:bCs/>
          <w:spacing w:val="0"/>
          <w:kern w:val="0"/>
          <w:sz w:val="24"/>
          <w:szCs w:val="26"/>
          <w:lang w:val="en-US"/>
        </w:rPr>
        <w:t>Reliability</w:t>
      </w:r>
      <w:bookmarkEnd w:id="121"/>
      <w:bookmarkEnd w:id="122"/>
      <w:bookmarkEnd w:id="123"/>
      <w:bookmarkEnd w:id="124"/>
      <w:bookmarkEnd w:id="125"/>
      <w:bookmarkEnd w:id="126"/>
    </w:p>
    <w:p w14:paraId="0ACBCB5A" w14:textId="77777777" w:rsid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Individual Audit Online software may be unavailable for not more than 120 hours in each year. It is expected that there shall not be any bug and the system shall be tested on end cases to offer user a quality and reliable application.</w:t>
      </w:r>
    </w:p>
    <w:p w14:paraId="4744E967"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39BAE69D"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27" w:name="_Toc331073594"/>
      <w:bookmarkStart w:id="128" w:name="_Toc385421735"/>
      <w:bookmarkStart w:id="129" w:name="_Toc391474811"/>
      <w:bookmarkStart w:id="130" w:name="_Toc398216011"/>
      <w:bookmarkStart w:id="131" w:name="_Toc421134582"/>
      <w:bookmarkStart w:id="132" w:name="_Toc5632997"/>
      <w:r w:rsidRPr="009A158A">
        <w:rPr>
          <w:rFonts w:ascii="Arial" w:hAnsi="Arial"/>
          <w:b/>
          <w:bCs/>
          <w:spacing w:val="0"/>
          <w:kern w:val="0"/>
          <w:sz w:val="24"/>
          <w:szCs w:val="26"/>
          <w:lang w:val="en-US"/>
        </w:rPr>
        <w:t>Maintainability</w:t>
      </w:r>
      <w:bookmarkEnd w:id="127"/>
      <w:bookmarkEnd w:id="128"/>
      <w:bookmarkEnd w:id="129"/>
      <w:bookmarkEnd w:id="130"/>
      <w:bookmarkEnd w:id="131"/>
      <w:bookmarkEnd w:id="132"/>
    </w:p>
    <w:p w14:paraId="522DF8D7" w14:textId="77777777" w:rsidR="0005115A" w:rsidRP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The software would be designed and developed using Open Source Tools and Technologies. The system admin shall take regular back up of the database. Software Code must be modular and well documented.</w:t>
      </w:r>
    </w:p>
    <w:p w14:paraId="48B027D9"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33" w:name="_Toc331073595"/>
      <w:bookmarkStart w:id="134" w:name="_Toc385421736"/>
      <w:bookmarkStart w:id="135" w:name="_Toc391474812"/>
      <w:bookmarkStart w:id="136" w:name="_Toc398216012"/>
      <w:bookmarkStart w:id="137" w:name="_Toc421134583"/>
      <w:bookmarkStart w:id="138" w:name="_Toc5632998"/>
      <w:r w:rsidRPr="009A158A">
        <w:rPr>
          <w:rFonts w:ascii="Arial" w:hAnsi="Arial"/>
          <w:b/>
          <w:bCs/>
          <w:spacing w:val="0"/>
          <w:kern w:val="0"/>
          <w:sz w:val="24"/>
          <w:szCs w:val="26"/>
          <w:lang w:val="en-US"/>
        </w:rPr>
        <w:lastRenderedPageBreak/>
        <w:t>Portability</w:t>
      </w:r>
      <w:bookmarkEnd w:id="133"/>
      <w:bookmarkEnd w:id="134"/>
      <w:bookmarkEnd w:id="135"/>
      <w:bookmarkEnd w:id="136"/>
      <w:bookmarkEnd w:id="137"/>
      <w:bookmarkEnd w:id="138"/>
    </w:p>
    <w:p w14:paraId="28F57E35" w14:textId="77777777" w:rsidR="009A158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The software would be hosted/installed in Linux RHEL 5 and above O/S based server and would be accessed through Windows (XP) based machines using I.E 7.0 or above OR Mozilla 3.5.11 or above browsers.</w:t>
      </w:r>
    </w:p>
    <w:p w14:paraId="6CF790F1"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708057A6"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39" w:name="_Toc331073596"/>
      <w:bookmarkStart w:id="140" w:name="_Toc385421737"/>
      <w:bookmarkStart w:id="141" w:name="_Toc391474813"/>
      <w:bookmarkStart w:id="142" w:name="_Toc398216013"/>
      <w:bookmarkStart w:id="143" w:name="_Toc421134584"/>
      <w:bookmarkStart w:id="144" w:name="_Toc5632999"/>
      <w:r w:rsidRPr="009A158A">
        <w:rPr>
          <w:rFonts w:ascii="Arial" w:hAnsi="Arial"/>
          <w:b/>
          <w:bCs/>
          <w:spacing w:val="0"/>
          <w:kern w:val="0"/>
          <w:sz w:val="24"/>
          <w:szCs w:val="26"/>
          <w:lang w:val="en-US"/>
        </w:rPr>
        <w:t>Security</w:t>
      </w:r>
      <w:bookmarkEnd w:id="139"/>
      <w:bookmarkEnd w:id="140"/>
      <w:bookmarkEnd w:id="141"/>
      <w:bookmarkEnd w:id="142"/>
      <w:bookmarkEnd w:id="143"/>
      <w:bookmarkEnd w:id="144"/>
    </w:p>
    <w:p w14:paraId="06AF5CF1" w14:textId="77777777" w:rsidR="0005115A" w:rsidRPr="0005115A" w:rsidRDefault="0005115A" w:rsidP="0005115A">
      <w:pPr>
        <w:suppressAutoHyphens/>
        <w:spacing w:line="360" w:lineRule="auto"/>
        <w:ind w:left="0"/>
        <w:jc w:val="both"/>
        <w:rPr>
          <w:rFonts w:cs="Arial"/>
          <w:spacing w:val="0"/>
          <w:sz w:val="22"/>
          <w:szCs w:val="22"/>
          <w:lang w:val="en-GB" w:eastAsia="zh-CN"/>
        </w:rPr>
      </w:pPr>
      <w:r w:rsidRPr="0005115A">
        <w:rPr>
          <w:rFonts w:cs="Arial"/>
          <w:spacing w:val="0"/>
          <w:sz w:val="22"/>
          <w:szCs w:val="22"/>
          <w:lang w:val="en-GB" w:eastAsia="zh-CN"/>
        </w:rPr>
        <w:t>The system should have protection against -</w:t>
      </w:r>
    </w:p>
    <w:p w14:paraId="108D30BE" w14:textId="77777777" w:rsidR="0005115A" w:rsidRPr="0005115A" w:rsidRDefault="0005115A" w:rsidP="00F454DB">
      <w:pPr>
        <w:numPr>
          <w:ilvl w:val="0"/>
          <w:numId w:val="263"/>
        </w:numPr>
        <w:suppressAutoHyphens/>
        <w:spacing w:line="360" w:lineRule="auto"/>
        <w:jc w:val="both"/>
        <w:rPr>
          <w:spacing w:val="0"/>
          <w:sz w:val="22"/>
          <w:szCs w:val="22"/>
          <w:lang w:val="en-GB" w:eastAsia="zh-CN"/>
        </w:rPr>
      </w:pPr>
      <w:r w:rsidRPr="0005115A">
        <w:rPr>
          <w:spacing w:val="0"/>
          <w:sz w:val="22"/>
          <w:szCs w:val="22"/>
          <w:lang w:val="en-GB" w:eastAsia="zh-CN"/>
        </w:rPr>
        <w:t>Unauthorized creation/modification of data - Through user name and password authentication as defined for relevant user groups.</w:t>
      </w:r>
    </w:p>
    <w:p w14:paraId="13939C6D" w14:textId="77777777" w:rsidR="0005115A" w:rsidRPr="0005115A" w:rsidRDefault="0005115A" w:rsidP="00F454DB">
      <w:pPr>
        <w:numPr>
          <w:ilvl w:val="0"/>
          <w:numId w:val="263"/>
        </w:numPr>
        <w:suppressAutoHyphens/>
        <w:spacing w:line="360" w:lineRule="auto"/>
        <w:jc w:val="both"/>
        <w:rPr>
          <w:spacing w:val="0"/>
          <w:sz w:val="22"/>
          <w:szCs w:val="22"/>
          <w:lang w:val="en-GB" w:eastAsia="zh-CN"/>
        </w:rPr>
      </w:pPr>
      <w:r w:rsidRPr="0005115A">
        <w:rPr>
          <w:spacing w:val="0"/>
          <w:sz w:val="22"/>
          <w:szCs w:val="22"/>
          <w:lang w:val="en-GB" w:eastAsia="zh-CN"/>
        </w:rPr>
        <w:t>Unauthorized viewing of data - through user name and password authentication as defined for relevant user groups.</w:t>
      </w:r>
    </w:p>
    <w:p w14:paraId="20E4CC4E" w14:textId="77777777" w:rsidR="009A158A" w:rsidRDefault="0005115A" w:rsidP="0005115A">
      <w:pPr>
        <w:suppressAutoHyphens/>
        <w:spacing w:line="360" w:lineRule="auto"/>
        <w:ind w:left="0"/>
        <w:jc w:val="both"/>
        <w:rPr>
          <w:rFonts w:cs="Arial"/>
          <w:spacing w:val="0"/>
          <w:sz w:val="22"/>
          <w:szCs w:val="22"/>
          <w:lang w:val="en-GB" w:eastAsia="zh-CN"/>
        </w:rPr>
      </w:pPr>
      <w:r w:rsidRPr="0005115A">
        <w:rPr>
          <w:rFonts w:cs="Arial"/>
          <w:spacing w:val="0"/>
          <w:sz w:val="22"/>
          <w:szCs w:val="22"/>
          <w:lang w:val="en-GB" w:eastAsia="zh-CN"/>
        </w:rPr>
        <w:t xml:space="preserve">The software should adhere to security guidelines, standards and policies prescribed by NIC’s Security Division and should be audit&amp; certified for compliance to these standards by Security Division before it is hosted in Production Environment. The software should be protected against any unauthorized access to the software. </w:t>
      </w:r>
    </w:p>
    <w:p w14:paraId="047E837D" w14:textId="77777777" w:rsidR="009A158A" w:rsidRPr="0005115A" w:rsidRDefault="009A158A" w:rsidP="0005115A">
      <w:pPr>
        <w:suppressAutoHyphens/>
        <w:spacing w:line="360" w:lineRule="auto"/>
        <w:ind w:left="0"/>
        <w:jc w:val="both"/>
        <w:rPr>
          <w:rFonts w:cs="Arial"/>
          <w:spacing w:val="0"/>
          <w:sz w:val="22"/>
          <w:szCs w:val="22"/>
          <w:lang w:val="en-GB" w:eastAsia="zh-CN"/>
        </w:rPr>
      </w:pPr>
    </w:p>
    <w:p w14:paraId="0486F9E7"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45" w:name="_Toc331073597"/>
      <w:bookmarkStart w:id="146" w:name="_Toc385421738"/>
      <w:bookmarkStart w:id="147" w:name="_Toc391474814"/>
      <w:bookmarkStart w:id="148" w:name="_Toc398216014"/>
      <w:bookmarkStart w:id="149" w:name="_Toc421134585"/>
      <w:bookmarkStart w:id="150" w:name="_Toc5633000"/>
      <w:r w:rsidRPr="009A158A">
        <w:rPr>
          <w:rFonts w:ascii="Arial" w:hAnsi="Arial"/>
          <w:b/>
          <w:bCs/>
          <w:spacing w:val="0"/>
          <w:kern w:val="0"/>
          <w:sz w:val="24"/>
          <w:szCs w:val="26"/>
          <w:lang w:val="en-US"/>
        </w:rPr>
        <w:t>Language Support</w:t>
      </w:r>
      <w:bookmarkEnd w:id="145"/>
      <w:bookmarkEnd w:id="146"/>
      <w:bookmarkEnd w:id="147"/>
      <w:bookmarkEnd w:id="148"/>
      <w:bookmarkEnd w:id="149"/>
      <w:bookmarkEnd w:id="150"/>
    </w:p>
    <w:p w14:paraId="492DBBD4" w14:textId="77777777" w:rsidR="0005115A" w:rsidRDefault="0005115A" w:rsidP="0005115A">
      <w:pPr>
        <w:suppressAutoHyphens/>
        <w:spacing w:line="360" w:lineRule="auto"/>
        <w:ind w:left="0"/>
        <w:jc w:val="both"/>
        <w:rPr>
          <w:rFonts w:eastAsia="Arial Unicode MS" w:cs="Arial"/>
          <w:spacing w:val="0"/>
          <w:sz w:val="22"/>
          <w:szCs w:val="22"/>
          <w:lang w:val="en-GB" w:eastAsia="ar-SA"/>
        </w:rPr>
      </w:pPr>
      <w:r w:rsidRPr="0005115A">
        <w:rPr>
          <w:rFonts w:eastAsia="Arial Unicode MS" w:cs="Arial"/>
          <w:spacing w:val="0"/>
          <w:sz w:val="22"/>
          <w:szCs w:val="22"/>
          <w:lang w:val="en-GB" w:eastAsia="ar-SA"/>
        </w:rPr>
        <w:t>The application would store data using Unicode representation. The software would provide local language support for all textual descriptions; help messages etc. Only languages where Unicode font file and keyboard manager/driver are available would be supported.</w:t>
      </w:r>
    </w:p>
    <w:p w14:paraId="7A8B9498" w14:textId="77777777" w:rsidR="009A158A" w:rsidRPr="0005115A" w:rsidRDefault="009A158A" w:rsidP="0005115A">
      <w:pPr>
        <w:suppressAutoHyphens/>
        <w:spacing w:line="360" w:lineRule="auto"/>
        <w:ind w:left="0"/>
        <w:jc w:val="both"/>
        <w:rPr>
          <w:rFonts w:eastAsia="Arial Unicode MS" w:cs="Arial"/>
          <w:spacing w:val="0"/>
          <w:sz w:val="22"/>
          <w:szCs w:val="22"/>
          <w:lang w:val="en-GB" w:eastAsia="ar-SA"/>
        </w:rPr>
      </w:pPr>
    </w:p>
    <w:p w14:paraId="57D09097"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51" w:name="_Toc331073598"/>
      <w:bookmarkStart w:id="152" w:name="_Toc398216015"/>
      <w:bookmarkStart w:id="153" w:name="_Toc421134586"/>
      <w:bookmarkStart w:id="154" w:name="_Toc5633001"/>
      <w:r w:rsidRPr="009A158A">
        <w:rPr>
          <w:rFonts w:ascii="Arial" w:hAnsi="Arial"/>
          <w:b/>
          <w:bCs/>
          <w:spacing w:val="0"/>
          <w:kern w:val="0"/>
          <w:sz w:val="24"/>
          <w:szCs w:val="26"/>
          <w:lang w:val="en-US"/>
        </w:rPr>
        <w:t>Other Requirements</w:t>
      </w:r>
      <w:bookmarkEnd w:id="151"/>
      <w:bookmarkEnd w:id="152"/>
      <w:bookmarkEnd w:id="153"/>
      <w:bookmarkEnd w:id="154"/>
    </w:p>
    <w:p w14:paraId="7747D6FB" w14:textId="77777777" w:rsid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This section lists the other non-functional requirement related to installation/un-installation /upgrades of Audit Online Software. A non-technical person shall be able to setup and run the Audit Online software.</w:t>
      </w:r>
    </w:p>
    <w:p w14:paraId="1A0F4B21"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57C1F2D9"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55" w:name="_Toc331073599"/>
      <w:bookmarkStart w:id="156" w:name="_Toc385421739"/>
      <w:bookmarkStart w:id="157" w:name="_Toc391474815"/>
      <w:bookmarkStart w:id="158" w:name="_Toc398216016"/>
      <w:bookmarkStart w:id="159" w:name="_Toc421134587"/>
      <w:bookmarkStart w:id="160" w:name="_Toc5633002"/>
      <w:r w:rsidRPr="009A158A">
        <w:rPr>
          <w:rFonts w:ascii="Arial" w:hAnsi="Arial"/>
          <w:b/>
          <w:bCs/>
          <w:spacing w:val="0"/>
          <w:kern w:val="0"/>
          <w:sz w:val="24"/>
          <w:szCs w:val="26"/>
          <w:lang w:val="en-US"/>
        </w:rPr>
        <w:t>Backup</w:t>
      </w:r>
      <w:bookmarkEnd w:id="155"/>
      <w:bookmarkEnd w:id="156"/>
      <w:bookmarkEnd w:id="157"/>
      <w:bookmarkEnd w:id="158"/>
      <w:bookmarkEnd w:id="159"/>
      <w:bookmarkEnd w:id="160"/>
    </w:p>
    <w:p w14:paraId="468E6212" w14:textId="77777777" w:rsid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 xml:space="preserve">A simple manual data backup mechanism shall be provided which would write a backup of the data to one of the system’s disks. From there, the backup date can be manually written to tape if required. The data backup should cover data held in a database and any </w:t>
      </w:r>
      <w:r w:rsidRPr="0005115A">
        <w:rPr>
          <w:rFonts w:cs="Arial"/>
          <w:spacing w:val="0"/>
          <w:sz w:val="22"/>
          <w:szCs w:val="22"/>
          <w:lang w:val="en-GB" w:eastAsia="ar-SA"/>
        </w:rPr>
        <w:lastRenderedPageBreak/>
        <w:t>data held outside of the database such as files uploaded through the software. The Online Data backup as per the script is initiated on every night and stored in SAN</w:t>
      </w:r>
      <w:r w:rsidR="009A158A">
        <w:rPr>
          <w:rFonts w:cs="Arial"/>
          <w:spacing w:val="0"/>
          <w:sz w:val="22"/>
          <w:szCs w:val="22"/>
          <w:lang w:val="en-GB" w:eastAsia="ar-SA"/>
        </w:rPr>
        <w:t>.</w:t>
      </w:r>
    </w:p>
    <w:p w14:paraId="5F553450"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62C4D0DB"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61" w:name="_Toc331073600"/>
      <w:bookmarkStart w:id="162" w:name="_Toc385421740"/>
      <w:bookmarkStart w:id="163" w:name="_Toc391474816"/>
      <w:bookmarkStart w:id="164" w:name="_Toc398216017"/>
      <w:bookmarkStart w:id="165" w:name="_Toc421134588"/>
      <w:bookmarkStart w:id="166" w:name="_Toc5633003"/>
      <w:r w:rsidRPr="009A158A">
        <w:rPr>
          <w:rFonts w:ascii="Arial" w:hAnsi="Arial"/>
          <w:b/>
          <w:bCs/>
          <w:spacing w:val="0"/>
          <w:kern w:val="0"/>
          <w:sz w:val="24"/>
          <w:szCs w:val="26"/>
          <w:lang w:val="en-US"/>
        </w:rPr>
        <w:t>Recovery</w:t>
      </w:r>
      <w:bookmarkEnd w:id="161"/>
      <w:bookmarkEnd w:id="162"/>
      <w:bookmarkEnd w:id="163"/>
      <w:bookmarkEnd w:id="164"/>
      <w:bookmarkEnd w:id="165"/>
      <w:bookmarkEnd w:id="166"/>
    </w:p>
    <w:p w14:paraId="338D3BB3" w14:textId="77777777" w:rsid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A simple manual data recovery procedure would be provided to recover the data from a data backup. The data backup would be used to recover the data in the event of a disk corruption or database corruption. The disaster recovery procedure would be used in case of failure of primary database.</w:t>
      </w:r>
    </w:p>
    <w:p w14:paraId="4C380935"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1CC62586"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67" w:name="_Toc331073602"/>
      <w:bookmarkStart w:id="168" w:name="_Toc385421741"/>
      <w:bookmarkStart w:id="169" w:name="_Toc391474817"/>
      <w:bookmarkStart w:id="170" w:name="_Toc398216018"/>
      <w:bookmarkStart w:id="171" w:name="_Toc421134589"/>
      <w:bookmarkStart w:id="172" w:name="_Toc5633004"/>
      <w:r w:rsidRPr="009A158A">
        <w:rPr>
          <w:rFonts w:ascii="Arial" w:hAnsi="Arial"/>
          <w:b/>
          <w:bCs/>
          <w:spacing w:val="0"/>
          <w:kern w:val="0"/>
          <w:sz w:val="24"/>
          <w:szCs w:val="26"/>
          <w:lang w:val="en-US"/>
        </w:rPr>
        <w:t>Customer/User Training</w:t>
      </w:r>
      <w:bookmarkEnd w:id="167"/>
      <w:bookmarkEnd w:id="168"/>
      <w:bookmarkEnd w:id="169"/>
      <w:bookmarkEnd w:id="170"/>
      <w:bookmarkEnd w:id="171"/>
      <w:bookmarkEnd w:id="172"/>
    </w:p>
    <w:p w14:paraId="789A5566" w14:textId="77777777" w:rsid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It is proposed that NICSI would conduct a training programme at NIC, HQ to fully train selected Audit Online software Admin on the installation, use, backup, recovery, plan creation/</w:t>
      </w:r>
      <w:proofErr w:type="spellStart"/>
      <w:r w:rsidRPr="0005115A">
        <w:rPr>
          <w:rFonts w:cs="Arial"/>
          <w:spacing w:val="0"/>
          <w:sz w:val="22"/>
          <w:szCs w:val="22"/>
          <w:lang w:val="en-GB" w:eastAsia="ar-SA"/>
        </w:rPr>
        <w:t>Updation</w:t>
      </w:r>
      <w:proofErr w:type="spellEnd"/>
      <w:r w:rsidRPr="0005115A">
        <w:rPr>
          <w:rFonts w:cs="Arial"/>
          <w:spacing w:val="0"/>
          <w:sz w:val="22"/>
          <w:szCs w:val="22"/>
          <w:lang w:val="en-GB" w:eastAsia="ar-SA"/>
        </w:rPr>
        <w:t xml:space="preserve"> and problem diagnosis. These Admins would become “Audit Online Master Trainers (also known as Trainers of Trainers) who would then train Audit Online users in the use of the software.</w:t>
      </w:r>
    </w:p>
    <w:p w14:paraId="53CB3472" w14:textId="77777777" w:rsidR="009A158A" w:rsidRPr="0005115A" w:rsidRDefault="009A158A" w:rsidP="0005115A">
      <w:pPr>
        <w:suppressAutoHyphens/>
        <w:spacing w:line="360" w:lineRule="auto"/>
        <w:ind w:left="0"/>
        <w:jc w:val="both"/>
        <w:rPr>
          <w:rFonts w:cs="Arial"/>
          <w:spacing w:val="0"/>
          <w:sz w:val="22"/>
          <w:szCs w:val="22"/>
          <w:lang w:val="en-GB" w:eastAsia="ar-SA"/>
        </w:rPr>
      </w:pPr>
    </w:p>
    <w:p w14:paraId="35A7E623" w14:textId="77777777" w:rsidR="0005115A" w:rsidRPr="009A158A" w:rsidRDefault="0005115A" w:rsidP="00F454DB">
      <w:pPr>
        <w:pStyle w:val="Heading3"/>
        <w:numPr>
          <w:ilvl w:val="1"/>
          <w:numId w:val="264"/>
        </w:numPr>
        <w:jc w:val="both"/>
        <w:rPr>
          <w:rFonts w:ascii="Arial" w:hAnsi="Arial"/>
          <w:b/>
          <w:bCs/>
          <w:spacing w:val="0"/>
          <w:kern w:val="0"/>
          <w:sz w:val="24"/>
          <w:szCs w:val="26"/>
          <w:lang w:val="en-US"/>
        </w:rPr>
      </w:pPr>
      <w:bookmarkStart w:id="173" w:name="_Toc331073603"/>
      <w:bookmarkStart w:id="174" w:name="_Toc385421742"/>
      <w:bookmarkStart w:id="175" w:name="_Toc391474818"/>
      <w:bookmarkStart w:id="176" w:name="_Toc398216019"/>
      <w:bookmarkStart w:id="177" w:name="_Toc421134590"/>
      <w:bookmarkStart w:id="178" w:name="_Toc5633005"/>
      <w:r w:rsidRPr="009A158A">
        <w:rPr>
          <w:rFonts w:ascii="Arial" w:hAnsi="Arial"/>
          <w:b/>
          <w:bCs/>
          <w:spacing w:val="0"/>
          <w:kern w:val="0"/>
          <w:sz w:val="24"/>
          <w:szCs w:val="26"/>
          <w:lang w:val="en-US"/>
        </w:rPr>
        <w:t>Audit Trail</w:t>
      </w:r>
      <w:bookmarkEnd w:id="173"/>
      <w:bookmarkEnd w:id="174"/>
      <w:bookmarkEnd w:id="175"/>
      <w:bookmarkEnd w:id="176"/>
      <w:bookmarkEnd w:id="177"/>
      <w:bookmarkEnd w:id="178"/>
    </w:p>
    <w:p w14:paraId="053495B3" w14:textId="77777777" w:rsidR="0005115A" w:rsidRPr="0005115A" w:rsidRDefault="0005115A" w:rsidP="0005115A">
      <w:pPr>
        <w:suppressAutoHyphens/>
        <w:spacing w:line="360" w:lineRule="auto"/>
        <w:ind w:left="0"/>
        <w:jc w:val="both"/>
        <w:rPr>
          <w:rFonts w:cs="Arial"/>
          <w:spacing w:val="0"/>
          <w:sz w:val="22"/>
          <w:szCs w:val="22"/>
          <w:lang w:val="en-GB" w:eastAsia="ar-SA"/>
        </w:rPr>
      </w:pPr>
      <w:r w:rsidRPr="0005115A">
        <w:rPr>
          <w:rFonts w:cs="Arial"/>
          <w:spacing w:val="0"/>
          <w:sz w:val="22"/>
          <w:szCs w:val="22"/>
          <w:lang w:val="en-GB" w:eastAsia="ar-SA"/>
        </w:rPr>
        <w:t xml:space="preserve">The Software shall offer a comprehensive report on the user actions (changes made with time stamp) through audit trail. The complete method access </w:t>
      </w:r>
      <w:proofErr w:type="gramStart"/>
      <w:r w:rsidRPr="0005115A">
        <w:rPr>
          <w:rFonts w:cs="Arial"/>
          <w:spacing w:val="0"/>
          <w:sz w:val="22"/>
          <w:szCs w:val="22"/>
          <w:lang w:val="en-GB" w:eastAsia="ar-SA"/>
        </w:rPr>
        <w:t>are</w:t>
      </w:r>
      <w:proofErr w:type="gramEnd"/>
      <w:r w:rsidRPr="0005115A">
        <w:rPr>
          <w:rFonts w:cs="Arial"/>
          <w:spacing w:val="0"/>
          <w:sz w:val="22"/>
          <w:szCs w:val="22"/>
          <w:lang w:val="en-GB" w:eastAsia="ar-SA"/>
        </w:rPr>
        <w:t xml:space="preserve"> also recorded along with detail annotation.</w:t>
      </w:r>
    </w:p>
    <w:p w14:paraId="4D5FA45B" w14:textId="77777777" w:rsidR="00AA0280" w:rsidRPr="006F2DDC" w:rsidRDefault="00B73F4D" w:rsidP="00284F29">
      <w:pPr>
        <w:pStyle w:val="BodyText"/>
        <w:spacing w:after="0"/>
        <w:ind w:left="0"/>
      </w:pPr>
      <w:r w:rsidRPr="006F2DDC">
        <w:br w:type="page"/>
      </w:r>
    </w:p>
    <w:p w14:paraId="693116F7" w14:textId="77777777" w:rsidR="00AA0280" w:rsidRDefault="00AA0280" w:rsidP="000B6CEF">
      <w:pPr>
        <w:pStyle w:val="Heading1"/>
        <w:jc w:val="both"/>
      </w:pPr>
      <w:bookmarkStart w:id="179" w:name="_Toc24137662"/>
      <w:r w:rsidRPr="006F2DDC">
        <w:lastRenderedPageBreak/>
        <w:t>6.0 Annexures</w:t>
      </w:r>
      <w:bookmarkEnd w:id="179"/>
    </w:p>
    <w:sectPr w:rsidR="00AA0280" w:rsidSect="00771E8D">
      <w:headerReference w:type="first" r:id="rId31"/>
      <w:footerReference w:type="first" r:id="rId32"/>
      <w:pgSz w:w="12240" w:h="15840" w:code="1"/>
      <w:pgMar w:top="1440" w:right="1800" w:bottom="1440" w:left="1800" w:header="965" w:footer="96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57E5E" w14:textId="77777777" w:rsidR="00F454DB" w:rsidRDefault="00F454DB">
      <w:r>
        <w:separator/>
      </w:r>
    </w:p>
  </w:endnote>
  <w:endnote w:type="continuationSeparator" w:id="0">
    <w:p w14:paraId="48A0AF64" w14:textId="77777777" w:rsidR="00F454DB" w:rsidRDefault="00F4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5CFCC" w14:textId="77777777" w:rsidR="00DA2B27" w:rsidRDefault="00DA2B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E18EFD" w14:textId="77777777" w:rsidR="00DA2B27" w:rsidRDefault="00DA2B27">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A5F4" w14:textId="77777777" w:rsidR="00DA2B27" w:rsidRDefault="00DA2B27">
    <w:pPr>
      <w:pStyle w:val="Footer"/>
      <w:ind w:left="0"/>
    </w:pPr>
    <w:r>
      <w:rPr>
        <w:noProof/>
        <w:sz w:val="20"/>
        <w:lang w:val="en-US" w:bidi="hi-IN"/>
      </w:rPr>
      <mc:AlternateContent>
        <mc:Choice Requires="wps">
          <w:drawing>
            <wp:anchor distT="0" distB="0" distL="114300" distR="114300" simplePos="0" relativeHeight="251656192" behindDoc="0" locked="0" layoutInCell="1" allowOverlap="1" wp14:anchorId="0D794460" wp14:editId="0040BDC4">
              <wp:simplePos x="0" y="0"/>
              <wp:positionH relativeFrom="column">
                <wp:posOffset>-64135</wp:posOffset>
              </wp:positionH>
              <wp:positionV relativeFrom="paragraph">
                <wp:posOffset>13335</wp:posOffset>
              </wp:positionV>
              <wp:extent cx="569976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374E3" id="Line 1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05pt" to="443.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xP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" strokeweight="2.25pt"/>
          </w:pict>
        </mc:Fallback>
      </mc:AlternateContent>
    </w:r>
  </w:p>
  <w:p w14:paraId="598D7328" w14:textId="77777777" w:rsidR="00DA2B27" w:rsidRDefault="00DA2B27">
    <w:pPr>
      <w:pStyle w:val="Footer"/>
      <w:ind w:left="0"/>
      <w:rPr>
        <w:b/>
      </w:rPr>
    </w:pPr>
    <w:r>
      <w:t>CEDA-NICSI-PID-NIC-BI_v1.0-SRS0.5</w:t>
    </w:r>
    <w:r>
      <w:tab/>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112</w:t>
    </w:r>
    <w:r>
      <w:rPr>
        <w:rStyle w:val="PageNumber"/>
        <w:sz w:val="16"/>
      </w:rPr>
      <w:fldChar w:fldCharType="end"/>
    </w:r>
    <w:r>
      <w:rPr>
        <w:rStyle w:val="PageNumber"/>
        <w:sz w:val="16"/>
      </w:rPr>
      <w:tab/>
    </w:r>
    <w:r>
      <w:t>Release: 08.11.2019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53B7" w14:textId="77777777" w:rsidR="00DA2B27" w:rsidRDefault="00DA2B27"/>
  <w:p w14:paraId="5B3C904F" w14:textId="77777777" w:rsidR="00DA2B27" w:rsidRDefault="00DA2B27">
    <w:pPr>
      <w:pStyle w:val="Footer"/>
      <w:ind w:lef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0E5F" w14:textId="77777777" w:rsidR="00DA2B27" w:rsidRDefault="00DA2B27">
    <w:r>
      <w:rPr>
        <w:noProof/>
        <w:lang w:val="en-US" w:bidi="hi-IN"/>
      </w:rPr>
      <mc:AlternateContent>
        <mc:Choice Requires="wps">
          <w:drawing>
            <wp:anchor distT="0" distB="0" distL="114300" distR="114300" simplePos="0" relativeHeight="251660288" behindDoc="0" locked="0" layoutInCell="1" allowOverlap="1" wp14:anchorId="4BA0EBAE" wp14:editId="777E4959">
              <wp:simplePos x="0" y="0"/>
              <wp:positionH relativeFrom="column">
                <wp:posOffset>-73025</wp:posOffset>
              </wp:positionH>
              <wp:positionV relativeFrom="paragraph">
                <wp:posOffset>93980</wp:posOffset>
              </wp:positionV>
              <wp:extent cx="5699760" cy="0"/>
              <wp:effectExtent l="0" t="0" r="0" b="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4679C"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7.4pt" to="443.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" strokeweight="2.25pt"/>
          </w:pict>
        </mc:Fallback>
      </mc:AlternateContent>
    </w:r>
  </w:p>
  <w:p w14:paraId="741F1DF6" w14:textId="77777777" w:rsidR="00DA2B27" w:rsidRDefault="00DA2B27">
    <w:pPr>
      <w:pStyle w:val="Footer"/>
      <w:ind w:left="0"/>
    </w:pPr>
    <w:r>
      <w:t>SRS</w:t>
    </w:r>
    <w:r>
      <w:tab/>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r>
      <w:rPr>
        <w:sz w:val="16"/>
      </w:rPr>
      <w:t xml:space="preserve"> </w:t>
    </w:r>
    <w:r>
      <w:rPr>
        <w:sz w:val="16"/>
      </w:rPr>
      <w:tab/>
    </w:r>
    <w:r>
      <w:t>CEDA, NICSI &amp; PID, NIC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B071D" w14:textId="77777777" w:rsidR="00DA2B27" w:rsidRDefault="00DA2B27">
    <w:r>
      <w:rPr>
        <w:noProof/>
        <w:lang w:val="en-US" w:bidi="hi-IN"/>
      </w:rPr>
      <mc:AlternateContent>
        <mc:Choice Requires="wps">
          <w:drawing>
            <wp:anchor distT="0" distB="0" distL="114300" distR="114300" simplePos="0" relativeHeight="251658240" behindDoc="0" locked="0" layoutInCell="1" allowOverlap="1" wp14:anchorId="2B10584C" wp14:editId="2D182ACF">
              <wp:simplePos x="0" y="0"/>
              <wp:positionH relativeFrom="column">
                <wp:posOffset>-73025</wp:posOffset>
              </wp:positionH>
              <wp:positionV relativeFrom="paragraph">
                <wp:posOffset>93980</wp:posOffset>
              </wp:positionV>
              <wp:extent cx="5699760" cy="0"/>
              <wp:effectExtent l="0" t="0" r="0" b="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C652E" id="Line 1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7.4pt" to="443.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t/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" strokeweight="2.25pt"/>
          </w:pict>
        </mc:Fallback>
      </mc:AlternateContent>
    </w:r>
  </w:p>
  <w:p w14:paraId="7BDC8EB1" w14:textId="77777777" w:rsidR="00DA2B27" w:rsidRDefault="00DA2B27">
    <w:pPr>
      <w:pStyle w:val="Footer"/>
      <w:ind w:left="0"/>
    </w:pPr>
    <w:r>
      <w:t>NIC-CRISPD-OPENENRICH v4.1-SRS 1.0 Version 1.0</w:t>
    </w:r>
    <w:r>
      <w:tab/>
      <w:t xml:space="preserve"> Release: 02.03.2007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58</w:t>
    </w:r>
    <w:r>
      <w:rPr>
        <w:rStyle w:val="PageNumbe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E0948" w14:textId="77777777" w:rsidR="00F454DB" w:rsidRDefault="00F454DB">
      <w:r>
        <w:separator/>
      </w:r>
    </w:p>
  </w:footnote>
  <w:footnote w:type="continuationSeparator" w:id="0">
    <w:p w14:paraId="652F5040" w14:textId="77777777" w:rsidR="00F454DB" w:rsidRDefault="00F4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A33D2" w14:textId="77777777" w:rsidR="00DA2B27" w:rsidRDefault="00DA2B27">
    <w:pPr>
      <w:pStyle w:val="Header"/>
      <w:ind w:left="0"/>
      <w:rPr>
        <w:b/>
        <w:bCs/>
      </w:rPr>
    </w:pPr>
    <w:r>
      <w:rPr>
        <w:b/>
        <w:bCs/>
        <w:noProof/>
        <w:sz w:val="20"/>
        <w:lang w:val="en-US" w:bidi="hi-IN"/>
      </w:rPr>
      <mc:AlternateContent>
        <mc:Choice Requires="wps">
          <w:drawing>
            <wp:anchor distT="0" distB="0" distL="114300" distR="114300" simplePos="0" relativeHeight="251655168" behindDoc="0" locked="0" layoutInCell="1" allowOverlap="1" wp14:anchorId="44DBA006" wp14:editId="3896D514">
              <wp:simplePos x="0" y="0"/>
              <wp:positionH relativeFrom="column">
                <wp:posOffset>-64135</wp:posOffset>
              </wp:positionH>
              <wp:positionV relativeFrom="paragraph">
                <wp:posOffset>173990</wp:posOffset>
              </wp:positionV>
              <wp:extent cx="5581015" cy="0"/>
              <wp:effectExtent l="0" t="0" r="0" b="0"/>
              <wp:wrapNone/>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6A68A" id="Line 1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3.7pt" to="43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" strokeweight="2.25pt"/>
          </w:pict>
        </mc:Fallback>
      </mc:AlternateContent>
    </w:r>
    <w:r>
      <w:rPr>
        <w:b/>
        <w:bCs/>
      </w:rPr>
      <w:t>CEDA, NICSI &amp; PID, NIC</w:t>
    </w:r>
    <w:r>
      <w:rPr>
        <w:b/>
        <w:bCs/>
      </w:rPr>
      <w:tab/>
    </w:r>
    <w:r>
      <w:rPr>
        <w:b/>
        <w:bCs/>
      </w:rPr>
      <w:tab/>
      <w:t>Software Requirements Specification</w:t>
    </w:r>
    <w:r>
      <w:rPr>
        <w:b/>
        <w:bCs/>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AE4E6" w14:textId="77777777" w:rsidR="00DA2B27" w:rsidRDefault="00DA2B27">
    <w:pPr>
      <w:pStyle w:val="Header"/>
      <w:ind w:left="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D6EF" w14:textId="77777777" w:rsidR="00DA2B27" w:rsidRDefault="00DA2B27">
    <w:pPr>
      <w:pStyle w:val="Header"/>
      <w:ind w:left="0"/>
    </w:pPr>
    <w:r>
      <w:rPr>
        <w:noProof/>
        <w:sz w:val="20"/>
        <w:lang w:val="en-US" w:bidi="hi-IN"/>
      </w:rPr>
      <mc:AlternateContent>
        <mc:Choice Requires="wps">
          <w:drawing>
            <wp:anchor distT="0" distB="0" distL="114300" distR="114300" simplePos="0" relativeHeight="251659264" behindDoc="0" locked="0" layoutInCell="1" allowOverlap="1" wp14:anchorId="4EBCC618" wp14:editId="3B0861E9">
              <wp:simplePos x="0" y="0"/>
              <wp:positionH relativeFrom="column">
                <wp:posOffset>-64135</wp:posOffset>
              </wp:positionH>
              <wp:positionV relativeFrom="paragraph">
                <wp:posOffset>173990</wp:posOffset>
              </wp:positionV>
              <wp:extent cx="5581015" cy="0"/>
              <wp:effectExtent l="0" t="0" r="0" b="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BEE0E"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3.7pt" to="43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RB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" strokeweight="2.25pt"/>
          </w:pict>
        </mc:Fallback>
      </mc:AlternateContent>
    </w:r>
    <w:r>
      <w:t>CEDA, NICSI &amp; PID, NIC</w:t>
    </w:r>
    <w:r>
      <w:tab/>
    </w:r>
    <w:r>
      <w:tab/>
      <w:t xml:space="preserve">Software Requirements Specification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66AF" w14:textId="77777777" w:rsidR="00DA2B27" w:rsidRDefault="00DA2B27">
    <w:pPr>
      <w:pStyle w:val="Header"/>
      <w:ind w:left="0"/>
    </w:pPr>
    <w:r>
      <w:rPr>
        <w:noProof/>
        <w:sz w:val="20"/>
        <w:lang w:val="en-US" w:bidi="hi-IN"/>
      </w:rPr>
      <mc:AlternateContent>
        <mc:Choice Requires="wps">
          <w:drawing>
            <wp:anchor distT="0" distB="0" distL="114300" distR="114300" simplePos="0" relativeHeight="251657216" behindDoc="0" locked="0" layoutInCell="1" allowOverlap="1" wp14:anchorId="42D0E50D" wp14:editId="62EFF82A">
              <wp:simplePos x="0" y="0"/>
              <wp:positionH relativeFrom="column">
                <wp:posOffset>-64135</wp:posOffset>
              </wp:positionH>
              <wp:positionV relativeFrom="paragraph">
                <wp:posOffset>173990</wp:posOffset>
              </wp:positionV>
              <wp:extent cx="5581015" cy="0"/>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01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9DDAD" id="Line 1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5pt,13.7pt" to="43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FW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" strokeweight="2.25pt"/>
          </w:pict>
        </mc:Fallback>
      </mc:AlternateContent>
    </w:r>
    <w:r>
      <w:t>National Informatics Centre</w:t>
    </w:r>
    <w:r>
      <w:tab/>
      <w:t xml:space="preserve">Software Requirements Specification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0283A1E"/>
    <w:multiLevelType w:val="hybridMultilevel"/>
    <w:tmpl w:val="218406CC"/>
    <w:lvl w:ilvl="0" w:tplc="D7E4DC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5B5F6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 w15:restartNumberingAfterBreak="0">
    <w:nsid w:val="01221127"/>
    <w:multiLevelType w:val="multilevel"/>
    <w:tmpl w:val="D3366572"/>
    <w:lvl w:ilvl="0">
      <w:start w:val="1"/>
      <w:numFmt w:val="decimal"/>
      <w:lvlText w:val="%1."/>
      <w:lvlJc w:val="left"/>
      <w:pPr>
        <w:tabs>
          <w:tab w:val="num" w:pos="360"/>
        </w:tabs>
        <w:ind w:left="360" w:hanging="360"/>
      </w:pPr>
    </w:lvl>
    <w:lvl w:ilvl="1">
      <w:start w:val="1"/>
      <w:numFmt w:val="lowerLetter"/>
      <w:lvlText w:val="%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1B357E9"/>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5" w15:restartNumberingAfterBreak="0">
    <w:nsid w:val="02093AD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 w15:restartNumberingAfterBreak="0">
    <w:nsid w:val="021B026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024A7FEC"/>
    <w:multiLevelType w:val="hybridMultilevel"/>
    <w:tmpl w:val="9F26006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2536218"/>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026C1688"/>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2A80D58"/>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 w15:restartNumberingAfterBreak="0">
    <w:nsid w:val="03504100"/>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38814C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3" w15:restartNumberingAfterBreak="0">
    <w:nsid w:val="03BE42F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 w15:restartNumberingAfterBreak="0">
    <w:nsid w:val="04584D5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5" w15:restartNumberingAfterBreak="0">
    <w:nsid w:val="048F03A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04BC629D"/>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7" w15:restartNumberingAfterBreak="0">
    <w:nsid w:val="0568214E"/>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8" w15:restartNumberingAfterBreak="0">
    <w:nsid w:val="0581676C"/>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05B63BB2"/>
    <w:multiLevelType w:val="hybridMultilevel"/>
    <w:tmpl w:val="320EC35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060757A5"/>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 w15:restartNumberingAfterBreak="0">
    <w:nsid w:val="06116CAB"/>
    <w:multiLevelType w:val="multilevel"/>
    <w:tmpl w:val="BFB65FFA"/>
    <w:lvl w:ilvl="0">
      <w:start w:val="9"/>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440" w:hanging="720"/>
      </w:pPr>
      <w:rPr>
        <w:rFonts w:hint="default"/>
      </w:rPr>
    </w:lvl>
    <w:lvl w:ilvl="3">
      <w:start w:val="1"/>
      <w:numFmt w:val="decimal"/>
      <w:isLgl/>
      <w:lvlText w:val="%1.%2.%3.%4"/>
      <w:lvlJc w:val="left"/>
      <w:pPr>
        <w:tabs>
          <w:tab w:val="num" w:pos="1440"/>
        </w:tabs>
        <w:ind w:left="2160" w:hanging="1080"/>
      </w:pPr>
      <w:rPr>
        <w:rFonts w:hint="default"/>
      </w:rPr>
    </w:lvl>
    <w:lvl w:ilvl="4">
      <w:start w:val="1"/>
      <w:numFmt w:val="decimal"/>
      <w:isLgl/>
      <w:lvlText w:val="%1.%2.%3.%4.%5"/>
      <w:lvlJc w:val="left"/>
      <w:pPr>
        <w:tabs>
          <w:tab w:val="num" w:pos="1800"/>
        </w:tabs>
        <w:ind w:left="1800" w:hanging="360"/>
      </w:pPr>
      <w:rPr>
        <w:rFonts w:hint="default"/>
      </w:rPr>
    </w:lvl>
    <w:lvl w:ilvl="5">
      <w:start w:val="1"/>
      <w:numFmt w:val="decimal"/>
      <w:isLgl/>
      <w:lvlText w:val="%1.%2.%3.%4.%5.%6"/>
      <w:lvlJc w:val="left"/>
      <w:pPr>
        <w:tabs>
          <w:tab w:val="num" w:pos="2160"/>
        </w:tabs>
        <w:ind w:left="2160" w:hanging="360"/>
      </w:pPr>
      <w:rPr>
        <w:rFonts w:hint="default"/>
      </w:rPr>
    </w:lvl>
    <w:lvl w:ilvl="6">
      <w:start w:val="1"/>
      <w:numFmt w:val="decimal"/>
      <w:isLgl/>
      <w:lvlText w:val="%1.%2.%3.%4.%5.%6.%7"/>
      <w:lvlJc w:val="left"/>
      <w:pPr>
        <w:tabs>
          <w:tab w:val="num" w:pos="2520"/>
        </w:tabs>
        <w:ind w:left="2520" w:hanging="360"/>
      </w:pPr>
      <w:rPr>
        <w:rFonts w:hint="default"/>
      </w:rPr>
    </w:lvl>
    <w:lvl w:ilvl="7">
      <w:start w:val="1"/>
      <w:numFmt w:val="decimal"/>
      <w:isLgl/>
      <w:lvlText w:val="%1.%2.%3.%4.%5.%6.%7.%8"/>
      <w:lvlJc w:val="left"/>
      <w:pPr>
        <w:tabs>
          <w:tab w:val="num" w:pos="2880"/>
        </w:tabs>
        <w:ind w:left="2880" w:hanging="360"/>
      </w:pPr>
      <w:rPr>
        <w:rFonts w:hint="default"/>
      </w:rPr>
    </w:lvl>
    <w:lvl w:ilvl="8">
      <w:start w:val="1"/>
      <w:numFmt w:val="decimal"/>
      <w:isLgl/>
      <w:lvlText w:val="%1.%2.%3.%4.%5.%6.%7.%8.%9"/>
      <w:lvlJc w:val="left"/>
      <w:pPr>
        <w:tabs>
          <w:tab w:val="num" w:pos="3240"/>
        </w:tabs>
        <w:ind w:left="3240" w:hanging="360"/>
      </w:pPr>
      <w:rPr>
        <w:rFonts w:hint="default"/>
      </w:rPr>
    </w:lvl>
  </w:abstractNum>
  <w:abstractNum w:abstractNumId="22" w15:restartNumberingAfterBreak="0">
    <w:nsid w:val="0612090B"/>
    <w:multiLevelType w:val="hybridMultilevel"/>
    <w:tmpl w:val="4F0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583DBD"/>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4" w15:restartNumberingAfterBreak="0">
    <w:nsid w:val="08D34797"/>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5" w15:restartNumberingAfterBreak="0">
    <w:nsid w:val="08DC170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091517F3"/>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7" w15:restartNumberingAfterBreak="0">
    <w:nsid w:val="09900252"/>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8" w15:restartNumberingAfterBreak="0">
    <w:nsid w:val="0A686D3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9" w15:restartNumberingAfterBreak="0">
    <w:nsid w:val="0AED4EC0"/>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0" w15:restartNumberingAfterBreak="0">
    <w:nsid w:val="0BBA0C4B"/>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1" w15:restartNumberingAfterBreak="0">
    <w:nsid w:val="0BD347DB"/>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0C09714D"/>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3" w15:restartNumberingAfterBreak="0">
    <w:nsid w:val="0D37204D"/>
    <w:multiLevelType w:val="hybridMultilevel"/>
    <w:tmpl w:val="CF1A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DC97C30"/>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5" w15:restartNumberingAfterBreak="0">
    <w:nsid w:val="0E132E83"/>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6" w15:restartNumberingAfterBreak="0">
    <w:nsid w:val="0E5F748B"/>
    <w:multiLevelType w:val="hybridMultilevel"/>
    <w:tmpl w:val="320EC35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0E6D259E"/>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38" w15:restartNumberingAfterBreak="0">
    <w:nsid w:val="0FA2756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39" w15:restartNumberingAfterBreak="0">
    <w:nsid w:val="0FBE2D7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0" w15:restartNumberingAfterBreak="0">
    <w:nsid w:val="0FE7530D"/>
    <w:multiLevelType w:val="multilevel"/>
    <w:tmpl w:val="A24601C0"/>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0425BB6"/>
    <w:multiLevelType w:val="hybridMultilevel"/>
    <w:tmpl w:val="AC9A29C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1713FD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3" w15:restartNumberingAfterBreak="0">
    <w:nsid w:val="12284EC0"/>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44" w15:restartNumberingAfterBreak="0">
    <w:nsid w:val="137F192B"/>
    <w:multiLevelType w:val="hybridMultilevel"/>
    <w:tmpl w:val="B1EC1D7A"/>
    <w:lvl w:ilvl="0" w:tplc="40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4263C78"/>
    <w:multiLevelType w:val="hybridMultilevel"/>
    <w:tmpl w:val="6B3097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5B62C28"/>
    <w:multiLevelType w:val="hybridMultilevel"/>
    <w:tmpl w:val="218406CC"/>
    <w:lvl w:ilvl="0" w:tplc="D7E4DC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5F5D8D"/>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48" w15:restartNumberingAfterBreak="0">
    <w:nsid w:val="16C3665B"/>
    <w:multiLevelType w:val="hybridMultilevel"/>
    <w:tmpl w:val="07CEA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76E0AA4"/>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0" w15:restartNumberingAfterBreak="0">
    <w:nsid w:val="17E4321D"/>
    <w:multiLevelType w:val="hybridMultilevel"/>
    <w:tmpl w:val="AAAE5298"/>
    <w:lvl w:ilvl="0" w:tplc="40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824510A"/>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2" w15:restartNumberingAfterBreak="0">
    <w:nsid w:val="184A11A8"/>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18577A0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4" w15:restartNumberingAfterBreak="0">
    <w:nsid w:val="18DC62ED"/>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5" w15:restartNumberingAfterBreak="0">
    <w:nsid w:val="19476E50"/>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6" w15:restartNumberingAfterBreak="0">
    <w:nsid w:val="1A195781"/>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57" w15:restartNumberingAfterBreak="0">
    <w:nsid w:val="1AC22F2A"/>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8" w15:restartNumberingAfterBreak="0">
    <w:nsid w:val="1D463C18"/>
    <w:multiLevelType w:val="hybridMultilevel"/>
    <w:tmpl w:val="1D2A5980"/>
    <w:lvl w:ilvl="0" w:tplc="C6B4708A">
      <w:start w:val="1"/>
      <w:numFmt w:val="lowerLetter"/>
      <w:lvlText w:val="%1."/>
      <w:lvlJc w:val="left"/>
      <w:pPr>
        <w:ind w:left="1440" w:hanging="360"/>
      </w:pPr>
      <w:rPr>
        <w:rFonts w:hint="default"/>
        <w:sz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1E7F216F"/>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0" w15:restartNumberingAfterBreak="0">
    <w:nsid w:val="1F2328E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1" w15:restartNumberingAfterBreak="0">
    <w:nsid w:val="1F640493"/>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2" w15:restartNumberingAfterBreak="0">
    <w:nsid w:val="1F7D30E4"/>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3" w15:restartNumberingAfterBreak="0">
    <w:nsid w:val="206A4CB6"/>
    <w:multiLevelType w:val="hybridMultilevel"/>
    <w:tmpl w:val="462A1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0836BFA"/>
    <w:multiLevelType w:val="multilevel"/>
    <w:tmpl w:val="CF3814E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440" w:hanging="720"/>
      </w:pPr>
      <w:rPr>
        <w:rFonts w:hint="default"/>
      </w:rPr>
    </w:lvl>
    <w:lvl w:ilvl="3">
      <w:start w:val="1"/>
      <w:numFmt w:val="decimal"/>
      <w:isLgl/>
      <w:lvlText w:val="%1.%2.%3.%4"/>
      <w:lvlJc w:val="left"/>
      <w:pPr>
        <w:tabs>
          <w:tab w:val="num" w:pos="1440"/>
        </w:tabs>
        <w:ind w:left="2160" w:hanging="1080"/>
      </w:pPr>
      <w:rPr>
        <w:rFonts w:hint="default"/>
      </w:rPr>
    </w:lvl>
    <w:lvl w:ilvl="4">
      <w:start w:val="1"/>
      <w:numFmt w:val="decimal"/>
      <w:isLgl/>
      <w:lvlText w:val="%1.%2.%3.%4.%5"/>
      <w:lvlJc w:val="left"/>
      <w:pPr>
        <w:tabs>
          <w:tab w:val="num" w:pos="1800"/>
        </w:tabs>
        <w:ind w:left="1800" w:hanging="360"/>
      </w:pPr>
      <w:rPr>
        <w:rFonts w:hint="default"/>
      </w:rPr>
    </w:lvl>
    <w:lvl w:ilvl="5">
      <w:start w:val="1"/>
      <w:numFmt w:val="decimal"/>
      <w:isLgl/>
      <w:lvlText w:val="%1.%2.%3.%4.%5.%6"/>
      <w:lvlJc w:val="left"/>
      <w:pPr>
        <w:tabs>
          <w:tab w:val="num" w:pos="2160"/>
        </w:tabs>
        <w:ind w:left="2160" w:hanging="360"/>
      </w:pPr>
      <w:rPr>
        <w:rFonts w:hint="default"/>
      </w:rPr>
    </w:lvl>
    <w:lvl w:ilvl="6">
      <w:start w:val="1"/>
      <w:numFmt w:val="decimal"/>
      <w:isLgl/>
      <w:lvlText w:val="%1.%2.%3.%4.%5.%6.%7"/>
      <w:lvlJc w:val="left"/>
      <w:pPr>
        <w:tabs>
          <w:tab w:val="num" w:pos="2520"/>
        </w:tabs>
        <w:ind w:left="2520" w:hanging="360"/>
      </w:pPr>
      <w:rPr>
        <w:rFonts w:hint="default"/>
      </w:rPr>
    </w:lvl>
    <w:lvl w:ilvl="7">
      <w:start w:val="1"/>
      <w:numFmt w:val="decimal"/>
      <w:isLgl/>
      <w:lvlText w:val="%1.%2.%3.%4.%5.%6.%7.%8"/>
      <w:lvlJc w:val="left"/>
      <w:pPr>
        <w:tabs>
          <w:tab w:val="num" w:pos="2880"/>
        </w:tabs>
        <w:ind w:left="2880" w:hanging="360"/>
      </w:pPr>
      <w:rPr>
        <w:rFonts w:hint="default"/>
      </w:rPr>
    </w:lvl>
    <w:lvl w:ilvl="8">
      <w:start w:val="1"/>
      <w:numFmt w:val="decimal"/>
      <w:isLgl/>
      <w:lvlText w:val="%1.%2.%3.%4.%5.%6.%7.%8.%9"/>
      <w:lvlJc w:val="left"/>
      <w:pPr>
        <w:tabs>
          <w:tab w:val="num" w:pos="3240"/>
        </w:tabs>
        <w:ind w:left="3240" w:hanging="360"/>
      </w:pPr>
      <w:rPr>
        <w:rFonts w:hint="default"/>
      </w:rPr>
    </w:lvl>
  </w:abstractNum>
  <w:abstractNum w:abstractNumId="65" w15:restartNumberingAfterBreak="0">
    <w:nsid w:val="209108C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6" w15:restartNumberingAfterBreak="0">
    <w:nsid w:val="20D4186D"/>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7" w15:restartNumberingAfterBreak="0">
    <w:nsid w:val="220422FF"/>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8" w15:restartNumberingAfterBreak="0">
    <w:nsid w:val="22392553"/>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69" w15:restartNumberingAfterBreak="0">
    <w:nsid w:val="2278039A"/>
    <w:multiLevelType w:val="hybridMultilevel"/>
    <w:tmpl w:val="917CB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941C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1" w15:restartNumberingAfterBreak="0">
    <w:nsid w:val="23342CD2"/>
    <w:multiLevelType w:val="hybridMultilevel"/>
    <w:tmpl w:val="AAAE5298"/>
    <w:lvl w:ilvl="0" w:tplc="40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442AF1"/>
    <w:multiLevelType w:val="hybridMultilevel"/>
    <w:tmpl w:val="86CA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42D1208"/>
    <w:multiLevelType w:val="hybridMultilevel"/>
    <w:tmpl w:val="D080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534C3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5" w15:restartNumberingAfterBreak="0">
    <w:nsid w:val="24A7659C"/>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6" w15:restartNumberingAfterBreak="0">
    <w:nsid w:val="25CD67C9"/>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7" w15:restartNumberingAfterBreak="0">
    <w:nsid w:val="266F2C5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8" w15:restartNumberingAfterBreak="0">
    <w:nsid w:val="26856FCD"/>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9" w15:restartNumberingAfterBreak="0">
    <w:nsid w:val="269C797C"/>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80" w15:restartNumberingAfterBreak="0">
    <w:nsid w:val="278B3EB2"/>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81" w15:restartNumberingAfterBreak="0">
    <w:nsid w:val="2821378F"/>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2" w15:restartNumberingAfterBreak="0">
    <w:nsid w:val="28B6792E"/>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3" w15:restartNumberingAfterBreak="0">
    <w:nsid w:val="290D135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4" w15:restartNumberingAfterBreak="0">
    <w:nsid w:val="29491ABF"/>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5" w15:restartNumberingAfterBreak="0">
    <w:nsid w:val="296B1645"/>
    <w:multiLevelType w:val="multilevel"/>
    <w:tmpl w:val="00BEF5D8"/>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6."/>
      <w:lvlJc w:val="right"/>
      <w:pPr>
        <w:tabs>
          <w:tab w:val="num" w:pos="2041"/>
        </w:tabs>
        <w:ind w:left="2041" w:hanging="340"/>
      </w:p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86" w15:restartNumberingAfterBreak="0">
    <w:nsid w:val="2A320D09"/>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7" w15:restartNumberingAfterBreak="0">
    <w:nsid w:val="2B2E4A20"/>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8" w15:restartNumberingAfterBreak="0">
    <w:nsid w:val="2B650309"/>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89" w15:restartNumberingAfterBreak="0">
    <w:nsid w:val="2BF4613A"/>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0" w15:restartNumberingAfterBreak="0">
    <w:nsid w:val="2C6E4665"/>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1" w15:restartNumberingAfterBreak="0">
    <w:nsid w:val="2CAE4CA8"/>
    <w:multiLevelType w:val="hybridMultilevel"/>
    <w:tmpl w:val="320EC35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2" w15:restartNumberingAfterBreak="0">
    <w:nsid w:val="2D265274"/>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3" w15:restartNumberingAfterBreak="0">
    <w:nsid w:val="2D636570"/>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4" w15:restartNumberingAfterBreak="0">
    <w:nsid w:val="2DA67B95"/>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5" w15:restartNumberingAfterBreak="0">
    <w:nsid w:val="2DEA38A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6" w15:restartNumberingAfterBreak="0">
    <w:nsid w:val="2E9C62E5"/>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97" w15:restartNumberingAfterBreak="0">
    <w:nsid w:val="2F383A95"/>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8" w15:restartNumberingAfterBreak="0">
    <w:nsid w:val="2F7F5FEC"/>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9" w15:restartNumberingAfterBreak="0">
    <w:nsid w:val="30183675"/>
    <w:multiLevelType w:val="hybridMultilevel"/>
    <w:tmpl w:val="38DCB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8A60E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1" w15:restartNumberingAfterBreak="0">
    <w:nsid w:val="31083E96"/>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2" w15:restartNumberingAfterBreak="0">
    <w:nsid w:val="31216DF2"/>
    <w:multiLevelType w:val="hybridMultilevel"/>
    <w:tmpl w:val="917CB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362453"/>
    <w:multiLevelType w:val="hybridMultilevel"/>
    <w:tmpl w:val="B9849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BD6D5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5" w15:restartNumberingAfterBreak="0">
    <w:nsid w:val="31DA3CC3"/>
    <w:multiLevelType w:val="hybridMultilevel"/>
    <w:tmpl w:val="38DCB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23D7B0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7" w15:restartNumberingAfterBreak="0">
    <w:nsid w:val="32757A54"/>
    <w:multiLevelType w:val="hybridMultilevel"/>
    <w:tmpl w:val="54C68CF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8" w15:restartNumberingAfterBreak="0">
    <w:nsid w:val="32A51F50"/>
    <w:multiLevelType w:val="hybridMultilevel"/>
    <w:tmpl w:val="AAAE5298"/>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4456C0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0" w15:restartNumberingAfterBreak="0">
    <w:nsid w:val="349F69F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1" w15:restartNumberingAfterBreak="0">
    <w:nsid w:val="362F66F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2" w15:restartNumberingAfterBreak="0">
    <w:nsid w:val="391A69CE"/>
    <w:multiLevelType w:val="hybridMultilevel"/>
    <w:tmpl w:val="73365C54"/>
    <w:lvl w:ilvl="0" w:tplc="C92639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9302A5A"/>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4" w15:restartNumberingAfterBreak="0">
    <w:nsid w:val="3A0515D4"/>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5" w15:restartNumberingAfterBreak="0">
    <w:nsid w:val="3AF515B4"/>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16" w15:restartNumberingAfterBreak="0">
    <w:nsid w:val="3AF92A78"/>
    <w:multiLevelType w:val="hybridMultilevel"/>
    <w:tmpl w:val="365844E4"/>
    <w:lvl w:ilvl="0" w:tplc="C92639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B113D1D"/>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8" w15:restartNumberingAfterBreak="0">
    <w:nsid w:val="3B1541AD"/>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9" w15:restartNumberingAfterBreak="0">
    <w:nsid w:val="3BA566D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0" w15:restartNumberingAfterBreak="0">
    <w:nsid w:val="3BB25C3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1" w15:restartNumberingAfterBreak="0">
    <w:nsid w:val="3C48444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2" w15:restartNumberingAfterBreak="0">
    <w:nsid w:val="3CB770C4"/>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3" w15:restartNumberingAfterBreak="0">
    <w:nsid w:val="3D3E474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4" w15:restartNumberingAfterBreak="0">
    <w:nsid w:val="3DB74851"/>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5" w15:restartNumberingAfterBreak="0">
    <w:nsid w:val="3DD83739"/>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6" w15:restartNumberingAfterBreak="0">
    <w:nsid w:val="3EDF2259"/>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7" w15:restartNumberingAfterBreak="0">
    <w:nsid w:val="3F387B3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8" w15:restartNumberingAfterBreak="0">
    <w:nsid w:val="3FA31743"/>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9" w15:restartNumberingAfterBreak="0">
    <w:nsid w:val="402F0BE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30" w15:restartNumberingAfterBreak="0">
    <w:nsid w:val="40D26ECC"/>
    <w:multiLevelType w:val="hybridMultilevel"/>
    <w:tmpl w:val="365844E4"/>
    <w:lvl w:ilvl="0" w:tplc="C9263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412F716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2" w15:restartNumberingAfterBreak="0">
    <w:nsid w:val="41E411D0"/>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3" w15:restartNumberingAfterBreak="0">
    <w:nsid w:val="428120C2"/>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34" w15:restartNumberingAfterBreak="0">
    <w:nsid w:val="438E699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35" w15:restartNumberingAfterBreak="0">
    <w:nsid w:val="43BD5AFD"/>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36" w15:restartNumberingAfterBreak="0">
    <w:nsid w:val="44594EDF"/>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37" w15:restartNumberingAfterBreak="0">
    <w:nsid w:val="44CB6101"/>
    <w:multiLevelType w:val="multilevel"/>
    <w:tmpl w:val="18F241E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1080" w:hanging="720"/>
      </w:pPr>
      <w:rPr>
        <w:rFonts w:hint="default"/>
      </w:rPr>
    </w:lvl>
    <w:lvl w:ilvl="2">
      <w:start w:val="7"/>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440"/>
        </w:tabs>
        <w:ind w:left="1440" w:hanging="360"/>
      </w:pPr>
      <w:rPr>
        <w:rFonts w:hint="default"/>
      </w:rPr>
    </w:lvl>
    <w:lvl w:ilvl="4">
      <w:start w:val="1"/>
      <w:numFmt w:val="decimal"/>
      <w:isLgl/>
      <w:lvlText w:val="%1.%2.%3.%4.%5"/>
      <w:lvlJc w:val="left"/>
      <w:pPr>
        <w:tabs>
          <w:tab w:val="num" w:pos="1800"/>
        </w:tabs>
        <w:ind w:left="1800" w:hanging="360"/>
      </w:pPr>
      <w:rPr>
        <w:rFonts w:hint="default"/>
      </w:rPr>
    </w:lvl>
    <w:lvl w:ilvl="5">
      <w:start w:val="1"/>
      <w:numFmt w:val="decimal"/>
      <w:isLgl/>
      <w:lvlText w:val="%1.%2.%3.%4.%5.%6"/>
      <w:lvlJc w:val="left"/>
      <w:pPr>
        <w:tabs>
          <w:tab w:val="num" w:pos="2160"/>
        </w:tabs>
        <w:ind w:left="2160" w:hanging="360"/>
      </w:pPr>
      <w:rPr>
        <w:rFonts w:hint="default"/>
      </w:rPr>
    </w:lvl>
    <w:lvl w:ilvl="6">
      <w:start w:val="1"/>
      <w:numFmt w:val="decimal"/>
      <w:isLgl/>
      <w:lvlText w:val="%1.%2.%3.%4.%5.%6.%7"/>
      <w:lvlJc w:val="left"/>
      <w:pPr>
        <w:tabs>
          <w:tab w:val="num" w:pos="2520"/>
        </w:tabs>
        <w:ind w:left="2520" w:hanging="360"/>
      </w:pPr>
      <w:rPr>
        <w:rFonts w:hint="default"/>
      </w:rPr>
    </w:lvl>
    <w:lvl w:ilvl="7">
      <w:start w:val="1"/>
      <w:numFmt w:val="decimal"/>
      <w:isLgl/>
      <w:lvlText w:val="%1.%2.%3.%4.%5.%6.%7.%8"/>
      <w:lvlJc w:val="left"/>
      <w:pPr>
        <w:tabs>
          <w:tab w:val="num" w:pos="2880"/>
        </w:tabs>
        <w:ind w:left="2880" w:hanging="360"/>
      </w:pPr>
      <w:rPr>
        <w:rFonts w:hint="default"/>
      </w:rPr>
    </w:lvl>
    <w:lvl w:ilvl="8">
      <w:start w:val="1"/>
      <w:numFmt w:val="decimal"/>
      <w:isLgl/>
      <w:lvlText w:val="%1.%2.%3.%4.%5.%6.%7.%8.%9"/>
      <w:lvlJc w:val="left"/>
      <w:pPr>
        <w:tabs>
          <w:tab w:val="num" w:pos="3240"/>
        </w:tabs>
        <w:ind w:left="3240" w:hanging="360"/>
      </w:pPr>
      <w:rPr>
        <w:rFonts w:hint="default"/>
      </w:rPr>
    </w:lvl>
  </w:abstractNum>
  <w:abstractNum w:abstractNumId="138" w15:restartNumberingAfterBreak="0">
    <w:nsid w:val="45260B98"/>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9" w15:restartNumberingAfterBreak="0">
    <w:nsid w:val="45871317"/>
    <w:multiLevelType w:val="hybridMultilevel"/>
    <w:tmpl w:val="218406CC"/>
    <w:lvl w:ilvl="0" w:tplc="D7E4DC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5BC093F"/>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1" w15:restartNumberingAfterBreak="0">
    <w:nsid w:val="45C71F91"/>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2" w15:restartNumberingAfterBreak="0">
    <w:nsid w:val="468A62F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3" w15:restartNumberingAfterBreak="0">
    <w:nsid w:val="469B60FF"/>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44" w15:restartNumberingAfterBreak="0">
    <w:nsid w:val="46BF3F7A"/>
    <w:multiLevelType w:val="hybridMultilevel"/>
    <w:tmpl w:val="6EC86756"/>
    <w:lvl w:ilvl="0" w:tplc="4009001B">
      <w:start w:val="1"/>
      <w:numFmt w:val="lowerRoman"/>
      <w:lvlText w:val="%1."/>
      <w:lvlJc w:val="righ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7F5339C"/>
    <w:multiLevelType w:val="hybridMultilevel"/>
    <w:tmpl w:val="B1EC1D7A"/>
    <w:lvl w:ilvl="0" w:tplc="40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80F2507"/>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7" w15:restartNumberingAfterBreak="0">
    <w:nsid w:val="48105CA5"/>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48" w15:restartNumberingAfterBreak="0">
    <w:nsid w:val="48692906"/>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9" w15:restartNumberingAfterBreak="0">
    <w:nsid w:val="486E7780"/>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50" w15:restartNumberingAfterBreak="0">
    <w:nsid w:val="489010B4"/>
    <w:multiLevelType w:val="hybridMultilevel"/>
    <w:tmpl w:val="AC9A29C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93E188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2" w15:restartNumberingAfterBreak="0">
    <w:nsid w:val="49D06AB6"/>
    <w:multiLevelType w:val="hybridMultilevel"/>
    <w:tmpl w:val="462A1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A1C4990"/>
    <w:multiLevelType w:val="hybridMultilevel"/>
    <w:tmpl w:val="73365C54"/>
    <w:lvl w:ilvl="0" w:tplc="C92639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A6950C4"/>
    <w:multiLevelType w:val="hybridMultilevel"/>
    <w:tmpl w:val="F9641B0A"/>
    <w:lvl w:ilvl="0" w:tplc="C6B4708A">
      <w:start w:val="1"/>
      <w:numFmt w:val="lowerLetter"/>
      <w:lvlText w:val="%1."/>
      <w:lvlJc w:val="left"/>
      <w:pPr>
        <w:ind w:left="1440" w:hanging="360"/>
      </w:pPr>
      <w:rPr>
        <w:rFonts w:hint="default"/>
        <w:sz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4ABF3DEF"/>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56" w15:restartNumberingAfterBreak="0">
    <w:nsid w:val="4B09637F"/>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57"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58" w15:restartNumberingAfterBreak="0">
    <w:nsid w:val="4C3003DE"/>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59" w15:restartNumberingAfterBreak="0">
    <w:nsid w:val="4C4111D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0" w15:restartNumberingAfterBreak="0">
    <w:nsid w:val="4C8C5916"/>
    <w:multiLevelType w:val="hybridMultilevel"/>
    <w:tmpl w:val="B7FCCE46"/>
    <w:lvl w:ilvl="0" w:tplc="0409001B">
      <w:start w:val="1"/>
      <w:numFmt w:val="lowerRoman"/>
      <w:lvlText w:val="%1."/>
      <w:lvlJc w:val="right"/>
      <w:pPr>
        <w:ind w:left="288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4C964B2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2" w15:restartNumberingAfterBreak="0">
    <w:nsid w:val="4D796CE9"/>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63" w15:restartNumberingAfterBreak="0">
    <w:nsid w:val="4D8767C3"/>
    <w:multiLevelType w:val="hybridMultilevel"/>
    <w:tmpl w:val="FF44898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4" w15:restartNumberingAfterBreak="0">
    <w:nsid w:val="4D9049F0"/>
    <w:multiLevelType w:val="hybridMultilevel"/>
    <w:tmpl w:val="38DCB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DE767E2"/>
    <w:multiLevelType w:val="hybridMultilevel"/>
    <w:tmpl w:val="9C76DC9E"/>
    <w:lvl w:ilvl="0" w:tplc="2F5A00C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E263CEE"/>
    <w:multiLevelType w:val="hybridMultilevel"/>
    <w:tmpl w:val="0AEA12A2"/>
    <w:lvl w:ilvl="0" w:tplc="332A218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E624C4B"/>
    <w:multiLevelType w:val="hybridMultilevel"/>
    <w:tmpl w:val="AC9A29C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EA7269F"/>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9" w15:restartNumberingAfterBreak="0">
    <w:nsid w:val="4F0366F3"/>
    <w:multiLevelType w:val="hybridMultilevel"/>
    <w:tmpl w:val="76E25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F3A3573"/>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71" w15:restartNumberingAfterBreak="0">
    <w:nsid w:val="4FFA001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72" w15:restartNumberingAfterBreak="0">
    <w:nsid w:val="505F13E6"/>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73" w15:restartNumberingAfterBreak="0">
    <w:nsid w:val="510979EC"/>
    <w:multiLevelType w:val="hybridMultilevel"/>
    <w:tmpl w:val="AC9A2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19E623E"/>
    <w:multiLevelType w:val="hybridMultilevel"/>
    <w:tmpl w:val="86CA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1DA6834"/>
    <w:multiLevelType w:val="hybridMultilevel"/>
    <w:tmpl w:val="6B3097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1E3369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7" w15:restartNumberingAfterBreak="0">
    <w:nsid w:val="51F72C4E"/>
    <w:multiLevelType w:val="hybridMultilevel"/>
    <w:tmpl w:val="DEFCF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52857980"/>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79" w15:restartNumberingAfterBreak="0">
    <w:nsid w:val="53EF5071"/>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0" w15:restartNumberingAfterBreak="0">
    <w:nsid w:val="54811AA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1" w15:restartNumberingAfterBreak="0">
    <w:nsid w:val="55387B61"/>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2" w15:restartNumberingAfterBreak="0">
    <w:nsid w:val="558C1D7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3"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84" w15:restartNumberingAfterBreak="0">
    <w:nsid w:val="568D26F9"/>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5" w15:restartNumberingAfterBreak="0">
    <w:nsid w:val="56D85F5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6" w15:restartNumberingAfterBreak="0">
    <w:nsid w:val="575B78C3"/>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87" w15:restartNumberingAfterBreak="0">
    <w:nsid w:val="57B047CB"/>
    <w:multiLevelType w:val="hybridMultilevel"/>
    <w:tmpl w:val="AAAE5298"/>
    <w:lvl w:ilvl="0" w:tplc="40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591262B4"/>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9" w15:restartNumberingAfterBreak="0">
    <w:nsid w:val="59770142"/>
    <w:multiLevelType w:val="hybridMultilevel"/>
    <w:tmpl w:val="365844E4"/>
    <w:lvl w:ilvl="0" w:tplc="C92639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9820C8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91" w15:restartNumberingAfterBreak="0">
    <w:nsid w:val="59BD7B6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92" w15:restartNumberingAfterBreak="0">
    <w:nsid w:val="59C05E60"/>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3" w15:restartNumberingAfterBreak="0">
    <w:nsid w:val="5A3E3443"/>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94" w15:restartNumberingAfterBreak="0">
    <w:nsid w:val="5A4969C2"/>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95" w15:restartNumberingAfterBreak="0">
    <w:nsid w:val="5B3B1FD5"/>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6" w15:restartNumberingAfterBreak="0">
    <w:nsid w:val="5B99507F"/>
    <w:multiLevelType w:val="hybridMultilevel"/>
    <w:tmpl w:val="B178F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BBD358C"/>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98" w15:restartNumberingAfterBreak="0">
    <w:nsid w:val="5BF87988"/>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99" w15:restartNumberingAfterBreak="0">
    <w:nsid w:val="5C3A789F"/>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00" w15:restartNumberingAfterBreak="0">
    <w:nsid w:val="5C561800"/>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01" w15:restartNumberingAfterBreak="0">
    <w:nsid w:val="5C707653"/>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02" w15:restartNumberingAfterBreak="0">
    <w:nsid w:val="5C8353D2"/>
    <w:multiLevelType w:val="hybridMultilevel"/>
    <w:tmpl w:val="F9641B0A"/>
    <w:lvl w:ilvl="0" w:tplc="C6B4708A">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3" w15:restartNumberingAfterBreak="0">
    <w:nsid w:val="5CE17C54"/>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04" w15:restartNumberingAfterBreak="0">
    <w:nsid w:val="5CE91442"/>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05" w15:restartNumberingAfterBreak="0">
    <w:nsid w:val="5CED2DA5"/>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06" w15:restartNumberingAfterBreak="0">
    <w:nsid w:val="5DBE7C4A"/>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07" w15:restartNumberingAfterBreak="0">
    <w:nsid w:val="5DCF1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5DEC676F"/>
    <w:multiLevelType w:val="multilevel"/>
    <w:tmpl w:val="89949898"/>
    <w:lvl w:ilvl="0">
      <w:start w:val="1"/>
      <w:numFmt w:val="decimal"/>
      <w:lvlText w:val="%1."/>
      <w:lvlJc w:val="left"/>
      <w:pPr>
        <w:ind w:left="360" w:hanging="360"/>
      </w:pPr>
      <w:rPr>
        <w:rFonts w:hint="default"/>
      </w:rPr>
    </w:lvl>
    <w:lvl w:ilvl="1">
      <w:start w:val="1"/>
      <w:numFmt w:val="decimal"/>
      <w:isLgl/>
      <w:lvlText w:val="%1.%2"/>
      <w:lvlJc w:val="left"/>
      <w:pPr>
        <w:ind w:left="615" w:hanging="435"/>
      </w:pPr>
      <w:rPr>
        <w:rFonts w:hint="default"/>
        <w:b/>
      </w:rPr>
    </w:lvl>
    <w:lvl w:ilvl="2">
      <w:start w:val="6"/>
      <w:numFmt w:val="decimal"/>
      <w:isLgl/>
      <w:lvlText w:val="%1.%2.%3"/>
      <w:lvlJc w:val="left"/>
      <w:pPr>
        <w:ind w:left="1080" w:hanging="720"/>
      </w:pPr>
      <w:rPr>
        <w:rFonts w:hint="default"/>
        <w:b/>
      </w:rPr>
    </w:lvl>
    <w:lvl w:ilvl="3">
      <w:start w:val="1"/>
      <w:numFmt w:val="decimal"/>
      <w:isLgl/>
      <w:lvlText w:val="%1.%2.%3.%4"/>
      <w:lvlJc w:val="left"/>
      <w:pPr>
        <w:ind w:left="126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980" w:hanging="1080"/>
      </w:pPr>
      <w:rPr>
        <w:rFonts w:hint="default"/>
        <w:b/>
      </w:rPr>
    </w:lvl>
    <w:lvl w:ilvl="6">
      <w:start w:val="1"/>
      <w:numFmt w:val="decimal"/>
      <w:isLgl/>
      <w:lvlText w:val="%1.%2.%3.%4.%5.%6.%7"/>
      <w:lvlJc w:val="left"/>
      <w:pPr>
        <w:ind w:left="2160" w:hanging="1080"/>
      </w:pPr>
      <w:rPr>
        <w:rFonts w:hint="default"/>
        <w:b/>
      </w:rPr>
    </w:lvl>
    <w:lvl w:ilvl="7">
      <w:start w:val="1"/>
      <w:numFmt w:val="decimal"/>
      <w:isLgl/>
      <w:lvlText w:val="%1.%2.%3.%4.%5.%6.%7.%8"/>
      <w:lvlJc w:val="left"/>
      <w:pPr>
        <w:ind w:left="2700" w:hanging="1440"/>
      </w:pPr>
      <w:rPr>
        <w:rFonts w:hint="default"/>
        <w:b/>
      </w:rPr>
    </w:lvl>
    <w:lvl w:ilvl="8">
      <w:start w:val="1"/>
      <w:numFmt w:val="decimal"/>
      <w:isLgl/>
      <w:lvlText w:val="%1.%2.%3.%4.%5.%6.%7.%8.%9"/>
      <w:lvlJc w:val="left"/>
      <w:pPr>
        <w:ind w:left="2880" w:hanging="1440"/>
      </w:pPr>
      <w:rPr>
        <w:rFonts w:hint="default"/>
        <w:b/>
      </w:rPr>
    </w:lvl>
  </w:abstractNum>
  <w:abstractNum w:abstractNumId="209" w15:restartNumberingAfterBreak="0">
    <w:nsid w:val="5E7E49C4"/>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0" w15:restartNumberingAfterBreak="0">
    <w:nsid w:val="5F2B3A96"/>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1" w15:restartNumberingAfterBreak="0">
    <w:nsid w:val="5FA20F02"/>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12" w15:restartNumberingAfterBreak="0">
    <w:nsid w:val="5FD36E98"/>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3" w15:restartNumberingAfterBreak="0">
    <w:nsid w:val="5FEB7E26"/>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4" w15:restartNumberingAfterBreak="0">
    <w:nsid w:val="61054A9E"/>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5" w15:restartNumberingAfterBreak="0">
    <w:nsid w:val="613A4184"/>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6" w15:restartNumberingAfterBreak="0">
    <w:nsid w:val="61A83A5B"/>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7" w15:restartNumberingAfterBreak="0">
    <w:nsid w:val="63534520"/>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18" w15:restartNumberingAfterBreak="0">
    <w:nsid w:val="6489399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9" w15:restartNumberingAfterBreak="0">
    <w:nsid w:val="64CE6D82"/>
    <w:multiLevelType w:val="hybridMultilevel"/>
    <w:tmpl w:val="AC9A29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4F0085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1" w15:restartNumberingAfterBreak="0">
    <w:nsid w:val="65943A38"/>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22" w15:restartNumberingAfterBreak="0">
    <w:nsid w:val="662A3879"/>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23" w15:restartNumberingAfterBreak="0">
    <w:nsid w:val="66755F29"/>
    <w:multiLevelType w:val="hybridMultilevel"/>
    <w:tmpl w:val="F9641B0A"/>
    <w:lvl w:ilvl="0" w:tplc="C6B4708A">
      <w:start w:val="1"/>
      <w:numFmt w:val="lowerLetter"/>
      <w:lvlText w:val="%1."/>
      <w:lvlJc w:val="left"/>
      <w:pPr>
        <w:ind w:left="1440" w:hanging="360"/>
      </w:pPr>
      <w:rPr>
        <w:rFonts w:hint="default"/>
        <w:sz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4" w15:restartNumberingAfterBreak="0">
    <w:nsid w:val="66922F62"/>
    <w:multiLevelType w:val="multilevel"/>
    <w:tmpl w:val="CF3814E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440" w:hanging="720"/>
      </w:pPr>
      <w:rPr>
        <w:rFonts w:hint="default"/>
      </w:rPr>
    </w:lvl>
    <w:lvl w:ilvl="3">
      <w:start w:val="1"/>
      <w:numFmt w:val="decimal"/>
      <w:isLgl/>
      <w:lvlText w:val="%1.%2.%3.%4"/>
      <w:lvlJc w:val="left"/>
      <w:pPr>
        <w:tabs>
          <w:tab w:val="num" w:pos="1440"/>
        </w:tabs>
        <w:ind w:left="2160" w:hanging="1080"/>
      </w:pPr>
      <w:rPr>
        <w:rFonts w:hint="default"/>
      </w:rPr>
    </w:lvl>
    <w:lvl w:ilvl="4">
      <w:start w:val="1"/>
      <w:numFmt w:val="decimal"/>
      <w:isLgl/>
      <w:lvlText w:val="%1.%2.%3.%4.%5"/>
      <w:lvlJc w:val="left"/>
      <w:pPr>
        <w:tabs>
          <w:tab w:val="num" w:pos="1800"/>
        </w:tabs>
        <w:ind w:left="1800" w:hanging="360"/>
      </w:pPr>
      <w:rPr>
        <w:rFonts w:hint="default"/>
      </w:rPr>
    </w:lvl>
    <w:lvl w:ilvl="5">
      <w:start w:val="1"/>
      <w:numFmt w:val="decimal"/>
      <w:isLgl/>
      <w:lvlText w:val="%1.%2.%3.%4.%5.%6"/>
      <w:lvlJc w:val="left"/>
      <w:pPr>
        <w:tabs>
          <w:tab w:val="num" w:pos="2160"/>
        </w:tabs>
        <w:ind w:left="2160" w:hanging="360"/>
      </w:pPr>
      <w:rPr>
        <w:rFonts w:hint="default"/>
      </w:rPr>
    </w:lvl>
    <w:lvl w:ilvl="6">
      <w:start w:val="1"/>
      <w:numFmt w:val="decimal"/>
      <w:isLgl/>
      <w:lvlText w:val="%1.%2.%3.%4.%5.%6.%7"/>
      <w:lvlJc w:val="left"/>
      <w:pPr>
        <w:tabs>
          <w:tab w:val="num" w:pos="2520"/>
        </w:tabs>
        <w:ind w:left="2520" w:hanging="360"/>
      </w:pPr>
      <w:rPr>
        <w:rFonts w:hint="default"/>
      </w:rPr>
    </w:lvl>
    <w:lvl w:ilvl="7">
      <w:start w:val="1"/>
      <w:numFmt w:val="decimal"/>
      <w:isLgl/>
      <w:lvlText w:val="%1.%2.%3.%4.%5.%6.%7.%8"/>
      <w:lvlJc w:val="left"/>
      <w:pPr>
        <w:tabs>
          <w:tab w:val="num" w:pos="2880"/>
        </w:tabs>
        <w:ind w:left="2880" w:hanging="360"/>
      </w:pPr>
      <w:rPr>
        <w:rFonts w:hint="default"/>
      </w:rPr>
    </w:lvl>
    <w:lvl w:ilvl="8">
      <w:start w:val="1"/>
      <w:numFmt w:val="decimal"/>
      <w:isLgl/>
      <w:lvlText w:val="%1.%2.%3.%4.%5.%6.%7.%8.%9"/>
      <w:lvlJc w:val="left"/>
      <w:pPr>
        <w:tabs>
          <w:tab w:val="num" w:pos="3240"/>
        </w:tabs>
        <w:ind w:left="3240" w:hanging="360"/>
      </w:pPr>
      <w:rPr>
        <w:rFonts w:hint="default"/>
      </w:rPr>
    </w:lvl>
  </w:abstractNum>
  <w:abstractNum w:abstractNumId="225" w15:restartNumberingAfterBreak="0">
    <w:nsid w:val="66D67A6B"/>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26" w15:restartNumberingAfterBreak="0">
    <w:nsid w:val="66E658E5"/>
    <w:multiLevelType w:val="hybridMultilevel"/>
    <w:tmpl w:val="320EC35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7" w15:restartNumberingAfterBreak="0">
    <w:nsid w:val="66EE1715"/>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28" w15:restartNumberingAfterBreak="0">
    <w:nsid w:val="6710192F"/>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29" w15:restartNumberingAfterBreak="0">
    <w:nsid w:val="67474C01"/>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30" w15:restartNumberingAfterBreak="0">
    <w:nsid w:val="67B96AD4"/>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31" w15:restartNumberingAfterBreak="0">
    <w:nsid w:val="67E34541"/>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32" w15:restartNumberingAfterBreak="0">
    <w:nsid w:val="684858AD"/>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33" w15:restartNumberingAfterBreak="0">
    <w:nsid w:val="68A4304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4" w15:restartNumberingAfterBreak="0">
    <w:nsid w:val="68AD01D0"/>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35" w15:restartNumberingAfterBreak="0">
    <w:nsid w:val="694E11D1"/>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36" w15:restartNumberingAfterBreak="0">
    <w:nsid w:val="6C456898"/>
    <w:multiLevelType w:val="hybridMultilevel"/>
    <w:tmpl w:val="38DCB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C747BF7"/>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38" w15:restartNumberingAfterBreak="0">
    <w:nsid w:val="6C7923D8"/>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39" w15:restartNumberingAfterBreak="0">
    <w:nsid w:val="6CDE4E0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40" w15:restartNumberingAfterBreak="0">
    <w:nsid w:val="6D3A1B38"/>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41" w15:restartNumberingAfterBreak="0">
    <w:nsid w:val="6D6929A4"/>
    <w:multiLevelType w:val="hybridMultilevel"/>
    <w:tmpl w:val="6B3097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D7578EB"/>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43" w15:restartNumberingAfterBreak="0">
    <w:nsid w:val="6D996402"/>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44" w15:restartNumberingAfterBreak="0">
    <w:nsid w:val="6E5B72F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5" w15:restartNumberingAfterBreak="0">
    <w:nsid w:val="6EBC797F"/>
    <w:multiLevelType w:val="hybridMultilevel"/>
    <w:tmpl w:val="1AD48B9E"/>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F0B5AC2"/>
    <w:multiLevelType w:val="multilevel"/>
    <w:tmpl w:val="19F64CF4"/>
    <w:lvl w:ilvl="0">
      <w:start w:val="1"/>
      <w:numFmt w:val="decimal"/>
      <w:lvlText w:val="%1.0"/>
      <w:lvlJc w:val="left"/>
      <w:pPr>
        <w:tabs>
          <w:tab w:val="num" w:pos="555"/>
        </w:tabs>
        <w:ind w:left="555" w:hanging="435"/>
      </w:pPr>
      <w:rPr>
        <w:rFonts w:hint="default"/>
      </w:rPr>
    </w:lvl>
    <w:lvl w:ilvl="1">
      <w:start w:val="1"/>
      <w:numFmt w:val="decimal"/>
      <w:lvlText w:val="%1.%2"/>
      <w:lvlJc w:val="left"/>
      <w:pPr>
        <w:tabs>
          <w:tab w:val="num" w:pos="1275"/>
        </w:tabs>
        <w:ind w:left="1275" w:hanging="435"/>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00"/>
        </w:tabs>
        <w:ind w:left="3000" w:hanging="720"/>
      </w:pPr>
      <w:rPr>
        <w:rFonts w:hint="default"/>
      </w:rPr>
    </w:lvl>
    <w:lvl w:ilvl="4">
      <w:start w:val="1"/>
      <w:numFmt w:val="decimal"/>
      <w:lvlText w:val="%1.%2.%3.%4.%5"/>
      <w:lvlJc w:val="left"/>
      <w:pPr>
        <w:tabs>
          <w:tab w:val="num" w:pos="4080"/>
        </w:tabs>
        <w:ind w:left="4080" w:hanging="1080"/>
      </w:pPr>
      <w:rPr>
        <w:rFonts w:hint="default"/>
      </w:rPr>
    </w:lvl>
    <w:lvl w:ilvl="5">
      <w:start w:val="1"/>
      <w:numFmt w:val="decimal"/>
      <w:lvlText w:val="%1.%2.%3.%4.%5.%6"/>
      <w:lvlJc w:val="left"/>
      <w:pPr>
        <w:tabs>
          <w:tab w:val="num" w:pos="4800"/>
        </w:tabs>
        <w:ind w:left="4800" w:hanging="1080"/>
      </w:pPr>
      <w:rPr>
        <w:rFonts w:hint="default"/>
      </w:rPr>
    </w:lvl>
    <w:lvl w:ilvl="6">
      <w:start w:val="1"/>
      <w:numFmt w:val="decimal"/>
      <w:lvlText w:val="%1.%2.%3.%4.%5.%6.%7"/>
      <w:lvlJc w:val="left"/>
      <w:pPr>
        <w:tabs>
          <w:tab w:val="num" w:pos="5520"/>
        </w:tabs>
        <w:ind w:left="5520" w:hanging="1080"/>
      </w:pPr>
      <w:rPr>
        <w:rFonts w:hint="default"/>
      </w:rPr>
    </w:lvl>
    <w:lvl w:ilvl="7">
      <w:start w:val="1"/>
      <w:numFmt w:val="decimal"/>
      <w:lvlText w:val="%1.%2.%3.%4.%5.%6.%7.%8"/>
      <w:lvlJc w:val="left"/>
      <w:pPr>
        <w:tabs>
          <w:tab w:val="num" w:pos="6600"/>
        </w:tabs>
        <w:ind w:left="6600"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247" w15:restartNumberingAfterBreak="0">
    <w:nsid w:val="6FA67331"/>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48" w15:restartNumberingAfterBreak="0">
    <w:nsid w:val="6FE44E2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49" w15:restartNumberingAfterBreak="0">
    <w:nsid w:val="6FE45859"/>
    <w:multiLevelType w:val="hybridMultilevel"/>
    <w:tmpl w:val="10F87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0332640"/>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51" w15:restartNumberingAfterBreak="0">
    <w:nsid w:val="710C3B06"/>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52" w15:restartNumberingAfterBreak="0">
    <w:nsid w:val="719E072B"/>
    <w:multiLevelType w:val="multilevel"/>
    <w:tmpl w:val="BF965302"/>
    <w:lvl w:ilvl="0">
      <w:start w:val="1"/>
      <w:numFmt w:val="decimal"/>
      <w:lvlText w:val="%1."/>
      <w:lvlJc w:val="left"/>
      <w:pPr>
        <w:ind w:left="360" w:hanging="360"/>
      </w:pPr>
      <w:rPr>
        <w:rFonts w:hint="default"/>
      </w:rPr>
    </w:lvl>
    <w:lvl w:ilv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3" w15:restartNumberingAfterBreak="0">
    <w:nsid w:val="720501E3"/>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54" w15:restartNumberingAfterBreak="0">
    <w:nsid w:val="7212769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5" w15:restartNumberingAfterBreak="0">
    <w:nsid w:val="73780686"/>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56" w15:restartNumberingAfterBreak="0">
    <w:nsid w:val="755A51F1"/>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7" w15:restartNumberingAfterBreak="0">
    <w:nsid w:val="75A348E1"/>
    <w:multiLevelType w:val="hybridMultilevel"/>
    <w:tmpl w:val="917CB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5B97899"/>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59" w15:restartNumberingAfterBreak="0">
    <w:nsid w:val="75F1778F"/>
    <w:multiLevelType w:val="hybridMultilevel"/>
    <w:tmpl w:val="0AEA12A2"/>
    <w:lvl w:ilvl="0" w:tplc="332A218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609012F"/>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61" w15:restartNumberingAfterBreak="0">
    <w:nsid w:val="76794741"/>
    <w:multiLevelType w:val="multilevel"/>
    <w:tmpl w:val="6B24AE6E"/>
    <w:lvl w:ilvl="0">
      <w:start w:val="1"/>
      <w:numFmt w:val="decimal"/>
      <w:lvlText w:val="%1."/>
      <w:lvlJc w:val="left"/>
      <w:pPr>
        <w:tabs>
          <w:tab w:val="num" w:pos="340"/>
        </w:tabs>
        <w:ind w:left="340" w:hanging="340"/>
      </w:pPr>
      <w:rPr>
        <w:b w:val="0"/>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62" w15:restartNumberingAfterBreak="0">
    <w:nsid w:val="76AB60A5"/>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63" w15:restartNumberingAfterBreak="0">
    <w:nsid w:val="77124BC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4" w15:restartNumberingAfterBreak="0">
    <w:nsid w:val="77960817"/>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5" w15:restartNumberingAfterBreak="0">
    <w:nsid w:val="78023773"/>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66" w15:restartNumberingAfterBreak="0">
    <w:nsid w:val="78687BE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67" w15:restartNumberingAfterBreak="0">
    <w:nsid w:val="787738CE"/>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8" w15:restartNumberingAfterBreak="0">
    <w:nsid w:val="79E35B5A"/>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69" w15:restartNumberingAfterBreak="0">
    <w:nsid w:val="7A1A0930"/>
    <w:multiLevelType w:val="hybridMultilevel"/>
    <w:tmpl w:val="75303D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15:restartNumberingAfterBreak="0">
    <w:nsid w:val="7A6D7886"/>
    <w:multiLevelType w:val="hybridMultilevel"/>
    <w:tmpl w:val="B1EC1D7A"/>
    <w:lvl w:ilvl="0" w:tplc="40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A7663A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72" w15:restartNumberingAfterBreak="0">
    <w:nsid w:val="7A8E6E29"/>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73" w15:restartNumberingAfterBreak="0">
    <w:nsid w:val="7A931DC2"/>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74" w15:restartNumberingAfterBreak="0">
    <w:nsid w:val="7A986BE7"/>
    <w:multiLevelType w:val="hybridMultilevel"/>
    <w:tmpl w:val="86CA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7B995FF2"/>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6" w15:restartNumberingAfterBreak="0">
    <w:nsid w:val="7BEA2451"/>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77" w15:restartNumberingAfterBreak="0">
    <w:nsid w:val="7C617AE6"/>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78" w15:restartNumberingAfterBreak="0">
    <w:nsid w:val="7D1C6445"/>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79" w15:restartNumberingAfterBreak="0">
    <w:nsid w:val="7D2B297C"/>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80" w15:restartNumberingAfterBreak="0">
    <w:nsid w:val="7D2C4375"/>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81" w15:restartNumberingAfterBreak="0">
    <w:nsid w:val="7D602878"/>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2" w15:restartNumberingAfterBreak="0">
    <w:nsid w:val="7DD36EB8"/>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83" w15:restartNumberingAfterBreak="0">
    <w:nsid w:val="7DEF20BC"/>
    <w:multiLevelType w:val="hybridMultilevel"/>
    <w:tmpl w:val="320EC35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4" w15:restartNumberingAfterBreak="0">
    <w:nsid w:val="7F0B2A07"/>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85" w15:restartNumberingAfterBreak="0">
    <w:nsid w:val="7F251202"/>
    <w:multiLevelType w:val="multilevel"/>
    <w:tmpl w:val="4FF82BE2"/>
    <w:lvl w:ilvl="0">
      <w:start w:val="1"/>
      <w:numFmt w:val="decimal"/>
      <w:lvlText w:val="%1."/>
      <w:lvlJc w:val="left"/>
      <w:pPr>
        <w:tabs>
          <w:tab w:val="num" w:pos="360"/>
        </w:tabs>
        <w:ind w:left="360" w:hanging="360"/>
      </w:pPr>
    </w:lvl>
    <w:lvl w:ilvl="1">
      <w:start w:val="1"/>
      <w:numFmt w:val="bullet"/>
      <w:lvlText w:val=""/>
      <w:lvlJc w:val="left"/>
      <w:pPr>
        <w:ind w:left="540" w:hanging="540"/>
      </w:pPr>
      <w:rPr>
        <w:rFonts w:ascii="Symbol" w:hAnsi="Symbol" w:hint="default"/>
      </w:rPr>
    </w:lvl>
    <w:lvl w:ilvl="2">
      <w:start w:val="7"/>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286" w15:restartNumberingAfterBreak="0">
    <w:nsid w:val="7F4000BD"/>
    <w:multiLevelType w:val="multilevel"/>
    <w:tmpl w:val="ACBC5592"/>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87" w15:restartNumberingAfterBreak="0">
    <w:nsid w:val="7F81560A"/>
    <w:multiLevelType w:val="multilevel"/>
    <w:tmpl w:val="002AA62E"/>
    <w:lvl w:ilvl="0">
      <w:start w:val="1"/>
      <w:numFmt w:val="decimal"/>
      <w:lvlText w:val="%1."/>
      <w:lvlJc w:val="left"/>
      <w:pPr>
        <w:tabs>
          <w:tab w:val="num" w:pos="360"/>
        </w:tabs>
        <w:ind w:left="360" w:hanging="360"/>
      </w:p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57"/>
  </w:num>
  <w:num w:numId="3">
    <w:abstractNumId w:val="183"/>
  </w:num>
  <w:num w:numId="4">
    <w:abstractNumId w:val="246"/>
  </w:num>
  <w:num w:numId="5">
    <w:abstractNumId w:val="4"/>
  </w:num>
  <w:num w:numId="6">
    <w:abstractNumId w:val="16"/>
  </w:num>
  <w:num w:numId="7">
    <w:abstractNumId w:val="24"/>
  </w:num>
  <w:num w:numId="8">
    <w:abstractNumId w:val="220"/>
  </w:num>
  <w:num w:numId="9">
    <w:abstractNumId w:val="286"/>
  </w:num>
  <w:num w:numId="10">
    <w:abstractNumId w:val="100"/>
  </w:num>
  <w:num w:numId="11">
    <w:abstractNumId w:val="108"/>
  </w:num>
  <w:num w:numId="12">
    <w:abstractNumId w:val="189"/>
  </w:num>
  <w:num w:numId="13">
    <w:abstractNumId w:val="105"/>
  </w:num>
  <w:num w:numId="14">
    <w:abstractNumId w:val="46"/>
  </w:num>
  <w:num w:numId="15">
    <w:abstractNumId w:val="102"/>
  </w:num>
  <w:num w:numId="16">
    <w:abstractNumId w:val="202"/>
  </w:num>
  <w:num w:numId="17">
    <w:abstractNumId w:val="177"/>
  </w:num>
  <w:num w:numId="18">
    <w:abstractNumId w:val="103"/>
  </w:num>
  <w:num w:numId="19">
    <w:abstractNumId w:val="22"/>
  </w:num>
  <w:num w:numId="20">
    <w:abstractNumId w:val="73"/>
  </w:num>
  <w:num w:numId="21">
    <w:abstractNumId w:val="112"/>
  </w:num>
  <w:num w:numId="22">
    <w:abstractNumId w:val="130"/>
  </w:num>
  <w:num w:numId="23">
    <w:abstractNumId w:val="223"/>
  </w:num>
  <w:num w:numId="24">
    <w:abstractNumId w:val="2"/>
    <w:lvlOverride w:ilvl="0">
      <w:startOverride w:val="1"/>
    </w:lvlOverride>
    <w:lvlOverride w:ilvl="1"/>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4"/>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num>
  <w:num w:numId="27">
    <w:abstractNumId w:val="9"/>
  </w:num>
  <w:num w:numId="28">
    <w:abstractNumId w:val="121"/>
  </w:num>
  <w:num w:numId="29">
    <w:abstractNumId w:val="31"/>
  </w:num>
  <w:num w:numId="30">
    <w:abstractNumId w:val="233"/>
  </w:num>
  <w:num w:numId="31">
    <w:abstractNumId w:val="43"/>
  </w:num>
  <w:num w:numId="32">
    <w:abstractNumId w:val="244"/>
  </w:num>
  <w:num w:numId="33">
    <w:abstractNumId w:val="151"/>
  </w:num>
  <w:num w:numId="34">
    <w:abstractNumId w:val="195"/>
  </w:num>
  <w:num w:numId="35">
    <w:abstractNumId w:val="96"/>
  </w:num>
  <w:num w:numId="36">
    <w:abstractNumId w:val="239"/>
  </w:num>
  <w:num w:numId="37">
    <w:abstractNumId w:val="262"/>
  </w:num>
  <w:num w:numId="38">
    <w:abstractNumId w:val="86"/>
  </w:num>
  <w:num w:numId="39">
    <w:abstractNumId w:val="39"/>
  </w:num>
  <w:num w:numId="40">
    <w:abstractNumId w:val="32"/>
  </w:num>
  <w:num w:numId="41">
    <w:abstractNumId w:val="147"/>
  </w:num>
  <w:num w:numId="42">
    <w:abstractNumId w:val="49"/>
  </w:num>
  <w:num w:numId="43">
    <w:abstractNumId w:val="140"/>
  </w:num>
  <w:num w:numId="44">
    <w:abstractNumId w:val="98"/>
  </w:num>
  <w:num w:numId="45">
    <w:abstractNumId w:val="221"/>
  </w:num>
  <w:num w:numId="46">
    <w:abstractNumId w:val="17"/>
  </w:num>
  <w:num w:numId="47">
    <w:abstractNumId w:val="211"/>
  </w:num>
  <w:num w:numId="48">
    <w:abstractNumId w:val="228"/>
  </w:num>
  <w:num w:numId="49">
    <w:abstractNumId w:val="282"/>
  </w:num>
  <w:num w:numId="50">
    <w:abstractNumId w:val="197"/>
  </w:num>
  <w:num w:numId="51">
    <w:abstractNumId w:val="277"/>
  </w:num>
  <w:num w:numId="52">
    <w:abstractNumId w:val="178"/>
  </w:num>
  <w:num w:numId="53">
    <w:abstractNumId w:val="234"/>
  </w:num>
  <w:num w:numId="54">
    <w:abstractNumId w:val="115"/>
  </w:num>
  <w:num w:numId="55">
    <w:abstractNumId w:val="77"/>
  </w:num>
  <w:num w:numId="56">
    <w:abstractNumId w:val="191"/>
  </w:num>
  <w:num w:numId="57">
    <w:abstractNumId w:val="65"/>
  </w:num>
  <w:num w:numId="58">
    <w:abstractNumId w:val="268"/>
  </w:num>
  <w:num w:numId="59">
    <w:abstractNumId w:val="216"/>
  </w:num>
  <w:num w:numId="60">
    <w:abstractNumId w:val="258"/>
  </w:num>
  <w:num w:numId="61">
    <w:abstractNumId w:val="51"/>
  </w:num>
  <w:num w:numId="62">
    <w:abstractNumId w:val="95"/>
  </w:num>
  <w:num w:numId="63">
    <w:abstractNumId w:val="27"/>
  </w:num>
  <w:num w:numId="64">
    <w:abstractNumId w:val="68"/>
  </w:num>
  <w:num w:numId="65">
    <w:abstractNumId w:val="26"/>
  </w:num>
  <w:num w:numId="66">
    <w:abstractNumId w:val="273"/>
  </w:num>
  <w:num w:numId="67">
    <w:abstractNumId w:val="209"/>
  </w:num>
  <w:num w:numId="68">
    <w:abstractNumId w:val="93"/>
  </w:num>
  <w:num w:numId="69">
    <w:abstractNumId w:val="28"/>
  </w:num>
  <w:num w:numId="70">
    <w:abstractNumId w:val="66"/>
  </w:num>
  <w:num w:numId="71">
    <w:abstractNumId w:val="101"/>
  </w:num>
  <w:num w:numId="72">
    <w:abstractNumId w:val="42"/>
  </w:num>
  <w:num w:numId="73">
    <w:abstractNumId w:val="70"/>
  </w:num>
  <w:num w:numId="74">
    <w:abstractNumId w:val="84"/>
  </w:num>
  <w:num w:numId="75">
    <w:abstractNumId w:val="225"/>
  </w:num>
  <w:num w:numId="76">
    <w:abstractNumId w:val="75"/>
  </w:num>
  <w:num w:numId="77">
    <w:abstractNumId w:val="248"/>
  </w:num>
  <w:num w:numId="78">
    <w:abstractNumId w:val="13"/>
  </w:num>
  <w:num w:numId="79">
    <w:abstractNumId w:val="210"/>
  </w:num>
  <w:num w:numId="80">
    <w:abstractNumId w:val="125"/>
  </w:num>
  <w:num w:numId="81">
    <w:abstractNumId w:val="180"/>
  </w:num>
  <w:num w:numId="82">
    <w:abstractNumId w:val="129"/>
  </w:num>
  <w:num w:numId="83">
    <w:abstractNumId w:val="134"/>
  </w:num>
  <w:num w:numId="84">
    <w:abstractNumId w:val="120"/>
  </w:num>
  <w:num w:numId="85">
    <w:abstractNumId w:val="56"/>
  </w:num>
  <w:num w:numId="86">
    <w:abstractNumId w:val="149"/>
  </w:num>
  <w:num w:numId="87">
    <w:abstractNumId w:val="143"/>
  </w:num>
  <w:num w:numId="88">
    <w:abstractNumId w:val="204"/>
  </w:num>
  <w:num w:numId="89">
    <w:abstractNumId w:val="172"/>
  </w:num>
  <w:num w:numId="90">
    <w:abstractNumId w:val="116"/>
  </w:num>
  <w:num w:numId="91">
    <w:abstractNumId w:val="179"/>
  </w:num>
  <w:num w:numId="92">
    <w:abstractNumId w:val="153"/>
  </w:num>
  <w:num w:numId="93">
    <w:abstractNumId w:val="208"/>
  </w:num>
  <w:num w:numId="94">
    <w:abstractNumId w:val="243"/>
  </w:num>
  <w:num w:numId="95">
    <w:abstractNumId w:val="133"/>
  </w:num>
  <w:num w:numId="96">
    <w:abstractNumId w:val="242"/>
  </w:num>
  <w:num w:numId="97">
    <w:abstractNumId w:val="85"/>
  </w:num>
  <w:num w:numId="98">
    <w:abstractNumId w:val="6"/>
  </w:num>
  <w:num w:numId="99">
    <w:abstractNumId w:val="188"/>
  </w:num>
  <w:num w:numId="100">
    <w:abstractNumId w:val="168"/>
  </w:num>
  <w:num w:numId="101">
    <w:abstractNumId w:val="92"/>
  </w:num>
  <w:num w:numId="102">
    <w:abstractNumId w:val="213"/>
  </w:num>
  <w:num w:numId="103">
    <w:abstractNumId w:val="123"/>
  </w:num>
  <w:num w:numId="104">
    <w:abstractNumId w:val="279"/>
  </w:num>
  <w:num w:numId="105">
    <w:abstractNumId w:val="141"/>
  </w:num>
  <w:num w:numId="106">
    <w:abstractNumId w:val="128"/>
  </w:num>
  <w:num w:numId="107">
    <w:abstractNumId w:val="78"/>
  </w:num>
  <w:num w:numId="108">
    <w:abstractNumId w:val="237"/>
  </w:num>
  <w:num w:numId="109">
    <w:abstractNumId w:val="271"/>
  </w:num>
  <w:num w:numId="110">
    <w:abstractNumId w:val="23"/>
  </w:num>
  <w:num w:numId="111">
    <w:abstractNumId w:val="135"/>
  </w:num>
  <w:num w:numId="112">
    <w:abstractNumId w:val="235"/>
  </w:num>
  <w:num w:numId="113">
    <w:abstractNumId w:val="90"/>
  </w:num>
  <w:num w:numId="114">
    <w:abstractNumId w:val="217"/>
  </w:num>
  <w:num w:numId="115">
    <w:abstractNumId w:val="57"/>
  </w:num>
  <w:num w:numId="116">
    <w:abstractNumId w:val="62"/>
  </w:num>
  <w:num w:numId="117">
    <w:abstractNumId w:val="171"/>
  </w:num>
  <w:num w:numId="118">
    <w:abstractNumId w:val="255"/>
  </w:num>
  <w:num w:numId="119">
    <w:abstractNumId w:val="113"/>
  </w:num>
  <w:num w:numId="120">
    <w:abstractNumId w:val="272"/>
  </w:num>
  <w:num w:numId="121">
    <w:abstractNumId w:val="203"/>
  </w:num>
  <w:num w:numId="122">
    <w:abstractNumId w:val="230"/>
  </w:num>
  <w:num w:numId="123">
    <w:abstractNumId w:val="30"/>
  </w:num>
  <w:num w:numId="124">
    <w:abstractNumId w:val="104"/>
  </w:num>
  <w:num w:numId="125">
    <w:abstractNumId w:val="122"/>
  </w:num>
  <w:num w:numId="126">
    <w:abstractNumId w:val="201"/>
  </w:num>
  <w:num w:numId="127">
    <w:abstractNumId w:val="81"/>
  </w:num>
  <w:num w:numId="128">
    <w:abstractNumId w:val="97"/>
  </w:num>
  <w:num w:numId="129">
    <w:abstractNumId w:val="109"/>
  </w:num>
  <w:num w:numId="130">
    <w:abstractNumId w:val="285"/>
  </w:num>
  <w:num w:numId="131">
    <w:abstractNumId w:val="29"/>
  </w:num>
  <w:num w:numId="132">
    <w:abstractNumId w:val="181"/>
  </w:num>
  <w:num w:numId="133">
    <w:abstractNumId w:val="38"/>
  </w:num>
  <w:num w:numId="134">
    <w:abstractNumId w:val="212"/>
  </w:num>
  <w:num w:numId="135">
    <w:abstractNumId w:val="10"/>
  </w:num>
  <w:num w:numId="136">
    <w:abstractNumId w:val="82"/>
  </w:num>
  <w:num w:numId="137">
    <w:abstractNumId w:val="118"/>
  </w:num>
  <w:num w:numId="138">
    <w:abstractNumId w:val="198"/>
  </w:num>
  <w:num w:numId="139">
    <w:abstractNumId w:val="55"/>
  </w:num>
  <w:num w:numId="140">
    <w:abstractNumId w:val="252"/>
  </w:num>
  <w:num w:numId="141">
    <w:abstractNumId w:val="61"/>
  </w:num>
  <w:num w:numId="142">
    <w:abstractNumId w:val="94"/>
  </w:num>
  <w:num w:numId="143">
    <w:abstractNumId w:val="132"/>
  </w:num>
  <w:num w:numId="144">
    <w:abstractNumId w:val="148"/>
  </w:num>
  <w:num w:numId="145">
    <w:abstractNumId w:val="54"/>
  </w:num>
  <w:num w:numId="146">
    <w:abstractNumId w:val="5"/>
  </w:num>
  <w:num w:numId="147">
    <w:abstractNumId w:val="193"/>
  </w:num>
  <w:num w:numId="148">
    <w:abstractNumId w:val="88"/>
  </w:num>
  <w:num w:numId="149">
    <w:abstractNumId w:val="89"/>
  </w:num>
  <w:num w:numId="150">
    <w:abstractNumId w:val="110"/>
  </w:num>
  <w:num w:numId="151">
    <w:abstractNumId w:val="214"/>
  </w:num>
  <w:num w:numId="152">
    <w:abstractNumId w:val="158"/>
  </w:num>
  <w:num w:numId="153">
    <w:abstractNumId w:val="12"/>
  </w:num>
  <w:num w:numId="154">
    <w:abstractNumId w:val="83"/>
  </w:num>
  <w:num w:numId="155">
    <w:abstractNumId w:val="186"/>
  </w:num>
  <w:num w:numId="156">
    <w:abstractNumId w:val="60"/>
  </w:num>
  <w:num w:numId="157">
    <w:abstractNumId w:val="265"/>
  </w:num>
  <w:num w:numId="158">
    <w:abstractNumId w:val="280"/>
  </w:num>
  <w:num w:numId="159">
    <w:abstractNumId w:val="284"/>
  </w:num>
  <w:num w:numId="160">
    <w:abstractNumId w:val="14"/>
  </w:num>
  <w:num w:numId="161">
    <w:abstractNumId w:val="87"/>
  </w:num>
  <w:num w:numId="162">
    <w:abstractNumId w:val="247"/>
  </w:num>
  <w:num w:numId="163">
    <w:abstractNumId w:val="231"/>
  </w:num>
  <w:num w:numId="164">
    <w:abstractNumId w:val="47"/>
  </w:num>
  <w:num w:numId="165">
    <w:abstractNumId w:val="67"/>
  </w:num>
  <w:num w:numId="166">
    <w:abstractNumId w:val="156"/>
  </w:num>
  <w:num w:numId="167">
    <w:abstractNumId w:val="238"/>
  </w:num>
  <w:num w:numId="168">
    <w:abstractNumId w:val="136"/>
  </w:num>
  <w:num w:numId="169">
    <w:abstractNumId w:val="20"/>
  </w:num>
  <w:num w:numId="170">
    <w:abstractNumId w:val="76"/>
  </w:num>
  <w:num w:numId="171">
    <w:abstractNumId w:val="200"/>
  </w:num>
  <w:num w:numId="172">
    <w:abstractNumId w:val="59"/>
  </w:num>
  <w:num w:numId="173">
    <w:abstractNumId w:val="155"/>
  </w:num>
  <w:num w:numId="174">
    <w:abstractNumId w:val="146"/>
  </w:num>
  <w:num w:numId="175">
    <w:abstractNumId w:val="124"/>
  </w:num>
  <w:num w:numId="176">
    <w:abstractNumId w:val="15"/>
  </w:num>
  <w:num w:numId="177">
    <w:abstractNumId w:val="111"/>
  </w:num>
  <w:num w:numId="178">
    <w:abstractNumId w:val="106"/>
  </w:num>
  <w:num w:numId="179">
    <w:abstractNumId w:val="240"/>
  </w:num>
  <w:num w:numId="180">
    <w:abstractNumId w:val="199"/>
  </w:num>
  <w:num w:numId="181">
    <w:abstractNumId w:val="126"/>
  </w:num>
  <w:num w:numId="182">
    <w:abstractNumId w:val="257"/>
  </w:num>
  <w:num w:numId="183">
    <w:abstractNumId w:val="69"/>
  </w:num>
  <w:num w:numId="184">
    <w:abstractNumId w:val="152"/>
  </w:num>
  <w:num w:numId="185">
    <w:abstractNumId w:val="63"/>
  </w:num>
  <w:num w:numId="186">
    <w:abstractNumId w:val="245"/>
  </w:num>
  <w:num w:numId="187">
    <w:abstractNumId w:val="145"/>
  </w:num>
  <w:num w:numId="188">
    <w:abstractNumId w:val="270"/>
  </w:num>
  <w:num w:numId="189">
    <w:abstractNumId w:val="44"/>
  </w:num>
  <w:num w:numId="190">
    <w:abstractNumId w:val="1"/>
  </w:num>
  <w:num w:numId="191">
    <w:abstractNumId w:val="139"/>
  </w:num>
  <w:num w:numId="192">
    <w:abstractNumId w:val="219"/>
  </w:num>
  <w:num w:numId="193">
    <w:abstractNumId w:val="166"/>
  </w:num>
  <w:num w:numId="194">
    <w:abstractNumId w:val="173"/>
  </w:num>
  <w:num w:numId="195">
    <w:abstractNumId w:val="167"/>
  </w:num>
  <w:num w:numId="196">
    <w:abstractNumId w:val="150"/>
  </w:num>
  <w:num w:numId="197">
    <w:abstractNumId w:val="41"/>
  </w:num>
  <w:num w:numId="198">
    <w:abstractNumId w:val="259"/>
  </w:num>
  <w:num w:numId="199">
    <w:abstractNumId w:val="99"/>
  </w:num>
  <w:num w:numId="200">
    <w:abstractNumId w:val="236"/>
  </w:num>
  <w:num w:numId="201">
    <w:abstractNumId w:val="164"/>
  </w:num>
  <w:num w:numId="202">
    <w:abstractNumId w:val="71"/>
  </w:num>
  <w:num w:numId="203">
    <w:abstractNumId w:val="187"/>
  </w:num>
  <w:num w:numId="204">
    <w:abstractNumId w:val="50"/>
  </w:num>
  <w:num w:numId="205">
    <w:abstractNumId w:val="165"/>
  </w:num>
  <w:num w:numId="206">
    <w:abstractNumId w:val="144"/>
  </w:num>
  <w:num w:numId="207">
    <w:abstractNumId w:val="261"/>
  </w:num>
  <w:num w:numId="208">
    <w:abstractNumId w:val="250"/>
  </w:num>
  <w:num w:numId="209">
    <w:abstractNumId w:val="80"/>
  </w:num>
  <w:num w:numId="210">
    <w:abstractNumId w:val="222"/>
  </w:num>
  <w:num w:numId="211">
    <w:abstractNumId w:val="142"/>
  </w:num>
  <w:num w:numId="212">
    <w:abstractNumId w:val="192"/>
  </w:num>
  <w:num w:numId="213">
    <w:abstractNumId w:val="159"/>
  </w:num>
  <w:num w:numId="214">
    <w:abstractNumId w:val="138"/>
  </w:num>
  <w:num w:numId="215">
    <w:abstractNumId w:val="267"/>
  </w:num>
  <w:num w:numId="216">
    <w:abstractNumId w:val="263"/>
  </w:num>
  <w:num w:numId="217">
    <w:abstractNumId w:val="161"/>
  </w:num>
  <w:num w:numId="218">
    <w:abstractNumId w:val="182"/>
  </w:num>
  <w:num w:numId="219">
    <w:abstractNumId w:val="275"/>
  </w:num>
  <w:num w:numId="220">
    <w:abstractNumId w:val="11"/>
  </w:num>
  <w:num w:numId="221">
    <w:abstractNumId w:val="251"/>
  </w:num>
  <w:num w:numId="222">
    <w:abstractNumId w:val="35"/>
  </w:num>
  <w:num w:numId="223">
    <w:abstractNumId w:val="131"/>
  </w:num>
  <w:num w:numId="224">
    <w:abstractNumId w:val="185"/>
  </w:num>
  <w:num w:numId="225">
    <w:abstractNumId w:val="256"/>
  </w:num>
  <w:num w:numId="226">
    <w:abstractNumId w:val="176"/>
  </w:num>
  <w:num w:numId="227">
    <w:abstractNumId w:val="264"/>
  </w:num>
  <w:num w:numId="228">
    <w:abstractNumId w:val="8"/>
  </w:num>
  <w:num w:numId="229">
    <w:abstractNumId w:val="254"/>
  </w:num>
  <w:num w:numId="230">
    <w:abstractNumId w:val="119"/>
  </w:num>
  <w:num w:numId="231">
    <w:abstractNumId w:val="218"/>
  </w:num>
  <w:num w:numId="232">
    <w:abstractNumId w:val="25"/>
  </w:num>
  <w:num w:numId="233">
    <w:abstractNumId w:val="232"/>
  </w:num>
  <w:num w:numId="234">
    <w:abstractNumId w:val="79"/>
  </w:num>
  <w:num w:numId="235">
    <w:abstractNumId w:val="229"/>
  </w:num>
  <w:num w:numId="236">
    <w:abstractNumId w:val="287"/>
  </w:num>
  <w:num w:numId="237">
    <w:abstractNumId w:val="281"/>
  </w:num>
  <w:num w:numId="238">
    <w:abstractNumId w:val="18"/>
  </w:num>
  <w:num w:numId="239">
    <w:abstractNumId w:val="170"/>
  </w:num>
  <w:num w:numId="240">
    <w:abstractNumId w:val="162"/>
  </w:num>
  <w:num w:numId="241">
    <w:abstractNumId w:val="278"/>
  </w:num>
  <w:num w:numId="242">
    <w:abstractNumId w:val="276"/>
  </w:num>
  <w:num w:numId="243">
    <w:abstractNumId w:val="194"/>
  </w:num>
  <w:num w:numId="244">
    <w:abstractNumId w:val="34"/>
  </w:num>
  <w:num w:numId="245">
    <w:abstractNumId w:val="206"/>
  </w:num>
  <w:num w:numId="246">
    <w:abstractNumId w:val="253"/>
  </w:num>
  <w:num w:numId="247">
    <w:abstractNumId w:val="52"/>
  </w:num>
  <w:num w:numId="248">
    <w:abstractNumId w:val="48"/>
  </w:num>
  <w:num w:numId="249">
    <w:abstractNumId w:val="58"/>
  </w:num>
  <w:num w:numId="250">
    <w:abstractNumId w:val="154"/>
  </w:num>
  <w:num w:numId="251">
    <w:abstractNumId w:val="175"/>
  </w:num>
  <w:num w:numId="252">
    <w:abstractNumId w:val="107"/>
  </w:num>
  <w:num w:numId="253">
    <w:abstractNumId w:val="174"/>
  </w:num>
  <w:num w:numId="254">
    <w:abstractNumId w:val="163"/>
  </w:num>
  <w:num w:numId="255">
    <w:abstractNumId w:val="160"/>
  </w:num>
  <w:num w:numId="256">
    <w:abstractNumId w:val="190"/>
  </w:num>
  <w:num w:numId="257">
    <w:abstractNumId w:val="241"/>
  </w:num>
  <w:num w:numId="258">
    <w:abstractNumId w:val="72"/>
  </w:num>
  <w:num w:numId="259">
    <w:abstractNumId w:val="249"/>
  </w:num>
  <w:num w:numId="260">
    <w:abstractNumId w:val="7"/>
  </w:num>
  <w:num w:numId="261">
    <w:abstractNumId w:val="33"/>
  </w:num>
  <w:num w:numId="262">
    <w:abstractNumId w:val="196"/>
  </w:num>
  <w:num w:numId="263">
    <w:abstractNumId w:val="169"/>
  </w:num>
  <w:num w:numId="264">
    <w:abstractNumId w:val="40"/>
  </w:num>
  <w:num w:numId="2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07"/>
  </w:num>
  <w:num w:numId="267">
    <w:abstractNumId w:val="3"/>
  </w:num>
  <w:num w:numId="268">
    <w:abstractNumId w:val="117"/>
  </w:num>
  <w:num w:numId="269">
    <w:abstractNumId w:val="114"/>
  </w:num>
  <w:num w:numId="270">
    <w:abstractNumId w:val="269"/>
  </w:num>
  <w:num w:numId="271">
    <w:abstractNumId w:val="74"/>
  </w:num>
  <w:num w:numId="272">
    <w:abstractNumId w:val="127"/>
  </w:num>
  <w:num w:numId="273">
    <w:abstractNumId w:val="227"/>
  </w:num>
  <w:num w:numId="274">
    <w:abstractNumId w:val="137"/>
  </w:num>
  <w:num w:numId="275">
    <w:abstractNumId w:val="21"/>
  </w:num>
  <w:num w:numId="276">
    <w:abstractNumId w:val="91"/>
  </w:num>
  <w:num w:numId="277">
    <w:abstractNumId w:val="283"/>
  </w:num>
  <w:num w:numId="278">
    <w:abstractNumId w:val="19"/>
  </w:num>
  <w:num w:numId="279">
    <w:abstractNumId w:val="36"/>
  </w:num>
  <w:num w:numId="280">
    <w:abstractNumId w:val="226"/>
  </w:num>
  <w:num w:numId="281">
    <w:abstractNumId w:val="224"/>
  </w:num>
  <w:num w:numId="282">
    <w:abstractNumId w:val="266"/>
  </w:num>
  <w:num w:numId="283">
    <w:abstractNumId w:val="53"/>
  </w:num>
  <w:num w:numId="284">
    <w:abstractNumId w:val="215"/>
  </w:num>
  <w:num w:numId="285">
    <w:abstractNumId w:val="45"/>
  </w:num>
  <w:num w:numId="286">
    <w:abstractNumId w:val="260"/>
  </w:num>
  <w:num w:numId="287">
    <w:abstractNumId w:val="64"/>
  </w:num>
  <w:num w:numId="288">
    <w:abstractNumId w:val="205"/>
  </w:num>
  <w:num w:numId="289">
    <w:abstractNumId w:val="274"/>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CE1"/>
    <w:rsid w:val="00002060"/>
    <w:rsid w:val="00003807"/>
    <w:rsid w:val="00004467"/>
    <w:rsid w:val="00004A3A"/>
    <w:rsid w:val="00004BC5"/>
    <w:rsid w:val="0000540B"/>
    <w:rsid w:val="000057F9"/>
    <w:rsid w:val="00005EE2"/>
    <w:rsid w:val="00006137"/>
    <w:rsid w:val="00007FB0"/>
    <w:rsid w:val="000108B1"/>
    <w:rsid w:val="00011959"/>
    <w:rsid w:val="00012165"/>
    <w:rsid w:val="00013EC0"/>
    <w:rsid w:val="0001549B"/>
    <w:rsid w:val="000162AC"/>
    <w:rsid w:val="000167F5"/>
    <w:rsid w:val="00016B25"/>
    <w:rsid w:val="00016BA8"/>
    <w:rsid w:val="000172CC"/>
    <w:rsid w:val="00017CFA"/>
    <w:rsid w:val="00020502"/>
    <w:rsid w:val="00023AB4"/>
    <w:rsid w:val="00024FFA"/>
    <w:rsid w:val="000252EA"/>
    <w:rsid w:val="00025782"/>
    <w:rsid w:val="00026EA5"/>
    <w:rsid w:val="00033431"/>
    <w:rsid w:val="0003472D"/>
    <w:rsid w:val="00034C0D"/>
    <w:rsid w:val="00035BE5"/>
    <w:rsid w:val="000407E9"/>
    <w:rsid w:val="00041D9F"/>
    <w:rsid w:val="00041DD9"/>
    <w:rsid w:val="000420FB"/>
    <w:rsid w:val="000428B1"/>
    <w:rsid w:val="00043103"/>
    <w:rsid w:val="00043186"/>
    <w:rsid w:val="0004394D"/>
    <w:rsid w:val="00044EC1"/>
    <w:rsid w:val="0004555B"/>
    <w:rsid w:val="00046597"/>
    <w:rsid w:val="00046696"/>
    <w:rsid w:val="00046A87"/>
    <w:rsid w:val="000501F8"/>
    <w:rsid w:val="00050B1F"/>
    <w:rsid w:val="000510C5"/>
    <w:rsid w:val="0005115A"/>
    <w:rsid w:val="00051562"/>
    <w:rsid w:val="000515AB"/>
    <w:rsid w:val="000527CE"/>
    <w:rsid w:val="00052F20"/>
    <w:rsid w:val="000539C4"/>
    <w:rsid w:val="000539F0"/>
    <w:rsid w:val="00055C69"/>
    <w:rsid w:val="00057831"/>
    <w:rsid w:val="00057A9C"/>
    <w:rsid w:val="00057E69"/>
    <w:rsid w:val="00060195"/>
    <w:rsid w:val="00061CE5"/>
    <w:rsid w:val="00061DC0"/>
    <w:rsid w:val="0006239E"/>
    <w:rsid w:val="00062831"/>
    <w:rsid w:val="000642A0"/>
    <w:rsid w:val="000728D5"/>
    <w:rsid w:val="00073749"/>
    <w:rsid w:val="0007652E"/>
    <w:rsid w:val="00076C26"/>
    <w:rsid w:val="00077F92"/>
    <w:rsid w:val="00081D06"/>
    <w:rsid w:val="0008218D"/>
    <w:rsid w:val="00082EEE"/>
    <w:rsid w:val="00083DEA"/>
    <w:rsid w:val="00085137"/>
    <w:rsid w:val="00086A28"/>
    <w:rsid w:val="00087A39"/>
    <w:rsid w:val="000921A0"/>
    <w:rsid w:val="000922BE"/>
    <w:rsid w:val="00094344"/>
    <w:rsid w:val="00096EC7"/>
    <w:rsid w:val="00097B24"/>
    <w:rsid w:val="000A0356"/>
    <w:rsid w:val="000A15A3"/>
    <w:rsid w:val="000A1937"/>
    <w:rsid w:val="000A32FB"/>
    <w:rsid w:val="000A368F"/>
    <w:rsid w:val="000A3792"/>
    <w:rsid w:val="000A419C"/>
    <w:rsid w:val="000A79DA"/>
    <w:rsid w:val="000A7C5A"/>
    <w:rsid w:val="000B03F4"/>
    <w:rsid w:val="000B078A"/>
    <w:rsid w:val="000B172A"/>
    <w:rsid w:val="000B3D5F"/>
    <w:rsid w:val="000B3F6B"/>
    <w:rsid w:val="000B4CD3"/>
    <w:rsid w:val="000B6CEF"/>
    <w:rsid w:val="000B70DB"/>
    <w:rsid w:val="000B7288"/>
    <w:rsid w:val="000C06AF"/>
    <w:rsid w:val="000C1E9A"/>
    <w:rsid w:val="000C25A8"/>
    <w:rsid w:val="000C26CE"/>
    <w:rsid w:val="000C3E90"/>
    <w:rsid w:val="000C3F04"/>
    <w:rsid w:val="000C6182"/>
    <w:rsid w:val="000C6A93"/>
    <w:rsid w:val="000D0306"/>
    <w:rsid w:val="000D2A28"/>
    <w:rsid w:val="000D4135"/>
    <w:rsid w:val="000D4D61"/>
    <w:rsid w:val="000D57F5"/>
    <w:rsid w:val="000D66A2"/>
    <w:rsid w:val="000D6F13"/>
    <w:rsid w:val="000E02DF"/>
    <w:rsid w:val="000E05DF"/>
    <w:rsid w:val="000E0AA1"/>
    <w:rsid w:val="000E2094"/>
    <w:rsid w:val="000E34D2"/>
    <w:rsid w:val="000E3F9F"/>
    <w:rsid w:val="000E509C"/>
    <w:rsid w:val="000E6012"/>
    <w:rsid w:val="000E7ED8"/>
    <w:rsid w:val="000F002E"/>
    <w:rsid w:val="000F0963"/>
    <w:rsid w:val="000F0C5F"/>
    <w:rsid w:val="000F13ED"/>
    <w:rsid w:val="000F22D8"/>
    <w:rsid w:val="000F27B9"/>
    <w:rsid w:val="000F2E77"/>
    <w:rsid w:val="000F39F2"/>
    <w:rsid w:val="000F3C7F"/>
    <w:rsid w:val="000F444A"/>
    <w:rsid w:val="000F44D6"/>
    <w:rsid w:val="000F51DF"/>
    <w:rsid w:val="000F7427"/>
    <w:rsid w:val="001000CA"/>
    <w:rsid w:val="001022AC"/>
    <w:rsid w:val="00102BA5"/>
    <w:rsid w:val="001044E5"/>
    <w:rsid w:val="001055DB"/>
    <w:rsid w:val="0010561A"/>
    <w:rsid w:val="00107D2D"/>
    <w:rsid w:val="00107D63"/>
    <w:rsid w:val="0011233B"/>
    <w:rsid w:val="0011382C"/>
    <w:rsid w:val="00114524"/>
    <w:rsid w:val="0011479B"/>
    <w:rsid w:val="00114C06"/>
    <w:rsid w:val="00115128"/>
    <w:rsid w:val="001156A0"/>
    <w:rsid w:val="001159CC"/>
    <w:rsid w:val="00115D0F"/>
    <w:rsid w:val="001169CF"/>
    <w:rsid w:val="00120DC8"/>
    <w:rsid w:val="001219C5"/>
    <w:rsid w:val="0012212D"/>
    <w:rsid w:val="00123277"/>
    <w:rsid w:val="0012388C"/>
    <w:rsid w:val="0012442D"/>
    <w:rsid w:val="0012514D"/>
    <w:rsid w:val="00125F19"/>
    <w:rsid w:val="001264BD"/>
    <w:rsid w:val="00127D08"/>
    <w:rsid w:val="00130D98"/>
    <w:rsid w:val="00131B58"/>
    <w:rsid w:val="0013275F"/>
    <w:rsid w:val="0013279E"/>
    <w:rsid w:val="00133AD9"/>
    <w:rsid w:val="00133ED1"/>
    <w:rsid w:val="001340D2"/>
    <w:rsid w:val="00134ACF"/>
    <w:rsid w:val="00134D7A"/>
    <w:rsid w:val="00134EFD"/>
    <w:rsid w:val="00134FF6"/>
    <w:rsid w:val="00135C7C"/>
    <w:rsid w:val="0013698A"/>
    <w:rsid w:val="00140277"/>
    <w:rsid w:val="00140A48"/>
    <w:rsid w:val="00141359"/>
    <w:rsid w:val="00141372"/>
    <w:rsid w:val="00142542"/>
    <w:rsid w:val="00142B03"/>
    <w:rsid w:val="00143C68"/>
    <w:rsid w:val="00144355"/>
    <w:rsid w:val="001444B4"/>
    <w:rsid w:val="001458E5"/>
    <w:rsid w:val="00145C9F"/>
    <w:rsid w:val="0014720B"/>
    <w:rsid w:val="0014727D"/>
    <w:rsid w:val="001478BB"/>
    <w:rsid w:val="00150527"/>
    <w:rsid w:val="001505EE"/>
    <w:rsid w:val="00151776"/>
    <w:rsid w:val="00152F3E"/>
    <w:rsid w:val="00154AB5"/>
    <w:rsid w:val="00156E75"/>
    <w:rsid w:val="00157894"/>
    <w:rsid w:val="001607B1"/>
    <w:rsid w:val="00160B7B"/>
    <w:rsid w:val="00160C9C"/>
    <w:rsid w:val="001645B9"/>
    <w:rsid w:val="00165747"/>
    <w:rsid w:val="001662CB"/>
    <w:rsid w:val="00166899"/>
    <w:rsid w:val="00167421"/>
    <w:rsid w:val="0016758D"/>
    <w:rsid w:val="00167635"/>
    <w:rsid w:val="00167CA5"/>
    <w:rsid w:val="00167D0F"/>
    <w:rsid w:val="00167D20"/>
    <w:rsid w:val="00170BDB"/>
    <w:rsid w:val="001714C0"/>
    <w:rsid w:val="0017173D"/>
    <w:rsid w:val="00171A9A"/>
    <w:rsid w:val="001722A4"/>
    <w:rsid w:val="00172501"/>
    <w:rsid w:val="0017304E"/>
    <w:rsid w:val="00173801"/>
    <w:rsid w:val="00175096"/>
    <w:rsid w:val="0017749C"/>
    <w:rsid w:val="00177E79"/>
    <w:rsid w:val="001801B8"/>
    <w:rsid w:val="001805A3"/>
    <w:rsid w:val="00181157"/>
    <w:rsid w:val="00182B24"/>
    <w:rsid w:val="00182E5F"/>
    <w:rsid w:val="00183562"/>
    <w:rsid w:val="00183729"/>
    <w:rsid w:val="00183BA6"/>
    <w:rsid w:val="00183E0F"/>
    <w:rsid w:val="00183E52"/>
    <w:rsid w:val="001864CB"/>
    <w:rsid w:val="00186AD4"/>
    <w:rsid w:val="00187767"/>
    <w:rsid w:val="00190407"/>
    <w:rsid w:val="0019120F"/>
    <w:rsid w:val="00192024"/>
    <w:rsid w:val="00192C16"/>
    <w:rsid w:val="0019410B"/>
    <w:rsid w:val="00194293"/>
    <w:rsid w:val="0019518F"/>
    <w:rsid w:val="00196EC7"/>
    <w:rsid w:val="001A0755"/>
    <w:rsid w:val="001A0DF7"/>
    <w:rsid w:val="001A10EE"/>
    <w:rsid w:val="001A2495"/>
    <w:rsid w:val="001A24A1"/>
    <w:rsid w:val="001A303B"/>
    <w:rsid w:val="001A40C0"/>
    <w:rsid w:val="001A4729"/>
    <w:rsid w:val="001A5EF3"/>
    <w:rsid w:val="001A61CF"/>
    <w:rsid w:val="001A6796"/>
    <w:rsid w:val="001A78D3"/>
    <w:rsid w:val="001B1352"/>
    <w:rsid w:val="001B305D"/>
    <w:rsid w:val="001B5529"/>
    <w:rsid w:val="001B6411"/>
    <w:rsid w:val="001B70E5"/>
    <w:rsid w:val="001B730A"/>
    <w:rsid w:val="001B7B2D"/>
    <w:rsid w:val="001C1C3D"/>
    <w:rsid w:val="001C3E16"/>
    <w:rsid w:val="001C51F9"/>
    <w:rsid w:val="001D0DEF"/>
    <w:rsid w:val="001D14C9"/>
    <w:rsid w:val="001D1AC5"/>
    <w:rsid w:val="001D23D6"/>
    <w:rsid w:val="001D2BD3"/>
    <w:rsid w:val="001D3296"/>
    <w:rsid w:val="001D3905"/>
    <w:rsid w:val="001D39F2"/>
    <w:rsid w:val="001D5CF0"/>
    <w:rsid w:val="001D77DF"/>
    <w:rsid w:val="001E036F"/>
    <w:rsid w:val="001E0ABD"/>
    <w:rsid w:val="001E1B75"/>
    <w:rsid w:val="001E3D55"/>
    <w:rsid w:val="001E3F6C"/>
    <w:rsid w:val="001E3FEE"/>
    <w:rsid w:val="001E5362"/>
    <w:rsid w:val="001E5943"/>
    <w:rsid w:val="001E670A"/>
    <w:rsid w:val="001F00B5"/>
    <w:rsid w:val="001F0795"/>
    <w:rsid w:val="001F1180"/>
    <w:rsid w:val="001F1B0A"/>
    <w:rsid w:val="001F3D6F"/>
    <w:rsid w:val="001F40DE"/>
    <w:rsid w:val="001F5688"/>
    <w:rsid w:val="001F67F8"/>
    <w:rsid w:val="00202074"/>
    <w:rsid w:val="00202585"/>
    <w:rsid w:val="002037AB"/>
    <w:rsid w:val="002039F5"/>
    <w:rsid w:val="0020438D"/>
    <w:rsid w:val="00204DFB"/>
    <w:rsid w:val="0020600C"/>
    <w:rsid w:val="0021230C"/>
    <w:rsid w:val="00212D32"/>
    <w:rsid w:val="00213C0C"/>
    <w:rsid w:val="00213F44"/>
    <w:rsid w:val="00220593"/>
    <w:rsid w:val="0022210F"/>
    <w:rsid w:val="00222E68"/>
    <w:rsid w:val="00223B09"/>
    <w:rsid w:val="00224ACF"/>
    <w:rsid w:val="002251B4"/>
    <w:rsid w:val="00225363"/>
    <w:rsid w:val="00225836"/>
    <w:rsid w:val="00225F4C"/>
    <w:rsid w:val="002260C7"/>
    <w:rsid w:val="00226247"/>
    <w:rsid w:val="002269E9"/>
    <w:rsid w:val="00227D17"/>
    <w:rsid w:val="00230A9B"/>
    <w:rsid w:val="002313EC"/>
    <w:rsid w:val="00231485"/>
    <w:rsid w:val="00234D2D"/>
    <w:rsid w:val="00234E26"/>
    <w:rsid w:val="00235CDA"/>
    <w:rsid w:val="002364BA"/>
    <w:rsid w:val="00236FA8"/>
    <w:rsid w:val="002379FC"/>
    <w:rsid w:val="00240218"/>
    <w:rsid w:val="00240A74"/>
    <w:rsid w:val="00243434"/>
    <w:rsid w:val="00244020"/>
    <w:rsid w:val="0024447A"/>
    <w:rsid w:val="0024447B"/>
    <w:rsid w:val="002444C3"/>
    <w:rsid w:val="00244E22"/>
    <w:rsid w:val="002451AD"/>
    <w:rsid w:val="002459DC"/>
    <w:rsid w:val="002474BE"/>
    <w:rsid w:val="00247709"/>
    <w:rsid w:val="002479E9"/>
    <w:rsid w:val="00247C01"/>
    <w:rsid w:val="00250B51"/>
    <w:rsid w:val="00251B89"/>
    <w:rsid w:val="00253B7F"/>
    <w:rsid w:val="0025436E"/>
    <w:rsid w:val="002553F2"/>
    <w:rsid w:val="00255622"/>
    <w:rsid w:val="0025655C"/>
    <w:rsid w:val="00256C7E"/>
    <w:rsid w:val="00257E56"/>
    <w:rsid w:val="002602C0"/>
    <w:rsid w:val="002603C7"/>
    <w:rsid w:val="00260BC2"/>
    <w:rsid w:val="0026131E"/>
    <w:rsid w:val="002617A5"/>
    <w:rsid w:val="00261CFC"/>
    <w:rsid w:val="0026280F"/>
    <w:rsid w:val="00262BC8"/>
    <w:rsid w:val="00263863"/>
    <w:rsid w:val="00263F84"/>
    <w:rsid w:val="002640BE"/>
    <w:rsid w:val="00267E2C"/>
    <w:rsid w:val="00267F84"/>
    <w:rsid w:val="00270823"/>
    <w:rsid w:val="00270ACA"/>
    <w:rsid w:val="002717EA"/>
    <w:rsid w:val="002718A6"/>
    <w:rsid w:val="00272485"/>
    <w:rsid w:val="00272C19"/>
    <w:rsid w:val="00273AD4"/>
    <w:rsid w:val="00275487"/>
    <w:rsid w:val="00275B2E"/>
    <w:rsid w:val="00275FD9"/>
    <w:rsid w:val="00276D6C"/>
    <w:rsid w:val="002771BB"/>
    <w:rsid w:val="00277489"/>
    <w:rsid w:val="00277631"/>
    <w:rsid w:val="002804E6"/>
    <w:rsid w:val="00281C2F"/>
    <w:rsid w:val="00282B46"/>
    <w:rsid w:val="002839B7"/>
    <w:rsid w:val="00283DD4"/>
    <w:rsid w:val="00284890"/>
    <w:rsid w:val="00284B2F"/>
    <w:rsid w:val="00284F29"/>
    <w:rsid w:val="00285A12"/>
    <w:rsid w:val="00285CA0"/>
    <w:rsid w:val="002901B5"/>
    <w:rsid w:val="00292D8F"/>
    <w:rsid w:val="00293252"/>
    <w:rsid w:val="002944DC"/>
    <w:rsid w:val="00295101"/>
    <w:rsid w:val="00296521"/>
    <w:rsid w:val="0029688B"/>
    <w:rsid w:val="00296984"/>
    <w:rsid w:val="00296C44"/>
    <w:rsid w:val="002A0EDB"/>
    <w:rsid w:val="002A4BD9"/>
    <w:rsid w:val="002A6530"/>
    <w:rsid w:val="002A7220"/>
    <w:rsid w:val="002B488E"/>
    <w:rsid w:val="002B57BC"/>
    <w:rsid w:val="002B5A65"/>
    <w:rsid w:val="002B65F5"/>
    <w:rsid w:val="002B6ED2"/>
    <w:rsid w:val="002B7CD2"/>
    <w:rsid w:val="002C27DF"/>
    <w:rsid w:val="002C34DF"/>
    <w:rsid w:val="002C399B"/>
    <w:rsid w:val="002C427E"/>
    <w:rsid w:val="002C5CCB"/>
    <w:rsid w:val="002C67C6"/>
    <w:rsid w:val="002D0EB1"/>
    <w:rsid w:val="002D24F7"/>
    <w:rsid w:val="002D285A"/>
    <w:rsid w:val="002D4622"/>
    <w:rsid w:val="002D61C8"/>
    <w:rsid w:val="002E02C1"/>
    <w:rsid w:val="002E08A6"/>
    <w:rsid w:val="002E178F"/>
    <w:rsid w:val="002E4A97"/>
    <w:rsid w:val="002E5D25"/>
    <w:rsid w:val="002E60EE"/>
    <w:rsid w:val="002E686B"/>
    <w:rsid w:val="002E6B67"/>
    <w:rsid w:val="002E7944"/>
    <w:rsid w:val="002F1A94"/>
    <w:rsid w:val="002F1CF9"/>
    <w:rsid w:val="002F2283"/>
    <w:rsid w:val="002F2F54"/>
    <w:rsid w:val="002F4FAE"/>
    <w:rsid w:val="003003B8"/>
    <w:rsid w:val="003009CB"/>
    <w:rsid w:val="00300CB3"/>
    <w:rsid w:val="0030235C"/>
    <w:rsid w:val="0030309D"/>
    <w:rsid w:val="00303318"/>
    <w:rsid w:val="003034AC"/>
    <w:rsid w:val="003062D3"/>
    <w:rsid w:val="00306C8E"/>
    <w:rsid w:val="00310AE8"/>
    <w:rsid w:val="00310C0B"/>
    <w:rsid w:val="00312057"/>
    <w:rsid w:val="0031383B"/>
    <w:rsid w:val="003138C1"/>
    <w:rsid w:val="00314256"/>
    <w:rsid w:val="00314B03"/>
    <w:rsid w:val="003150E9"/>
    <w:rsid w:val="00315DCD"/>
    <w:rsid w:val="00316A40"/>
    <w:rsid w:val="00320CC2"/>
    <w:rsid w:val="0032176E"/>
    <w:rsid w:val="003229AF"/>
    <w:rsid w:val="00323885"/>
    <w:rsid w:val="00324A82"/>
    <w:rsid w:val="00325872"/>
    <w:rsid w:val="00325C9C"/>
    <w:rsid w:val="003267EE"/>
    <w:rsid w:val="00327529"/>
    <w:rsid w:val="00331E78"/>
    <w:rsid w:val="00334C87"/>
    <w:rsid w:val="00335506"/>
    <w:rsid w:val="003356CD"/>
    <w:rsid w:val="003369FF"/>
    <w:rsid w:val="00336E9B"/>
    <w:rsid w:val="00337CCE"/>
    <w:rsid w:val="0034011E"/>
    <w:rsid w:val="00340DE5"/>
    <w:rsid w:val="003415FC"/>
    <w:rsid w:val="00341728"/>
    <w:rsid w:val="003420F1"/>
    <w:rsid w:val="0034269B"/>
    <w:rsid w:val="00345759"/>
    <w:rsid w:val="00345FB9"/>
    <w:rsid w:val="00346377"/>
    <w:rsid w:val="003475CF"/>
    <w:rsid w:val="00351139"/>
    <w:rsid w:val="003522F3"/>
    <w:rsid w:val="00352DD7"/>
    <w:rsid w:val="00353104"/>
    <w:rsid w:val="0035341E"/>
    <w:rsid w:val="00354FD2"/>
    <w:rsid w:val="00356AB0"/>
    <w:rsid w:val="00356C56"/>
    <w:rsid w:val="00357100"/>
    <w:rsid w:val="003572AB"/>
    <w:rsid w:val="003573A9"/>
    <w:rsid w:val="00357FEF"/>
    <w:rsid w:val="003601C9"/>
    <w:rsid w:val="003621A5"/>
    <w:rsid w:val="00363227"/>
    <w:rsid w:val="00363B63"/>
    <w:rsid w:val="00363D7B"/>
    <w:rsid w:val="00363E05"/>
    <w:rsid w:val="003644F7"/>
    <w:rsid w:val="00364E55"/>
    <w:rsid w:val="00366B2F"/>
    <w:rsid w:val="00366C10"/>
    <w:rsid w:val="0036717F"/>
    <w:rsid w:val="00367333"/>
    <w:rsid w:val="003673BF"/>
    <w:rsid w:val="00367C9A"/>
    <w:rsid w:val="003708C1"/>
    <w:rsid w:val="00370985"/>
    <w:rsid w:val="003710C8"/>
    <w:rsid w:val="00371239"/>
    <w:rsid w:val="00371A99"/>
    <w:rsid w:val="00373E2D"/>
    <w:rsid w:val="003742F4"/>
    <w:rsid w:val="00375547"/>
    <w:rsid w:val="003761B7"/>
    <w:rsid w:val="003765D6"/>
    <w:rsid w:val="003777A9"/>
    <w:rsid w:val="00377F11"/>
    <w:rsid w:val="003818FF"/>
    <w:rsid w:val="00381BAF"/>
    <w:rsid w:val="0038280C"/>
    <w:rsid w:val="003840D7"/>
    <w:rsid w:val="00385740"/>
    <w:rsid w:val="00385B2C"/>
    <w:rsid w:val="0038651B"/>
    <w:rsid w:val="00386F6E"/>
    <w:rsid w:val="003875F8"/>
    <w:rsid w:val="00387ADE"/>
    <w:rsid w:val="00390041"/>
    <w:rsid w:val="00390833"/>
    <w:rsid w:val="00391104"/>
    <w:rsid w:val="003937BE"/>
    <w:rsid w:val="00393E1F"/>
    <w:rsid w:val="003A0235"/>
    <w:rsid w:val="003A05E8"/>
    <w:rsid w:val="003A0692"/>
    <w:rsid w:val="003A0E84"/>
    <w:rsid w:val="003A19F6"/>
    <w:rsid w:val="003A248D"/>
    <w:rsid w:val="003A41F2"/>
    <w:rsid w:val="003A5453"/>
    <w:rsid w:val="003A54DE"/>
    <w:rsid w:val="003A5DF3"/>
    <w:rsid w:val="003A7837"/>
    <w:rsid w:val="003A7AA7"/>
    <w:rsid w:val="003B0AAA"/>
    <w:rsid w:val="003B1ABD"/>
    <w:rsid w:val="003B27C1"/>
    <w:rsid w:val="003B4FED"/>
    <w:rsid w:val="003B5175"/>
    <w:rsid w:val="003B53BE"/>
    <w:rsid w:val="003C0D64"/>
    <w:rsid w:val="003C1864"/>
    <w:rsid w:val="003C1BF6"/>
    <w:rsid w:val="003C2EAA"/>
    <w:rsid w:val="003C31D4"/>
    <w:rsid w:val="003C3228"/>
    <w:rsid w:val="003C395F"/>
    <w:rsid w:val="003C3C8C"/>
    <w:rsid w:val="003C4C77"/>
    <w:rsid w:val="003C61E2"/>
    <w:rsid w:val="003C6A22"/>
    <w:rsid w:val="003C7865"/>
    <w:rsid w:val="003D01FF"/>
    <w:rsid w:val="003D0B83"/>
    <w:rsid w:val="003D296F"/>
    <w:rsid w:val="003D4C0E"/>
    <w:rsid w:val="003D6685"/>
    <w:rsid w:val="003D7667"/>
    <w:rsid w:val="003E07CA"/>
    <w:rsid w:val="003E080A"/>
    <w:rsid w:val="003E14D7"/>
    <w:rsid w:val="003E2A73"/>
    <w:rsid w:val="003E32C0"/>
    <w:rsid w:val="003E3B3C"/>
    <w:rsid w:val="003E4318"/>
    <w:rsid w:val="003E4E58"/>
    <w:rsid w:val="003E7330"/>
    <w:rsid w:val="003F0CDA"/>
    <w:rsid w:val="003F1501"/>
    <w:rsid w:val="003F1AF0"/>
    <w:rsid w:val="003F1E70"/>
    <w:rsid w:val="003F2803"/>
    <w:rsid w:val="003F2ED5"/>
    <w:rsid w:val="003F57E0"/>
    <w:rsid w:val="003F6757"/>
    <w:rsid w:val="003F6B2F"/>
    <w:rsid w:val="003F7C1C"/>
    <w:rsid w:val="003F7CCD"/>
    <w:rsid w:val="00400E38"/>
    <w:rsid w:val="004014B4"/>
    <w:rsid w:val="00401835"/>
    <w:rsid w:val="00402062"/>
    <w:rsid w:val="00402AD8"/>
    <w:rsid w:val="00402BF8"/>
    <w:rsid w:val="00403BEA"/>
    <w:rsid w:val="00403E1C"/>
    <w:rsid w:val="00404B05"/>
    <w:rsid w:val="004055CE"/>
    <w:rsid w:val="00405954"/>
    <w:rsid w:val="004060DD"/>
    <w:rsid w:val="00410983"/>
    <w:rsid w:val="00410A98"/>
    <w:rsid w:val="00411E80"/>
    <w:rsid w:val="00412892"/>
    <w:rsid w:val="004133FF"/>
    <w:rsid w:val="00415E54"/>
    <w:rsid w:val="00420BE2"/>
    <w:rsid w:val="00422030"/>
    <w:rsid w:val="004226D2"/>
    <w:rsid w:val="0042328D"/>
    <w:rsid w:val="004236B7"/>
    <w:rsid w:val="00425DD3"/>
    <w:rsid w:val="004266AC"/>
    <w:rsid w:val="00426A34"/>
    <w:rsid w:val="004327F2"/>
    <w:rsid w:val="00433569"/>
    <w:rsid w:val="00434B3C"/>
    <w:rsid w:val="00434D7E"/>
    <w:rsid w:val="0043660C"/>
    <w:rsid w:val="004400C0"/>
    <w:rsid w:val="00441791"/>
    <w:rsid w:val="00441D5F"/>
    <w:rsid w:val="00443151"/>
    <w:rsid w:val="004431CE"/>
    <w:rsid w:val="004435A7"/>
    <w:rsid w:val="00443869"/>
    <w:rsid w:val="004445FD"/>
    <w:rsid w:val="00444CB6"/>
    <w:rsid w:val="00445698"/>
    <w:rsid w:val="00446689"/>
    <w:rsid w:val="004467AE"/>
    <w:rsid w:val="0044710C"/>
    <w:rsid w:val="00447C14"/>
    <w:rsid w:val="00447E5C"/>
    <w:rsid w:val="00450C99"/>
    <w:rsid w:val="004510C2"/>
    <w:rsid w:val="00452293"/>
    <w:rsid w:val="004528BE"/>
    <w:rsid w:val="004532E9"/>
    <w:rsid w:val="00455818"/>
    <w:rsid w:val="00455CF9"/>
    <w:rsid w:val="004567A4"/>
    <w:rsid w:val="00457AAB"/>
    <w:rsid w:val="00457BC2"/>
    <w:rsid w:val="00457D2D"/>
    <w:rsid w:val="00463871"/>
    <w:rsid w:val="004639E0"/>
    <w:rsid w:val="00466D9E"/>
    <w:rsid w:val="00466E4C"/>
    <w:rsid w:val="00467ECB"/>
    <w:rsid w:val="0047122A"/>
    <w:rsid w:val="00471283"/>
    <w:rsid w:val="004722F9"/>
    <w:rsid w:val="00472701"/>
    <w:rsid w:val="00473472"/>
    <w:rsid w:val="0047567F"/>
    <w:rsid w:val="00475BC9"/>
    <w:rsid w:val="004772EA"/>
    <w:rsid w:val="00482F94"/>
    <w:rsid w:val="004855FC"/>
    <w:rsid w:val="004860C2"/>
    <w:rsid w:val="00486417"/>
    <w:rsid w:val="004877C3"/>
    <w:rsid w:val="00487DBE"/>
    <w:rsid w:val="00487E6D"/>
    <w:rsid w:val="00490E09"/>
    <w:rsid w:val="004911A0"/>
    <w:rsid w:val="0049390C"/>
    <w:rsid w:val="00494321"/>
    <w:rsid w:val="00494ED5"/>
    <w:rsid w:val="004951F6"/>
    <w:rsid w:val="004958E6"/>
    <w:rsid w:val="0049592C"/>
    <w:rsid w:val="0049625A"/>
    <w:rsid w:val="00496497"/>
    <w:rsid w:val="00496B74"/>
    <w:rsid w:val="00496CC6"/>
    <w:rsid w:val="0049787F"/>
    <w:rsid w:val="004978AB"/>
    <w:rsid w:val="004A0557"/>
    <w:rsid w:val="004A12BF"/>
    <w:rsid w:val="004A1403"/>
    <w:rsid w:val="004A16A8"/>
    <w:rsid w:val="004A1BC1"/>
    <w:rsid w:val="004A2207"/>
    <w:rsid w:val="004A2A7D"/>
    <w:rsid w:val="004A3F13"/>
    <w:rsid w:val="004A4278"/>
    <w:rsid w:val="004B014D"/>
    <w:rsid w:val="004B1E03"/>
    <w:rsid w:val="004B209B"/>
    <w:rsid w:val="004B2E41"/>
    <w:rsid w:val="004B3711"/>
    <w:rsid w:val="004B4793"/>
    <w:rsid w:val="004B5041"/>
    <w:rsid w:val="004B5256"/>
    <w:rsid w:val="004B5329"/>
    <w:rsid w:val="004B66EE"/>
    <w:rsid w:val="004B7A4D"/>
    <w:rsid w:val="004B7B81"/>
    <w:rsid w:val="004C064D"/>
    <w:rsid w:val="004C06D2"/>
    <w:rsid w:val="004C1C05"/>
    <w:rsid w:val="004C3AC5"/>
    <w:rsid w:val="004C4D72"/>
    <w:rsid w:val="004C60A8"/>
    <w:rsid w:val="004C6B19"/>
    <w:rsid w:val="004C7923"/>
    <w:rsid w:val="004D0838"/>
    <w:rsid w:val="004D1216"/>
    <w:rsid w:val="004D1225"/>
    <w:rsid w:val="004D1C25"/>
    <w:rsid w:val="004D264F"/>
    <w:rsid w:val="004D3755"/>
    <w:rsid w:val="004D37D4"/>
    <w:rsid w:val="004D6122"/>
    <w:rsid w:val="004D6263"/>
    <w:rsid w:val="004D7FE8"/>
    <w:rsid w:val="004E0D95"/>
    <w:rsid w:val="004E18B8"/>
    <w:rsid w:val="004E27FC"/>
    <w:rsid w:val="004E2A19"/>
    <w:rsid w:val="004E2BED"/>
    <w:rsid w:val="004E2FCE"/>
    <w:rsid w:val="004E3B83"/>
    <w:rsid w:val="004E4A65"/>
    <w:rsid w:val="004E552B"/>
    <w:rsid w:val="004E56B6"/>
    <w:rsid w:val="004E570A"/>
    <w:rsid w:val="004E57DE"/>
    <w:rsid w:val="004E75A6"/>
    <w:rsid w:val="004E78F0"/>
    <w:rsid w:val="004F0374"/>
    <w:rsid w:val="004F0F53"/>
    <w:rsid w:val="004F0FA9"/>
    <w:rsid w:val="004F1F0B"/>
    <w:rsid w:val="004F2DF8"/>
    <w:rsid w:val="004F2FEB"/>
    <w:rsid w:val="004F3295"/>
    <w:rsid w:val="004F37D8"/>
    <w:rsid w:val="004F38C7"/>
    <w:rsid w:val="004F40D2"/>
    <w:rsid w:val="004F4602"/>
    <w:rsid w:val="004F540C"/>
    <w:rsid w:val="004F5784"/>
    <w:rsid w:val="004F64F4"/>
    <w:rsid w:val="004F735E"/>
    <w:rsid w:val="00500A97"/>
    <w:rsid w:val="0050245A"/>
    <w:rsid w:val="0050347A"/>
    <w:rsid w:val="005043EE"/>
    <w:rsid w:val="00505CDD"/>
    <w:rsid w:val="00505CF4"/>
    <w:rsid w:val="00506A93"/>
    <w:rsid w:val="00506D0C"/>
    <w:rsid w:val="00507342"/>
    <w:rsid w:val="0050795F"/>
    <w:rsid w:val="00510929"/>
    <w:rsid w:val="00515324"/>
    <w:rsid w:val="0051551F"/>
    <w:rsid w:val="00516404"/>
    <w:rsid w:val="00516C15"/>
    <w:rsid w:val="00516D2E"/>
    <w:rsid w:val="00517917"/>
    <w:rsid w:val="005214A1"/>
    <w:rsid w:val="00522032"/>
    <w:rsid w:val="005239F8"/>
    <w:rsid w:val="00523B2D"/>
    <w:rsid w:val="00523F6D"/>
    <w:rsid w:val="00524F6B"/>
    <w:rsid w:val="00525F36"/>
    <w:rsid w:val="00526966"/>
    <w:rsid w:val="0052709D"/>
    <w:rsid w:val="00530FE6"/>
    <w:rsid w:val="0053401D"/>
    <w:rsid w:val="005356F2"/>
    <w:rsid w:val="0053686A"/>
    <w:rsid w:val="005378E0"/>
    <w:rsid w:val="00540F18"/>
    <w:rsid w:val="005418F4"/>
    <w:rsid w:val="00543612"/>
    <w:rsid w:val="0054488F"/>
    <w:rsid w:val="00544BE6"/>
    <w:rsid w:val="0054505C"/>
    <w:rsid w:val="00545E10"/>
    <w:rsid w:val="00545FC2"/>
    <w:rsid w:val="00546AD6"/>
    <w:rsid w:val="005508AC"/>
    <w:rsid w:val="005510EB"/>
    <w:rsid w:val="00551811"/>
    <w:rsid w:val="00551BBC"/>
    <w:rsid w:val="0055500E"/>
    <w:rsid w:val="00556C15"/>
    <w:rsid w:val="005575B2"/>
    <w:rsid w:val="00557682"/>
    <w:rsid w:val="0055796F"/>
    <w:rsid w:val="00557C66"/>
    <w:rsid w:val="0056014C"/>
    <w:rsid w:val="00560A1E"/>
    <w:rsid w:val="00561CEB"/>
    <w:rsid w:val="005632D9"/>
    <w:rsid w:val="00564710"/>
    <w:rsid w:val="00565A42"/>
    <w:rsid w:val="0056786E"/>
    <w:rsid w:val="00570734"/>
    <w:rsid w:val="005707CF"/>
    <w:rsid w:val="00570FA1"/>
    <w:rsid w:val="0057105C"/>
    <w:rsid w:val="005715E1"/>
    <w:rsid w:val="005715F5"/>
    <w:rsid w:val="00571BEF"/>
    <w:rsid w:val="00571CC9"/>
    <w:rsid w:val="00572B1C"/>
    <w:rsid w:val="00573B19"/>
    <w:rsid w:val="00574A23"/>
    <w:rsid w:val="00575EEA"/>
    <w:rsid w:val="0057646B"/>
    <w:rsid w:val="00576526"/>
    <w:rsid w:val="0057682A"/>
    <w:rsid w:val="00576875"/>
    <w:rsid w:val="00576A0A"/>
    <w:rsid w:val="00577DD1"/>
    <w:rsid w:val="00580B7C"/>
    <w:rsid w:val="00580D57"/>
    <w:rsid w:val="00581B3B"/>
    <w:rsid w:val="0058209D"/>
    <w:rsid w:val="005829D4"/>
    <w:rsid w:val="005847A0"/>
    <w:rsid w:val="005851F6"/>
    <w:rsid w:val="00585CBB"/>
    <w:rsid w:val="0058755C"/>
    <w:rsid w:val="00587F53"/>
    <w:rsid w:val="0059005F"/>
    <w:rsid w:val="005907C7"/>
    <w:rsid w:val="00590F3B"/>
    <w:rsid w:val="00592D0D"/>
    <w:rsid w:val="00595480"/>
    <w:rsid w:val="00595674"/>
    <w:rsid w:val="00596D7A"/>
    <w:rsid w:val="00596DD4"/>
    <w:rsid w:val="005A097D"/>
    <w:rsid w:val="005A27B3"/>
    <w:rsid w:val="005A3DAF"/>
    <w:rsid w:val="005A3F65"/>
    <w:rsid w:val="005A4726"/>
    <w:rsid w:val="005A476A"/>
    <w:rsid w:val="005A52DD"/>
    <w:rsid w:val="005A5763"/>
    <w:rsid w:val="005A6446"/>
    <w:rsid w:val="005B0E54"/>
    <w:rsid w:val="005B0FEE"/>
    <w:rsid w:val="005B10A0"/>
    <w:rsid w:val="005B242E"/>
    <w:rsid w:val="005B34B3"/>
    <w:rsid w:val="005B377D"/>
    <w:rsid w:val="005C0015"/>
    <w:rsid w:val="005C0EF2"/>
    <w:rsid w:val="005C16B0"/>
    <w:rsid w:val="005C4CA4"/>
    <w:rsid w:val="005C584D"/>
    <w:rsid w:val="005C5F3F"/>
    <w:rsid w:val="005C62D8"/>
    <w:rsid w:val="005D1603"/>
    <w:rsid w:val="005D1618"/>
    <w:rsid w:val="005D179D"/>
    <w:rsid w:val="005D1B94"/>
    <w:rsid w:val="005D2CF9"/>
    <w:rsid w:val="005D3810"/>
    <w:rsid w:val="005D5254"/>
    <w:rsid w:val="005D642E"/>
    <w:rsid w:val="005D66F6"/>
    <w:rsid w:val="005D68CB"/>
    <w:rsid w:val="005D7697"/>
    <w:rsid w:val="005D7C81"/>
    <w:rsid w:val="005E0381"/>
    <w:rsid w:val="005E03DA"/>
    <w:rsid w:val="005E1164"/>
    <w:rsid w:val="005E1655"/>
    <w:rsid w:val="005E286C"/>
    <w:rsid w:val="005E380D"/>
    <w:rsid w:val="005E5DED"/>
    <w:rsid w:val="005E67D6"/>
    <w:rsid w:val="005F04EE"/>
    <w:rsid w:val="005F1B27"/>
    <w:rsid w:val="005F3163"/>
    <w:rsid w:val="005F3C26"/>
    <w:rsid w:val="005F4BFF"/>
    <w:rsid w:val="005F5E4D"/>
    <w:rsid w:val="005F5F32"/>
    <w:rsid w:val="005F60B7"/>
    <w:rsid w:val="005F62FE"/>
    <w:rsid w:val="005F69C9"/>
    <w:rsid w:val="005F7354"/>
    <w:rsid w:val="005F7B09"/>
    <w:rsid w:val="00601041"/>
    <w:rsid w:val="0060213F"/>
    <w:rsid w:val="006040E5"/>
    <w:rsid w:val="00604998"/>
    <w:rsid w:val="00604D61"/>
    <w:rsid w:val="00606A21"/>
    <w:rsid w:val="00606BB4"/>
    <w:rsid w:val="00606D3F"/>
    <w:rsid w:val="006071B0"/>
    <w:rsid w:val="006079C5"/>
    <w:rsid w:val="006105D1"/>
    <w:rsid w:val="00610A59"/>
    <w:rsid w:val="00610B3C"/>
    <w:rsid w:val="006112E2"/>
    <w:rsid w:val="00611312"/>
    <w:rsid w:val="006113F5"/>
    <w:rsid w:val="00611896"/>
    <w:rsid w:val="0061288B"/>
    <w:rsid w:val="00613BC1"/>
    <w:rsid w:val="00614845"/>
    <w:rsid w:val="00614C66"/>
    <w:rsid w:val="00614FA3"/>
    <w:rsid w:val="00620E6B"/>
    <w:rsid w:val="00622E9F"/>
    <w:rsid w:val="0062309E"/>
    <w:rsid w:val="00623125"/>
    <w:rsid w:val="00623F49"/>
    <w:rsid w:val="00625213"/>
    <w:rsid w:val="00625949"/>
    <w:rsid w:val="006260B2"/>
    <w:rsid w:val="006262AE"/>
    <w:rsid w:val="00627C76"/>
    <w:rsid w:val="00633F4F"/>
    <w:rsid w:val="00635480"/>
    <w:rsid w:val="00635B7F"/>
    <w:rsid w:val="006362DB"/>
    <w:rsid w:val="00641E61"/>
    <w:rsid w:val="00643D26"/>
    <w:rsid w:val="00645B88"/>
    <w:rsid w:val="006463AD"/>
    <w:rsid w:val="00646F03"/>
    <w:rsid w:val="00650C14"/>
    <w:rsid w:val="00650D28"/>
    <w:rsid w:val="00651217"/>
    <w:rsid w:val="00655C53"/>
    <w:rsid w:val="006563B1"/>
    <w:rsid w:val="00656F6F"/>
    <w:rsid w:val="006577E6"/>
    <w:rsid w:val="006579C1"/>
    <w:rsid w:val="00657FD2"/>
    <w:rsid w:val="00660223"/>
    <w:rsid w:val="00661677"/>
    <w:rsid w:val="00661DDE"/>
    <w:rsid w:val="0066277C"/>
    <w:rsid w:val="0066391C"/>
    <w:rsid w:val="006649D5"/>
    <w:rsid w:val="00665611"/>
    <w:rsid w:val="0066689A"/>
    <w:rsid w:val="0067055D"/>
    <w:rsid w:val="0067097B"/>
    <w:rsid w:val="00671261"/>
    <w:rsid w:val="00671FFB"/>
    <w:rsid w:val="00673228"/>
    <w:rsid w:val="00675B22"/>
    <w:rsid w:val="00676490"/>
    <w:rsid w:val="00676B0A"/>
    <w:rsid w:val="00676EAB"/>
    <w:rsid w:val="00677592"/>
    <w:rsid w:val="00680897"/>
    <w:rsid w:val="00680B20"/>
    <w:rsid w:val="0068116C"/>
    <w:rsid w:val="0068233A"/>
    <w:rsid w:val="0068427F"/>
    <w:rsid w:val="006842F4"/>
    <w:rsid w:val="006878DC"/>
    <w:rsid w:val="00691280"/>
    <w:rsid w:val="006912FC"/>
    <w:rsid w:val="006913DF"/>
    <w:rsid w:val="0069290F"/>
    <w:rsid w:val="00692992"/>
    <w:rsid w:val="0069308D"/>
    <w:rsid w:val="00693481"/>
    <w:rsid w:val="00693829"/>
    <w:rsid w:val="00694B83"/>
    <w:rsid w:val="006954E5"/>
    <w:rsid w:val="006956A1"/>
    <w:rsid w:val="006A031C"/>
    <w:rsid w:val="006A2686"/>
    <w:rsid w:val="006A47C0"/>
    <w:rsid w:val="006A6392"/>
    <w:rsid w:val="006A6AD0"/>
    <w:rsid w:val="006A7B06"/>
    <w:rsid w:val="006A7D19"/>
    <w:rsid w:val="006B0349"/>
    <w:rsid w:val="006B077E"/>
    <w:rsid w:val="006B0B72"/>
    <w:rsid w:val="006B0E59"/>
    <w:rsid w:val="006B172A"/>
    <w:rsid w:val="006B1CC5"/>
    <w:rsid w:val="006B5901"/>
    <w:rsid w:val="006B6D04"/>
    <w:rsid w:val="006C071B"/>
    <w:rsid w:val="006C0FA4"/>
    <w:rsid w:val="006C4139"/>
    <w:rsid w:val="006C4409"/>
    <w:rsid w:val="006C4A50"/>
    <w:rsid w:val="006C57F8"/>
    <w:rsid w:val="006C62F1"/>
    <w:rsid w:val="006C6A57"/>
    <w:rsid w:val="006C757F"/>
    <w:rsid w:val="006D007E"/>
    <w:rsid w:val="006D0967"/>
    <w:rsid w:val="006D2C86"/>
    <w:rsid w:val="006D3A6C"/>
    <w:rsid w:val="006D3C11"/>
    <w:rsid w:val="006D3FF3"/>
    <w:rsid w:val="006D44DF"/>
    <w:rsid w:val="006D483A"/>
    <w:rsid w:val="006D490E"/>
    <w:rsid w:val="006D4E74"/>
    <w:rsid w:val="006D5596"/>
    <w:rsid w:val="006D6A9F"/>
    <w:rsid w:val="006D702B"/>
    <w:rsid w:val="006E103A"/>
    <w:rsid w:val="006E40FB"/>
    <w:rsid w:val="006E4B9F"/>
    <w:rsid w:val="006E52D9"/>
    <w:rsid w:val="006E76E4"/>
    <w:rsid w:val="006F0A71"/>
    <w:rsid w:val="006F0D6E"/>
    <w:rsid w:val="006F1798"/>
    <w:rsid w:val="006F1B2A"/>
    <w:rsid w:val="006F23C4"/>
    <w:rsid w:val="006F2DDC"/>
    <w:rsid w:val="006F369C"/>
    <w:rsid w:val="006F3B4E"/>
    <w:rsid w:val="006F42D6"/>
    <w:rsid w:val="006F57FC"/>
    <w:rsid w:val="006F6250"/>
    <w:rsid w:val="006F733A"/>
    <w:rsid w:val="006F77AD"/>
    <w:rsid w:val="006F7958"/>
    <w:rsid w:val="00700A00"/>
    <w:rsid w:val="007047BF"/>
    <w:rsid w:val="00704C25"/>
    <w:rsid w:val="0070506F"/>
    <w:rsid w:val="007056E6"/>
    <w:rsid w:val="0070696C"/>
    <w:rsid w:val="00706970"/>
    <w:rsid w:val="00707A1B"/>
    <w:rsid w:val="00712B34"/>
    <w:rsid w:val="00714DA0"/>
    <w:rsid w:val="007152F0"/>
    <w:rsid w:val="00715548"/>
    <w:rsid w:val="007161DA"/>
    <w:rsid w:val="00716E04"/>
    <w:rsid w:val="007173C3"/>
    <w:rsid w:val="007207F5"/>
    <w:rsid w:val="00720FBF"/>
    <w:rsid w:val="00721848"/>
    <w:rsid w:val="0072200C"/>
    <w:rsid w:val="0072353E"/>
    <w:rsid w:val="007237EA"/>
    <w:rsid w:val="0072397F"/>
    <w:rsid w:val="0072537A"/>
    <w:rsid w:val="007259B3"/>
    <w:rsid w:val="00726A65"/>
    <w:rsid w:val="00726C57"/>
    <w:rsid w:val="00726E55"/>
    <w:rsid w:val="00727CB9"/>
    <w:rsid w:val="0073059E"/>
    <w:rsid w:val="00730E1E"/>
    <w:rsid w:val="00732271"/>
    <w:rsid w:val="00732763"/>
    <w:rsid w:val="00735496"/>
    <w:rsid w:val="00736512"/>
    <w:rsid w:val="00740221"/>
    <w:rsid w:val="00740D42"/>
    <w:rsid w:val="007417FC"/>
    <w:rsid w:val="00741AC3"/>
    <w:rsid w:val="0074232A"/>
    <w:rsid w:val="00742761"/>
    <w:rsid w:val="00742AA9"/>
    <w:rsid w:val="00742B40"/>
    <w:rsid w:val="0074390F"/>
    <w:rsid w:val="007441E4"/>
    <w:rsid w:val="0074447F"/>
    <w:rsid w:val="00744A04"/>
    <w:rsid w:val="007451A7"/>
    <w:rsid w:val="00745CF7"/>
    <w:rsid w:val="00745D47"/>
    <w:rsid w:val="0074656D"/>
    <w:rsid w:val="007472FC"/>
    <w:rsid w:val="007475A5"/>
    <w:rsid w:val="00750192"/>
    <w:rsid w:val="00750748"/>
    <w:rsid w:val="00751126"/>
    <w:rsid w:val="007523AB"/>
    <w:rsid w:val="0075288C"/>
    <w:rsid w:val="00752F28"/>
    <w:rsid w:val="0075646D"/>
    <w:rsid w:val="007571FD"/>
    <w:rsid w:val="00760EBA"/>
    <w:rsid w:val="00760F34"/>
    <w:rsid w:val="00761BFF"/>
    <w:rsid w:val="007628AC"/>
    <w:rsid w:val="007632FB"/>
    <w:rsid w:val="00764588"/>
    <w:rsid w:val="00765733"/>
    <w:rsid w:val="007671B6"/>
    <w:rsid w:val="00770E78"/>
    <w:rsid w:val="00770F49"/>
    <w:rsid w:val="007714BA"/>
    <w:rsid w:val="00771E8D"/>
    <w:rsid w:val="00772EF6"/>
    <w:rsid w:val="00773285"/>
    <w:rsid w:val="007740DF"/>
    <w:rsid w:val="007747F6"/>
    <w:rsid w:val="00776D55"/>
    <w:rsid w:val="00777191"/>
    <w:rsid w:val="007820A9"/>
    <w:rsid w:val="007839AF"/>
    <w:rsid w:val="00784692"/>
    <w:rsid w:val="00784B4D"/>
    <w:rsid w:val="00784BEB"/>
    <w:rsid w:val="00786088"/>
    <w:rsid w:val="0078613B"/>
    <w:rsid w:val="007871C8"/>
    <w:rsid w:val="0078724C"/>
    <w:rsid w:val="00790ED8"/>
    <w:rsid w:val="007A0B6F"/>
    <w:rsid w:val="007A10A4"/>
    <w:rsid w:val="007A192F"/>
    <w:rsid w:val="007A2BB8"/>
    <w:rsid w:val="007A2F02"/>
    <w:rsid w:val="007A3997"/>
    <w:rsid w:val="007A45EB"/>
    <w:rsid w:val="007A484A"/>
    <w:rsid w:val="007A629F"/>
    <w:rsid w:val="007A6614"/>
    <w:rsid w:val="007A6FB5"/>
    <w:rsid w:val="007A772C"/>
    <w:rsid w:val="007B006B"/>
    <w:rsid w:val="007B03DC"/>
    <w:rsid w:val="007B0622"/>
    <w:rsid w:val="007B141A"/>
    <w:rsid w:val="007B192C"/>
    <w:rsid w:val="007B1A1E"/>
    <w:rsid w:val="007B20BF"/>
    <w:rsid w:val="007B4422"/>
    <w:rsid w:val="007B44F4"/>
    <w:rsid w:val="007B511D"/>
    <w:rsid w:val="007B753E"/>
    <w:rsid w:val="007B7BA4"/>
    <w:rsid w:val="007C04CC"/>
    <w:rsid w:val="007C2543"/>
    <w:rsid w:val="007C3281"/>
    <w:rsid w:val="007C4834"/>
    <w:rsid w:val="007C50EB"/>
    <w:rsid w:val="007C578D"/>
    <w:rsid w:val="007C6CC9"/>
    <w:rsid w:val="007D210F"/>
    <w:rsid w:val="007D59D6"/>
    <w:rsid w:val="007D5E3C"/>
    <w:rsid w:val="007D6200"/>
    <w:rsid w:val="007D64CB"/>
    <w:rsid w:val="007D78A6"/>
    <w:rsid w:val="007D7CA8"/>
    <w:rsid w:val="007D7F75"/>
    <w:rsid w:val="007E0934"/>
    <w:rsid w:val="007E155D"/>
    <w:rsid w:val="007E21B6"/>
    <w:rsid w:val="007E2FC5"/>
    <w:rsid w:val="007E4CD1"/>
    <w:rsid w:val="007E51F4"/>
    <w:rsid w:val="007E546B"/>
    <w:rsid w:val="007E6D99"/>
    <w:rsid w:val="007E7910"/>
    <w:rsid w:val="007E7F75"/>
    <w:rsid w:val="007F1D48"/>
    <w:rsid w:val="007F325E"/>
    <w:rsid w:val="007F5C81"/>
    <w:rsid w:val="007F6182"/>
    <w:rsid w:val="007F6467"/>
    <w:rsid w:val="007F661A"/>
    <w:rsid w:val="008004C1"/>
    <w:rsid w:val="0080091E"/>
    <w:rsid w:val="008012E6"/>
    <w:rsid w:val="008016F3"/>
    <w:rsid w:val="008027E9"/>
    <w:rsid w:val="00803C72"/>
    <w:rsid w:val="00804944"/>
    <w:rsid w:val="008055F0"/>
    <w:rsid w:val="00806836"/>
    <w:rsid w:val="00807084"/>
    <w:rsid w:val="008079FC"/>
    <w:rsid w:val="00807DCF"/>
    <w:rsid w:val="00810FF1"/>
    <w:rsid w:val="008135FB"/>
    <w:rsid w:val="00813612"/>
    <w:rsid w:val="00814B57"/>
    <w:rsid w:val="00815897"/>
    <w:rsid w:val="00815E97"/>
    <w:rsid w:val="0081762D"/>
    <w:rsid w:val="00817993"/>
    <w:rsid w:val="00817B66"/>
    <w:rsid w:val="0082093D"/>
    <w:rsid w:val="00821834"/>
    <w:rsid w:val="00822006"/>
    <w:rsid w:val="00822E9E"/>
    <w:rsid w:val="00823296"/>
    <w:rsid w:val="00823308"/>
    <w:rsid w:val="00824E2E"/>
    <w:rsid w:val="00826972"/>
    <w:rsid w:val="0082714C"/>
    <w:rsid w:val="008271E1"/>
    <w:rsid w:val="008307B9"/>
    <w:rsid w:val="00830F59"/>
    <w:rsid w:val="00831BFB"/>
    <w:rsid w:val="0083286B"/>
    <w:rsid w:val="00832CDE"/>
    <w:rsid w:val="0083359E"/>
    <w:rsid w:val="00835CD4"/>
    <w:rsid w:val="00835F3D"/>
    <w:rsid w:val="00837A77"/>
    <w:rsid w:val="00837DAD"/>
    <w:rsid w:val="00837DF4"/>
    <w:rsid w:val="00840832"/>
    <w:rsid w:val="0084145D"/>
    <w:rsid w:val="00841658"/>
    <w:rsid w:val="00841A98"/>
    <w:rsid w:val="00843316"/>
    <w:rsid w:val="00843355"/>
    <w:rsid w:val="0084394E"/>
    <w:rsid w:val="008441AD"/>
    <w:rsid w:val="008453E0"/>
    <w:rsid w:val="00845AFF"/>
    <w:rsid w:val="00845B64"/>
    <w:rsid w:val="008505A4"/>
    <w:rsid w:val="008512DA"/>
    <w:rsid w:val="00851479"/>
    <w:rsid w:val="00852B67"/>
    <w:rsid w:val="008553DA"/>
    <w:rsid w:val="008560B1"/>
    <w:rsid w:val="008561A1"/>
    <w:rsid w:val="00856817"/>
    <w:rsid w:val="00857C02"/>
    <w:rsid w:val="0086148A"/>
    <w:rsid w:val="008614BF"/>
    <w:rsid w:val="00861E17"/>
    <w:rsid w:val="00862E68"/>
    <w:rsid w:val="00862FA7"/>
    <w:rsid w:val="00863241"/>
    <w:rsid w:val="0086353F"/>
    <w:rsid w:val="00865F24"/>
    <w:rsid w:val="008700C1"/>
    <w:rsid w:val="0087018C"/>
    <w:rsid w:val="0087043A"/>
    <w:rsid w:val="00871AFF"/>
    <w:rsid w:val="00872D21"/>
    <w:rsid w:val="0087331D"/>
    <w:rsid w:val="008734B8"/>
    <w:rsid w:val="008734C3"/>
    <w:rsid w:val="008735CF"/>
    <w:rsid w:val="00874850"/>
    <w:rsid w:val="00875EA1"/>
    <w:rsid w:val="008770AE"/>
    <w:rsid w:val="00877AC9"/>
    <w:rsid w:val="00880346"/>
    <w:rsid w:val="0088059E"/>
    <w:rsid w:val="008816C0"/>
    <w:rsid w:val="00881B53"/>
    <w:rsid w:val="0088226C"/>
    <w:rsid w:val="00882F7C"/>
    <w:rsid w:val="00882FD2"/>
    <w:rsid w:val="00885C39"/>
    <w:rsid w:val="008875A8"/>
    <w:rsid w:val="00887A9B"/>
    <w:rsid w:val="008904A1"/>
    <w:rsid w:val="00891AC8"/>
    <w:rsid w:val="00892636"/>
    <w:rsid w:val="00892923"/>
    <w:rsid w:val="0089344F"/>
    <w:rsid w:val="00893817"/>
    <w:rsid w:val="008947FD"/>
    <w:rsid w:val="008955A7"/>
    <w:rsid w:val="008961E5"/>
    <w:rsid w:val="008968B9"/>
    <w:rsid w:val="008A0EF9"/>
    <w:rsid w:val="008A1289"/>
    <w:rsid w:val="008A162A"/>
    <w:rsid w:val="008A20A8"/>
    <w:rsid w:val="008A2361"/>
    <w:rsid w:val="008A2C5F"/>
    <w:rsid w:val="008A2D9C"/>
    <w:rsid w:val="008A376F"/>
    <w:rsid w:val="008A3888"/>
    <w:rsid w:val="008A409B"/>
    <w:rsid w:val="008A5CAC"/>
    <w:rsid w:val="008A5F4D"/>
    <w:rsid w:val="008A6807"/>
    <w:rsid w:val="008A692B"/>
    <w:rsid w:val="008A79E0"/>
    <w:rsid w:val="008A7DC8"/>
    <w:rsid w:val="008B22B6"/>
    <w:rsid w:val="008B316F"/>
    <w:rsid w:val="008B335D"/>
    <w:rsid w:val="008B371A"/>
    <w:rsid w:val="008B57ED"/>
    <w:rsid w:val="008B7D74"/>
    <w:rsid w:val="008C1724"/>
    <w:rsid w:val="008C59D8"/>
    <w:rsid w:val="008C62B5"/>
    <w:rsid w:val="008C6A7F"/>
    <w:rsid w:val="008C7C62"/>
    <w:rsid w:val="008D4DCC"/>
    <w:rsid w:val="008D68B8"/>
    <w:rsid w:val="008D755B"/>
    <w:rsid w:val="008D7B46"/>
    <w:rsid w:val="008D7B90"/>
    <w:rsid w:val="008E035A"/>
    <w:rsid w:val="008E0A3D"/>
    <w:rsid w:val="008E0C86"/>
    <w:rsid w:val="008E13B6"/>
    <w:rsid w:val="008E2092"/>
    <w:rsid w:val="008E3307"/>
    <w:rsid w:val="008E4F38"/>
    <w:rsid w:val="008E525D"/>
    <w:rsid w:val="008E5A04"/>
    <w:rsid w:val="008E5EA1"/>
    <w:rsid w:val="008E68D5"/>
    <w:rsid w:val="008E6CC7"/>
    <w:rsid w:val="008E6EE6"/>
    <w:rsid w:val="008F09F2"/>
    <w:rsid w:val="008F10F5"/>
    <w:rsid w:val="008F2051"/>
    <w:rsid w:val="008F2CAD"/>
    <w:rsid w:val="008F3C2A"/>
    <w:rsid w:val="008F57AF"/>
    <w:rsid w:val="008F7C43"/>
    <w:rsid w:val="009000D5"/>
    <w:rsid w:val="00900359"/>
    <w:rsid w:val="00900CA0"/>
    <w:rsid w:val="00900CEE"/>
    <w:rsid w:val="009018C6"/>
    <w:rsid w:val="00904072"/>
    <w:rsid w:val="009070A3"/>
    <w:rsid w:val="00907AD8"/>
    <w:rsid w:val="00907C10"/>
    <w:rsid w:val="00910D0A"/>
    <w:rsid w:val="00910D79"/>
    <w:rsid w:val="0091115C"/>
    <w:rsid w:val="00912B35"/>
    <w:rsid w:val="00912ECB"/>
    <w:rsid w:val="00913008"/>
    <w:rsid w:val="00913112"/>
    <w:rsid w:val="009131CA"/>
    <w:rsid w:val="00914C9B"/>
    <w:rsid w:val="00914DB0"/>
    <w:rsid w:val="00914DF5"/>
    <w:rsid w:val="00916768"/>
    <w:rsid w:val="009178A7"/>
    <w:rsid w:val="009201E1"/>
    <w:rsid w:val="00921763"/>
    <w:rsid w:val="009238CF"/>
    <w:rsid w:val="00926E13"/>
    <w:rsid w:val="00927AAE"/>
    <w:rsid w:val="009306DA"/>
    <w:rsid w:val="00931526"/>
    <w:rsid w:val="009332C6"/>
    <w:rsid w:val="00934695"/>
    <w:rsid w:val="00935E28"/>
    <w:rsid w:val="00935EA5"/>
    <w:rsid w:val="00941CD1"/>
    <w:rsid w:val="00941FEE"/>
    <w:rsid w:val="009422E0"/>
    <w:rsid w:val="009422E7"/>
    <w:rsid w:val="00942E17"/>
    <w:rsid w:val="00943B10"/>
    <w:rsid w:val="00944778"/>
    <w:rsid w:val="0094518A"/>
    <w:rsid w:val="0094610C"/>
    <w:rsid w:val="00946E0F"/>
    <w:rsid w:val="0094789A"/>
    <w:rsid w:val="00950002"/>
    <w:rsid w:val="0095030D"/>
    <w:rsid w:val="00950708"/>
    <w:rsid w:val="009509C0"/>
    <w:rsid w:val="0095117C"/>
    <w:rsid w:val="009518D4"/>
    <w:rsid w:val="00953521"/>
    <w:rsid w:val="009537FF"/>
    <w:rsid w:val="00953925"/>
    <w:rsid w:val="00953FB5"/>
    <w:rsid w:val="009607E4"/>
    <w:rsid w:val="00962F39"/>
    <w:rsid w:val="009632E2"/>
    <w:rsid w:val="009658E4"/>
    <w:rsid w:val="0096639B"/>
    <w:rsid w:val="0096736D"/>
    <w:rsid w:val="00970B16"/>
    <w:rsid w:val="00971F4A"/>
    <w:rsid w:val="00972BB4"/>
    <w:rsid w:val="00972E59"/>
    <w:rsid w:val="009747A4"/>
    <w:rsid w:val="00974B26"/>
    <w:rsid w:val="009769B9"/>
    <w:rsid w:val="00976DEC"/>
    <w:rsid w:val="00980095"/>
    <w:rsid w:val="00980A2F"/>
    <w:rsid w:val="00980F0A"/>
    <w:rsid w:val="0098257D"/>
    <w:rsid w:val="00982DA5"/>
    <w:rsid w:val="009831FE"/>
    <w:rsid w:val="00983739"/>
    <w:rsid w:val="009849BA"/>
    <w:rsid w:val="00984F52"/>
    <w:rsid w:val="009864A7"/>
    <w:rsid w:val="009865B0"/>
    <w:rsid w:val="009876AF"/>
    <w:rsid w:val="009922C3"/>
    <w:rsid w:val="00992C87"/>
    <w:rsid w:val="0099387E"/>
    <w:rsid w:val="00993B10"/>
    <w:rsid w:val="009949B9"/>
    <w:rsid w:val="00994A1F"/>
    <w:rsid w:val="00994F55"/>
    <w:rsid w:val="00995350"/>
    <w:rsid w:val="009967E4"/>
    <w:rsid w:val="00997BD0"/>
    <w:rsid w:val="009A02E2"/>
    <w:rsid w:val="009A070A"/>
    <w:rsid w:val="009A0893"/>
    <w:rsid w:val="009A158A"/>
    <w:rsid w:val="009A167A"/>
    <w:rsid w:val="009A1D13"/>
    <w:rsid w:val="009A2331"/>
    <w:rsid w:val="009A2387"/>
    <w:rsid w:val="009A61CC"/>
    <w:rsid w:val="009A7FBE"/>
    <w:rsid w:val="009B13E0"/>
    <w:rsid w:val="009B162F"/>
    <w:rsid w:val="009B1AA0"/>
    <w:rsid w:val="009B22D7"/>
    <w:rsid w:val="009B3776"/>
    <w:rsid w:val="009B3F54"/>
    <w:rsid w:val="009B5D77"/>
    <w:rsid w:val="009B5F6A"/>
    <w:rsid w:val="009B654C"/>
    <w:rsid w:val="009C05F4"/>
    <w:rsid w:val="009C11E9"/>
    <w:rsid w:val="009C15AE"/>
    <w:rsid w:val="009C1B6E"/>
    <w:rsid w:val="009C407E"/>
    <w:rsid w:val="009C44A2"/>
    <w:rsid w:val="009C57EF"/>
    <w:rsid w:val="009C598E"/>
    <w:rsid w:val="009C5F53"/>
    <w:rsid w:val="009C6EFA"/>
    <w:rsid w:val="009C7AA1"/>
    <w:rsid w:val="009D1584"/>
    <w:rsid w:val="009D189C"/>
    <w:rsid w:val="009D43CC"/>
    <w:rsid w:val="009D4ACA"/>
    <w:rsid w:val="009D4F69"/>
    <w:rsid w:val="009D516B"/>
    <w:rsid w:val="009D533B"/>
    <w:rsid w:val="009D54C5"/>
    <w:rsid w:val="009D58CB"/>
    <w:rsid w:val="009E061D"/>
    <w:rsid w:val="009E0B72"/>
    <w:rsid w:val="009E1C8B"/>
    <w:rsid w:val="009E1DA1"/>
    <w:rsid w:val="009E290E"/>
    <w:rsid w:val="009E36A4"/>
    <w:rsid w:val="009E4731"/>
    <w:rsid w:val="009E4AC4"/>
    <w:rsid w:val="009E4BFC"/>
    <w:rsid w:val="009E4E91"/>
    <w:rsid w:val="009E5488"/>
    <w:rsid w:val="009E57EE"/>
    <w:rsid w:val="009E67C3"/>
    <w:rsid w:val="009E69E2"/>
    <w:rsid w:val="009E7BFB"/>
    <w:rsid w:val="009E7C5E"/>
    <w:rsid w:val="009F04D8"/>
    <w:rsid w:val="009F066C"/>
    <w:rsid w:val="009F0F0F"/>
    <w:rsid w:val="009F1488"/>
    <w:rsid w:val="009F2363"/>
    <w:rsid w:val="009F25C3"/>
    <w:rsid w:val="009F3A47"/>
    <w:rsid w:val="009F43CD"/>
    <w:rsid w:val="009F4D31"/>
    <w:rsid w:val="009F5EEC"/>
    <w:rsid w:val="00A00676"/>
    <w:rsid w:val="00A01E56"/>
    <w:rsid w:val="00A02139"/>
    <w:rsid w:val="00A03D1E"/>
    <w:rsid w:val="00A04656"/>
    <w:rsid w:val="00A049CA"/>
    <w:rsid w:val="00A071EA"/>
    <w:rsid w:val="00A0754A"/>
    <w:rsid w:val="00A1123B"/>
    <w:rsid w:val="00A11696"/>
    <w:rsid w:val="00A130AE"/>
    <w:rsid w:val="00A132C4"/>
    <w:rsid w:val="00A141EA"/>
    <w:rsid w:val="00A14230"/>
    <w:rsid w:val="00A145DF"/>
    <w:rsid w:val="00A14744"/>
    <w:rsid w:val="00A14894"/>
    <w:rsid w:val="00A14FA4"/>
    <w:rsid w:val="00A157D5"/>
    <w:rsid w:val="00A16308"/>
    <w:rsid w:val="00A21800"/>
    <w:rsid w:val="00A21A3C"/>
    <w:rsid w:val="00A23FD8"/>
    <w:rsid w:val="00A25333"/>
    <w:rsid w:val="00A266E8"/>
    <w:rsid w:val="00A27411"/>
    <w:rsid w:val="00A27BDA"/>
    <w:rsid w:val="00A3062A"/>
    <w:rsid w:val="00A3190F"/>
    <w:rsid w:val="00A33424"/>
    <w:rsid w:val="00A34318"/>
    <w:rsid w:val="00A35D59"/>
    <w:rsid w:val="00A360C6"/>
    <w:rsid w:val="00A4038E"/>
    <w:rsid w:val="00A40742"/>
    <w:rsid w:val="00A40C0D"/>
    <w:rsid w:val="00A40E5F"/>
    <w:rsid w:val="00A433F7"/>
    <w:rsid w:val="00A44589"/>
    <w:rsid w:val="00A46653"/>
    <w:rsid w:val="00A53176"/>
    <w:rsid w:val="00A57654"/>
    <w:rsid w:val="00A608F5"/>
    <w:rsid w:val="00A63556"/>
    <w:rsid w:val="00A65013"/>
    <w:rsid w:val="00A651CC"/>
    <w:rsid w:val="00A664B1"/>
    <w:rsid w:val="00A67A2F"/>
    <w:rsid w:val="00A70D8A"/>
    <w:rsid w:val="00A70EEB"/>
    <w:rsid w:val="00A718F9"/>
    <w:rsid w:val="00A72206"/>
    <w:rsid w:val="00A7239E"/>
    <w:rsid w:val="00A72960"/>
    <w:rsid w:val="00A749FD"/>
    <w:rsid w:val="00A75746"/>
    <w:rsid w:val="00A75BF9"/>
    <w:rsid w:val="00A75D27"/>
    <w:rsid w:val="00A76C35"/>
    <w:rsid w:val="00A76C4D"/>
    <w:rsid w:val="00A771AE"/>
    <w:rsid w:val="00A77A14"/>
    <w:rsid w:val="00A80E0B"/>
    <w:rsid w:val="00A82A66"/>
    <w:rsid w:val="00A82D1B"/>
    <w:rsid w:val="00A85BCB"/>
    <w:rsid w:val="00A85D62"/>
    <w:rsid w:val="00A863D6"/>
    <w:rsid w:val="00A863F4"/>
    <w:rsid w:val="00A87617"/>
    <w:rsid w:val="00A8761F"/>
    <w:rsid w:val="00A90A86"/>
    <w:rsid w:val="00A910B5"/>
    <w:rsid w:val="00A91858"/>
    <w:rsid w:val="00A91C16"/>
    <w:rsid w:val="00A93034"/>
    <w:rsid w:val="00A9303F"/>
    <w:rsid w:val="00A9378E"/>
    <w:rsid w:val="00A947CC"/>
    <w:rsid w:val="00A948E3"/>
    <w:rsid w:val="00A94AD7"/>
    <w:rsid w:val="00A94F68"/>
    <w:rsid w:val="00A9508F"/>
    <w:rsid w:val="00A9534C"/>
    <w:rsid w:val="00A95448"/>
    <w:rsid w:val="00A97F7C"/>
    <w:rsid w:val="00AA0280"/>
    <w:rsid w:val="00AA1C7A"/>
    <w:rsid w:val="00AA5A01"/>
    <w:rsid w:val="00AA6546"/>
    <w:rsid w:val="00AA6F9B"/>
    <w:rsid w:val="00AB0363"/>
    <w:rsid w:val="00AB052B"/>
    <w:rsid w:val="00AB0F6E"/>
    <w:rsid w:val="00AB2703"/>
    <w:rsid w:val="00AB2753"/>
    <w:rsid w:val="00AB2C67"/>
    <w:rsid w:val="00AB3601"/>
    <w:rsid w:val="00AB49EB"/>
    <w:rsid w:val="00AB5408"/>
    <w:rsid w:val="00AB5FDA"/>
    <w:rsid w:val="00AC007E"/>
    <w:rsid w:val="00AC02C9"/>
    <w:rsid w:val="00AC06F9"/>
    <w:rsid w:val="00AC07B6"/>
    <w:rsid w:val="00AC07C2"/>
    <w:rsid w:val="00AC10E4"/>
    <w:rsid w:val="00AC2118"/>
    <w:rsid w:val="00AC3489"/>
    <w:rsid w:val="00AC3AE1"/>
    <w:rsid w:val="00AC4232"/>
    <w:rsid w:val="00AD0D88"/>
    <w:rsid w:val="00AD139C"/>
    <w:rsid w:val="00AD156A"/>
    <w:rsid w:val="00AD1607"/>
    <w:rsid w:val="00AD2721"/>
    <w:rsid w:val="00AD27D7"/>
    <w:rsid w:val="00AD28A1"/>
    <w:rsid w:val="00AD2D20"/>
    <w:rsid w:val="00AD3D2B"/>
    <w:rsid w:val="00AD49FD"/>
    <w:rsid w:val="00AD4B7D"/>
    <w:rsid w:val="00AD4F73"/>
    <w:rsid w:val="00AD5B72"/>
    <w:rsid w:val="00AD5F79"/>
    <w:rsid w:val="00AD6B28"/>
    <w:rsid w:val="00AE05D7"/>
    <w:rsid w:val="00AE0A71"/>
    <w:rsid w:val="00AE261D"/>
    <w:rsid w:val="00AE3105"/>
    <w:rsid w:val="00AE3876"/>
    <w:rsid w:val="00AE46B8"/>
    <w:rsid w:val="00AE505E"/>
    <w:rsid w:val="00AE51EB"/>
    <w:rsid w:val="00AE57A3"/>
    <w:rsid w:val="00AF0078"/>
    <w:rsid w:val="00AF0618"/>
    <w:rsid w:val="00AF0F02"/>
    <w:rsid w:val="00AF18CD"/>
    <w:rsid w:val="00AF25BA"/>
    <w:rsid w:val="00AF2EC7"/>
    <w:rsid w:val="00AF5DA9"/>
    <w:rsid w:val="00AF6EAB"/>
    <w:rsid w:val="00B0085A"/>
    <w:rsid w:val="00B00DE0"/>
    <w:rsid w:val="00B0117C"/>
    <w:rsid w:val="00B048D4"/>
    <w:rsid w:val="00B04E56"/>
    <w:rsid w:val="00B058F9"/>
    <w:rsid w:val="00B07268"/>
    <w:rsid w:val="00B12C45"/>
    <w:rsid w:val="00B13519"/>
    <w:rsid w:val="00B14BEC"/>
    <w:rsid w:val="00B15DF2"/>
    <w:rsid w:val="00B1609E"/>
    <w:rsid w:val="00B16421"/>
    <w:rsid w:val="00B1680F"/>
    <w:rsid w:val="00B172D9"/>
    <w:rsid w:val="00B17E70"/>
    <w:rsid w:val="00B2149F"/>
    <w:rsid w:val="00B220B2"/>
    <w:rsid w:val="00B22E62"/>
    <w:rsid w:val="00B23D6E"/>
    <w:rsid w:val="00B25096"/>
    <w:rsid w:val="00B27BB0"/>
    <w:rsid w:val="00B30BC2"/>
    <w:rsid w:val="00B31255"/>
    <w:rsid w:val="00B31822"/>
    <w:rsid w:val="00B31A6B"/>
    <w:rsid w:val="00B31F5B"/>
    <w:rsid w:val="00B32F06"/>
    <w:rsid w:val="00B3445C"/>
    <w:rsid w:val="00B3505E"/>
    <w:rsid w:val="00B36651"/>
    <w:rsid w:val="00B367DA"/>
    <w:rsid w:val="00B36A82"/>
    <w:rsid w:val="00B4024E"/>
    <w:rsid w:val="00B40A12"/>
    <w:rsid w:val="00B40DAB"/>
    <w:rsid w:val="00B42128"/>
    <w:rsid w:val="00B421AA"/>
    <w:rsid w:val="00B425C1"/>
    <w:rsid w:val="00B42B55"/>
    <w:rsid w:val="00B42BCB"/>
    <w:rsid w:val="00B441C5"/>
    <w:rsid w:val="00B46994"/>
    <w:rsid w:val="00B47198"/>
    <w:rsid w:val="00B47CA9"/>
    <w:rsid w:val="00B47DC6"/>
    <w:rsid w:val="00B51259"/>
    <w:rsid w:val="00B51488"/>
    <w:rsid w:val="00B51761"/>
    <w:rsid w:val="00B52245"/>
    <w:rsid w:val="00B52A99"/>
    <w:rsid w:val="00B53D3E"/>
    <w:rsid w:val="00B53FE2"/>
    <w:rsid w:val="00B56CEF"/>
    <w:rsid w:val="00B57330"/>
    <w:rsid w:val="00B573CE"/>
    <w:rsid w:val="00B605B6"/>
    <w:rsid w:val="00B613F5"/>
    <w:rsid w:val="00B62F19"/>
    <w:rsid w:val="00B65B6F"/>
    <w:rsid w:val="00B65B8E"/>
    <w:rsid w:val="00B70602"/>
    <w:rsid w:val="00B70810"/>
    <w:rsid w:val="00B73A2D"/>
    <w:rsid w:val="00B73F4D"/>
    <w:rsid w:val="00B75684"/>
    <w:rsid w:val="00B7600A"/>
    <w:rsid w:val="00B76351"/>
    <w:rsid w:val="00B77964"/>
    <w:rsid w:val="00B8122F"/>
    <w:rsid w:val="00B812AA"/>
    <w:rsid w:val="00B81AFD"/>
    <w:rsid w:val="00B81C89"/>
    <w:rsid w:val="00B82149"/>
    <w:rsid w:val="00B822E4"/>
    <w:rsid w:val="00B82FDF"/>
    <w:rsid w:val="00B8328D"/>
    <w:rsid w:val="00B83DFA"/>
    <w:rsid w:val="00B8544C"/>
    <w:rsid w:val="00B866AC"/>
    <w:rsid w:val="00B867C9"/>
    <w:rsid w:val="00B871AD"/>
    <w:rsid w:val="00B8749A"/>
    <w:rsid w:val="00B90A7F"/>
    <w:rsid w:val="00B91975"/>
    <w:rsid w:val="00B919B2"/>
    <w:rsid w:val="00B943FC"/>
    <w:rsid w:val="00B945A7"/>
    <w:rsid w:val="00B94B54"/>
    <w:rsid w:val="00B97C0E"/>
    <w:rsid w:val="00BA0455"/>
    <w:rsid w:val="00BA0936"/>
    <w:rsid w:val="00BA15D3"/>
    <w:rsid w:val="00BA2A48"/>
    <w:rsid w:val="00BA2E84"/>
    <w:rsid w:val="00BA3F0D"/>
    <w:rsid w:val="00BA45FB"/>
    <w:rsid w:val="00BA59D9"/>
    <w:rsid w:val="00BA5DCE"/>
    <w:rsid w:val="00BA6BF6"/>
    <w:rsid w:val="00BA7737"/>
    <w:rsid w:val="00BB11A1"/>
    <w:rsid w:val="00BB2027"/>
    <w:rsid w:val="00BB4035"/>
    <w:rsid w:val="00BB40B8"/>
    <w:rsid w:val="00BB5731"/>
    <w:rsid w:val="00BB6B53"/>
    <w:rsid w:val="00BB786F"/>
    <w:rsid w:val="00BC08F1"/>
    <w:rsid w:val="00BC1380"/>
    <w:rsid w:val="00BC173C"/>
    <w:rsid w:val="00BC19BA"/>
    <w:rsid w:val="00BC2425"/>
    <w:rsid w:val="00BC2717"/>
    <w:rsid w:val="00BC2D65"/>
    <w:rsid w:val="00BC3331"/>
    <w:rsid w:val="00BC37A1"/>
    <w:rsid w:val="00BC3A40"/>
    <w:rsid w:val="00BC45D3"/>
    <w:rsid w:val="00BC5654"/>
    <w:rsid w:val="00BC5845"/>
    <w:rsid w:val="00BC785F"/>
    <w:rsid w:val="00BD0FDF"/>
    <w:rsid w:val="00BD1AFF"/>
    <w:rsid w:val="00BD295C"/>
    <w:rsid w:val="00BD6226"/>
    <w:rsid w:val="00BD718A"/>
    <w:rsid w:val="00BE1298"/>
    <w:rsid w:val="00BE1548"/>
    <w:rsid w:val="00BE3736"/>
    <w:rsid w:val="00BE3957"/>
    <w:rsid w:val="00BE43B5"/>
    <w:rsid w:val="00BE5E6D"/>
    <w:rsid w:val="00BE787C"/>
    <w:rsid w:val="00BF0913"/>
    <w:rsid w:val="00BF0C6F"/>
    <w:rsid w:val="00BF1A1C"/>
    <w:rsid w:val="00BF1B2E"/>
    <w:rsid w:val="00BF1F68"/>
    <w:rsid w:val="00BF20F8"/>
    <w:rsid w:val="00BF2554"/>
    <w:rsid w:val="00BF2F24"/>
    <w:rsid w:val="00BF384E"/>
    <w:rsid w:val="00BF3FF5"/>
    <w:rsid w:val="00BF6979"/>
    <w:rsid w:val="00BF707B"/>
    <w:rsid w:val="00C00235"/>
    <w:rsid w:val="00C00CDF"/>
    <w:rsid w:val="00C015D3"/>
    <w:rsid w:val="00C02006"/>
    <w:rsid w:val="00C0322C"/>
    <w:rsid w:val="00C05975"/>
    <w:rsid w:val="00C06117"/>
    <w:rsid w:val="00C0683E"/>
    <w:rsid w:val="00C075C6"/>
    <w:rsid w:val="00C07A3B"/>
    <w:rsid w:val="00C07A76"/>
    <w:rsid w:val="00C07C1E"/>
    <w:rsid w:val="00C100FD"/>
    <w:rsid w:val="00C109D3"/>
    <w:rsid w:val="00C11A70"/>
    <w:rsid w:val="00C12429"/>
    <w:rsid w:val="00C13CFA"/>
    <w:rsid w:val="00C13F9E"/>
    <w:rsid w:val="00C15239"/>
    <w:rsid w:val="00C164F9"/>
    <w:rsid w:val="00C17D51"/>
    <w:rsid w:val="00C203C7"/>
    <w:rsid w:val="00C204EB"/>
    <w:rsid w:val="00C21CFD"/>
    <w:rsid w:val="00C21DE0"/>
    <w:rsid w:val="00C220EB"/>
    <w:rsid w:val="00C231CB"/>
    <w:rsid w:val="00C23D8A"/>
    <w:rsid w:val="00C24325"/>
    <w:rsid w:val="00C26F7A"/>
    <w:rsid w:val="00C3003D"/>
    <w:rsid w:val="00C30BAD"/>
    <w:rsid w:val="00C31102"/>
    <w:rsid w:val="00C32B9D"/>
    <w:rsid w:val="00C4091B"/>
    <w:rsid w:val="00C41789"/>
    <w:rsid w:val="00C41ACF"/>
    <w:rsid w:val="00C42B0D"/>
    <w:rsid w:val="00C435E6"/>
    <w:rsid w:val="00C45059"/>
    <w:rsid w:val="00C453E6"/>
    <w:rsid w:val="00C46064"/>
    <w:rsid w:val="00C463D5"/>
    <w:rsid w:val="00C465EF"/>
    <w:rsid w:val="00C46639"/>
    <w:rsid w:val="00C4670F"/>
    <w:rsid w:val="00C50502"/>
    <w:rsid w:val="00C51890"/>
    <w:rsid w:val="00C51E59"/>
    <w:rsid w:val="00C5314A"/>
    <w:rsid w:val="00C537DE"/>
    <w:rsid w:val="00C54758"/>
    <w:rsid w:val="00C54B48"/>
    <w:rsid w:val="00C54BBF"/>
    <w:rsid w:val="00C54F2B"/>
    <w:rsid w:val="00C61D61"/>
    <w:rsid w:val="00C63D50"/>
    <w:rsid w:val="00C63F2C"/>
    <w:rsid w:val="00C64835"/>
    <w:rsid w:val="00C657C6"/>
    <w:rsid w:val="00C67110"/>
    <w:rsid w:val="00C70490"/>
    <w:rsid w:val="00C70946"/>
    <w:rsid w:val="00C717BC"/>
    <w:rsid w:val="00C72982"/>
    <w:rsid w:val="00C74AF1"/>
    <w:rsid w:val="00C74FF9"/>
    <w:rsid w:val="00C751E6"/>
    <w:rsid w:val="00C75E5C"/>
    <w:rsid w:val="00C7696F"/>
    <w:rsid w:val="00C77403"/>
    <w:rsid w:val="00C77B8A"/>
    <w:rsid w:val="00C801DD"/>
    <w:rsid w:val="00C80A52"/>
    <w:rsid w:val="00C82D76"/>
    <w:rsid w:val="00C83D10"/>
    <w:rsid w:val="00C84E78"/>
    <w:rsid w:val="00C9146D"/>
    <w:rsid w:val="00C91CDA"/>
    <w:rsid w:val="00C921DF"/>
    <w:rsid w:val="00C92680"/>
    <w:rsid w:val="00C926F1"/>
    <w:rsid w:val="00C92887"/>
    <w:rsid w:val="00C95B01"/>
    <w:rsid w:val="00C95C64"/>
    <w:rsid w:val="00C95F5B"/>
    <w:rsid w:val="00C97BE7"/>
    <w:rsid w:val="00CA1298"/>
    <w:rsid w:val="00CA26E6"/>
    <w:rsid w:val="00CA3661"/>
    <w:rsid w:val="00CA3F71"/>
    <w:rsid w:val="00CA452C"/>
    <w:rsid w:val="00CA54E3"/>
    <w:rsid w:val="00CA575E"/>
    <w:rsid w:val="00CA5AB2"/>
    <w:rsid w:val="00CA5ACF"/>
    <w:rsid w:val="00CA6EA1"/>
    <w:rsid w:val="00CA70E2"/>
    <w:rsid w:val="00CA7ECA"/>
    <w:rsid w:val="00CB1296"/>
    <w:rsid w:val="00CB4405"/>
    <w:rsid w:val="00CB4BB0"/>
    <w:rsid w:val="00CB63E8"/>
    <w:rsid w:val="00CB7C7C"/>
    <w:rsid w:val="00CC0498"/>
    <w:rsid w:val="00CC112D"/>
    <w:rsid w:val="00CC4D27"/>
    <w:rsid w:val="00CC58EE"/>
    <w:rsid w:val="00CC777B"/>
    <w:rsid w:val="00CC7EDA"/>
    <w:rsid w:val="00CD0197"/>
    <w:rsid w:val="00CD2630"/>
    <w:rsid w:val="00CD2AB2"/>
    <w:rsid w:val="00CD2C18"/>
    <w:rsid w:val="00CD2C76"/>
    <w:rsid w:val="00CD414B"/>
    <w:rsid w:val="00CD4AE5"/>
    <w:rsid w:val="00CD4CF2"/>
    <w:rsid w:val="00CD50B2"/>
    <w:rsid w:val="00CD5623"/>
    <w:rsid w:val="00CD5F6C"/>
    <w:rsid w:val="00CD6129"/>
    <w:rsid w:val="00CD64DD"/>
    <w:rsid w:val="00CE04E9"/>
    <w:rsid w:val="00CE088E"/>
    <w:rsid w:val="00CE28AD"/>
    <w:rsid w:val="00CE30CB"/>
    <w:rsid w:val="00CE398B"/>
    <w:rsid w:val="00CE3A4D"/>
    <w:rsid w:val="00CE3C08"/>
    <w:rsid w:val="00CE51F4"/>
    <w:rsid w:val="00CE71B5"/>
    <w:rsid w:val="00CE7E62"/>
    <w:rsid w:val="00CF0FC9"/>
    <w:rsid w:val="00CF1ADB"/>
    <w:rsid w:val="00CF2308"/>
    <w:rsid w:val="00CF33E4"/>
    <w:rsid w:val="00CF3A6B"/>
    <w:rsid w:val="00CF415A"/>
    <w:rsid w:val="00CF43F8"/>
    <w:rsid w:val="00CF4ADD"/>
    <w:rsid w:val="00CF5692"/>
    <w:rsid w:val="00CF5CA7"/>
    <w:rsid w:val="00CF7C59"/>
    <w:rsid w:val="00D001E7"/>
    <w:rsid w:val="00D00411"/>
    <w:rsid w:val="00D00DA8"/>
    <w:rsid w:val="00D01018"/>
    <w:rsid w:val="00D02271"/>
    <w:rsid w:val="00D02DB3"/>
    <w:rsid w:val="00D031A3"/>
    <w:rsid w:val="00D034E5"/>
    <w:rsid w:val="00D04127"/>
    <w:rsid w:val="00D041E6"/>
    <w:rsid w:val="00D050A7"/>
    <w:rsid w:val="00D05FC2"/>
    <w:rsid w:val="00D1057D"/>
    <w:rsid w:val="00D10D6D"/>
    <w:rsid w:val="00D10DAA"/>
    <w:rsid w:val="00D11323"/>
    <w:rsid w:val="00D1153E"/>
    <w:rsid w:val="00D12563"/>
    <w:rsid w:val="00D1262D"/>
    <w:rsid w:val="00D129CE"/>
    <w:rsid w:val="00D13992"/>
    <w:rsid w:val="00D13CEB"/>
    <w:rsid w:val="00D14AFB"/>
    <w:rsid w:val="00D15D99"/>
    <w:rsid w:val="00D17757"/>
    <w:rsid w:val="00D1798A"/>
    <w:rsid w:val="00D20FA6"/>
    <w:rsid w:val="00D23C75"/>
    <w:rsid w:val="00D2407C"/>
    <w:rsid w:val="00D24855"/>
    <w:rsid w:val="00D24C83"/>
    <w:rsid w:val="00D25212"/>
    <w:rsid w:val="00D2546B"/>
    <w:rsid w:val="00D25AD7"/>
    <w:rsid w:val="00D25DB6"/>
    <w:rsid w:val="00D26437"/>
    <w:rsid w:val="00D26595"/>
    <w:rsid w:val="00D26C76"/>
    <w:rsid w:val="00D27585"/>
    <w:rsid w:val="00D27F42"/>
    <w:rsid w:val="00D3050C"/>
    <w:rsid w:val="00D30D76"/>
    <w:rsid w:val="00D318D2"/>
    <w:rsid w:val="00D31D5C"/>
    <w:rsid w:val="00D31D8B"/>
    <w:rsid w:val="00D32E5B"/>
    <w:rsid w:val="00D3445E"/>
    <w:rsid w:val="00D3485D"/>
    <w:rsid w:val="00D3514D"/>
    <w:rsid w:val="00D376C9"/>
    <w:rsid w:val="00D37DA6"/>
    <w:rsid w:val="00D40648"/>
    <w:rsid w:val="00D41062"/>
    <w:rsid w:val="00D42535"/>
    <w:rsid w:val="00D43659"/>
    <w:rsid w:val="00D43D75"/>
    <w:rsid w:val="00D447B9"/>
    <w:rsid w:val="00D44D2F"/>
    <w:rsid w:val="00D454EF"/>
    <w:rsid w:val="00D4592E"/>
    <w:rsid w:val="00D45C71"/>
    <w:rsid w:val="00D45EF1"/>
    <w:rsid w:val="00D4619F"/>
    <w:rsid w:val="00D46784"/>
    <w:rsid w:val="00D4704F"/>
    <w:rsid w:val="00D47748"/>
    <w:rsid w:val="00D50DAA"/>
    <w:rsid w:val="00D51A32"/>
    <w:rsid w:val="00D51D50"/>
    <w:rsid w:val="00D52294"/>
    <w:rsid w:val="00D54286"/>
    <w:rsid w:val="00D54D25"/>
    <w:rsid w:val="00D54DE6"/>
    <w:rsid w:val="00D5665E"/>
    <w:rsid w:val="00D5668F"/>
    <w:rsid w:val="00D56715"/>
    <w:rsid w:val="00D56BC3"/>
    <w:rsid w:val="00D56E9E"/>
    <w:rsid w:val="00D578D2"/>
    <w:rsid w:val="00D60BD7"/>
    <w:rsid w:val="00D6243D"/>
    <w:rsid w:val="00D62B00"/>
    <w:rsid w:val="00D64569"/>
    <w:rsid w:val="00D649C2"/>
    <w:rsid w:val="00D65776"/>
    <w:rsid w:val="00D662C0"/>
    <w:rsid w:val="00D66571"/>
    <w:rsid w:val="00D66E73"/>
    <w:rsid w:val="00D67DFC"/>
    <w:rsid w:val="00D711BB"/>
    <w:rsid w:val="00D721AF"/>
    <w:rsid w:val="00D722EF"/>
    <w:rsid w:val="00D72B64"/>
    <w:rsid w:val="00D73F21"/>
    <w:rsid w:val="00D746C0"/>
    <w:rsid w:val="00D74BE4"/>
    <w:rsid w:val="00D74DF7"/>
    <w:rsid w:val="00D756E5"/>
    <w:rsid w:val="00D75AA9"/>
    <w:rsid w:val="00D75C05"/>
    <w:rsid w:val="00D76E9A"/>
    <w:rsid w:val="00D802A0"/>
    <w:rsid w:val="00D80825"/>
    <w:rsid w:val="00D809FD"/>
    <w:rsid w:val="00D819DF"/>
    <w:rsid w:val="00D820E4"/>
    <w:rsid w:val="00D82132"/>
    <w:rsid w:val="00D82F43"/>
    <w:rsid w:val="00D8545F"/>
    <w:rsid w:val="00D863FF"/>
    <w:rsid w:val="00D91A8B"/>
    <w:rsid w:val="00D92139"/>
    <w:rsid w:val="00D925B6"/>
    <w:rsid w:val="00D92B78"/>
    <w:rsid w:val="00D93573"/>
    <w:rsid w:val="00D95EBB"/>
    <w:rsid w:val="00D95F0C"/>
    <w:rsid w:val="00D97989"/>
    <w:rsid w:val="00D97E60"/>
    <w:rsid w:val="00DA0D7F"/>
    <w:rsid w:val="00DA2B27"/>
    <w:rsid w:val="00DA4E79"/>
    <w:rsid w:val="00DA77CC"/>
    <w:rsid w:val="00DA7898"/>
    <w:rsid w:val="00DB13E8"/>
    <w:rsid w:val="00DB1DE7"/>
    <w:rsid w:val="00DB2E4D"/>
    <w:rsid w:val="00DB34DC"/>
    <w:rsid w:val="00DB372A"/>
    <w:rsid w:val="00DB3813"/>
    <w:rsid w:val="00DB510E"/>
    <w:rsid w:val="00DB6F98"/>
    <w:rsid w:val="00DB711D"/>
    <w:rsid w:val="00DB7717"/>
    <w:rsid w:val="00DC1E48"/>
    <w:rsid w:val="00DC27CB"/>
    <w:rsid w:val="00DC3223"/>
    <w:rsid w:val="00DC3ED1"/>
    <w:rsid w:val="00DC5718"/>
    <w:rsid w:val="00DC59D6"/>
    <w:rsid w:val="00DC5FF1"/>
    <w:rsid w:val="00DC6073"/>
    <w:rsid w:val="00DD0207"/>
    <w:rsid w:val="00DD037F"/>
    <w:rsid w:val="00DD0C3B"/>
    <w:rsid w:val="00DD0F90"/>
    <w:rsid w:val="00DD13F1"/>
    <w:rsid w:val="00DD2235"/>
    <w:rsid w:val="00DD3B2F"/>
    <w:rsid w:val="00DD3FDF"/>
    <w:rsid w:val="00DD4045"/>
    <w:rsid w:val="00DD57D5"/>
    <w:rsid w:val="00DD6440"/>
    <w:rsid w:val="00DD75B2"/>
    <w:rsid w:val="00DD7C28"/>
    <w:rsid w:val="00DD7F4D"/>
    <w:rsid w:val="00DE0127"/>
    <w:rsid w:val="00DE0389"/>
    <w:rsid w:val="00DE1B04"/>
    <w:rsid w:val="00DE1EA8"/>
    <w:rsid w:val="00DE43A4"/>
    <w:rsid w:val="00DE5165"/>
    <w:rsid w:val="00DE5DDE"/>
    <w:rsid w:val="00DE780B"/>
    <w:rsid w:val="00DE7C8E"/>
    <w:rsid w:val="00DF046A"/>
    <w:rsid w:val="00DF0EE7"/>
    <w:rsid w:val="00DF0FFE"/>
    <w:rsid w:val="00DF20A7"/>
    <w:rsid w:val="00DF38FD"/>
    <w:rsid w:val="00DF3DAB"/>
    <w:rsid w:val="00DF3E63"/>
    <w:rsid w:val="00DF4600"/>
    <w:rsid w:val="00DF47A8"/>
    <w:rsid w:val="00DF5691"/>
    <w:rsid w:val="00DF5A5C"/>
    <w:rsid w:val="00DF5B36"/>
    <w:rsid w:val="00DF6406"/>
    <w:rsid w:val="00DF69F5"/>
    <w:rsid w:val="00E009FF"/>
    <w:rsid w:val="00E03382"/>
    <w:rsid w:val="00E03942"/>
    <w:rsid w:val="00E04A62"/>
    <w:rsid w:val="00E04FEB"/>
    <w:rsid w:val="00E061C1"/>
    <w:rsid w:val="00E06598"/>
    <w:rsid w:val="00E06C01"/>
    <w:rsid w:val="00E115E1"/>
    <w:rsid w:val="00E118AA"/>
    <w:rsid w:val="00E12D63"/>
    <w:rsid w:val="00E135AF"/>
    <w:rsid w:val="00E138A2"/>
    <w:rsid w:val="00E139BA"/>
    <w:rsid w:val="00E143F9"/>
    <w:rsid w:val="00E15AEC"/>
    <w:rsid w:val="00E15B72"/>
    <w:rsid w:val="00E166A9"/>
    <w:rsid w:val="00E172DC"/>
    <w:rsid w:val="00E17637"/>
    <w:rsid w:val="00E17F13"/>
    <w:rsid w:val="00E206AA"/>
    <w:rsid w:val="00E20A6E"/>
    <w:rsid w:val="00E21922"/>
    <w:rsid w:val="00E22614"/>
    <w:rsid w:val="00E27F2B"/>
    <w:rsid w:val="00E304DC"/>
    <w:rsid w:val="00E307F3"/>
    <w:rsid w:val="00E30CB7"/>
    <w:rsid w:val="00E35403"/>
    <w:rsid w:val="00E357DB"/>
    <w:rsid w:val="00E36954"/>
    <w:rsid w:val="00E37212"/>
    <w:rsid w:val="00E379DE"/>
    <w:rsid w:val="00E4054C"/>
    <w:rsid w:val="00E409FD"/>
    <w:rsid w:val="00E42A63"/>
    <w:rsid w:val="00E42BCB"/>
    <w:rsid w:val="00E4489E"/>
    <w:rsid w:val="00E44E07"/>
    <w:rsid w:val="00E45715"/>
    <w:rsid w:val="00E46527"/>
    <w:rsid w:val="00E466F4"/>
    <w:rsid w:val="00E469D8"/>
    <w:rsid w:val="00E475B7"/>
    <w:rsid w:val="00E47643"/>
    <w:rsid w:val="00E47C5D"/>
    <w:rsid w:val="00E5032B"/>
    <w:rsid w:val="00E50B67"/>
    <w:rsid w:val="00E513C3"/>
    <w:rsid w:val="00E51C2F"/>
    <w:rsid w:val="00E52DA8"/>
    <w:rsid w:val="00E53F3F"/>
    <w:rsid w:val="00E55725"/>
    <w:rsid w:val="00E57589"/>
    <w:rsid w:val="00E57CE1"/>
    <w:rsid w:val="00E603D2"/>
    <w:rsid w:val="00E61333"/>
    <w:rsid w:val="00E61E13"/>
    <w:rsid w:val="00E62765"/>
    <w:rsid w:val="00E62ED2"/>
    <w:rsid w:val="00E63116"/>
    <w:rsid w:val="00E64E5F"/>
    <w:rsid w:val="00E650A9"/>
    <w:rsid w:val="00E709F1"/>
    <w:rsid w:val="00E71328"/>
    <w:rsid w:val="00E71FC5"/>
    <w:rsid w:val="00E72340"/>
    <w:rsid w:val="00E7251C"/>
    <w:rsid w:val="00E72911"/>
    <w:rsid w:val="00E737A4"/>
    <w:rsid w:val="00E75120"/>
    <w:rsid w:val="00E76DD8"/>
    <w:rsid w:val="00E7760F"/>
    <w:rsid w:val="00E8035F"/>
    <w:rsid w:val="00E81444"/>
    <w:rsid w:val="00E8243A"/>
    <w:rsid w:val="00E84687"/>
    <w:rsid w:val="00E84789"/>
    <w:rsid w:val="00E85DDF"/>
    <w:rsid w:val="00E87A3A"/>
    <w:rsid w:val="00E87CCA"/>
    <w:rsid w:val="00E90485"/>
    <w:rsid w:val="00E90EE1"/>
    <w:rsid w:val="00E92BD5"/>
    <w:rsid w:val="00E9676E"/>
    <w:rsid w:val="00E974B4"/>
    <w:rsid w:val="00EA0507"/>
    <w:rsid w:val="00EA0D30"/>
    <w:rsid w:val="00EA0DF7"/>
    <w:rsid w:val="00EA2A0E"/>
    <w:rsid w:val="00EA33C7"/>
    <w:rsid w:val="00EA3571"/>
    <w:rsid w:val="00EA4A11"/>
    <w:rsid w:val="00EA74A4"/>
    <w:rsid w:val="00EB01E5"/>
    <w:rsid w:val="00EB049D"/>
    <w:rsid w:val="00EB08F7"/>
    <w:rsid w:val="00EB0BF1"/>
    <w:rsid w:val="00EB1AFA"/>
    <w:rsid w:val="00EB22D1"/>
    <w:rsid w:val="00EB2BF7"/>
    <w:rsid w:val="00EB3B80"/>
    <w:rsid w:val="00EB4040"/>
    <w:rsid w:val="00EB4286"/>
    <w:rsid w:val="00EB4957"/>
    <w:rsid w:val="00EB4C44"/>
    <w:rsid w:val="00EB676B"/>
    <w:rsid w:val="00EC05D8"/>
    <w:rsid w:val="00EC58FB"/>
    <w:rsid w:val="00EC62B3"/>
    <w:rsid w:val="00EC72E4"/>
    <w:rsid w:val="00ED00C6"/>
    <w:rsid w:val="00ED077E"/>
    <w:rsid w:val="00ED3CE5"/>
    <w:rsid w:val="00ED3D42"/>
    <w:rsid w:val="00ED44DD"/>
    <w:rsid w:val="00ED5316"/>
    <w:rsid w:val="00EE12E2"/>
    <w:rsid w:val="00EE37C6"/>
    <w:rsid w:val="00EE3840"/>
    <w:rsid w:val="00EE3B82"/>
    <w:rsid w:val="00EE4DCB"/>
    <w:rsid w:val="00EE6036"/>
    <w:rsid w:val="00EE6396"/>
    <w:rsid w:val="00EE6ADD"/>
    <w:rsid w:val="00EE7571"/>
    <w:rsid w:val="00EF22E1"/>
    <w:rsid w:val="00EF231C"/>
    <w:rsid w:val="00EF3F90"/>
    <w:rsid w:val="00EF4FE4"/>
    <w:rsid w:val="00EF6020"/>
    <w:rsid w:val="00EF72F4"/>
    <w:rsid w:val="00F00A23"/>
    <w:rsid w:val="00F00A37"/>
    <w:rsid w:val="00F00B6B"/>
    <w:rsid w:val="00F01027"/>
    <w:rsid w:val="00F01185"/>
    <w:rsid w:val="00F01602"/>
    <w:rsid w:val="00F01D6A"/>
    <w:rsid w:val="00F0224A"/>
    <w:rsid w:val="00F02AB5"/>
    <w:rsid w:val="00F02E20"/>
    <w:rsid w:val="00F03BC4"/>
    <w:rsid w:val="00F04C75"/>
    <w:rsid w:val="00F10C64"/>
    <w:rsid w:val="00F11603"/>
    <w:rsid w:val="00F13967"/>
    <w:rsid w:val="00F14359"/>
    <w:rsid w:val="00F1468B"/>
    <w:rsid w:val="00F14D45"/>
    <w:rsid w:val="00F1535D"/>
    <w:rsid w:val="00F155E6"/>
    <w:rsid w:val="00F1583E"/>
    <w:rsid w:val="00F16B70"/>
    <w:rsid w:val="00F16BB5"/>
    <w:rsid w:val="00F17FE4"/>
    <w:rsid w:val="00F200D1"/>
    <w:rsid w:val="00F2160B"/>
    <w:rsid w:val="00F21BF3"/>
    <w:rsid w:val="00F21F2F"/>
    <w:rsid w:val="00F2429F"/>
    <w:rsid w:val="00F24CE5"/>
    <w:rsid w:val="00F25B34"/>
    <w:rsid w:val="00F26B7F"/>
    <w:rsid w:val="00F271BE"/>
    <w:rsid w:val="00F3420A"/>
    <w:rsid w:val="00F35754"/>
    <w:rsid w:val="00F3618D"/>
    <w:rsid w:val="00F36EE3"/>
    <w:rsid w:val="00F40560"/>
    <w:rsid w:val="00F415C9"/>
    <w:rsid w:val="00F416F2"/>
    <w:rsid w:val="00F41707"/>
    <w:rsid w:val="00F427E1"/>
    <w:rsid w:val="00F42EFA"/>
    <w:rsid w:val="00F43212"/>
    <w:rsid w:val="00F434D6"/>
    <w:rsid w:val="00F437FC"/>
    <w:rsid w:val="00F43C62"/>
    <w:rsid w:val="00F4449C"/>
    <w:rsid w:val="00F4458C"/>
    <w:rsid w:val="00F44F46"/>
    <w:rsid w:val="00F45017"/>
    <w:rsid w:val="00F454DB"/>
    <w:rsid w:val="00F4671D"/>
    <w:rsid w:val="00F476C9"/>
    <w:rsid w:val="00F503B6"/>
    <w:rsid w:val="00F510D4"/>
    <w:rsid w:val="00F5120A"/>
    <w:rsid w:val="00F527D4"/>
    <w:rsid w:val="00F56990"/>
    <w:rsid w:val="00F56C79"/>
    <w:rsid w:val="00F5735A"/>
    <w:rsid w:val="00F61984"/>
    <w:rsid w:val="00F6310C"/>
    <w:rsid w:val="00F63E34"/>
    <w:rsid w:val="00F651CF"/>
    <w:rsid w:val="00F668C9"/>
    <w:rsid w:val="00F7416A"/>
    <w:rsid w:val="00F750E1"/>
    <w:rsid w:val="00F75FA8"/>
    <w:rsid w:val="00F76558"/>
    <w:rsid w:val="00F76942"/>
    <w:rsid w:val="00F77E25"/>
    <w:rsid w:val="00F817F4"/>
    <w:rsid w:val="00F82A6F"/>
    <w:rsid w:val="00F840F4"/>
    <w:rsid w:val="00F84540"/>
    <w:rsid w:val="00F847A4"/>
    <w:rsid w:val="00F86E62"/>
    <w:rsid w:val="00F8730B"/>
    <w:rsid w:val="00F87CC0"/>
    <w:rsid w:val="00F9100E"/>
    <w:rsid w:val="00F91AB6"/>
    <w:rsid w:val="00F93A75"/>
    <w:rsid w:val="00F93EF8"/>
    <w:rsid w:val="00F9427D"/>
    <w:rsid w:val="00F94489"/>
    <w:rsid w:val="00F944C0"/>
    <w:rsid w:val="00F95688"/>
    <w:rsid w:val="00F95AF0"/>
    <w:rsid w:val="00F96309"/>
    <w:rsid w:val="00F97237"/>
    <w:rsid w:val="00FA01E6"/>
    <w:rsid w:val="00FA15F5"/>
    <w:rsid w:val="00FA1927"/>
    <w:rsid w:val="00FA1F5B"/>
    <w:rsid w:val="00FA35F9"/>
    <w:rsid w:val="00FA5146"/>
    <w:rsid w:val="00FA5AAA"/>
    <w:rsid w:val="00FA5E0B"/>
    <w:rsid w:val="00FA7388"/>
    <w:rsid w:val="00FA7C99"/>
    <w:rsid w:val="00FB00BF"/>
    <w:rsid w:val="00FB0F95"/>
    <w:rsid w:val="00FB15CE"/>
    <w:rsid w:val="00FB197A"/>
    <w:rsid w:val="00FB289D"/>
    <w:rsid w:val="00FB3510"/>
    <w:rsid w:val="00FB49F8"/>
    <w:rsid w:val="00FB7A0C"/>
    <w:rsid w:val="00FC10B7"/>
    <w:rsid w:val="00FC23C2"/>
    <w:rsid w:val="00FC3533"/>
    <w:rsid w:val="00FC552A"/>
    <w:rsid w:val="00FC5929"/>
    <w:rsid w:val="00FC669D"/>
    <w:rsid w:val="00FC76A2"/>
    <w:rsid w:val="00FC79EE"/>
    <w:rsid w:val="00FD1CE0"/>
    <w:rsid w:val="00FD2B66"/>
    <w:rsid w:val="00FD2D55"/>
    <w:rsid w:val="00FE1BC7"/>
    <w:rsid w:val="00FE2F4E"/>
    <w:rsid w:val="00FE333F"/>
    <w:rsid w:val="00FE3AF3"/>
    <w:rsid w:val="00FE3DF6"/>
    <w:rsid w:val="00FE4BEC"/>
    <w:rsid w:val="00FE6293"/>
    <w:rsid w:val="00FE6513"/>
    <w:rsid w:val="00FE7F35"/>
    <w:rsid w:val="00FF13C7"/>
    <w:rsid w:val="00FF263B"/>
    <w:rsid w:val="00FF26C6"/>
    <w:rsid w:val="00FF26FA"/>
    <w:rsid w:val="00FF3B30"/>
    <w:rsid w:val="00FF3CE9"/>
    <w:rsid w:val="00FF45EF"/>
    <w:rsid w:val="00FF5633"/>
    <w:rsid w:val="00FF5B69"/>
    <w:rsid w:val="00FF5D4A"/>
    <w:rsid w:val="00FF66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76C7C1"/>
  <w15:chartTrackingRefBased/>
  <w15:docId w15:val="{117AB102-1A1F-4BBE-AD94-7DAB5FD3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80"/>
    </w:pPr>
    <w:rPr>
      <w:rFonts w:ascii="Arial" w:hAnsi="Arial"/>
      <w:spacing w:val="-5"/>
      <w:lang w:eastAsia="en-US"/>
    </w:rPr>
  </w:style>
  <w:style w:type="paragraph" w:styleId="Heading1">
    <w:name w:val="heading 1"/>
    <w:aliases w:val="h1,überschrift 1"/>
    <w:basedOn w:val="HeadingBase"/>
    <w:next w:val="BodyText"/>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0"/>
      <w:sz w:val="24"/>
    </w:rPr>
  </w:style>
  <w:style w:type="paragraph" w:styleId="Heading2">
    <w:name w:val="heading 2"/>
    <w:aliases w:val="H2,HD2,CHAR 2"/>
    <w:basedOn w:val="HeadingBase"/>
    <w:next w:val="BodyText"/>
    <w:link w:val="Heading2Char"/>
    <w:autoRedefine/>
    <w:qFormat/>
    <w:rsid w:val="005E1655"/>
    <w:pPr>
      <w:numPr>
        <w:numId w:val="264"/>
      </w:numPr>
      <w:spacing w:before="0" w:after="240" w:line="240" w:lineRule="atLeast"/>
      <w:outlineLvl w:val="1"/>
    </w:pPr>
    <w:rPr>
      <w:rFonts w:ascii="Arial Black" w:hAnsi="Arial Black"/>
      <w:spacing w:val="-15"/>
      <w:lang w:val="en"/>
    </w:rPr>
  </w:style>
  <w:style w:type="paragraph" w:styleId="Heading3">
    <w:name w:val="heading 3"/>
    <w:aliases w:val="H3"/>
    <w:basedOn w:val="HeadingBase"/>
    <w:next w:val="BodyText"/>
    <w:link w:val="Heading3Char"/>
    <w:qFormat/>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pPr>
      <w:spacing w:before="0" w:after="240" w:line="240" w:lineRule="atLeast"/>
      <w:outlineLvl w:val="3"/>
    </w:pPr>
  </w:style>
  <w:style w:type="paragraph" w:styleId="Heading5">
    <w:name w:val="heading 5"/>
    <w:basedOn w:val="HeadingBase"/>
    <w:next w:val="BodyText"/>
    <w:qFormat/>
    <w:pPr>
      <w:spacing w:before="0" w:line="240" w:lineRule="atLeast"/>
      <w:ind w:left="1440"/>
      <w:outlineLvl w:val="4"/>
    </w:pPr>
    <w:rPr>
      <w:sz w:val="20"/>
    </w:rPr>
  </w:style>
  <w:style w:type="paragraph" w:styleId="Heading6">
    <w:name w:val="heading 6"/>
    <w:basedOn w:val="HeadingBase"/>
    <w:next w:val="BodyText"/>
    <w:qFormat/>
    <w:pPr>
      <w:ind w:left="1440"/>
      <w:outlineLvl w:val="5"/>
    </w:pPr>
    <w:rPr>
      <w:i/>
      <w:sz w:val="20"/>
    </w:rPr>
  </w:style>
  <w:style w:type="paragraph" w:styleId="Heading7">
    <w:name w:val="heading 7"/>
    <w:basedOn w:val="HeadingBase"/>
    <w:next w:val="BodyText"/>
    <w:qFormat/>
    <w:pPr>
      <w:outlineLvl w:val="6"/>
    </w:pPr>
    <w:rPr>
      <w:sz w:val="20"/>
    </w:rPr>
  </w:style>
  <w:style w:type="paragraph" w:styleId="Heading8">
    <w:name w:val="heading 8"/>
    <w:basedOn w:val="HeadingBase"/>
    <w:next w:val="BodyText"/>
    <w:qFormat/>
    <w:pPr>
      <w:outlineLvl w:val="7"/>
    </w:pPr>
    <w:rPr>
      <w:i/>
      <w:sz w:val="18"/>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spacing w:val="-4"/>
      <w:kern w:val="28"/>
      <w:sz w:val="22"/>
    </w:rPr>
  </w:style>
  <w:style w:type="paragraph" w:styleId="BodyText">
    <w:name w:val="Body Text"/>
    <w:basedOn w:val="Normal"/>
    <w:link w:val="BodyTextChar"/>
    <w:semiHidden/>
    <w:pPr>
      <w:spacing w:after="240" w:line="360" w:lineRule="auto"/>
      <w:jc w:val="both"/>
    </w:p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semiHidden/>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ind w:left="0"/>
      <w:jc w:val="center"/>
    </w:pPr>
    <w:rPr>
      <w:color w:val="FFFFFF"/>
      <w:spacing w:val="-16"/>
      <w:sz w:val="26"/>
    </w:rPr>
  </w:style>
  <w:style w:type="paragraph" w:customStyle="1" w:styleId="PartTitle">
    <w:name w:val="Part Title"/>
    <w:basedOn w:val="Normal"/>
    <w:pPr>
      <w:shd w:val="solid" w:color="auto" w:fill="auto"/>
      <w:spacing w:line="660" w:lineRule="exact"/>
      <w:ind w:left="0"/>
      <w:jc w:val="center"/>
    </w:pPr>
    <w:rPr>
      <w:rFonts w:ascii="Arial Black" w:hAnsi="Arial Black"/>
      <w:color w:val="FFFFFF"/>
      <w:spacing w:val="-40"/>
      <w:sz w:val="84"/>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style>
  <w:style w:type="paragraph" w:customStyle="1" w:styleId="CompanyName">
    <w:name w:val="Company Name"/>
    <w:basedOn w:val="Normal"/>
    <w:pPr>
      <w:keepNext/>
      <w:keepLines/>
      <w:spacing w:line="220" w:lineRule="atLeast"/>
      <w:ind w:left="0"/>
    </w:pPr>
    <w:rPr>
      <w:rFonts w:ascii="Arial Black" w:hAnsi="Arial Black"/>
      <w:spacing w:val="-25"/>
      <w:kern w:val="28"/>
      <w:sz w:val="32"/>
    </w:rPr>
  </w:style>
  <w:style w:type="paragraph" w:customStyle="1" w:styleId="ChapterTitle">
    <w:name w:val="Chapter Title"/>
    <w:basedOn w:val="Normal"/>
    <w:pPr>
      <w:spacing w:before="120" w:line="660" w:lineRule="exact"/>
      <w:ind w:left="0"/>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pPr>
      <w:keepLines/>
      <w:spacing w:line="200" w:lineRule="atLeast"/>
    </w:pPr>
    <w:rPr>
      <w:sz w:val="16"/>
    </w:rPr>
  </w:style>
  <w:style w:type="paragraph" w:styleId="CommentText">
    <w:name w:val="annotation text"/>
    <w:basedOn w:val="FootnoteBase"/>
    <w:semiHidden/>
  </w:style>
  <w:style w:type="paragraph" w:customStyle="1" w:styleId="TableText">
    <w:name w:val="Table Text"/>
    <w:basedOn w:val="Normal"/>
    <w:pPr>
      <w:spacing w:before="60" w:line="360" w:lineRule="auto"/>
      <w:ind w:left="0"/>
    </w:pPr>
  </w:style>
  <w:style w:type="paragraph" w:customStyle="1" w:styleId="TitleCover">
    <w:name w:val="Title Cover"/>
    <w:basedOn w:val="HeadingBase"/>
    <w:next w:val="Normal"/>
    <w:pPr>
      <w:pBdr>
        <w:top w:val="single" w:sz="48" w:space="31" w:color="auto"/>
      </w:pBd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link w:val="FooterChar"/>
    <w:uiPriority w:val="99"/>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emiHidden/>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semiHidden/>
    <w:rPr>
      <w:sz w:val="18"/>
    </w:rPr>
  </w:style>
  <w:style w:type="paragraph" w:styleId="List">
    <w:name w:val="List"/>
    <w:basedOn w:val="BodyText"/>
    <w:semiHidden/>
    <w:pPr>
      <w:ind w:left="1440" w:hanging="360"/>
    </w:pPr>
  </w:style>
  <w:style w:type="paragraph" w:styleId="List2">
    <w:name w:val="List 2"/>
    <w:basedOn w:val="List"/>
    <w:semiHidden/>
    <w:pPr>
      <w:ind w:left="1800"/>
    </w:pPr>
  </w:style>
  <w:style w:type="paragraph" w:styleId="List3">
    <w:name w:val="List 3"/>
    <w:basedOn w:val="List"/>
    <w:semiHidden/>
    <w:pPr>
      <w:ind w:left="2160"/>
    </w:pPr>
  </w:style>
  <w:style w:type="paragraph" w:styleId="List4">
    <w:name w:val="List 4"/>
    <w:basedOn w:val="List"/>
    <w:semiHidden/>
    <w:pPr>
      <w:ind w:left="2520"/>
    </w:pPr>
  </w:style>
  <w:style w:type="paragraph" w:styleId="List5">
    <w:name w:val="List 5"/>
    <w:basedOn w:val="List"/>
    <w:semiHidden/>
    <w:pPr>
      <w:ind w:left="2880"/>
    </w:pPr>
  </w:style>
  <w:style w:type="paragraph" w:styleId="ListBullet">
    <w:name w:val="List Bullet"/>
    <w:basedOn w:val="List"/>
    <w:semiHidden/>
    <w:pPr>
      <w:numPr>
        <w:numId w:val="2"/>
      </w:numPr>
      <w:tabs>
        <w:tab w:val="clear" w:pos="1440"/>
      </w:tabs>
    </w:pPr>
  </w:style>
  <w:style w:type="paragraph" w:styleId="ListBullet2">
    <w:name w:val="List Bullet 2"/>
    <w:basedOn w:val="ListBullet"/>
    <w:autoRedefine/>
    <w:semiHidden/>
    <w:pPr>
      <w:ind w:left="1800"/>
    </w:pPr>
  </w:style>
  <w:style w:type="paragraph" w:styleId="ListBullet3">
    <w:name w:val="List Bullet 3"/>
    <w:basedOn w:val="ListBullet"/>
    <w:autoRedefine/>
    <w:semiHidden/>
    <w:pPr>
      <w:ind w:left="2160"/>
    </w:pPr>
  </w:style>
  <w:style w:type="paragraph" w:styleId="ListBullet4">
    <w:name w:val="List Bullet 4"/>
    <w:basedOn w:val="ListBullet"/>
    <w:autoRedefine/>
    <w:semiHidden/>
    <w:pPr>
      <w:ind w:left="2520"/>
    </w:pPr>
  </w:style>
  <w:style w:type="paragraph" w:styleId="ListBullet5">
    <w:name w:val="List Bullet 5"/>
    <w:basedOn w:val="ListBullet"/>
    <w:autoRedefine/>
    <w:semiHidden/>
    <w:pPr>
      <w:ind w:left="2880"/>
    </w:pPr>
  </w:style>
  <w:style w:type="paragraph" w:styleId="ListContinue">
    <w:name w:val="List Continue"/>
    <w:basedOn w:val="List"/>
    <w:semiHidden/>
    <w:pPr>
      <w:ind w:firstLine="0"/>
    </w:pPr>
  </w:style>
  <w:style w:type="paragraph" w:styleId="ListContinue2">
    <w:name w:val="List Continue 2"/>
    <w:basedOn w:val="ListContinue"/>
    <w:semiHidden/>
    <w:pPr>
      <w:ind w:left="2160"/>
    </w:pPr>
  </w:style>
  <w:style w:type="paragraph" w:styleId="ListContinue3">
    <w:name w:val="List Continue 3"/>
    <w:basedOn w:val="ListContinue"/>
    <w:semiHidden/>
    <w:pPr>
      <w:ind w:left="2520"/>
    </w:pPr>
  </w:style>
  <w:style w:type="paragraph" w:styleId="ListContinue4">
    <w:name w:val="List Continue 4"/>
    <w:basedOn w:val="ListContinue"/>
    <w:semiHidden/>
    <w:pPr>
      <w:ind w:left="2880"/>
    </w:pPr>
  </w:style>
  <w:style w:type="paragraph" w:styleId="ListContinue5">
    <w:name w:val="List Continue 5"/>
    <w:basedOn w:val="ListContinue"/>
    <w:semiHidden/>
    <w:pPr>
      <w:ind w:left="3240"/>
    </w:pPr>
  </w:style>
  <w:style w:type="paragraph" w:styleId="ListNumber">
    <w:name w:val="List Number"/>
    <w:basedOn w:val="List"/>
    <w:semiHidden/>
    <w:pPr>
      <w:numPr>
        <w:numId w:val="3"/>
      </w:numPr>
    </w:pPr>
  </w:style>
  <w:style w:type="paragraph" w:styleId="ListNumber2">
    <w:name w:val="List Number 2"/>
    <w:basedOn w:val="ListNumber"/>
    <w:semiHidden/>
    <w:pPr>
      <w:ind w:left="1800"/>
    </w:pPr>
  </w:style>
  <w:style w:type="paragraph" w:styleId="ListNumber3">
    <w:name w:val="List Number 3"/>
    <w:basedOn w:val="ListNumber"/>
    <w:semiHidden/>
    <w:pPr>
      <w:ind w:left="2160"/>
    </w:pPr>
  </w:style>
  <w:style w:type="paragraph" w:styleId="ListNumber4">
    <w:name w:val="List Number 4"/>
    <w:basedOn w:val="ListNumber"/>
    <w:semiHidden/>
    <w:pPr>
      <w:ind w:left="2520"/>
    </w:pPr>
  </w:style>
  <w:style w:type="paragraph" w:styleId="ListNumber5">
    <w:name w:val="List Number 5"/>
    <w:basedOn w:val="ListNumber"/>
    <w:semiHidden/>
    <w:pPr>
      <w:ind w:left="2880"/>
    </w:pPr>
  </w:style>
  <w:style w:type="paragraph" w:customStyle="1" w:styleId="TableHeader">
    <w:name w:val="Table Header"/>
    <w:basedOn w:val="Normal"/>
    <w:pPr>
      <w:spacing w:before="60"/>
      <w:ind w:left="0"/>
      <w:jc w:val="center"/>
    </w:pPr>
    <w:rPr>
      <w:rFonts w:ascii="Arial Black" w:hAnsi="Arial Black"/>
      <w:sz w:val="16"/>
    </w:rPr>
  </w:style>
  <w:style w:type="paragraph" w:styleId="MessageHeader">
    <w:name w:val="Message Header"/>
    <w:basedOn w:val="BodyText"/>
    <w:semiHidden/>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semiHidden/>
    <w:pPr>
      <w:ind w:left="1440"/>
    </w:pPr>
  </w:style>
  <w:style w:type="character" w:styleId="PageNumber">
    <w:name w:val="page number"/>
    <w:semiHidden/>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ind w:left="0"/>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uiPriority w:val="39"/>
    <w:pPr>
      <w:tabs>
        <w:tab w:val="clear" w:pos="6480"/>
      </w:tabs>
      <w:spacing w:after="0" w:line="360" w:lineRule="auto"/>
    </w:pPr>
    <w:rPr>
      <w:rFonts w:cs="Arial"/>
      <w:b/>
      <w:bCs/>
      <w:u w:val="single"/>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szCs w:val="24"/>
    </w:rPr>
  </w:style>
  <w:style w:type="paragraph" w:styleId="TOC3">
    <w:name w:val="toc 3"/>
    <w:basedOn w:val="TOCBase"/>
    <w:autoRedefine/>
    <w:uiPriority w:val="39"/>
    <w:pPr>
      <w:tabs>
        <w:tab w:val="clear" w:pos="6480"/>
      </w:tabs>
      <w:spacing w:after="0" w:line="240" w:lineRule="auto"/>
      <w:ind w:left="400"/>
    </w:pPr>
    <w:rPr>
      <w:rFonts w:ascii="Times New Roman" w:hAnsi="Times New Roman"/>
      <w:i/>
      <w:iCs/>
      <w:szCs w:val="24"/>
    </w:rPr>
  </w:style>
  <w:style w:type="paragraph" w:styleId="TOC4">
    <w:name w:val="toc 4"/>
    <w:basedOn w:val="TOCBase"/>
    <w:autoRedefine/>
    <w:semiHidden/>
    <w:pPr>
      <w:tabs>
        <w:tab w:val="clear" w:pos="6480"/>
      </w:tabs>
      <w:spacing w:after="0" w:line="240" w:lineRule="auto"/>
      <w:ind w:left="600"/>
    </w:pPr>
    <w:rPr>
      <w:rFonts w:ascii="Times New Roman" w:hAnsi="Times New Roman"/>
      <w:szCs w:val="21"/>
    </w:rPr>
  </w:style>
  <w:style w:type="paragraph" w:styleId="TOC5">
    <w:name w:val="toc 5"/>
    <w:basedOn w:val="TOCBase"/>
    <w:autoRedefine/>
    <w:semiHidden/>
    <w:pPr>
      <w:tabs>
        <w:tab w:val="clear" w:pos="6480"/>
      </w:tabs>
      <w:spacing w:after="0" w:line="240" w:lineRule="auto"/>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uiPriority w:val="99"/>
    <w:rPr>
      <w:color w:val="0000FF"/>
      <w:u w:val="single"/>
    </w:rPr>
  </w:style>
  <w:style w:type="paragraph" w:styleId="BodyText2">
    <w:name w:val="Body Text 2"/>
    <w:basedOn w:val="Normal"/>
    <w:semiHidden/>
    <w:pPr>
      <w:spacing w:line="360" w:lineRule="auto"/>
      <w:ind w:left="0"/>
    </w:pPr>
    <w:rPr>
      <w:rFonts w:cs="Arial"/>
      <w:b/>
      <w:bCs/>
      <w:spacing w:val="0"/>
      <w:szCs w:val="24"/>
    </w:rPr>
  </w:style>
  <w:style w:type="paragraph" w:styleId="BodyTextIndent2">
    <w:name w:val="Body Text Indent 2"/>
    <w:basedOn w:val="Normal"/>
    <w:semiHidden/>
    <w:pPr>
      <w:spacing w:line="360" w:lineRule="auto"/>
      <w:ind w:left="266" w:hanging="266"/>
    </w:pPr>
    <w:rPr>
      <w:rFonts w:cs="Arial"/>
      <w:spacing w:val="0"/>
      <w:szCs w:val="24"/>
    </w:rPr>
  </w:style>
  <w:style w:type="paragraph" w:styleId="BodyText3">
    <w:name w:val="Body Text 3"/>
    <w:basedOn w:val="Normal"/>
    <w:semiHidden/>
    <w:pPr>
      <w:spacing w:line="360" w:lineRule="auto"/>
      <w:ind w:left="0"/>
    </w:pPr>
    <w:rPr>
      <w:rFonts w:ascii="Times New Roman" w:hAnsi="Times New Roman"/>
      <w:b/>
      <w:bCs/>
      <w:spacing w:val="0"/>
      <w:sz w:val="24"/>
      <w:szCs w:val="24"/>
    </w:rPr>
  </w:style>
  <w:style w:type="character" w:styleId="FollowedHyperlink">
    <w:name w:val="FollowedHyperlink"/>
    <w:semiHidden/>
    <w:rPr>
      <w:color w:val="800080"/>
      <w:u w:val="single"/>
    </w:rPr>
  </w:style>
  <w:style w:type="paragraph" w:styleId="BodyTextIndent3">
    <w:name w:val="Body Text Indent 3"/>
    <w:basedOn w:val="Normal"/>
    <w:semiHidden/>
    <w:pPr>
      <w:spacing w:line="360" w:lineRule="auto"/>
      <w:ind w:left="-12"/>
      <w:jc w:val="both"/>
    </w:pPr>
    <w:rPr>
      <w:rFonts w:cs="Arial"/>
      <w:spacing w:val="0"/>
      <w:szCs w:val="24"/>
    </w:rPr>
  </w:style>
  <w:style w:type="character" w:styleId="Strong">
    <w:name w:val="Strong"/>
    <w:qFormat/>
    <w:rPr>
      <w:b/>
      <w:bCs/>
    </w:rPr>
  </w:style>
  <w:style w:type="paragraph" w:styleId="NormalWeb">
    <w:name w:val="Normal (Web)"/>
    <w:basedOn w:val="Normal"/>
    <w:semiHidden/>
    <w:pPr>
      <w:spacing w:before="100" w:beforeAutospacing="1" w:after="100" w:afterAutospacing="1"/>
      <w:ind w:left="0"/>
    </w:pPr>
    <w:rPr>
      <w:rFonts w:ascii="Arial Unicode MS" w:eastAsia="Arial Unicode MS" w:hAnsi="Arial Unicode MS" w:cs="Arial Unicode MS"/>
      <w:spacing w:val="0"/>
      <w:sz w:val="24"/>
      <w:szCs w:val="24"/>
    </w:rPr>
  </w:style>
  <w:style w:type="paragraph" w:styleId="ListParagraph">
    <w:name w:val="List Paragraph"/>
    <w:basedOn w:val="Normal"/>
    <w:link w:val="ListParagraphChar"/>
    <w:uiPriority w:val="34"/>
    <w:qFormat/>
    <w:rsid w:val="00D00DA8"/>
    <w:pPr>
      <w:ind w:left="720"/>
    </w:pPr>
  </w:style>
  <w:style w:type="table" w:styleId="TableGrid">
    <w:name w:val="Table Grid"/>
    <w:basedOn w:val="TableNormal"/>
    <w:uiPriority w:val="39"/>
    <w:rsid w:val="00F7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459DC"/>
    <w:rPr>
      <w:rFonts w:ascii="Arial" w:hAnsi="Arial"/>
      <w:spacing w:val="-5"/>
      <w:lang w:eastAsia="en-US"/>
    </w:rPr>
  </w:style>
  <w:style w:type="paragraph" w:customStyle="1" w:styleId="StyleTableTextBold">
    <w:name w:val="Style Table Text + Bold"/>
    <w:basedOn w:val="TableText"/>
    <w:link w:val="StyleTableTextBoldChar"/>
    <w:autoRedefine/>
    <w:rsid w:val="0012514D"/>
    <w:pPr>
      <w:suppressAutoHyphens/>
      <w:spacing w:before="0"/>
      <w:ind w:left="170"/>
      <w:jc w:val="both"/>
    </w:pPr>
    <w:rPr>
      <w:b/>
      <w:bCs/>
      <w:lang w:val="en-GB" w:eastAsia="ar-SA"/>
    </w:rPr>
  </w:style>
  <w:style w:type="character" w:customStyle="1" w:styleId="StyleTableTextBoldChar">
    <w:name w:val="Style Table Text + Bold Char"/>
    <w:link w:val="StyleTableTextBold"/>
    <w:rsid w:val="0012514D"/>
    <w:rPr>
      <w:rFonts w:ascii="Arial" w:hAnsi="Arial"/>
      <w:b/>
      <w:bCs/>
      <w:spacing w:val="-5"/>
      <w:lang w:val="en-GB" w:eastAsia="ar-SA"/>
    </w:rPr>
  </w:style>
  <w:style w:type="character" w:customStyle="1" w:styleId="Heading3Char">
    <w:name w:val="Heading 3 Char"/>
    <w:aliases w:val="H3 Char"/>
    <w:link w:val="Heading3"/>
    <w:rsid w:val="00B73F4D"/>
    <w:rPr>
      <w:rFonts w:ascii="Arial Black" w:hAnsi="Arial Black"/>
      <w:spacing w:val="-10"/>
      <w:kern w:val="28"/>
      <w:lang w:eastAsia="en-US"/>
    </w:rPr>
  </w:style>
  <w:style w:type="character" w:customStyle="1" w:styleId="BodyTextChar">
    <w:name w:val="Body Text Char"/>
    <w:link w:val="BodyText"/>
    <w:semiHidden/>
    <w:rsid w:val="00B73F4D"/>
    <w:rPr>
      <w:rFonts w:ascii="Arial" w:hAnsi="Arial"/>
      <w:spacing w:val="-5"/>
      <w:lang w:eastAsia="en-US"/>
    </w:rPr>
  </w:style>
  <w:style w:type="character" w:customStyle="1" w:styleId="UnresolvedMention1">
    <w:name w:val="Unresolved Mention1"/>
    <w:uiPriority w:val="99"/>
    <w:semiHidden/>
    <w:unhideWhenUsed/>
    <w:rsid w:val="000D6F13"/>
    <w:rPr>
      <w:color w:val="605E5C"/>
      <w:shd w:val="clear" w:color="auto" w:fill="E1DFDD"/>
    </w:rPr>
  </w:style>
  <w:style w:type="character" w:customStyle="1" w:styleId="FooterChar">
    <w:name w:val="Footer Char"/>
    <w:link w:val="Footer"/>
    <w:uiPriority w:val="99"/>
    <w:locked/>
    <w:rsid w:val="00FB0F95"/>
    <w:rPr>
      <w:rFonts w:ascii="Arial" w:hAnsi="Arial"/>
      <w:caps/>
      <w:spacing w:val="-5"/>
      <w:sz w:val="15"/>
      <w:lang w:eastAsia="en-US"/>
    </w:rPr>
  </w:style>
  <w:style w:type="character" w:customStyle="1" w:styleId="ListLabel1">
    <w:name w:val="ListLabel 1"/>
    <w:rsid w:val="00A947CC"/>
    <w:rPr>
      <w:b/>
    </w:rPr>
  </w:style>
  <w:style w:type="character" w:customStyle="1" w:styleId="Heading2Char">
    <w:name w:val="Heading 2 Char"/>
    <w:aliases w:val="H2 Char,HD2 Char,CHAR 2 Char"/>
    <w:link w:val="Heading2"/>
    <w:locked/>
    <w:rsid w:val="005E1655"/>
    <w:rPr>
      <w:rFonts w:ascii="Arial Black" w:hAnsi="Arial Black"/>
      <w:spacing w:val="-15"/>
      <w:kern w:val="28"/>
      <w:sz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1198">
      <w:bodyDiv w:val="1"/>
      <w:marLeft w:val="0"/>
      <w:marRight w:val="0"/>
      <w:marTop w:val="0"/>
      <w:marBottom w:val="0"/>
      <w:divBdr>
        <w:top w:val="none" w:sz="0" w:space="0" w:color="auto"/>
        <w:left w:val="none" w:sz="0" w:space="0" w:color="auto"/>
        <w:bottom w:val="none" w:sz="0" w:space="0" w:color="auto"/>
        <w:right w:val="none" w:sz="0" w:space="0" w:color="auto"/>
      </w:divBdr>
    </w:div>
    <w:div w:id="58479336">
      <w:bodyDiv w:val="1"/>
      <w:marLeft w:val="0"/>
      <w:marRight w:val="0"/>
      <w:marTop w:val="0"/>
      <w:marBottom w:val="0"/>
      <w:divBdr>
        <w:top w:val="none" w:sz="0" w:space="0" w:color="auto"/>
        <w:left w:val="none" w:sz="0" w:space="0" w:color="auto"/>
        <w:bottom w:val="none" w:sz="0" w:space="0" w:color="auto"/>
        <w:right w:val="none" w:sz="0" w:space="0" w:color="auto"/>
      </w:divBdr>
    </w:div>
    <w:div w:id="142896855">
      <w:bodyDiv w:val="1"/>
      <w:marLeft w:val="0"/>
      <w:marRight w:val="0"/>
      <w:marTop w:val="0"/>
      <w:marBottom w:val="0"/>
      <w:divBdr>
        <w:top w:val="none" w:sz="0" w:space="0" w:color="auto"/>
        <w:left w:val="none" w:sz="0" w:space="0" w:color="auto"/>
        <w:bottom w:val="none" w:sz="0" w:space="0" w:color="auto"/>
        <w:right w:val="none" w:sz="0" w:space="0" w:color="auto"/>
      </w:divBdr>
    </w:div>
    <w:div w:id="203640929">
      <w:bodyDiv w:val="1"/>
      <w:marLeft w:val="0"/>
      <w:marRight w:val="0"/>
      <w:marTop w:val="0"/>
      <w:marBottom w:val="0"/>
      <w:divBdr>
        <w:top w:val="none" w:sz="0" w:space="0" w:color="auto"/>
        <w:left w:val="none" w:sz="0" w:space="0" w:color="auto"/>
        <w:bottom w:val="none" w:sz="0" w:space="0" w:color="auto"/>
        <w:right w:val="none" w:sz="0" w:space="0" w:color="auto"/>
      </w:divBdr>
    </w:div>
    <w:div w:id="205023304">
      <w:bodyDiv w:val="1"/>
      <w:marLeft w:val="0"/>
      <w:marRight w:val="0"/>
      <w:marTop w:val="0"/>
      <w:marBottom w:val="0"/>
      <w:divBdr>
        <w:top w:val="none" w:sz="0" w:space="0" w:color="auto"/>
        <w:left w:val="none" w:sz="0" w:space="0" w:color="auto"/>
        <w:bottom w:val="none" w:sz="0" w:space="0" w:color="auto"/>
        <w:right w:val="none" w:sz="0" w:space="0" w:color="auto"/>
      </w:divBdr>
    </w:div>
    <w:div w:id="232811028">
      <w:bodyDiv w:val="1"/>
      <w:marLeft w:val="0"/>
      <w:marRight w:val="0"/>
      <w:marTop w:val="0"/>
      <w:marBottom w:val="0"/>
      <w:divBdr>
        <w:top w:val="none" w:sz="0" w:space="0" w:color="auto"/>
        <w:left w:val="none" w:sz="0" w:space="0" w:color="auto"/>
        <w:bottom w:val="none" w:sz="0" w:space="0" w:color="auto"/>
        <w:right w:val="none" w:sz="0" w:space="0" w:color="auto"/>
      </w:divBdr>
    </w:div>
    <w:div w:id="264849402">
      <w:bodyDiv w:val="1"/>
      <w:marLeft w:val="0"/>
      <w:marRight w:val="0"/>
      <w:marTop w:val="0"/>
      <w:marBottom w:val="0"/>
      <w:divBdr>
        <w:top w:val="none" w:sz="0" w:space="0" w:color="auto"/>
        <w:left w:val="none" w:sz="0" w:space="0" w:color="auto"/>
        <w:bottom w:val="none" w:sz="0" w:space="0" w:color="auto"/>
        <w:right w:val="none" w:sz="0" w:space="0" w:color="auto"/>
      </w:divBdr>
    </w:div>
    <w:div w:id="317656747">
      <w:bodyDiv w:val="1"/>
      <w:marLeft w:val="0"/>
      <w:marRight w:val="0"/>
      <w:marTop w:val="0"/>
      <w:marBottom w:val="0"/>
      <w:divBdr>
        <w:top w:val="none" w:sz="0" w:space="0" w:color="auto"/>
        <w:left w:val="none" w:sz="0" w:space="0" w:color="auto"/>
        <w:bottom w:val="none" w:sz="0" w:space="0" w:color="auto"/>
        <w:right w:val="none" w:sz="0" w:space="0" w:color="auto"/>
      </w:divBdr>
    </w:div>
    <w:div w:id="482115173">
      <w:bodyDiv w:val="1"/>
      <w:marLeft w:val="0"/>
      <w:marRight w:val="0"/>
      <w:marTop w:val="0"/>
      <w:marBottom w:val="0"/>
      <w:divBdr>
        <w:top w:val="none" w:sz="0" w:space="0" w:color="auto"/>
        <w:left w:val="none" w:sz="0" w:space="0" w:color="auto"/>
        <w:bottom w:val="none" w:sz="0" w:space="0" w:color="auto"/>
        <w:right w:val="none" w:sz="0" w:space="0" w:color="auto"/>
      </w:divBdr>
    </w:div>
    <w:div w:id="520629782">
      <w:bodyDiv w:val="1"/>
      <w:marLeft w:val="0"/>
      <w:marRight w:val="0"/>
      <w:marTop w:val="0"/>
      <w:marBottom w:val="0"/>
      <w:divBdr>
        <w:top w:val="none" w:sz="0" w:space="0" w:color="auto"/>
        <w:left w:val="none" w:sz="0" w:space="0" w:color="auto"/>
        <w:bottom w:val="none" w:sz="0" w:space="0" w:color="auto"/>
        <w:right w:val="none" w:sz="0" w:space="0" w:color="auto"/>
      </w:divBdr>
    </w:div>
    <w:div w:id="551507093">
      <w:bodyDiv w:val="1"/>
      <w:marLeft w:val="0"/>
      <w:marRight w:val="0"/>
      <w:marTop w:val="0"/>
      <w:marBottom w:val="0"/>
      <w:divBdr>
        <w:top w:val="none" w:sz="0" w:space="0" w:color="auto"/>
        <w:left w:val="none" w:sz="0" w:space="0" w:color="auto"/>
        <w:bottom w:val="none" w:sz="0" w:space="0" w:color="auto"/>
        <w:right w:val="none" w:sz="0" w:space="0" w:color="auto"/>
      </w:divBdr>
    </w:div>
    <w:div w:id="614600498">
      <w:bodyDiv w:val="1"/>
      <w:marLeft w:val="0"/>
      <w:marRight w:val="0"/>
      <w:marTop w:val="0"/>
      <w:marBottom w:val="0"/>
      <w:divBdr>
        <w:top w:val="none" w:sz="0" w:space="0" w:color="auto"/>
        <w:left w:val="none" w:sz="0" w:space="0" w:color="auto"/>
        <w:bottom w:val="none" w:sz="0" w:space="0" w:color="auto"/>
        <w:right w:val="none" w:sz="0" w:space="0" w:color="auto"/>
      </w:divBdr>
    </w:div>
    <w:div w:id="648704499">
      <w:bodyDiv w:val="1"/>
      <w:marLeft w:val="0"/>
      <w:marRight w:val="0"/>
      <w:marTop w:val="0"/>
      <w:marBottom w:val="0"/>
      <w:divBdr>
        <w:top w:val="none" w:sz="0" w:space="0" w:color="auto"/>
        <w:left w:val="none" w:sz="0" w:space="0" w:color="auto"/>
        <w:bottom w:val="none" w:sz="0" w:space="0" w:color="auto"/>
        <w:right w:val="none" w:sz="0" w:space="0" w:color="auto"/>
      </w:divBdr>
    </w:div>
    <w:div w:id="686367230">
      <w:bodyDiv w:val="1"/>
      <w:marLeft w:val="0"/>
      <w:marRight w:val="0"/>
      <w:marTop w:val="0"/>
      <w:marBottom w:val="0"/>
      <w:divBdr>
        <w:top w:val="none" w:sz="0" w:space="0" w:color="auto"/>
        <w:left w:val="none" w:sz="0" w:space="0" w:color="auto"/>
        <w:bottom w:val="none" w:sz="0" w:space="0" w:color="auto"/>
        <w:right w:val="none" w:sz="0" w:space="0" w:color="auto"/>
      </w:divBdr>
    </w:div>
    <w:div w:id="765927413">
      <w:bodyDiv w:val="1"/>
      <w:marLeft w:val="0"/>
      <w:marRight w:val="0"/>
      <w:marTop w:val="0"/>
      <w:marBottom w:val="0"/>
      <w:divBdr>
        <w:top w:val="none" w:sz="0" w:space="0" w:color="auto"/>
        <w:left w:val="none" w:sz="0" w:space="0" w:color="auto"/>
        <w:bottom w:val="none" w:sz="0" w:space="0" w:color="auto"/>
        <w:right w:val="none" w:sz="0" w:space="0" w:color="auto"/>
      </w:divBdr>
    </w:div>
    <w:div w:id="794300009">
      <w:bodyDiv w:val="1"/>
      <w:marLeft w:val="0"/>
      <w:marRight w:val="0"/>
      <w:marTop w:val="0"/>
      <w:marBottom w:val="0"/>
      <w:divBdr>
        <w:top w:val="none" w:sz="0" w:space="0" w:color="auto"/>
        <w:left w:val="none" w:sz="0" w:space="0" w:color="auto"/>
        <w:bottom w:val="none" w:sz="0" w:space="0" w:color="auto"/>
        <w:right w:val="none" w:sz="0" w:space="0" w:color="auto"/>
      </w:divBdr>
    </w:div>
    <w:div w:id="816923845">
      <w:bodyDiv w:val="1"/>
      <w:marLeft w:val="0"/>
      <w:marRight w:val="0"/>
      <w:marTop w:val="0"/>
      <w:marBottom w:val="0"/>
      <w:divBdr>
        <w:top w:val="none" w:sz="0" w:space="0" w:color="auto"/>
        <w:left w:val="none" w:sz="0" w:space="0" w:color="auto"/>
        <w:bottom w:val="none" w:sz="0" w:space="0" w:color="auto"/>
        <w:right w:val="none" w:sz="0" w:space="0" w:color="auto"/>
      </w:divBdr>
    </w:div>
    <w:div w:id="855265588">
      <w:bodyDiv w:val="1"/>
      <w:marLeft w:val="0"/>
      <w:marRight w:val="0"/>
      <w:marTop w:val="0"/>
      <w:marBottom w:val="0"/>
      <w:divBdr>
        <w:top w:val="none" w:sz="0" w:space="0" w:color="auto"/>
        <w:left w:val="none" w:sz="0" w:space="0" w:color="auto"/>
        <w:bottom w:val="none" w:sz="0" w:space="0" w:color="auto"/>
        <w:right w:val="none" w:sz="0" w:space="0" w:color="auto"/>
      </w:divBdr>
    </w:div>
    <w:div w:id="878858977">
      <w:bodyDiv w:val="1"/>
      <w:marLeft w:val="0"/>
      <w:marRight w:val="0"/>
      <w:marTop w:val="0"/>
      <w:marBottom w:val="0"/>
      <w:divBdr>
        <w:top w:val="none" w:sz="0" w:space="0" w:color="auto"/>
        <w:left w:val="none" w:sz="0" w:space="0" w:color="auto"/>
        <w:bottom w:val="none" w:sz="0" w:space="0" w:color="auto"/>
        <w:right w:val="none" w:sz="0" w:space="0" w:color="auto"/>
      </w:divBdr>
    </w:div>
    <w:div w:id="880286262">
      <w:bodyDiv w:val="1"/>
      <w:marLeft w:val="0"/>
      <w:marRight w:val="0"/>
      <w:marTop w:val="0"/>
      <w:marBottom w:val="0"/>
      <w:divBdr>
        <w:top w:val="none" w:sz="0" w:space="0" w:color="auto"/>
        <w:left w:val="none" w:sz="0" w:space="0" w:color="auto"/>
        <w:bottom w:val="none" w:sz="0" w:space="0" w:color="auto"/>
        <w:right w:val="none" w:sz="0" w:space="0" w:color="auto"/>
      </w:divBdr>
    </w:div>
    <w:div w:id="974486946">
      <w:bodyDiv w:val="1"/>
      <w:marLeft w:val="0"/>
      <w:marRight w:val="0"/>
      <w:marTop w:val="0"/>
      <w:marBottom w:val="0"/>
      <w:divBdr>
        <w:top w:val="none" w:sz="0" w:space="0" w:color="auto"/>
        <w:left w:val="none" w:sz="0" w:space="0" w:color="auto"/>
        <w:bottom w:val="none" w:sz="0" w:space="0" w:color="auto"/>
        <w:right w:val="none" w:sz="0" w:space="0" w:color="auto"/>
      </w:divBdr>
    </w:div>
    <w:div w:id="977222853">
      <w:bodyDiv w:val="1"/>
      <w:marLeft w:val="0"/>
      <w:marRight w:val="0"/>
      <w:marTop w:val="0"/>
      <w:marBottom w:val="0"/>
      <w:divBdr>
        <w:top w:val="none" w:sz="0" w:space="0" w:color="auto"/>
        <w:left w:val="none" w:sz="0" w:space="0" w:color="auto"/>
        <w:bottom w:val="none" w:sz="0" w:space="0" w:color="auto"/>
        <w:right w:val="none" w:sz="0" w:space="0" w:color="auto"/>
      </w:divBdr>
    </w:div>
    <w:div w:id="1043289173">
      <w:bodyDiv w:val="1"/>
      <w:marLeft w:val="0"/>
      <w:marRight w:val="0"/>
      <w:marTop w:val="0"/>
      <w:marBottom w:val="0"/>
      <w:divBdr>
        <w:top w:val="none" w:sz="0" w:space="0" w:color="auto"/>
        <w:left w:val="none" w:sz="0" w:space="0" w:color="auto"/>
        <w:bottom w:val="none" w:sz="0" w:space="0" w:color="auto"/>
        <w:right w:val="none" w:sz="0" w:space="0" w:color="auto"/>
      </w:divBdr>
    </w:div>
    <w:div w:id="1091395153">
      <w:bodyDiv w:val="1"/>
      <w:marLeft w:val="0"/>
      <w:marRight w:val="0"/>
      <w:marTop w:val="0"/>
      <w:marBottom w:val="0"/>
      <w:divBdr>
        <w:top w:val="none" w:sz="0" w:space="0" w:color="auto"/>
        <w:left w:val="none" w:sz="0" w:space="0" w:color="auto"/>
        <w:bottom w:val="none" w:sz="0" w:space="0" w:color="auto"/>
        <w:right w:val="none" w:sz="0" w:space="0" w:color="auto"/>
      </w:divBdr>
    </w:div>
    <w:div w:id="1170559446">
      <w:bodyDiv w:val="1"/>
      <w:marLeft w:val="0"/>
      <w:marRight w:val="0"/>
      <w:marTop w:val="0"/>
      <w:marBottom w:val="0"/>
      <w:divBdr>
        <w:top w:val="none" w:sz="0" w:space="0" w:color="auto"/>
        <w:left w:val="none" w:sz="0" w:space="0" w:color="auto"/>
        <w:bottom w:val="none" w:sz="0" w:space="0" w:color="auto"/>
        <w:right w:val="none" w:sz="0" w:space="0" w:color="auto"/>
      </w:divBdr>
    </w:div>
    <w:div w:id="1189223206">
      <w:bodyDiv w:val="1"/>
      <w:marLeft w:val="0"/>
      <w:marRight w:val="0"/>
      <w:marTop w:val="0"/>
      <w:marBottom w:val="0"/>
      <w:divBdr>
        <w:top w:val="none" w:sz="0" w:space="0" w:color="auto"/>
        <w:left w:val="none" w:sz="0" w:space="0" w:color="auto"/>
        <w:bottom w:val="none" w:sz="0" w:space="0" w:color="auto"/>
        <w:right w:val="none" w:sz="0" w:space="0" w:color="auto"/>
      </w:divBdr>
    </w:div>
    <w:div w:id="1263219306">
      <w:bodyDiv w:val="1"/>
      <w:marLeft w:val="0"/>
      <w:marRight w:val="0"/>
      <w:marTop w:val="0"/>
      <w:marBottom w:val="0"/>
      <w:divBdr>
        <w:top w:val="none" w:sz="0" w:space="0" w:color="auto"/>
        <w:left w:val="none" w:sz="0" w:space="0" w:color="auto"/>
        <w:bottom w:val="none" w:sz="0" w:space="0" w:color="auto"/>
        <w:right w:val="none" w:sz="0" w:space="0" w:color="auto"/>
      </w:divBdr>
    </w:div>
    <w:div w:id="1290815714">
      <w:bodyDiv w:val="1"/>
      <w:marLeft w:val="0"/>
      <w:marRight w:val="0"/>
      <w:marTop w:val="0"/>
      <w:marBottom w:val="0"/>
      <w:divBdr>
        <w:top w:val="none" w:sz="0" w:space="0" w:color="auto"/>
        <w:left w:val="none" w:sz="0" w:space="0" w:color="auto"/>
        <w:bottom w:val="none" w:sz="0" w:space="0" w:color="auto"/>
        <w:right w:val="none" w:sz="0" w:space="0" w:color="auto"/>
      </w:divBdr>
    </w:div>
    <w:div w:id="1333215641">
      <w:bodyDiv w:val="1"/>
      <w:marLeft w:val="0"/>
      <w:marRight w:val="0"/>
      <w:marTop w:val="0"/>
      <w:marBottom w:val="0"/>
      <w:divBdr>
        <w:top w:val="none" w:sz="0" w:space="0" w:color="auto"/>
        <w:left w:val="none" w:sz="0" w:space="0" w:color="auto"/>
        <w:bottom w:val="none" w:sz="0" w:space="0" w:color="auto"/>
        <w:right w:val="none" w:sz="0" w:space="0" w:color="auto"/>
      </w:divBdr>
    </w:div>
    <w:div w:id="1404520513">
      <w:bodyDiv w:val="1"/>
      <w:marLeft w:val="0"/>
      <w:marRight w:val="0"/>
      <w:marTop w:val="0"/>
      <w:marBottom w:val="0"/>
      <w:divBdr>
        <w:top w:val="none" w:sz="0" w:space="0" w:color="auto"/>
        <w:left w:val="none" w:sz="0" w:space="0" w:color="auto"/>
        <w:bottom w:val="none" w:sz="0" w:space="0" w:color="auto"/>
        <w:right w:val="none" w:sz="0" w:space="0" w:color="auto"/>
      </w:divBdr>
    </w:div>
    <w:div w:id="1423066315">
      <w:bodyDiv w:val="1"/>
      <w:marLeft w:val="0"/>
      <w:marRight w:val="0"/>
      <w:marTop w:val="0"/>
      <w:marBottom w:val="0"/>
      <w:divBdr>
        <w:top w:val="none" w:sz="0" w:space="0" w:color="auto"/>
        <w:left w:val="none" w:sz="0" w:space="0" w:color="auto"/>
        <w:bottom w:val="none" w:sz="0" w:space="0" w:color="auto"/>
        <w:right w:val="none" w:sz="0" w:space="0" w:color="auto"/>
      </w:divBdr>
    </w:div>
    <w:div w:id="1490631322">
      <w:bodyDiv w:val="1"/>
      <w:marLeft w:val="0"/>
      <w:marRight w:val="0"/>
      <w:marTop w:val="0"/>
      <w:marBottom w:val="0"/>
      <w:divBdr>
        <w:top w:val="none" w:sz="0" w:space="0" w:color="auto"/>
        <w:left w:val="none" w:sz="0" w:space="0" w:color="auto"/>
        <w:bottom w:val="none" w:sz="0" w:space="0" w:color="auto"/>
        <w:right w:val="none" w:sz="0" w:space="0" w:color="auto"/>
      </w:divBdr>
    </w:div>
    <w:div w:id="1525174406">
      <w:bodyDiv w:val="1"/>
      <w:marLeft w:val="0"/>
      <w:marRight w:val="0"/>
      <w:marTop w:val="0"/>
      <w:marBottom w:val="0"/>
      <w:divBdr>
        <w:top w:val="none" w:sz="0" w:space="0" w:color="auto"/>
        <w:left w:val="none" w:sz="0" w:space="0" w:color="auto"/>
        <w:bottom w:val="none" w:sz="0" w:space="0" w:color="auto"/>
        <w:right w:val="none" w:sz="0" w:space="0" w:color="auto"/>
      </w:divBdr>
    </w:div>
    <w:div w:id="1574856782">
      <w:bodyDiv w:val="1"/>
      <w:marLeft w:val="0"/>
      <w:marRight w:val="0"/>
      <w:marTop w:val="0"/>
      <w:marBottom w:val="0"/>
      <w:divBdr>
        <w:top w:val="none" w:sz="0" w:space="0" w:color="auto"/>
        <w:left w:val="none" w:sz="0" w:space="0" w:color="auto"/>
        <w:bottom w:val="none" w:sz="0" w:space="0" w:color="auto"/>
        <w:right w:val="none" w:sz="0" w:space="0" w:color="auto"/>
      </w:divBdr>
    </w:div>
    <w:div w:id="1636525067">
      <w:bodyDiv w:val="1"/>
      <w:marLeft w:val="0"/>
      <w:marRight w:val="0"/>
      <w:marTop w:val="0"/>
      <w:marBottom w:val="0"/>
      <w:divBdr>
        <w:top w:val="none" w:sz="0" w:space="0" w:color="auto"/>
        <w:left w:val="none" w:sz="0" w:space="0" w:color="auto"/>
        <w:bottom w:val="none" w:sz="0" w:space="0" w:color="auto"/>
        <w:right w:val="none" w:sz="0" w:space="0" w:color="auto"/>
      </w:divBdr>
    </w:div>
    <w:div w:id="1649431779">
      <w:bodyDiv w:val="1"/>
      <w:marLeft w:val="0"/>
      <w:marRight w:val="0"/>
      <w:marTop w:val="0"/>
      <w:marBottom w:val="0"/>
      <w:divBdr>
        <w:top w:val="none" w:sz="0" w:space="0" w:color="auto"/>
        <w:left w:val="none" w:sz="0" w:space="0" w:color="auto"/>
        <w:bottom w:val="none" w:sz="0" w:space="0" w:color="auto"/>
        <w:right w:val="none" w:sz="0" w:space="0" w:color="auto"/>
      </w:divBdr>
    </w:div>
    <w:div w:id="1661807418">
      <w:bodyDiv w:val="1"/>
      <w:marLeft w:val="0"/>
      <w:marRight w:val="0"/>
      <w:marTop w:val="0"/>
      <w:marBottom w:val="0"/>
      <w:divBdr>
        <w:top w:val="none" w:sz="0" w:space="0" w:color="auto"/>
        <w:left w:val="none" w:sz="0" w:space="0" w:color="auto"/>
        <w:bottom w:val="none" w:sz="0" w:space="0" w:color="auto"/>
        <w:right w:val="none" w:sz="0" w:space="0" w:color="auto"/>
      </w:divBdr>
    </w:div>
    <w:div w:id="1766726873">
      <w:bodyDiv w:val="1"/>
      <w:marLeft w:val="0"/>
      <w:marRight w:val="0"/>
      <w:marTop w:val="0"/>
      <w:marBottom w:val="0"/>
      <w:divBdr>
        <w:top w:val="none" w:sz="0" w:space="0" w:color="auto"/>
        <w:left w:val="none" w:sz="0" w:space="0" w:color="auto"/>
        <w:bottom w:val="none" w:sz="0" w:space="0" w:color="auto"/>
        <w:right w:val="none" w:sz="0" w:space="0" w:color="auto"/>
      </w:divBdr>
    </w:div>
    <w:div w:id="1774015893">
      <w:bodyDiv w:val="1"/>
      <w:marLeft w:val="0"/>
      <w:marRight w:val="0"/>
      <w:marTop w:val="0"/>
      <w:marBottom w:val="0"/>
      <w:divBdr>
        <w:top w:val="none" w:sz="0" w:space="0" w:color="auto"/>
        <w:left w:val="none" w:sz="0" w:space="0" w:color="auto"/>
        <w:bottom w:val="none" w:sz="0" w:space="0" w:color="auto"/>
        <w:right w:val="none" w:sz="0" w:space="0" w:color="auto"/>
      </w:divBdr>
    </w:div>
    <w:div w:id="1774744994">
      <w:bodyDiv w:val="1"/>
      <w:marLeft w:val="0"/>
      <w:marRight w:val="0"/>
      <w:marTop w:val="0"/>
      <w:marBottom w:val="0"/>
      <w:divBdr>
        <w:top w:val="none" w:sz="0" w:space="0" w:color="auto"/>
        <w:left w:val="none" w:sz="0" w:space="0" w:color="auto"/>
        <w:bottom w:val="none" w:sz="0" w:space="0" w:color="auto"/>
        <w:right w:val="none" w:sz="0" w:space="0" w:color="auto"/>
      </w:divBdr>
    </w:div>
    <w:div w:id="1825076700">
      <w:bodyDiv w:val="1"/>
      <w:marLeft w:val="0"/>
      <w:marRight w:val="0"/>
      <w:marTop w:val="0"/>
      <w:marBottom w:val="0"/>
      <w:divBdr>
        <w:top w:val="none" w:sz="0" w:space="0" w:color="auto"/>
        <w:left w:val="none" w:sz="0" w:space="0" w:color="auto"/>
        <w:bottom w:val="none" w:sz="0" w:space="0" w:color="auto"/>
        <w:right w:val="none" w:sz="0" w:space="0" w:color="auto"/>
      </w:divBdr>
    </w:div>
    <w:div w:id="1833526607">
      <w:bodyDiv w:val="1"/>
      <w:marLeft w:val="0"/>
      <w:marRight w:val="0"/>
      <w:marTop w:val="0"/>
      <w:marBottom w:val="0"/>
      <w:divBdr>
        <w:top w:val="none" w:sz="0" w:space="0" w:color="auto"/>
        <w:left w:val="none" w:sz="0" w:space="0" w:color="auto"/>
        <w:bottom w:val="none" w:sz="0" w:space="0" w:color="auto"/>
        <w:right w:val="none" w:sz="0" w:space="0" w:color="auto"/>
      </w:divBdr>
    </w:div>
    <w:div w:id="1835877841">
      <w:bodyDiv w:val="1"/>
      <w:marLeft w:val="0"/>
      <w:marRight w:val="0"/>
      <w:marTop w:val="0"/>
      <w:marBottom w:val="0"/>
      <w:divBdr>
        <w:top w:val="none" w:sz="0" w:space="0" w:color="auto"/>
        <w:left w:val="none" w:sz="0" w:space="0" w:color="auto"/>
        <w:bottom w:val="none" w:sz="0" w:space="0" w:color="auto"/>
        <w:right w:val="none" w:sz="0" w:space="0" w:color="auto"/>
      </w:divBdr>
    </w:div>
    <w:div w:id="1964921460">
      <w:bodyDiv w:val="1"/>
      <w:marLeft w:val="0"/>
      <w:marRight w:val="0"/>
      <w:marTop w:val="0"/>
      <w:marBottom w:val="0"/>
      <w:divBdr>
        <w:top w:val="none" w:sz="0" w:space="0" w:color="auto"/>
        <w:left w:val="none" w:sz="0" w:space="0" w:color="auto"/>
        <w:bottom w:val="none" w:sz="0" w:space="0" w:color="auto"/>
        <w:right w:val="none" w:sz="0" w:space="0" w:color="auto"/>
      </w:divBdr>
    </w:div>
    <w:div w:id="1997295348">
      <w:bodyDiv w:val="1"/>
      <w:marLeft w:val="0"/>
      <w:marRight w:val="0"/>
      <w:marTop w:val="0"/>
      <w:marBottom w:val="0"/>
      <w:divBdr>
        <w:top w:val="none" w:sz="0" w:space="0" w:color="auto"/>
        <w:left w:val="none" w:sz="0" w:space="0" w:color="auto"/>
        <w:bottom w:val="none" w:sz="0" w:space="0" w:color="auto"/>
        <w:right w:val="none" w:sz="0" w:space="0" w:color="auto"/>
      </w:divBdr>
    </w:div>
    <w:div w:id="2031682523">
      <w:bodyDiv w:val="1"/>
      <w:marLeft w:val="0"/>
      <w:marRight w:val="0"/>
      <w:marTop w:val="0"/>
      <w:marBottom w:val="0"/>
      <w:divBdr>
        <w:top w:val="none" w:sz="0" w:space="0" w:color="auto"/>
        <w:left w:val="none" w:sz="0" w:space="0" w:color="auto"/>
        <w:bottom w:val="none" w:sz="0" w:space="0" w:color="auto"/>
        <w:right w:val="none" w:sz="0" w:space="0" w:color="auto"/>
      </w:divBdr>
    </w:div>
    <w:div w:id="2038583438">
      <w:bodyDiv w:val="1"/>
      <w:marLeft w:val="0"/>
      <w:marRight w:val="0"/>
      <w:marTop w:val="0"/>
      <w:marBottom w:val="0"/>
      <w:divBdr>
        <w:top w:val="none" w:sz="0" w:space="0" w:color="auto"/>
        <w:left w:val="none" w:sz="0" w:space="0" w:color="auto"/>
        <w:bottom w:val="none" w:sz="0" w:space="0" w:color="auto"/>
        <w:right w:val="none" w:sz="0" w:space="0" w:color="auto"/>
      </w:divBdr>
    </w:div>
    <w:div w:id="213359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c0395\Application%20Data\Microsoft\Templates\CRISP%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C049D-BB8B-4130-89AB-9468FCCC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CRISP Template.dot</Template>
  <TotalTime>5556</TotalTime>
  <Pages>256</Pages>
  <Words>53640</Words>
  <Characters>305752</Characters>
  <Application>Microsoft Office Word</Application>
  <DocSecurity>0</DocSecurity>
  <Lines>2547</Lines>
  <Paragraphs>717</Paragraphs>
  <ScaleCrop>false</ScaleCrop>
  <HeadingPairs>
    <vt:vector size="2" baseType="variant">
      <vt:variant>
        <vt:lpstr>Title</vt:lpstr>
      </vt:variant>
      <vt:variant>
        <vt:i4>1</vt:i4>
      </vt:variant>
    </vt:vector>
  </HeadingPairs>
  <TitlesOfParts>
    <vt:vector size="1" baseType="lpstr">
      <vt:lpstr>Professional Report</vt:lpstr>
    </vt:vector>
  </TitlesOfParts>
  <Company>KPMG</Company>
  <LinksUpToDate>false</LinksUpToDate>
  <CharactersWithSpaces>358675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Report</dc:title>
  <dc:subject>SRS v1.0 for Open eNRICH v4.1</dc:subject>
  <dc:creator>Anjali Dhingra</dc:creator>
  <cp:keywords/>
  <dc:description/>
  <cp:lastModifiedBy>NICSI</cp:lastModifiedBy>
  <cp:revision>183</cp:revision>
  <cp:lastPrinted>2007-05-25T11:33:00Z</cp:lastPrinted>
  <dcterms:created xsi:type="dcterms:W3CDTF">2020-01-15T12:26:00Z</dcterms:created>
  <dcterms:modified xsi:type="dcterms:W3CDTF">2020-02-11T05:12:00Z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